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4A0E8" w14:textId="77777777" w:rsidR="00F7516A" w:rsidRDefault="00B16F6F" w:rsidP="00B16F6F">
      <w:pPr>
        <w:pStyle w:val="IEEEStdsLevel1frontmatter"/>
        <w:jc w:val="center"/>
      </w:pPr>
      <w:r>
        <w:t>Report of Uncertainty:</w:t>
      </w:r>
      <w:r>
        <w:br/>
        <w:t>NIST PMU Calibration Systems</w:t>
      </w:r>
    </w:p>
    <w:p w14:paraId="14BD9DC1" w14:textId="77777777" w:rsidR="00B16F6F" w:rsidRDefault="00B16F6F">
      <w:pPr>
        <w:sectPr w:rsidR="00B16F6F" w:rsidSect="00B16F6F">
          <w:headerReference w:type="default" r:id="rId9"/>
          <w:footerReference w:type="default" r:id="rId10"/>
          <w:footnotePr>
            <w:numRestart w:val="eachSect"/>
          </w:footnotePr>
          <w:pgSz w:w="12240" w:h="15840" w:code="1"/>
          <w:pgMar w:top="720" w:right="720" w:bottom="720" w:left="720" w:header="86" w:footer="0" w:gutter="0"/>
          <w:pgNumType w:start="1"/>
          <w:cols w:space="720"/>
          <w:vAlign w:val="center"/>
          <w:docGrid w:linePitch="360"/>
        </w:sectPr>
      </w:pPr>
    </w:p>
    <w:p w14:paraId="4959B4CD" w14:textId="77777777" w:rsidR="007F498E" w:rsidRPr="007F498E" w:rsidRDefault="00AC0EBB">
      <w:pPr>
        <w:pStyle w:val="TOC1"/>
        <w:tabs>
          <w:tab w:val="right" w:leader="dot" w:pos="10790"/>
        </w:tabs>
        <w:rPr>
          <w:rFonts w:ascii="Arial" w:eastAsiaTheme="minorEastAsia" w:hAnsi="Arial" w:cs="Arial"/>
          <w:noProof/>
          <w:sz w:val="22"/>
          <w:szCs w:val="22"/>
          <w:lang w:eastAsia="en-US"/>
        </w:rPr>
      </w:pPr>
      <w:r w:rsidRPr="007F498E">
        <w:rPr>
          <w:rFonts w:ascii="Arial" w:hAnsi="Arial" w:cs="Arial"/>
        </w:rPr>
        <w:lastRenderedPageBreak/>
        <w:fldChar w:fldCharType="begin"/>
      </w:r>
      <w:r w:rsidR="004B113F" w:rsidRPr="007F498E">
        <w:rPr>
          <w:rFonts w:ascii="Arial" w:hAnsi="Arial" w:cs="Arial"/>
        </w:rPr>
        <w:instrText xml:space="preserve"> TOC \o \h \z \u </w:instrText>
      </w:r>
      <w:r w:rsidRPr="007F498E">
        <w:rPr>
          <w:rFonts w:ascii="Arial" w:hAnsi="Arial" w:cs="Arial"/>
        </w:rPr>
        <w:fldChar w:fldCharType="separate"/>
      </w:r>
      <w:hyperlink w:anchor="_Toc378937354" w:history="1">
        <w:r w:rsidR="007F498E" w:rsidRPr="007F498E">
          <w:rPr>
            <w:rStyle w:val="Hyperlink"/>
            <w:rFonts w:ascii="Arial" w:hAnsi="Arial" w:cs="Arial"/>
            <w:noProof/>
          </w:rPr>
          <w:t>1. PMU test equipment requirements</w:t>
        </w:r>
        <w:r w:rsidR="007F498E" w:rsidRPr="007F498E">
          <w:rPr>
            <w:rFonts w:ascii="Arial" w:hAnsi="Arial" w:cs="Arial"/>
            <w:noProof/>
            <w:webHidden/>
          </w:rPr>
          <w:tab/>
        </w:r>
        <w:r w:rsidRPr="007F498E">
          <w:rPr>
            <w:rFonts w:ascii="Arial" w:hAnsi="Arial" w:cs="Arial"/>
            <w:noProof/>
            <w:webHidden/>
          </w:rPr>
          <w:fldChar w:fldCharType="begin"/>
        </w:r>
        <w:r w:rsidR="007F498E" w:rsidRPr="007F498E">
          <w:rPr>
            <w:rFonts w:ascii="Arial" w:hAnsi="Arial" w:cs="Arial"/>
            <w:noProof/>
            <w:webHidden/>
          </w:rPr>
          <w:instrText xml:space="preserve"> PAGEREF _Toc378937354 \h </w:instrText>
        </w:r>
        <w:r w:rsidRPr="007F498E">
          <w:rPr>
            <w:rFonts w:ascii="Arial" w:hAnsi="Arial" w:cs="Arial"/>
            <w:noProof/>
            <w:webHidden/>
          </w:rPr>
        </w:r>
        <w:r w:rsidRPr="007F498E">
          <w:rPr>
            <w:rFonts w:ascii="Arial" w:hAnsi="Arial" w:cs="Arial"/>
            <w:noProof/>
            <w:webHidden/>
          </w:rPr>
          <w:fldChar w:fldCharType="separate"/>
        </w:r>
        <w:r w:rsidR="00A4396C">
          <w:rPr>
            <w:rFonts w:ascii="Arial" w:hAnsi="Arial" w:cs="Arial"/>
            <w:noProof/>
            <w:webHidden/>
          </w:rPr>
          <w:t>2</w:t>
        </w:r>
        <w:r w:rsidRPr="007F498E">
          <w:rPr>
            <w:rFonts w:ascii="Arial" w:hAnsi="Arial" w:cs="Arial"/>
            <w:noProof/>
            <w:webHidden/>
          </w:rPr>
          <w:fldChar w:fldCharType="end"/>
        </w:r>
      </w:hyperlink>
    </w:p>
    <w:p w14:paraId="117A0573"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55" w:history="1">
        <w:r w:rsidR="007F498E" w:rsidRPr="007F498E">
          <w:rPr>
            <w:rStyle w:val="Hyperlink"/>
            <w:rFonts w:ascii="Arial" w:hAnsi="Arial" w:cs="Arial"/>
            <w:noProof/>
          </w:rPr>
          <w:t>1.1 Calibration device components</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_Toc378937355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2</w:t>
        </w:r>
        <w:r w:rsidR="00AC0EBB" w:rsidRPr="007F498E">
          <w:rPr>
            <w:rFonts w:ascii="Arial" w:hAnsi="Arial" w:cs="Arial"/>
            <w:noProof/>
            <w:webHidden/>
          </w:rPr>
          <w:fldChar w:fldCharType="end"/>
        </w:r>
      </w:hyperlink>
    </w:p>
    <w:p w14:paraId="112FD29D"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56" w:history="1">
        <w:r w:rsidR="007F498E" w:rsidRPr="007F498E">
          <w:rPr>
            <w:rStyle w:val="Hyperlink"/>
            <w:rFonts w:ascii="Arial" w:hAnsi="Arial" w:cs="Arial"/>
            <w:noProof/>
          </w:rPr>
          <w:t>1.2 Timing reference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_Toc378937356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2</w:t>
        </w:r>
        <w:r w:rsidR="00AC0EBB" w:rsidRPr="007F498E">
          <w:rPr>
            <w:rFonts w:ascii="Arial" w:hAnsi="Arial" w:cs="Arial"/>
            <w:noProof/>
            <w:webHidden/>
          </w:rPr>
          <w:fldChar w:fldCharType="end"/>
        </w:r>
      </w:hyperlink>
    </w:p>
    <w:p w14:paraId="72AF8F99"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57" w:history="1">
        <w:r w:rsidR="007F498E" w:rsidRPr="007F498E">
          <w:rPr>
            <w:rStyle w:val="Hyperlink"/>
            <w:rFonts w:ascii="Arial" w:hAnsi="Arial" w:cs="Arial"/>
            <w:noProof/>
          </w:rPr>
          <w:t>1.3 Signal source(s)</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_Toc378937357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2</w:t>
        </w:r>
        <w:r w:rsidR="00AC0EBB" w:rsidRPr="007F498E">
          <w:rPr>
            <w:rFonts w:ascii="Arial" w:hAnsi="Arial" w:cs="Arial"/>
            <w:noProof/>
            <w:webHidden/>
          </w:rPr>
          <w:fldChar w:fldCharType="end"/>
        </w:r>
      </w:hyperlink>
    </w:p>
    <w:p w14:paraId="5424D41F"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58" w:history="1">
        <w:r w:rsidR="007F498E" w:rsidRPr="007F498E">
          <w:rPr>
            <w:rStyle w:val="Hyperlink"/>
            <w:rFonts w:cs="Arial"/>
            <w:noProof/>
          </w:rPr>
          <w:t>1.3.1 Signal sources for steady state tests</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_Toc378937358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3</w:t>
        </w:r>
        <w:r w:rsidR="00AC0EBB" w:rsidRPr="007F498E">
          <w:rPr>
            <w:rFonts w:cs="Arial"/>
            <w:noProof/>
            <w:webHidden/>
          </w:rPr>
          <w:fldChar w:fldCharType="end"/>
        </w:r>
      </w:hyperlink>
    </w:p>
    <w:p w14:paraId="23EA86B3"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59" w:history="1">
        <w:r w:rsidR="007F498E" w:rsidRPr="007F498E">
          <w:rPr>
            <w:rStyle w:val="Hyperlink"/>
            <w:rFonts w:cs="Arial"/>
            <w:noProof/>
          </w:rPr>
          <w:t>1.3.2 Signal sources for dynamic tests</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_Toc378937359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3</w:t>
        </w:r>
        <w:r w:rsidR="00AC0EBB" w:rsidRPr="007F498E">
          <w:rPr>
            <w:rFonts w:cs="Arial"/>
            <w:noProof/>
            <w:webHidden/>
          </w:rPr>
          <w:fldChar w:fldCharType="end"/>
        </w:r>
      </w:hyperlink>
    </w:p>
    <w:p w14:paraId="773E47E8"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0" w:history="1">
        <w:r w:rsidR="007F498E" w:rsidRPr="007F498E">
          <w:rPr>
            <w:rStyle w:val="Hyperlink"/>
            <w:rFonts w:ascii="Arial" w:hAnsi="Arial" w:cs="Arial"/>
            <w:noProof/>
          </w:rPr>
          <w:t>1.4 PMU measurement receiver</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_Toc378937360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3</w:t>
        </w:r>
        <w:r w:rsidR="00AC0EBB" w:rsidRPr="007F498E">
          <w:rPr>
            <w:rFonts w:ascii="Arial" w:hAnsi="Arial" w:cs="Arial"/>
            <w:noProof/>
            <w:webHidden/>
          </w:rPr>
          <w:fldChar w:fldCharType="end"/>
        </w:r>
      </w:hyperlink>
    </w:p>
    <w:p w14:paraId="2B59890B"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1" w:history="1">
        <w:r w:rsidR="007F498E" w:rsidRPr="007F498E">
          <w:rPr>
            <w:rStyle w:val="Hyperlink"/>
            <w:rFonts w:ascii="Arial" w:hAnsi="Arial" w:cs="Arial"/>
            <w:noProof/>
          </w:rPr>
          <w:t>1.5 Reference (“true”) values and result calculation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_Toc378937361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4</w:t>
        </w:r>
        <w:r w:rsidR="00AC0EBB" w:rsidRPr="007F498E">
          <w:rPr>
            <w:rFonts w:ascii="Arial" w:hAnsi="Arial" w:cs="Arial"/>
            <w:noProof/>
            <w:webHidden/>
          </w:rPr>
          <w:fldChar w:fldCharType="end"/>
        </w:r>
      </w:hyperlink>
    </w:p>
    <w:p w14:paraId="24EB24EB"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2" w:history="1">
        <w:r w:rsidR="007F498E" w:rsidRPr="007F498E">
          <w:rPr>
            <w:rStyle w:val="Hyperlink"/>
            <w:rFonts w:ascii="Arial" w:hAnsi="Arial" w:cs="Arial"/>
            <w:noProof/>
          </w:rPr>
          <w:t>1.6 Environmental conditions</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_Toc378937362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4</w:t>
        </w:r>
        <w:r w:rsidR="00AC0EBB" w:rsidRPr="007F498E">
          <w:rPr>
            <w:rFonts w:ascii="Arial" w:hAnsi="Arial" w:cs="Arial"/>
            <w:noProof/>
            <w:webHidden/>
          </w:rPr>
          <w:fldChar w:fldCharType="end"/>
        </w:r>
      </w:hyperlink>
    </w:p>
    <w:p w14:paraId="6BF40E81"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3" w:history="1">
        <w:r w:rsidR="007F498E" w:rsidRPr="007F498E">
          <w:rPr>
            <w:rStyle w:val="Hyperlink"/>
            <w:rFonts w:ascii="Arial" w:hAnsi="Arial" w:cs="Arial"/>
            <w:noProof/>
          </w:rPr>
          <w:t>1.7 Test uncertainty ratio</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_Toc378937363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4</w:t>
        </w:r>
        <w:r w:rsidR="00AC0EBB" w:rsidRPr="007F498E">
          <w:rPr>
            <w:rFonts w:ascii="Arial" w:hAnsi="Arial" w:cs="Arial"/>
            <w:noProof/>
            <w:webHidden/>
          </w:rPr>
          <w:fldChar w:fldCharType="end"/>
        </w:r>
      </w:hyperlink>
    </w:p>
    <w:p w14:paraId="0CDD617A"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64" w:history="1">
        <w:r w:rsidR="007F498E" w:rsidRPr="007F498E">
          <w:rPr>
            <w:rStyle w:val="Hyperlink"/>
            <w:rFonts w:ascii="Arial" w:hAnsi="Arial" w:cs="Arial"/>
            <w:noProof/>
          </w:rPr>
          <w:t>2. Error and uncertainty metrics</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_Toc378937364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5</w:t>
        </w:r>
        <w:r w:rsidR="00AC0EBB" w:rsidRPr="007F498E">
          <w:rPr>
            <w:rFonts w:ascii="Arial" w:hAnsi="Arial" w:cs="Arial"/>
            <w:noProof/>
            <w:webHidden/>
          </w:rPr>
          <w:fldChar w:fldCharType="end"/>
        </w:r>
      </w:hyperlink>
    </w:p>
    <w:p w14:paraId="23F14D7A"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5" w:history="1">
        <w:r w:rsidR="007F498E" w:rsidRPr="007F498E">
          <w:rPr>
            <w:rStyle w:val="Hyperlink"/>
            <w:rFonts w:ascii="Arial" w:hAnsi="Arial" w:cs="Arial"/>
            <w:noProof/>
          </w:rPr>
          <w:t>2.1 Total vector error (TVE)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_Toc378937365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5</w:t>
        </w:r>
        <w:r w:rsidR="00AC0EBB" w:rsidRPr="007F498E">
          <w:rPr>
            <w:rFonts w:ascii="Arial" w:hAnsi="Arial" w:cs="Arial"/>
            <w:noProof/>
            <w:webHidden/>
          </w:rPr>
          <w:fldChar w:fldCharType="end"/>
        </w:r>
      </w:hyperlink>
    </w:p>
    <w:p w14:paraId="7B361816"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6" w:history="1">
        <w:r w:rsidR="007F498E" w:rsidRPr="007F498E">
          <w:rPr>
            <w:rStyle w:val="Hyperlink"/>
            <w:rFonts w:ascii="Arial" w:hAnsi="Arial" w:cs="Arial"/>
            <w:noProof/>
          </w:rPr>
          <w:t>2.2 Frequency error (Fe)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_Toc378937366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5</w:t>
        </w:r>
        <w:r w:rsidR="00AC0EBB" w:rsidRPr="007F498E">
          <w:rPr>
            <w:rFonts w:ascii="Arial" w:hAnsi="Arial" w:cs="Arial"/>
            <w:noProof/>
            <w:webHidden/>
          </w:rPr>
          <w:fldChar w:fldCharType="end"/>
        </w:r>
      </w:hyperlink>
    </w:p>
    <w:p w14:paraId="6546EADE"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7" w:history="1">
        <w:r w:rsidR="007F498E" w:rsidRPr="007F498E">
          <w:rPr>
            <w:rStyle w:val="Hyperlink"/>
            <w:rFonts w:ascii="Arial" w:hAnsi="Arial" w:cs="Arial"/>
            <w:noProof/>
          </w:rPr>
          <w:t>2.3 Rate of change of frequency error (RFe)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_Toc378937367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6</w:t>
        </w:r>
        <w:r w:rsidR="00AC0EBB" w:rsidRPr="007F498E">
          <w:rPr>
            <w:rFonts w:ascii="Arial" w:hAnsi="Arial" w:cs="Arial"/>
            <w:noProof/>
            <w:webHidden/>
          </w:rPr>
          <w:fldChar w:fldCharType="end"/>
        </w:r>
      </w:hyperlink>
    </w:p>
    <w:p w14:paraId="6CAD2F9F"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68" w:history="1">
        <w:r w:rsidR="007F498E" w:rsidRPr="007F498E">
          <w:rPr>
            <w:rStyle w:val="Hyperlink"/>
            <w:rFonts w:ascii="Arial" w:hAnsi="Arial" w:cs="Arial"/>
            <w:noProof/>
          </w:rPr>
          <w:t>2.4 Step response time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_Toc378937368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6</w:t>
        </w:r>
        <w:r w:rsidR="00AC0EBB" w:rsidRPr="007F498E">
          <w:rPr>
            <w:rFonts w:ascii="Arial" w:hAnsi="Arial" w:cs="Arial"/>
            <w:noProof/>
            <w:webHidden/>
          </w:rPr>
          <w:fldChar w:fldCharType="end"/>
        </w:r>
      </w:hyperlink>
    </w:p>
    <w:p w14:paraId="4B08D2F5"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69" w:history="1">
        <w:r w:rsidR="007F498E" w:rsidRPr="007F498E">
          <w:rPr>
            <w:rStyle w:val="Hyperlink"/>
            <w:rFonts w:cs="Arial"/>
            <w:noProof/>
          </w:rPr>
          <w:t>2.4.1 Ambiguity in the step response time</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_Toc378937369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6</w:t>
        </w:r>
        <w:r w:rsidR="00AC0EBB" w:rsidRPr="007F498E">
          <w:rPr>
            <w:rFonts w:cs="Arial"/>
            <w:noProof/>
            <w:webHidden/>
          </w:rPr>
          <w:fldChar w:fldCharType="end"/>
        </w:r>
      </w:hyperlink>
    </w:p>
    <w:p w14:paraId="2C91E5EF"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70" w:history="1">
        <w:r w:rsidR="007F498E" w:rsidRPr="007F498E">
          <w:rPr>
            <w:rStyle w:val="Hyperlink"/>
            <w:rFonts w:ascii="Arial" w:hAnsi="Arial" w:cs="Arial"/>
            <w:noProof/>
          </w:rPr>
          <w:t>2.5 Step delay time</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_Toc378937370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6</w:t>
        </w:r>
        <w:r w:rsidR="00AC0EBB" w:rsidRPr="007F498E">
          <w:rPr>
            <w:rFonts w:ascii="Arial" w:hAnsi="Arial" w:cs="Arial"/>
            <w:noProof/>
            <w:webHidden/>
          </w:rPr>
          <w:fldChar w:fldCharType="end"/>
        </w:r>
      </w:hyperlink>
    </w:p>
    <w:p w14:paraId="742ECEFF"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71" w:history="1">
        <w:r w:rsidR="007F498E" w:rsidRPr="007F498E">
          <w:rPr>
            <w:rStyle w:val="Hyperlink"/>
            <w:rFonts w:ascii="Arial" w:hAnsi="Arial" w:cs="Arial"/>
            <w:noProof/>
          </w:rPr>
          <w:t>2.6 Step overshoot/undershoot</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_Toc378937371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6</w:t>
        </w:r>
        <w:r w:rsidR="00AC0EBB" w:rsidRPr="007F498E">
          <w:rPr>
            <w:rFonts w:ascii="Arial" w:hAnsi="Arial" w:cs="Arial"/>
            <w:noProof/>
            <w:webHidden/>
          </w:rPr>
          <w:fldChar w:fldCharType="end"/>
        </w:r>
      </w:hyperlink>
    </w:p>
    <w:p w14:paraId="42C81049"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72" w:history="1">
        <w:r w:rsidR="007F498E" w:rsidRPr="007F498E">
          <w:rPr>
            <w:rStyle w:val="Hyperlink"/>
            <w:rFonts w:ascii="Arial" w:hAnsi="Arial" w:cs="Arial"/>
            <w:noProof/>
          </w:rPr>
          <w:t>2.7 PMU reporting latency</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_Toc378937372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7</w:t>
        </w:r>
        <w:r w:rsidR="00AC0EBB" w:rsidRPr="007F498E">
          <w:rPr>
            <w:rFonts w:ascii="Arial" w:hAnsi="Arial" w:cs="Arial"/>
            <w:noProof/>
            <w:webHidden/>
          </w:rPr>
          <w:fldChar w:fldCharType="end"/>
        </w:r>
      </w:hyperlink>
    </w:p>
    <w:p w14:paraId="10259FE8"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73" w:history="1">
        <w:r w:rsidR="007F498E" w:rsidRPr="007F498E">
          <w:rPr>
            <w:rStyle w:val="Hyperlink"/>
            <w:rFonts w:ascii="Arial" w:hAnsi="Arial" w:cs="Arial"/>
            <w:noProof/>
          </w:rPr>
          <w:t>2.8 PMU calibrator metrics</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_Toc378937373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7</w:t>
        </w:r>
        <w:r w:rsidR="00AC0EBB" w:rsidRPr="007F498E">
          <w:rPr>
            <w:rFonts w:ascii="Arial" w:hAnsi="Arial" w:cs="Arial"/>
            <w:noProof/>
            <w:webHidden/>
          </w:rPr>
          <w:fldChar w:fldCharType="end"/>
        </w:r>
      </w:hyperlink>
    </w:p>
    <w:p w14:paraId="0E744387"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74" w:history="1">
        <w:r w:rsidR="007F498E" w:rsidRPr="007F498E">
          <w:rPr>
            <w:rStyle w:val="Hyperlink"/>
            <w:rFonts w:cs="Arial"/>
            <w:noProof/>
          </w:rPr>
          <w:t>2.8.1 Phase uncertainty due to calibrator system delay</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_Toc378937374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7</w:t>
        </w:r>
        <w:r w:rsidR="00AC0EBB" w:rsidRPr="007F498E">
          <w:rPr>
            <w:rFonts w:cs="Arial"/>
            <w:noProof/>
            <w:webHidden/>
          </w:rPr>
          <w:fldChar w:fldCharType="end"/>
        </w:r>
      </w:hyperlink>
    </w:p>
    <w:p w14:paraId="1D4F4705"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75" w:history="1">
        <w:r w:rsidR="007F498E" w:rsidRPr="007F498E">
          <w:rPr>
            <w:rStyle w:val="Hyperlink"/>
            <w:rFonts w:cs="Arial"/>
            <w:noProof/>
          </w:rPr>
          <w:t>2.8.2 Total steady state TVE</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_Toc378937375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7</w:t>
        </w:r>
        <w:r w:rsidR="00AC0EBB" w:rsidRPr="007F498E">
          <w:rPr>
            <w:rFonts w:cs="Arial"/>
            <w:noProof/>
            <w:webHidden/>
          </w:rPr>
          <w:fldChar w:fldCharType="end"/>
        </w:r>
      </w:hyperlink>
    </w:p>
    <w:p w14:paraId="05644E68"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76" w:history="1">
        <w:r w:rsidR="007F498E" w:rsidRPr="007F498E">
          <w:rPr>
            <w:rStyle w:val="Hyperlink"/>
            <w:rFonts w:ascii="Arial" w:hAnsi="Arial" w:cs="Arial"/>
            <w:noProof/>
          </w:rPr>
          <w:t>3. NIST PMU calibration systems overview</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_Toc378937376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7</w:t>
        </w:r>
        <w:r w:rsidR="00AC0EBB" w:rsidRPr="007F498E">
          <w:rPr>
            <w:rFonts w:ascii="Arial" w:hAnsi="Arial" w:cs="Arial"/>
            <w:noProof/>
            <w:webHidden/>
          </w:rPr>
          <w:fldChar w:fldCharType="end"/>
        </w:r>
      </w:hyperlink>
    </w:p>
    <w:p w14:paraId="7420991C"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77" w:history="1">
        <w:r w:rsidR="007F498E" w:rsidRPr="007F498E">
          <w:rPr>
            <w:rStyle w:val="Hyperlink"/>
            <w:rFonts w:ascii="Arial" w:hAnsi="Arial" w:cs="Arial"/>
            <w:noProof/>
          </w:rPr>
          <w:t>4. NIST steady state calibration system</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_Toc378937377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8</w:t>
        </w:r>
        <w:r w:rsidR="00AC0EBB" w:rsidRPr="007F498E">
          <w:rPr>
            <w:rFonts w:ascii="Arial" w:hAnsi="Arial" w:cs="Arial"/>
            <w:noProof/>
            <w:webHidden/>
          </w:rPr>
          <w:fldChar w:fldCharType="end"/>
        </w:r>
      </w:hyperlink>
    </w:p>
    <w:p w14:paraId="219EC341"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78" w:history="1">
        <w:r w:rsidR="007F498E" w:rsidRPr="007F498E">
          <w:rPr>
            <w:rStyle w:val="Hyperlink"/>
            <w:rFonts w:ascii="Arial" w:hAnsi="Arial" w:cs="Arial"/>
            <w:noProof/>
          </w:rPr>
          <w:t>4.1 NIST steady state system description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_Toc378937378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8</w:t>
        </w:r>
        <w:r w:rsidR="00AC0EBB" w:rsidRPr="007F498E">
          <w:rPr>
            <w:rFonts w:ascii="Arial" w:hAnsi="Arial" w:cs="Arial"/>
            <w:noProof/>
            <w:webHidden/>
          </w:rPr>
          <w:fldChar w:fldCharType="end"/>
        </w:r>
      </w:hyperlink>
    </w:p>
    <w:p w14:paraId="62B566A8"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79" w:history="1">
        <w:r w:rsidR="007F498E" w:rsidRPr="007F498E">
          <w:rPr>
            <w:rStyle w:val="Hyperlink"/>
            <w:rFonts w:ascii="Arial" w:hAnsi="Arial" w:cs="Arial"/>
            <w:noProof/>
          </w:rPr>
          <w:t>5. NIST dynamic 1 PMU calibration system</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_Toc378937379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9</w:t>
        </w:r>
        <w:r w:rsidR="00AC0EBB" w:rsidRPr="007F498E">
          <w:rPr>
            <w:rFonts w:ascii="Arial" w:hAnsi="Arial" w:cs="Arial"/>
            <w:noProof/>
            <w:webHidden/>
          </w:rPr>
          <w:fldChar w:fldCharType="end"/>
        </w:r>
      </w:hyperlink>
    </w:p>
    <w:p w14:paraId="64303743"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80" w:history="1">
        <w:r w:rsidR="007F498E" w:rsidRPr="007F498E">
          <w:rPr>
            <w:rStyle w:val="Hyperlink"/>
            <w:rFonts w:ascii="Arial" w:hAnsi="Arial" w:cs="Arial"/>
            <w:noProof/>
          </w:rPr>
          <w:t>5.1 NIST dyn 1 system description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_Toc378937380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9</w:t>
        </w:r>
        <w:r w:rsidR="00AC0EBB" w:rsidRPr="007F498E">
          <w:rPr>
            <w:rFonts w:ascii="Arial" w:hAnsi="Arial" w:cs="Arial"/>
            <w:noProof/>
            <w:webHidden/>
          </w:rPr>
          <w:fldChar w:fldCharType="end"/>
        </w:r>
      </w:hyperlink>
    </w:p>
    <w:p w14:paraId="28C4E553"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81" w:history="1">
        <w:r w:rsidR="007F498E" w:rsidRPr="007F498E">
          <w:rPr>
            <w:rStyle w:val="Hyperlink"/>
            <w:rFonts w:ascii="Arial" w:hAnsi="Arial" w:cs="Arial"/>
            <w:noProof/>
          </w:rPr>
          <w:t>5.2 NIST Dyn 1 uncertainty determination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_Toc378937381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10</w:t>
        </w:r>
        <w:r w:rsidR="00AC0EBB" w:rsidRPr="007F498E">
          <w:rPr>
            <w:rFonts w:ascii="Arial" w:hAnsi="Arial" w:cs="Arial"/>
            <w:noProof/>
            <w:webHidden/>
          </w:rPr>
          <w:fldChar w:fldCharType="end"/>
        </w:r>
      </w:hyperlink>
    </w:p>
    <w:p w14:paraId="249E6EC8"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82" w:history="1">
        <w:r w:rsidR="007F498E" w:rsidRPr="007F498E">
          <w:rPr>
            <w:rStyle w:val="Hyperlink"/>
            <w:rFonts w:cs="Arial"/>
            <w:noProof/>
          </w:rPr>
          <w:t>5.2.1 Steady state magnitude uncertainty determination</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_Toc378937382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10</w:t>
        </w:r>
        <w:r w:rsidR="00AC0EBB" w:rsidRPr="007F498E">
          <w:rPr>
            <w:rFonts w:cs="Arial"/>
            <w:noProof/>
            <w:webHidden/>
          </w:rPr>
          <w:fldChar w:fldCharType="end"/>
        </w:r>
      </w:hyperlink>
    </w:p>
    <w:p w14:paraId="6D0CA906" w14:textId="77777777" w:rsidR="007F498E" w:rsidRPr="007F498E" w:rsidRDefault="00687D3D">
      <w:pPr>
        <w:pStyle w:val="TOC4"/>
        <w:tabs>
          <w:tab w:val="right" w:leader="dot" w:pos="10790"/>
        </w:tabs>
        <w:rPr>
          <w:rFonts w:cs="Arial"/>
          <w:noProof/>
        </w:rPr>
      </w:pPr>
      <w:hyperlink w:anchor="_Toc378937383" w:history="1">
        <w:r w:rsidR="007F498E" w:rsidRPr="007F498E">
          <w:rPr>
            <w:rStyle w:val="Hyperlink"/>
            <w:rFonts w:cs="Arial"/>
            <w:noProof/>
          </w:rPr>
          <w:t>5.2.1.1 Dyn 1 magnitude uncertainty</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_Toc378937383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11</w:t>
        </w:r>
        <w:r w:rsidR="00AC0EBB" w:rsidRPr="007F498E">
          <w:rPr>
            <w:rFonts w:cs="Arial"/>
            <w:noProof/>
            <w:webHidden/>
          </w:rPr>
          <w:fldChar w:fldCharType="end"/>
        </w:r>
      </w:hyperlink>
    </w:p>
    <w:p w14:paraId="19BD3821" w14:textId="77777777" w:rsidR="007F498E" w:rsidRPr="007F498E" w:rsidRDefault="00687D3D">
      <w:pPr>
        <w:pStyle w:val="TOC4"/>
        <w:tabs>
          <w:tab w:val="right" w:leader="dot" w:pos="10790"/>
        </w:tabs>
        <w:rPr>
          <w:rFonts w:cs="Arial"/>
          <w:noProof/>
        </w:rPr>
      </w:pPr>
      <w:hyperlink w:anchor="_Toc378937384" w:history="1">
        <w:r w:rsidR="007F498E" w:rsidRPr="007F498E">
          <w:rPr>
            <w:rStyle w:val="Hyperlink"/>
            <w:rFonts w:cs="Arial"/>
            <w:noProof/>
          </w:rPr>
          <w:t>5.2.1.2 Uncertainty in the gain factor</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_Toc378937384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11</w:t>
        </w:r>
        <w:r w:rsidR="00AC0EBB" w:rsidRPr="007F498E">
          <w:rPr>
            <w:rFonts w:cs="Arial"/>
            <w:noProof/>
            <w:webHidden/>
          </w:rPr>
          <w:fldChar w:fldCharType="end"/>
        </w:r>
      </w:hyperlink>
    </w:p>
    <w:p w14:paraId="0B1F01AA" w14:textId="77777777" w:rsidR="007F498E" w:rsidRPr="007F498E" w:rsidRDefault="00687D3D">
      <w:pPr>
        <w:pStyle w:val="TOC4"/>
        <w:tabs>
          <w:tab w:val="right" w:leader="dot" w:pos="10790"/>
        </w:tabs>
        <w:rPr>
          <w:rFonts w:cs="Arial"/>
          <w:noProof/>
        </w:rPr>
      </w:pPr>
      <w:hyperlink w:anchor="_Toc378937385" w:history="1">
        <w:r w:rsidR="007F498E" w:rsidRPr="007F498E">
          <w:rPr>
            <w:rStyle w:val="Hyperlink"/>
            <w:rFonts w:cs="Arial"/>
            <w:noProof/>
          </w:rPr>
          <w:t>5.2.1.3 Current transformer gain uncertainty</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_Toc378937385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11</w:t>
        </w:r>
        <w:r w:rsidR="00AC0EBB" w:rsidRPr="007F498E">
          <w:rPr>
            <w:rFonts w:cs="Arial"/>
            <w:noProof/>
            <w:webHidden/>
          </w:rPr>
          <w:fldChar w:fldCharType="end"/>
        </w:r>
      </w:hyperlink>
    </w:p>
    <w:p w14:paraId="3F8F88A9" w14:textId="77777777" w:rsidR="007F498E" w:rsidRPr="007F498E" w:rsidRDefault="00687D3D">
      <w:pPr>
        <w:pStyle w:val="TOC4"/>
        <w:tabs>
          <w:tab w:val="right" w:leader="dot" w:pos="10790"/>
        </w:tabs>
        <w:rPr>
          <w:rFonts w:cs="Arial"/>
          <w:noProof/>
        </w:rPr>
      </w:pPr>
      <w:hyperlink w:anchor="_Toc378937386" w:history="1">
        <w:r w:rsidR="007F498E" w:rsidRPr="007F498E">
          <w:rPr>
            <w:rStyle w:val="Hyperlink"/>
            <w:rFonts w:cs="Arial"/>
            <w:noProof/>
          </w:rPr>
          <w:t>5.2.1.4 HP-3458 RMS voltage measurement uncertainty</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_Toc378937386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11</w:t>
        </w:r>
        <w:r w:rsidR="00AC0EBB" w:rsidRPr="007F498E">
          <w:rPr>
            <w:rFonts w:cs="Arial"/>
            <w:noProof/>
            <w:webHidden/>
          </w:rPr>
          <w:fldChar w:fldCharType="end"/>
        </w:r>
      </w:hyperlink>
    </w:p>
    <w:p w14:paraId="007A9430"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87" w:history="1">
        <w:r w:rsidR="007F498E" w:rsidRPr="007F498E">
          <w:rPr>
            <w:rStyle w:val="Hyperlink"/>
            <w:rFonts w:cs="Arial"/>
            <w:noProof/>
          </w:rPr>
          <w:t>5.2.2 Dyn1 delay uncertainty determination</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_Toc378937387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12</w:t>
        </w:r>
        <w:r w:rsidR="00AC0EBB" w:rsidRPr="007F498E">
          <w:rPr>
            <w:rFonts w:cs="Arial"/>
            <w:noProof/>
            <w:webHidden/>
          </w:rPr>
          <w:fldChar w:fldCharType="end"/>
        </w:r>
      </w:hyperlink>
    </w:p>
    <w:p w14:paraId="7993B247"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88" w:history="1">
        <w:r w:rsidR="007F498E" w:rsidRPr="007F498E">
          <w:rPr>
            <w:rStyle w:val="Hyperlink"/>
            <w:rFonts w:cs="Arial"/>
            <w:noProof/>
          </w:rPr>
          <w:t>5.2.3 NIST dyn1 delay uncertainty</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_Toc378937388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13</w:t>
        </w:r>
        <w:r w:rsidR="00AC0EBB" w:rsidRPr="007F498E">
          <w:rPr>
            <w:rFonts w:cs="Arial"/>
            <w:noProof/>
            <w:webHidden/>
          </w:rPr>
          <w:fldChar w:fldCharType="end"/>
        </w:r>
      </w:hyperlink>
    </w:p>
    <w:p w14:paraId="322B3A84"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89" w:history="1">
        <w:r w:rsidR="007F498E" w:rsidRPr="007F498E">
          <w:rPr>
            <w:rStyle w:val="Hyperlink"/>
            <w:rFonts w:cs="Arial"/>
            <w:noProof/>
          </w:rPr>
          <w:t>5.2.4 Dyn 1 total steady state TVE</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_Toc378937389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13</w:t>
        </w:r>
        <w:r w:rsidR="00AC0EBB" w:rsidRPr="007F498E">
          <w:rPr>
            <w:rFonts w:cs="Arial"/>
            <w:noProof/>
            <w:webHidden/>
          </w:rPr>
          <w:fldChar w:fldCharType="end"/>
        </w:r>
      </w:hyperlink>
    </w:p>
    <w:p w14:paraId="3F70AE8C"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90" w:history="1">
        <w:r w:rsidR="007F498E" w:rsidRPr="007F498E">
          <w:rPr>
            <w:rStyle w:val="Hyperlink"/>
            <w:rFonts w:ascii="Arial" w:hAnsi="Arial" w:cs="Arial"/>
            <w:noProof/>
          </w:rPr>
          <w:t>6. NIST dynamic  2 PMU calibration system</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_Toc378937390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60E50D78"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1" w:history="1">
        <w:r w:rsidR="007F498E" w:rsidRPr="007F498E">
          <w:rPr>
            <w:rStyle w:val="Hyperlink"/>
            <w:rFonts w:ascii="Arial" w:hAnsi="Arial" w:cs="Arial"/>
            <w:noProof/>
          </w:rPr>
          <w:t>6.1 NIST dyn2 system description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_Toc378937391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4E42A1EA"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2" w:history="1">
        <w:r w:rsidR="007F498E" w:rsidRPr="007F498E">
          <w:rPr>
            <w:rStyle w:val="Hyperlink"/>
            <w:rFonts w:ascii="Arial" w:hAnsi="Arial" w:cs="Arial"/>
            <w:noProof/>
          </w:rPr>
          <w:t>6.2 NIST dyn 2 uncertainty determination method</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_Toc378937392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6D4A685E"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3" w:history="1">
        <w:r w:rsidR="007F498E" w:rsidRPr="007F498E">
          <w:rPr>
            <w:rStyle w:val="Hyperlink"/>
            <w:rFonts w:ascii="Arial" w:hAnsi="Arial" w:cs="Arial"/>
            <w:noProof/>
          </w:rPr>
          <w:t>6.3 NIST dyn 2 uncertainty</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_Toc378937393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5A92E099" w14:textId="77777777" w:rsidR="007F498E" w:rsidRPr="007F498E" w:rsidRDefault="00687D3D">
      <w:pPr>
        <w:pStyle w:val="TOC1"/>
        <w:tabs>
          <w:tab w:val="right" w:leader="dot" w:pos="10790"/>
        </w:tabs>
        <w:rPr>
          <w:rFonts w:ascii="Arial" w:eastAsiaTheme="minorEastAsia" w:hAnsi="Arial" w:cs="Arial"/>
          <w:noProof/>
          <w:sz w:val="22"/>
          <w:szCs w:val="22"/>
          <w:lang w:eastAsia="en-US"/>
        </w:rPr>
      </w:pPr>
      <w:hyperlink w:anchor="_Toc378937394" w:history="1">
        <w:r w:rsidR="007F498E" w:rsidRPr="007F498E">
          <w:rPr>
            <w:rStyle w:val="Hyperlink"/>
            <w:rFonts w:ascii="Arial" w:hAnsi="Arial" w:cs="Arial"/>
            <w:noProof/>
          </w:rPr>
          <w:t>7. Fluke PMU calibration system</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_Toc378937394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4FBF3090"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5" w:history="1">
        <w:r w:rsidR="007F498E" w:rsidRPr="007F498E">
          <w:rPr>
            <w:rStyle w:val="Hyperlink"/>
            <w:rFonts w:ascii="Arial" w:hAnsi="Arial" w:cs="Arial"/>
            <w:noProof/>
          </w:rPr>
          <w:t>7.1 Fluke system description</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_Toc378937395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13</w:t>
        </w:r>
        <w:r w:rsidR="00AC0EBB" w:rsidRPr="007F498E">
          <w:rPr>
            <w:rFonts w:ascii="Arial" w:hAnsi="Arial" w:cs="Arial"/>
            <w:noProof/>
            <w:webHidden/>
          </w:rPr>
          <w:fldChar w:fldCharType="end"/>
        </w:r>
      </w:hyperlink>
    </w:p>
    <w:p w14:paraId="74B6DC20"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96" w:history="1">
        <w:r w:rsidR="007F498E" w:rsidRPr="007F498E">
          <w:rPr>
            <w:rStyle w:val="Hyperlink"/>
            <w:rFonts w:cs="Arial"/>
            <w:noProof/>
          </w:rPr>
          <w:t>7.1.1 Fluke system operation</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_Toc378937396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14</w:t>
        </w:r>
        <w:r w:rsidR="00AC0EBB" w:rsidRPr="007F498E">
          <w:rPr>
            <w:rFonts w:cs="Arial"/>
            <w:noProof/>
            <w:webHidden/>
          </w:rPr>
          <w:fldChar w:fldCharType="end"/>
        </w:r>
      </w:hyperlink>
    </w:p>
    <w:p w14:paraId="2627B355"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7" w:history="1">
        <w:r w:rsidR="007F498E" w:rsidRPr="007F498E">
          <w:rPr>
            <w:rStyle w:val="Hyperlink"/>
            <w:rFonts w:ascii="Arial" w:hAnsi="Arial" w:cs="Arial"/>
            <w:noProof/>
          </w:rPr>
          <w:t>7.2 Fluke uncertainty determination method</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_Toc378937397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15</w:t>
        </w:r>
        <w:r w:rsidR="00AC0EBB" w:rsidRPr="007F498E">
          <w:rPr>
            <w:rFonts w:ascii="Arial" w:hAnsi="Arial" w:cs="Arial"/>
            <w:noProof/>
            <w:webHidden/>
          </w:rPr>
          <w:fldChar w:fldCharType="end"/>
        </w:r>
      </w:hyperlink>
    </w:p>
    <w:p w14:paraId="5C179985" w14:textId="77777777" w:rsidR="007F498E" w:rsidRPr="007F498E" w:rsidRDefault="00687D3D">
      <w:pPr>
        <w:pStyle w:val="TOC3"/>
        <w:tabs>
          <w:tab w:val="right" w:leader="dot" w:pos="10790"/>
        </w:tabs>
        <w:rPr>
          <w:rFonts w:eastAsiaTheme="minorEastAsia" w:cs="Arial"/>
          <w:noProof/>
          <w:sz w:val="22"/>
          <w:szCs w:val="22"/>
          <w:lang w:eastAsia="en-US"/>
        </w:rPr>
      </w:pPr>
      <w:hyperlink w:anchor="_Toc378937398" w:history="1">
        <w:r w:rsidR="007F498E" w:rsidRPr="007F498E">
          <w:rPr>
            <w:rStyle w:val="Hyperlink"/>
            <w:rFonts w:cs="Arial"/>
            <w:noProof/>
          </w:rPr>
          <w:t>7.2.1 Uncertainty in the dyn 1 system used to measure the Fluke output</w:t>
        </w:r>
        <w:r w:rsidR="007F498E" w:rsidRPr="007F498E">
          <w:rPr>
            <w:rFonts w:cs="Arial"/>
            <w:noProof/>
            <w:webHidden/>
          </w:rPr>
          <w:tab/>
        </w:r>
        <w:r w:rsidR="00AC0EBB" w:rsidRPr="007F498E">
          <w:rPr>
            <w:rFonts w:cs="Arial"/>
            <w:noProof/>
            <w:webHidden/>
          </w:rPr>
          <w:fldChar w:fldCharType="begin"/>
        </w:r>
        <w:r w:rsidR="007F498E" w:rsidRPr="007F498E">
          <w:rPr>
            <w:rFonts w:cs="Arial"/>
            <w:noProof/>
            <w:webHidden/>
          </w:rPr>
          <w:instrText xml:space="preserve"> PAGEREF _Toc378937398 \h </w:instrText>
        </w:r>
        <w:r w:rsidR="00AC0EBB" w:rsidRPr="007F498E">
          <w:rPr>
            <w:rFonts w:cs="Arial"/>
            <w:noProof/>
            <w:webHidden/>
          </w:rPr>
        </w:r>
        <w:r w:rsidR="00AC0EBB" w:rsidRPr="007F498E">
          <w:rPr>
            <w:rFonts w:cs="Arial"/>
            <w:noProof/>
            <w:webHidden/>
          </w:rPr>
          <w:fldChar w:fldCharType="separate"/>
        </w:r>
        <w:r w:rsidR="00A4396C">
          <w:rPr>
            <w:rFonts w:cs="Arial"/>
            <w:noProof/>
            <w:webHidden/>
          </w:rPr>
          <w:t>16</w:t>
        </w:r>
        <w:r w:rsidR="00AC0EBB" w:rsidRPr="007F498E">
          <w:rPr>
            <w:rFonts w:cs="Arial"/>
            <w:noProof/>
            <w:webHidden/>
          </w:rPr>
          <w:fldChar w:fldCharType="end"/>
        </w:r>
      </w:hyperlink>
    </w:p>
    <w:p w14:paraId="106974C3" w14:textId="77777777" w:rsidR="007F498E" w:rsidRPr="007F498E" w:rsidRDefault="00687D3D">
      <w:pPr>
        <w:pStyle w:val="TOC2"/>
        <w:tabs>
          <w:tab w:val="right" w:leader="dot" w:pos="10790"/>
        </w:tabs>
        <w:rPr>
          <w:rFonts w:ascii="Arial" w:eastAsiaTheme="minorEastAsia" w:hAnsi="Arial" w:cs="Arial"/>
          <w:noProof/>
          <w:sz w:val="22"/>
          <w:szCs w:val="22"/>
          <w:lang w:eastAsia="en-US"/>
        </w:rPr>
      </w:pPr>
      <w:hyperlink w:anchor="_Toc378937399" w:history="1">
        <w:r w:rsidR="007F498E" w:rsidRPr="007F498E">
          <w:rPr>
            <w:rStyle w:val="Hyperlink"/>
            <w:rFonts w:ascii="Arial" w:hAnsi="Arial" w:cs="Arial"/>
            <w:noProof/>
          </w:rPr>
          <w:t>7.3 Fluke uncertainty</w:t>
        </w:r>
        <w:r w:rsidR="007F498E" w:rsidRPr="007F498E">
          <w:rPr>
            <w:rFonts w:ascii="Arial" w:hAnsi="Arial" w:cs="Arial"/>
            <w:noProof/>
            <w:webHidden/>
          </w:rPr>
          <w:tab/>
        </w:r>
        <w:r w:rsidR="00AC0EBB" w:rsidRPr="007F498E">
          <w:rPr>
            <w:rFonts w:ascii="Arial" w:hAnsi="Arial" w:cs="Arial"/>
            <w:noProof/>
            <w:webHidden/>
          </w:rPr>
          <w:fldChar w:fldCharType="begin"/>
        </w:r>
        <w:r w:rsidR="007F498E" w:rsidRPr="007F498E">
          <w:rPr>
            <w:rFonts w:ascii="Arial" w:hAnsi="Arial" w:cs="Arial"/>
            <w:noProof/>
            <w:webHidden/>
          </w:rPr>
          <w:instrText xml:space="preserve"> PAGEREF _Toc378937399 \h </w:instrText>
        </w:r>
        <w:r w:rsidR="00AC0EBB" w:rsidRPr="007F498E">
          <w:rPr>
            <w:rFonts w:ascii="Arial" w:hAnsi="Arial" w:cs="Arial"/>
            <w:noProof/>
            <w:webHidden/>
          </w:rPr>
        </w:r>
        <w:r w:rsidR="00AC0EBB" w:rsidRPr="007F498E">
          <w:rPr>
            <w:rFonts w:ascii="Arial" w:hAnsi="Arial" w:cs="Arial"/>
            <w:noProof/>
            <w:webHidden/>
          </w:rPr>
          <w:fldChar w:fldCharType="separate"/>
        </w:r>
        <w:r w:rsidR="00A4396C">
          <w:rPr>
            <w:rFonts w:ascii="Arial" w:hAnsi="Arial" w:cs="Arial"/>
            <w:noProof/>
            <w:webHidden/>
          </w:rPr>
          <w:t>16</w:t>
        </w:r>
        <w:r w:rsidR="00AC0EBB" w:rsidRPr="007F498E">
          <w:rPr>
            <w:rFonts w:ascii="Arial" w:hAnsi="Arial" w:cs="Arial"/>
            <w:noProof/>
            <w:webHidden/>
          </w:rPr>
          <w:fldChar w:fldCharType="end"/>
        </w:r>
      </w:hyperlink>
    </w:p>
    <w:p w14:paraId="38B11077" w14:textId="77777777" w:rsidR="00311851" w:rsidRDefault="00AC0EBB" w:rsidP="00311851">
      <w:pPr>
        <w:rPr>
          <w:rFonts w:cs="Arial"/>
        </w:rPr>
      </w:pPr>
      <w:r w:rsidRPr="007F498E">
        <w:rPr>
          <w:rFonts w:cs="Arial"/>
        </w:rPr>
        <w:fldChar w:fldCharType="end"/>
      </w:r>
    </w:p>
    <w:p w14:paraId="7BD184D6" w14:textId="77777777" w:rsidR="00A4396C" w:rsidRDefault="00A4396C">
      <w:pPr>
        <w:rPr>
          <w:rFonts w:cs="Arial"/>
        </w:rPr>
      </w:pPr>
      <w:r>
        <w:rPr>
          <w:rFonts w:cs="Arial"/>
        </w:rPr>
        <w:br w:type="page"/>
      </w:r>
    </w:p>
    <w:p w14:paraId="2FE1FD41" w14:textId="77777777" w:rsidR="00F859D4" w:rsidRDefault="00311851" w:rsidP="00F859D4">
      <w:pPr>
        <w:pStyle w:val="IEEEStdsLevel1Header"/>
      </w:pPr>
      <w:bookmarkStart w:id="0" w:name="_Toc378937354"/>
      <w:r>
        <w:lastRenderedPageBreak/>
        <w:t>PMU t</w:t>
      </w:r>
      <w:r w:rsidR="00F859D4">
        <w:t xml:space="preserve">est equipment </w:t>
      </w:r>
      <w:r>
        <w:t>requirements</w:t>
      </w:r>
      <w:bookmarkEnd w:id="0"/>
    </w:p>
    <w:p w14:paraId="0BBD75AB" w14:textId="77777777" w:rsidR="00F859D4" w:rsidRPr="00335E5C" w:rsidRDefault="00F859D4" w:rsidP="00F859D4">
      <w:pPr>
        <w:spacing w:after="240"/>
        <w:rPr>
          <w:rFonts w:cs="Arial"/>
        </w:rPr>
      </w:pPr>
      <w:proofErr w:type="spellStart"/>
      <w:r>
        <w:rPr>
          <w:rFonts w:cs="Arial"/>
        </w:rPr>
        <w:t>Subclause</w:t>
      </w:r>
      <w:proofErr w:type="spellEnd"/>
      <w:r>
        <w:rPr>
          <w:rFonts w:cs="Arial"/>
        </w:rPr>
        <w:t xml:space="preserve"> 5.5.3 of </w:t>
      </w:r>
      <w:r w:rsidRPr="00335E5C">
        <w:rPr>
          <w:rFonts w:cs="Arial"/>
        </w:rPr>
        <w:t>IEEE StdC37.118.1:2011</w:t>
      </w:r>
      <w:r>
        <w:rPr>
          <w:rFonts w:cs="Arial"/>
        </w:rPr>
        <w:t xml:space="preserve">states that: </w:t>
      </w:r>
      <w:r w:rsidRPr="00335E5C">
        <w:rPr>
          <w:rFonts w:cs="Arial"/>
        </w:rPr>
        <w:t xml:space="preserve"> </w:t>
      </w:r>
    </w:p>
    <w:p w14:paraId="7E57C66F" w14:textId="77777777" w:rsidR="00F859D4" w:rsidRPr="00335E5C" w:rsidRDefault="00F859D4" w:rsidP="00F859D4">
      <w:pPr>
        <w:spacing w:after="240"/>
        <w:ind w:left="450" w:right="720"/>
        <w:rPr>
          <w:rFonts w:cs="Arial"/>
        </w:rPr>
      </w:pPr>
      <w:r w:rsidRPr="00335E5C">
        <w:rPr>
          <w:rFonts w:cs="Arial"/>
        </w:rPr>
        <w:t xml:space="preserve">“(a) calibration device … shall be traceable to national standards, and have a </w:t>
      </w:r>
      <w:r w:rsidRPr="00335E5C">
        <w:rPr>
          <w:rFonts w:cs="Arial"/>
          <w:i/>
        </w:rPr>
        <w:t xml:space="preserve">test uncertainty ratio </w:t>
      </w:r>
      <w:r w:rsidRPr="00335E5C">
        <w:rPr>
          <w:rFonts w:cs="Arial"/>
        </w:rPr>
        <w:t xml:space="preserve">of at least (4) compared with these test requirements (for example, provide a TVE measurement within 0.25% where TVE is 1%)”.  </w:t>
      </w:r>
    </w:p>
    <w:p w14:paraId="08647BB3" w14:textId="77777777" w:rsidR="00F859D4" w:rsidRPr="00335E5C" w:rsidRDefault="00F859D4" w:rsidP="00F859D4">
      <w:pPr>
        <w:spacing w:after="240"/>
        <w:rPr>
          <w:rFonts w:cs="Arial"/>
        </w:rPr>
      </w:pPr>
      <w:r w:rsidRPr="00335E5C">
        <w:rPr>
          <w:rFonts w:cs="Arial"/>
        </w:rPr>
        <w:t xml:space="preserve">The components that make up a “calibration device” </w:t>
      </w:r>
      <w:r>
        <w:rPr>
          <w:rFonts w:cs="Arial"/>
        </w:rPr>
        <w:t>are</w:t>
      </w:r>
      <w:r w:rsidRPr="00335E5C">
        <w:rPr>
          <w:rFonts w:cs="Arial"/>
        </w:rPr>
        <w:t xml:space="preserve"> described herein.  The description will be followed by a discussion of </w:t>
      </w:r>
      <w:r w:rsidRPr="00335E5C">
        <w:rPr>
          <w:rFonts w:cs="Arial"/>
          <w:i/>
        </w:rPr>
        <w:t>test uncertainty ratio</w:t>
      </w:r>
      <w:r w:rsidRPr="00335E5C">
        <w:rPr>
          <w:rFonts w:cs="Arial"/>
        </w:rPr>
        <w:t xml:space="preserve"> (TUR) and why a TUR of 4 can lead to problems when determining whether or not a PMU passes any given test.</w:t>
      </w:r>
    </w:p>
    <w:p w14:paraId="11EA40BF" w14:textId="77777777" w:rsidR="00F859D4" w:rsidRPr="00335E5C" w:rsidRDefault="00F859D4" w:rsidP="00F859D4">
      <w:pPr>
        <w:pStyle w:val="IEEEStdsLevel2Header"/>
      </w:pPr>
      <w:r w:rsidRPr="00335E5C">
        <w:t xml:space="preserve"> </w:t>
      </w:r>
      <w:bookmarkStart w:id="1" w:name="_Toc378937355"/>
      <w:r w:rsidRPr="00335E5C">
        <w:t>Calibration device components</w:t>
      </w:r>
      <w:bookmarkEnd w:id="1"/>
    </w:p>
    <w:p w14:paraId="62C29422" w14:textId="77777777" w:rsidR="00F859D4" w:rsidRPr="00335E5C" w:rsidRDefault="00F859D4" w:rsidP="00F859D4">
      <w:pPr>
        <w:spacing w:after="240"/>
        <w:rPr>
          <w:rFonts w:cs="Arial"/>
        </w:rPr>
      </w:pPr>
      <w:r w:rsidRPr="00335E5C">
        <w:rPr>
          <w:rFonts w:cs="Arial"/>
        </w:rPr>
        <w:t xml:space="preserve">In general, the following functions are required for PMU calibration devices: </w:t>
      </w:r>
    </w:p>
    <w:p w14:paraId="5DB9D7C2" w14:textId="77777777" w:rsidR="00F859D4" w:rsidRPr="00335E5C" w:rsidRDefault="00F859D4" w:rsidP="003104C6">
      <w:pPr>
        <w:numPr>
          <w:ilvl w:val="0"/>
          <w:numId w:val="13"/>
        </w:numPr>
        <w:spacing w:before="60" w:after="60"/>
        <w:rPr>
          <w:rFonts w:cs="Arial"/>
        </w:rPr>
      </w:pPr>
      <w:r>
        <w:rPr>
          <w:rFonts w:cs="Arial"/>
        </w:rPr>
        <w:t>Shall p</w:t>
      </w:r>
      <w:r w:rsidRPr="00335E5C">
        <w:rPr>
          <w:rFonts w:cs="Arial"/>
        </w:rPr>
        <w:t>rovide timing reference to the PMU and to the calibrator itself.</w:t>
      </w:r>
    </w:p>
    <w:p w14:paraId="3D970D89" w14:textId="77777777" w:rsidR="00F859D4" w:rsidRPr="00335E5C" w:rsidRDefault="00F859D4" w:rsidP="003104C6">
      <w:pPr>
        <w:numPr>
          <w:ilvl w:val="0"/>
          <w:numId w:val="13"/>
        </w:numPr>
        <w:spacing w:before="60" w:after="60"/>
        <w:rPr>
          <w:rFonts w:cs="Arial"/>
        </w:rPr>
      </w:pPr>
      <w:r>
        <w:rPr>
          <w:rFonts w:cs="Arial"/>
        </w:rPr>
        <w:t>Shall p</w:t>
      </w:r>
      <w:r w:rsidRPr="00335E5C">
        <w:rPr>
          <w:rFonts w:cs="Arial"/>
        </w:rPr>
        <w:t xml:space="preserve">rovide voltage and current input signals </w:t>
      </w:r>
      <w:r>
        <w:rPr>
          <w:rFonts w:cs="Arial"/>
        </w:rPr>
        <w:t>[</w:t>
      </w:r>
      <w:r w:rsidRPr="00335E5C">
        <w:rPr>
          <w:rFonts w:cs="Arial"/>
        </w:rPr>
        <w:t>Signal source(s)</w:t>
      </w:r>
      <w:r>
        <w:rPr>
          <w:rFonts w:cs="Arial"/>
        </w:rPr>
        <w:t>]</w:t>
      </w:r>
    </w:p>
    <w:p w14:paraId="66EF155D" w14:textId="77777777" w:rsidR="00F859D4" w:rsidRPr="00335E5C" w:rsidRDefault="00F859D4" w:rsidP="003104C6">
      <w:pPr>
        <w:numPr>
          <w:ilvl w:val="0"/>
          <w:numId w:val="13"/>
        </w:numPr>
        <w:spacing w:before="60" w:after="60"/>
        <w:rPr>
          <w:rFonts w:cs="Arial"/>
        </w:rPr>
      </w:pPr>
      <w:r>
        <w:rPr>
          <w:rFonts w:cs="Arial"/>
        </w:rPr>
        <w:t>Shall r</w:t>
      </w:r>
      <w:r w:rsidRPr="00335E5C">
        <w:rPr>
          <w:rFonts w:cs="Arial"/>
        </w:rPr>
        <w:t>eceive measurements from PMU under test (Receiver)</w:t>
      </w:r>
    </w:p>
    <w:p w14:paraId="7D136D65" w14:textId="77777777" w:rsidR="00F859D4" w:rsidRPr="00335E5C" w:rsidRDefault="00F859D4" w:rsidP="003104C6">
      <w:pPr>
        <w:numPr>
          <w:ilvl w:val="0"/>
          <w:numId w:val="13"/>
        </w:numPr>
        <w:spacing w:before="60" w:after="60"/>
        <w:rPr>
          <w:rFonts w:cs="Arial"/>
        </w:rPr>
      </w:pPr>
      <w:r>
        <w:rPr>
          <w:rFonts w:cs="Arial"/>
        </w:rPr>
        <w:t>Shall c</w:t>
      </w:r>
      <w:r w:rsidRPr="00335E5C">
        <w:rPr>
          <w:rFonts w:cs="Arial"/>
        </w:rPr>
        <w:t xml:space="preserve">ompare phasor, frequency and </w:t>
      </w:r>
      <w:r>
        <w:rPr>
          <w:rFonts w:cs="Arial"/>
        </w:rPr>
        <w:t>ROCOF</w:t>
      </w:r>
      <w:r w:rsidRPr="00335E5C">
        <w:rPr>
          <w:rFonts w:cs="Arial"/>
        </w:rPr>
        <w:t xml:space="preserve"> measurements from PMU to “true” (reference) phasor, frequency and </w:t>
      </w:r>
      <w:r>
        <w:rPr>
          <w:rFonts w:cs="Arial"/>
        </w:rPr>
        <w:t>rate of change of frequency (ROCOF)</w:t>
      </w:r>
      <w:r w:rsidRPr="00335E5C">
        <w:rPr>
          <w:rFonts w:cs="Arial"/>
        </w:rPr>
        <w:t xml:space="preserve"> represent the signal source input to the PMU.</w:t>
      </w:r>
    </w:p>
    <w:p w14:paraId="6D58A902" w14:textId="77777777" w:rsidR="00F859D4" w:rsidRDefault="00F859D4" w:rsidP="003104C6">
      <w:pPr>
        <w:numPr>
          <w:ilvl w:val="0"/>
          <w:numId w:val="13"/>
        </w:numPr>
        <w:spacing w:before="60" w:after="60"/>
        <w:rPr>
          <w:rFonts w:cs="Arial"/>
        </w:rPr>
      </w:pPr>
      <w:r>
        <w:rPr>
          <w:rFonts w:cs="Arial"/>
        </w:rPr>
        <w:t>Shall p</w:t>
      </w:r>
      <w:r w:rsidRPr="00335E5C">
        <w:rPr>
          <w:rFonts w:cs="Arial"/>
        </w:rPr>
        <w:t>erform calculations for total vector error (TVE), frequency error (FE) and rate of change of frequency error (RFE), and additional calculations for the dynamic step test results.</w:t>
      </w:r>
    </w:p>
    <w:p w14:paraId="7D58B286" w14:textId="77777777" w:rsidR="00F859D4" w:rsidRPr="00335E5C" w:rsidRDefault="00F859D4" w:rsidP="003104C6">
      <w:pPr>
        <w:numPr>
          <w:ilvl w:val="0"/>
          <w:numId w:val="13"/>
        </w:numPr>
        <w:spacing w:before="60" w:after="60"/>
        <w:rPr>
          <w:rFonts w:cs="Arial"/>
        </w:rPr>
      </w:pPr>
      <w:r>
        <w:rPr>
          <w:rFonts w:cs="Arial"/>
        </w:rPr>
        <w:t>Shall have a means of determining the time of arrival of PMU data messages and comparing that time against the message timestamp.</w:t>
      </w:r>
    </w:p>
    <w:p w14:paraId="4EC5C82C" w14:textId="77777777" w:rsidR="00F859D4" w:rsidRPr="00335E5C" w:rsidRDefault="00F859D4" w:rsidP="003104C6">
      <w:pPr>
        <w:numPr>
          <w:ilvl w:val="0"/>
          <w:numId w:val="13"/>
        </w:numPr>
        <w:spacing w:before="60" w:after="60"/>
        <w:rPr>
          <w:rFonts w:cs="Arial"/>
        </w:rPr>
      </w:pPr>
      <w:r>
        <w:rPr>
          <w:rFonts w:cs="Arial"/>
        </w:rPr>
        <w:t>Shall p</w:t>
      </w:r>
      <w:r w:rsidRPr="00335E5C">
        <w:rPr>
          <w:rFonts w:cs="Arial"/>
        </w:rPr>
        <w:t>rovide test result documentation.</w:t>
      </w:r>
    </w:p>
    <w:p w14:paraId="149D25D1" w14:textId="77777777" w:rsidR="00F859D4" w:rsidRPr="00335E5C" w:rsidRDefault="00F859D4" w:rsidP="00F859D4">
      <w:pPr>
        <w:spacing w:before="160"/>
        <w:rPr>
          <w:rFonts w:cs="Arial"/>
        </w:rPr>
      </w:pPr>
      <w:r w:rsidRPr="00335E5C">
        <w:rPr>
          <w:rFonts w:cs="Arial"/>
        </w:rPr>
        <w:t xml:space="preserve">Furthermore, tests </w:t>
      </w:r>
      <w:r>
        <w:rPr>
          <w:rFonts w:cs="Arial"/>
        </w:rPr>
        <w:t xml:space="preserve">shall </w:t>
      </w:r>
      <w:r w:rsidRPr="00335E5C">
        <w:rPr>
          <w:rFonts w:cs="Arial"/>
        </w:rPr>
        <w:t>be made under controlled temperature and humidity conditions.</w:t>
      </w:r>
    </w:p>
    <w:p w14:paraId="6BC070A1" w14:textId="77777777" w:rsidR="00F859D4" w:rsidRPr="00335E5C" w:rsidRDefault="00F859D4" w:rsidP="00F859D4">
      <w:pPr>
        <w:pStyle w:val="IEEEStdsLevel2Header"/>
      </w:pPr>
      <w:bookmarkStart w:id="2" w:name="_Toc378937356"/>
      <w:r w:rsidRPr="00335E5C">
        <w:t>Timing reference</w:t>
      </w:r>
      <w:bookmarkEnd w:id="2"/>
    </w:p>
    <w:p w14:paraId="50ADC90C" w14:textId="77777777" w:rsidR="00F859D4" w:rsidRPr="00335E5C" w:rsidRDefault="00F859D4" w:rsidP="00F859D4">
      <w:pPr>
        <w:spacing w:after="240"/>
        <w:rPr>
          <w:rFonts w:cs="Arial"/>
        </w:rPr>
      </w:pPr>
      <w:r w:rsidRPr="00335E5C">
        <w:rPr>
          <w:rFonts w:cs="Arial"/>
        </w:rPr>
        <w:t>PMUs under tests may require one of a variety of timing signals:</w:t>
      </w:r>
    </w:p>
    <w:p w14:paraId="3606B53D" w14:textId="77777777" w:rsidR="00F859D4" w:rsidRPr="00335E5C" w:rsidRDefault="00F859D4" w:rsidP="003104C6">
      <w:pPr>
        <w:numPr>
          <w:ilvl w:val="0"/>
          <w:numId w:val="14"/>
        </w:numPr>
        <w:spacing w:before="60" w:after="60"/>
        <w:rPr>
          <w:rFonts w:cs="Arial"/>
        </w:rPr>
      </w:pPr>
      <w:r w:rsidRPr="00335E5C">
        <w:rPr>
          <w:rFonts w:cs="Arial"/>
        </w:rPr>
        <w:t>GPS antenna</w:t>
      </w:r>
    </w:p>
    <w:p w14:paraId="3A63C3DF" w14:textId="77777777" w:rsidR="00F859D4" w:rsidRPr="00335E5C" w:rsidRDefault="00F859D4" w:rsidP="003104C6">
      <w:pPr>
        <w:numPr>
          <w:ilvl w:val="0"/>
          <w:numId w:val="14"/>
        </w:numPr>
        <w:spacing w:before="60" w:after="60"/>
        <w:rPr>
          <w:rFonts w:cs="Arial"/>
        </w:rPr>
      </w:pPr>
      <w:r w:rsidRPr="00335E5C">
        <w:rPr>
          <w:rFonts w:cs="Arial"/>
        </w:rPr>
        <w:t>IRIG B (DC level or AM possibly with the addition of IEEE Std 1344</w:t>
      </w:r>
      <w:r>
        <w:t>™</w:t>
      </w:r>
      <w:r w:rsidRPr="00335E5C">
        <w:rPr>
          <w:rFonts w:cs="Arial"/>
        </w:rPr>
        <w:t xml:space="preserve"> extension)</w:t>
      </w:r>
    </w:p>
    <w:p w14:paraId="205E0C45" w14:textId="77777777" w:rsidR="00F859D4" w:rsidRPr="00335E5C" w:rsidRDefault="00F859D4" w:rsidP="003104C6">
      <w:pPr>
        <w:numPr>
          <w:ilvl w:val="0"/>
          <w:numId w:val="14"/>
        </w:numPr>
        <w:spacing w:before="60" w:after="60"/>
        <w:rPr>
          <w:rFonts w:cs="Arial"/>
        </w:rPr>
      </w:pPr>
      <w:r w:rsidRPr="00335E5C">
        <w:rPr>
          <w:rFonts w:cs="Arial"/>
        </w:rPr>
        <w:t>IEEE Std 1588 (power profile)</w:t>
      </w:r>
    </w:p>
    <w:p w14:paraId="530966C4" w14:textId="77777777" w:rsidR="00F859D4" w:rsidRPr="00335E5C" w:rsidRDefault="00F859D4" w:rsidP="00F859D4">
      <w:pPr>
        <w:ind w:left="720"/>
        <w:rPr>
          <w:rFonts w:cs="Arial"/>
        </w:rPr>
      </w:pPr>
    </w:p>
    <w:p w14:paraId="2AB853C8" w14:textId="77777777" w:rsidR="00F859D4" w:rsidRDefault="00F859D4" w:rsidP="00F859D4">
      <w:pPr>
        <w:rPr>
          <w:rFonts w:cs="Arial"/>
        </w:rPr>
      </w:pPr>
      <w:r w:rsidRPr="00335E5C">
        <w:rPr>
          <w:rFonts w:cs="Arial"/>
        </w:rPr>
        <w:t xml:space="preserve">The timing reference </w:t>
      </w:r>
      <w:r>
        <w:rPr>
          <w:rFonts w:cs="Arial"/>
        </w:rPr>
        <w:t>shall</w:t>
      </w:r>
      <w:r w:rsidRPr="00335E5C">
        <w:rPr>
          <w:rFonts w:cs="Arial"/>
        </w:rPr>
        <w:t xml:space="preserve"> be traceable to UTC and </w:t>
      </w:r>
      <w:r>
        <w:rPr>
          <w:rFonts w:cs="Arial"/>
        </w:rPr>
        <w:t xml:space="preserve">shall </w:t>
      </w:r>
      <w:r w:rsidRPr="00335E5C">
        <w:rPr>
          <w:rFonts w:cs="Arial"/>
        </w:rPr>
        <w:t xml:space="preserve">have an uncertainty ≤ 1 </w:t>
      </w:r>
      <w:r>
        <w:rPr>
          <w:rFonts w:cs="Arial"/>
        </w:rPr>
        <w:t>microsecond (</w:t>
      </w:r>
      <w:r w:rsidRPr="00335E5C">
        <w:rPr>
          <w:rFonts w:cs="Arial"/>
        </w:rPr>
        <w:t>µs</w:t>
      </w:r>
      <w:r>
        <w:rPr>
          <w:rFonts w:cs="Arial"/>
        </w:rPr>
        <w:t>).</w:t>
      </w:r>
    </w:p>
    <w:p w14:paraId="7C72ECAE" w14:textId="77777777" w:rsidR="00F859D4" w:rsidRPr="00335E5C" w:rsidRDefault="00F859D4" w:rsidP="00F859D4">
      <w:pPr>
        <w:pStyle w:val="IEEEStdsLevel2Header"/>
      </w:pPr>
      <w:bookmarkStart w:id="3" w:name="_Toc378937357"/>
      <w:r w:rsidRPr="00335E5C">
        <w:t xml:space="preserve">Signal </w:t>
      </w:r>
      <w:r>
        <w:t>s</w:t>
      </w:r>
      <w:r w:rsidRPr="00335E5C">
        <w:t>ource(s)</w:t>
      </w:r>
      <w:bookmarkEnd w:id="3"/>
    </w:p>
    <w:p w14:paraId="5FEEC4EC" w14:textId="77777777" w:rsidR="00F859D4" w:rsidRPr="00335E5C" w:rsidRDefault="00F859D4" w:rsidP="00F859D4">
      <w:pPr>
        <w:spacing w:after="240"/>
        <w:rPr>
          <w:rFonts w:cs="Arial"/>
        </w:rPr>
      </w:pPr>
      <w:r w:rsidRPr="00335E5C">
        <w:rPr>
          <w:rFonts w:cs="Arial"/>
        </w:rPr>
        <w:t xml:space="preserve">PMU calibration devices </w:t>
      </w:r>
      <w:r>
        <w:rPr>
          <w:rFonts w:cs="Arial"/>
        </w:rPr>
        <w:t>shall</w:t>
      </w:r>
      <w:r w:rsidRPr="00335E5C">
        <w:rPr>
          <w:rFonts w:cs="Arial"/>
        </w:rPr>
        <w:t xml:space="preserve"> provide 3-phase voltage and current input signals to PMUs under test.  The signals </w:t>
      </w:r>
      <w:r>
        <w:rPr>
          <w:rFonts w:cs="Arial"/>
        </w:rPr>
        <w:t>shall</w:t>
      </w:r>
      <w:r w:rsidRPr="00335E5C">
        <w:rPr>
          <w:rFonts w:cs="Arial"/>
        </w:rPr>
        <w:t xml:space="preserve"> comply with both steady state and dynamic test conditions as specified by</w:t>
      </w:r>
      <w:r>
        <w:rPr>
          <w:rFonts w:cs="Arial"/>
        </w:rPr>
        <w:t xml:space="preserve"> 5.5.5 through 5.5.9 of</w:t>
      </w:r>
      <w:r w:rsidRPr="00335E5C">
        <w:rPr>
          <w:rFonts w:cs="Arial"/>
        </w:rPr>
        <w:t xml:space="preserve"> IEEE </w:t>
      </w:r>
      <w:proofErr w:type="gramStart"/>
      <w:r w:rsidRPr="00335E5C">
        <w:rPr>
          <w:rFonts w:cs="Arial"/>
        </w:rPr>
        <w:t>Std</w:t>
      </w:r>
      <w:proofErr w:type="gramEnd"/>
      <w:r w:rsidRPr="00335E5C">
        <w:rPr>
          <w:rFonts w:cs="Arial"/>
        </w:rPr>
        <w:t xml:space="preserve"> C37.118.1:2011.  Additionally, the </w:t>
      </w:r>
      <w:r>
        <w:rPr>
          <w:rFonts w:cs="Arial"/>
        </w:rPr>
        <w:t>total harmonic distortion (THD) o</w:t>
      </w:r>
      <w:r w:rsidRPr="00335E5C">
        <w:rPr>
          <w:rFonts w:cs="Arial"/>
        </w:rPr>
        <w:t xml:space="preserve">f the input signal </w:t>
      </w:r>
      <w:r>
        <w:rPr>
          <w:rFonts w:cs="Arial"/>
        </w:rPr>
        <w:t>shall</w:t>
      </w:r>
      <w:r w:rsidRPr="00335E5C">
        <w:rPr>
          <w:rFonts w:cs="Arial"/>
        </w:rPr>
        <w:t xml:space="preserve"> be less than 0.2% of the fundamental (except where otherwise specified by harmonic distortion or out-of-band interference</w:t>
      </w:r>
      <w:r w:rsidRPr="00335E5C">
        <w:rPr>
          <w:rFonts w:cs="Arial"/>
          <w:vertAlign w:val="superscript"/>
        </w:rPr>
        <w:footnoteReference w:id="1"/>
      </w:r>
      <w:r w:rsidRPr="00335E5C">
        <w:rPr>
          <w:rFonts w:cs="Arial"/>
        </w:rPr>
        <w:t xml:space="preserve"> tests).  </w:t>
      </w:r>
    </w:p>
    <w:p w14:paraId="6605795C" w14:textId="77777777" w:rsidR="00F859D4" w:rsidRPr="00335E5C" w:rsidRDefault="00F859D4" w:rsidP="00F859D4">
      <w:pPr>
        <w:spacing w:after="240"/>
        <w:rPr>
          <w:rFonts w:cs="Arial"/>
        </w:rPr>
      </w:pPr>
      <w:r w:rsidRPr="00335E5C">
        <w:rPr>
          <w:rFonts w:cs="Arial"/>
        </w:rPr>
        <w:t xml:space="preserve">Phase offset control is required.  The phase C and B signals </w:t>
      </w:r>
      <w:r>
        <w:rPr>
          <w:rFonts w:cs="Arial"/>
        </w:rPr>
        <w:t>shall</w:t>
      </w:r>
      <w:r w:rsidRPr="00335E5C">
        <w:rPr>
          <w:rFonts w:cs="Arial"/>
        </w:rPr>
        <w:t xml:space="preserve"> be ±</w:t>
      </w:r>
      <w:r>
        <w:rPr>
          <w:rFonts w:cs="Arial"/>
        </w:rPr>
        <w:t xml:space="preserve"> </w:t>
      </w:r>
      <w:r w:rsidRPr="00335E5C">
        <w:rPr>
          <w:rFonts w:cs="Arial"/>
        </w:rPr>
        <w:t xml:space="preserve">120° offset from the phase </w:t>
      </w:r>
      <w:proofErr w:type="gramStart"/>
      <w:r w:rsidRPr="00335E5C">
        <w:rPr>
          <w:rFonts w:cs="Arial"/>
        </w:rPr>
        <w:t>A</w:t>
      </w:r>
      <w:proofErr w:type="gramEnd"/>
      <w:r w:rsidRPr="00335E5C">
        <w:rPr>
          <w:rFonts w:cs="Arial"/>
        </w:rPr>
        <w:t xml:space="preserve"> signal.  All </w:t>
      </w:r>
      <w:r>
        <w:rPr>
          <w:rFonts w:cs="Arial"/>
        </w:rPr>
        <w:t xml:space="preserve">required </w:t>
      </w:r>
      <w:r w:rsidRPr="00335E5C">
        <w:rPr>
          <w:rFonts w:cs="Arial"/>
        </w:rPr>
        <w:t xml:space="preserve">tests </w:t>
      </w:r>
      <w:r>
        <w:rPr>
          <w:rFonts w:cs="Arial"/>
        </w:rPr>
        <w:t>shall be</w:t>
      </w:r>
      <w:r w:rsidRPr="00335E5C">
        <w:rPr>
          <w:rFonts w:cs="Arial"/>
        </w:rPr>
        <w:t xml:space="preserve"> performed with balanced input signals.</w:t>
      </w:r>
    </w:p>
    <w:p w14:paraId="7B0DA046" w14:textId="77777777" w:rsidR="00F859D4" w:rsidRDefault="00F859D4" w:rsidP="00F859D4">
      <w:pPr>
        <w:spacing w:after="240"/>
        <w:rPr>
          <w:rFonts w:cs="Arial"/>
        </w:rPr>
      </w:pPr>
      <w:r w:rsidRPr="00335E5C">
        <w:rPr>
          <w:rFonts w:cs="Arial"/>
        </w:rPr>
        <w:t>The voltage and current amplitudes must be at “nominal level” except where specified in signal magnitude tests and measurement bandwidth</w:t>
      </w:r>
      <w:r w:rsidRPr="00335E5C">
        <w:rPr>
          <w:rFonts w:cs="Arial"/>
          <w:vertAlign w:val="superscript"/>
        </w:rPr>
        <w:footnoteReference w:id="2"/>
      </w:r>
      <w:r w:rsidRPr="00335E5C">
        <w:rPr>
          <w:rFonts w:cs="Arial"/>
        </w:rPr>
        <w:t xml:space="preserve"> tests.  Nominal level or nominal amplitude is not defined in IEEE Std C37.118.1</w:t>
      </w:r>
      <w:r>
        <w:rPr>
          <w:rFonts w:cs="Arial"/>
        </w:rPr>
        <w:t>-</w:t>
      </w:r>
      <w:r w:rsidRPr="00335E5C">
        <w:rPr>
          <w:rFonts w:cs="Arial"/>
        </w:rPr>
        <w:t>2011</w:t>
      </w:r>
      <w:r>
        <w:rPr>
          <w:rFonts w:cs="Arial"/>
        </w:rPr>
        <w:t xml:space="preserve"> but are specified </w:t>
      </w:r>
      <w:proofErr w:type="gramStart"/>
      <w:r>
        <w:rPr>
          <w:rFonts w:cs="Arial"/>
        </w:rPr>
        <w:t>by  IEEE</w:t>
      </w:r>
      <w:proofErr w:type="gramEnd"/>
      <w:r>
        <w:rPr>
          <w:rFonts w:cs="Arial"/>
        </w:rPr>
        <w:t xml:space="preserve"> Std. C37.90-2005 table 3 shown below:</w:t>
      </w:r>
    </w:p>
    <w:p w14:paraId="54CAA62C" w14:textId="77777777" w:rsidR="00F859D4" w:rsidRPr="00404E38" w:rsidRDefault="00F859D4" w:rsidP="00404E38">
      <w:pPr>
        <w:pStyle w:val="Caption"/>
      </w:pPr>
      <w:r w:rsidRPr="00404E38">
        <w:t xml:space="preserve">Table </w:t>
      </w:r>
      <w:r w:rsidR="00687D3D" w:rsidRPr="00404E38">
        <w:fldChar w:fldCharType="begin"/>
      </w:r>
      <w:r w:rsidR="00687D3D" w:rsidRPr="00404E38">
        <w:instrText xml:space="preserve"> SEQ Table \* ARABIC </w:instrText>
      </w:r>
      <w:r w:rsidR="00687D3D" w:rsidRPr="00404E38">
        <w:fldChar w:fldCharType="separate"/>
      </w:r>
      <w:r w:rsidR="00262AD8" w:rsidRPr="00404E38">
        <w:t>1</w:t>
      </w:r>
      <w:r w:rsidR="00687D3D" w:rsidRPr="00404E38">
        <w:fldChar w:fldCharType="end"/>
      </w:r>
      <w:r w:rsidRPr="00404E38">
        <w:t xml:space="preserve"> IEEE std. C37.90-2005 standard current</w:t>
      </w:r>
      <w:r w:rsidR="00E23C37" w:rsidRPr="00404E38">
        <w:t xml:space="preserve"> and voltage rating for relays</w:t>
      </w:r>
    </w:p>
    <w:tbl>
      <w:tblPr>
        <w:tblStyle w:val="TableGrid"/>
        <w:tblW w:w="0" w:type="auto"/>
        <w:jc w:val="center"/>
        <w:tblBorders>
          <w:insideH w:val="none" w:sz="0" w:space="0" w:color="auto"/>
        </w:tblBorders>
        <w:tblLook w:val="04A0" w:firstRow="1" w:lastRow="0" w:firstColumn="1" w:lastColumn="0" w:noHBand="0" w:noVBand="1"/>
      </w:tblPr>
      <w:tblGrid>
        <w:gridCol w:w="1401"/>
        <w:gridCol w:w="995"/>
        <w:gridCol w:w="783"/>
      </w:tblGrid>
      <w:tr w:rsidR="00F859D4" w14:paraId="0B57663A" w14:textId="77777777" w:rsidTr="00311851">
        <w:trPr>
          <w:jc w:val="center"/>
        </w:trPr>
        <w:tc>
          <w:tcPr>
            <w:tcW w:w="0" w:type="auto"/>
            <w:vAlign w:val="center"/>
          </w:tcPr>
          <w:p w14:paraId="7D55D2DA" w14:textId="77777777" w:rsidR="00F859D4" w:rsidRPr="00831340" w:rsidRDefault="00F859D4" w:rsidP="00311851">
            <w:pPr>
              <w:jc w:val="center"/>
              <w:rPr>
                <w:rFonts w:cs="Arial"/>
                <w:b/>
              </w:rPr>
            </w:pPr>
            <w:r>
              <w:rPr>
                <w:rFonts w:cs="Arial"/>
                <w:b/>
              </w:rPr>
              <w:lastRenderedPageBreak/>
              <w:t xml:space="preserve">V </w:t>
            </w:r>
            <w:proofErr w:type="spellStart"/>
            <w:r>
              <w:rPr>
                <w:rFonts w:cs="Arial"/>
                <w:b/>
              </w:rPr>
              <w:t>rms</w:t>
            </w:r>
            <w:proofErr w:type="spellEnd"/>
          </w:p>
        </w:tc>
        <w:tc>
          <w:tcPr>
            <w:tcW w:w="0" w:type="auto"/>
            <w:vAlign w:val="center"/>
          </w:tcPr>
          <w:p w14:paraId="6086F279" w14:textId="77777777" w:rsidR="00F859D4" w:rsidRPr="00831340" w:rsidRDefault="00F859D4" w:rsidP="00311851">
            <w:pPr>
              <w:jc w:val="center"/>
              <w:rPr>
                <w:rFonts w:cs="Arial"/>
                <w:b/>
              </w:rPr>
            </w:pPr>
            <w:r>
              <w:rPr>
                <w:rFonts w:cs="Arial"/>
                <w:b/>
              </w:rPr>
              <w:t>V dc</w:t>
            </w:r>
          </w:p>
        </w:tc>
        <w:tc>
          <w:tcPr>
            <w:tcW w:w="0" w:type="auto"/>
            <w:vAlign w:val="center"/>
          </w:tcPr>
          <w:p w14:paraId="341100C5" w14:textId="77777777" w:rsidR="00F859D4" w:rsidRPr="00831340" w:rsidRDefault="00F859D4" w:rsidP="00311851">
            <w:pPr>
              <w:jc w:val="center"/>
              <w:rPr>
                <w:rFonts w:cs="Arial"/>
                <w:b/>
              </w:rPr>
            </w:pPr>
            <w:r>
              <w:rPr>
                <w:rFonts w:cs="Arial"/>
                <w:b/>
              </w:rPr>
              <w:t xml:space="preserve">A </w:t>
            </w:r>
            <w:proofErr w:type="spellStart"/>
            <w:r>
              <w:rPr>
                <w:rFonts w:cs="Arial"/>
                <w:b/>
              </w:rPr>
              <w:t>rms</w:t>
            </w:r>
            <w:proofErr w:type="spellEnd"/>
          </w:p>
        </w:tc>
      </w:tr>
      <w:tr w:rsidR="00F859D4" w14:paraId="4638992F" w14:textId="77777777" w:rsidTr="00311851">
        <w:trPr>
          <w:jc w:val="center"/>
        </w:trPr>
        <w:tc>
          <w:tcPr>
            <w:tcW w:w="0" w:type="auto"/>
            <w:vAlign w:val="center"/>
          </w:tcPr>
          <w:p w14:paraId="32F97EB0" w14:textId="77777777" w:rsidR="00F859D4" w:rsidRDefault="00F859D4" w:rsidP="00311851">
            <w:pPr>
              <w:jc w:val="center"/>
              <w:rPr>
                <w:rFonts w:cs="Arial"/>
              </w:rPr>
            </w:pPr>
            <w:r>
              <w:rPr>
                <w:rFonts w:cs="Arial"/>
              </w:rPr>
              <w:t>12/24/48</w:t>
            </w:r>
          </w:p>
        </w:tc>
        <w:tc>
          <w:tcPr>
            <w:tcW w:w="0" w:type="auto"/>
            <w:vAlign w:val="center"/>
          </w:tcPr>
          <w:p w14:paraId="287DE195" w14:textId="77777777" w:rsidR="00F859D4" w:rsidRDefault="00F859D4" w:rsidP="00311851">
            <w:pPr>
              <w:jc w:val="center"/>
              <w:rPr>
                <w:rFonts w:cs="Arial"/>
              </w:rPr>
            </w:pPr>
            <w:r>
              <w:rPr>
                <w:rFonts w:cs="Arial"/>
              </w:rPr>
              <w:t>12</w:t>
            </w:r>
          </w:p>
        </w:tc>
        <w:tc>
          <w:tcPr>
            <w:tcW w:w="0" w:type="auto"/>
            <w:vAlign w:val="center"/>
          </w:tcPr>
          <w:p w14:paraId="0043DB16" w14:textId="77777777" w:rsidR="00F859D4" w:rsidRDefault="00F859D4" w:rsidP="00311851">
            <w:pPr>
              <w:jc w:val="center"/>
              <w:rPr>
                <w:rFonts w:cs="Arial"/>
              </w:rPr>
            </w:pPr>
            <w:r>
              <w:rPr>
                <w:rFonts w:cs="Arial"/>
              </w:rPr>
              <w:t>1</w:t>
            </w:r>
          </w:p>
        </w:tc>
      </w:tr>
      <w:tr w:rsidR="00F859D4" w14:paraId="697A9F83" w14:textId="77777777" w:rsidTr="00311851">
        <w:trPr>
          <w:jc w:val="center"/>
        </w:trPr>
        <w:tc>
          <w:tcPr>
            <w:tcW w:w="0" w:type="auto"/>
            <w:vAlign w:val="center"/>
          </w:tcPr>
          <w:p w14:paraId="045970C7" w14:textId="77777777" w:rsidR="00F859D4" w:rsidRPr="00831340" w:rsidRDefault="00F859D4" w:rsidP="00311851">
            <w:pPr>
              <w:jc w:val="center"/>
              <w:rPr>
                <w:rFonts w:cs="Arial"/>
                <w:vertAlign w:val="superscript"/>
              </w:rPr>
            </w:pPr>
            <w:r>
              <w:rPr>
                <w:rFonts w:cs="Arial"/>
              </w:rPr>
              <w:t>100/110/120</w:t>
            </w:r>
            <w:r>
              <w:rPr>
                <w:rFonts w:cs="Arial"/>
                <w:vertAlign w:val="superscript"/>
              </w:rPr>
              <w:t>b</w:t>
            </w:r>
          </w:p>
        </w:tc>
        <w:tc>
          <w:tcPr>
            <w:tcW w:w="0" w:type="auto"/>
            <w:vAlign w:val="center"/>
          </w:tcPr>
          <w:p w14:paraId="764835D7" w14:textId="77777777" w:rsidR="00F859D4" w:rsidRDefault="00F859D4" w:rsidP="00311851">
            <w:pPr>
              <w:jc w:val="center"/>
              <w:rPr>
                <w:rFonts w:cs="Arial"/>
              </w:rPr>
            </w:pPr>
            <w:r>
              <w:rPr>
                <w:rFonts w:cs="Arial"/>
              </w:rPr>
              <w:t>24</w:t>
            </w:r>
          </w:p>
        </w:tc>
        <w:tc>
          <w:tcPr>
            <w:tcW w:w="0" w:type="auto"/>
            <w:vAlign w:val="center"/>
          </w:tcPr>
          <w:p w14:paraId="4B46781C" w14:textId="77777777" w:rsidR="00F859D4" w:rsidRDefault="00F859D4" w:rsidP="00311851">
            <w:pPr>
              <w:jc w:val="center"/>
              <w:rPr>
                <w:rFonts w:cs="Arial"/>
              </w:rPr>
            </w:pPr>
            <w:r>
              <w:rPr>
                <w:rFonts w:cs="Arial"/>
              </w:rPr>
              <w:t>2</w:t>
            </w:r>
          </w:p>
        </w:tc>
      </w:tr>
      <w:tr w:rsidR="00F859D4" w14:paraId="519EF002" w14:textId="77777777" w:rsidTr="00311851">
        <w:trPr>
          <w:jc w:val="center"/>
        </w:trPr>
        <w:tc>
          <w:tcPr>
            <w:tcW w:w="0" w:type="auto"/>
            <w:vAlign w:val="center"/>
          </w:tcPr>
          <w:p w14:paraId="20466086" w14:textId="77777777" w:rsidR="00F859D4" w:rsidRPr="00831340" w:rsidRDefault="00F859D4" w:rsidP="00311851">
            <w:pPr>
              <w:jc w:val="center"/>
              <w:rPr>
                <w:rFonts w:cs="Arial"/>
                <w:vertAlign w:val="superscript"/>
              </w:rPr>
            </w:pPr>
            <w:r>
              <w:rPr>
                <w:rFonts w:cs="Arial"/>
              </w:rPr>
              <w:t>220/240</w:t>
            </w:r>
            <w:r>
              <w:rPr>
                <w:rFonts w:cs="Arial"/>
                <w:vertAlign w:val="superscript"/>
              </w:rPr>
              <w:t>c</w:t>
            </w:r>
          </w:p>
        </w:tc>
        <w:tc>
          <w:tcPr>
            <w:tcW w:w="0" w:type="auto"/>
            <w:vAlign w:val="center"/>
          </w:tcPr>
          <w:p w14:paraId="46F1B8CA" w14:textId="77777777" w:rsidR="00F859D4" w:rsidRDefault="00F859D4" w:rsidP="00311851">
            <w:pPr>
              <w:jc w:val="center"/>
              <w:rPr>
                <w:rFonts w:cs="Arial"/>
              </w:rPr>
            </w:pPr>
            <w:r>
              <w:rPr>
                <w:rFonts w:cs="Arial"/>
              </w:rPr>
              <w:t>40/48/60</w:t>
            </w:r>
          </w:p>
        </w:tc>
        <w:tc>
          <w:tcPr>
            <w:tcW w:w="0" w:type="auto"/>
            <w:vAlign w:val="center"/>
          </w:tcPr>
          <w:p w14:paraId="424AFB7E" w14:textId="77777777" w:rsidR="00F859D4" w:rsidRDefault="00F859D4" w:rsidP="00311851">
            <w:pPr>
              <w:jc w:val="center"/>
              <w:rPr>
                <w:rFonts w:cs="Arial"/>
              </w:rPr>
            </w:pPr>
            <w:r>
              <w:rPr>
                <w:rFonts w:cs="Arial"/>
              </w:rPr>
              <w:t>5</w:t>
            </w:r>
          </w:p>
        </w:tc>
      </w:tr>
      <w:tr w:rsidR="00F859D4" w14:paraId="6AD39670" w14:textId="77777777" w:rsidTr="00311851">
        <w:trPr>
          <w:jc w:val="center"/>
        </w:trPr>
        <w:tc>
          <w:tcPr>
            <w:tcW w:w="0" w:type="auto"/>
            <w:vAlign w:val="center"/>
          </w:tcPr>
          <w:p w14:paraId="596A5165" w14:textId="77777777" w:rsidR="00F859D4" w:rsidRPr="00831340" w:rsidRDefault="00F859D4" w:rsidP="00311851">
            <w:pPr>
              <w:jc w:val="center"/>
              <w:rPr>
                <w:rFonts w:cs="Arial"/>
                <w:vertAlign w:val="superscript"/>
              </w:rPr>
            </w:pPr>
            <w:r>
              <w:rPr>
                <w:rFonts w:cs="Arial"/>
              </w:rPr>
              <w:t>480</w:t>
            </w:r>
            <w:r>
              <w:rPr>
                <w:rFonts w:cs="Arial"/>
                <w:vertAlign w:val="superscript"/>
              </w:rPr>
              <w:t>c</w:t>
            </w:r>
          </w:p>
        </w:tc>
        <w:tc>
          <w:tcPr>
            <w:tcW w:w="0" w:type="auto"/>
            <w:vAlign w:val="center"/>
          </w:tcPr>
          <w:p w14:paraId="5EC17345" w14:textId="77777777" w:rsidR="00F859D4" w:rsidRDefault="00F859D4" w:rsidP="00311851">
            <w:pPr>
              <w:jc w:val="center"/>
              <w:rPr>
                <w:rFonts w:cs="Arial"/>
              </w:rPr>
            </w:pPr>
            <w:r>
              <w:rPr>
                <w:rFonts w:cs="Arial"/>
              </w:rPr>
              <w:t>110/125</w:t>
            </w:r>
          </w:p>
        </w:tc>
        <w:tc>
          <w:tcPr>
            <w:tcW w:w="0" w:type="auto"/>
            <w:vAlign w:val="center"/>
          </w:tcPr>
          <w:p w14:paraId="3E700744" w14:textId="77777777" w:rsidR="00F859D4" w:rsidRDefault="00F859D4" w:rsidP="00311851">
            <w:pPr>
              <w:jc w:val="center"/>
              <w:rPr>
                <w:rFonts w:cs="Arial"/>
              </w:rPr>
            </w:pPr>
            <w:r>
              <w:rPr>
                <w:rFonts w:cs="Arial"/>
              </w:rPr>
              <w:t>10</w:t>
            </w:r>
          </w:p>
        </w:tc>
      </w:tr>
      <w:tr w:rsidR="00F859D4" w14:paraId="23333E64" w14:textId="77777777" w:rsidTr="00311851">
        <w:trPr>
          <w:jc w:val="center"/>
        </w:trPr>
        <w:tc>
          <w:tcPr>
            <w:tcW w:w="0" w:type="auto"/>
            <w:vAlign w:val="center"/>
          </w:tcPr>
          <w:p w14:paraId="523F459E" w14:textId="77777777" w:rsidR="00F859D4" w:rsidRPr="00831340" w:rsidRDefault="00F859D4" w:rsidP="00311851">
            <w:pPr>
              <w:jc w:val="center"/>
              <w:rPr>
                <w:rFonts w:cs="Arial"/>
                <w:vertAlign w:val="superscript"/>
              </w:rPr>
            </w:pPr>
            <w:r>
              <w:rPr>
                <w:rFonts w:cs="Arial"/>
              </w:rPr>
              <w:t>600</w:t>
            </w:r>
            <w:r>
              <w:rPr>
                <w:rFonts w:cs="Arial"/>
                <w:vertAlign w:val="superscript"/>
              </w:rPr>
              <w:t>c</w:t>
            </w:r>
          </w:p>
        </w:tc>
        <w:tc>
          <w:tcPr>
            <w:tcW w:w="0" w:type="auto"/>
            <w:vAlign w:val="center"/>
          </w:tcPr>
          <w:p w14:paraId="605E8CD9" w14:textId="77777777" w:rsidR="00F859D4" w:rsidRDefault="00F859D4" w:rsidP="00311851">
            <w:pPr>
              <w:jc w:val="center"/>
              <w:rPr>
                <w:rFonts w:cs="Arial"/>
              </w:rPr>
            </w:pPr>
            <w:r>
              <w:rPr>
                <w:rFonts w:cs="Arial"/>
              </w:rPr>
              <w:t>220/250</w:t>
            </w:r>
          </w:p>
        </w:tc>
        <w:tc>
          <w:tcPr>
            <w:tcW w:w="0" w:type="auto"/>
            <w:vAlign w:val="center"/>
          </w:tcPr>
          <w:p w14:paraId="264E417E" w14:textId="77777777" w:rsidR="00F859D4" w:rsidRDefault="00F859D4" w:rsidP="00311851">
            <w:pPr>
              <w:jc w:val="center"/>
              <w:rPr>
                <w:rFonts w:cs="Arial"/>
              </w:rPr>
            </w:pPr>
            <w:r>
              <w:rPr>
                <w:rFonts w:cs="Arial"/>
              </w:rPr>
              <w:t>15</w:t>
            </w:r>
          </w:p>
        </w:tc>
      </w:tr>
    </w:tbl>
    <w:p w14:paraId="7FED3DF8" w14:textId="77777777" w:rsidR="00F859D4" w:rsidRDefault="00F859D4" w:rsidP="00F859D4">
      <w:pPr>
        <w:rPr>
          <w:rFonts w:cs="Arial"/>
        </w:rPr>
      </w:pPr>
      <w:proofErr w:type="spellStart"/>
      <w:proofErr w:type="gramStart"/>
      <w:r>
        <w:rPr>
          <w:rFonts w:cs="Arial"/>
          <w:vertAlign w:val="superscript"/>
        </w:rPr>
        <w:t>a</w:t>
      </w:r>
      <w:proofErr w:type="spellEnd"/>
      <w:proofErr w:type="gramEnd"/>
      <w:r>
        <w:rPr>
          <w:rFonts w:cs="Arial"/>
        </w:rPr>
        <w:t xml:space="preserve"> Other values are also acceptable, but are not preferred.</w:t>
      </w:r>
    </w:p>
    <w:p w14:paraId="4B6F4369" w14:textId="77777777" w:rsidR="00F859D4" w:rsidRDefault="00F859D4" w:rsidP="00F859D4">
      <w:pPr>
        <w:rPr>
          <w:rFonts w:cs="Arial"/>
        </w:rPr>
      </w:pPr>
      <w:proofErr w:type="gramStart"/>
      <w:r>
        <w:rPr>
          <w:rFonts w:cs="Arial"/>
          <w:vertAlign w:val="superscript"/>
        </w:rPr>
        <w:t>b</w:t>
      </w:r>
      <w:proofErr w:type="gramEnd"/>
      <w:r>
        <w:rPr>
          <w:rFonts w:cs="Arial"/>
          <w:vertAlign w:val="superscript"/>
        </w:rPr>
        <w:t xml:space="preserve"> </w:t>
      </w:r>
      <w:r>
        <w:rPr>
          <w:rFonts w:cs="Arial"/>
        </w:rPr>
        <w:t xml:space="preserve">and values multiplied by </w:t>
      </w:r>
      <w:r>
        <w:t>√</w:t>
      </w:r>
      <w:r>
        <w:rPr>
          <w:rFonts w:cs="Arial"/>
        </w:rPr>
        <w:t>3 or 1/</w:t>
      </w:r>
      <w:r>
        <w:t>√</w:t>
      </w:r>
      <w:r>
        <w:rPr>
          <w:rFonts w:cs="Arial"/>
        </w:rPr>
        <w:t>3</w:t>
      </w:r>
    </w:p>
    <w:p w14:paraId="0679F7C7" w14:textId="77777777" w:rsidR="00F859D4" w:rsidRPr="00F9573A" w:rsidRDefault="00F859D4" w:rsidP="00F859D4">
      <w:pPr>
        <w:rPr>
          <w:rFonts w:cs="Arial"/>
        </w:rPr>
      </w:pPr>
      <w:proofErr w:type="gramStart"/>
      <w:r>
        <w:rPr>
          <w:rFonts w:cs="Arial"/>
          <w:vertAlign w:val="superscript"/>
        </w:rPr>
        <w:t>c</w:t>
      </w:r>
      <w:proofErr w:type="gramEnd"/>
      <w:r>
        <w:rPr>
          <w:rFonts w:cs="Arial"/>
          <w:vertAlign w:val="superscript"/>
        </w:rPr>
        <w:t xml:space="preserve"> </w:t>
      </w:r>
      <w:r>
        <w:rPr>
          <w:rFonts w:cs="Arial"/>
        </w:rPr>
        <w:t>and values multiplied by 1/</w:t>
      </w:r>
      <w:r>
        <w:t>√</w:t>
      </w:r>
      <w:r>
        <w:rPr>
          <w:rFonts w:cs="Arial"/>
        </w:rPr>
        <w:t>3</w:t>
      </w:r>
    </w:p>
    <w:p w14:paraId="10233E99" w14:textId="77777777" w:rsidR="00F859D4" w:rsidRDefault="00F859D4" w:rsidP="00F859D4">
      <w:pPr>
        <w:spacing w:after="240"/>
        <w:rPr>
          <w:rFonts w:cs="Arial"/>
        </w:rPr>
      </w:pPr>
    </w:p>
    <w:p w14:paraId="33253AFD" w14:textId="77777777" w:rsidR="00F859D4" w:rsidRPr="00BA2B8E" w:rsidRDefault="00F859D4" w:rsidP="00F859D4">
      <w:pPr>
        <w:spacing w:before="160" w:after="240"/>
        <w:rPr>
          <w:rFonts w:cs="Arial"/>
        </w:rPr>
      </w:pPr>
      <w:r>
        <w:rPr>
          <w:rFonts w:cs="Arial"/>
        </w:rPr>
        <w:t>PMUs shall be certified only at the tested nominal magnitude as documented in the test report.  For certification at multiple nominal levels, full testing is required for each nominal magnitude.</w:t>
      </w:r>
    </w:p>
    <w:p w14:paraId="3654D9B9" w14:textId="77777777" w:rsidR="00F859D4" w:rsidRPr="00335E5C" w:rsidRDefault="00F859D4" w:rsidP="00F859D4">
      <w:pPr>
        <w:spacing w:after="240"/>
        <w:rPr>
          <w:rFonts w:cs="Arial"/>
        </w:rPr>
      </w:pPr>
      <w:r w:rsidRPr="00335E5C">
        <w:rPr>
          <w:rFonts w:cs="Arial"/>
        </w:rPr>
        <w:t xml:space="preserve">Signal magnitude tests require input </w:t>
      </w:r>
      <w:r>
        <w:rPr>
          <w:rFonts w:cs="Arial"/>
        </w:rPr>
        <w:t>v</w:t>
      </w:r>
      <w:r w:rsidRPr="00335E5C">
        <w:rPr>
          <w:rFonts w:cs="Arial"/>
        </w:rPr>
        <w:t xml:space="preserve">oltage at 120% nominal and input </w:t>
      </w:r>
      <w:r>
        <w:rPr>
          <w:rFonts w:cs="Arial"/>
        </w:rPr>
        <w:t>c</w:t>
      </w:r>
      <w:r w:rsidRPr="00335E5C">
        <w:rPr>
          <w:rFonts w:cs="Arial"/>
        </w:rPr>
        <w:t xml:space="preserve">urrent at 200% nominal so PMU calibrator equipment </w:t>
      </w:r>
      <w:r>
        <w:rPr>
          <w:rFonts w:cs="Arial"/>
        </w:rPr>
        <w:t>shall</w:t>
      </w:r>
      <w:r w:rsidRPr="00335E5C">
        <w:rPr>
          <w:rFonts w:cs="Arial"/>
        </w:rPr>
        <w:t xml:space="preserve"> be capable of supplying at least </w:t>
      </w:r>
      <w:r>
        <w:rPr>
          <w:rFonts w:cs="Arial"/>
        </w:rPr>
        <w:t>120% of the selected nominal voltage</w:t>
      </w:r>
      <w:r w:rsidRPr="00335E5C">
        <w:rPr>
          <w:rFonts w:cs="Arial"/>
        </w:rPr>
        <w:t xml:space="preserve"> and </w:t>
      </w:r>
      <w:r>
        <w:rPr>
          <w:rFonts w:cs="Arial"/>
        </w:rPr>
        <w:t xml:space="preserve">200% of the nominal selected nominal current </w:t>
      </w:r>
      <w:r w:rsidRPr="00335E5C">
        <w:rPr>
          <w:rFonts w:cs="Arial"/>
        </w:rPr>
        <w:t>per phase.</w:t>
      </w:r>
      <w:r>
        <w:rPr>
          <w:rFonts w:cs="Arial"/>
        </w:rPr>
        <w:t xml:space="preserve">  </w:t>
      </w:r>
    </w:p>
    <w:p w14:paraId="70315191" w14:textId="77777777" w:rsidR="00F859D4" w:rsidRPr="00335E5C" w:rsidRDefault="00F859D4" w:rsidP="004B113F">
      <w:pPr>
        <w:pStyle w:val="IEEEStdsLevel3Header"/>
      </w:pPr>
      <w:bookmarkStart w:id="4" w:name="_Toc378937358"/>
      <w:r w:rsidRPr="00335E5C">
        <w:t>Signal sources for steady state tests</w:t>
      </w:r>
      <w:bookmarkEnd w:id="4"/>
    </w:p>
    <w:p w14:paraId="2F130CD5" w14:textId="77777777" w:rsidR="00F859D4" w:rsidRPr="00335E5C" w:rsidRDefault="00F859D4" w:rsidP="00F859D4">
      <w:pPr>
        <w:spacing w:after="240"/>
        <w:rPr>
          <w:rFonts w:cs="Arial"/>
        </w:rPr>
      </w:pPr>
      <w:r w:rsidRPr="00335E5C">
        <w:rPr>
          <w:rFonts w:cs="Arial"/>
        </w:rPr>
        <w:t xml:space="preserve">Signal frequency range tests require input frequencies at nominal </w:t>
      </w:r>
      <w:r>
        <w:rPr>
          <w:rFonts w:cs="Arial"/>
        </w:rPr>
        <w:t>frequencies of 50 Hz and 60 Hz</w:t>
      </w:r>
      <w:r w:rsidRPr="00335E5C">
        <w:rPr>
          <w:rFonts w:cs="Arial"/>
        </w:rPr>
        <w:t xml:space="preserve"> ± 5Hz</w:t>
      </w:r>
      <w:r>
        <w:rPr>
          <w:rFonts w:cs="Arial"/>
        </w:rPr>
        <w:t xml:space="preserve"> frequency range</w:t>
      </w:r>
      <w:r w:rsidRPr="00335E5C">
        <w:rPr>
          <w:rFonts w:cs="Arial"/>
        </w:rPr>
        <w:t xml:space="preserve">.  Signal sources </w:t>
      </w:r>
      <w:r>
        <w:rPr>
          <w:rFonts w:cs="Arial"/>
        </w:rPr>
        <w:t>shall</w:t>
      </w:r>
      <w:r w:rsidRPr="00335E5C">
        <w:rPr>
          <w:rFonts w:cs="Arial"/>
        </w:rPr>
        <w:t xml:space="preserve"> be capable of providing signal frequencies from 45 Hz to 65 Hz.</w:t>
      </w:r>
    </w:p>
    <w:p w14:paraId="08E00340" w14:textId="77777777" w:rsidR="00F859D4" w:rsidRPr="00335E5C" w:rsidRDefault="00F859D4" w:rsidP="00F859D4">
      <w:pPr>
        <w:spacing w:after="240"/>
        <w:rPr>
          <w:rFonts w:cs="Arial"/>
        </w:rPr>
      </w:pPr>
      <w:r w:rsidRPr="00335E5C">
        <w:rPr>
          <w:rFonts w:cs="Arial"/>
        </w:rPr>
        <w:t xml:space="preserve">Signal </w:t>
      </w:r>
      <w:r>
        <w:rPr>
          <w:rFonts w:cs="Arial"/>
        </w:rPr>
        <w:t>m</w:t>
      </w:r>
      <w:r w:rsidRPr="00335E5C">
        <w:rPr>
          <w:rFonts w:cs="Arial"/>
        </w:rPr>
        <w:t xml:space="preserve">agnitude </w:t>
      </w:r>
      <w:r>
        <w:rPr>
          <w:rFonts w:cs="Arial"/>
        </w:rPr>
        <w:t>t</w:t>
      </w:r>
      <w:r w:rsidRPr="00335E5C">
        <w:rPr>
          <w:rFonts w:cs="Arial"/>
        </w:rPr>
        <w:t>ests require input frequencies at nominal frequencies; Voltage levels from 80% nominal level to 120% nominal level, and current levels from 10% nomi</w:t>
      </w:r>
      <w:r>
        <w:rPr>
          <w:rFonts w:cs="Arial"/>
        </w:rPr>
        <w:t>nal level to 200% nominal level shall be available from the signal source.</w:t>
      </w:r>
    </w:p>
    <w:p w14:paraId="14E966C0" w14:textId="77777777" w:rsidR="00F859D4" w:rsidRPr="00335E5C" w:rsidRDefault="00F859D4" w:rsidP="00F859D4">
      <w:pPr>
        <w:spacing w:after="240"/>
        <w:rPr>
          <w:rFonts w:cs="Arial"/>
        </w:rPr>
      </w:pPr>
      <w:r w:rsidRPr="00335E5C">
        <w:rPr>
          <w:rFonts w:cs="Arial"/>
        </w:rPr>
        <w:t xml:space="preserve">Phase angle tests can provide </w:t>
      </w:r>
      <w:r w:rsidRPr="00335E5C">
        <w:rPr>
          <w:rFonts w:cs="Arial"/>
          <w:i/>
        </w:rPr>
        <w:t>either</w:t>
      </w:r>
      <w:r w:rsidRPr="00335E5C">
        <w:rPr>
          <w:rFonts w:cs="Arial"/>
        </w:rPr>
        <w:t xml:space="preserve"> constant phase at ±</w:t>
      </w:r>
      <w:r>
        <w:t>π</w:t>
      </w:r>
      <w:r w:rsidRPr="00335E5C">
        <w:rPr>
          <w:rFonts w:cs="Arial"/>
        </w:rPr>
        <w:t xml:space="preserve"> radians or a “slowly varying” phase angle with the input </w:t>
      </w:r>
      <w:proofErr w:type="gramStart"/>
      <w:r w:rsidRPr="00335E5C">
        <w:rPr>
          <w:rFonts w:cs="Arial"/>
        </w:rPr>
        <w:t xml:space="preserve">frequency </w:t>
      </w:r>
      <w:r>
        <w:rPr>
          <w:rFonts w:cs="Arial"/>
        </w:rPr>
        <w:t xml:space="preserve"> </w:t>
      </w:r>
      <w:r>
        <w:t>≤</w:t>
      </w:r>
      <w:proofErr w:type="gramEnd"/>
      <w:r>
        <w:t xml:space="preserve"> </w:t>
      </w:r>
      <w:r w:rsidRPr="00335E5C">
        <w:rPr>
          <w:rFonts w:cs="Arial"/>
        </w:rPr>
        <w:t>0.25Hz from the nominal frequency for a duration which allows at least 360° of phase rotation.</w:t>
      </w:r>
    </w:p>
    <w:p w14:paraId="59178593" w14:textId="77777777" w:rsidR="00F859D4" w:rsidRPr="00335E5C" w:rsidRDefault="00F859D4" w:rsidP="00F859D4">
      <w:pPr>
        <w:spacing w:after="240"/>
        <w:rPr>
          <w:rFonts w:cs="Arial"/>
        </w:rPr>
      </w:pPr>
      <w:r w:rsidRPr="00335E5C">
        <w:rPr>
          <w:rFonts w:cs="Arial"/>
        </w:rPr>
        <w:t>Harmonic distortion tests require the addition of a single harmonic from the second harmonic up to the 50</w:t>
      </w:r>
      <w:r w:rsidRPr="00335E5C">
        <w:rPr>
          <w:rFonts w:cs="Arial"/>
          <w:vertAlign w:val="superscript"/>
        </w:rPr>
        <w:t>th</w:t>
      </w:r>
      <w:r w:rsidRPr="00335E5C">
        <w:rPr>
          <w:rFonts w:cs="Arial"/>
        </w:rPr>
        <w:t xml:space="preserve"> harmonic</w:t>
      </w:r>
      <w:r>
        <w:rPr>
          <w:rFonts w:cs="Arial"/>
        </w:rPr>
        <w:t xml:space="preserve"> of the nominal frequency</w:t>
      </w:r>
      <w:r w:rsidRPr="00335E5C">
        <w:rPr>
          <w:rFonts w:cs="Arial"/>
        </w:rPr>
        <w:t xml:space="preserve">.  Harmonic magnitude </w:t>
      </w:r>
      <w:r>
        <w:rPr>
          <w:rFonts w:cs="Arial"/>
        </w:rPr>
        <w:t>shall</w:t>
      </w:r>
      <w:r w:rsidRPr="00335E5C">
        <w:rPr>
          <w:rFonts w:cs="Arial"/>
        </w:rPr>
        <w:t xml:space="preserve"> be 10% of nominal </w:t>
      </w:r>
      <w:r>
        <w:rPr>
          <w:rFonts w:cs="Arial"/>
        </w:rPr>
        <w:t>magnitude</w:t>
      </w:r>
      <w:r w:rsidRPr="00335E5C">
        <w:rPr>
          <w:rFonts w:cs="Arial"/>
        </w:rPr>
        <w:t xml:space="preserve"> for M </w:t>
      </w:r>
      <w:r>
        <w:rPr>
          <w:rFonts w:cs="Arial"/>
        </w:rPr>
        <w:t>class tests and 1% of nominal f</w:t>
      </w:r>
      <w:r w:rsidRPr="00335E5C">
        <w:rPr>
          <w:rFonts w:cs="Arial"/>
        </w:rPr>
        <w:t>o</w:t>
      </w:r>
      <w:r>
        <w:rPr>
          <w:rFonts w:cs="Arial"/>
        </w:rPr>
        <w:t>r</w:t>
      </w:r>
      <w:r w:rsidRPr="00335E5C">
        <w:rPr>
          <w:rFonts w:cs="Arial"/>
        </w:rPr>
        <w:t xml:space="preserve"> P class.</w:t>
      </w:r>
    </w:p>
    <w:p w14:paraId="766C5096" w14:textId="77777777" w:rsidR="00F859D4" w:rsidRPr="00335E5C" w:rsidRDefault="00F859D4" w:rsidP="00F859D4">
      <w:pPr>
        <w:spacing w:after="240"/>
        <w:rPr>
          <w:rFonts w:cs="Arial"/>
        </w:rPr>
      </w:pPr>
      <w:r w:rsidRPr="00335E5C">
        <w:rPr>
          <w:rFonts w:cs="Arial"/>
        </w:rPr>
        <w:t xml:space="preserve">Out of band interference test require interfering signals at 10% of nominal </w:t>
      </w:r>
      <w:r>
        <w:rPr>
          <w:rFonts w:cs="Arial"/>
        </w:rPr>
        <w:t>magnitude</w:t>
      </w:r>
      <w:r w:rsidRPr="00335E5C">
        <w:rPr>
          <w:rFonts w:cs="Arial"/>
        </w:rPr>
        <w:t xml:space="preserve"> to be added to the fundamental where the interfering signal will be from 10 Hz up to twice the nominal frequency.</w:t>
      </w:r>
    </w:p>
    <w:p w14:paraId="345C71D2" w14:textId="77777777" w:rsidR="00F859D4" w:rsidRPr="00335E5C" w:rsidRDefault="00F859D4" w:rsidP="00F859D4">
      <w:pPr>
        <w:pStyle w:val="IEEEStdsLevel3Header"/>
      </w:pPr>
      <w:bookmarkStart w:id="5" w:name="_Toc378937359"/>
      <w:r w:rsidRPr="00335E5C">
        <w:t>Signal sources for dynamic tests</w:t>
      </w:r>
      <w:bookmarkEnd w:id="5"/>
    </w:p>
    <w:p w14:paraId="59874B59" w14:textId="77777777" w:rsidR="00F859D4" w:rsidRPr="00335E5C" w:rsidRDefault="00F859D4" w:rsidP="00F859D4">
      <w:pPr>
        <w:spacing w:after="240"/>
        <w:rPr>
          <w:rFonts w:cs="Arial"/>
        </w:rPr>
      </w:pPr>
      <w:r w:rsidRPr="00335E5C">
        <w:rPr>
          <w:rFonts w:cs="Arial"/>
        </w:rPr>
        <w:t>Measurement bandwidth tests require modulation of the input signals in phase and in amplitude</w:t>
      </w:r>
      <w:r>
        <w:rPr>
          <w:rFonts w:cs="Arial"/>
          <w:strike/>
        </w:rPr>
        <w:t xml:space="preserve"> </w:t>
      </w:r>
      <w:r w:rsidRPr="00CE082A">
        <w:rPr>
          <w:rFonts w:cs="Arial"/>
        </w:rPr>
        <w:t>individually</w:t>
      </w:r>
      <w:r w:rsidRPr="00335E5C">
        <w:rPr>
          <w:rFonts w:cs="Arial"/>
        </w:rPr>
        <w:t>.  The modulation frequencies range from 0.1 Hz to 5 Hz and the index of modulation is 10%.</w:t>
      </w:r>
    </w:p>
    <w:p w14:paraId="366268CE" w14:textId="77777777" w:rsidR="00F859D4" w:rsidRPr="00335E5C" w:rsidRDefault="00F859D4" w:rsidP="00F859D4">
      <w:pPr>
        <w:spacing w:after="240"/>
        <w:rPr>
          <w:rFonts w:cs="Arial"/>
        </w:rPr>
      </w:pPr>
      <w:r w:rsidRPr="00335E5C">
        <w:rPr>
          <w:rFonts w:cs="Arial"/>
        </w:rPr>
        <w:t>Frequency ramp tests require a linear sweep (chirp) of frequency from up to 5 Hz below to 5 Hz a</w:t>
      </w:r>
      <w:r>
        <w:rPr>
          <w:rFonts w:cs="Arial"/>
        </w:rPr>
        <w:t xml:space="preserve">bove the nominal frequency at </w:t>
      </w:r>
      <w:r w:rsidRPr="00335E5C">
        <w:rPr>
          <w:rFonts w:cs="Arial"/>
        </w:rPr>
        <w:t>rate</w:t>
      </w:r>
      <w:r>
        <w:rPr>
          <w:rFonts w:cs="Arial"/>
        </w:rPr>
        <w:t>s</w:t>
      </w:r>
      <w:r w:rsidRPr="00335E5C">
        <w:rPr>
          <w:rFonts w:cs="Arial"/>
        </w:rPr>
        <w:t xml:space="preserve"> of </w:t>
      </w:r>
      <w:r>
        <w:t xml:space="preserve">± </w:t>
      </w:r>
      <w:r w:rsidRPr="00335E5C">
        <w:rPr>
          <w:rFonts w:cs="Arial"/>
        </w:rPr>
        <w:t xml:space="preserve">1 Hz per second.  </w:t>
      </w:r>
    </w:p>
    <w:p w14:paraId="785B67A5" w14:textId="77777777" w:rsidR="00F859D4" w:rsidRPr="00335E5C" w:rsidRDefault="00F859D4" w:rsidP="00F859D4">
      <w:pPr>
        <w:spacing w:after="240"/>
        <w:rPr>
          <w:rFonts w:cs="Arial"/>
        </w:rPr>
      </w:pPr>
      <w:r w:rsidRPr="00335E5C">
        <w:rPr>
          <w:rFonts w:cs="Arial"/>
        </w:rPr>
        <w:t xml:space="preserve">Step tests require steps </w:t>
      </w:r>
      <w:r>
        <w:rPr>
          <w:rFonts w:cs="Arial"/>
        </w:rPr>
        <w:t xml:space="preserve">of </w:t>
      </w:r>
      <w:r w:rsidRPr="00335E5C">
        <w:rPr>
          <w:rFonts w:cs="Arial"/>
        </w:rPr>
        <w:t>±</w:t>
      </w:r>
      <w:r>
        <w:rPr>
          <w:rFonts w:cs="Arial"/>
        </w:rPr>
        <w:t xml:space="preserve"> </w:t>
      </w:r>
      <w:r w:rsidRPr="00335E5C">
        <w:rPr>
          <w:rFonts w:cs="Arial"/>
        </w:rPr>
        <w:t xml:space="preserve">10% of nominal </w:t>
      </w:r>
      <w:r>
        <w:rPr>
          <w:rFonts w:cs="Arial"/>
        </w:rPr>
        <w:t>magnitude</w:t>
      </w:r>
      <w:r w:rsidRPr="00335E5C">
        <w:rPr>
          <w:rFonts w:cs="Arial"/>
        </w:rPr>
        <w:t xml:space="preserve"> and (separately) ±</w:t>
      </w:r>
      <w:r>
        <w:rPr>
          <w:rFonts w:cs="Arial"/>
        </w:rPr>
        <w:t xml:space="preserve"> </w:t>
      </w:r>
      <w:r w:rsidRPr="00335E5C">
        <w:rPr>
          <w:rFonts w:cs="Arial"/>
        </w:rPr>
        <w:t>10</w:t>
      </w:r>
      <w:r>
        <w:rPr>
          <w:rFonts w:cs="Arial"/>
        </w:rPr>
        <w:t xml:space="preserve">° of phase. </w:t>
      </w:r>
      <w:r w:rsidRPr="00335E5C">
        <w:rPr>
          <w:rFonts w:cs="Arial"/>
        </w:rPr>
        <w:t>These tests are performed repeatedly with the relative time between a UTC second and the step being adjusted by 1/10</w:t>
      </w:r>
      <w:r w:rsidRPr="00335E5C">
        <w:rPr>
          <w:rFonts w:cs="Arial"/>
          <w:vertAlign w:val="superscript"/>
        </w:rPr>
        <w:t>th</w:t>
      </w:r>
      <w:r w:rsidRPr="00335E5C">
        <w:rPr>
          <w:rFonts w:cs="Arial"/>
        </w:rPr>
        <w:t xml:space="preserve"> of a reporting period.  The PMU measurements from these 10 test “iterations” are combined to provide an “equivalent time sampled” result with a time resolution of 1/10</w:t>
      </w:r>
      <w:r w:rsidRPr="00335E5C">
        <w:rPr>
          <w:rFonts w:cs="Arial"/>
          <w:vertAlign w:val="superscript"/>
        </w:rPr>
        <w:t>th</w:t>
      </w:r>
      <w:r w:rsidRPr="00335E5C">
        <w:rPr>
          <w:rFonts w:cs="Arial"/>
        </w:rPr>
        <w:t xml:space="preserve"> of the reporting period.</w:t>
      </w:r>
    </w:p>
    <w:p w14:paraId="65A429B6" w14:textId="77777777" w:rsidR="00F859D4" w:rsidRPr="00335E5C" w:rsidRDefault="00F859D4" w:rsidP="00F859D4">
      <w:pPr>
        <w:pStyle w:val="IEEEStdsLevel2Header"/>
      </w:pPr>
      <w:bookmarkStart w:id="6" w:name="_Toc378937360"/>
      <w:r w:rsidRPr="00335E5C">
        <w:t xml:space="preserve">PMU </w:t>
      </w:r>
      <w:r>
        <w:t>m</w:t>
      </w:r>
      <w:r w:rsidRPr="00335E5C">
        <w:t>easurement receiver</w:t>
      </w:r>
      <w:bookmarkEnd w:id="6"/>
    </w:p>
    <w:p w14:paraId="65E12639" w14:textId="77777777" w:rsidR="00F859D4" w:rsidRPr="00335E5C" w:rsidRDefault="00F859D4" w:rsidP="00F859D4">
      <w:pPr>
        <w:spacing w:after="240"/>
        <w:rPr>
          <w:rFonts w:cs="Arial"/>
        </w:rPr>
      </w:pPr>
      <w:r w:rsidRPr="00335E5C">
        <w:rPr>
          <w:rFonts w:cs="Arial"/>
        </w:rPr>
        <w:t>PMUs may transmit their measurements over a variety of physical media using a variety of protocols:</w:t>
      </w:r>
    </w:p>
    <w:p w14:paraId="09844342" w14:textId="77777777" w:rsidR="00F859D4" w:rsidRPr="00335E5C" w:rsidRDefault="00F859D4" w:rsidP="00F859D4">
      <w:pPr>
        <w:rPr>
          <w:rFonts w:cs="Arial"/>
        </w:rPr>
      </w:pPr>
      <w:r w:rsidRPr="00335E5C">
        <w:rPr>
          <w:rFonts w:cs="Arial"/>
        </w:rPr>
        <w:t xml:space="preserve">Physical media: </w:t>
      </w:r>
    </w:p>
    <w:p w14:paraId="3214F9B1" w14:textId="77777777" w:rsidR="00F859D4" w:rsidRPr="00335E5C" w:rsidRDefault="00F859D4" w:rsidP="00F859D4">
      <w:pPr>
        <w:rPr>
          <w:rFonts w:cs="Arial"/>
        </w:rPr>
      </w:pPr>
    </w:p>
    <w:p w14:paraId="69BBD669" w14:textId="77777777" w:rsidR="00F859D4" w:rsidRPr="00335E5C" w:rsidRDefault="00F859D4" w:rsidP="003104C6">
      <w:pPr>
        <w:numPr>
          <w:ilvl w:val="0"/>
          <w:numId w:val="15"/>
        </w:numPr>
        <w:spacing w:after="60"/>
        <w:rPr>
          <w:rFonts w:cs="Arial"/>
        </w:rPr>
      </w:pPr>
      <w:r w:rsidRPr="00335E5C">
        <w:rPr>
          <w:rFonts w:cs="Arial"/>
        </w:rPr>
        <w:t xml:space="preserve">TCP, UDP or combined UDP/TCP Ethernet via: </w:t>
      </w:r>
    </w:p>
    <w:p w14:paraId="661D758D" w14:textId="77777777" w:rsidR="00F859D4" w:rsidRPr="00335E5C" w:rsidRDefault="00F859D4" w:rsidP="003104C6">
      <w:pPr>
        <w:numPr>
          <w:ilvl w:val="1"/>
          <w:numId w:val="15"/>
        </w:numPr>
        <w:spacing w:after="60"/>
        <w:rPr>
          <w:rFonts w:cs="Arial"/>
        </w:rPr>
      </w:pPr>
      <w:r w:rsidRPr="00335E5C">
        <w:rPr>
          <w:rFonts w:cs="Arial"/>
        </w:rPr>
        <w:t>twisted pair copper using RG45 connector</w:t>
      </w:r>
    </w:p>
    <w:p w14:paraId="13338249" w14:textId="77777777" w:rsidR="00F859D4" w:rsidRPr="00335E5C" w:rsidRDefault="00F859D4" w:rsidP="003104C6">
      <w:pPr>
        <w:numPr>
          <w:ilvl w:val="1"/>
          <w:numId w:val="15"/>
        </w:numPr>
        <w:spacing w:after="60"/>
        <w:rPr>
          <w:rFonts w:cs="Arial"/>
        </w:rPr>
      </w:pPr>
      <w:r w:rsidRPr="00335E5C">
        <w:rPr>
          <w:rFonts w:cs="Arial"/>
        </w:rPr>
        <w:t>optical Ethernet using ST or LT connectors</w:t>
      </w:r>
    </w:p>
    <w:p w14:paraId="3A19D8C0" w14:textId="77777777" w:rsidR="00F859D4" w:rsidRPr="00335E5C" w:rsidRDefault="00F859D4" w:rsidP="003104C6">
      <w:pPr>
        <w:numPr>
          <w:ilvl w:val="0"/>
          <w:numId w:val="15"/>
        </w:numPr>
        <w:spacing w:after="60"/>
        <w:rPr>
          <w:rFonts w:cs="Arial"/>
        </w:rPr>
      </w:pPr>
      <w:r w:rsidRPr="00335E5C">
        <w:rPr>
          <w:rFonts w:cs="Arial"/>
        </w:rPr>
        <w:t>RS-232 (obsolete and may not be required for modern PMU calibration systems)</w:t>
      </w:r>
    </w:p>
    <w:p w14:paraId="0C9D1A5D" w14:textId="77777777" w:rsidR="00F859D4" w:rsidRPr="00335E5C" w:rsidRDefault="00F859D4" w:rsidP="00F859D4">
      <w:pPr>
        <w:rPr>
          <w:rFonts w:cs="Arial"/>
        </w:rPr>
      </w:pPr>
    </w:p>
    <w:p w14:paraId="020928BF" w14:textId="77777777" w:rsidR="00F859D4" w:rsidRPr="00335E5C" w:rsidRDefault="00F859D4" w:rsidP="00F859D4">
      <w:pPr>
        <w:rPr>
          <w:rFonts w:cs="Arial"/>
        </w:rPr>
      </w:pPr>
      <w:r w:rsidRPr="00335E5C">
        <w:rPr>
          <w:rFonts w:cs="Arial"/>
        </w:rPr>
        <w:lastRenderedPageBreak/>
        <w:t>Protocols</w:t>
      </w:r>
      <w:r w:rsidRPr="00335E5C">
        <w:rPr>
          <w:rFonts w:cs="Arial"/>
          <w:vertAlign w:val="superscript"/>
        </w:rPr>
        <w:footnoteReference w:id="3"/>
      </w:r>
      <w:r w:rsidRPr="00335E5C">
        <w:rPr>
          <w:rFonts w:cs="Arial"/>
        </w:rPr>
        <w:t>:</w:t>
      </w:r>
    </w:p>
    <w:p w14:paraId="346CDB63" w14:textId="77777777" w:rsidR="00F859D4" w:rsidRPr="00335E5C" w:rsidRDefault="00F859D4" w:rsidP="003104C6">
      <w:pPr>
        <w:numPr>
          <w:ilvl w:val="0"/>
          <w:numId w:val="16"/>
        </w:numPr>
        <w:rPr>
          <w:rFonts w:cs="Arial"/>
        </w:rPr>
      </w:pPr>
      <w:r w:rsidRPr="00335E5C">
        <w:rPr>
          <w:rFonts w:cs="Arial"/>
        </w:rPr>
        <w:t>IEEE Std C37.118</w:t>
      </w:r>
      <w:r>
        <w:rPr>
          <w:rFonts w:cs="Arial"/>
        </w:rPr>
        <w:t>-</w:t>
      </w:r>
      <w:r w:rsidRPr="00335E5C">
        <w:rPr>
          <w:rFonts w:cs="Arial"/>
        </w:rPr>
        <w:t>2005</w:t>
      </w:r>
    </w:p>
    <w:p w14:paraId="4F29410E" w14:textId="77777777" w:rsidR="00F859D4" w:rsidRPr="00335E5C" w:rsidRDefault="00F859D4" w:rsidP="003104C6">
      <w:pPr>
        <w:numPr>
          <w:ilvl w:val="0"/>
          <w:numId w:val="16"/>
        </w:numPr>
        <w:rPr>
          <w:rFonts w:cs="Arial"/>
        </w:rPr>
      </w:pPr>
      <w:r w:rsidRPr="00335E5C">
        <w:rPr>
          <w:rFonts w:cs="Arial"/>
        </w:rPr>
        <w:t>IEEE Std C37.118.2:2011</w:t>
      </w:r>
    </w:p>
    <w:p w14:paraId="7CB189A1" w14:textId="77777777" w:rsidR="00F859D4" w:rsidRPr="00335E5C" w:rsidRDefault="00F859D4" w:rsidP="003104C6">
      <w:pPr>
        <w:numPr>
          <w:ilvl w:val="0"/>
          <w:numId w:val="16"/>
        </w:numPr>
        <w:spacing w:before="60" w:after="60"/>
        <w:rPr>
          <w:rFonts w:cs="Arial"/>
        </w:rPr>
      </w:pPr>
      <w:r w:rsidRPr="00335E5C">
        <w:rPr>
          <w:rFonts w:cs="Arial"/>
        </w:rPr>
        <w:t>IEC Std. 61850 (using IEC TR 90-5)</w:t>
      </w:r>
    </w:p>
    <w:p w14:paraId="41F9D3A2" w14:textId="77777777" w:rsidR="00F859D4" w:rsidRPr="00335E5C" w:rsidRDefault="00F859D4" w:rsidP="003104C6">
      <w:pPr>
        <w:numPr>
          <w:ilvl w:val="1"/>
          <w:numId w:val="16"/>
        </w:numPr>
        <w:spacing w:before="60"/>
        <w:rPr>
          <w:rFonts w:cs="Arial"/>
        </w:rPr>
      </w:pPr>
      <w:r w:rsidRPr="00335E5C">
        <w:rPr>
          <w:rFonts w:cs="Arial"/>
        </w:rPr>
        <w:t>Per the GE “implementation agreement”</w:t>
      </w:r>
    </w:p>
    <w:p w14:paraId="2838C84B" w14:textId="77777777" w:rsidR="00F859D4" w:rsidRPr="00335E5C" w:rsidRDefault="00F859D4" w:rsidP="003104C6">
      <w:pPr>
        <w:numPr>
          <w:ilvl w:val="1"/>
          <w:numId w:val="16"/>
        </w:numPr>
        <w:spacing w:before="60"/>
        <w:rPr>
          <w:rFonts w:cs="Arial"/>
        </w:rPr>
      </w:pPr>
      <w:r w:rsidRPr="00335E5C">
        <w:rPr>
          <w:rFonts w:cs="Arial"/>
        </w:rPr>
        <w:t>Per a custom config</w:t>
      </w:r>
      <w:r>
        <w:rPr>
          <w:rFonts w:cs="Arial"/>
        </w:rPr>
        <w:t>uration</w:t>
      </w:r>
      <w:r w:rsidRPr="00335E5C">
        <w:rPr>
          <w:rFonts w:cs="Arial"/>
        </w:rPr>
        <w:t xml:space="preserve"> file</w:t>
      </w:r>
    </w:p>
    <w:p w14:paraId="2568A1F1" w14:textId="77777777" w:rsidR="00F859D4" w:rsidRDefault="00F859D4" w:rsidP="00F859D4">
      <w:pPr>
        <w:rPr>
          <w:rFonts w:cs="Arial"/>
        </w:rPr>
      </w:pPr>
    </w:p>
    <w:p w14:paraId="3A1952F9" w14:textId="77777777" w:rsidR="00F859D4" w:rsidRDefault="00F859D4" w:rsidP="00F859D4">
      <w:pPr>
        <w:rPr>
          <w:rFonts w:cs="Arial"/>
        </w:rPr>
      </w:pPr>
      <w:r>
        <w:rPr>
          <w:rFonts w:cs="Arial"/>
        </w:rPr>
        <w:t>Some PMUs are able to transmit measurements using multiple protocols and over a variety of physical media.  For those PMUs, full testing shall be conducted using one protocol and limited testing shall be conducted at one reporting rate using the other protocol or protocols.  The limited testing shall consist of:</w:t>
      </w:r>
    </w:p>
    <w:p w14:paraId="7890EBAD" w14:textId="77777777" w:rsidR="00F859D4" w:rsidRDefault="00F859D4" w:rsidP="003104C6">
      <w:pPr>
        <w:pStyle w:val="ListParagraph"/>
        <w:numPr>
          <w:ilvl w:val="0"/>
          <w:numId w:val="18"/>
        </w:numPr>
        <w:spacing w:before="160"/>
        <w:rPr>
          <w:rFonts w:cs="Arial"/>
        </w:rPr>
      </w:pPr>
      <w:r>
        <w:rPr>
          <w:rFonts w:cs="Arial"/>
        </w:rPr>
        <w:t>Dynamic step changes in phase and magnitude (see 5.5.8 of IEEE Std C37.118.1-2011-)</w:t>
      </w:r>
    </w:p>
    <w:p w14:paraId="6AAE4827" w14:textId="77777777" w:rsidR="00F859D4" w:rsidRDefault="00F859D4" w:rsidP="003104C6">
      <w:pPr>
        <w:pStyle w:val="ListParagraph"/>
        <w:numPr>
          <w:ilvl w:val="0"/>
          <w:numId w:val="18"/>
        </w:numPr>
        <w:rPr>
          <w:rFonts w:cs="Arial"/>
        </w:rPr>
      </w:pPr>
      <w:r>
        <w:rPr>
          <w:rFonts w:cs="Arial"/>
        </w:rPr>
        <w:t>PMU Latency (see 5.5.9 IEEE PC37.118.1a/2013)</w:t>
      </w:r>
      <w:r w:rsidDel="00FF2372">
        <w:rPr>
          <w:rFonts w:cs="Arial"/>
        </w:rPr>
        <w:t xml:space="preserve"> </w:t>
      </w:r>
    </w:p>
    <w:p w14:paraId="3B12E732" w14:textId="77777777" w:rsidR="00F859D4" w:rsidRDefault="00F859D4" w:rsidP="00F859D4">
      <w:pPr>
        <w:pStyle w:val="ListParagraph"/>
        <w:rPr>
          <w:rFonts w:cs="Arial"/>
        </w:rPr>
      </w:pPr>
    </w:p>
    <w:p w14:paraId="5F3C39A3" w14:textId="77777777" w:rsidR="00F859D4" w:rsidRDefault="00F859D4" w:rsidP="00F859D4">
      <w:pPr>
        <w:rPr>
          <w:rFonts w:cs="Arial"/>
        </w:rPr>
      </w:pPr>
      <w:r>
        <w:rPr>
          <w:rFonts w:cs="Arial"/>
        </w:rPr>
        <w:t>The test results shall document which protocol was fully tested and which was spot checked.</w:t>
      </w:r>
    </w:p>
    <w:p w14:paraId="247BFF34" w14:textId="77777777" w:rsidR="00F859D4" w:rsidRDefault="00F859D4" w:rsidP="00F859D4">
      <w:pPr>
        <w:rPr>
          <w:rFonts w:cs="Arial"/>
        </w:rPr>
      </w:pPr>
    </w:p>
    <w:p w14:paraId="43FA3154" w14:textId="77777777" w:rsidR="00F859D4" w:rsidRPr="00C253BC" w:rsidRDefault="00F859D4" w:rsidP="00F859D4">
      <w:pPr>
        <w:rPr>
          <w:rFonts w:cs="Arial"/>
        </w:rPr>
      </w:pPr>
      <w:r>
        <w:rPr>
          <w:rFonts w:cs="Arial"/>
        </w:rPr>
        <w:t>The test results shall report the configuration of the protocol being tested, for example floating point or integer data types and polar or rectangular notation.</w:t>
      </w:r>
    </w:p>
    <w:p w14:paraId="70432945" w14:textId="77777777" w:rsidR="00F859D4" w:rsidRPr="00335E5C" w:rsidRDefault="00F859D4" w:rsidP="00F859D4">
      <w:pPr>
        <w:pStyle w:val="IEEEStdsLevel2Header"/>
      </w:pPr>
      <w:bookmarkStart w:id="7" w:name="_Ref365289296"/>
      <w:bookmarkStart w:id="8" w:name="_Toc378937361"/>
      <w:r w:rsidRPr="00335E5C">
        <w:t>Reference (“true”) values and result calculation</w:t>
      </w:r>
      <w:bookmarkEnd w:id="7"/>
      <w:bookmarkEnd w:id="8"/>
    </w:p>
    <w:p w14:paraId="5B934063" w14:textId="77777777" w:rsidR="00F859D4" w:rsidRPr="00335E5C" w:rsidRDefault="00F859D4" w:rsidP="00F859D4">
      <w:pPr>
        <w:spacing w:after="240"/>
        <w:rPr>
          <w:rFonts w:cs="Arial"/>
        </w:rPr>
      </w:pPr>
      <w:r w:rsidRPr="00335E5C">
        <w:rPr>
          <w:rFonts w:cs="Arial"/>
        </w:rPr>
        <w:t>According to IEEE Std</w:t>
      </w:r>
      <w:r w:rsidR="00585619">
        <w:rPr>
          <w:rFonts w:cs="Arial"/>
        </w:rPr>
        <w:t xml:space="preserve"> </w:t>
      </w:r>
      <w:r w:rsidRPr="00335E5C">
        <w:rPr>
          <w:rFonts w:cs="Arial"/>
        </w:rPr>
        <w:t>C37.118.1</w:t>
      </w:r>
      <w:r>
        <w:rPr>
          <w:rFonts w:cs="Arial"/>
        </w:rPr>
        <w:t>-</w:t>
      </w:r>
      <w:r w:rsidRPr="00335E5C">
        <w:rPr>
          <w:rFonts w:cs="Arial"/>
        </w:rPr>
        <w:t xml:space="preserve">2011, the PMU measurement is compared to the “true” value.  Typically, measurement labs and </w:t>
      </w:r>
      <w:proofErr w:type="spellStart"/>
      <w:r w:rsidRPr="00335E5C">
        <w:rPr>
          <w:rFonts w:cs="Arial"/>
        </w:rPr>
        <w:t>metrologists</w:t>
      </w:r>
      <w:proofErr w:type="spellEnd"/>
      <w:r w:rsidRPr="00335E5C">
        <w:rPr>
          <w:rFonts w:cs="Arial"/>
        </w:rPr>
        <w:t xml:space="preserve"> </w:t>
      </w:r>
      <w:r>
        <w:rPr>
          <w:rFonts w:cs="Arial"/>
        </w:rPr>
        <w:t xml:space="preserve">prefer to use the </w:t>
      </w:r>
      <w:r w:rsidRPr="00335E5C">
        <w:rPr>
          <w:rFonts w:cs="Arial"/>
        </w:rPr>
        <w:t>word “reference</w:t>
      </w:r>
      <w:r>
        <w:rPr>
          <w:rFonts w:cs="Arial"/>
        </w:rPr>
        <w:t>”</w:t>
      </w:r>
      <w:r w:rsidRPr="00335E5C">
        <w:rPr>
          <w:rFonts w:cs="Arial"/>
        </w:rPr>
        <w:t xml:space="preserve"> </w:t>
      </w:r>
      <w:r>
        <w:rPr>
          <w:rFonts w:cs="Arial"/>
        </w:rPr>
        <w:t>rather than</w:t>
      </w:r>
      <w:r w:rsidRPr="00335E5C">
        <w:rPr>
          <w:rFonts w:cs="Arial"/>
        </w:rPr>
        <w:t xml:space="preserve"> the word “true” because there is always some level of uncertainty in the representation of a physical quantity.  In order to determine the error of the PMU measurements, the phase, frequency and </w:t>
      </w:r>
      <w:r>
        <w:rPr>
          <w:rFonts w:cs="Arial"/>
        </w:rPr>
        <w:t>ROCOF</w:t>
      </w:r>
      <w:r w:rsidRPr="00335E5C">
        <w:rPr>
          <w:rFonts w:cs="Arial"/>
        </w:rPr>
        <w:t xml:space="preserve"> of the signal source must be known at the times of </w:t>
      </w:r>
      <w:r>
        <w:rPr>
          <w:rFonts w:cs="Arial"/>
        </w:rPr>
        <w:t>each</w:t>
      </w:r>
      <w:r w:rsidRPr="00335E5C">
        <w:rPr>
          <w:rFonts w:cs="Arial"/>
        </w:rPr>
        <w:t xml:space="preserve"> </w:t>
      </w:r>
      <w:r>
        <w:rPr>
          <w:rFonts w:cs="Arial"/>
        </w:rPr>
        <w:t>PMU measurement</w:t>
      </w:r>
      <w:r w:rsidRPr="00335E5C">
        <w:rPr>
          <w:rFonts w:cs="Arial"/>
        </w:rPr>
        <w:t xml:space="preserve">.  It is very important that the uncertainty of the reference also be known </w:t>
      </w:r>
      <w:r>
        <w:rPr>
          <w:rFonts w:cs="Arial"/>
        </w:rPr>
        <w:t>because</w:t>
      </w:r>
      <w:r w:rsidRPr="00335E5C">
        <w:rPr>
          <w:rFonts w:cs="Arial"/>
        </w:rPr>
        <w:t xml:space="preserve"> uncertainty in the reference value contributes to the </w:t>
      </w:r>
      <w:r w:rsidRPr="00335E5C">
        <w:rPr>
          <w:rFonts w:cs="Arial"/>
          <w:i/>
        </w:rPr>
        <w:t>test uncertainty ratio</w:t>
      </w:r>
      <w:r w:rsidRPr="00335E5C">
        <w:rPr>
          <w:rFonts w:cs="Arial"/>
        </w:rPr>
        <w:t xml:space="preserve"> (TUR) of the calibrator.  The TUR establishes a range of results where it is impossible to determine whether or not the results exceed the limits of the test.  There will be more on this topic later in </w:t>
      </w:r>
      <w:r w:rsidR="00687D3D">
        <w:fldChar w:fldCharType="begin"/>
      </w:r>
      <w:r w:rsidR="00687D3D">
        <w:instrText xml:space="preserve"> REF _Ref346700027 \r \h  \* MERGEFORMAT </w:instrText>
      </w:r>
      <w:r w:rsidR="00687D3D">
        <w:fldChar w:fldCharType="separate"/>
      </w:r>
      <w:r>
        <w:rPr>
          <w:rFonts w:cs="Arial"/>
        </w:rPr>
        <w:t>5.8</w:t>
      </w:r>
      <w:r w:rsidR="00687D3D">
        <w:fldChar w:fldCharType="end"/>
      </w:r>
      <w:r w:rsidRPr="00335E5C">
        <w:rPr>
          <w:rFonts w:cs="Arial"/>
        </w:rPr>
        <w:t>.</w:t>
      </w:r>
    </w:p>
    <w:p w14:paraId="3B1A0DC7" w14:textId="77777777" w:rsidR="00F859D4" w:rsidRPr="00335E5C" w:rsidRDefault="00F859D4" w:rsidP="00F859D4">
      <w:pPr>
        <w:rPr>
          <w:rFonts w:cs="Arial"/>
        </w:rPr>
      </w:pPr>
      <w:r w:rsidRPr="00335E5C">
        <w:rPr>
          <w:rFonts w:cs="Arial"/>
        </w:rPr>
        <w:t xml:space="preserve">There are several methods to determine the reference </w:t>
      </w:r>
      <w:r>
        <w:rPr>
          <w:rFonts w:cs="Arial"/>
        </w:rPr>
        <w:t>uncertainty</w:t>
      </w:r>
      <w:r w:rsidRPr="00335E5C">
        <w:rPr>
          <w:rFonts w:cs="Arial"/>
        </w:rPr>
        <w:t>:</w:t>
      </w:r>
    </w:p>
    <w:p w14:paraId="718F4FC6" w14:textId="77777777" w:rsidR="00F859D4" w:rsidRPr="00335E5C" w:rsidRDefault="00F859D4" w:rsidP="003104C6">
      <w:pPr>
        <w:numPr>
          <w:ilvl w:val="0"/>
          <w:numId w:val="17"/>
        </w:numPr>
        <w:spacing w:before="160"/>
        <w:rPr>
          <w:rFonts w:cs="Arial"/>
        </w:rPr>
      </w:pPr>
      <w:r w:rsidRPr="00335E5C">
        <w:rPr>
          <w:rFonts w:cs="Arial"/>
        </w:rPr>
        <w:t>Direct Measurement: A calibrated data acquisition system (using analog to digital converters) is connected to the signal source along with the PMU under test. Since the parameters of the signal are known, a combination of techniques (such as curve fitting) can be applied to determine the reference with a known uncertainty.</w:t>
      </w:r>
    </w:p>
    <w:p w14:paraId="21F45FE2" w14:textId="77777777" w:rsidR="00F859D4" w:rsidRPr="00335E5C" w:rsidRDefault="00F859D4" w:rsidP="003104C6">
      <w:pPr>
        <w:numPr>
          <w:ilvl w:val="0"/>
          <w:numId w:val="17"/>
        </w:numPr>
        <w:spacing w:before="60" w:after="60"/>
        <w:rPr>
          <w:rFonts w:cs="Arial"/>
        </w:rPr>
      </w:pPr>
      <w:r w:rsidRPr="00335E5C">
        <w:rPr>
          <w:rFonts w:cs="Arial"/>
        </w:rPr>
        <w:t>Inference: The signal source is calibrated such that, given the parameters of the signals, the reference can be inferred.  Some information can be fed back into the system such as the time of the zero crossing of one of the phases.</w:t>
      </w:r>
    </w:p>
    <w:p w14:paraId="370F2BCE" w14:textId="77777777" w:rsidR="00F859D4" w:rsidRDefault="00F859D4" w:rsidP="003104C6">
      <w:pPr>
        <w:numPr>
          <w:ilvl w:val="0"/>
          <w:numId w:val="17"/>
        </w:numPr>
        <w:rPr>
          <w:rFonts w:cs="Arial"/>
        </w:rPr>
      </w:pPr>
      <w:r w:rsidRPr="00335E5C">
        <w:rPr>
          <w:rFonts w:cs="Arial"/>
        </w:rPr>
        <w:t xml:space="preserve">Transfer Measurement:  A calibrated PMU with uncertainty which exceeds the TUR requirements for the calibration system is connected to the signal source. This “reference PMU” </w:t>
      </w:r>
      <w:r>
        <w:rPr>
          <w:rFonts w:cs="Arial"/>
        </w:rPr>
        <w:t>receives</w:t>
      </w:r>
      <w:r w:rsidRPr="00335E5C">
        <w:rPr>
          <w:rFonts w:cs="Arial"/>
        </w:rPr>
        <w:t xml:space="preserve"> the reference signal.  The drawback to this method is that PMUs do not know the parameters of the input signal so tend to have a higher uncertainty than either of the preceding methods.</w:t>
      </w:r>
    </w:p>
    <w:p w14:paraId="5C105B58" w14:textId="77777777" w:rsidR="00F859D4" w:rsidRPr="00335E5C" w:rsidRDefault="00F859D4" w:rsidP="00F859D4">
      <w:pPr>
        <w:pStyle w:val="IEEEStdsLevel2Header"/>
      </w:pPr>
      <w:bookmarkStart w:id="9" w:name="_Toc378937362"/>
      <w:r w:rsidRPr="00335E5C">
        <w:t>Environmental conditions</w:t>
      </w:r>
      <w:bookmarkEnd w:id="9"/>
    </w:p>
    <w:p w14:paraId="7A8D332E" w14:textId="77777777" w:rsidR="00F859D4" w:rsidRPr="00335E5C" w:rsidRDefault="00F859D4" w:rsidP="00F859D4">
      <w:pPr>
        <w:spacing w:after="240"/>
        <w:rPr>
          <w:rFonts w:cs="Arial"/>
        </w:rPr>
      </w:pPr>
      <w:r w:rsidRPr="00335E5C">
        <w:rPr>
          <w:rFonts w:cs="Arial"/>
        </w:rPr>
        <w:t>Tests are required to be performed at a temperature of  23°C ± 3° and at humidity &lt; 90%.  Some tests are also required at temperatures of 0°C and 50°C ± 3°.</w:t>
      </w:r>
      <w:r>
        <w:rPr>
          <w:rFonts w:cs="Arial"/>
        </w:rPr>
        <w:t xml:space="preserve">  </w:t>
      </w:r>
    </w:p>
    <w:p w14:paraId="15F1615A" w14:textId="77777777" w:rsidR="00F859D4" w:rsidRPr="00335E5C" w:rsidRDefault="00F859D4" w:rsidP="00F859D4">
      <w:pPr>
        <w:pStyle w:val="IEEEStdsLevel2Header"/>
      </w:pPr>
      <w:bookmarkStart w:id="10" w:name="_Ref346700027"/>
      <w:bookmarkStart w:id="11" w:name="_Toc378937363"/>
      <w:r w:rsidRPr="00335E5C">
        <w:t xml:space="preserve">Test </w:t>
      </w:r>
      <w:r>
        <w:t>u</w:t>
      </w:r>
      <w:r w:rsidRPr="00335E5C">
        <w:t xml:space="preserve">ncertainty </w:t>
      </w:r>
      <w:r>
        <w:t>r</w:t>
      </w:r>
      <w:r w:rsidRPr="00335E5C">
        <w:t>atio</w:t>
      </w:r>
      <w:bookmarkEnd w:id="10"/>
      <w:bookmarkEnd w:id="11"/>
    </w:p>
    <w:p w14:paraId="68307410" w14:textId="77777777" w:rsidR="00F859D4" w:rsidRPr="00335E5C" w:rsidRDefault="00F859D4" w:rsidP="00F859D4">
      <w:pPr>
        <w:spacing w:after="240"/>
        <w:rPr>
          <w:rFonts w:cs="Arial"/>
          <w:i/>
        </w:rPr>
      </w:pPr>
      <w:r w:rsidRPr="00335E5C">
        <w:rPr>
          <w:rFonts w:cs="Arial"/>
        </w:rPr>
        <w:t xml:space="preserve">The test uncertainty ratio (TUR) is the ratio between the uncertainty of a device under test and the instrument testing it.   When there is a performance limit, the TUR determines a region on either side of the limit within which the test instrument is incapable of determining if the device under test exceed or is within the test limit.  IEEE </w:t>
      </w:r>
      <w:proofErr w:type="gramStart"/>
      <w:r w:rsidRPr="00335E5C">
        <w:rPr>
          <w:rFonts w:cs="Arial"/>
        </w:rPr>
        <w:t>Std</w:t>
      </w:r>
      <w:proofErr w:type="gramEnd"/>
      <w:r w:rsidRPr="00335E5C">
        <w:rPr>
          <w:rFonts w:cs="Arial"/>
        </w:rPr>
        <w:t xml:space="preserve"> C37.118.1:20</w:t>
      </w:r>
      <w:r>
        <w:rPr>
          <w:rFonts w:cs="Arial"/>
        </w:rPr>
        <w:t>11</w:t>
      </w:r>
      <w:r w:rsidRPr="00335E5C">
        <w:rPr>
          <w:rFonts w:cs="Arial"/>
        </w:rPr>
        <w:t xml:space="preserve"> states that a calibrator shall have a TUR of 4 </w:t>
      </w:r>
      <w:r w:rsidRPr="00335E5C">
        <w:rPr>
          <w:rFonts w:cs="Arial"/>
          <w:i/>
        </w:rPr>
        <w:t>compared to the test requirement</w:t>
      </w:r>
      <w:r>
        <w:rPr>
          <w:rFonts w:cs="Arial"/>
          <w:i/>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5797"/>
      </w:tblGrid>
      <w:tr w:rsidR="00585619" w14:paraId="34955FA0" w14:textId="77777777" w:rsidTr="00585619">
        <w:tc>
          <w:tcPr>
            <w:tcW w:w="5219" w:type="dxa"/>
          </w:tcPr>
          <w:p w14:paraId="25E176C3" w14:textId="77777777" w:rsidR="00585619" w:rsidRDefault="00585619" w:rsidP="00585619">
            <w:pPr>
              <w:spacing w:after="240"/>
              <w:rPr>
                <w:rFonts w:cs="Arial"/>
              </w:rPr>
            </w:pPr>
            <w:r w:rsidRPr="00335E5C">
              <w:rPr>
                <w:rFonts w:cs="Arial"/>
              </w:rPr>
              <w:lastRenderedPageBreak/>
              <w:t xml:space="preserve">As an example of the effect of TUR* on TVE measurements, </w:t>
            </w:r>
            <w:r w:rsidR="00AC0EBB">
              <w:rPr>
                <w:rFonts w:cs="Arial"/>
              </w:rPr>
              <w:fldChar w:fldCharType="begin"/>
            </w:r>
            <w:r>
              <w:rPr>
                <w:rFonts w:cs="Arial"/>
              </w:rPr>
              <w:instrText xml:space="preserve"> REF _Ref378937072 \h </w:instrText>
            </w:r>
            <w:r w:rsidR="00AC0EBB">
              <w:rPr>
                <w:rFonts w:cs="Arial"/>
              </w:rPr>
            </w:r>
            <w:r w:rsidR="00AC0EBB">
              <w:rPr>
                <w:rFonts w:cs="Arial"/>
              </w:rPr>
              <w:fldChar w:fldCharType="separate"/>
            </w:r>
            <w:r w:rsidRPr="00262AD8">
              <w:t xml:space="preserve">Figure </w:t>
            </w:r>
            <w:r>
              <w:rPr>
                <w:noProof/>
              </w:rPr>
              <w:t>1</w:t>
            </w:r>
            <w:r>
              <w:noBreakHyphen/>
            </w:r>
            <w:r>
              <w:rPr>
                <w:noProof/>
              </w:rPr>
              <w:t>1</w:t>
            </w:r>
            <w:r w:rsidR="00AC0EBB">
              <w:rPr>
                <w:rFonts w:cs="Arial"/>
              </w:rPr>
              <w:fldChar w:fldCharType="end"/>
            </w:r>
            <w:r>
              <w:rPr>
                <w:rFonts w:cs="Arial"/>
              </w:rPr>
              <w:t xml:space="preserve"> </w:t>
            </w:r>
            <w:r w:rsidRPr="00335E5C">
              <w:rPr>
                <w:rFonts w:cs="Arial"/>
              </w:rPr>
              <w:t xml:space="preserve">shows a </w:t>
            </w:r>
            <w:proofErr w:type="spellStart"/>
            <w:r w:rsidRPr="00335E5C">
              <w:rPr>
                <w:rFonts w:cs="Arial"/>
              </w:rPr>
              <w:t>phasor</w:t>
            </w:r>
            <w:proofErr w:type="spellEnd"/>
            <w:r w:rsidRPr="00335E5C">
              <w:rPr>
                <w:rFonts w:cs="Arial"/>
              </w:rPr>
              <w:t xml:space="preserve"> diagram of a single, time stamped reference (true) value from a PMU calibrator and a single time stamped measurement from a PMU under test.  An exaggerated circle around the reference value shows a TVE limit of 1%.  On either side of the TVE limit is an annular ring the width of the calibrator uncertainty on either side of the limit.</w:t>
            </w:r>
          </w:p>
          <w:p w14:paraId="5595CE5C" w14:textId="77777777" w:rsidR="00585619" w:rsidRPr="00335E5C" w:rsidRDefault="00585619" w:rsidP="00585619">
            <w:pPr>
              <w:spacing w:after="240"/>
              <w:rPr>
                <w:rFonts w:cs="Arial"/>
              </w:rPr>
            </w:pPr>
            <w:r w:rsidRPr="00335E5C">
              <w:rPr>
                <w:rFonts w:cs="Arial"/>
              </w:rPr>
              <w:t xml:space="preserve">Note that the measured value is within the TUR* ring around the limit.  The measured value </w:t>
            </w:r>
            <w:r>
              <w:rPr>
                <w:rFonts w:cs="Arial"/>
              </w:rPr>
              <w:t>is within the TVE limit of 1%</w:t>
            </w:r>
            <w:r w:rsidRPr="00335E5C">
              <w:rPr>
                <w:rFonts w:cs="Arial"/>
              </w:rPr>
              <w:t>, but the uncertainty of the calibrator is such that it cannot be determined if the measurement is within or outside of the limit.</w:t>
            </w:r>
          </w:p>
          <w:p w14:paraId="6F1A901D" w14:textId="77777777" w:rsidR="00585619" w:rsidRDefault="00585619" w:rsidP="00585619">
            <w:pPr>
              <w:spacing w:after="240"/>
              <w:rPr>
                <w:rFonts w:cs="Arial"/>
              </w:rPr>
            </w:pPr>
            <w:r w:rsidRPr="00335E5C">
              <w:rPr>
                <w:rFonts w:cs="Arial"/>
              </w:rPr>
              <w:t>For many devices, such as voltmeters, the error of the device is expected to be small, so a calibration device can have a TUR of 4 with respect to the device under test and only about 2% of tests would be indeterminate.  But PMUs are tested in such a way that their measurements are expected to be well within 75% of the limit (for example, for measuremen</w:t>
            </w:r>
            <w:r>
              <w:rPr>
                <w:rFonts w:cs="Arial"/>
              </w:rPr>
              <w:t>ts near the bandwidth of the PMU</w:t>
            </w:r>
            <w:r w:rsidRPr="00335E5C">
              <w:rPr>
                <w:rFonts w:cs="Arial"/>
              </w:rPr>
              <w:t xml:space="preserve">, TVE is expected to be greater than 0.75%)  Therefore a TUR of 4 </w:t>
            </w:r>
            <w:r w:rsidRPr="00335E5C">
              <w:rPr>
                <w:rFonts w:cs="Arial"/>
                <w:i/>
              </w:rPr>
              <w:t>with respect to the limit</w:t>
            </w:r>
            <w:r w:rsidRPr="00335E5C">
              <w:rPr>
                <w:rFonts w:cs="Arial"/>
              </w:rPr>
              <w:t xml:space="preserve"> is insuffi</w:t>
            </w:r>
            <w:r>
              <w:rPr>
                <w:rFonts w:cs="Arial"/>
              </w:rPr>
              <w:t>cient for a PMU calibrator.  A</w:t>
            </w:r>
            <w:r w:rsidRPr="00335E5C">
              <w:rPr>
                <w:rFonts w:cs="Arial"/>
              </w:rPr>
              <w:t xml:space="preserve">n uncertainty of </w:t>
            </w:r>
            <w:r>
              <w:rPr>
                <w:rFonts w:cs="Arial"/>
              </w:rPr>
              <w:t>0</w:t>
            </w:r>
            <w:r w:rsidRPr="00335E5C">
              <w:rPr>
                <w:rFonts w:cs="Arial"/>
              </w:rPr>
              <w:t>.0</w:t>
            </w:r>
            <w:r>
              <w:rPr>
                <w:rFonts w:cs="Arial"/>
              </w:rPr>
              <w:t>10</w:t>
            </w:r>
            <w:r w:rsidRPr="00335E5C">
              <w:rPr>
                <w:rFonts w:cs="Arial"/>
              </w:rPr>
              <w:t xml:space="preserve"> (TUR* of </w:t>
            </w:r>
            <w:r>
              <w:rPr>
                <w:rFonts w:cs="Arial"/>
              </w:rPr>
              <w:t>10</w:t>
            </w:r>
            <w:r w:rsidRPr="00335E5C">
              <w:rPr>
                <w:rFonts w:cs="Arial"/>
              </w:rPr>
              <w:t>) would be much more appropriate and allow most test results to be determined.</w:t>
            </w:r>
          </w:p>
        </w:tc>
        <w:tc>
          <w:tcPr>
            <w:tcW w:w="5797" w:type="dxa"/>
          </w:tcPr>
          <w:p w14:paraId="69178991" w14:textId="77777777" w:rsidR="00585619" w:rsidRPr="00404E38" w:rsidRDefault="00585619" w:rsidP="00404E38">
            <w:pPr>
              <w:pStyle w:val="Caption"/>
            </w:pPr>
            <w:bookmarkStart w:id="12" w:name="_Ref378937072"/>
            <w:r w:rsidRPr="00404E38">
              <w:drawing>
                <wp:inline distT="0" distB="0" distL="0" distR="0" wp14:anchorId="15FA7AD4" wp14:editId="4546C59F">
                  <wp:extent cx="3540574" cy="329946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40574" cy="3299460"/>
                          </a:xfrm>
                          <a:prstGeom prst="rect">
                            <a:avLst/>
                          </a:prstGeom>
                          <a:noFill/>
                          <a:ln>
                            <a:noFill/>
                          </a:ln>
                        </pic:spPr>
                      </pic:pic>
                    </a:graphicData>
                  </a:graphic>
                </wp:inline>
              </w:drawing>
            </w:r>
            <w:r w:rsidRPr="00404E38">
              <w:t xml:space="preserve"> Figure </w:t>
            </w:r>
            <w:r w:rsidR="00AC0EBB" w:rsidRPr="00404E38">
              <w:fldChar w:fldCharType="begin"/>
            </w:r>
            <w:r w:rsidR="003F535F" w:rsidRPr="00404E38">
              <w:instrText xml:space="preserve"> STYLEREF 1 \s </w:instrText>
            </w:r>
            <w:r w:rsidR="00AC0EBB" w:rsidRPr="00404E38">
              <w:fldChar w:fldCharType="separate"/>
            </w:r>
            <w:r w:rsidR="00404E38">
              <w:rPr>
                <w:b/>
                <w:bCs w:val="0"/>
              </w:rPr>
              <w:t>Error! No text of specified style in document.</w:t>
            </w:r>
            <w:r w:rsidR="00AC0EBB" w:rsidRPr="00404E38">
              <w:fldChar w:fldCharType="end"/>
            </w:r>
            <w:r w:rsidR="003F535F" w:rsidRPr="00404E38">
              <w:noBreakHyphen/>
            </w:r>
            <w:r w:rsidR="00687D3D" w:rsidRPr="00404E38">
              <w:fldChar w:fldCharType="begin"/>
            </w:r>
            <w:r w:rsidR="00687D3D" w:rsidRPr="00404E38">
              <w:instrText xml:space="preserve"> SEQ Figure \* ARABIC \s 1 </w:instrText>
            </w:r>
            <w:r w:rsidR="00687D3D" w:rsidRPr="00404E38">
              <w:fldChar w:fldCharType="separate"/>
            </w:r>
            <w:r w:rsidR="00404E38">
              <w:t>1</w:t>
            </w:r>
            <w:r w:rsidR="00687D3D" w:rsidRPr="00404E38">
              <w:fldChar w:fldCharType="end"/>
            </w:r>
            <w:bookmarkEnd w:id="12"/>
            <w:r w:rsidRPr="00404E38">
              <w:t xml:space="preserve"> —The effect of test uncertainty ratio* </w:t>
            </w:r>
            <w:r w:rsidRPr="00404E38">
              <w:br/>
              <w:t>*TUR with respect to the test limits</w:t>
            </w:r>
          </w:p>
          <w:p w14:paraId="47056235" w14:textId="77777777" w:rsidR="00585619" w:rsidRDefault="00585619" w:rsidP="00F859D4">
            <w:pPr>
              <w:rPr>
                <w:rFonts w:cs="Arial"/>
              </w:rPr>
            </w:pPr>
          </w:p>
        </w:tc>
      </w:tr>
    </w:tbl>
    <w:p w14:paraId="618244D4" w14:textId="77777777" w:rsidR="00F859D4" w:rsidRDefault="00F859D4" w:rsidP="00F859D4">
      <w:proofErr w:type="spellStart"/>
      <w:r>
        <w:t>Metrologists</w:t>
      </w:r>
      <w:proofErr w:type="spellEnd"/>
      <w:r>
        <w:t xml:space="preserve"> normally determine TUR with respect to the uncertainty of the device under test and not the test requirements so it is important to note that for the purpose of this section, TUR is the uncertainty of the calibrator with respect to the test limits.</w:t>
      </w:r>
    </w:p>
    <w:p w14:paraId="5D9772B3" w14:textId="77777777" w:rsidR="000D4D74" w:rsidRPr="000D4D74" w:rsidRDefault="000D4D74" w:rsidP="000D4D74">
      <w:pPr>
        <w:pStyle w:val="IEEEStdsLevel1Header"/>
      </w:pPr>
      <w:bookmarkStart w:id="13" w:name="_Toc378937364"/>
      <w:r>
        <w:t>Error and uncertainty metrics</w:t>
      </w:r>
      <w:bookmarkEnd w:id="13"/>
    </w:p>
    <w:p w14:paraId="16181645" w14:textId="77777777" w:rsidR="00F859D4" w:rsidRDefault="00F859D4" w:rsidP="00F859D4">
      <w:pPr>
        <w:pStyle w:val="IEEEStdsLevel2Header"/>
      </w:pPr>
      <w:bookmarkStart w:id="14" w:name="_Toc378937365"/>
      <w:r>
        <w:t>Total vector error (TVE)</w:t>
      </w:r>
      <w:bookmarkEnd w:id="14"/>
    </w:p>
    <w:p w14:paraId="351B155B" w14:textId="77777777" w:rsidR="00F859D4" w:rsidRDefault="00F859D4" w:rsidP="00F859D4">
      <w:pPr>
        <w:spacing w:after="240"/>
      </w:pPr>
      <w:r>
        <w:t xml:space="preserve">The measure of error between the theoretical phasor value of the signal being measured and the phasor estimate is the Total Vector Error (TVE).  TVE is a scalar value which represents the magnitude of the vector between the theoretical Phasor and the measured vector.  According to IEEE </w:t>
      </w:r>
      <w:proofErr w:type="gramStart"/>
      <w:r>
        <w:t>Std</w:t>
      </w:r>
      <w:proofErr w:type="gramEnd"/>
      <w:r>
        <w:t xml:space="preserve"> C37.118.1 equation 12:</w:t>
      </w:r>
    </w:p>
    <w:p w14:paraId="6B0F180D" w14:textId="77777777" w:rsidR="00F859D4" w:rsidRPr="001459EB" w:rsidRDefault="00F859D4" w:rsidP="00F859D4">
      <w:pPr>
        <w:spacing w:after="240"/>
      </w:pPr>
      <m:oMathPara>
        <m:oMath>
          <m:r>
            <w:rPr>
              <w:rFonts w:ascii="Cambria Math" w:hAnsi="Cambria Math"/>
            </w:rPr>
            <m:t>TVE</m:t>
          </m:r>
          <m:d>
            <m:dPr>
              <m:ctrlPr>
                <w:rPr>
                  <w:rFonts w:ascii="Cambria Math" w:hAnsi="Cambria Math"/>
                  <w:i/>
                </w:rPr>
              </m:ctrlPr>
            </m:dPr>
            <m:e>
              <m:r>
                <w:rPr>
                  <w:rFonts w:ascii="Cambria Math" w:hAnsi="Cambria Math"/>
                </w:rPr>
                <m:t>n</m:t>
              </m: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r</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e>
                      </m:d>
                    </m:e>
                    <m:sup>
                      <m:r>
                        <w:rPr>
                          <w:rFonts w:ascii="Cambria Math" w:hAnsi="Cambria Math"/>
                        </w:rPr>
                        <m:t>2</m:t>
                      </m:r>
                    </m:sup>
                  </m:sSup>
                </m:den>
              </m:f>
            </m:e>
          </m:rad>
        </m:oMath>
      </m:oMathPara>
    </w:p>
    <w:p w14:paraId="3D1A9C50" w14:textId="77777777" w:rsidR="00F859D4" w:rsidRDefault="00F859D4" w:rsidP="00F859D4">
      <w:proofErr w:type="gramStart"/>
      <w:r>
        <w:t>where</w:t>
      </w:r>
      <w:proofErr w:type="gramEnd"/>
      <w:r>
        <w:t>:</w:t>
      </w:r>
    </w:p>
    <w:p w14:paraId="40EB90FD" w14:textId="77777777" w:rsidR="00F859D4" w:rsidRDefault="00F859D4" w:rsidP="00F859D4">
      <w:pPr>
        <w:ind w:left="540"/>
      </w:pPr>
      <w:r>
        <w:tab/>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r</m:t>
            </m:r>
          </m:sub>
        </m:sSub>
        <m:d>
          <m:dPr>
            <m:ctrlPr>
              <w:rPr>
                <w:rFonts w:ascii="Cambria Math" w:hAnsi="Cambria Math"/>
                <w:i/>
              </w:rPr>
            </m:ctrlPr>
          </m:dPr>
          <m:e>
            <m:r>
              <w:rPr>
                <w:rFonts w:ascii="Cambria Math" w:hAnsi="Cambria Math"/>
              </w:rPr>
              <m:t>n</m:t>
            </m:r>
          </m:e>
        </m:d>
      </m:oMath>
      <w:r>
        <w:t xml:space="preserve"> </w:t>
      </w:r>
      <w:proofErr w:type="gramStart"/>
      <w:r>
        <w:t>and</w:t>
      </w:r>
      <w:proofErr w:type="gramEnd"/>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
          <m:dPr>
            <m:ctrlPr>
              <w:rPr>
                <w:rFonts w:ascii="Cambria Math" w:hAnsi="Cambria Math"/>
                <w:i/>
              </w:rPr>
            </m:ctrlPr>
          </m:dPr>
          <m:e>
            <m:r>
              <w:rPr>
                <w:rFonts w:ascii="Cambria Math" w:hAnsi="Cambria Math"/>
              </w:rPr>
              <m:t>n</m:t>
            </m:r>
          </m:e>
        </m:d>
      </m:oMath>
      <w:r>
        <w:t xml:space="preserve"> are sequences of phasor estimates given by the PMU under test at time </w:t>
      </w:r>
      <w:r w:rsidRPr="00641F4D">
        <w:rPr>
          <w:i/>
        </w:rPr>
        <w:t>n</w:t>
      </w:r>
      <w:r>
        <w:t>.</w:t>
      </w:r>
    </w:p>
    <w:p w14:paraId="28261147" w14:textId="77777777" w:rsidR="00F859D4" w:rsidRPr="00AA0750" w:rsidRDefault="00687D3D" w:rsidP="00F859D4">
      <w:pPr>
        <w:ind w:left="540"/>
      </w:pPr>
      <m:oMath>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n</m:t>
            </m:r>
          </m:e>
        </m:d>
      </m:oMath>
      <w:r w:rsidR="00F859D4">
        <w:t xml:space="preserve"> </w:t>
      </w:r>
      <w:proofErr w:type="gramStart"/>
      <w:r w:rsidR="00F859D4">
        <w:t>and</w:t>
      </w:r>
      <w:proofErr w:type="gramEnd"/>
      <w:r w:rsidR="00F859D4">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n</m:t>
            </m:r>
          </m:e>
        </m:d>
      </m:oMath>
      <w:r w:rsidR="00F859D4">
        <w:t xml:space="preserve"> are sequences of theoretical Phasor values of the input signal at time </w:t>
      </w:r>
      <w:r w:rsidR="00F859D4">
        <w:rPr>
          <w:i/>
        </w:rPr>
        <w:t>n</w:t>
      </w:r>
      <w:r w:rsidR="00F859D4">
        <w:t>.</w:t>
      </w:r>
    </w:p>
    <w:p w14:paraId="5771A2B0" w14:textId="77777777" w:rsidR="00F859D4" w:rsidRDefault="00F06963" w:rsidP="00F859D4">
      <w:pPr>
        <w:pStyle w:val="IEEEStdsLevel2Header"/>
      </w:pPr>
      <w:bookmarkStart w:id="15" w:name="_Toc378937366"/>
      <w:r>
        <w:t>Frequency error (Fe</w:t>
      </w:r>
      <w:r w:rsidR="00F859D4">
        <w:t>)</w:t>
      </w:r>
      <w:bookmarkEnd w:id="15"/>
    </w:p>
    <w:p w14:paraId="3D7B283C" w14:textId="77777777" w:rsidR="00F859D4" w:rsidRDefault="00F859D4" w:rsidP="00F859D4">
      <w:pPr>
        <w:spacing w:after="240"/>
      </w:pPr>
      <w:r>
        <w:t xml:space="preserve">According to IEEE Std C37.118.1-2011equation 13 frequency error (FE) is the absolute value of the difference between the theoretical (“true”) frequency of the input signal at time </w:t>
      </w:r>
      <w:r>
        <w:rPr>
          <w:i/>
        </w:rPr>
        <w:t xml:space="preserve">n </w:t>
      </w:r>
      <w:r w:rsidRPr="00641F4D">
        <w:t>and the</w:t>
      </w:r>
      <w:r>
        <w:t xml:space="preserve"> estimated frequency given by the PMU under test</w:t>
      </w:r>
      <w:r w:rsidRPr="00641F4D">
        <w:t xml:space="preserve"> </w:t>
      </w:r>
    </w:p>
    <w:p w14:paraId="38C347A9" w14:textId="77777777" w:rsidR="00F859D4" w:rsidRPr="00D55285" w:rsidRDefault="00F859D4" w:rsidP="00F859D4">
      <w:pPr>
        <w:spacing w:after="240"/>
      </w:pPr>
      <m:oMathPara>
        <m:oMath>
          <m:r>
            <w:rPr>
              <w:rFonts w:ascii="Cambria Math" w:hAnsi="Cambria Math"/>
            </w:rPr>
            <m:t xml:space="preserve">FE=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measured</m:t>
                  </m:r>
                </m:sub>
              </m:sSub>
            </m:e>
          </m:d>
        </m:oMath>
      </m:oMathPara>
    </w:p>
    <w:p w14:paraId="36A0EB46" w14:textId="77777777" w:rsidR="00F859D4" w:rsidRPr="00E465AF" w:rsidRDefault="00F859D4" w:rsidP="00F859D4">
      <w:r>
        <w:t xml:space="preserve">The frequency error limits are given as positive numbers and are compared against a maximum absolute value of the error over the test, </w:t>
      </w:r>
      <w:proofErr w:type="gramStart"/>
      <w:r>
        <w:t>However</w:t>
      </w:r>
      <w:proofErr w:type="gramEnd"/>
      <w:r>
        <w:t xml:space="preserve"> it is important to realize that the signed difference between the PMU measured value and the theoretical value of the input signal informs us of some underlying causes of the error.  For example, a fixed frequency </w:t>
      </w:r>
      <w:r>
        <w:lastRenderedPageBreak/>
        <w:t xml:space="preserve">error across the duration of a frequency ramp test indicates a difference in time between the frequency estimate and the time stamp of the report.  Note also the order of the difference given by equation 13.  Since the PMU estimated frequency is subtracted from the theoretical input, a PMU estimated frequency which is greater </w:t>
      </w:r>
      <w:proofErr w:type="gramStart"/>
      <w:r>
        <w:t>than  the</w:t>
      </w:r>
      <w:proofErr w:type="gramEnd"/>
      <w:r>
        <w:t xml:space="preserve"> theoretical input will yield a negative value.  In the ramp example a fixed negative offset would be due to a positive time offset. </w:t>
      </w:r>
    </w:p>
    <w:p w14:paraId="566E9DD7" w14:textId="77777777" w:rsidR="00F859D4" w:rsidRDefault="00F859D4" w:rsidP="00F859D4">
      <w:pPr>
        <w:pStyle w:val="IEEEStdsLevel2Header"/>
      </w:pPr>
      <w:bookmarkStart w:id="16" w:name="_Toc378937367"/>
      <w:r>
        <w:t>Rate o</w:t>
      </w:r>
      <w:r w:rsidR="00F06963">
        <w:t>f change of frequency error (RFe</w:t>
      </w:r>
      <w:r>
        <w:t>)</w:t>
      </w:r>
      <w:bookmarkEnd w:id="16"/>
    </w:p>
    <w:p w14:paraId="6CAA30E5" w14:textId="77777777" w:rsidR="00F859D4" w:rsidRDefault="00F859D4" w:rsidP="00F859D4">
      <w:pPr>
        <w:spacing w:after="240"/>
      </w:pPr>
      <w:r>
        <w:t xml:space="preserve">According to IEEE </w:t>
      </w:r>
      <w:proofErr w:type="gramStart"/>
      <w:r>
        <w:t>Std</w:t>
      </w:r>
      <w:proofErr w:type="gramEnd"/>
      <w:r>
        <w:t xml:space="preserve"> C37.118.1-2011equation 14 rate of change of frequency error (RFE) is the absolute value of the difference between the theoretical (“true”) ROCOF of the input signal at time </w:t>
      </w:r>
      <w:r>
        <w:rPr>
          <w:i/>
        </w:rPr>
        <w:t xml:space="preserve">n </w:t>
      </w:r>
      <w:r w:rsidRPr="00394311">
        <w:t>and the</w:t>
      </w:r>
      <w:r>
        <w:t xml:space="preserve"> estimated ROCOF given by the PMU under test</w:t>
      </w:r>
      <w:r w:rsidRPr="00394311">
        <w:t xml:space="preserve"> </w:t>
      </w:r>
    </w:p>
    <w:p w14:paraId="5822C1B1" w14:textId="77777777" w:rsidR="00F859D4" w:rsidRPr="00D55285" w:rsidRDefault="00F859D4" w:rsidP="00F859D4">
      <m:oMathPara>
        <m:oMath>
          <m:r>
            <w:rPr>
              <w:rFonts w:ascii="Cambria Math" w:hAnsi="Cambria Math"/>
            </w:rPr>
            <m:t>RFE</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df</m:t>
                          </m:r>
                        </m:num>
                        <m:den>
                          <m:r>
                            <w:rPr>
                              <w:rFonts w:ascii="Cambria Math" w:hAnsi="Cambria Math"/>
                            </w:rPr>
                            <m:t>dt</m:t>
                          </m:r>
                        </m:den>
                      </m:f>
                    </m:e>
                  </m:d>
                </m:e>
                <m:sub>
                  <m:r>
                    <w:rPr>
                      <w:rFonts w:ascii="Cambria Math" w:hAnsi="Cambria Math"/>
                    </w:rPr>
                    <m:t>true</m:t>
                  </m:r>
                </m:sub>
              </m:sSub>
              <m:r>
                <m:rPr>
                  <m:sty m:val="p"/>
                </m:rPr>
                <w:rPr>
                  <w:rFonts w:ascii="Cambria Math" w:hAnsi="Cambria Math"/>
                </w:rPr>
                <m:t>-</m:t>
              </m:r>
              <m:sSub>
                <m:sSubPr>
                  <m:ctrlPr>
                    <w:rPr>
                      <w:rFonts w:ascii="Cambria Math" w:hAnsi="Cambria Math"/>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df</m:t>
                          </m:r>
                        </m:num>
                        <m:den>
                          <m:r>
                            <w:rPr>
                              <w:rFonts w:ascii="Cambria Math" w:hAnsi="Cambria Math"/>
                            </w:rPr>
                            <m:t>dt</m:t>
                          </m:r>
                        </m:den>
                      </m:f>
                    </m:e>
                  </m:d>
                </m:e>
                <m:sub>
                  <m:r>
                    <w:rPr>
                      <w:rFonts w:ascii="Cambria Math" w:hAnsi="Cambria Math"/>
                    </w:rPr>
                    <m:t>measured</m:t>
                  </m:r>
                </m:sub>
              </m:sSub>
            </m:e>
          </m:d>
        </m:oMath>
      </m:oMathPara>
    </w:p>
    <w:p w14:paraId="486D90EC" w14:textId="77777777" w:rsidR="00F859D4" w:rsidRPr="00F06EAE" w:rsidRDefault="00F859D4" w:rsidP="00F859D4"/>
    <w:p w14:paraId="2E5D7D9C" w14:textId="77777777" w:rsidR="00F859D4" w:rsidRDefault="00F859D4" w:rsidP="00F859D4">
      <w:pPr>
        <w:pStyle w:val="IEEEStdsLevel2Header"/>
      </w:pPr>
      <w:bookmarkStart w:id="17" w:name="_Toc378937368"/>
      <w:r>
        <w:t>Step response time</w:t>
      </w:r>
      <w:bookmarkEnd w:id="17"/>
    </w:p>
    <w:p w14:paraId="53A89546" w14:textId="77777777" w:rsidR="00F859D4" w:rsidRDefault="00F859D4" w:rsidP="00F859D4">
      <w:pPr>
        <w:spacing w:after="240"/>
      </w:pPr>
      <w:r>
        <w:t>The step response time is called the “measurement response time” by IEEE Std C37.118.1-2011.  It shall be determined as the difference between the time that the measurement leaves the specified accuracy limit and the time when it returns to and remains within the limit.  The limits are:</w:t>
      </w:r>
    </w:p>
    <w:p w14:paraId="057382D6" w14:textId="77777777" w:rsidR="00F859D4" w:rsidRDefault="00F859D4" w:rsidP="00F859D4">
      <w:pPr>
        <w:ind w:left="720"/>
      </w:pPr>
      <w:r>
        <w:t>TVE ≤ 1%</w:t>
      </w:r>
    </w:p>
    <w:p w14:paraId="3B6F0E81" w14:textId="77777777" w:rsidR="00F859D4" w:rsidRDefault="00F859D4" w:rsidP="00F859D4">
      <w:pPr>
        <w:ind w:left="720"/>
      </w:pPr>
      <w:r>
        <w:t>FE ≤ 0.005 Hz</w:t>
      </w:r>
    </w:p>
    <w:p w14:paraId="2E8C3EA2" w14:textId="77777777" w:rsidR="00F859D4" w:rsidRDefault="00F859D4" w:rsidP="00F859D4">
      <w:pPr>
        <w:ind w:left="720"/>
      </w:pPr>
      <w:r>
        <w:t>RFE ≤ 0.1 Hz/s</w:t>
      </w:r>
    </w:p>
    <w:p w14:paraId="554BA989" w14:textId="77777777" w:rsidR="00F859D4" w:rsidRDefault="00F859D4" w:rsidP="00F859D4">
      <w:pPr>
        <w:pStyle w:val="IEEEStdsLevel3Header"/>
        <w:spacing w:after="0"/>
      </w:pPr>
      <w:bookmarkStart w:id="18" w:name="_Toc378937369"/>
      <w:r>
        <w:t>Ambiguity in the step response time</w:t>
      </w:r>
      <w:bookmarkEnd w:id="18"/>
    </w:p>
    <w:p w14:paraId="52B3E10F" w14:textId="77777777" w:rsidR="00F859D4" w:rsidRDefault="00F859D4" w:rsidP="00A4396C">
      <w:r>
        <w:t xml:space="preserve">IEEE Std C37.118.1-2011 is not clear what “times” are used when determining the time when the accuracy leaves and returns to the limit.  The standard specifies an equivalent time sampling approach and </w:t>
      </w:r>
      <w:r>
        <w:rPr>
          <w:i/>
        </w:rPr>
        <w:t>suggests</w:t>
      </w:r>
      <w:r>
        <w:t xml:space="preserve"> that a 10 step test is suitably accurate, however it does not say if the time begins and ends </w:t>
      </w:r>
      <w:proofErr w:type="spellStart"/>
      <w:r>
        <w:t>woth</w:t>
      </w:r>
      <w:proofErr w:type="spellEnd"/>
      <w:r>
        <w:t xml:space="preserve"> the sample before leaving or returning to the limit, the sample after leaving or returning to the limit or by interpolating the time between two samples. </w:t>
      </w:r>
    </w:p>
    <w:p w14:paraId="59CDD2B1" w14:textId="77777777" w:rsidR="00F859D4" w:rsidRDefault="00F859D4" w:rsidP="00F859D4">
      <w:pPr>
        <w:pStyle w:val="IEEEStdsLevel2Header"/>
      </w:pPr>
      <w:bookmarkStart w:id="19" w:name="_Toc378937370"/>
      <w:r>
        <w:t>Step delay time</w:t>
      </w:r>
      <w:bookmarkEnd w:id="19"/>
    </w:p>
    <w:p w14:paraId="4818ACC3" w14:textId="77777777" w:rsidR="00F859D4" w:rsidRDefault="00F859D4" w:rsidP="00F859D4">
      <w:r>
        <w:t>The step delay time is called the “measurement delay time by IEEE Std C37.118.1-2011.  It is the time interval between the instant that a step change is applied to the input of a PMU and the measurement time that the stepped parameter achieves a value that is halfway between the initial and final values.</w:t>
      </w:r>
    </w:p>
    <w:p w14:paraId="75A89438" w14:textId="77777777" w:rsidR="00F859D4" w:rsidRDefault="00F859D4" w:rsidP="00F859D4"/>
    <w:p w14:paraId="5F4B3150" w14:textId="77777777" w:rsidR="00F859D4" w:rsidRPr="006D7F98" w:rsidRDefault="00F859D4" w:rsidP="00F859D4">
      <w:r>
        <w:t xml:space="preserve">Unlike the response time, there is no ambiguity in the delay time.  The standard clearly states that the time to use it the measurement time (the time of the report).  Since the step test uses an equivalent time sampling approach, the times are indexed against the time of the step and the delay time is the </w:t>
      </w:r>
      <w:proofErr w:type="gramStart"/>
      <w:r>
        <w:t>measurement  time</w:t>
      </w:r>
      <w:proofErr w:type="gramEnd"/>
      <w:r>
        <w:t xml:space="preserve"> of the first measurement equal to or beyond 50% of the step magnitude or phase.</w:t>
      </w:r>
    </w:p>
    <w:p w14:paraId="62AFA566" w14:textId="77777777" w:rsidR="00F859D4" w:rsidRDefault="00F859D4" w:rsidP="00F859D4">
      <w:pPr>
        <w:pStyle w:val="IEEEStdsLevel2Header"/>
      </w:pPr>
      <w:bookmarkStart w:id="20" w:name="_Toc378937371"/>
      <w:r>
        <w:t>Step overshoot/undershoot</w:t>
      </w:r>
      <w:bookmarkEnd w:id="20"/>
    </w:p>
    <w:p w14:paraId="07692402" w14:textId="77777777" w:rsidR="00F859D4" w:rsidRDefault="00F859D4" w:rsidP="00F859D4">
      <w:pPr>
        <w:spacing w:after="240"/>
      </w:pPr>
      <w:r>
        <w:t>Overshoot and undershoot are not completely described by IEEE Std C37.118.1-2011.  They are determined by the curve of the measurements on either side of the stepped parameter.  For phase step it is the curve of the phase on either side of the phase step and for magnitude step it is the curve of the magnitude on either side of the magnitude step.  There are no limits for frequency or ROCOF overshoot/undershoot.</w:t>
      </w:r>
    </w:p>
    <w:p w14:paraId="67970E0E" w14:textId="77777777" w:rsidR="00F859D4" w:rsidRDefault="00F859D4" w:rsidP="00F859D4">
      <w:pPr>
        <w:spacing w:after="240"/>
      </w:pPr>
      <w:r>
        <w:t xml:space="preserve">Overshoot/undershoot may occur before and after the step in the input.  It is measured not just outside the response time but for all time except for the time then the measurements are transitioning from the before-step level to the after-step level.  </w:t>
      </w:r>
    </w:p>
    <w:p w14:paraId="29032B2B" w14:textId="77777777" w:rsidR="00F859D4" w:rsidRPr="0013663A" w:rsidRDefault="00F859D4" w:rsidP="00F859D4">
      <w:r>
        <w:t xml:space="preserve">The overshoot and undershoot measurements are the difference between the measurement </w:t>
      </w:r>
      <w:proofErr w:type="gramStart"/>
      <w:r>
        <w:t>and  average</w:t>
      </w:r>
      <w:proofErr w:type="gramEnd"/>
      <w:r>
        <w:t xml:space="preserve"> of the settled measured values before and after the step. The values are normalized and given as a percentage of the step size.  The average of the settled measured values are not necessarily the true values of the input before and after the step.</w:t>
      </w:r>
    </w:p>
    <w:p w14:paraId="799BE2AA" w14:textId="77777777" w:rsidR="00F859D4" w:rsidRPr="004A7FB9" w:rsidRDefault="00F859D4" w:rsidP="00F859D4">
      <w:pPr>
        <w:pStyle w:val="IEEEStdsLevel2Header"/>
      </w:pPr>
      <w:bookmarkStart w:id="21" w:name="_Toc378937372"/>
      <w:r>
        <w:lastRenderedPageBreak/>
        <w:t>PMU reporting latency</w:t>
      </w:r>
      <w:bookmarkEnd w:id="21"/>
    </w:p>
    <w:p w14:paraId="6C538FFD" w14:textId="77777777" w:rsidR="00F859D4" w:rsidRDefault="00F859D4" w:rsidP="00F859D4">
      <w:r>
        <w:t>The PMU latency is defined in IEEE Std C37.118.1-2011 5.3.4 and in IEEE draft PC37.118.1a as the maximum time interval between the data report time as indicated by the data time stamp and the time when data becomes available at the PMU output.</w:t>
      </w:r>
    </w:p>
    <w:p w14:paraId="5CC7BD0B" w14:textId="77777777" w:rsidR="00F859D4" w:rsidRPr="004A7FB9" w:rsidRDefault="00F859D4" w:rsidP="00F859D4">
      <w:r>
        <w:t xml:space="preserve">The PMU reporting latency is the maximum value over at least 1000 consecutive </w:t>
      </w:r>
      <w:proofErr w:type="spellStart"/>
      <w:r>
        <w:t>messeges</w:t>
      </w:r>
      <w:proofErr w:type="spellEnd"/>
      <w:r>
        <w:t>.  IEEE draft PN37.118.1a amended the accuracy to at least 0.002 seconds which should allow for the uncertainty of standard hardware and software on the test instrument receiving the PMU messages to determine the time of arrival.</w:t>
      </w:r>
    </w:p>
    <w:p w14:paraId="75AC2AA1" w14:textId="77777777" w:rsidR="00F859D4" w:rsidRDefault="00F859D4" w:rsidP="00F859D4">
      <w:pPr>
        <w:pStyle w:val="IEEEStdsLevel2Header"/>
      </w:pPr>
      <w:bookmarkStart w:id="22" w:name="_Toc378937373"/>
      <w:r>
        <w:t>PMU calibrator metrics</w:t>
      </w:r>
      <w:bookmarkEnd w:id="22"/>
    </w:p>
    <w:p w14:paraId="68EC684F" w14:textId="77777777" w:rsidR="00F859D4" w:rsidRDefault="00F859D4" w:rsidP="00F859D4">
      <w:r>
        <w:t xml:space="preserve">Determining the uncertainty of a PMU calibrator is different from determining whether a PMU has exceeded a required limit.  For PMU compliance, only the </w:t>
      </w:r>
      <w:r w:rsidR="00B71DCD">
        <w:t xml:space="preserve">maximum of TVE, Fe and RFe are used, but when determining calibrator uncertainty, the minimum, mean and standard deviations of these metrics are important.  Furthermore, TVE is a </w:t>
      </w:r>
      <w:r w:rsidR="00311851" w:rsidRPr="00311851">
        <w:rPr>
          <w:i/>
        </w:rPr>
        <w:t>scalar</w:t>
      </w:r>
      <w:r w:rsidR="00311851">
        <w:rPr>
          <w:i/>
        </w:rPr>
        <w:t xml:space="preserve"> </w:t>
      </w:r>
      <w:r w:rsidR="00311851">
        <w:t>value</w:t>
      </w:r>
      <w:r w:rsidR="00B71DCD">
        <w:t>: the length</w:t>
      </w:r>
      <w:r w:rsidR="00311851">
        <w:t xml:space="preserve"> of the error </w:t>
      </w:r>
      <w:r w:rsidR="00311851" w:rsidRPr="00311851">
        <w:rPr>
          <w:i/>
        </w:rPr>
        <w:t>vector</w:t>
      </w:r>
      <w:r w:rsidR="00311851">
        <w:rPr>
          <w:i/>
        </w:rPr>
        <w:t>.</w:t>
      </w:r>
      <w:r w:rsidR="00311851">
        <w:t xml:space="preserve">  The magnitude error (Me) and phase error (</w:t>
      </w:r>
      <w:proofErr w:type="spellStart"/>
      <w:r w:rsidR="00311851">
        <w:t>Pe</w:t>
      </w:r>
      <w:proofErr w:type="spellEnd"/>
      <w:r w:rsidR="00311851">
        <w:t>) components of TVE are also important and so their max, min, mean and standard deviation should also be evaluated.</w:t>
      </w:r>
    </w:p>
    <w:p w14:paraId="506A886C" w14:textId="77777777" w:rsidR="000D4D74" w:rsidRDefault="000D4D74" w:rsidP="00F859D4"/>
    <w:p w14:paraId="22007C64" w14:textId="77777777" w:rsidR="000D4D74" w:rsidRDefault="000D4D74" w:rsidP="000D4D74">
      <w:pPr>
        <w:pStyle w:val="IEEEStdsLevel3Header"/>
      </w:pPr>
      <w:bookmarkStart w:id="23" w:name="_Toc378937374"/>
      <w:r>
        <w:t>Phase uncertainty due to calibrator system delay</w:t>
      </w:r>
      <w:bookmarkEnd w:id="23"/>
    </w:p>
    <w:p w14:paraId="07B0C40D" w14:textId="77777777" w:rsidR="000D4D74" w:rsidRDefault="000D4D74" w:rsidP="000D4D74">
      <w:r>
        <w:t xml:space="preserve">Time delay exists in </w:t>
      </w:r>
      <w:r w:rsidR="0030030C">
        <w:t>PMU calibrator</w:t>
      </w:r>
      <w:r>
        <w:t xml:space="preserve"> system</w:t>
      </w:r>
      <w:r w:rsidR="0030030C">
        <w:t>s</w:t>
      </w:r>
      <w:r>
        <w:t xml:space="preserve"> and </w:t>
      </w:r>
      <w:r w:rsidR="0030030C">
        <w:t>can be</w:t>
      </w:r>
      <w:r>
        <w:t xml:space="preserve"> </w:t>
      </w:r>
      <w:r w:rsidR="00687D3D">
        <w:t xml:space="preserve">compensated </w:t>
      </w:r>
      <w:r>
        <w:t xml:space="preserve">by a delay factor parameter in the </w:t>
      </w:r>
      <w:r w:rsidR="0030030C">
        <w:t xml:space="preserve">calibrator </w:t>
      </w:r>
      <w:r>
        <w:t xml:space="preserve">software.  Time delay uncertainty contributes to phase uncertainty.  </w:t>
      </w:r>
    </w:p>
    <w:p w14:paraId="235DD149" w14:textId="77777777" w:rsidR="000D4D74" w:rsidRDefault="000D4D74" w:rsidP="000D4D74"/>
    <w:p w14:paraId="61329796" w14:textId="77777777" w:rsidR="000D4D74" w:rsidRDefault="00FB5A82" w:rsidP="000D4D74">
      <m:oMathPara>
        <m:oMath>
          <m:r>
            <w:rPr>
              <w:rFonts w:ascii="Cambria Math" w:hAnsi="Cambria Math"/>
            </w:rPr>
            <m:t xml:space="preserve">phase uncertainty </m:t>
          </m:r>
          <m:d>
            <m:dPr>
              <m:ctrlPr>
                <w:rPr>
                  <w:rFonts w:ascii="Cambria Math" w:hAnsi="Cambria Math"/>
                  <w:i/>
                </w:rPr>
              </m:ctrlPr>
            </m:dPr>
            <m:e>
              <m:r>
                <w:rPr>
                  <w:rFonts w:ascii="Cambria Math" w:hAnsi="Cambria Math"/>
                </w:rPr>
                <m:t>radians</m:t>
              </m:r>
            </m:e>
          </m:d>
          <m:r>
            <w:rPr>
              <w:rFonts w:ascii="Cambria Math" w:hAnsi="Cambria Math"/>
            </w:rPr>
            <m:t xml:space="preserve">=frequency </m:t>
          </m:r>
          <m:d>
            <m:dPr>
              <m:ctrlPr>
                <w:rPr>
                  <w:rFonts w:ascii="Cambria Math" w:hAnsi="Cambria Math"/>
                  <w:i/>
                </w:rPr>
              </m:ctrlPr>
            </m:dPr>
            <m:e>
              <m:f>
                <m:fPr>
                  <m:ctrlPr>
                    <w:rPr>
                      <w:rFonts w:ascii="Cambria Math" w:hAnsi="Cambria Math"/>
                      <w:i/>
                    </w:rPr>
                  </m:ctrlPr>
                </m:fPr>
                <m:num>
                  <m:r>
                    <w:rPr>
                      <w:rFonts w:ascii="Cambria Math" w:hAnsi="Cambria Math"/>
                    </w:rPr>
                    <m:t>cycles</m:t>
                  </m:r>
                </m:num>
                <m:den>
                  <m:r>
                    <w:rPr>
                      <w:rFonts w:ascii="Cambria Math" w:hAnsi="Cambria Math"/>
                    </w:rPr>
                    <m:t>second</m:t>
                  </m:r>
                </m:den>
              </m:f>
            </m:e>
          </m:d>
          <m:r>
            <w:rPr>
              <w:rFonts w:ascii="Cambria Math" w:hAnsi="Cambria Math"/>
            </w:rPr>
            <m:t xml:space="preserve">x 2π </m:t>
          </m:r>
          <m:d>
            <m:dPr>
              <m:ctrlPr>
                <w:rPr>
                  <w:rFonts w:ascii="Cambria Math" w:hAnsi="Cambria Math"/>
                  <w:i/>
                </w:rPr>
              </m:ctrlPr>
            </m:dPr>
            <m:e>
              <m:f>
                <m:fPr>
                  <m:ctrlPr>
                    <w:rPr>
                      <w:rFonts w:ascii="Cambria Math" w:hAnsi="Cambria Math"/>
                      <w:i/>
                    </w:rPr>
                  </m:ctrlPr>
                </m:fPr>
                <m:num>
                  <m:r>
                    <w:rPr>
                      <w:rFonts w:ascii="Cambria Math" w:hAnsi="Cambria Math"/>
                    </w:rPr>
                    <m:t>radians</m:t>
                  </m:r>
                </m:num>
                <m:den>
                  <m:r>
                    <w:rPr>
                      <w:rFonts w:ascii="Cambria Math" w:hAnsi="Cambria Math"/>
                    </w:rPr>
                    <m:t>cycle</m:t>
                  </m:r>
                </m:den>
              </m:f>
            </m:e>
          </m:d>
          <m:r>
            <w:rPr>
              <w:rFonts w:ascii="Cambria Math" w:hAnsi="Cambria Math"/>
            </w:rPr>
            <m:t xml:space="preserve">x </m:t>
          </m:r>
          <m:r>
            <w:rPr>
              <w:rFonts w:ascii="Cambria Math" w:hAnsi="Cambria Math"/>
            </w:rPr>
            <m:t>delay uncrtainty (seconds)</m:t>
          </m:r>
        </m:oMath>
      </m:oMathPara>
    </w:p>
    <w:p w14:paraId="6CEE4CED" w14:textId="77777777" w:rsidR="000D4D74" w:rsidRDefault="000D4D74" w:rsidP="000D4D74"/>
    <w:p w14:paraId="0D0A0E78" w14:textId="77777777" w:rsidR="000D4D74" w:rsidRDefault="000D4D74" w:rsidP="000D4D74"/>
    <w:p w14:paraId="55D9DA7F" w14:textId="77777777" w:rsidR="000D4D74" w:rsidRDefault="00FB5A82" w:rsidP="000D4D74">
      <m:oMathPara>
        <m:oMath>
          <m:r>
            <w:rPr>
              <w:rFonts w:ascii="Cambria Math" w:hAnsi="Cambria Math"/>
            </w:rPr>
            <m:t xml:space="preserve">phase uncertainty </m:t>
          </m:r>
          <m:d>
            <m:dPr>
              <m:ctrlPr>
                <w:rPr>
                  <w:rFonts w:ascii="Cambria Math" w:hAnsi="Cambria Math"/>
                  <w:i/>
                </w:rPr>
              </m:ctrlPr>
            </m:dPr>
            <m:e>
              <m:r>
                <w:rPr>
                  <w:rFonts w:ascii="Cambria Math" w:hAnsi="Cambria Math"/>
                </w:rPr>
                <m:t>degrees</m:t>
              </m:r>
            </m:e>
          </m:d>
          <m:r>
            <w:rPr>
              <w:rFonts w:ascii="Cambria Math" w:hAnsi="Cambria Math"/>
            </w:rPr>
            <m:t xml:space="preserve">= requency </m:t>
          </m:r>
          <m:d>
            <m:dPr>
              <m:ctrlPr>
                <w:rPr>
                  <w:rFonts w:ascii="Cambria Math" w:hAnsi="Cambria Math"/>
                  <w:i/>
                </w:rPr>
              </m:ctrlPr>
            </m:dPr>
            <m:e>
              <m:f>
                <m:fPr>
                  <m:ctrlPr>
                    <w:rPr>
                      <w:rFonts w:ascii="Cambria Math" w:hAnsi="Cambria Math"/>
                      <w:i/>
                    </w:rPr>
                  </m:ctrlPr>
                </m:fPr>
                <m:num>
                  <m:r>
                    <w:rPr>
                      <w:rFonts w:ascii="Cambria Math" w:hAnsi="Cambria Math"/>
                    </w:rPr>
                    <m:t>cycles</m:t>
                  </m:r>
                </m:num>
                <m:den>
                  <m:r>
                    <w:rPr>
                      <w:rFonts w:ascii="Cambria Math" w:hAnsi="Cambria Math"/>
                    </w:rPr>
                    <m:t>second</m:t>
                  </m:r>
                </m:den>
              </m:f>
            </m:e>
          </m:d>
          <m:r>
            <w:rPr>
              <w:rFonts w:ascii="Cambria Math" w:hAnsi="Cambria Math"/>
            </w:rPr>
            <m:t xml:space="preserve">x 360 </m:t>
          </m:r>
          <m:d>
            <m:dPr>
              <m:ctrlPr>
                <w:rPr>
                  <w:rFonts w:ascii="Cambria Math" w:hAnsi="Cambria Math"/>
                  <w:i/>
                </w:rPr>
              </m:ctrlPr>
            </m:dPr>
            <m:e>
              <m:f>
                <m:fPr>
                  <m:ctrlPr>
                    <w:rPr>
                      <w:rFonts w:ascii="Cambria Math" w:hAnsi="Cambria Math"/>
                      <w:i/>
                    </w:rPr>
                  </m:ctrlPr>
                </m:fPr>
                <m:num>
                  <m:r>
                    <w:rPr>
                      <w:rFonts w:ascii="Cambria Math" w:hAnsi="Cambria Math"/>
                    </w:rPr>
                    <m:t>degrees</m:t>
                  </m:r>
                </m:num>
                <m:den>
                  <m:r>
                    <w:rPr>
                      <w:rFonts w:ascii="Cambria Math" w:hAnsi="Cambria Math"/>
                    </w:rPr>
                    <m:t>cycle</m:t>
                  </m:r>
                </m:den>
              </m:f>
            </m:e>
          </m:d>
          <m:r>
            <w:rPr>
              <w:rFonts w:ascii="Cambria Math" w:hAnsi="Cambria Math"/>
            </w:rPr>
            <m:t xml:space="preserve">x </m:t>
          </m:r>
          <m:r>
            <w:rPr>
              <w:rFonts w:ascii="Cambria Math" w:hAnsi="Cambria Math"/>
            </w:rPr>
            <m:t>delay uncrtainty (seconds)</m:t>
          </m:r>
        </m:oMath>
      </m:oMathPara>
    </w:p>
    <w:p w14:paraId="21A0303A" w14:textId="77777777" w:rsidR="000D4D74" w:rsidRDefault="000D4D74" w:rsidP="000D4D74"/>
    <w:p w14:paraId="1966DEBD" w14:textId="77777777" w:rsidR="000D4D74" w:rsidRDefault="000D4D74" w:rsidP="000D4D74"/>
    <w:p w14:paraId="1A7BBEF2" w14:textId="77777777" w:rsidR="000D4D74" w:rsidRDefault="003C153A" w:rsidP="000D4D74">
      <m:oMathPara>
        <m:oMath>
          <m:r>
            <w:rPr>
              <w:rFonts w:ascii="Cambria Math" w:hAnsi="Cambria Math"/>
            </w:rPr>
            <m:t xml:space="preserve"> TVE uncertainty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(phase uncertainty))</m:t>
                      </m:r>
                    </m:e>
                  </m:func>
                </m:e>
                <m:sup>
                  <m:r>
                    <w:rPr>
                      <w:rFonts w:ascii="Cambria Math" w:hAnsi="Cambria Math"/>
                    </w:rPr>
                    <m:t>2</m:t>
                  </m:r>
                </m:sup>
              </m:sSup>
              <m:r>
                <w:rPr>
                  <w:rFonts w:ascii="Cambria Math" w:hAnsi="Cambria Math"/>
                </w:rPr>
                <m:t xml:space="preserve"> </m:t>
              </m:r>
            </m:e>
          </m:rad>
          <m:r>
            <w:rPr>
              <w:rFonts w:ascii="Cambria Math" w:hAnsi="Cambria Math"/>
            </w:rPr>
            <m:t xml:space="preserve"> x 100%</m:t>
          </m:r>
        </m:oMath>
      </m:oMathPara>
    </w:p>
    <w:p w14:paraId="18590BEE" w14:textId="77777777" w:rsidR="000D4D74" w:rsidRDefault="000D4D74" w:rsidP="000D4D74"/>
    <w:p w14:paraId="2B2B5DEA" w14:textId="77777777" w:rsidR="000D4D74" w:rsidRDefault="000D4D74" w:rsidP="000D4D74"/>
    <w:p w14:paraId="39BE932E" w14:textId="77777777" w:rsidR="000D4D74" w:rsidRDefault="000D4D74" w:rsidP="0030030C">
      <w:r>
        <w:t xml:space="preserve">The phase uncertainty due to time delay uncertainty varies proportionally with the input frequency. </w:t>
      </w:r>
      <w:r w:rsidR="0030030C">
        <w:t>When testing PMUs, the maximum</w:t>
      </w:r>
      <w:r>
        <w:t xml:space="preserve"> input frequency is </w:t>
      </w:r>
      <w:r w:rsidR="0030030C">
        <w:t xml:space="preserve">65 Hz so </w:t>
      </w:r>
      <w:r>
        <w:t xml:space="preserve">a 1 microsecond phase uncertainty </w:t>
      </w:r>
      <w:r w:rsidR="0030030C">
        <w:t xml:space="preserve">yields 0.4084 </w:t>
      </w:r>
      <w:proofErr w:type="spellStart"/>
      <w:r w:rsidR="0030030C">
        <w:t>milliradian</w:t>
      </w:r>
      <w:proofErr w:type="spellEnd"/>
      <w:r w:rsidR="0030030C">
        <w:t xml:space="preserve"> or 23.4 </w:t>
      </w:r>
      <w:proofErr w:type="spellStart"/>
      <w:r w:rsidR="0030030C">
        <w:t>millidegree</w:t>
      </w:r>
      <w:proofErr w:type="spellEnd"/>
      <w:r w:rsidR="0030030C">
        <w:t xml:space="preserve"> uncertainty.  This would yield a 0.04084% TVE uncertainty.</w:t>
      </w:r>
    </w:p>
    <w:p w14:paraId="5F2115E3" w14:textId="77777777" w:rsidR="00DD36C1" w:rsidRDefault="00DD36C1" w:rsidP="0030030C"/>
    <w:p w14:paraId="13519EED" w14:textId="77777777" w:rsidR="00DD36C1" w:rsidRDefault="00DD36C1" w:rsidP="00DD36C1">
      <w:pPr>
        <w:pStyle w:val="IEEEStdsLevel3Header"/>
      </w:pPr>
      <w:bookmarkStart w:id="24" w:name="_Toc378937375"/>
      <w:r>
        <w:t>Total steady state TVE</w:t>
      </w:r>
      <w:bookmarkEnd w:id="24"/>
    </w:p>
    <w:p w14:paraId="3D4AAE6F" w14:textId="77777777" w:rsidR="00DD36C1" w:rsidRDefault="00DD36C1" w:rsidP="00DD36C1">
      <w:r>
        <w:t>The total steady state TVE is the root sum of squares of all the uncertainties:</w:t>
      </w:r>
    </w:p>
    <w:p w14:paraId="7512A4F9" w14:textId="77777777" w:rsidR="00DD36C1" w:rsidRDefault="00DD36C1" w:rsidP="00DD36C1"/>
    <w:p w14:paraId="674FDDB0" w14:textId="77777777" w:rsidR="00DD36C1" w:rsidRDefault="00DD36C1" w:rsidP="00DD36C1">
      <m:oMathPara>
        <m:oMath>
          <m:r>
            <m:rPr>
              <m:sty m:val="p"/>
            </m:rPr>
            <w:rPr>
              <w:rFonts w:ascii="Cambria Math" w:hAnsi="Cambria Math"/>
            </w:rPr>
            <m:t xml:space="preserve">% </m:t>
          </m:r>
          <m:r>
            <w:rPr>
              <w:rFonts w:ascii="Cambria Math" w:hAnsi="Cambria Math"/>
            </w:rPr>
            <m:t>TVE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r>
                    <w:rPr>
                      <w:rFonts w:ascii="Cambria Math" w:hAnsi="Cambria Math"/>
                    </w:rPr>
                    <m:t>gain</m:t>
                  </m:r>
                  <m:r>
                    <m:rPr>
                      <m:sty m:val="p"/>
                    </m:rPr>
                    <w:rPr>
                      <w:rFonts w:ascii="Cambria Math" w:hAnsi="Cambria Math"/>
                    </w:rPr>
                    <m:t xml:space="preserve"> </m:t>
                  </m:r>
                  <m:r>
                    <w:rPr>
                      <w:rFonts w:ascii="Cambria Math" w:hAnsi="Cambria Math"/>
                    </w:rPr>
                    <m:t>factor</m:t>
                  </m:r>
                  <m:r>
                    <m:rPr>
                      <m:sty m:val="p"/>
                    </m:rPr>
                    <w:rPr>
                      <w:rFonts w:ascii="Cambria Math" w:hAnsi="Cambria Math"/>
                    </w:rPr>
                    <m:t xml:space="preserve"> </m:t>
                  </m:r>
                  <m:r>
                    <w:rPr>
                      <w:rFonts w:ascii="Cambria Math" w:hAnsi="Cambria Math"/>
                    </w:rPr>
                    <m:t>uncertainty</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RMS</m:t>
                      </m:r>
                      <m:r>
                        <m:rPr>
                          <m:sty m:val="p"/>
                        </m:rPr>
                        <w:rPr>
                          <w:rFonts w:ascii="Cambria Math" w:hAnsi="Cambria Math"/>
                        </w:rPr>
                        <m:t xml:space="preserve"> </m:t>
                      </m:r>
                      <m:r>
                        <w:rPr>
                          <w:rFonts w:ascii="Cambria Math" w:hAnsi="Cambria Math"/>
                        </w:rPr>
                        <m:t>measurement</m:t>
                      </m:r>
                      <m:r>
                        <m:rPr>
                          <m:sty m:val="p"/>
                        </m:rPr>
                        <w:rPr>
                          <w:rFonts w:ascii="Cambria Math" w:hAnsi="Cambria Math"/>
                        </w:rPr>
                        <m:t xml:space="preserve"> </m:t>
                      </m:r>
                      <m:r>
                        <w:rPr>
                          <w:rFonts w:ascii="Cambria Math" w:hAnsi="Cambria Math"/>
                        </w:rPr>
                        <m:t>uncertainty</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sin⁡(</m:t>
                      </m:r>
                      <m:r>
                        <w:rPr>
                          <w:rFonts w:ascii="Cambria Math" w:hAnsi="Cambria Math"/>
                        </w:rPr>
                        <m:t>delay</m:t>
                      </m:r>
                      <m:r>
                        <m:rPr>
                          <m:sty m:val="p"/>
                        </m:rPr>
                        <w:rPr>
                          <w:rFonts w:ascii="Cambria Math" w:hAnsi="Cambria Math"/>
                        </w:rPr>
                        <m:t xml:space="preserve"> </m:t>
                      </m:r>
                      <m:r>
                        <w:rPr>
                          <w:rFonts w:ascii="Cambria Math" w:hAnsi="Cambria Math"/>
                        </w:rPr>
                        <m:t>uncertainty</m:t>
                      </m:r>
                      <m:r>
                        <m:rPr>
                          <m:sty m:val="p"/>
                        </m:rPr>
                        <w:rPr>
                          <w:rFonts w:ascii="Cambria Math" w:hAnsi="Cambria Math"/>
                        </w:rPr>
                        <m:t>)</m:t>
                      </m:r>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CT</m:t>
                      </m:r>
                      <m:r>
                        <m:rPr>
                          <m:sty m:val="p"/>
                        </m:rPr>
                        <w:rPr>
                          <w:rFonts w:ascii="Cambria Math" w:hAnsi="Cambria Math"/>
                        </w:rPr>
                        <m:t xml:space="preserve"> </m:t>
                      </m:r>
                      <m:r>
                        <w:rPr>
                          <w:rFonts w:ascii="Cambria Math" w:hAnsi="Cambria Math"/>
                        </w:rPr>
                        <m:t>gain</m:t>
                      </m:r>
                      <m:r>
                        <m:rPr>
                          <m:sty m:val="p"/>
                        </m:rPr>
                        <w:rPr>
                          <w:rFonts w:ascii="Cambria Math" w:hAnsi="Cambria Math"/>
                        </w:rPr>
                        <m:t xml:space="preserve"> </m:t>
                      </m:r>
                      <m:r>
                        <w:rPr>
                          <w:rFonts w:ascii="Cambria Math" w:hAnsi="Cambria Math"/>
                        </w:rPr>
                        <m:t>uncertainty</m:t>
                      </m:r>
                      <m:r>
                        <m:rPr>
                          <m:sty m:val="p"/>
                        </m:rPr>
                        <w:rPr>
                          <w:rFonts w:ascii="Cambria Math" w:hAnsi="Cambria Math"/>
                        </w:rPr>
                        <m:t>)</m:t>
                      </m:r>
                    </m:e>
                  </m:d>
                </m:e>
                <m:sup>
                  <m:r>
                    <m:rPr>
                      <m:sty m:val="p"/>
                    </m:rPr>
                    <w:rPr>
                      <w:rFonts w:ascii="Cambria Math" w:hAnsi="Cambria Math"/>
                    </w:rPr>
                    <m:t>2</m:t>
                  </m:r>
                </m:sup>
              </m:sSup>
            </m:e>
          </m:rad>
          <m:r>
            <m:rPr>
              <m:sty m:val="p"/>
            </m:rPr>
            <w:rPr>
              <w:rFonts w:ascii="Cambria Math" w:hAnsi="Cambria Math"/>
            </w:rPr>
            <m:t xml:space="preserve"> </m:t>
          </m:r>
        </m:oMath>
      </m:oMathPara>
    </w:p>
    <w:p w14:paraId="7DF8A53D" w14:textId="77777777" w:rsidR="00DD36C1" w:rsidRPr="00F20F60" w:rsidRDefault="00DD36C1" w:rsidP="00DD36C1"/>
    <w:p w14:paraId="46E8227A" w14:textId="77777777" w:rsidR="00DD36C1" w:rsidRPr="00C412B0" w:rsidRDefault="00DD36C1" w:rsidP="00DD36C1">
      <w:r>
        <w:t>The CT gain uncertainty only applies to the current channels.</w:t>
      </w:r>
    </w:p>
    <w:p w14:paraId="527F6BF9" w14:textId="77777777" w:rsidR="00DD36C1" w:rsidRPr="00DD36C1" w:rsidRDefault="00DD36C1" w:rsidP="00DD36C1">
      <w:pPr>
        <w:pStyle w:val="IEEEStdsParagraph"/>
      </w:pPr>
    </w:p>
    <w:p w14:paraId="7D5E1E7F" w14:textId="77777777" w:rsidR="00B16F6F" w:rsidRDefault="00F859D4" w:rsidP="00F06963">
      <w:pPr>
        <w:pStyle w:val="IEEEStdsLevel1Header"/>
      </w:pPr>
      <w:bookmarkStart w:id="25" w:name="_Toc378937376"/>
      <w:r>
        <w:t>NIST PMU c</w:t>
      </w:r>
      <w:r w:rsidR="00B16F6F">
        <w:t>alibration system</w:t>
      </w:r>
      <w:r w:rsidR="00C07070">
        <w:t>s</w:t>
      </w:r>
      <w:r w:rsidR="00B16F6F">
        <w:t xml:space="preserve"> </w:t>
      </w:r>
      <w:r w:rsidR="00F06963">
        <w:t>overview</w:t>
      </w:r>
      <w:bookmarkEnd w:id="25"/>
    </w:p>
    <w:p w14:paraId="1EC4F5AF" w14:textId="77777777" w:rsidR="00B16F6F" w:rsidRDefault="00B16F6F" w:rsidP="00B16F6F">
      <w:r>
        <w:t>NIST performs calibrations on Phasor Measurement Units (PMU) using a collection of devices organized into four distinct PMU calibration systems.  Each system is used to perform a subset of tests from which results are collected together to form a complete calibration report.  The four systems have been designated using the following names:</w:t>
      </w:r>
    </w:p>
    <w:p w14:paraId="051204AF" w14:textId="77777777" w:rsidR="00B16F6F" w:rsidRDefault="00B16F6F" w:rsidP="003104C6">
      <w:pPr>
        <w:pStyle w:val="ListParagraph"/>
        <w:numPr>
          <w:ilvl w:val="0"/>
          <w:numId w:val="12"/>
        </w:numPr>
      </w:pPr>
      <w:r>
        <w:t>NIST Steady State</w:t>
      </w:r>
      <w:r w:rsidR="00C07070">
        <w:t xml:space="preserve"> </w:t>
      </w:r>
      <w:r>
        <w:t>Calibration</w:t>
      </w:r>
      <w:r w:rsidR="009A2E7B">
        <w:t xml:space="preserve"> System</w:t>
      </w:r>
    </w:p>
    <w:p w14:paraId="1F4A5357" w14:textId="77777777" w:rsidR="009A2E7B" w:rsidRDefault="009A2E7B" w:rsidP="003104C6">
      <w:pPr>
        <w:pStyle w:val="ListParagraph"/>
        <w:numPr>
          <w:ilvl w:val="0"/>
          <w:numId w:val="12"/>
        </w:numPr>
      </w:pPr>
      <w:r>
        <w:t>NIST Dynamic Calibration System 1</w:t>
      </w:r>
    </w:p>
    <w:p w14:paraId="016BF911" w14:textId="77777777" w:rsidR="009A2E7B" w:rsidRDefault="009A2E7B" w:rsidP="003104C6">
      <w:pPr>
        <w:pStyle w:val="ListParagraph"/>
        <w:numPr>
          <w:ilvl w:val="0"/>
          <w:numId w:val="12"/>
        </w:numPr>
      </w:pPr>
      <w:r>
        <w:t>NIST Dynamic Calibration System 2</w:t>
      </w:r>
    </w:p>
    <w:p w14:paraId="263EA717" w14:textId="77777777" w:rsidR="009A2E7B" w:rsidRDefault="009A2E7B" w:rsidP="003104C6">
      <w:pPr>
        <w:pStyle w:val="ListParagraph"/>
        <w:numPr>
          <w:ilvl w:val="0"/>
          <w:numId w:val="12"/>
        </w:numPr>
      </w:pPr>
      <w:r>
        <w:t>Fluke 6105a PMU Calibration System</w:t>
      </w:r>
    </w:p>
    <w:p w14:paraId="4C9CF3C0" w14:textId="77777777" w:rsidR="00C07070" w:rsidRDefault="00C07070" w:rsidP="009A2E7B"/>
    <w:p w14:paraId="3C3FDC49" w14:textId="77777777" w:rsidR="00C07070" w:rsidRDefault="009A2E7B" w:rsidP="009A2E7B">
      <w:r>
        <w:lastRenderedPageBreak/>
        <w:t>The</w:t>
      </w:r>
      <w:r w:rsidR="00C07070">
        <w:t xml:space="preserve"> NIST steady State Calibration S</w:t>
      </w:r>
      <w:r>
        <w:t xml:space="preserve">ystem is located in NIST Gaithersburg building 220 room </w:t>
      </w:r>
      <w:r w:rsidR="00C07070">
        <w:t xml:space="preserve">B255 along with a </w:t>
      </w:r>
      <w:proofErr w:type="spellStart"/>
      <w:r w:rsidR="00C07070">
        <w:t>Thermotron</w:t>
      </w:r>
      <w:proofErr w:type="spellEnd"/>
      <w:r w:rsidR="00C07070">
        <w:t xml:space="preserve"> SE 1000-3 environmental chamber.  This system is used to perform the steady state </w:t>
      </w:r>
      <w:r w:rsidR="00A3433B">
        <w:t>PMU</w:t>
      </w:r>
      <w:r w:rsidR="00C07070">
        <w:t xml:space="preserve"> testing at 0</w:t>
      </w:r>
      <w:r w:rsidR="00C07070">
        <w:rPr>
          <w:rFonts w:cs="Arial"/>
        </w:rPr>
        <w:t>°</w:t>
      </w:r>
      <w:r w:rsidR="00C07070">
        <w:t xml:space="preserve"> C and 50</w:t>
      </w:r>
      <w:r w:rsidR="00C07070">
        <w:rPr>
          <w:rFonts w:cs="Arial"/>
        </w:rPr>
        <w:t>°</w:t>
      </w:r>
      <w:r w:rsidR="00C07070">
        <w:t xml:space="preserve"> C.</w:t>
      </w:r>
    </w:p>
    <w:p w14:paraId="78F2C245" w14:textId="77777777" w:rsidR="00C07070" w:rsidRDefault="00C07070" w:rsidP="009A2E7B"/>
    <w:p w14:paraId="1413C489" w14:textId="77777777" w:rsidR="00C07070" w:rsidRDefault="00C07070" w:rsidP="009A2E7B">
      <w:r>
        <w:t>NIST Dynamic Calibration Systems 1 and 2 and the Fluke 6105a PMU Calibration System are located in NIST Gaithersburg building 218 Room B225 which is maintained at 23</w:t>
      </w:r>
      <w:r>
        <w:rPr>
          <w:rFonts w:cs="Arial"/>
        </w:rPr>
        <w:t>°</w:t>
      </w:r>
      <w:r>
        <w:t xml:space="preserve"> C </w:t>
      </w:r>
      <w:r>
        <w:rPr>
          <w:rFonts w:cs="Arial"/>
        </w:rPr>
        <w:t xml:space="preserve">± </w:t>
      </w:r>
      <w:r>
        <w:t>1</w:t>
      </w:r>
      <w:r>
        <w:rPr>
          <w:rFonts w:cs="Arial"/>
        </w:rPr>
        <w:t>°</w:t>
      </w:r>
      <w:r>
        <w:t>C.</w:t>
      </w:r>
    </w:p>
    <w:p w14:paraId="55676BCC" w14:textId="77777777" w:rsidR="00C07070" w:rsidRDefault="00C07070" w:rsidP="009A2E7B"/>
    <w:p w14:paraId="7B9F5B81" w14:textId="77777777" w:rsidR="00C07070" w:rsidRDefault="00C07070" w:rsidP="009A2E7B">
      <w:r>
        <w:t xml:space="preserve">The Fluke 6105a PMU Calibration System (hereafter know as the Fluke system) is used to perform all steady state and dynamic tests required of PMUs at reporting rates of 10 FPS through 60 FPS, 50 Hz and 60 Hz nominal frequencies inclusive, which use the IEEE C37.118.2-2011 Data Transmission Protocol. </w:t>
      </w:r>
    </w:p>
    <w:p w14:paraId="2B86615F" w14:textId="77777777" w:rsidR="00C07070" w:rsidRDefault="00C07070" w:rsidP="009A2E7B"/>
    <w:p w14:paraId="5D523694" w14:textId="77777777" w:rsidR="00C07070" w:rsidRDefault="00C07070" w:rsidP="009A2E7B">
      <w:r>
        <w:t>NIST Dynamic Calibration System 2 (hereafter known as NIST Dyn 2) is used to perform steady state and dynamic testing at reporting rates above 60 FPS and/or that use the IEC 61850 90-5 Data Transmission Protocol.  NIST DYN 2 is also the system used to do all PMU Reporting Latency Tests.</w:t>
      </w:r>
    </w:p>
    <w:p w14:paraId="3604A707" w14:textId="77777777" w:rsidR="00C07070" w:rsidRDefault="00C07070" w:rsidP="009A2E7B"/>
    <w:p w14:paraId="6B889A85" w14:textId="77777777" w:rsidR="00C07070" w:rsidRDefault="00C07070" w:rsidP="009A2E7B">
      <w:r>
        <w:t xml:space="preserve">NIST Dynamic System 1 </w:t>
      </w:r>
      <w:r w:rsidR="00FF713A">
        <w:t xml:space="preserve">(hereafter known as NIST Dyn 1) </w:t>
      </w:r>
      <w:r>
        <w:t>is used primarily as a platform to develop</w:t>
      </w:r>
      <w:r w:rsidR="00FF713A">
        <w:t xml:space="preserve"> systems to calibrate PMU calibrators and all the measurements of uncertainty for th</w:t>
      </w:r>
      <w:r w:rsidR="00687D3D">
        <w:t>e Fluke system were made on NIST</w:t>
      </w:r>
      <w:r w:rsidR="00FF713A">
        <w:t xml:space="preserve"> DYN 1.</w:t>
      </w:r>
    </w:p>
    <w:p w14:paraId="729CDE7E" w14:textId="77777777" w:rsidR="00F06963" w:rsidRDefault="00B44CCC" w:rsidP="00F06963">
      <w:pPr>
        <w:pStyle w:val="IEEEStdsLevel1Header"/>
      </w:pPr>
      <w:bookmarkStart w:id="26" w:name="_Toc378937379"/>
      <w:r>
        <w:t xml:space="preserve">NIST </w:t>
      </w:r>
      <w:r w:rsidR="00F06963">
        <w:t>dynamic 1 PMU calibration system</w:t>
      </w:r>
      <w:bookmarkEnd w:id="26"/>
      <w:r w:rsidR="00F06963">
        <w:t xml:space="preserve"> </w:t>
      </w:r>
    </w:p>
    <w:p w14:paraId="0710837C" w14:textId="77777777" w:rsidR="00B44CCC" w:rsidRDefault="00F06963" w:rsidP="00F06963">
      <w:pPr>
        <w:pStyle w:val="IEEEStdsLevel2Header"/>
      </w:pPr>
      <w:bookmarkStart w:id="27" w:name="_Toc378937380"/>
      <w:r>
        <w:t xml:space="preserve">NIST </w:t>
      </w:r>
      <w:proofErr w:type="spellStart"/>
      <w:r>
        <w:t>dyn</w:t>
      </w:r>
      <w:proofErr w:type="spellEnd"/>
      <w:r>
        <w:t xml:space="preserve"> 1 system description</w:t>
      </w:r>
      <w:bookmarkEnd w:id="27"/>
    </w:p>
    <w:p w14:paraId="1F90DB54" w14:textId="77777777" w:rsidR="008D7F15" w:rsidRDefault="008D7F15" w:rsidP="008D7F15">
      <w:r>
        <w:t xml:space="preserve">The </w:t>
      </w:r>
      <w:r w:rsidR="003B742E">
        <w:t xml:space="preserve">NIST </w:t>
      </w:r>
      <w:r w:rsidR="00687D3D">
        <w:t>Dynamic Calibration</w:t>
      </w:r>
      <w:r w:rsidR="003B742E">
        <w:t xml:space="preserve"> System 1 block diagram</w:t>
      </w:r>
      <w:r w:rsidR="0012079C">
        <w:t xml:space="preserve"> </w:t>
      </w:r>
      <w:r>
        <w:t xml:space="preserve">is shown </w:t>
      </w:r>
      <w:r w:rsidR="00687D3D">
        <w:t>below</w:t>
      </w:r>
      <w:r w:rsidR="00D91C44">
        <w:t>. The</w:t>
      </w:r>
      <w:r>
        <w:rPr>
          <w:iCs/>
        </w:rPr>
        <w:t xml:space="preserve"> system applies dynamic three-phase signals to </w:t>
      </w:r>
      <w:r w:rsidR="003B742E">
        <w:t>PMUs</w:t>
      </w:r>
      <w:r w:rsidR="003741EA">
        <w:rPr>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6588"/>
      </w:tblGrid>
      <w:tr w:rsidR="008D7F15" w14:paraId="61A581F6" w14:textId="77777777" w:rsidTr="0012079C">
        <w:tc>
          <w:tcPr>
            <w:tcW w:w="4428" w:type="dxa"/>
            <w:vAlign w:val="center"/>
          </w:tcPr>
          <w:p w14:paraId="133AF099" w14:textId="77777777" w:rsidR="003741EA" w:rsidRDefault="0012079C" w:rsidP="0012079C">
            <w:pPr>
              <w:spacing w:before="240"/>
              <w:rPr>
                <w:iCs/>
              </w:rPr>
            </w:pPr>
            <w:r>
              <w:t xml:space="preserve">The waveforms are generated in the Synchronized Sampling and Generation unit (control unit) and output as voltages with a range of up to </w:t>
            </w:r>
            <w:r>
              <w:sym w:font="Symbol" w:char="00B1"/>
            </w:r>
            <w:r>
              <w:t xml:space="preserve">10 V peak-to-peak. The six output channels have strobe rates of 200 kilo-samples per second. </w:t>
            </w:r>
            <w:r w:rsidR="003741EA">
              <w:rPr>
                <w:iCs/>
              </w:rPr>
              <w:t xml:space="preserve">Three voltage and three transconductance amplifiers to provide test signals </w:t>
            </w:r>
            <w:r w:rsidR="003741EA">
              <w:rPr>
                <w:iCs/>
              </w:rPr>
              <w:t>t</w:t>
            </w:r>
            <w:r w:rsidR="003741EA">
              <w:rPr>
                <w:iCs/>
              </w:rPr>
              <w:t>o the DUT.</w:t>
            </w:r>
          </w:p>
          <w:p w14:paraId="572CD135" w14:textId="77777777" w:rsidR="0012079C" w:rsidRDefault="003741EA" w:rsidP="0012079C">
            <w:pPr>
              <w:spacing w:before="240"/>
            </w:pPr>
            <w:r>
              <w:t>S</w:t>
            </w:r>
            <w:r w:rsidR="0012079C">
              <w:t xml:space="preserve">ix input channels sample the voltages and currents applied to the DUT at 50 kilo-samples per second. The three voltage amplifiers output voltages with up to 140 V </w:t>
            </w:r>
            <w:proofErr w:type="spellStart"/>
            <w:r w:rsidR="0012079C">
              <w:t>rms</w:t>
            </w:r>
            <w:proofErr w:type="spellEnd"/>
            <w:r w:rsidR="0012079C">
              <w:t xml:space="preserve">, and the three transconductance amplifiers output currents up to 6 A </w:t>
            </w:r>
            <w:proofErr w:type="spellStart"/>
            <w:r w:rsidR="0012079C">
              <w:t>rms</w:t>
            </w:r>
            <w:proofErr w:type="spellEnd"/>
            <w:r w:rsidR="0012079C">
              <w:t>, which cover typical test levels for electric power instrumentation.</w:t>
            </w:r>
          </w:p>
          <w:p w14:paraId="6D62BDDC" w14:textId="77777777" w:rsidR="008D7F15" w:rsidRDefault="008D7F15" w:rsidP="008D7F15">
            <w:pPr>
              <w:spacing w:before="240"/>
              <w:jc w:val="center"/>
            </w:pPr>
          </w:p>
        </w:tc>
        <w:tc>
          <w:tcPr>
            <w:tcW w:w="6588" w:type="dxa"/>
            <w:vAlign w:val="center"/>
          </w:tcPr>
          <w:p w14:paraId="001A9870" w14:textId="77777777" w:rsidR="0012079C" w:rsidRDefault="008D7F15" w:rsidP="0012079C">
            <w:pPr>
              <w:keepNext/>
              <w:spacing w:before="240"/>
              <w:jc w:val="center"/>
            </w:pPr>
            <w:r>
              <w:rPr>
                <w:noProof/>
                <w:lang w:eastAsia="en-US"/>
              </w:rPr>
              <w:drawing>
                <wp:inline distT="0" distB="0" distL="0" distR="0" wp14:anchorId="47183DDA" wp14:editId="0809ACEA">
                  <wp:extent cx="3148330" cy="1898015"/>
                  <wp:effectExtent l="19050" t="0" r="0" b="0"/>
                  <wp:docPr id="11" name="Picture 4" descr="DynSamplSys1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SamplSys1pp"/>
                          <pic:cNvPicPr>
                            <a:picLocks noChangeAspect="1" noChangeArrowheads="1"/>
                          </pic:cNvPicPr>
                        </pic:nvPicPr>
                        <pic:blipFill>
                          <a:blip r:embed="rId12" cstate="print"/>
                          <a:srcRect t="14101" b="11749"/>
                          <a:stretch>
                            <a:fillRect/>
                          </a:stretch>
                        </pic:blipFill>
                        <pic:spPr bwMode="auto">
                          <a:xfrm>
                            <a:off x="0" y="0"/>
                            <a:ext cx="3148330" cy="1898015"/>
                          </a:xfrm>
                          <a:prstGeom prst="rect">
                            <a:avLst/>
                          </a:prstGeom>
                          <a:noFill/>
                          <a:ln w="9525">
                            <a:noFill/>
                            <a:miter lim="800000"/>
                            <a:headEnd/>
                            <a:tailEnd/>
                          </a:ln>
                        </pic:spPr>
                      </pic:pic>
                    </a:graphicData>
                  </a:graphic>
                </wp:inline>
              </w:drawing>
            </w:r>
          </w:p>
          <w:p w14:paraId="1756A960" w14:textId="77777777" w:rsidR="0012079C" w:rsidRPr="00404E38" w:rsidRDefault="0012079C" w:rsidP="00404E38">
            <w:pPr>
              <w:pStyle w:val="Caption"/>
            </w:pPr>
            <w:bookmarkStart w:id="28" w:name="_Ref378936775"/>
            <w:r w:rsidRPr="00404E38">
              <w:t xml:space="preserve">Figure </w:t>
            </w:r>
            <w:r w:rsidR="00687D3D" w:rsidRPr="00404E38">
              <w:fldChar w:fldCharType="begin"/>
            </w:r>
            <w:r w:rsidR="00687D3D" w:rsidRPr="00404E38">
              <w:instrText xml:space="preserve"> STYLEREF  \s "IEEEStds Level 1 Header" </w:instrText>
            </w:r>
            <w:r w:rsidR="00687D3D" w:rsidRPr="00404E38">
              <w:fldChar w:fldCharType="separate"/>
            </w:r>
            <w:r w:rsidR="001D0219" w:rsidRPr="00404E38">
              <w:t>5</w:t>
            </w:r>
            <w:r w:rsidR="00687D3D" w:rsidRPr="00404E38">
              <w:fldChar w:fldCharType="end"/>
            </w:r>
            <w:r w:rsidR="003F535F" w:rsidRPr="00404E38">
              <w:noBreakHyphen/>
            </w:r>
            <w:r w:rsidR="00687D3D" w:rsidRPr="00404E38">
              <w:fldChar w:fldCharType="begin"/>
            </w:r>
            <w:r w:rsidR="00687D3D" w:rsidRPr="00404E38">
              <w:instrText xml:space="preserve"> SEQ Figure \* ARABIC \s 1 </w:instrText>
            </w:r>
            <w:r w:rsidR="00687D3D" w:rsidRPr="00404E38">
              <w:fldChar w:fldCharType="separate"/>
            </w:r>
            <w:r w:rsidR="003F535F" w:rsidRPr="00404E38">
              <w:t>3</w:t>
            </w:r>
            <w:r w:rsidR="00687D3D" w:rsidRPr="00404E38">
              <w:fldChar w:fldCharType="end"/>
            </w:r>
            <w:r w:rsidR="004E0DEB" w:rsidRPr="00404E38">
              <w:t>: NIST d</w:t>
            </w:r>
            <w:r w:rsidRPr="00404E38">
              <w:t>ynamic 1 PMU calibration system</w:t>
            </w:r>
            <w:bookmarkEnd w:id="28"/>
          </w:p>
          <w:p w14:paraId="72AC938D" w14:textId="77777777" w:rsidR="008D7F15" w:rsidRDefault="008D7F15" w:rsidP="008D7F15">
            <w:pPr>
              <w:keepNext/>
              <w:spacing w:before="240"/>
              <w:jc w:val="center"/>
            </w:pPr>
          </w:p>
        </w:tc>
      </w:tr>
    </w:tbl>
    <w:p w14:paraId="2577A272" w14:textId="77777777" w:rsidR="00624B7B" w:rsidRDefault="008D7F15" w:rsidP="008D7F15">
      <w:r>
        <w:t xml:space="preserve">The test signals generated have linearly varying magnitudes or frequencies, as well as sinusoidal magnitude and frequency variations. </w:t>
      </w:r>
      <w:r w:rsidR="004E0DEB">
        <w:t xml:space="preserve"> </w:t>
      </w:r>
      <w:r>
        <w:t xml:space="preserve">Analysis models are used for calculating the dynamic parameters of the test signals. These analysis model values are used as an estimate of the “true” values to which the DUT values are compared. </w:t>
      </w:r>
    </w:p>
    <w:p w14:paraId="799FAE5A" w14:textId="77777777" w:rsidR="00624B7B" w:rsidRDefault="008D5D6D" w:rsidP="00F06963">
      <w:pPr>
        <w:pStyle w:val="IEEEStdsLevel2Header"/>
      </w:pPr>
      <w:bookmarkStart w:id="29" w:name="_Toc378937381"/>
      <w:r>
        <w:lastRenderedPageBreak/>
        <w:t>NIST D</w:t>
      </w:r>
      <w:r w:rsidR="00F06963">
        <w:t>yn 1</w:t>
      </w:r>
      <w:r w:rsidR="004B113F">
        <w:t xml:space="preserve"> uncertainty determination</w:t>
      </w:r>
      <w:bookmarkEnd w:id="29"/>
      <w:r w:rsidR="004B113F">
        <w:t xml:space="preserve"> </w:t>
      </w:r>
    </w:p>
    <w:p w14:paraId="7DF0A2B6" w14:textId="77777777" w:rsidR="009566F0" w:rsidRDefault="009566F0" w:rsidP="009566F0">
      <w:pPr>
        <w:pStyle w:val="IEEEStdsLevel3Header"/>
      </w:pPr>
      <w:bookmarkStart w:id="30" w:name="_Toc378937382"/>
      <w:r>
        <w:t>Steady state magnitude u</w:t>
      </w:r>
      <w:r w:rsidR="006A7EE9">
        <w:t>ncertainty determination</w:t>
      </w:r>
      <w:bookmarkEnd w:id="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6726"/>
      </w:tblGrid>
      <w:tr w:rsidR="004D2794" w14:paraId="2F5C8350" w14:textId="77777777" w:rsidTr="00BC51F7">
        <w:trPr>
          <w:trHeight w:val="13356"/>
          <w:jc w:val="center"/>
        </w:trPr>
        <w:tc>
          <w:tcPr>
            <w:tcW w:w="5508" w:type="dxa"/>
          </w:tcPr>
          <w:p w14:paraId="139F0F3D" w14:textId="77777777" w:rsidR="008D5D6D" w:rsidRDefault="00AC0EBB" w:rsidP="001D54C1">
            <w:r>
              <w:fldChar w:fldCharType="begin"/>
            </w:r>
            <w:r w:rsidR="001D54C1">
              <w:instrText xml:space="preserve"> REF _Ref378845951 \h </w:instrText>
            </w:r>
            <w:r>
              <w:fldChar w:fldCharType="separate"/>
            </w:r>
            <w:r w:rsidR="001D54C1" w:rsidRPr="004D2794">
              <w:t xml:space="preserve">Figure </w:t>
            </w:r>
            <w:r w:rsidR="001D54C1">
              <w:rPr>
                <w:noProof/>
              </w:rPr>
              <w:t>5</w:t>
            </w:r>
            <w:r w:rsidR="001D54C1" w:rsidRPr="004D2794">
              <w:noBreakHyphen/>
            </w:r>
            <w:r w:rsidR="001D54C1">
              <w:rPr>
                <w:noProof/>
              </w:rPr>
              <w:t>4</w:t>
            </w:r>
            <w:r>
              <w:fldChar w:fldCharType="end"/>
            </w:r>
            <w:r w:rsidR="001D54C1">
              <w:t xml:space="preserve"> shows the system for calibrating magnitude in the NIST Dynamic 1 PMU calibration system.  </w:t>
            </w:r>
          </w:p>
          <w:p w14:paraId="58185905" w14:textId="77777777" w:rsidR="008D5D6D" w:rsidRDefault="008D5D6D" w:rsidP="001D54C1"/>
          <w:p w14:paraId="391C080F" w14:textId="77777777" w:rsidR="004D2794" w:rsidRDefault="001D54C1" w:rsidP="001D54C1">
            <w:r>
              <w:t xml:space="preserve">The PXI-6733 generates steady state </w:t>
            </w:r>
            <w:r w:rsidR="008D5D6D">
              <w:t xml:space="preserve">sinusoidal </w:t>
            </w:r>
            <w:r>
              <w:t xml:space="preserve">voltage which is amplified by the </w:t>
            </w:r>
            <w:proofErr w:type="spellStart"/>
            <w:r>
              <w:t>Khron</w:t>
            </w:r>
            <w:proofErr w:type="spellEnd"/>
            <w:r>
              <w:t>-Hite 7602 Voltage amplifier when calibrating voltage magnitude.  When calibrating current magnitude, the voltage output is converted to a current by the NIST SML-5A transconductance</w:t>
            </w:r>
            <w:r w:rsidR="008D5D6D">
              <w:t xml:space="preserve"> amplifier and the current is input to on</w:t>
            </w:r>
            <w:r w:rsidR="00B173BF">
              <w:t>e</w:t>
            </w:r>
            <w:r w:rsidR="008D5D6D">
              <w:t xml:space="preserve"> phase of the NIST calibrated</w:t>
            </w:r>
            <w:r>
              <w:t xml:space="preserve"> </w:t>
            </w:r>
            <w:r w:rsidR="008D5D6D">
              <w:t xml:space="preserve">current transformer </w:t>
            </w:r>
            <w:r w:rsidR="00E269DE">
              <w:t xml:space="preserve">(CT) </w:t>
            </w:r>
            <w:r w:rsidR="008D5D6D">
              <w:t>which outputs a voltage.</w:t>
            </w:r>
          </w:p>
          <w:p w14:paraId="036DE8DE" w14:textId="77777777" w:rsidR="008D5D6D" w:rsidRDefault="008D5D6D" w:rsidP="001D54C1"/>
          <w:p w14:paraId="2A8B2FB7" w14:textId="77777777" w:rsidR="008D5D6D" w:rsidRDefault="008D5D6D" w:rsidP="001D54C1">
            <w:r>
              <w:t>The voltage being calibrated is input in parallel to both a Hewlett Packard (HP) 3458 multimeter and to three channels of Dyn 1’s NI-6123 16-bit multifunction data acquisition card.  The three channels are the phase inputs for either the voltage calibration or the current calibration depending on which calibration is being conducted.</w:t>
            </w:r>
          </w:p>
          <w:p w14:paraId="38B2599F" w14:textId="77777777" w:rsidR="008D5D6D" w:rsidRDefault="008D5D6D" w:rsidP="001D54C1"/>
          <w:p w14:paraId="2D24EFF2" w14:textId="77777777" w:rsidR="008D5D6D" w:rsidRDefault="008D5D6D" w:rsidP="00FB4073">
            <w:r>
              <w:t xml:space="preserve">The HP 3458 </w:t>
            </w:r>
            <w:r w:rsidR="00FB4073">
              <w:t>multimeter performs</w:t>
            </w:r>
            <w:r>
              <w:t xml:space="preserve"> high speed sampling of the steady state voltage and provides those samples to Dyn 1’s PXI-8196 embedded controller</w:t>
            </w:r>
            <w:r w:rsidR="00FB4073">
              <w:t xml:space="preserve"> which calculates the RMS value to an uncertainty of </w:t>
            </w:r>
            <w:r w:rsidR="00B173BF">
              <w:t xml:space="preserve">less than </w:t>
            </w:r>
            <w:commentRangeStart w:id="31"/>
            <w:r w:rsidR="00B173BF">
              <w:t>20</w:t>
            </w:r>
            <w:r w:rsidR="00FB4073">
              <w:t xml:space="preserve"> ppm</w:t>
            </w:r>
            <w:commentRangeEnd w:id="31"/>
            <w:r w:rsidR="00B173BF">
              <w:rPr>
                <w:rStyle w:val="CommentReference"/>
              </w:rPr>
              <w:commentReference w:id="31"/>
            </w:r>
            <w:r w:rsidR="00FB4073">
              <w:t>.</w:t>
            </w:r>
          </w:p>
          <w:p w14:paraId="7D15DFD1" w14:textId="77777777" w:rsidR="00FB4073" w:rsidRDefault="00FB4073" w:rsidP="00FB4073"/>
          <w:p w14:paraId="4B384B03" w14:textId="77777777" w:rsidR="00FB4073" w:rsidRDefault="00FB4073" w:rsidP="00FB4073">
            <w:r>
              <w:t xml:space="preserve">Software running on Dyn 1’s embedded controller calculates the RMS value of the input each channel of </w:t>
            </w:r>
            <w:r w:rsidR="00AA35A7">
              <w:t>the PXI</w:t>
            </w:r>
            <w:r>
              <w:t xml:space="preserve">-6123 DAC and multiplies the value by a gain factor (which is set to </w:t>
            </w:r>
            <w:r w:rsidR="00B173BF">
              <w:t>1</w:t>
            </w:r>
            <w:r>
              <w:t xml:space="preserve"> for the first test run).  The scaled RMS value is compared to the RMS value from the HP 3458. And an error in PPM is determined as well as a new gain factor which will be used for the next test run.</w:t>
            </w:r>
          </w:p>
          <w:p w14:paraId="49A2961E" w14:textId="77777777" w:rsidR="00FB4073" w:rsidRDefault="00FB4073" w:rsidP="00FB4073"/>
          <w:p w14:paraId="7D65E98B" w14:textId="77777777" w:rsidR="00BC51F7" w:rsidRDefault="00FB4073" w:rsidP="00FB4073">
            <w:r>
              <w:t xml:space="preserve">Each test run has multiple iterations of error calculation and the standard deviation </w:t>
            </w:r>
            <w:r w:rsidR="00BC51F7">
              <w:t xml:space="preserve">(in PPM) </w:t>
            </w:r>
            <w:r>
              <w:t xml:space="preserve">of the error for all iterations is </w:t>
            </w:r>
            <w:r w:rsidR="00BC51F7">
              <w:t>calculated.  The operator has control of how many iterations are run and typically runs 10 iterations per gain factor calculation.  The new gain factor is then applied and the test run is repeated for 10 iterations until the gain error does not change appreciably.</w:t>
            </w:r>
          </w:p>
          <w:p w14:paraId="49BD61DF" w14:textId="77777777" w:rsidR="00BC51F7" w:rsidRDefault="00BC51F7" w:rsidP="00FB4073"/>
          <w:p w14:paraId="016082E7" w14:textId="77777777" w:rsidR="00BC51F7" w:rsidRDefault="00BC51F7" w:rsidP="00FB4073">
            <w:r>
              <w:t xml:space="preserve">Magnitude calibration is repeated as above for steady state frequencies from 45 Hz to 65 Hz in 5 Hz increments and the mean gain error is used.  The standard deviations across all the frequencies contribute to the magnitude uncertainty.  </w:t>
            </w:r>
          </w:p>
        </w:tc>
        <w:tc>
          <w:tcPr>
            <w:tcW w:w="5508" w:type="dxa"/>
          </w:tcPr>
          <w:p w14:paraId="6E8A980E" w14:textId="77777777" w:rsidR="004D2794" w:rsidRDefault="004D2794" w:rsidP="004D2794">
            <w:pPr>
              <w:pStyle w:val="IEEEStdsParagraph"/>
              <w:keepNext/>
            </w:pPr>
            <w:commentRangeStart w:id="32"/>
            <w:commentRangeStart w:id="33"/>
            <w:r>
              <w:rPr>
                <w:noProof/>
                <w:lang w:eastAsia="en-US"/>
              </w:rPr>
              <w:drawing>
                <wp:inline distT="0" distB="0" distL="0" distR="0" wp14:anchorId="763B42E1" wp14:editId="5A81A294">
                  <wp:extent cx="4105275" cy="7658764"/>
                  <wp:effectExtent l="19050" t="0" r="9525" b="0"/>
                  <wp:docPr id="6" name="Picture 0" descr="Dyn1MagC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1MagCal.wmf"/>
                          <pic:cNvPicPr/>
                        </pic:nvPicPr>
                        <pic:blipFill>
                          <a:blip r:embed="rId15" cstate="print"/>
                          <a:stretch>
                            <a:fillRect/>
                          </a:stretch>
                        </pic:blipFill>
                        <pic:spPr>
                          <a:xfrm>
                            <a:off x="0" y="0"/>
                            <a:ext cx="4105275" cy="7658100"/>
                          </a:xfrm>
                          <a:prstGeom prst="rect">
                            <a:avLst/>
                          </a:prstGeom>
                        </pic:spPr>
                      </pic:pic>
                    </a:graphicData>
                  </a:graphic>
                </wp:inline>
              </w:drawing>
            </w:r>
            <w:commentRangeEnd w:id="32"/>
            <w:r w:rsidR="00B173BF">
              <w:rPr>
                <w:rStyle w:val="CommentReference"/>
                <w:rFonts w:ascii="Arial" w:hAnsi="Arial"/>
              </w:rPr>
              <w:commentReference w:id="32"/>
            </w:r>
            <w:commentRangeEnd w:id="33"/>
            <w:r w:rsidR="00B173BF">
              <w:rPr>
                <w:rStyle w:val="CommentReference"/>
                <w:rFonts w:ascii="Arial" w:hAnsi="Arial"/>
              </w:rPr>
              <w:commentReference w:id="33"/>
            </w:r>
          </w:p>
          <w:p w14:paraId="55F83D82" w14:textId="77777777" w:rsidR="004D2794" w:rsidRPr="00404E38" w:rsidRDefault="004D2794" w:rsidP="00404E38">
            <w:pPr>
              <w:pStyle w:val="Caption"/>
            </w:pPr>
            <w:bookmarkStart w:id="34" w:name="_Ref378845951"/>
            <w:r w:rsidRPr="00404E38">
              <w:t xml:space="preserve">Figure </w:t>
            </w:r>
            <w:r w:rsidR="00AC0EBB" w:rsidRPr="00404E38">
              <w:fldChar w:fldCharType="begin"/>
            </w:r>
            <w:r w:rsidR="003F535F" w:rsidRPr="00404E38">
              <w:instrText xml:space="preserve"> STYLEREF 1 \s </w:instrText>
            </w:r>
            <w:r w:rsidR="00AC0EBB" w:rsidRPr="00404E38">
              <w:fldChar w:fldCharType="separate"/>
            </w:r>
            <w:r w:rsidR="003F535F" w:rsidRPr="00404E38">
              <w:t>Error! No text of specified style in document.</w:t>
            </w:r>
            <w:r w:rsidR="00AC0EBB" w:rsidRPr="00404E38">
              <w:fldChar w:fldCharType="end"/>
            </w:r>
            <w:r w:rsidR="003F535F" w:rsidRPr="00404E38">
              <w:noBreakHyphen/>
            </w:r>
            <w:r w:rsidR="00687D3D" w:rsidRPr="00404E38">
              <w:fldChar w:fldCharType="begin"/>
            </w:r>
            <w:r w:rsidR="00687D3D" w:rsidRPr="00404E38">
              <w:instrText xml:space="preserve"> SEQ Figure \* ARABIC \s 1 </w:instrText>
            </w:r>
            <w:r w:rsidR="00687D3D" w:rsidRPr="00404E38">
              <w:fldChar w:fldCharType="separate"/>
            </w:r>
            <w:r w:rsidR="003F535F" w:rsidRPr="00404E38">
              <w:t>4</w:t>
            </w:r>
            <w:r w:rsidR="00687D3D" w:rsidRPr="00404E38">
              <w:fldChar w:fldCharType="end"/>
            </w:r>
            <w:bookmarkEnd w:id="34"/>
            <w:r w:rsidRPr="00404E38">
              <w:t>: Dyn 1 Magnitude Calibration</w:t>
            </w:r>
          </w:p>
        </w:tc>
      </w:tr>
    </w:tbl>
    <w:p w14:paraId="0B265ACC" w14:textId="77777777" w:rsidR="004D2794" w:rsidRDefault="00E269DE" w:rsidP="00E269DE">
      <w:r>
        <w:lastRenderedPageBreak/>
        <w:t xml:space="preserve">For the current magnitude calibration the gain of the current transformer at the frequencies being tested is subtracted from the gain factor before the gain error is calculated.  The CT’s gain across it’s usable frequency </w:t>
      </w:r>
      <w:proofErr w:type="gramStart"/>
      <w:r>
        <w:t>spectrum  was</w:t>
      </w:r>
      <w:proofErr w:type="gramEnd"/>
      <w:r>
        <w:t xml:space="preserve"> measured during CT calibration and is tabulated in the CT calibration report.</w:t>
      </w:r>
    </w:p>
    <w:p w14:paraId="59760991" w14:textId="77777777" w:rsidR="004D2794" w:rsidRDefault="004D2794" w:rsidP="004D2794">
      <w:pPr>
        <w:pStyle w:val="IEEEStdsParagraph"/>
        <w:keepNext/>
      </w:pPr>
    </w:p>
    <w:p w14:paraId="2059E821" w14:textId="77777777" w:rsidR="004B3536" w:rsidRDefault="00E269DE" w:rsidP="004B3536">
      <w:pPr>
        <w:pStyle w:val="IEEEStdsLevel4Header"/>
      </w:pPr>
      <w:bookmarkStart w:id="35" w:name="_Toc378937383"/>
      <w:r>
        <w:t>Dyn 1 m</w:t>
      </w:r>
      <w:r w:rsidR="004B3536">
        <w:t>agnitude uncertainty</w:t>
      </w:r>
      <w:bookmarkEnd w:id="35"/>
    </w:p>
    <w:p w14:paraId="342AF568" w14:textId="77777777" w:rsidR="00E773B3" w:rsidRDefault="00FB7834" w:rsidP="00E773B3">
      <w:pPr>
        <w:pStyle w:val="IEEEStdsLevel4Header"/>
      </w:pPr>
      <w:bookmarkStart w:id="36" w:name="_Toc378937384"/>
      <w:r>
        <w:t>U</w:t>
      </w:r>
      <w:r w:rsidR="00610120">
        <w:t>ncertainty in the gain factor</w:t>
      </w:r>
      <w:bookmarkEnd w:id="36"/>
    </w:p>
    <w:tbl>
      <w:tblPr>
        <w:tblW w:w="82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160"/>
        <w:gridCol w:w="2200"/>
        <w:gridCol w:w="2920"/>
      </w:tblGrid>
      <w:tr w:rsidR="00A9746D" w:rsidRPr="00A9746D" w14:paraId="35FD4E26" w14:textId="77777777" w:rsidTr="00A9746D">
        <w:trPr>
          <w:trHeight w:val="300"/>
        </w:trPr>
        <w:tc>
          <w:tcPr>
            <w:tcW w:w="960" w:type="dxa"/>
            <w:shd w:val="clear" w:color="auto" w:fill="auto"/>
            <w:noWrap/>
            <w:vAlign w:val="bottom"/>
            <w:hideMark/>
          </w:tcPr>
          <w:p w14:paraId="6F157231"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Phase</w:t>
            </w:r>
          </w:p>
        </w:tc>
        <w:tc>
          <w:tcPr>
            <w:tcW w:w="2160" w:type="dxa"/>
            <w:shd w:val="clear" w:color="auto" w:fill="auto"/>
            <w:noWrap/>
            <w:vAlign w:val="bottom"/>
            <w:hideMark/>
          </w:tcPr>
          <w:p w14:paraId="24CAB2B8"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Gain Factor</w:t>
            </w:r>
          </w:p>
        </w:tc>
        <w:tc>
          <w:tcPr>
            <w:tcW w:w="2200" w:type="dxa"/>
            <w:shd w:val="clear" w:color="auto" w:fill="auto"/>
            <w:noWrap/>
            <w:vAlign w:val="bottom"/>
            <w:hideMark/>
          </w:tcPr>
          <w:p w14:paraId="0F370C7F"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 xml:space="preserve">Gain Factor </w:t>
            </w:r>
            <w:proofErr w:type="spellStart"/>
            <w:r w:rsidRPr="00A9746D">
              <w:rPr>
                <w:rFonts w:ascii="Calibri" w:hAnsi="Calibri"/>
                <w:b/>
                <w:bCs/>
                <w:color w:val="000000"/>
                <w:sz w:val="18"/>
                <w:szCs w:val="18"/>
                <w:lang w:eastAsia="en-US"/>
              </w:rPr>
              <w:t>StD</w:t>
            </w:r>
            <w:proofErr w:type="spellEnd"/>
            <w:r w:rsidRPr="00A9746D">
              <w:rPr>
                <w:rFonts w:ascii="Calibri" w:hAnsi="Calibri"/>
                <w:b/>
                <w:bCs/>
                <w:color w:val="000000"/>
                <w:sz w:val="18"/>
                <w:szCs w:val="18"/>
                <w:lang w:eastAsia="en-US"/>
              </w:rPr>
              <w:t xml:space="preserve"> (ppm)</w:t>
            </w:r>
          </w:p>
        </w:tc>
        <w:tc>
          <w:tcPr>
            <w:tcW w:w="2920" w:type="dxa"/>
            <w:shd w:val="clear" w:color="auto" w:fill="auto"/>
            <w:noWrap/>
            <w:vAlign w:val="bottom"/>
            <w:hideMark/>
          </w:tcPr>
          <w:p w14:paraId="4DE71AD5"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 TVE uncertainty</w:t>
            </w:r>
          </w:p>
        </w:tc>
      </w:tr>
      <w:tr w:rsidR="00A9746D" w:rsidRPr="00A9746D" w14:paraId="17A12D39" w14:textId="77777777" w:rsidTr="00A9746D">
        <w:trPr>
          <w:trHeight w:val="300"/>
        </w:trPr>
        <w:tc>
          <w:tcPr>
            <w:tcW w:w="960" w:type="dxa"/>
            <w:shd w:val="clear" w:color="auto" w:fill="auto"/>
            <w:noWrap/>
            <w:vAlign w:val="bottom"/>
            <w:hideMark/>
          </w:tcPr>
          <w:p w14:paraId="51ABC971"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VA</w:t>
            </w:r>
          </w:p>
        </w:tc>
        <w:tc>
          <w:tcPr>
            <w:tcW w:w="2160" w:type="dxa"/>
            <w:shd w:val="clear" w:color="auto" w:fill="auto"/>
            <w:noWrap/>
            <w:vAlign w:val="bottom"/>
            <w:hideMark/>
          </w:tcPr>
          <w:p w14:paraId="465BD26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21.0111154</w:t>
            </w:r>
          </w:p>
        </w:tc>
        <w:tc>
          <w:tcPr>
            <w:tcW w:w="2200" w:type="dxa"/>
            <w:shd w:val="clear" w:color="auto" w:fill="auto"/>
            <w:noWrap/>
            <w:vAlign w:val="bottom"/>
            <w:hideMark/>
          </w:tcPr>
          <w:p w14:paraId="4BA2EDBD"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250.2146978</w:t>
            </w:r>
          </w:p>
        </w:tc>
        <w:tc>
          <w:tcPr>
            <w:tcW w:w="2920" w:type="dxa"/>
            <w:shd w:val="clear" w:color="auto" w:fill="auto"/>
            <w:noWrap/>
            <w:vAlign w:val="bottom"/>
            <w:hideMark/>
          </w:tcPr>
          <w:p w14:paraId="44875A54"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0.0500%</w:t>
            </w:r>
          </w:p>
        </w:tc>
      </w:tr>
      <w:tr w:rsidR="00A9746D" w:rsidRPr="00A9746D" w14:paraId="09897CB0" w14:textId="77777777" w:rsidTr="00A9746D">
        <w:trPr>
          <w:trHeight w:val="300"/>
        </w:trPr>
        <w:tc>
          <w:tcPr>
            <w:tcW w:w="960" w:type="dxa"/>
            <w:shd w:val="clear" w:color="auto" w:fill="auto"/>
            <w:noWrap/>
            <w:vAlign w:val="bottom"/>
            <w:hideMark/>
          </w:tcPr>
          <w:p w14:paraId="1D509BFB"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VB</w:t>
            </w:r>
          </w:p>
        </w:tc>
        <w:tc>
          <w:tcPr>
            <w:tcW w:w="2160" w:type="dxa"/>
            <w:shd w:val="clear" w:color="auto" w:fill="auto"/>
            <w:noWrap/>
            <w:vAlign w:val="bottom"/>
            <w:hideMark/>
          </w:tcPr>
          <w:p w14:paraId="387CAF78"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21.0040194</w:t>
            </w:r>
          </w:p>
        </w:tc>
        <w:tc>
          <w:tcPr>
            <w:tcW w:w="2200" w:type="dxa"/>
            <w:shd w:val="clear" w:color="auto" w:fill="auto"/>
            <w:noWrap/>
            <w:vAlign w:val="bottom"/>
            <w:hideMark/>
          </w:tcPr>
          <w:p w14:paraId="22646CC8"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247.5610288</w:t>
            </w:r>
          </w:p>
        </w:tc>
        <w:tc>
          <w:tcPr>
            <w:tcW w:w="2920" w:type="dxa"/>
            <w:shd w:val="clear" w:color="auto" w:fill="auto"/>
            <w:noWrap/>
            <w:vAlign w:val="bottom"/>
            <w:hideMark/>
          </w:tcPr>
          <w:p w14:paraId="01ADF480"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0.0495%</w:t>
            </w:r>
          </w:p>
        </w:tc>
      </w:tr>
      <w:tr w:rsidR="00A9746D" w:rsidRPr="00A9746D" w14:paraId="7FC13D58" w14:textId="77777777" w:rsidTr="00A9746D">
        <w:trPr>
          <w:trHeight w:val="300"/>
        </w:trPr>
        <w:tc>
          <w:tcPr>
            <w:tcW w:w="960" w:type="dxa"/>
            <w:shd w:val="clear" w:color="auto" w:fill="auto"/>
            <w:noWrap/>
            <w:vAlign w:val="bottom"/>
            <w:hideMark/>
          </w:tcPr>
          <w:p w14:paraId="7A81298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VC</w:t>
            </w:r>
          </w:p>
        </w:tc>
        <w:tc>
          <w:tcPr>
            <w:tcW w:w="2160" w:type="dxa"/>
            <w:shd w:val="clear" w:color="auto" w:fill="auto"/>
            <w:noWrap/>
            <w:vAlign w:val="bottom"/>
            <w:hideMark/>
          </w:tcPr>
          <w:p w14:paraId="48231CB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21.0001532</w:t>
            </w:r>
          </w:p>
        </w:tc>
        <w:tc>
          <w:tcPr>
            <w:tcW w:w="2200" w:type="dxa"/>
            <w:shd w:val="clear" w:color="auto" w:fill="auto"/>
            <w:noWrap/>
            <w:vAlign w:val="bottom"/>
            <w:hideMark/>
          </w:tcPr>
          <w:p w14:paraId="06116CC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263.821233</w:t>
            </w:r>
          </w:p>
        </w:tc>
        <w:tc>
          <w:tcPr>
            <w:tcW w:w="2920" w:type="dxa"/>
            <w:shd w:val="clear" w:color="auto" w:fill="auto"/>
            <w:noWrap/>
            <w:vAlign w:val="bottom"/>
            <w:hideMark/>
          </w:tcPr>
          <w:p w14:paraId="6586CF0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0.0528%</w:t>
            </w:r>
          </w:p>
        </w:tc>
      </w:tr>
      <w:tr w:rsidR="00A9746D" w:rsidRPr="00A9746D" w14:paraId="5AB6803A" w14:textId="77777777" w:rsidTr="00A9746D">
        <w:trPr>
          <w:trHeight w:val="300"/>
        </w:trPr>
        <w:tc>
          <w:tcPr>
            <w:tcW w:w="960" w:type="dxa"/>
            <w:shd w:val="clear" w:color="auto" w:fill="auto"/>
            <w:noWrap/>
            <w:vAlign w:val="bottom"/>
            <w:hideMark/>
          </w:tcPr>
          <w:p w14:paraId="335B583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IA</w:t>
            </w:r>
          </w:p>
        </w:tc>
        <w:tc>
          <w:tcPr>
            <w:tcW w:w="2160" w:type="dxa"/>
            <w:shd w:val="clear" w:color="auto" w:fill="auto"/>
            <w:noWrap/>
            <w:vAlign w:val="bottom"/>
            <w:hideMark/>
          </w:tcPr>
          <w:p w14:paraId="5253607D"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10.0039520</w:t>
            </w:r>
          </w:p>
        </w:tc>
        <w:tc>
          <w:tcPr>
            <w:tcW w:w="2200" w:type="dxa"/>
            <w:shd w:val="clear" w:color="auto" w:fill="auto"/>
            <w:noWrap/>
            <w:vAlign w:val="bottom"/>
            <w:hideMark/>
          </w:tcPr>
          <w:p w14:paraId="63A96B95"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117.1324037</w:t>
            </w:r>
          </w:p>
        </w:tc>
        <w:tc>
          <w:tcPr>
            <w:tcW w:w="2920" w:type="dxa"/>
            <w:shd w:val="clear" w:color="auto" w:fill="auto"/>
            <w:noWrap/>
            <w:vAlign w:val="bottom"/>
            <w:hideMark/>
          </w:tcPr>
          <w:p w14:paraId="75911A9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0.0234%</w:t>
            </w:r>
          </w:p>
        </w:tc>
      </w:tr>
      <w:tr w:rsidR="00A9746D" w:rsidRPr="00A9746D" w14:paraId="5F1F6893" w14:textId="77777777" w:rsidTr="00A9746D">
        <w:trPr>
          <w:trHeight w:val="300"/>
        </w:trPr>
        <w:tc>
          <w:tcPr>
            <w:tcW w:w="960" w:type="dxa"/>
            <w:shd w:val="clear" w:color="auto" w:fill="auto"/>
            <w:noWrap/>
            <w:vAlign w:val="bottom"/>
            <w:hideMark/>
          </w:tcPr>
          <w:p w14:paraId="26621BB2"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IB</w:t>
            </w:r>
          </w:p>
        </w:tc>
        <w:tc>
          <w:tcPr>
            <w:tcW w:w="2160" w:type="dxa"/>
            <w:shd w:val="clear" w:color="auto" w:fill="auto"/>
            <w:noWrap/>
            <w:vAlign w:val="bottom"/>
            <w:hideMark/>
          </w:tcPr>
          <w:p w14:paraId="1CCD415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10.0025420</w:t>
            </w:r>
          </w:p>
        </w:tc>
        <w:tc>
          <w:tcPr>
            <w:tcW w:w="2200" w:type="dxa"/>
            <w:shd w:val="clear" w:color="auto" w:fill="auto"/>
            <w:noWrap/>
            <w:vAlign w:val="bottom"/>
            <w:hideMark/>
          </w:tcPr>
          <w:p w14:paraId="0950CA54"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104.2592922</w:t>
            </w:r>
          </w:p>
        </w:tc>
        <w:tc>
          <w:tcPr>
            <w:tcW w:w="2920" w:type="dxa"/>
            <w:shd w:val="clear" w:color="auto" w:fill="auto"/>
            <w:noWrap/>
            <w:vAlign w:val="bottom"/>
            <w:hideMark/>
          </w:tcPr>
          <w:p w14:paraId="7B6EA791"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0.0209%</w:t>
            </w:r>
          </w:p>
        </w:tc>
      </w:tr>
      <w:tr w:rsidR="00A9746D" w:rsidRPr="00A9746D" w14:paraId="112EC24F" w14:textId="77777777" w:rsidTr="00A9746D">
        <w:trPr>
          <w:trHeight w:val="300"/>
        </w:trPr>
        <w:tc>
          <w:tcPr>
            <w:tcW w:w="960" w:type="dxa"/>
            <w:shd w:val="clear" w:color="auto" w:fill="auto"/>
            <w:noWrap/>
            <w:vAlign w:val="bottom"/>
            <w:hideMark/>
          </w:tcPr>
          <w:p w14:paraId="52FBB5D4"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IC</w:t>
            </w:r>
          </w:p>
        </w:tc>
        <w:tc>
          <w:tcPr>
            <w:tcW w:w="2160" w:type="dxa"/>
            <w:shd w:val="clear" w:color="auto" w:fill="auto"/>
            <w:noWrap/>
            <w:vAlign w:val="bottom"/>
            <w:hideMark/>
          </w:tcPr>
          <w:p w14:paraId="1D7B6B79"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10.0046560</w:t>
            </w:r>
          </w:p>
        </w:tc>
        <w:tc>
          <w:tcPr>
            <w:tcW w:w="2200" w:type="dxa"/>
            <w:shd w:val="clear" w:color="auto" w:fill="auto"/>
            <w:noWrap/>
            <w:vAlign w:val="bottom"/>
            <w:hideMark/>
          </w:tcPr>
          <w:p w14:paraId="22D6B230"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104.5466403</w:t>
            </w:r>
          </w:p>
        </w:tc>
        <w:tc>
          <w:tcPr>
            <w:tcW w:w="2920" w:type="dxa"/>
            <w:shd w:val="clear" w:color="auto" w:fill="auto"/>
            <w:noWrap/>
            <w:vAlign w:val="bottom"/>
            <w:hideMark/>
          </w:tcPr>
          <w:p w14:paraId="217E9BE1"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0.0209%</w:t>
            </w:r>
          </w:p>
        </w:tc>
      </w:tr>
    </w:tbl>
    <w:p w14:paraId="49E113AF" w14:textId="77777777" w:rsidR="00610120" w:rsidRDefault="00610120" w:rsidP="00610120">
      <w:pPr>
        <w:pStyle w:val="IEEEStdsParagraph"/>
      </w:pPr>
    </w:p>
    <w:p w14:paraId="5ABD093F" w14:textId="77777777" w:rsidR="00FB7834" w:rsidRDefault="00FB7834" w:rsidP="00FB7834">
      <w:pPr>
        <w:pStyle w:val="IEEEStdsLevel4Header"/>
      </w:pPr>
      <w:bookmarkStart w:id="37" w:name="_Toc378937385"/>
      <w:r>
        <w:t>Current transformer gain uncertainty</w:t>
      </w:r>
      <w:bookmarkEnd w:id="37"/>
    </w:p>
    <w:tbl>
      <w:tblPr>
        <w:tblW w:w="57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1760"/>
        <w:gridCol w:w="1540"/>
        <w:gridCol w:w="1740"/>
      </w:tblGrid>
      <w:tr w:rsidR="004E4196" w:rsidRPr="004E4196" w14:paraId="4359609D" w14:textId="77777777" w:rsidTr="004E4196">
        <w:trPr>
          <w:trHeight w:val="300"/>
        </w:trPr>
        <w:tc>
          <w:tcPr>
            <w:tcW w:w="660" w:type="dxa"/>
            <w:shd w:val="clear" w:color="auto" w:fill="auto"/>
            <w:noWrap/>
            <w:vAlign w:val="bottom"/>
            <w:hideMark/>
          </w:tcPr>
          <w:p w14:paraId="2118AC93" w14:textId="77777777" w:rsidR="004E4196" w:rsidRPr="004E4196" w:rsidRDefault="004E4196" w:rsidP="004E4196">
            <w:pPr>
              <w:jc w:val="center"/>
              <w:rPr>
                <w:rFonts w:ascii="Calibri" w:hAnsi="Calibri"/>
                <w:b/>
                <w:bCs/>
                <w:color w:val="000000"/>
                <w:sz w:val="18"/>
                <w:szCs w:val="18"/>
                <w:lang w:eastAsia="en-US"/>
              </w:rPr>
            </w:pPr>
            <w:r w:rsidRPr="004E4196">
              <w:rPr>
                <w:rFonts w:ascii="Calibri" w:hAnsi="Calibri"/>
                <w:b/>
                <w:bCs/>
                <w:color w:val="000000"/>
                <w:sz w:val="18"/>
                <w:szCs w:val="18"/>
                <w:lang w:eastAsia="en-US"/>
              </w:rPr>
              <w:t>Phase</w:t>
            </w:r>
          </w:p>
        </w:tc>
        <w:tc>
          <w:tcPr>
            <w:tcW w:w="1760" w:type="dxa"/>
            <w:shd w:val="clear" w:color="auto" w:fill="auto"/>
            <w:noWrap/>
            <w:vAlign w:val="bottom"/>
            <w:hideMark/>
          </w:tcPr>
          <w:p w14:paraId="4AA15274" w14:textId="77777777" w:rsidR="004E4196" w:rsidRPr="004E4196" w:rsidRDefault="004E4196" w:rsidP="004E4196">
            <w:pPr>
              <w:jc w:val="center"/>
              <w:rPr>
                <w:rFonts w:ascii="Calibri" w:hAnsi="Calibri"/>
                <w:b/>
                <w:bCs/>
                <w:color w:val="000000"/>
                <w:sz w:val="18"/>
                <w:szCs w:val="18"/>
                <w:lang w:eastAsia="en-US"/>
              </w:rPr>
            </w:pPr>
            <w:r w:rsidRPr="004E4196">
              <w:rPr>
                <w:rFonts w:ascii="Calibri" w:hAnsi="Calibri"/>
                <w:b/>
                <w:bCs/>
                <w:color w:val="000000"/>
                <w:sz w:val="18"/>
                <w:szCs w:val="18"/>
                <w:lang w:eastAsia="en-US"/>
              </w:rPr>
              <w:t>Mean Gain (ppm)</w:t>
            </w:r>
          </w:p>
        </w:tc>
        <w:tc>
          <w:tcPr>
            <w:tcW w:w="1540" w:type="dxa"/>
            <w:shd w:val="clear" w:color="auto" w:fill="auto"/>
            <w:noWrap/>
            <w:vAlign w:val="bottom"/>
            <w:hideMark/>
          </w:tcPr>
          <w:p w14:paraId="29E4F7D2" w14:textId="77777777" w:rsidR="004E4196" w:rsidRPr="004E4196" w:rsidRDefault="004E4196" w:rsidP="004E4196">
            <w:pPr>
              <w:jc w:val="center"/>
              <w:rPr>
                <w:rFonts w:ascii="Calibri" w:hAnsi="Calibri"/>
                <w:b/>
                <w:bCs/>
                <w:color w:val="000000"/>
                <w:sz w:val="18"/>
                <w:szCs w:val="18"/>
                <w:lang w:eastAsia="en-US"/>
              </w:rPr>
            </w:pPr>
            <w:r w:rsidRPr="004E4196">
              <w:rPr>
                <w:rFonts w:ascii="Calibri" w:hAnsi="Calibri"/>
                <w:b/>
                <w:bCs/>
                <w:color w:val="000000"/>
                <w:sz w:val="18"/>
                <w:szCs w:val="18"/>
                <w:lang w:eastAsia="en-US"/>
              </w:rPr>
              <w:t xml:space="preserve">Gain </w:t>
            </w:r>
            <w:proofErr w:type="spellStart"/>
            <w:r w:rsidRPr="004E4196">
              <w:rPr>
                <w:rFonts w:ascii="Calibri" w:hAnsi="Calibri"/>
                <w:b/>
                <w:bCs/>
                <w:color w:val="000000"/>
                <w:sz w:val="18"/>
                <w:szCs w:val="18"/>
                <w:lang w:eastAsia="en-US"/>
              </w:rPr>
              <w:t>StD</w:t>
            </w:r>
            <w:proofErr w:type="spellEnd"/>
            <w:r w:rsidRPr="004E4196">
              <w:rPr>
                <w:rFonts w:ascii="Calibri" w:hAnsi="Calibri"/>
                <w:b/>
                <w:bCs/>
                <w:color w:val="000000"/>
                <w:sz w:val="18"/>
                <w:szCs w:val="18"/>
                <w:lang w:eastAsia="en-US"/>
              </w:rPr>
              <w:t xml:space="preserve"> (ppm)</w:t>
            </w:r>
          </w:p>
        </w:tc>
        <w:tc>
          <w:tcPr>
            <w:tcW w:w="1740" w:type="dxa"/>
            <w:shd w:val="clear" w:color="auto" w:fill="auto"/>
            <w:noWrap/>
            <w:vAlign w:val="bottom"/>
            <w:hideMark/>
          </w:tcPr>
          <w:p w14:paraId="5003F84C" w14:textId="77777777" w:rsidR="004E4196" w:rsidRPr="004E4196" w:rsidRDefault="004E4196" w:rsidP="004E4196">
            <w:pPr>
              <w:jc w:val="center"/>
              <w:rPr>
                <w:rFonts w:ascii="Calibri" w:hAnsi="Calibri"/>
                <w:b/>
                <w:bCs/>
                <w:color w:val="000000"/>
                <w:sz w:val="18"/>
                <w:szCs w:val="18"/>
                <w:lang w:eastAsia="en-US"/>
              </w:rPr>
            </w:pPr>
            <w:r w:rsidRPr="004E4196">
              <w:rPr>
                <w:rFonts w:ascii="Calibri" w:hAnsi="Calibri"/>
                <w:b/>
                <w:bCs/>
                <w:color w:val="000000"/>
                <w:sz w:val="18"/>
                <w:szCs w:val="18"/>
                <w:lang w:eastAsia="en-US"/>
              </w:rPr>
              <w:t>%TVE uncertainty</w:t>
            </w:r>
          </w:p>
        </w:tc>
      </w:tr>
      <w:tr w:rsidR="004E4196" w:rsidRPr="004E4196" w14:paraId="3C7F7588" w14:textId="77777777" w:rsidTr="004E4196">
        <w:trPr>
          <w:trHeight w:val="300"/>
        </w:trPr>
        <w:tc>
          <w:tcPr>
            <w:tcW w:w="660" w:type="dxa"/>
            <w:shd w:val="clear" w:color="auto" w:fill="auto"/>
            <w:noWrap/>
            <w:vAlign w:val="bottom"/>
            <w:hideMark/>
          </w:tcPr>
          <w:p w14:paraId="56DC3B2E"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IA</w:t>
            </w:r>
          </w:p>
        </w:tc>
        <w:tc>
          <w:tcPr>
            <w:tcW w:w="1760" w:type="dxa"/>
            <w:shd w:val="clear" w:color="auto" w:fill="auto"/>
            <w:noWrap/>
            <w:vAlign w:val="bottom"/>
            <w:hideMark/>
          </w:tcPr>
          <w:p w14:paraId="59D72CE0"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427</w:t>
            </w:r>
          </w:p>
        </w:tc>
        <w:tc>
          <w:tcPr>
            <w:tcW w:w="1540" w:type="dxa"/>
            <w:shd w:val="clear" w:color="auto" w:fill="auto"/>
            <w:noWrap/>
            <w:vAlign w:val="bottom"/>
            <w:hideMark/>
          </w:tcPr>
          <w:p w14:paraId="2EE16D0F"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11.24</w:t>
            </w:r>
          </w:p>
        </w:tc>
        <w:tc>
          <w:tcPr>
            <w:tcW w:w="1740" w:type="dxa"/>
            <w:shd w:val="clear" w:color="auto" w:fill="auto"/>
            <w:noWrap/>
            <w:vAlign w:val="bottom"/>
            <w:hideMark/>
          </w:tcPr>
          <w:p w14:paraId="1921B091"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0.0022%</w:t>
            </w:r>
          </w:p>
        </w:tc>
      </w:tr>
      <w:tr w:rsidR="004E4196" w:rsidRPr="004E4196" w14:paraId="0C461A23" w14:textId="77777777" w:rsidTr="004E4196">
        <w:trPr>
          <w:trHeight w:val="300"/>
        </w:trPr>
        <w:tc>
          <w:tcPr>
            <w:tcW w:w="660" w:type="dxa"/>
            <w:shd w:val="clear" w:color="auto" w:fill="auto"/>
            <w:noWrap/>
            <w:vAlign w:val="bottom"/>
            <w:hideMark/>
          </w:tcPr>
          <w:p w14:paraId="00CCA77F"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IB</w:t>
            </w:r>
          </w:p>
        </w:tc>
        <w:tc>
          <w:tcPr>
            <w:tcW w:w="1760" w:type="dxa"/>
            <w:shd w:val="clear" w:color="auto" w:fill="auto"/>
            <w:noWrap/>
            <w:vAlign w:val="bottom"/>
            <w:hideMark/>
          </w:tcPr>
          <w:p w14:paraId="46425262"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344</w:t>
            </w:r>
          </w:p>
        </w:tc>
        <w:tc>
          <w:tcPr>
            <w:tcW w:w="1540" w:type="dxa"/>
            <w:shd w:val="clear" w:color="auto" w:fill="auto"/>
            <w:noWrap/>
            <w:vAlign w:val="bottom"/>
            <w:hideMark/>
          </w:tcPr>
          <w:p w14:paraId="795F499F"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9.54</w:t>
            </w:r>
          </w:p>
        </w:tc>
        <w:tc>
          <w:tcPr>
            <w:tcW w:w="1740" w:type="dxa"/>
            <w:shd w:val="clear" w:color="auto" w:fill="auto"/>
            <w:noWrap/>
            <w:vAlign w:val="bottom"/>
            <w:hideMark/>
          </w:tcPr>
          <w:p w14:paraId="57986421"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0.0019%</w:t>
            </w:r>
          </w:p>
        </w:tc>
      </w:tr>
      <w:tr w:rsidR="004E4196" w:rsidRPr="004E4196" w14:paraId="1FA9A946" w14:textId="77777777" w:rsidTr="004E4196">
        <w:trPr>
          <w:trHeight w:val="300"/>
        </w:trPr>
        <w:tc>
          <w:tcPr>
            <w:tcW w:w="660" w:type="dxa"/>
            <w:shd w:val="clear" w:color="auto" w:fill="auto"/>
            <w:noWrap/>
            <w:vAlign w:val="bottom"/>
            <w:hideMark/>
          </w:tcPr>
          <w:p w14:paraId="78656383"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IC</w:t>
            </w:r>
          </w:p>
        </w:tc>
        <w:tc>
          <w:tcPr>
            <w:tcW w:w="1760" w:type="dxa"/>
            <w:shd w:val="clear" w:color="auto" w:fill="auto"/>
            <w:noWrap/>
            <w:vAlign w:val="bottom"/>
            <w:hideMark/>
          </w:tcPr>
          <w:p w14:paraId="64A79EA2"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489</w:t>
            </w:r>
          </w:p>
        </w:tc>
        <w:tc>
          <w:tcPr>
            <w:tcW w:w="1540" w:type="dxa"/>
            <w:shd w:val="clear" w:color="auto" w:fill="auto"/>
            <w:noWrap/>
            <w:vAlign w:val="bottom"/>
            <w:hideMark/>
          </w:tcPr>
          <w:p w14:paraId="0D7DAB69"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10.05</w:t>
            </w:r>
          </w:p>
        </w:tc>
        <w:tc>
          <w:tcPr>
            <w:tcW w:w="1740" w:type="dxa"/>
            <w:shd w:val="clear" w:color="auto" w:fill="auto"/>
            <w:noWrap/>
            <w:vAlign w:val="bottom"/>
            <w:hideMark/>
          </w:tcPr>
          <w:p w14:paraId="2925869B" w14:textId="77777777" w:rsidR="004E4196" w:rsidRPr="004E4196" w:rsidRDefault="004E4196" w:rsidP="004E4196">
            <w:pPr>
              <w:jc w:val="center"/>
              <w:rPr>
                <w:rFonts w:ascii="Calibri" w:hAnsi="Calibri"/>
                <w:color w:val="000000"/>
                <w:sz w:val="18"/>
                <w:szCs w:val="18"/>
                <w:lang w:eastAsia="en-US"/>
              </w:rPr>
            </w:pPr>
            <w:r w:rsidRPr="004E4196">
              <w:rPr>
                <w:rFonts w:ascii="Calibri" w:hAnsi="Calibri"/>
                <w:color w:val="000000"/>
                <w:sz w:val="18"/>
                <w:szCs w:val="18"/>
                <w:lang w:eastAsia="en-US"/>
              </w:rPr>
              <w:t>0.0020%</w:t>
            </w:r>
          </w:p>
        </w:tc>
      </w:tr>
    </w:tbl>
    <w:p w14:paraId="4ACFA86A" w14:textId="77777777" w:rsidR="00FB7834" w:rsidRDefault="00FB7834" w:rsidP="00610120">
      <w:pPr>
        <w:pStyle w:val="IEEEStdsParagraph"/>
      </w:pPr>
    </w:p>
    <w:p w14:paraId="1B7CB703" w14:textId="77777777" w:rsidR="004E4196" w:rsidRDefault="004E4196" w:rsidP="004E4196">
      <w:pPr>
        <w:pStyle w:val="IEEEStdsLevel4Header"/>
      </w:pPr>
      <w:bookmarkStart w:id="38" w:name="_Toc378937386"/>
      <w:r>
        <w:t>HP-3458 RMS voltage measurement uncertainty</w:t>
      </w:r>
      <w:bookmarkEnd w:id="38"/>
    </w:p>
    <w:p w14:paraId="1A85B307" w14:textId="77777777" w:rsidR="00E773B3" w:rsidRDefault="004E4196" w:rsidP="004E4196">
      <w:r>
        <w:t xml:space="preserve">For all phases, the HP-3458 RMS voltage measurement uncertainty is less than 10 ppm so the </w:t>
      </w:r>
      <w:r w:rsidR="00F20F60">
        <w:t>% TVE contribution from the multimeter is less than 0.0010%</w:t>
      </w:r>
    </w:p>
    <w:p w14:paraId="1631CB38" w14:textId="77777777" w:rsidR="00F20F60" w:rsidRDefault="00F20F60" w:rsidP="004E4196"/>
    <w:p w14:paraId="0F4DD540" w14:textId="77777777" w:rsidR="00610120" w:rsidRDefault="00610120" w:rsidP="006A7EE9">
      <w:pPr>
        <w:pStyle w:val="IEEEStdsParagraph"/>
        <w:spacing w:after="0"/>
      </w:pPr>
    </w:p>
    <w:p w14:paraId="37FAAAAD" w14:textId="77777777" w:rsidR="004E4196" w:rsidRPr="00E773B3" w:rsidRDefault="004E4196" w:rsidP="004E4196">
      <w:pPr>
        <w:pStyle w:val="IEEEStdsLevel3Header"/>
      </w:pPr>
      <w:bookmarkStart w:id="39" w:name="_Toc378937387"/>
      <w:r>
        <w:lastRenderedPageBreak/>
        <w:t>Dyn1 delay uncertainty determination</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6216"/>
      </w:tblGrid>
      <w:tr w:rsidR="001D64F5" w14:paraId="136E280C" w14:textId="77777777" w:rsidTr="00DB07D2">
        <w:tc>
          <w:tcPr>
            <w:tcW w:w="4800" w:type="dxa"/>
          </w:tcPr>
          <w:p w14:paraId="2672920E" w14:textId="77777777" w:rsidR="001D64F5" w:rsidRDefault="00687D3D" w:rsidP="001D64F5">
            <w:fldSimple w:instr=" REF _Ref378852461 ">
              <w:r w:rsidR="00E23C37" w:rsidRPr="0043552F">
                <w:t>Figure 5</w:t>
              </w:r>
              <w:r w:rsidR="00E23C37" w:rsidRPr="0043552F">
                <w:noBreakHyphen/>
                <w:t>5</w:t>
              </w:r>
            </w:fldSimple>
            <w:r w:rsidR="001D64F5">
              <w:t xml:space="preserve"> shows the system for calibrating the time delay in </w:t>
            </w:r>
            <w:r w:rsidR="00E23C37">
              <w:t>the NIST</w:t>
            </w:r>
            <w:r w:rsidR="001D64F5">
              <w:t xml:space="preserve"> Dynamic 1 PMU calibration system.</w:t>
            </w:r>
          </w:p>
          <w:p w14:paraId="1459E972" w14:textId="77777777" w:rsidR="001D64F5" w:rsidRDefault="001D64F5" w:rsidP="001D64F5"/>
          <w:p w14:paraId="585D8365" w14:textId="77777777" w:rsidR="001D64F5" w:rsidRDefault="001D64F5" w:rsidP="001D64F5">
            <w:r>
              <w:t xml:space="preserve">The PXI-6733 generates steady state sinusoidal voltage which is amplified by the </w:t>
            </w:r>
            <w:proofErr w:type="spellStart"/>
            <w:r>
              <w:t>Khron</w:t>
            </w:r>
            <w:proofErr w:type="spellEnd"/>
            <w:r>
              <w:t xml:space="preserve">-Hite 7602 Voltage amplifier when calibrating voltage magnitude.  When calibrating current </w:t>
            </w:r>
            <w:r w:rsidR="001517FF">
              <w:t>delay</w:t>
            </w:r>
            <w:r>
              <w:t>, the voltage output is converted to a current by the NIST SML-5A transconductance amplifier and the current is input to on</w:t>
            </w:r>
            <w:r w:rsidR="001517FF">
              <w:t>e</w:t>
            </w:r>
            <w:r>
              <w:t xml:space="preserve"> phase of the NIST calibrated current transformer (CT) which outputs a voltage.</w:t>
            </w:r>
          </w:p>
          <w:p w14:paraId="16869063" w14:textId="77777777" w:rsidR="001D64F5" w:rsidRDefault="001D64F5" w:rsidP="001D64F5"/>
          <w:p w14:paraId="435DDF83" w14:textId="77777777" w:rsidR="001D64F5" w:rsidRDefault="001D64F5" w:rsidP="001D64F5">
            <w:r>
              <w:t>The voltage being calibrated is input in parallel to both a Tektronix TDS 744A digitizing oscilloscope and to three channels of Dyn 1’s NI-6123 16-bit multifunction data acquisition card.  The three channels are the phase inputs for either the voltage calibration or the current calibration depending on which calibration is being conducted.</w:t>
            </w:r>
          </w:p>
          <w:p w14:paraId="03546B40" w14:textId="77777777" w:rsidR="001D64F5" w:rsidRDefault="001D64F5" w:rsidP="001D64F5"/>
          <w:p w14:paraId="58A334BD" w14:textId="77777777" w:rsidR="001D64F5" w:rsidRDefault="001D64F5" w:rsidP="001D64F5">
            <w:r>
              <w:t>The oscilloscope is triggered by the 1 pulse per second (PPS) signal output from the NI PXI-6682 timing module which is disciplined to the UTC time provided by GPS.</w:t>
            </w:r>
            <w:r w:rsidR="00F46CC7">
              <w:t xml:space="preserve">  The operator goes through a procedure to align the steady state sinusoidal signal generated by the Dyn 1 system so that a zero crossing occurs as close to the PPS trigger as possible.  Because a small DC offset may exist in the signal, it is inverted so that positive and negative going crossings occur on both sides and as close as possible to the PPS trigger.  </w:t>
            </w:r>
          </w:p>
          <w:p w14:paraId="082B233D" w14:textId="77777777" w:rsidR="00F46CC7" w:rsidRDefault="00F46CC7" w:rsidP="001D64F5"/>
          <w:p w14:paraId="79F386D7" w14:textId="77777777" w:rsidR="00EE7447" w:rsidRDefault="00DB07D2" w:rsidP="00EE7447">
            <w:r>
              <w:t>T</w:t>
            </w:r>
            <w:r w:rsidR="00F46CC7">
              <w:t xml:space="preserve">he </w:t>
            </w:r>
            <w:r w:rsidR="001517FF">
              <w:t xml:space="preserve">oscilloscope </w:t>
            </w:r>
            <w:r w:rsidR="00F46CC7">
              <w:t xml:space="preserve">scale is </w:t>
            </w:r>
            <w:r w:rsidR="001517FF">
              <w:t xml:space="preserve">set to 200 ns per division with a vertical gain such that the displayed input signal maximized but not clipped. </w:t>
            </w:r>
            <w:r w:rsidR="00F46CC7">
              <w:t xml:space="preserve">During the run, the </w:t>
            </w:r>
            <w:r w:rsidR="001517FF">
              <w:t xml:space="preserve">oscilloscope </w:t>
            </w:r>
            <w:r w:rsidR="00F46CC7">
              <w:t xml:space="preserve">sends the digitized signal to Dyn 1’s embedded controller via GPIB.  </w:t>
            </w:r>
            <w:r w:rsidR="00EE7447">
              <w:t>The samples from the oscilloscope are fitted to a second order polynomial and the root of the polynomial is the time difference from the PPS trigger.</w:t>
            </w:r>
          </w:p>
          <w:p w14:paraId="0E88E257" w14:textId="77777777" w:rsidR="00EE7447" w:rsidRDefault="00EE7447" w:rsidP="00EE7447"/>
          <w:p w14:paraId="345FDD60" w14:textId="77777777" w:rsidR="00DB07D2" w:rsidRDefault="00DB07D2" w:rsidP="00EE7447">
            <w:r>
              <w:t>Software calculates the time of the zero crossing of the input to the PXI-6123 data acquisition module relative to the PPS</w:t>
            </w:r>
            <w:r w:rsidR="001517FF">
              <w:t xml:space="preserve"> by performing a </w:t>
            </w:r>
            <w:r w:rsidR="00EE7447">
              <w:t>cosine fit</w:t>
            </w:r>
            <w:r w:rsidR="001517FF">
              <w:t xml:space="preserve"> on the data</w:t>
            </w:r>
            <w:r>
              <w:t>.</w:t>
            </w:r>
            <w:r w:rsidR="005E5EDC">
              <w:t xml:space="preserve">  The curve fit is the same algorithm used when calibrating PMU devices.  Absolute phase angle at the zero is compared with a theoretical 90</w:t>
            </w:r>
            <w:r w:rsidR="005E5EDC">
              <w:rPr>
                <w:rFonts w:cs="Arial"/>
              </w:rPr>
              <w:t xml:space="preserve">° (since the nominal power system signal is a cosine) and the difference is divided by the input frequency which results in a time </w:t>
            </w:r>
            <w:r w:rsidR="00EE7447">
              <w:rPr>
                <w:rFonts w:cs="Arial"/>
              </w:rPr>
              <w:t xml:space="preserve">difference </w:t>
            </w:r>
            <w:r w:rsidR="005E5EDC">
              <w:rPr>
                <w:rFonts w:cs="Arial"/>
              </w:rPr>
              <w:t xml:space="preserve">from the PPS.  </w:t>
            </w:r>
            <w:r w:rsidR="00EE7447">
              <w:t>This time is compared with</w:t>
            </w:r>
            <w:r w:rsidR="001517FF">
              <w:t xml:space="preserve"> the zero crossing time from the oscilloscope.</w:t>
            </w:r>
          </w:p>
        </w:tc>
        <w:tc>
          <w:tcPr>
            <w:tcW w:w="6216" w:type="dxa"/>
          </w:tcPr>
          <w:p w14:paraId="5CBC8770" w14:textId="77777777" w:rsidR="001D64F5" w:rsidRDefault="001D64F5" w:rsidP="001D64F5">
            <w:pPr>
              <w:keepNext/>
            </w:pPr>
            <w:r>
              <w:rPr>
                <w:noProof/>
                <w:lang w:eastAsia="en-US"/>
              </w:rPr>
              <w:drawing>
                <wp:inline distT="0" distB="0" distL="0" distR="0" wp14:anchorId="3A46F6E3" wp14:editId="4F7A2440">
                  <wp:extent cx="3784727" cy="7060758"/>
                  <wp:effectExtent l="19050" t="0" r="6223" b="0"/>
                  <wp:docPr id="7" name="Picture 6" descr="Dyn1DlyC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1DlyCal.wmf"/>
                          <pic:cNvPicPr/>
                        </pic:nvPicPr>
                        <pic:blipFill>
                          <a:blip r:embed="rId16" cstate="print"/>
                          <a:stretch>
                            <a:fillRect/>
                          </a:stretch>
                        </pic:blipFill>
                        <pic:spPr>
                          <a:xfrm>
                            <a:off x="0" y="0"/>
                            <a:ext cx="3786340" cy="7063768"/>
                          </a:xfrm>
                          <a:prstGeom prst="rect">
                            <a:avLst/>
                          </a:prstGeom>
                        </pic:spPr>
                      </pic:pic>
                    </a:graphicData>
                  </a:graphic>
                </wp:inline>
              </w:drawing>
            </w:r>
          </w:p>
          <w:p w14:paraId="47A4AC2D" w14:textId="77777777" w:rsidR="001D64F5" w:rsidRPr="00404E38" w:rsidRDefault="001D64F5" w:rsidP="00404E38">
            <w:pPr>
              <w:pStyle w:val="Caption"/>
            </w:pPr>
            <w:bookmarkStart w:id="40" w:name="_Ref378852461"/>
            <w:r w:rsidRPr="00404E38">
              <w:t xml:space="preserve">Figure </w:t>
            </w:r>
            <w:r w:rsidR="00AC0EBB" w:rsidRPr="00404E38">
              <w:fldChar w:fldCharType="begin"/>
            </w:r>
            <w:r w:rsidR="003F535F" w:rsidRPr="00404E38">
              <w:instrText xml:space="preserve"> STYLEREF 1 \s </w:instrText>
            </w:r>
            <w:r w:rsidR="00AC0EBB" w:rsidRPr="00404E38">
              <w:fldChar w:fldCharType="separate"/>
            </w:r>
            <w:r w:rsidR="003F535F" w:rsidRPr="00404E38">
              <w:t>Error! No text of specified style in document.</w:t>
            </w:r>
            <w:r w:rsidR="00AC0EBB" w:rsidRPr="00404E38">
              <w:fldChar w:fldCharType="end"/>
            </w:r>
            <w:r w:rsidR="003F535F" w:rsidRPr="00404E38">
              <w:noBreakHyphen/>
            </w:r>
            <w:r w:rsidR="00687D3D" w:rsidRPr="00404E38">
              <w:fldChar w:fldCharType="begin"/>
            </w:r>
            <w:r w:rsidR="00687D3D" w:rsidRPr="00404E38">
              <w:instrText xml:space="preserve"> SEQ Figure \* ARABIC \s 1 </w:instrText>
            </w:r>
            <w:r w:rsidR="00687D3D" w:rsidRPr="00404E38">
              <w:fldChar w:fldCharType="separate"/>
            </w:r>
            <w:r w:rsidR="003F535F" w:rsidRPr="00404E38">
              <w:t>5</w:t>
            </w:r>
            <w:r w:rsidR="00687D3D" w:rsidRPr="00404E38">
              <w:fldChar w:fldCharType="end"/>
            </w:r>
            <w:bookmarkEnd w:id="40"/>
            <w:r w:rsidRPr="00404E38">
              <w:t>: Dyn 1 Time Delay Calibration</w:t>
            </w:r>
          </w:p>
        </w:tc>
      </w:tr>
    </w:tbl>
    <w:p w14:paraId="040304D8" w14:textId="77777777" w:rsidR="00EE7447" w:rsidRDefault="00EE7447" w:rsidP="00EE7447"/>
    <w:p w14:paraId="02DD7397" w14:textId="77777777" w:rsidR="00EE7447" w:rsidRDefault="00EE7447" w:rsidP="00EE7447">
      <w:r>
        <w:t>Software applies a delay correction factor (which is set to zero for the first run).  The zero crossing times of the oscilloscope and the DAC module are compared and a time error (in nanoseconds) and a new time delay factor which will be used for the next run is determined.</w:t>
      </w:r>
    </w:p>
    <w:p w14:paraId="04A82646" w14:textId="77777777" w:rsidR="00EE7447" w:rsidRDefault="00EE7447" w:rsidP="00EE7447"/>
    <w:p w14:paraId="41D10AAC" w14:textId="77777777" w:rsidR="00DB07D2" w:rsidRDefault="00DB07D2" w:rsidP="00DB07D2">
      <w:r>
        <w:t xml:space="preserve">Each test run has multiple iterations of delay calculation and the standard deviation (in ns) for all test runs is calculated.  </w:t>
      </w:r>
      <w:r w:rsidR="00C412B0">
        <w:t>With e</w:t>
      </w:r>
      <w:r>
        <w:t xml:space="preserve">ach iteration, the generated signal is phase inverted so one degree of freedom is made up of two test iterations The </w:t>
      </w:r>
      <w:r>
        <w:lastRenderedPageBreak/>
        <w:t xml:space="preserve">operator has control of how many iterations occur each run and typically 30 iterations are run for a </w:t>
      </w:r>
      <w:r w:rsidR="008A7FA7">
        <w:t xml:space="preserve">15 </w:t>
      </w:r>
      <w:r>
        <w:t>degree</w:t>
      </w:r>
      <w:r w:rsidR="008A7FA7">
        <w:t>s</w:t>
      </w:r>
      <w:r>
        <w:t xml:space="preserve"> of freedom of 15.</w:t>
      </w:r>
    </w:p>
    <w:p w14:paraId="0B933EA5" w14:textId="77777777" w:rsidR="00C412B0" w:rsidRDefault="00C412B0" w:rsidP="00DB07D2"/>
    <w:p w14:paraId="2AD70627" w14:textId="77777777" w:rsidR="00C412B0" w:rsidRDefault="00C412B0" w:rsidP="00DB07D2">
      <w:r>
        <w:t>Delay calibration is repeated as above for frequencies of 5000 Hz, 2000 Hz, 1000, Hz, 500 Hz, 100 Hz, 60 Hz and 50 Hz.  The mean delay factor is used.</w:t>
      </w:r>
    </w:p>
    <w:p w14:paraId="1613C137" w14:textId="77777777" w:rsidR="00B44CCC" w:rsidRDefault="004B113F" w:rsidP="001517FF">
      <w:pPr>
        <w:pStyle w:val="IEEEStdsLevel4Header"/>
      </w:pPr>
      <w:bookmarkStart w:id="41" w:name="_Toc378937388"/>
      <w:r>
        <w:t xml:space="preserve">NIST dyn1 </w:t>
      </w:r>
      <w:r w:rsidR="00C412B0">
        <w:t xml:space="preserve">delay </w:t>
      </w:r>
      <w:r w:rsidR="001517FF">
        <w:t xml:space="preserve">factor </w:t>
      </w:r>
      <w:r>
        <w:t>uncertainty</w:t>
      </w:r>
      <w:bookmarkEnd w:id="41"/>
    </w:p>
    <w:tbl>
      <w:tblPr>
        <w:tblW w:w="100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2060"/>
        <w:gridCol w:w="1780"/>
        <w:gridCol w:w="4500"/>
      </w:tblGrid>
      <w:tr w:rsidR="00A14E6F" w:rsidRPr="00A14E6F" w14:paraId="6D75442D" w14:textId="77777777" w:rsidTr="00A14E6F">
        <w:trPr>
          <w:trHeight w:val="300"/>
        </w:trPr>
        <w:tc>
          <w:tcPr>
            <w:tcW w:w="1720" w:type="dxa"/>
            <w:shd w:val="clear" w:color="auto" w:fill="auto"/>
            <w:noWrap/>
            <w:vAlign w:val="bottom"/>
            <w:hideMark/>
          </w:tcPr>
          <w:p w14:paraId="0EE8138E" w14:textId="77777777" w:rsidR="00A14E6F" w:rsidRPr="00A14E6F" w:rsidRDefault="00A14E6F" w:rsidP="00A14E6F">
            <w:pPr>
              <w:jc w:val="center"/>
              <w:rPr>
                <w:rFonts w:ascii="Calibri" w:hAnsi="Calibri"/>
                <w:b/>
                <w:bCs/>
                <w:color w:val="000000"/>
                <w:sz w:val="18"/>
                <w:szCs w:val="18"/>
                <w:lang w:eastAsia="en-US"/>
              </w:rPr>
            </w:pPr>
            <w:r w:rsidRPr="00A14E6F">
              <w:rPr>
                <w:rFonts w:ascii="Calibri" w:hAnsi="Calibri"/>
                <w:b/>
                <w:bCs/>
                <w:color w:val="000000"/>
                <w:sz w:val="18"/>
                <w:szCs w:val="18"/>
                <w:lang w:eastAsia="en-US"/>
              </w:rPr>
              <w:t>Phase</w:t>
            </w:r>
          </w:p>
        </w:tc>
        <w:tc>
          <w:tcPr>
            <w:tcW w:w="2060" w:type="dxa"/>
            <w:shd w:val="clear" w:color="auto" w:fill="auto"/>
            <w:noWrap/>
            <w:vAlign w:val="bottom"/>
            <w:hideMark/>
          </w:tcPr>
          <w:p w14:paraId="7842E761" w14:textId="77777777" w:rsidR="00A14E6F" w:rsidRPr="00A14E6F" w:rsidRDefault="00A14E6F" w:rsidP="00A14E6F">
            <w:pPr>
              <w:jc w:val="center"/>
              <w:rPr>
                <w:rFonts w:ascii="Calibri" w:hAnsi="Calibri"/>
                <w:b/>
                <w:bCs/>
                <w:color w:val="000000"/>
                <w:sz w:val="18"/>
                <w:szCs w:val="18"/>
                <w:lang w:eastAsia="en-US"/>
              </w:rPr>
            </w:pPr>
            <w:proofErr w:type="spellStart"/>
            <w:r w:rsidRPr="00A14E6F">
              <w:rPr>
                <w:rFonts w:ascii="Calibri" w:hAnsi="Calibri"/>
                <w:b/>
                <w:bCs/>
                <w:color w:val="000000"/>
                <w:sz w:val="18"/>
                <w:szCs w:val="18"/>
                <w:lang w:eastAsia="en-US"/>
              </w:rPr>
              <w:t>Dly</w:t>
            </w:r>
            <w:proofErr w:type="spellEnd"/>
            <w:r w:rsidRPr="00A14E6F">
              <w:rPr>
                <w:rFonts w:ascii="Calibri" w:hAnsi="Calibri"/>
                <w:b/>
                <w:bCs/>
                <w:color w:val="000000"/>
                <w:sz w:val="18"/>
                <w:szCs w:val="18"/>
                <w:lang w:eastAsia="en-US"/>
              </w:rPr>
              <w:t xml:space="preserve"> Factor mean (ns)</w:t>
            </w:r>
          </w:p>
        </w:tc>
        <w:tc>
          <w:tcPr>
            <w:tcW w:w="1780" w:type="dxa"/>
            <w:shd w:val="clear" w:color="auto" w:fill="auto"/>
            <w:noWrap/>
            <w:vAlign w:val="bottom"/>
            <w:hideMark/>
          </w:tcPr>
          <w:p w14:paraId="39B3684E" w14:textId="77777777" w:rsidR="00A14E6F" w:rsidRPr="00A14E6F" w:rsidRDefault="00A14E6F" w:rsidP="00A14E6F">
            <w:pPr>
              <w:jc w:val="center"/>
              <w:rPr>
                <w:rFonts w:ascii="Calibri" w:hAnsi="Calibri"/>
                <w:b/>
                <w:bCs/>
                <w:color w:val="000000"/>
                <w:sz w:val="18"/>
                <w:szCs w:val="18"/>
                <w:lang w:eastAsia="en-US"/>
              </w:rPr>
            </w:pPr>
            <w:proofErr w:type="spellStart"/>
            <w:r w:rsidRPr="00A14E6F">
              <w:rPr>
                <w:rFonts w:ascii="Calibri" w:hAnsi="Calibri"/>
                <w:b/>
                <w:bCs/>
                <w:color w:val="000000"/>
                <w:sz w:val="18"/>
                <w:szCs w:val="18"/>
                <w:lang w:eastAsia="en-US"/>
              </w:rPr>
              <w:t>Dly</w:t>
            </w:r>
            <w:proofErr w:type="spellEnd"/>
            <w:r w:rsidRPr="00A14E6F">
              <w:rPr>
                <w:rFonts w:ascii="Calibri" w:hAnsi="Calibri"/>
                <w:b/>
                <w:bCs/>
                <w:color w:val="000000"/>
                <w:sz w:val="18"/>
                <w:szCs w:val="18"/>
                <w:lang w:eastAsia="en-US"/>
              </w:rPr>
              <w:t xml:space="preserve"> Factor </w:t>
            </w:r>
            <w:proofErr w:type="spellStart"/>
            <w:r w:rsidRPr="00A14E6F">
              <w:rPr>
                <w:rFonts w:ascii="Calibri" w:hAnsi="Calibri"/>
                <w:b/>
                <w:bCs/>
                <w:color w:val="000000"/>
                <w:sz w:val="18"/>
                <w:szCs w:val="18"/>
                <w:lang w:eastAsia="en-US"/>
              </w:rPr>
              <w:t>StD</w:t>
            </w:r>
            <w:proofErr w:type="spellEnd"/>
            <w:r w:rsidRPr="00A14E6F">
              <w:rPr>
                <w:rFonts w:ascii="Calibri" w:hAnsi="Calibri"/>
                <w:b/>
                <w:bCs/>
                <w:color w:val="000000"/>
                <w:sz w:val="18"/>
                <w:szCs w:val="18"/>
                <w:lang w:eastAsia="en-US"/>
              </w:rPr>
              <w:t xml:space="preserve"> (ns)</w:t>
            </w:r>
          </w:p>
        </w:tc>
        <w:tc>
          <w:tcPr>
            <w:tcW w:w="4500" w:type="dxa"/>
            <w:shd w:val="clear" w:color="auto" w:fill="auto"/>
            <w:noWrap/>
            <w:vAlign w:val="bottom"/>
            <w:hideMark/>
          </w:tcPr>
          <w:p w14:paraId="32B539C0" w14:textId="77777777" w:rsidR="00A14E6F" w:rsidRPr="00A14E6F" w:rsidRDefault="00A14E6F" w:rsidP="00A14E6F">
            <w:pPr>
              <w:jc w:val="center"/>
              <w:rPr>
                <w:rFonts w:ascii="Calibri" w:hAnsi="Calibri"/>
                <w:b/>
                <w:bCs/>
                <w:color w:val="000000"/>
                <w:sz w:val="18"/>
                <w:szCs w:val="18"/>
                <w:lang w:eastAsia="en-US"/>
              </w:rPr>
            </w:pPr>
            <w:r w:rsidRPr="00A14E6F">
              <w:rPr>
                <w:rFonts w:ascii="Calibri" w:hAnsi="Calibri"/>
                <w:b/>
                <w:bCs/>
                <w:color w:val="000000"/>
                <w:sz w:val="18"/>
                <w:szCs w:val="18"/>
                <w:lang w:eastAsia="en-US"/>
              </w:rPr>
              <w:t xml:space="preserve"> % TVE uncertainty @ 65 Hz input frequency </w:t>
            </w:r>
          </w:p>
        </w:tc>
      </w:tr>
      <w:tr w:rsidR="00A14E6F" w:rsidRPr="00A14E6F" w14:paraId="468D3C7D" w14:textId="77777777" w:rsidTr="00A14E6F">
        <w:trPr>
          <w:trHeight w:val="300"/>
        </w:trPr>
        <w:tc>
          <w:tcPr>
            <w:tcW w:w="1720" w:type="dxa"/>
            <w:shd w:val="clear" w:color="auto" w:fill="auto"/>
            <w:noWrap/>
            <w:vAlign w:val="bottom"/>
            <w:hideMark/>
          </w:tcPr>
          <w:p w14:paraId="46C572D9"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VA</w:t>
            </w:r>
          </w:p>
        </w:tc>
        <w:tc>
          <w:tcPr>
            <w:tcW w:w="2060" w:type="dxa"/>
            <w:shd w:val="clear" w:color="auto" w:fill="auto"/>
            <w:noWrap/>
            <w:vAlign w:val="bottom"/>
            <w:hideMark/>
          </w:tcPr>
          <w:p w14:paraId="1FD3DC74"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-169</w:t>
            </w:r>
          </w:p>
        </w:tc>
        <w:tc>
          <w:tcPr>
            <w:tcW w:w="1780" w:type="dxa"/>
            <w:shd w:val="clear" w:color="auto" w:fill="auto"/>
            <w:noWrap/>
            <w:vAlign w:val="bottom"/>
            <w:hideMark/>
          </w:tcPr>
          <w:p w14:paraId="1DBD1E04"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64.89</w:t>
            </w:r>
          </w:p>
        </w:tc>
        <w:tc>
          <w:tcPr>
            <w:tcW w:w="4500" w:type="dxa"/>
            <w:shd w:val="clear" w:color="auto" w:fill="auto"/>
            <w:noWrap/>
            <w:vAlign w:val="bottom"/>
            <w:hideMark/>
          </w:tcPr>
          <w:p w14:paraId="7B354B0D"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0.0053%</w:t>
            </w:r>
          </w:p>
        </w:tc>
      </w:tr>
      <w:tr w:rsidR="00A14E6F" w:rsidRPr="00A14E6F" w14:paraId="5B261339" w14:textId="77777777" w:rsidTr="00A14E6F">
        <w:trPr>
          <w:trHeight w:val="300"/>
        </w:trPr>
        <w:tc>
          <w:tcPr>
            <w:tcW w:w="1720" w:type="dxa"/>
            <w:shd w:val="clear" w:color="auto" w:fill="auto"/>
            <w:noWrap/>
            <w:vAlign w:val="bottom"/>
            <w:hideMark/>
          </w:tcPr>
          <w:p w14:paraId="33567089"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VB</w:t>
            </w:r>
          </w:p>
        </w:tc>
        <w:tc>
          <w:tcPr>
            <w:tcW w:w="2060" w:type="dxa"/>
            <w:shd w:val="clear" w:color="auto" w:fill="auto"/>
            <w:noWrap/>
            <w:vAlign w:val="bottom"/>
            <w:hideMark/>
          </w:tcPr>
          <w:p w14:paraId="16280B8B"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-200</w:t>
            </w:r>
          </w:p>
        </w:tc>
        <w:tc>
          <w:tcPr>
            <w:tcW w:w="1780" w:type="dxa"/>
            <w:shd w:val="clear" w:color="auto" w:fill="auto"/>
            <w:noWrap/>
            <w:vAlign w:val="bottom"/>
            <w:hideMark/>
          </w:tcPr>
          <w:p w14:paraId="194F89D2"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68.33</w:t>
            </w:r>
          </w:p>
        </w:tc>
        <w:tc>
          <w:tcPr>
            <w:tcW w:w="4500" w:type="dxa"/>
            <w:shd w:val="clear" w:color="auto" w:fill="auto"/>
            <w:noWrap/>
            <w:vAlign w:val="bottom"/>
            <w:hideMark/>
          </w:tcPr>
          <w:p w14:paraId="1B670B38"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0.0056%</w:t>
            </w:r>
          </w:p>
        </w:tc>
      </w:tr>
      <w:tr w:rsidR="00A14E6F" w:rsidRPr="00A14E6F" w14:paraId="79F0C1E8" w14:textId="77777777" w:rsidTr="00A14E6F">
        <w:trPr>
          <w:trHeight w:val="300"/>
        </w:trPr>
        <w:tc>
          <w:tcPr>
            <w:tcW w:w="1720" w:type="dxa"/>
            <w:shd w:val="clear" w:color="auto" w:fill="auto"/>
            <w:noWrap/>
            <w:vAlign w:val="bottom"/>
            <w:hideMark/>
          </w:tcPr>
          <w:p w14:paraId="5EBC4E2B"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VC</w:t>
            </w:r>
          </w:p>
        </w:tc>
        <w:tc>
          <w:tcPr>
            <w:tcW w:w="2060" w:type="dxa"/>
            <w:shd w:val="clear" w:color="auto" w:fill="auto"/>
            <w:noWrap/>
            <w:vAlign w:val="bottom"/>
            <w:hideMark/>
          </w:tcPr>
          <w:p w14:paraId="790FA700"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61</w:t>
            </w:r>
          </w:p>
        </w:tc>
        <w:tc>
          <w:tcPr>
            <w:tcW w:w="1780" w:type="dxa"/>
            <w:shd w:val="clear" w:color="auto" w:fill="auto"/>
            <w:noWrap/>
            <w:vAlign w:val="bottom"/>
            <w:hideMark/>
          </w:tcPr>
          <w:p w14:paraId="6886B3F7"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64.64</w:t>
            </w:r>
          </w:p>
        </w:tc>
        <w:tc>
          <w:tcPr>
            <w:tcW w:w="4500" w:type="dxa"/>
            <w:shd w:val="clear" w:color="auto" w:fill="auto"/>
            <w:noWrap/>
            <w:vAlign w:val="bottom"/>
            <w:hideMark/>
          </w:tcPr>
          <w:p w14:paraId="12B30C6F"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0.0053%</w:t>
            </w:r>
          </w:p>
        </w:tc>
      </w:tr>
      <w:tr w:rsidR="00A14E6F" w:rsidRPr="00A14E6F" w14:paraId="3B479CE1" w14:textId="77777777" w:rsidTr="00A14E6F">
        <w:trPr>
          <w:trHeight w:val="300"/>
        </w:trPr>
        <w:tc>
          <w:tcPr>
            <w:tcW w:w="1720" w:type="dxa"/>
            <w:shd w:val="clear" w:color="auto" w:fill="auto"/>
            <w:noWrap/>
            <w:vAlign w:val="bottom"/>
            <w:hideMark/>
          </w:tcPr>
          <w:p w14:paraId="244BDB57"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IA</w:t>
            </w:r>
          </w:p>
        </w:tc>
        <w:tc>
          <w:tcPr>
            <w:tcW w:w="2060" w:type="dxa"/>
            <w:shd w:val="clear" w:color="auto" w:fill="auto"/>
            <w:noWrap/>
            <w:vAlign w:val="bottom"/>
            <w:hideMark/>
          </w:tcPr>
          <w:p w14:paraId="0D2A6E67"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472</w:t>
            </w:r>
          </w:p>
        </w:tc>
        <w:tc>
          <w:tcPr>
            <w:tcW w:w="1780" w:type="dxa"/>
            <w:shd w:val="clear" w:color="auto" w:fill="auto"/>
            <w:noWrap/>
            <w:vAlign w:val="bottom"/>
            <w:hideMark/>
          </w:tcPr>
          <w:p w14:paraId="2FDA1812"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124.59</w:t>
            </w:r>
          </w:p>
        </w:tc>
        <w:tc>
          <w:tcPr>
            <w:tcW w:w="4500" w:type="dxa"/>
            <w:shd w:val="clear" w:color="auto" w:fill="auto"/>
            <w:noWrap/>
            <w:vAlign w:val="bottom"/>
            <w:hideMark/>
          </w:tcPr>
          <w:p w14:paraId="5CDA3C49"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0.0102%</w:t>
            </w:r>
          </w:p>
        </w:tc>
      </w:tr>
      <w:tr w:rsidR="00A14E6F" w:rsidRPr="00A14E6F" w14:paraId="7A567509" w14:textId="77777777" w:rsidTr="00A14E6F">
        <w:trPr>
          <w:trHeight w:val="300"/>
        </w:trPr>
        <w:tc>
          <w:tcPr>
            <w:tcW w:w="1720" w:type="dxa"/>
            <w:shd w:val="clear" w:color="auto" w:fill="auto"/>
            <w:noWrap/>
            <w:vAlign w:val="bottom"/>
            <w:hideMark/>
          </w:tcPr>
          <w:p w14:paraId="455A2DD8"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IB</w:t>
            </w:r>
          </w:p>
        </w:tc>
        <w:tc>
          <w:tcPr>
            <w:tcW w:w="2060" w:type="dxa"/>
            <w:shd w:val="clear" w:color="auto" w:fill="auto"/>
            <w:noWrap/>
            <w:vAlign w:val="bottom"/>
            <w:hideMark/>
          </w:tcPr>
          <w:p w14:paraId="2F9D8399"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478</w:t>
            </w:r>
          </w:p>
        </w:tc>
        <w:tc>
          <w:tcPr>
            <w:tcW w:w="1780" w:type="dxa"/>
            <w:shd w:val="clear" w:color="auto" w:fill="auto"/>
            <w:noWrap/>
            <w:vAlign w:val="bottom"/>
            <w:hideMark/>
          </w:tcPr>
          <w:p w14:paraId="48CE4D0A"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125.93</w:t>
            </w:r>
          </w:p>
        </w:tc>
        <w:tc>
          <w:tcPr>
            <w:tcW w:w="4500" w:type="dxa"/>
            <w:shd w:val="clear" w:color="auto" w:fill="auto"/>
            <w:noWrap/>
            <w:vAlign w:val="bottom"/>
            <w:hideMark/>
          </w:tcPr>
          <w:p w14:paraId="2D6E44E9"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0.0103%</w:t>
            </w:r>
          </w:p>
        </w:tc>
      </w:tr>
      <w:tr w:rsidR="00A14E6F" w:rsidRPr="00A14E6F" w14:paraId="7DCC8A1A" w14:textId="77777777" w:rsidTr="00A14E6F">
        <w:trPr>
          <w:trHeight w:val="300"/>
        </w:trPr>
        <w:tc>
          <w:tcPr>
            <w:tcW w:w="1720" w:type="dxa"/>
            <w:shd w:val="clear" w:color="auto" w:fill="auto"/>
            <w:noWrap/>
            <w:vAlign w:val="bottom"/>
            <w:hideMark/>
          </w:tcPr>
          <w:p w14:paraId="61D4C4AA"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IC</w:t>
            </w:r>
          </w:p>
        </w:tc>
        <w:tc>
          <w:tcPr>
            <w:tcW w:w="2060" w:type="dxa"/>
            <w:shd w:val="clear" w:color="auto" w:fill="auto"/>
            <w:noWrap/>
            <w:vAlign w:val="bottom"/>
            <w:hideMark/>
          </w:tcPr>
          <w:p w14:paraId="3A89AB43"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473</w:t>
            </w:r>
          </w:p>
        </w:tc>
        <w:tc>
          <w:tcPr>
            <w:tcW w:w="1780" w:type="dxa"/>
            <w:shd w:val="clear" w:color="auto" w:fill="auto"/>
            <w:noWrap/>
            <w:vAlign w:val="bottom"/>
            <w:hideMark/>
          </w:tcPr>
          <w:p w14:paraId="4E7C0CB2" w14:textId="77777777" w:rsidR="00A14E6F" w:rsidRPr="00A14E6F" w:rsidRDefault="00A14E6F" w:rsidP="00A14E6F">
            <w:pPr>
              <w:jc w:val="center"/>
              <w:rPr>
                <w:rFonts w:ascii="Calibri" w:hAnsi="Calibri"/>
                <w:color w:val="000000"/>
                <w:sz w:val="18"/>
                <w:szCs w:val="18"/>
                <w:lang w:eastAsia="en-US"/>
              </w:rPr>
            </w:pPr>
            <w:r w:rsidRPr="00A14E6F">
              <w:rPr>
                <w:rFonts w:ascii="Calibri" w:hAnsi="Calibri"/>
                <w:color w:val="000000"/>
                <w:sz w:val="18"/>
                <w:szCs w:val="18"/>
                <w:lang w:eastAsia="en-US"/>
              </w:rPr>
              <w:t>126.46</w:t>
            </w:r>
          </w:p>
        </w:tc>
        <w:tc>
          <w:tcPr>
            <w:tcW w:w="4500" w:type="dxa"/>
            <w:shd w:val="clear" w:color="auto" w:fill="auto"/>
            <w:noWrap/>
            <w:vAlign w:val="bottom"/>
            <w:hideMark/>
          </w:tcPr>
          <w:p w14:paraId="07FFDCF6" w14:textId="77777777" w:rsidR="00A14E6F" w:rsidRPr="002A0091" w:rsidRDefault="00A14E6F">
            <w:pPr>
              <w:jc w:val="center"/>
              <w:rPr>
                <w:rFonts w:ascii="Calibri" w:hAnsi="Calibri"/>
                <w:color w:val="000000"/>
                <w:sz w:val="18"/>
                <w:szCs w:val="18"/>
              </w:rPr>
            </w:pPr>
            <w:r w:rsidRPr="002A0091">
              <w:rPr>
                <w:rFonts w:ascii="Calibri" w:hAnsi="Calibri"/>
                <w:color w:val="000000"/>
                <w:sz w:val="18"/>
                <w:szCs w:val="18"/>
              </w:rPr>
              <w:t>0.0103%</w:t>
            </w:r>
          </w:p>
        </w:tc>
      </w:tr>
    </w:tbl>
    <w:p w14:paraId="2ADB0540" w14:textId="77777777" w:rsidR="00C412B0" w:rsidRDefault="00C412B0" w:rsidP="00C412B0">
      <w:pPr>
        <w:pStyle w:val="IEEEStdsParagraph"/>
        <w:spacing w:after="0"/>
      </w:pPr>
    </w:p>
    <w:p w14:paraId="2F654131" w14:textId="77777777" w:rsidR="001517FF" w:rsidRDefault="001517FF" w:rsidP="001517FF">
      <w:pPr>
        <w:pStyle w:val="IEEEStdsLevel4Header"/>
      </w:pPr>
      <w:r>
        <w:t>Delay of the current transformers</w:t>
      </w:r>
    </w:p>
    <w:p w14:paraId="5A82BF94" w14:textId="77777777" w:rsidR="001517FF" w:rsidRPr="001517FF" w:rsidRDefault="001517FF" w:rsidP="001517FF">
      <w:pPr>
        <w:pStyle w:val="IEEEStdsLevel4Header"/>
      </w:pPr>
      <w:r>
        <w:t xml:space="preserve">effect of </w:t>
      </w:r>
      <w:r w:rsidR="00DA05F2">
        <w:t xml:space="preserve">odd </w:t>
      </w:r>
      <w:r>
        <w:t>harmonics on delay</w:t>
      </w:r>
      <w:r w:rsidR="00DA05F2">
        <w:t xml:space="preserve"> factor calculation</w:t>
      </w:r>
    </w:p>
    <w:p w14:paraId="64FC753E" w14:textId="77777777" w:rsidR="00F20F60" w:rsidRDefault="00F20F60" w:rsidP="00F20F60">
      <w:pPr>
        <w:pStyle w:val="IEEEStdsLevel3Header"/>
      </w:pPr>
      <w:bookmarkStart w:id="42" w:name="_Toc378937389"/>
      <w:r>
        <w:t>Dyn 1 total steady state TVE</w:t>
      </w:r>
      <w:bookmarkEnd w:id="42"/>
    </w:p>
    <w:p w14:paraId="442ABB9E" w14:textId="77777777" w:rsidR="00F20F60" w:rsidRDefault="00F20F60" w:rsidP="00F20F60">
      <w:r>
        <w:t xml:space="preserve">The total steady state TVE </w:t>
      </w:r>
      <w:r w:rsidR="007A43D1">
        <w:t xml:space="preserve">uncertainty </w:t>
      </w:r>
      <w:r>
        <w:t>is the root sum of squares of all the uncertainties:</w:t>
      </w:r>
    </w:p>
    <w:p w14:paraId="366C6C0C" w14:textId="77777777" w:rsidR="00F20F60" w:rsidRDefault="00F20F60" w:rsidP="00F20F60"/>
    <w:p w14:paraId="7879E56B" w14:textId="77777777" w:rsidR="00F20F60" w:rsidRDefault="00F20F60" w:rsidP="00F20F60">
      <m:oMathPara>
        <m:oMath>
          <m:r>
            <w:rPr>
              <w:rFonts w:ascii="Cambria Math" w:hAnsi="Cambria Math"/>
              <w:sz w:val="18"/>
            </w:rPr>
            <m:t>% TVE=</m:t>
          </m:r>
          <m:rad>
            <m:radPr>
              <m:degHide m:val="1"/>
              <m:ctrlPr>
                <w:rPr>
                  <w:rFonts w:ascii="Cambria Math" w:hAnsi="Cambria Math"/>
                  <w:i/>
                  <w:sz w:val="18"/>
                </w:rPr>
              </m:ctrlPr>
            </m:radPr>
            <m:deg/>
            <m:e>
              <m:sSup>
                <m:sSupPr>
                  <m:ctrlPr>
                    <w:rPr>
                      <w:rFonts w:ascii="Cambria Math" w:hAnsi="Cambria Math"/>
                      <w:i/>
                      <w:sz w:val="18"/>
                    </w:rPr>
                  </m:ctrlPr>
                </m:sSupPr>
                <m:e>
                  <m:d>
                    <m:dPr>
                      <m:ctrlPr>
                        <w:rPr>
                          <w:rFonts w:ascii="Cambria Math" w:hAnsi="Cambria Math"/>
                          <w:i/>
                          <w:sz w:val="18"/>
                        </w:rPr>
                      </m:ctrlPr>
                    </m:dPr>
                    <m:e>
                      <m:r>
                        <w:rPr>
                          <w:rFonts w:ascii="Cambria Math" w:hAnsi="Cambria Math"/>
                          <w:sz w:val="18"/>
                        </w:rPr>
                        <m:t>gain factor uncertainty</m:t>
                      </m:r>
                    </m:e>
                  </m:d>
                </m:e>
                <m:sup>
                  <m:r>
                    <w:rPr>
                      <w:rFonts w:ascii="Cambria Math" w:hAnsi="Cambria Math"/>
                      <w:sz w:val="18"/>
                    </w:rPr>
                    <m:t>2</m:t>
                  </m:r>
                </m:sup>
              </m:sSup>
              <m:r>
                <w:rPr>
                  <w:rFonts w:ascii="Cambria Math" w:hAnsi="Cambria Math"/>
                  <w:sz w:val="18"/>
                </w:rPr>
                <m:t xml:space="preserve">+ </m:t>
              </m:r>
              <m:sSup>
                <m:sSupPr>
                  <m:ctrlPr>
                    <w:rPr>
                      <w:rFonts w:ascii="Cambria Math" w:hAnsi="Cambria Math"/>
                      <w:i/>
                      <w:sz w:val="18"/>
                    </w:rPr>
                  </m:ctrlPr>
                </m:sSupPr>
                <m:e>
                  <m:d>
                    <m:dPr>
                      <m:ctrlPr>
                        <w:rPr>
                          <w:rFonts w:ascii="Cambria Math" w:hAnsi="Cambria Math"/>
                          <w:i/>
                          <w:sz w:val="18"/>
                        </w:rPr>
                      </m:ctrlPr>
                    </m:dPr>
                    <m:e>
                      <m:r>
                        <w:rPr>
                          <w:rFonts w:ascii="Cambria Math" w:hAnsi="Cambria Math"/>
                          <w:sz w:val="18"/>
                        </w:rPr>
                        <m:t>HP3458 RMS uncertainty</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r>
                        <m:rPr>
                          <m:sty m:val="p"/>
                        </m:rPr>
                        <w:rPr>
                          <w:rFonts w:ascii="Cambria Math" w:hAnsi="Cambria Math"/>
                          <w:sz w:val="18"/>
                        </w:rPr>
                        <m:t>sin⁡</m:t>
                      </m:r>
                      <m:r>
                        <w:rPr>
                          <w:rFonts w:ascii="Cambria Math" w:hAnsi="Cambria Math"/>
                          <w:sz w:val="18"/>
                        </w:rPr>
                        <m:t>(delay uncertainty)</m:t>
                      </m:r>
                    </m:e>
                  </m:d>
                </m:e>
                <m:sup>
                  <m:r>
                    <w:rPr>
                      <w:rFonts w:ascii="Cambria Math" w:hAnsi="Cambria Math"/>
                      <w:sz w:val="18"/>
                    </w:rPr>
                    <m:t>2</m:t>
                  </m:r>
                </m:sup>
              </m:sSup>
              <m:r>
                <w:rPr>
                  <w:rFonts w:ascii="Cambria Math" w:hAnsi="Cambria Math"/>
                  <w:sz w:val="18"/>
                </w:rPr>
                <m:t xml:space="preserve">+ </m:t>
              </m:r>
              <m:sSup>
                <m:sSupPr>
                  <m:ctrlPr>
                    <w:rPr>
                      <w:rFonts w:ascii="Cambria Math" w:hAnsi="Cambria Math"/>
                      <w:i/>
                      <w:sz w:val="18"/>
                    </w:rPr>
                  </m:ctrlPr>
                </m:sSupPr>
                <m:e>
                  <m:d>
                    <m:dPr>
                      <m:ctrlPr>
                        <w:rPr>
                          <w:rFonts w:ascii="Cambria Math" w:hAnsi="Cambria Math"/>
                          <w:i/>
                          <w:sz w:val="18"/>
                        </w:rPr>
                      </m:ctrlPr>
                    </m:dPr>
                    <m:e>
                      <m:r>
                        <w:rPr>
                          <w:rFonts w:ascii="Cambria Math" w:hAnsi="Cambria Math"/>
                          <w:sz w:val="18"/>
                        </w:rPr>
                        <m:t>CT gain uncertainty)</m:t>
                      </m:r>
                    </m:e>
                  </m:d>
                </m:e>
                <m:sup>
                  <m:r>
                    <w:rPr>
                      <w:rFonts w:ascii="Cambria Math" w:hAnsi="Cambria Math"/>
                      <w:sz w:val="18"/>
                    </w:rPr>
                    <m:t>2</m:t>
                  </m:r>
                </m:sup>
              </m:sSup>
            </m:e>
          </m:rad>
          <m:r>
            <w:rPr>
              <w:rFonts w:ascii="Cambria Math" w:hAnsi="Cambria Math"/>
              <w:sz w:val="18"/>
            </w:rPr>
            <m:t xml:space="preserve"> </m:t>
          </m:r>
        </m:oMath>
      </m:oMathPara>
    </w:p>
    <w:p w14:paraId="77632AA3" w14:textId="77777777" w:rsidR="00F20F60" w:rsidRPr="00F20F60" w:rsidRDefault="00F20F60" w:rsidP="00F20F60"/>
    <w:p w14:paraId="3267974B" w14:textId="77777777" w:rsidR="00F20F60" w:rsidRDefault="00F20F60" w:rsidP="00F20F60">
      <w:r>
        <w:t>The CT gain uncertainty only applies to the current channels.</w:t>
      </w:r>
    </w:p>
    <w:p w14:paraId="4B23D743" w14:textId="77777777" w:rsidR="00DD36C1" w:rsidRDefault="00DD36C1" w:rsidP="00F20F60"/>
    <w:tbl>
      <w:tblPr>
        <w:tblW w:w="1045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0"/>
        <w:gridCol w:w="493"/>
        <w:gridCol w:w="1800"/>
        <w:gridCol w:w="1800"/>
        <w:gridCol w:w="1980"/>
        <w:gridCol w:w="1980"/>
      </w:tblGrid>
      <w:tr w:rsidR="00A9746D" w:rsidRPr="00A9746D" w14:paraId="45A538A3" w14:textId="77777777" w:rsidTr="00A9746D">
        <w:trPr>
          <w:trHeight w:val="300"/>
        </w:trPr>
        <w:tc>
          <w:tcPr>
            <w:tcW w:w="960" w:type="dxa"/>
            <w:shd w:val="clear" w:color="auto" w:fill="auto"/>
            <w:noWrap/>
            <w:vAlign w:val="bottom"/>
            <w:hideMark/>
          </w:tcPr>
          <w:p w14:paraId="3905F5F7"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Phase</w:t>
            </w:r>
          </w:p>
        </w:tc>
        <w:tc>
          <w:tcPr>
            <w:tcW w:w="1440" w:type="dxa"/>
            <w:shd w:val="clear" w:color="auto" w:fill="auto"/>
            <w:noWrap/>
            <w:vAlign w:val="bottom"/>
            <w:hideMark/>
          </w:tcPr>
          <w:p w14:paraId="34B9C94A"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Total % TVE</w:t>
            </w:r>
          </w:p>
        </w:tc>
        <w:tc>
          <w:tcPr>
            <w:tcW w:w="493" w:type="dxa"/>
            <w:shd w:val="clear" w:color="000000" w:fill="000000"/>
            <w:noWrap/>
            <w:vAlign w:val="bottom"/>
            <w:hideMark/>
          </w:tcPr>
          <w:p w14:paraId="566BFD70"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 </w:t>
            </w:r>
          </w:p>
        </w:tc>
        <w:tc>
          <w:tcPr>
            <w:tcW w:w="1800" w:type="dxa"/>
            <w:shd w:val="clear" w:color="auto" w:fill="auto"/>
            <w:noWrap/>
            <w:vAlign w:val="bottom"/>
            <w:hideMark/>
          </w:tcPr>
          <w:p w14:paraId="07E69E90"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 xml:space="preserve">gain factor uncertainty </w:t>
            </w:r>
          </w:p>
        </w:tc>
        <w:tc>
          <w:tcPr>
            <w:tcW w:w="1800" w:type="dxa"/>
            <w:shd w:val="clear" w:color="auto" w:fill="auto"/>
            <w:noWrap/>
            <w:vAlign w:val="bottom"/>
            <w:hideMark/>
          </w:tcPr>
          <w:p w14:paraId="355DAADE"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HP3458 RMS uncertainty</w:t>
            </w:r>
          </w:p>
        </w:tc>
        <w:tc>
          <w:tcPr>
            <w:tcW w:w="1980" w:type="dxa"/>
            <w:shd w:val="clear" w:color="auto" w:fill="auto"/>
            <w:noWrap/>
            <w:vAlign w:val="bottom"/>
            <w:hideMark/>
          </w:tcPr>
          <w:p w14:paraId="6570D519"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Sin (delay uncertainty)</w:t>
            </w:r>
          </w:p>
        </w:tc>
        <w:tc>
          <w:tcPr>
            <w:tcW w:w="1980" w:type="dxa"/>
            <w:shd w:val="clear" w:color="auto" w:fill="auto"/>
            <w:noWrap/>
            <w:vAlign w:val="bottom"/>
            <w:hideMark/>
          </w:tcPr>
          <w:p w14:paraId="34AC00BE" w14:textId="77777777" w:rsidR="00A9746D" w:rsidRPr="00A9746D" w:rsidRDefault="00A9746D" w:rsidP="00A9746D">
            <w:pPr>
              <w:jc w:val="center"/>
              <w:rPr>
                <w:rFonts w:ascii="Calibri" w:hAnsi="Calibri"/>
                <w:b/>
                <w:bCs/>
                <w:color w:val="000000"/>
                <w:sz w:val="18"/>
                <w:szCs w:val="18"/>
                <w:lang w:eastAsia="en-US"/>
              </w:rPr>
            </w:pPr>
            <w:r w:rsidRPr="00A9746D">
              <w:rPr>
                <w:rFonts w:ascii="Calibri" w:hAnsi="Calibri"/>
                <w:b/>
                <w:bCs/>
                <w:color w:val="000000"/>
                <w:sz w:val="18"/>
                <w:szCs w:val="18"/>
                <w:lang w:eastAsia="en-US"/>
              </w:rPr>
              <w:t>CT gain uncertainty</w:t>
            </w:r>
          </w:p>
        </w:tc>
      </w:tr>
      <w:tr w:rsidR="00A9746D" w:rsidRPr="00A9746D" w14:paraId="2123F99D" w14:textId="77777777" w:rsidTr="00A9746D">
        <w:trPr>
          <w:trHeight w:val="300"/>
        </w:trPr>
        <w:tc>
          <w:tcPr>
            <w:tcW w:w="960" w:type="dxa"/>
            <w:shd w:val="clear" w:color="auto" w:fill="auto"/>
            <w:noWrap/>
            <w:vAlign w:val="bottom"/>
            <w:hideMark/>
          </w:tcPr>
          <w:p w14:paraId="6E7AA738"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VA</w:t>
            </w:r>
          </w:p>
        </w:tc>
        <w:tc>
          <w:tcPr>
            <w:tcW w:w="1440" w:type="dxa"/>
            <w:shd w:val="clear" w:color="auto" w:fill="auto"/>
            <w:noWrap/>
            <w:vAlign w:val="bottom"/>
            <w:hideMark/>
          </w:tcPr>
          <w:p w14:paraId="726DFFA9"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0.0503%</w:t>
            </w:r>
          </w:p>
        </w:tc>
        <w:tc>
          <w:tcPr>
            <w:tcW w:w="493" w:type="dxa"/>
            <w:shd w:val="clear" w:color="000000" w:fill="000000"/>
            <w:noWrap/>
            <w:vAlign w:val="bottom"/>
            <w:hideMark/>
          </w:tcPr>
          <w:p w14:paraId="00F5DB0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72E04CEB"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5.00E-04</w:t>
            </w:r>
          </w:p>
        </w:tc>
        <w:tc>
          <w:tcPr>
            <w:tcW w:w="1800" w:type="dxa"/>
            <w:shd w:val="clear" w:color="auto" w:fill="auto"/>
            <w:noWrap/>
            <w:vAlign w:val="bottom"/>
            <w:hideMark/>
          </w:tcPr>
          <w:p w14:paraId="21F3C81D"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2050BF6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5.30035E-05</w:t>
            </w:r>
          </w:p>
        </w:tc>
        <w:tc>
          <w:tcPr>
            <w:tcW w:w="1980" w:type="dxa"/>
            <w:shd w:val="clear" w:color="auto" w:fill="auto"/>
            <w:noWrap/>
            <w:vAlign w:val="bottom"/>
            <w:hideMark/>
          </w:tcPr>
          <w:p w14:paraId="54CB951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w:t>
            </w:r>
          </w:p>
        </w:tc>
      </w:tr>
      <w:tr w:rsidR="00A9746D" w:rsidRPr="00A9746D" w14:paraId="4E4714E8" w14:textId="77777777" w:rsidTr="00A9746D">
        <w:trPr>
          <w:trHeight w:val="300"/>
        </w:trPr>
        <w:tc>
          <w:tcPr>
            <w:tcW w:w="960" w:type="dxa"/>
            <w:shd w:val="clear" w:color="auto" w:fill="auto"/>
            <w:noWrap/>
            <w:vAlign w:val="bottom"/>
            <w:hideMark/>
          </w:tcPr>
          <w:p w14:paraId="7C2BB67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VB</w:t>
            </w:r>
          </w:p>
        </w:tc>
        <w:tc>
          <w:tcPr>
            <w:tcW w:w="1440" w:type="dxa"/>
            <w:shd w:val="clear" w:color="auto" w:fill="auto"/>
            <w:noWrap/>
            <w:vAlign w:val="bottom"/>
            <w:hideMark/>
          </w:tcPr>
          <w:p w14:paraId="34045A3C"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0.0498%</w:t>
            </w:r>
          </w:p>
        </w:tc>
        <w:tc>
          <w:tcPr>
            <w:tcW w:w="493" w:type="dxa"/>
            <w:shd w:val="clear" w:color="000000" w:fill="000000"/>
            <w:noWrap/>
            <w:vAlign w:val="bottom"/>
            <w:hideMark/>
          </w:tcPr>
          <w:p w14:paraId="260689A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63DB03E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4.95E-04</w:t>
            </w:r>
          </w:p>
        </w:tc>
        <w:tc>
          <w:tcPr>
            <w:tcW w:w="1800" w:type="dxa"/>
            <w:shd w:val="clear" w:color="auto" w:fill="auto"/>
            <w:noWrap/>
            <w:vAlign w:val="bottom"/>
            <w:hideMark/>
          </w:tcPr>
          <w:p w14:paraId="6430F4D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452E43C9"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5.58113E-05</w:t>
            </w:r>
          </w:p>
        </w:tc>
        <w:tc>
          <w:tcPr>
            <w:tcW w:w="1980" w:type="dxa"/>
            <w:shd w:val="clear" w:color="auto" w:fill="auto"/>
            <w:noWrap/>
            <w:vAlign w:val="bottom"/>
            <w:hideMark/>
          </w:tcPr>
          <w:p w14:paraId="1AEB41C6"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w:t>
            </w:r>
          </w:p>
        </w:tc>
      </w:tr>
      <w:tr w:rsidR="00A9746D" w:rsidRPr="00A9746D" w14:paraId="0B116A21" w14:textId="77777777" w:rsidTr="00A9746D">
        <w:trPr>
          <w:trHeight w:val="300"/>
        </w:trPr>
        <w:tc>
          <w:tcPr>
            <w:tcW w:w="960" w:type="dxa"/>
            <w:shd w:val="clear" w:color="auto" w:fill="auto"/>
            <w:noWrap/>
            <w:vAlign w:val="bottom"/>
            <w:hideMark/>
          </w:tcPr>
          <w:p w14:paraId="17F9E92B"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VC</w:t>
            </w:r>
          </w:p>
        </w:tc>
        <w:tc>
          <w:tcPr>
            <w:tcW w:w="1440" w:type="dxa"/>
            <w:shd w:val="clear" w:color="auto" w:fill="auto"/>
            <w:noWrap/>
            <w:vAlign w:val="bottom"/>
            <w:hideMark/>
          </w:tcPr>
          <w:p w14:paraId="6972C4C6"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0.0530%</w:t>
            </w:r>
          </w:p>
        </w:tc>
        <w:tc>
          <w:tcPr>
            <w:tcW w:w="493" w:type="dxa"/>
            <w:shd w:val="clear" w:color="000000" w:fill="000000"/>
            <w:noWrap/>
            <w:vAlign w:val="bottom"/>
            <w:hideMark/>
          </w:tcPr>
          <w:p w14:paraId="72F3DBEF"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10495145"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5.28E-04</w:t>
            </w:r>
          </w:p>
        </w:tc>
        <w:tc>
          <w:tcPr>
            <w:tcW w:w="1800" w:type="dxa"/>
            <w:shd w:val="clear" w:color="auto" w:fill="auto"/>
            <w:noWrap/>
            <w:vAlign w:val="bottom"/>
            <w:hideMark/>
          </w:tcPr>
          <w:p w14:paraId="67BF77D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376560A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5.27959E-05</w:t>
            </w:r>
          </w:p>
        </w:tc>
        <w:tc>
          <w:tcPr>
            <w:tcW w:w="1980" w:type="dxa"/>
            <w:shd w:val="clear" w:color="auto" w:fill="auto"/>
            <w:noWrap/>
            <w:vAlign w:val="bottom"/>
            <w:hideMark/>
          </w:tcPr>
          <w:p w14:paraId="4739AF9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w:t>
            </w:r>
          </w:p>
        </w:tc>
      </w:tr>
      <w:tr w:rsidR="00A9746D" w:rsidRPr="00A9746D" w14:paraId="30AA0E59" w14:textId="77777777" w:rsidTr="00A9746D">
        <w:trPr>
          <w:trHeight w:val="300"/>
        </w:trPr>
        <w:tc>
          <w:tcPr>
            <w:tcW w:w="960" w:type="dxa"/>
            <w:shd w:val="clear" w:color="auto" w:fill="auto"/>
            <w:noWrap/>
            <w:vAlign w:val="bottom"/>
            <w:hideMark/>
          </w:tcPr>
          <w:p w14:paraId="362131A8"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IA</w:t>
            </w:r>
          </w:p>
        </w:tc>
        <w:tc>
          <w:tcPr>
            <w:tcW w:w="1440" w:type="dxa"/>
            <w:shd w:val="clear" w:color="auto" w:fill="auto"/>
            <w:noWrap/>
            <w:vAlign w:val="bottom"/>
            <w:hideMark/>
          </w:tcPr>
          <w:p w14:paraId="327AC051"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0.0257%</w:t>
            </w:r>
          </w:p>
        </w:tc>
        <w:tc>
          <w:tcPr>
            <w:tcW w:w="493" w:type="dxa"/>
            <w:shd w:val="clear" w:color="000000" w:fill="000000"/>
            <w:noWrap/>
            <w:vAlign w:val="bottom"/>
            <w:hideMark/>
          </w:tcPr>
          <w:p w14:paraId="2A30A570"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27479481"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2.34E-04</w:t>
            </w:r>
          </w:p>
        </w:tc>
        <w:tc>
          <w:tcPr>
            <w:tcW w:w="1800" w:type="dxa"/>
            <w:shd w:val="clear" w:color="auto" w:fill="auto"/>
            <w:noWrap/>
            <w:vAlign w:val="bottom"/>
            <w:hideMark/>
          </w:tcPr>
          <w:p w14:paraId="0018D20A"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533E6D7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0.000101765</w:t>
            </w:r>
          </w:p>
        </w:tc>
        <w:tc>
          <w:tcPr>
            <w:tcW w:w="1980" w:type="dxa"/>
            <w:shd w:val="clear" w:color="auto" w:fill="auto"/>
            <w:noWrap/>
            <w:vAlign w:val="bottom"/>
            <w:hideMark/>
          </w:tcPr>
          <w:p w14:paraId="1CF9A7E0"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2.24796E-05</w:t>
            </w:r>
          </w:p>
        </w:tc>
      </w:tr>
      <w:tr w:rsidR="00A9746D" w:rsidRPr="00A9746D" w14:paraId="6FC5E43E" w14:textId="77777777" w:rsidTr="00A9746D">
        <w:trPr>
          <w:trHeight w:val="300"/>
        </w:trPr>
        <w:tc>
          <w:tcPr>
            <w:tcW w:w="960" w:type="dxa"/>
            <w:shd w:val="clear" w:color="auto" w:fill="auto"/>
            <w:noWrap/>
            <w:vAlign w:val="bottom"/>
            <w:hideMark/>
          </w:tcPr>
          <w:p w14:paraId="06F53B3C"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IB</w:t>
            </w:r>
          </w:p>
        </w:tc>
        <w:tc>
          <w:tcPr>
            <w:tcW w:w="1440" w:type="dxa"/>
            <w:shd w:val="clear" w:color="auto" w:fill="auto"/>
            <w:noWrap/>
            <w:vAlign w:val="bottom"/>
            <w:hideMark/>
          </w:tcPr>
          <w:p w14:paraId="08EE2A8B"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0.0234%</w:t>
            </w:r>
          </w:p>
        </w:tc>
        <w:tc>
          <w:tcPr>
            <w:tcW w:w="493" w:type="dxa"/>
            <w:shd w:val="clear" w:color="000000" w:fill="000000"/>
            <w:noWrap/>
            <w:vAlign w:val="bottom"/>
            <w:hideMark/>
          </w:tcPr>
          <w:p w14:paraId="33E2BD63"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1C883CDC"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2.09E-04</w:t>
            </w:r>
          </w:p>
        </w:tc>
        <w:tc>
          <w:tcPr>
            <w:tcW w:w="1800" w:type="dxa"/>
            <w:shd w:val="clear" w:color="auto" w:fill="auto"/>
            <w:noWrap/>
            <w:vAlign w:val="bottom"/>
            <w:hideMark/>
          </w:tcPr>
          <w:p w14:paraId="319378BF"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018C136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0.000102864</w:t>
            </w:r>
          </w:p>
        </w:tc>
        <w:tc>
          <w:tcPr>
            <w:tcW w:w="1980" w:type="dxa"/>
            <w:shd w:val="clear" w:color="auto" w:fill="auto"/>
            <w:noWrap/>
            <w:vAlign w:val="bottom"/>
            <w:hideMark/>
          </w:tcPr>
          <w:p w14:paraId="75D10BFD"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1.907E-05</w:t>
            </w:r>
          </w:p>
        </w:tc>
      </w:tr>
      <w:tr w:rsidR="00A9746D" w:rsidRPr="00A9746D" w14:paraId="37344544" w14:textId="77777777" w:rsidTr="00A9746D">
        <w:trPr>
          <w:trHeight w:val="300"/>
        </w:trPr>
        <w:tc>
          <w:tcPr>
            <w:tcW w:w="960" w:type="dxa"/>
            <w:shd w:val="clear" w:color="auto" w:fill="auto"/>
            <w:noWrap/>
            <w:vAlign w:val="bottom"/>
            <w:hideMark/>
          </w:tcPr>
          <w:p w14:paraId="15D20328"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IC</w:t>
            </w:r>
          </w:p>
        </w:tc>
        <w:tc>
          <w:tcPr>
            <w:tcW w:w="1440" w:type="dxa"/>
            <w:shd w:val="clear" w:color="auto" w:fill="auto"/>
            <w:noWrap/>
            <w:vAlign w:val="bottom"/>
            <w:hideMark/>
          </w:tcPr>
          <w:p w14:paraId="34CFC6E9"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0.0234%</w:t>
            </w:r>
          </w:p>
        </w:tc>
        <w:tc>
          <w:tcPr>
            <w:tcW w:w="493" w:type="dxa"/>
            <w:shd w:val="clear" w:color="000000" w:fill="000000"/>
            <w:noWrap/>
            <w:vAlign w:val="bottom"/>
            <w:hideMark/>
          </w:tcPr>
          <w:p w14:paraId="220EA706"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 </w:t>
            </w:r>
          </w:p>
        </w:tc>
        <w:tc>
          <w:tcPr>
            <w:tcW w:w="1800" w:type="dxa"/>
            <w:shd w:val="clear" w:color="auto" w:fill="auto"/>
            <w:noWrap/>
            <w:vAlign w:val="bottom"/>
            <w:hideMark/>
          </w:tcPr>
          <w:p w14:paraId="272A4482"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2.09E-04</w:t>
            </w:r>
          </w:p>
        </w:tc>
        <w:tc>
          <w:tcPr>
            <w:tcW w:w="1800" w:type="dxa"/>
            <w:shd w:val="clear" w:color="auto" w:fill="auto"/>
            <w:noWrap/>
            <w:vAlign w:val="bottom"/>
            <w:hideMark/>
          </w:tcPr>
          <w:p w14:paraId="1B92F2F7"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1.00E-05</w:t>
            </w:r>
          </w:p>
        </w:tc>
        <w:tc>
          <w:tcPr>
            <w:tcW w:w="1980" w:type="dxa"/>
            <w:shd w:val="clear" w:color="auto" w:fill="auto"/>
            <w:noWrap/>
            <w:vAlign w:val="bottom"/>
            <w:hideMark/>
          </w:tcPr>
          <w:p w14:paraId="6F7FA8FF"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0.000103296</w:t>
            </w:r>
          </w:p>
        </w:tc>
        <w:tc>
          <w:tcPr>
            <w:tcW w:w="1980" w:type="dxa"/>
            <w:shd w:val="clear" w:color="auto" w:fill="auto"/>
            <w:noWrap/>
            <w:vAlign w:val="bottom"/>
            <w:hideMark/>
          </w:tcPr>
          <w:p w14:paraId="0F83327B" w14:textId="77777777" w:rsidR="00A9746D" w:rsidRPr="00A9746D" w:rsidRDefault="00A9746D" w:rsidP="00A9746D">
            <w:pPr>
              <w:jc w:val="center"/>
              <w:rPr>
                <w:rFonts w:ascii="Calibri" w:hAnsi="Calibri"/>
                <w:color w:val="000000"/>
                <w:sz w:val="18"/>
                <w:szCs w:val="18"/>
                <w:lang w:eastAsia="en-US"/>
              </w:rPr>
            </w:pPr>
            <w:r w:rsidRPr="00A9746D">
              <w:rPr>
                <w:rFonts w:ascii="Calibri" w:hAnsi="Calibri"/>
                <w:color w:val="000000"/>
                <w:sz w:val="18"/>
                <w:szCs w:val="18"/>
                <w:lang w:eastAsia="en-US"/>
              </w:rPr>
              <w:t>2.00915E-05</w:t>
            </w:r>
          </w:p>
        </w:tc>
      </w:tr>
    </w:tbl>
    <w:p w14:paraId="6B521E76" w14:textId="77777777" w:rsidR="00DD36C1" w:rsidRPr="00C412B0" w:rsidRDefault="00DD36C1" w:rsidP="00F20F60"/>
    <w:p w14:paraId="48679020" w14:textId="77777777" w:rsidR="007A43D1" w:rsidRDefault="007A43D1" w:rsidP="007A43D1">
      <w:pPr>
        <w:pStyle w:val="IEEEStdsLevel1Header"/>
      </w:pPr>
      <w:bookmarkStart w:id="43" w:name="_Toc378937377"/>
      <w:bookmarkStart w:id="44" w:name="_Toc378937390"/>
      <w:r>
        <w:t>NIST steady state calibration system</w:t>
      </w:r>
      <w:bookmarkEnd w:id="43"/>
      <w:r>
        <w:t xml:space="preserve"> </w:t>
      </w:r>
    </w:p>
    <w:p w14:paraId="4810EDD2" w14:textId="77777777" w:rsidR="007A43D1" w:rsidRDefault="007A43D1" w:rsidP="007A43D1">
      <w:pPr>
        <w:pStyle w:val="IEEEStdsLevel2Header"/>
      </w:pPr>
      <w:bookmarkStart w:id="45" w:name="_Toc378937378"/>
      <w:r>
        <w:t>NIST steady state system description</w:t>
      </w:r>
      <w:bookmarkEnd w:id="45"/>
    </w:p>
    <w:p w14:paraId="4C807518" w14:textId="77777777" w:rsidR="007A43D1" w:rsidRDefault="007A43D1" w:rsidP="007A43D1">
      <w:r>
        <w:t>The NIST steady state calibration system is co-located with an environmental chamber in order to perform testing on PMUs at other than room temperatures.  The PMU standards require steady state frequency range tests to be performed at 0</w:t>
      </w:r>
      <w:r>
        <w:rPr>
          <w:rFonts w:cs="Arial"/>
        </w:rPr>
        <w:t xml:space="preserve">° </w:t>
      </w:r>
      <w:r>
        <w:t>C and 50</w:t>
      </w:r>
      <w:r>
        <w:rPr>
          <w:rFonts w:cs="Arial"/>
        </w:rPr>
        <w:t xml:space="preserve">° </w:t>
      </w:r>
      <w:r>
        <w:t xml:space="preserve">C </w:t>
      </w:r>
      <w:r>
        <w:rPr>
          <w:rFonts w:cs="Arial"/>
        </w:rPr>
        <w:t>±</w:t>
      </w:r>
      <w:r>
        <w:t xml:space="preserve"> 1</w:t>
      </w:r>
      <w:r>
        <w:rPr>
          <w:rFonts w:cs="Arial"/>
        </w:rPr>
        <w:t>°</w:t>
      </w:r>
      <w:r>
        <w:t xml:space="preserve"> C.  This is the only test required to be performed at temperatures other than 23</w:t>
      </w:r>
      <w:r>
        <w:rPr>
          <w:rFonts w:cs="Arial"/>
        </w:rPr>
        <w:t>°</w:t>
      </w:r>
      <w:r>
        <w:t xml:space="preserve"> C.</w:t>
      </w:r>
    </w:p>
    <w:p w14:paraId="7718F175" w14:textId="77777777" w:rsidR="007A43D1" w:rsidRDefault="007A43D1" w:rsidP="007A43D1"/>
    <w:p w14:paraId="12F40A3F" w14:textId="77777777" w:rsidR="007A43D1" w:rsidRDefault="007A43D1" w:rsidP="007A43D1">
      <w:r>
        <w:t xml:space="preserve">The steady </w:t>
      </w:r>
      <w:r w:rsidRPr="00A63E40">
        <w:t xml:space="preserve">state PMU performance calibration test setup using the NIST PMU steady-state performance calibration system is shown in </w:t>
      </w:r>
      <w:r w:rsidR="00AC0EBB">
        <w:fldChar w:fldCharType="begin"/>
      </w:r>
      <w:r>
        <w:instrText xml:space="preserve"> REF _Ref378692961 \h </w:instrText>
      </w:r>
      <w:r w:rsidR="00AC0EBB">
        <w:fldChar w:fldCharType="separate"/>
      </w:r>
      <w:r w:rsidRPr="00262AD8">
        <w:t xml:space="preserve">Figure </w:t>
      </w:r>
      <w:r>
        <w:rPr>
          <w:noProof/>
        </w:rPr>
        <w:t>4</w:t>
      </w:r>
      <w:r>
        <w:noBreakHyphen/>
      </w:r>
      <w:r>
        <w:rPr>
          <w:noProof/>
        </w:rPr>
        <w:t>2</w:t>
      </w:r>
      <w:r w:rsidR="00AC0EBB">
        <w:fldChar w:fldCharType="end"/>
      </w:r>
    </w:p>
    <w:p w14:paraId="3739C65D" w14:textId="77777777" w:rsidR="007A43D1" w:rsidRDefault="007A43D1" w:rsidP="007A43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5772"/>
      </w:tblGrid>
      <w:tr w:rsidR="007A43D1" w14:paraId="5BBAE51A" w14:textId="77777777" w:rsidTr="007A43D1">
        <w:tc>
          <w:tcPr>
            <w:tcW w:w="5508" w:type="dxa"/>
          </w:tcPr>
          <w:p w14:paraId="3E7BAF75" w14:textId="77777777" w:rsidR="007A43D1" w:rsidRDefault="007A43D1" w:rsidP="007A43D1">
            <w:r>
              <w:lastRenderedPageBreak/>
              <w:t xml:space="preserve">The calibration system is synchronized to UTC via a </w:t>
            </w:r>
            <w:proofErr w:type="spellStart"/>
            <w:r>
              <w:t>Symmetricom</w:t>
            </w:r>
            <w:proofErr w:type="spellEnd"/>
            <w:r>
              <w:t xml:space="preserve"> GPS/Xli Global Positioning System (GPS) clock. It provides UTC synchronized three-phase power signals to the DUT being calibrated. The PMU outputs a C37.118.2-2011 Standard formatted continuous data stream and each message is time-stamped to UTC.</w:t>
            </w:r>
          </w:p>
          <w:p w14:paraId="2A06F4E5" w14:textId="77777777" w:rsidR="007A43D1" w:rsidRDefault="007A43D1" w:rsidP="007A43D1">
            <w:pPr>
              <w:spacing w:before="240" w:after="240"/>
            </w:pPr>
            <w:r>
              <w:t xml:space="preserve">Three ROTEK 8100 power/energy calibrators generate the voltage and current signals to the PMU. The manufacturer has modified the simulator so it can receive a sampling synchronization signal from the Synchronized Sampling and Generation unit (control unit). The control unit includes a computer with control software that automates much of the testing sequences. It also includes a six-channel sampling system to measure the voltage and current waveforms supplied to the DUT under test using compensated resistive attenuators and current transformers (CTs). The time synchronization of the calibrator is maintained by triggering the waveform sampling with the one pulse-per-second (1 </w:t>
            </w:r>
            <w:proofErr w:type="spellStart"/>
            <w:r>
              <w:t>pps</w:t>
            </w:r>
            <w:proofErr w:type="spellEnd"/>
            <w:r>
              <w:t>) signal from the clock.</w:t>
            </w:r>
          </w:p>
        </w:tc>
        <w:tc>
          <w:tcPr>
            <w:tcW w:w="5508" w:type="dxa"/>
            <w:vAlign w:val="center"/>
          </w:tcPr>
          <w:p w14:paraId="67EDC36A" w14:textId="77777777" w:rsidR="007A43D1" w:rsidRDefault="007A43D1" w:rsidP="007A43D1">
            <w:pPr>
              <w:pStyle w:val="IEEEStdsParagraph"/>
              <w:keepNext/>
              <w:jc w:val="center"/>
            </w:pPr>
            <w:r>
              <w:rPr>
                <w:noProof/>
                <w:lang w:eastAsia="en-US"/>
              </w:rPr>
              <w:drawing>
                <wp:inline distT="0" distB="0" distL="0" distR="0" wp14:anchorId="1BCD9786" wp14:editId="393AB537">
                  <wp:extent cx="3509154" cy="2004117"/>
                  <wp:effectExtent l="19050" t="0" r="0" b="0"/>
                  <wp:docPr id="2" name="Picture 1" descr="SamplSys1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Sys1pp"/>
                          <pic:cNvPicPr>
                            <a:picLocks noChangeAspect="1" noChangeArrowheads="1"/>
                          </pic:cNvPicPr>
                        </pic:nvPicPr>
                        <pic:blipFill>
                          <a:blip r:embed="rId17" cstate="print"/>
                          <a:srcRect t="14101" b="11749"/>
                          <a:stretch>
                            <a:fillRect/>
                          </a:stretch>
                        </pic:blipFill>
                        <pic:spPr bwMode="auto">
                          <a:xfrm>
                            <a:off x="0" y="0"/>
                            <a:ext cx="3514191" cy="2006994"/>
                          </a:xfrm>
                          <a:prstGeom prst="rect">
                            <a:avLst/>
                          </a:prstGeom>
                          <a:noFill/>
                          <a:ln w="9525">
                            <a:noFill/>
                            <a:miter lim="800000"/>
                            <a:headEnd/>
                            <a:tailEnd/>
                          </a:ln>
                        </pic:spPr>
                      </pic:pic>
                    </a:graphicData>
                  </a:graphic>
                </wp:inline>
              </w:drawing>
            </w:r>
          </w:p>
          <w:p w14:paraId="276EABA0" w14:textId="77777777" w:rsidR="007A43D1" w:rsidRPr="00404E38" w:rsidRDefault="007A43D1" w:rsidP="00404E38">
            <w:pPr>
              <w:pStyle w:val="Caption"/>
            </w:pPr>
            <w:bookmarkStart w:id="46" w:name="_Ref378692961"/>
            <w:r w:rsidRPr="00404E38">
              <w:t xml:space="preserve">Figure </w:t>
            </w:r>
            <w:r w:rsidR="00AC0EBB" w:rsidRPr="00404E38">
              <w:fldChar w:fldCharType="begin"/>
            </w:r>
            <w:r w:rsidRPr="00404E38">
              <w:instrText xml:space="preserve"> STYLEREF 1 \s </w:instrText>
            </w:r>
            <w:r w:rsidR="00AC0EBB" w:rsidRPr="00404E38">
              <w:fldChar w:fldCharType="separate"/>
            </w:r>
            <w:r w:rsidRPr="00404E38">
              <w:t>Error! No text of specified style in document.</w:t>
            </w:r>
            <w:r w:rsidR="00AC0EBB" w:rsidRPr="00404E38">
              <w:fldChar w:fldCharType="end"/>
            </w:r>
            <w:r w:rsidRPr="00404E38">
              <w:noBreakHyphen/>
            </w:r>
            <w:r w:rsidR="00687D3D" w:rsidRPr="00404E38">
              <w:fldChar w:fldCharType="begin"/>
            </w:r>
            <w:r w:rsidR="00687D3D" w:rsidRPr="00404E38">
              <w:instrText xml:space="preserve"> SEQ Figure \* ARABIC \s 1 </w:instrText>
            </w:r>
            <w:r w:rsidR="00687D3D" w:rsidRPr="00404E38">
              <w:fldChar w:fldCharType="separate"/>
            </w:r>
            <w:r w:rsidRPr="00404E38">
              <w:t>2</w:t>
            </w:r>
            <w:r w:rsidR="00687D3D" w:rsidRPr="00404E38">
              <w:fldChar w:fldCharType="end"/>
            </w:r>
            <w:bookmarkEnd w:id="46"/>
            <w:r w:rsidRPr="00404E38">
              <w:t>: NIST steady state calibration system block diagram</w:t>
            </w:r>
          </w:p>
        </w:tc>
      </w:tr>
    </w:tbl>
    <w:p w14:paraId="2BF3F754" w14:textId="77777777" w:rsidR="007A43D1" w:rsidRDefault="007A43D1" w:rsidP="007A43D1">
      <w:pPr>
        <w:spacing w:before="240" w:after="240"/>
      </w:pPr>
      <w:r>
        <w:t xml:space="preserve">The voltage signal is attached in parallel with the PMU to a calibrated voltage attenuator and then to a National Instruments (NI) PXI-6123 Data Acquisition Card located in a PXI-1042Q chassis along with an NI PXI-6608 High Precision Counter Timer which received UTC disciplined 10 MHz and 1 Pulse </w:t>
      </w:r>
      <w:proofErr w:type="gramStart"/>
      <w:r>
        <w:t>Per</w:t>
      </w:r>
      <w:proofErr w:type="gramEnd"/>
      <w:r>
        <w:t xml:space="preserve"> Second (PPS) signals from the GPS receiver.  </w:t>
      </w:r>
      <w:proofErr w:type="gramStart"/>
      <w:r>
        <w:t>the</w:t>
      </w:r>
      <w:proofErr w:type="gramEnd"/>
      <w:r>
        <w:t xml:space="preserve"> current signal to the PMU is attached in series with the PMU to NIST made calibrated current transformers complete with calibrated burdens on the secondary side which are also measured by the PXI-6123.  </w:t>
      </w:r>
    </w:p>
    <w:p w14:paraId="49642609" w14:textId="77777777" w:rsidR="007A43D1" w:rsidRDefault="007A43D1" w:rsidP="007A43D1">
      <w:pPr>
        <w:spacing w:before="240" w:after="240"/>
      </w:pPr>
      <w:r>
        <w:t>Software running on the NI system calculates the reference signal and receives the PMU data, comparing the two and calculating the PMU test results which can be saved by the operator on the systems hard disk drive.</w:t>
      </w:r>
    </w:p>
    <w:p w14:paraId="2213FCEA" w14:textId="77777777" w:rsidR="007A43D1" w:rsidRDefault="007A43D1" w:rsidP="007A43D1">
      <w:pPr>
        <w:pStyle w:val="IEEEStdsLevel2Header"/>
      </w:pPr>
      <w:r>
        <w:t>NIST steady state calibration system intercomparison</w:t>
      </w:r>
    </w:p>
    <w:p w14:paraId="73DA6815" w14:textId="77777777" w:rsidR="007A43D1" w:rsidRDefault="007A43D1" w:rsidP="007A43D1">
      <w:r>
        <w:t xml:space="preserve">Since only the steady state frequency range test is performed by the steady state system, a transfer calibration </w:t>
      </w:r>
      <w:r w:rsidR="009461A5">
        <w:t>(intercomparison) may be</w:t>
      </w:r>
      <w:r>
        <w:t xml:space="preserve"> </w:t>
      </w:r>
      <w:r w:rsidR="001B17F1">
        <w:t xml:space="preserve">used to determine the 95.4% confidence </w:t>
      </w:r>
      <w:r w:rsidR="00AB4537">
        <w:t xml:space="preserve">interval </w:t>
      </w:r>
      <w:r w:rsidR="001B17F1">
        <w:t>of TVE, FE, and RFE</w:t>
      </w:r>
      <w:r>
        <w:t xml:space="preserve"> when compared with </w:t>
      </w:r>
      <w:r w:rsidR="001B17F1">
        <w:t>the dynamic 1 system</w:t>
      </w:r>
      <w:r>
        <w:t xml:space="preserve"> which has performed the same test on the </w:t>
      </w:r>
      <w:r w:rsidR="00532429">
        <w:t xml:space="preserve">transfer standard PMU.  For this intercomparison, the transfer standard is a PMU which has errors </w:t>
      </w:r>
      <w:r w:rsidR="004C34D5">
        <w:t>that</w:t>
      </w:r>
      <w:r w:rsidR="00532429">
        <w:t xml:space="preserve"> fall </w:t>
      </w:r>
      <w:r w:rsidR="001A4778">
        <w:t>within</w:t>
      </w:r>
      <w:r w:rsidR="00532429">
        <w:t xml:space="preserve"> the uncertainties of either the NIST dynamic 1 PMU calibration system or the Fluke PMU calibration system.  </w:t>
      </w:r>
    </w:p>
    <w:p w14:paraId="1CD7EDFC" w14:textId="77777777" w:rsidR="001B17F1" w:rsidRDefault="001B17F1" w:rsidP="007A43D1"/>
    <w:p w14:paraId="22D195DE" w14:textId="77777777" w:rsidR="001B17F1" w:rsidRDefault="001B17F1" w:rsidP="001B17F1">
      <w:pPr>
        <w:pStyle w:val="IEEEStdsLevel3Header"/>
      </w:pPr>
      <w:r>
        <w:t xml:space="preserve">95% confidence </w:t>
      </w:r>
      <w:r w:rsidR="00AB4537">
        <w:t>interval</w:t>
      </w:r>
    </w:p>
    <w:p w14:paraId="5D6F3DC3" w14:textId="77777777" w:rsidR="00A9481A" w:rsidRDefault="00AB4537" w:rsidP="007A43D1">
      <w:r>
        <w:t xml:space="preserve">For </w:t>
      </w:r>
      <w:r w:rsidR="00E3023E">
        <w:t>each</w:t>
      </w:r>
      <w:r>
        <w:t xml:space="preserve"> measurement of TVE, FE, and RFE made by </w:t>
      </w:r>
      <w:r w:rsidR="004C34D5">
        <w:t xml:space="preserve">the </w:t>
      </w:r>
      <w:r>
        <w:t xml:space="preserve">steady state calibration system, we can be 95% certain that the measurement lies within a confidence interval around the actual value.  </w:t>
      </w:r>
      <w:r w:rsidR="001B17F1">
        <w:t xml:space="preserve">The 95% confidence </w:t>
      </w:r>
      <w:r>
        <w:t>interval</w:t>
      </w:r>
      <w:r w:rsidR="001B17F1">
        <w:t xml:space="preserve"> </w:t>
      </w:r>
      <w:r>
        <w:t>is determined by</w:t>
      </w:r>
      <w:r w:rsidR="00A9481A">
        <w:t>:</w:t>
      </w:r>
    </w:p>
    <w:p w14:paraId="0FA1530F" w14:textId="77777777" w:rsidR="00A9481A" w:rsidRDefault="00C4612D" w:rsidP="003104C6">
      <w:pPr>
        <w:pStyle w:val="ListParagraph"/>
        <w:numPr>
          <w:ilvl w:val="0"/>
          <w:numId w:val="19"/>
        </w:numPr>
        <w:spacing w:before="240" w:after="240"/>
      </w:pPr>
      <w:r>
        <w:t>D</w:t>
      </w:r>
      <w:r w:rsidR="00A9481A">
        <w:t xml:space="preserve">etermining a “bias level” by </w:t>
      </w:r>
      <w:r w:rsidR="00AB4537">
        <w:t>subtracting the mean magnitude error (ME) and phase error (PE) for each frequency measurement made by the reference calibrator (the dynamic 1 test system) from the mean ME and PE of measurements made by the calibrator under test (the steady state test system)</w:t>
      </w:r>
      <w:r>
        <w:t>.</w:t>
      </w:r>
      <w:r w:rsidR="00C1547A">
        <w:t xml:space="preserve">  </w:t>
      </w:r>
    </w:p>
    <w:p w14:paraId="3AFC2B89" w14:textId="77777777" w:rsidR="00A9481A" w:rsidRDefault="00C4612D" w:rsidP="003104C6">
      <w:pPr>
        <w:pStyle w:val="ListParagraph"/>
        <w:numPr>
          <w:ilvl w:val="0"/>
          <w:numId w:val="19"/>
        </w:numPr>
        <w:spacing w:before="240" w:after="240"/>
      </w:pPr>
      <w:r>
        <w:t>Determining a</w:t>
      </w:r>
      <w:r w:rsidR="00C1547A">
        <w:t xml:space="preserve"> “common standard deviation</w:t>
      </w:r>
      <w:r w:rsidR="001A4778">
        <w:t>”</w:t>
      </w:r>
      <w:r w:rsidR="00C1547A">
        <w:t xml:space="preserve"> (</w:t>
      </w:r>
      <w:proofErr w:type="spellStart"/>
      <w:r w:rsidR="00C1547A">
        <w:t>StDc</w:t>
      </w:r>
      <w:proofErr w:type="spellEnd"/>
      <w:r w:rsidR="001A4778">
        <w:t>)</w:t>
      </w:r>
      <w:r w:rsidR="00C1547A">
        <w:t xml:space="preserve"> by taking the root sum of squares of the dynamic and steady state ME and PE standard deviations.  </w:t>
      </w:r>
    </w:p>
    <w:p w14:paraId="771EEC60" w14:textId="77777777" w:rsidR="00C1547A" w:rsidRDefault="00C4612D" w:rsidP="003104C6">
      <w:pPr>
        <w:pStyle w:val="ListParagraph"/>
        <w:numPr>
          <w:ilvl w:val="0"/>
          <w:numId w:val="19"/>
        </w:numPr>
        <w:spacing w:before="240" w:after="240"/>
      </w:pPr>
      <w:r>
        <w:t>Determining the 95% confidence interval for ME or PE by a</w:t>
      </w:r>
      <w:r w:rsidR="00C1547A">
        <w:t xml:space="preserve">dding the absolute value of the ME or PE bias to twice the values of the ME or PE </w:t>
      </w:r>
      <w:proofErr w:type="spellStart"/>
      <w:r w:rsidR="00C1547A">
        <w:t>StDc</w:t>
      </w:r>
      <w:proofErr w:type="spellEnd"/>
      <w:r w:rsidR="00C1547A">
        <w:t xml:space="preserve"> (2 sigma)</w:t>
      </w:r>
      <w:r w:rsidR="001A4778">
        <w:t>,</w:t>
      </w:r>
      <w:r w:rsidR="00C1547A">
        <w:t xml:space="preserve"> </w:t>
      </w:r>
    </w:p>
    <w:p w14:paraId="785F1542" w14:textId="77777777" w:rsidR="00E3023E" w:rsidRDefault="00C1547A" w:rsidP="00E3023E">
      <w:pPr>
        <w:rPr>
          <w:rFonts w:ascii="Calibri" w:hAnsi="Calibri"/>
          <w:color w:val="000000"/>
          <w:sz w:val="22"/>
          <w:szCs w:val="22"/>
          <w:lang w:eastAsia="en-US"/>
        </w:rPr>
      </w:pPr>
      <w:r>
        <w:t>The PE confidence level i</w:t>
      </w:r>
      <w:r w:rsidR="0095440F">
        <w:t>s calculated in percent</w:t>
      </w:r>
      <w:r>
        <w:t xml:space="preserve">.  Since the PE and PE </w:t>
      </w:r>
      <w:proofErr w:type="spellStart"/>
      <w:r>
        <w:t>S</w:t>
      </w:r>
      <w:r w:rsidR="0095440F">
        <w:t>tD</w:t>
      </w:r>
      <w:proofErr w:type="spellEnd"/>
      <w:r w:rsidR="0095440F">
        <w:t xml:space="preserve"> is measured in degrees, they are</w:t>
      </w:r>
      <w:r>
        <w:t xml:space="preserve"> converted to radians and multiplied by 100 to approximate the PE in percent.  If the PE and </w:t>
      </w:r>
      <w:proofErr w:type="spellStart"/>
      <w:proofErr w:type="gramStart"/>
      <w:r>
        <w:t>StD</w:t>
      </w:r>
      <w:proofErr w:type="spellEnd"/>
      <w:proofErr w:type="gramEnd"/>
      <w:r>
        <w:t xml:space="preserve"> in radians is small, 100 times </w:t>
      </w:r>
      <w:r w:rsidR="0095440F">
        <w:t xml:space="preserve">them are </w:t>
      </w:r>
      <w:r>
        <w:t>a very close approximation</w:t>
      </w:r>
      <w:r w:rsidR="0095440F">
        <w:t>s</w:t>
      </w:r>
      <w:r>
        <w:t xml:space="preserve"> to percent phase error.  </w:t>
      </w:r>
      <w:r w:rsidR="0095440F">
        <w:t>If they were</w:t>
      </w:r>
      <w:r>
        <w:t xml:space="preserve"> not small, then to determine the phase error in percent</w:t>
      </w:r>
      <w:r w:rsidR="0095440F">
        <w:t>,</w:t>
      </w:r>
      <w:r>
        <w:t xml:space="preserve"> the </w:t>
      </w:r>
      <w:proofErr w:type="gramStart"/>
      <w:r>
        <w:t>sin(</w:t>
      </w:r>
      <w:proofErr w:type="gramEnd"/>
      <w:r>
        <w:t>PE) or sin(</w:t>
      </w:r>
      <w:proofErr w:type="spellStart"/>
      <w:r>
        <w:t>StD</w:t>
      </w:r>
      <w:proofErr w:type="spellEnd"/>
      <w:r>
        <w:t>) must be taken.  In these transfer calibrations</w:t>
      </w:r>
      <w:r w:rsidR="0095440F">
        <w:t>,</w:t>
      </w:r>
      <w:r>
        <w:t xml:space="preserve"> the PE is much</w:t>
      </w:r>
      <w:r w:rsidR="00E3023E">
        <w:t xml:space="preserve"> smaller than 1% (</w:t>
      </w:r>
      <w:r>
        <w:t>as will be shown in the plots</w:t>
      </w:r>
      <w:r w:rsidR="00E3023E">
        <w:t xml:space="preserve"> below</w:t>
      </w:r>
      <w:r>
        <w:t xml:space="preserve">).  For 1% PE, the </w:t>
      </w:r>
      <w:proofErr w:type="spellStart"/>
      <w:r w:rsidR="00E3023E">
        <w:t>arcsin</w:t>
      </w:r>
      <w:proofErr w:type="spellEnd"/>
      <w:r w:rsidR="00E3023E">
        <w:t xml:space="preserve"> of .01 radian is </w:t>
      </w:r>
      <w:r w:rsidR="00E3023E" w:rsidRPr="00E3023E">
        <w:rPr>
          <w:rFonts w:ascii="Calibri" w:hAnsi="Calibri"/>
          <w:color w:val="000000"/>
          <w:sz w:val="22"/>
          <w:szCs w:val="22"/>
          <w:lang w:eastAsia="en-US"/>
        </w:rPr>
        <w:t>0.0100001667</w:t>
      </w:r>
      <w:r w:rsidR="00E3023E">
        <w:rPr>
          <w:rFonts w:ascii="Calibri" w:hAnsi="Calibri"/>
          <w:color w:val="000000"/>
          <w:sz w:val="22"/>
          <w:szCs w:val="22"/>
          <w:lang w:eastAsia="en-US"/>
        </w:rPr>
        <w:t xml:space="preserve"> </w:t>
      </w:r>
      <w:r w:rsidR="001A4778">
        <w:rPr>
          <w:rFonts w:ascii="Calibri" w:hAnsi="Calibri"/>
          <w:color w:val="000000"/>
          <w:sz w:val="22"/>
          <w:szCs w:val="22"/>
          <w:lang w:eastAsia="en-US"/>
        </w:rPr>
        <w:t xml:space="preserve">(1.00001667%) </w:t>
      </w:r>
      <w:r w:rsidR="00E3023E">
        <w:rPr>
          <w:rFonts w:ascii="Calibri" w:hAnsi="Calibri"/>
          <w:color w:val="000000"/>
          <w:sz w:val="22"/>
          <w:szCs w:val="22"/>
          <w:lang w:eastAsia="en-US"/>
        </w:rPr>
        <w:t>or 16.7 ppm different from 1% which is insignificant for these calculations.</w:t>
      </w:r>
    </w:p>
    <w:p w14:paraId="72BF84E0" w14:textId="77777777" w:rsidR="001A4778" w:rsidRDefault="001A4778" w:rsidP="00E3023E">
      <w:pPr>
        <w:rPr>
          <w:rFonts w:ascii="Calibri" w:hAnsi="Calibri"/>
          <w:color w:val="000000"/>
          <w:sz w:val="22"/>
          <w:szCs w:val="22"/>
          <w:lang w:eastAsia="en-US"/>
        </w:rPr>
      </w:pPr>
    </w:p>
    <w:p w14:paraId="385987FA" w14:textId="77777777" w:rsidR="001A4778" w:rsidRPr="00E3023E" w:rsidRDefault="007C16FC" w:rsidP="00E3023E">
      <w:pPr>
        <w:jc w:val="left"/>
        <w:rPr>
          <w:rFonts w:ascii="Calibri" w:hAnsi="Calibri"/>
          <w:color w:val="000000"/>
          <w:sz w:val="22"/>
          <w:szCs w:val="22"/>
          <w:lang w:eastAsia="en-US"/>
        </w:rPr>
      </w:pPr>
      <w:r>
        <w:rPr>
          <w:rFonts w:ascii="Calibri" w:hAnsi="Calibri"/>
          <w:color w:val="000000"/>
          <w:sz w:val="22"/>
          <w:szCs w:val="22"/>
          <w:lang w:eastAsia="en-US"/>
        </w:rPr>
        <w:lastRenderedPageBreak/>
        <w:t>The TVE confidence interval is the root sum of squares of the ME and PE confidence intervals given in percent.</w:t>
      </w:r>
    </w:p>
    <w:p w14:paraId="5DC24C5F" w14:textId="77777777" w:rsidR="00C1547A" w:rsidRDefault="00C1547A" w:rsidP="007A43D1"/>
    <w:p w14:paraId="01F8CE74" w14:textId="77777777" w:rsidR="00532429" w:rsidRDefault="00237722" w:rsidP="00532429">
      <w:pPr>
        <w:pStyle w:val="IEEEStdsLevel3Header"/>
      </w:pPr>
      <w:r>
        <w:t>S</w:t>
      </w:r>
      <w:r w:rsidR="00532429">
        <w:t xml:space="preserve">teady state </w:t>
      </w:r>
      <w:r>
        <w:t xml:space="preserve">system </w:t>
      </w:r>
      <w:r w:rsidR="00532429">
        <w:t>fre</w:t>
      </w:r>
      <w:r>
        <w:t>quency range 95% TVE confidence interval</w:t>
      </w:r>
      <w:r w:rsidR="00A9481A">
        <w:t>s</w:t>
      </w:r>
    </w:p>
    <w:p w14:paraId="4114E7DF" w14:textId="77777777" w:rsidR="00237722" w:rsidRDefault="00B544AC" w:rsidP="00B544AC">
      <w:pPr>
        <w:pStyle w:val="IEEEStdsLevel4Header"/>
        <w:spacing w:after="0"/>
      </w:pPr>
      <w:r>
        <w:t>Steady State system voltage confidence interval</w:t>
      </w:r>
    </w:p>
    <w:tbl>
      <w:tblPr>
        <w:tblStyle w:val="TableGrid"/>
        <w:tblW w:w="0" w:type="auto"/>
        <w:jc w:val="center"/>
        <w:tblLook w:val="04A0" w:firstRow="1" w:lastRow="0" w:firstColumn="1" w:lastColumn="0" w:noHBand="0" w:noVBand="1"/>
      </w:tblPr>
      <w:tblGrid>
        <w:gridCol w:w="3546"/>
        <w:gridCol w:w="3546"/>
        <w:gridCol w:w="3276"/>
      </w:tblGrid>
      <w:tr w:rsidR="007747BD" w14:paraId="32FC28AD" w14:textId="77777777" w:rsidTr="007747BD">
        <w:trPr>
          <w:jc w:val="center"/>
        </w:trPr>
        <w:tc>
          <w:tcPr>
            <w:tcW w:w="3546" w:type="dxa"/>
          </w:tcPr>
          <w:p w14:paraId="5A10248A" w14:textId="77777777" w:rsidR="007747BD" w:rsidRDefault="007747BD" w:rsidP="00B544AC">
            <w:pPr>
              <w:pStyle w:val="IEEEStdsParagraph"/>
              <w:spacing w:after="0"/>
            </w:pPr>
            <w:r w:rsidRPr="007747BD">
              <w:rPr>
                <w:noProof/>
                <w:lang w:eastAsia="en-US"/>
              </w:rPr>
              <w:drawing>
                <wp:inline distT="0" distB="0" distL="0" distR="0" wp14:anchorId="1C46C80A" wp14:editId="6274DEEE">
                  <wp:extent cx="2072143" cy="1240610"/>
                  <wp:effectExtent l="19050" t="0" r="23357" b="0"/>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3516" w:type="dxa"/>
          </w:tcPr>
          <w:p w14:paraId="38569A66" w14:textId="77777777" w:rsidR="007747BD" w:rsidRDefault="007747BD" w:rsidP="007747BD">
            <w:pPr>
              <w:pStyle w:val="IEEEStdsParagraph"/>
              <w:spacing w:after="0"/>
            </w:pPr>
            <w:r w:rsidRPr="007747BD">
              <w:rPr>
                <w:noProof/>
                <w:lang w:eastAsia="en-US"/>
              </w:rPr>
              <w:drawing>
                <wp:inline distT="0" distB="0" distL="0" distR="0" wp14:anchorId="38992C40" wp14:editId="67435A48">
                  <wp:extent cx="2064192" cy="1235850"/>
                  <wp:effectExtent l="19050" t="0" r="12258" b="2400"/>
                  <wp:docPr id="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126" w:type="dxa"/>
          </w:tcPr>
          <w:p w14:paraId="6D6E13D8" w14:textId="77777777" w:rsidR="007747BD" w:rsidRDefault="007747BD" w:rsidP="007747BD">
            <w:pPr>
              <w:pStyle w:val="IEEEStdsParagraph"/>
              <w:spacing w:after="0"/>
            </w:pPr>
            <w:r w:rsidRPr="007747BD">
              <w:rPr>
                <w:noProof/>
                <w:lang w:eastAsia="en-US"/>
              </w:rPr>
              <w:drawing>
                <wp:inline distT="0" distB="0" distL="0" distR="0" wp14:anchorId="1DEB5D7E" wp14:editId="696E5C60">
                  <wp:extent cx="1907588" cy="1144988"/>
                  <wp:effectExtent l="19050" t="0" r="16462" b="0"/>
                  <wp:docPr id="2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7747BD" w14:paraId="66ABD051" w14:textId="77777777" w:rsidTr="007747BD">
        <w:trPr>
          <w:jc w:val="center"/>
        </w:trPr>
        <w:tc>
          <w:tcPr>
            <w:tcW w:w="3546" w:type="dxa"/>
          </w:tcPr>
          <w:p w14:paraId="0EB13B35" w14:textId="77777777" w:rsidR="007747BD" w:rsidRDefault="007747BD" w:rsidP="007747BD">
            <w:pPr>
              <w:pStyle w:val="IEEEStdsParagraph"/>
              <w:spacing w:after="0"/>
            </w:pPr>
            <w:r w:rsidRPr="007747BD">
              <w:rPr>
                <w:noProof/>
                <w:lang w:eastAsia="en-US"/>
              </w:rPr>
              <w:drawing>
                <wp:inline distT="0" distB="0" distL="0" distR="0" wp14:anchorId="49DAB228" wp14:editId="65F175DB">
                  <wp:extent cx="2073137" cy="1241204"/>
                  <wp:effectExtent l="19050" t="0" r="22363" b="0"/>
                  <wp:docPr id="2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3516" w:type="dxa"/>
          </w:tcPr>
          <w:p w14:paraId="4039293C" w14:textId="77777777" w:rsidR="007747BD" w:rsidRDefault="008332CF" w:rsidP="007747BD">
            <w:pPr>
              <w:pStyle w:val="IEEEStdsParagraph"/>
              <w:spacing w:after="0"/>
            </w:pPr>
            <w:r w:rsidRPr="008332CF">
              <w:rPr>
                <w:noProof/>
                <w:lang w:eastAsia="en-US"/>
              </w:rPr>
              <w:drawing>
                <wp:inline distT="0" distB="0" distL="0" distR="0" wp14:anchorId="7B433DC7" wp14:editId="5DA5F8B9">
                  <wp:extent cx="2068029" cy="1238146"/>
                  <wp:effectExtent l="19050" t="0" r="27471" b="104"/>
                  <wp:docPr id="2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3126" w:type="dxa"/>
          </w:tcPr>
          <w:p w14:paraId="6BEFB97D" w14:textId="77777777" w:rsidR="007747BD" w:rsidRDefault="008332CF" w:rsidP="007747BD">
            <w:pPr>
              <w:pStyle w:val="IEEEStdsParagraph"/>
              <w:spacing w:after="0"/>
            </w:pPr>
            <w:r w:rsidRPr="008332CF">
              <w:rPr>
                <w:noProof/>
                <w:lang w:eastAsia="en-US"/>
              </w:rPr>
              <w:drawing>
                <wp:inline distT="0" distB="0" distL="0" distR="0" wp14:anchorId="4343ADBE" wp14:editId="166D3861">
                  <wp:extent cx="1905194" cy="1140655"/>
                  <wp:effectExtent l="19050" t="0" r="18856" b="2345"/>
                  <wp:docPr id="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6863A072" w14:textId="77777777" w:rsidR="00237722" w:rsidRPr="00237722" w:rsidRDefault="00237722" w:rsidP="007747BD">
      <w:pPr>
        <w:pStyle w:val="IEEEStdsParagraph"/>
        <w:spacing w:after="0"/>
      </w:pPr>
    </w:p>
    <w:p w14:paraId="510F1A44" w14:textId="77777777" w:rsidR="007A43D1" w:rsidRDefault="007A43D1" w:rsidP="0095440F"/>
    <w:tbl>
      <w:tblPr>
        <w:tblStyle w:val="TableGrid"/>
        <w:tblW w:w="0" w:type="auto"/>
        <w:tblLayout w:type="fixed"/>
        <w:tblLook w:val="04A0" w:firstRow="1" w:lastRow="0" w:firstColumn="1" w:lastColumn="0" w:noHBand="0" w:noVBand="1"/>
      </w:tblPr>
      <w:tblGrid>
        <w:gridCol w:w="5711"/>
        <w:gridCol w:w="5017"/>
      </w:tblGrid>
      <w:tr w:rsidR="008332CF" w14:paraId="63B98B4B" w14:textId="77777777" w:rsidTr="00C4313D">
        <w:tc>
          <w:tcPr>
            <w:tcW w:w="5711" w:type="dxa"/>
          </w:tcPr>
          <w:tbl>
            <w:tblPr>
              <w:tblW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922"/>
              <w:gridCol w:w="923"/>
              <w:gridCol w:w="922"/>
              <w:gridCol w:w="923"/>
            </w:tblGrid>
            <w:tr w:rsidR="003E698B" w:rsidRPr="008332CF" w14:paraId="385FAC4D" w14:textId="77777777" w:rsidTr="00C4313D">
              <w:trPr>
                <w:trHeight w:val="300"/>
              </w:trPr>
              <w:tc>
                <w:tcPr>
                  <w:tcW w:w="1795" w:type="dxa"/>
                  <w:shd w:val="clear" w:color="auto" w:fill="auto"/>
                  <w:noWrap/>
                  <w:vAlign w:val="bottom"/>
                  <w:hideMark/>
                </w:tcPr>
                <w:p w14:paraId="4B6F8F46" w14:textId="77777777" w:rsidR="003E698B" w:rsidRPr="008332CF" w:rsidRDefault="003E698B" w:rsidP="003E698B">
                  <w:pPr>
                    <w:jc w:val="center"/>
                    <w:rPr>
                      <w:rFonts w:ascii="Calibri" w:hAnsi="Calibri"/>
                      <w:color w:val="000000"/>
                      <w:lang w:eastAsia="en-US"/>
                    </w:rPr>
                  </w:pPr>
                </w:p>
              </w:tc>
              <w:tc>
                <w:tcPr>
                  <w:tcW w:w="922" w:type="dxa"/>
                  <w:shd w:val="clear" w:color="auto" w:fill="auto"/>
                  <w:noWrap/>
                  <w:vAlign w:val="bottom"/>
                  <w:hideMark/>
                </w:tcPr>
                <w:p w14:paraId="11D851D7" w14:textId="77777777" w:rsidR="003E698B" w:rsidRPr="008332CF" w:rsidRDefault="003E698B" w:rsidP="003E698B">
                  <w:pPr>
                    <w:jc w:val="center"/>
                    <w:rPr>
                      <w:rFonts w:ascii="Calibri" w:hAnsi="Calibri"/>
                      <w:color w:val="000000"/>
                      <w:lang w:eastAsia="en-US"/>
                    </w:rPr>
                  </w:pPr>
                  <w:r w:rsidRPr="008332CF">
                    <w:rPr>
                      <w:rFonts w:ascii="Calibri" w:hAnsi="Calibri"/>
                      <w:color w:val="000000"/>
                      <w:lang w:eastAsia="en-US"/>
                    </w:rPr>
                    <w:t>VA</w:t>
                  </w:r>
                </w:p>
              </w:tc>
              <w:tc>
                <w:tcPr>
                  <w:tcW w:w="923" w:type="dxa"/>
                  <w:shd w:val="clear" w:color="auto" w:fill="auto"/>
                  <w:noWrap/>
                  <w:vAlign w:val="bottom"/>
                  <w:hideMark/>
                </w:tcPr>
                <w:p w14:paraId="32C85DAD" w14:textId="77777777" w:rsidR="003E698B" w:rsidRPr="008332CF" w:rsidRDefault="003E698B" w:rsidP="003E698B">
                  <w:pPr>
                    <w:jc w:val="center"/>
                    <w:rPr>
                      <w:rFonts w:ascii="Calibri" w:hAnsi="Calibri"/>
                      <w:color w:val="000000"/>
                      <w:lang w:eastAsia="en-US"/>
                    </w:rPr>
                  </w:pPr>
                  <w:r w:rsidRPr="008332CF">
                    <w:rPr>
                      <w:rFonts w:ascii="Calibri" w:hAnsi="Calibri"/>
                      <w:color w:val="000000"/>
                      <w:lang w:eastAsia="en-US"/>
                    </w:rPr>
                    <w:t>VB</w:t>
                  </w:r>
                </w:p>
              </w:tc>
              <w:tc>
                <w:tcPr>
                  <w:tcW w:w="922" w:type="dxa"/>
                  <w:shd w:val="clear" w:color="auto" w:fill="auto"/>
                  <w:noWrap/>
                  <w:vAlign w:val="bottom"/>
                  <w:hideMark/>
                </w:tcPr>
                <w:p w14:paraId="4BBE9502" w14:textId="77777777" w:rsidR="003E698B" w:rsidRPr="008332CF" w:rsidRDefault="003E698B" w:rsidP="003E698B">
                  <w:pPr>
                    <w:jc w:val="center"/>
                    <w:rPr>
                      <w:rFonts w:ascii="Calibri" w:hAnsi="Calibri"/>
                      <w:color w:val="000000"/>
                      <w:lang w:eastAsia="en-US"/>
                    </w:rPr>
                  </w:pPr>
                  <w:r w:rsidRPr="008332CF">
                    <w:rPr>
                      <w:rFonts w:ascii="Calibri" w:hAnsi="Calibri"/>
                      <w:color w:val="000000"/>
                      <w:lang w:eastAsia="en-US"/>
                    </w:rPr>
                    <w:t>VC</w:t>
                  </w:r>
                </w:p>
              </w:tc>
              <w:tc>
                <w:tcPr>
                  <w:tcW w:w="923" w:type="dxa"/>
                  <w:shd w:val="clear" w:color="auto" w:fill="auto"/>
                  <w:noWrap/>
                  <w:vAlign w:val="bottom"/>
                  <w:hideMark/>
                </w:tcPr>
                <w:p w14:paraId="69673B6D" w14:textId="77777777" w:rsidR="003E698B" w:rsidRPr="008332CF" w:rsidRDefault="003E698B" w:rsidP="003E698B">
                  <w:pPr>
                    <w:jc w:val="center"/>
                    <w:rPr>
                      <w:rFonts w:ascii="Calibri" w:hAnsi="Calibri"/>
                      <w:color w:val="000000"/>
                      <w:lang w:eastAsia="en-US"/>
                    </w:rPr>
                  </w:pPr>
                  <w:r w:rsidRPr="008332CF">
                    <w:rPr>
                      <w:rFonts w:ascii="Calibri" w:hAnsi="Calibri"/>
                      <w:color w:val="000000"/>
                      <w:lang w:eastAsia="en-US"/>
                    </w:rPr>
                    <w:t>V+</w:t>
                  </w:r>
                </w:p>
              </w:tc>
            </w:tr>
            <w:tr w:rsidR="00C4313D" w:rsidRPr="008332CF" w14:paraId="60135DD5" w14:textId="77777777" w:rsidTr="00C4313D">
              <w:trPr>
                <w:trHeight w:val="300"/>
              </w:trPr>
              <w:tc>
                <w:tcPr>
                  <w:tcW w:w="1795" w:type="dxa"/>
                  <w:shd w:val="clear" w:color="auto" w:fill="auto"/>
                  <w:noWrap/>
                  <w:vAlign w:val="bottom"/>
                  <w:hideMark/>
                </w:tcPr>
                <w:p w14:paraId="4961C86F"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 xml:space="preserve">Max TVE 95% </w:t>
                  </w:r>
                  <w:r w:rsidR="003E698B" w:rsidRPr="00C4313D">
                    <w:rPr>
                      <w:rFonts w:ascii="Calibri" w:hAnsi="Calibri"/>
                      <w:color w:val="000000"/>
                      <w:lang w:eastAsia="en-US"/>
                    </w:rPr>
                    <w:t>Conf</w:t>
                  </w:r>
                </w:p>
              </w:tc>
              <w:tc>
                <w:tcPr>
                  <w:tcW w:w="922" w:type="dxa"/>
                  <w:shd w:val="clear" w:color="auto" w:fill="auto"/>
                  <w:noWrap/>
                  <w:vAlign w:val="bottom"/>
                  <w:hideMark/>
                </w:tcPr>
                <w:p w14:paraId="47532895"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0.091</w:t>
                  </w:r>
                  <w:r w:rsidR="00902296">
                    <w:rPr>
                      <w:rFonts w:ascii="Calibri" w:hAnsi="Calibri"/>
                      <w:color w:val="000000"/>
                      <w:lang w:eastAsia="en-US"/>
                    </w:rPr>
                    <w:t>%</w:t>
                  </w:r>
                </w:p>
              </w:tc>
              <w:tc>
                <w:tcPr>
                  <w:tcW w:w="923" w:type="dxa"/>
                  <w:shd w:val="clear" w:color="auto" w:fill="auto"/>
                  <w:noWrap/>
                  <w:vAlign w:val="bottom"/>
                  <w:hideMark/>
                </w:tcPr>
                <w:p w14:paraId="5C48C94C"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0.089</w:t>
                  </w:r>
                  <w:r w:rsidR="00902296">
                    <w:rPr>
                      <w:rFonts w:ascii="Calibri" w:hAnsi="Calibri"/>
                      <w:color w:val="000000"/>
                      <w:lang w:eastAsia="en-US"/>
                    </w:rPr>
                    <w:t>%</w:t>
                  </w:r>
                </w:p>
              </w:tc>
              <w:tc>
                <w:tcPr>
                  <w:tcW w:w="922" w:type="dxa"/>
                  <w:shd w:val="clear" w:color="auto" w:fill="auto"/>
                  <w:noWrap/>
                  <w:vAlign w:val="bottom"/>
                  <w:hideMark/>
                </w:tcPr>
                <w:p w14:paraId="6F5F5B66"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0.08</w:t>
                  </w:r>
                  <w:r w:rsidR="003E698B" w:rsidRPr="00C4313D">
                    <w:rPr>
                      <w:rFonts w:ascii="Calibri" w:hAnsi="Calibri"/>
                      <w:color w:val="000000"/>
                      <w:lang w:eastAsia="en-US"/>
                    </w:rPr>
                    <w:t>8</w:t>
                  </w:r>
                  <w:r w:rsidR="00902296">
                    <w:rPr>
                      <w:rFonts w:ascii="Calibri" w:hAnsi="Calibri"/>
                      <w:color w:val="000000"/>
                      <w:lang w:eastAsia="en-US"/>
                    </w:rPr>
                    <w:t>%</w:t>
                  </w:r>
                </w:p>
              </w:tc>
              <w:tc>
                <w:tcPr>
                  <w:tcW w:w="923" w:type="dxa"/>
                  <w:shd w:val="clear" w:color="auto" w:fill="auto"/>
                  <w:noWrap/>
                  <w:vAlign w:val="bottom"/>
                  <w:hideMark/>
                </w:tcPr>
                <w:p w14:paraId="38423C62"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0.047</w:t>
                  </w:r>
                  <w:r w:rsidR="00902296">
                    <w:rPr>
                      <w:rFonts w:ascii="Calibri" w:hAnsi="Calibri"/>
                      <w:color w:val="000000"/>
                      <w:lang w:eastAsia="en-US"/>
                    </w:rPr>
                    <w:t>%</w:t>
                  </w:r>
                </w:p>
              </w:tc>
            </w:tr>
            <w:tr w:rsidR="00C4313D" w:rsidRPr="008332CF" w14:paraId="0BEE2174" w14:textId="77777777" w:rsidTr="00C4313D">
              <w:trPr>
                <w:trHeight w:val="300"/>
              </w:trPr>
              <w:tc>
                <w:tcPr>
                  <w:tcW w:w="1795" w:type="dxa"/>
                  <w:shd w:val="clear" w:color="auto" w:fill="auto"/>
                  <w:noWrap/>
                  <w:vAlign w:val="bottom"/>
                  <w:hideMark/>
                </w:tcPr>
                <w:p w14:paraId="6203933D"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 xml:space="preserve">Max ME 95% </w:t>
                  </w:r>
                  <w:r w:rsidR="003E698B" w:rsidRPr="00C4313D">
                    <w:rPr>
                      <w:rFonts w:ascii="Calibri" w:hAnsi="Calibri"/>
                      <w:color w:val="000000"/>
                      <w:lang w:eastAsia="en-US"/>
                    </w:rPr>
                    <w:t>Conf</w:t>
                  </w:r>
                </w:p>
              </w:tc>
              <w:tc>
                <w:tcPr>
                  <w:tcW w:w="922" w:type="dxa"/>
                  <w:shd w:val="clear" w:color="auto" w:fill="auto"/>
                  <w:noWrap/>
                  <w:vAlign w:val="bottom"/>
                  <w:hideMark/>
                </w:tcPr>
                <w:p w14:paraId="3E34635A"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0.06</w:t>
                  </w:r>
                  <w:r w:rsidR="003E698B" w:rsidRPr="00C4313D">
                    <w:rPr>
                      <w:rFonts w:ascii="Calibri" w:hAnsi="Calibri"/>
                      <w:color w:val="000000"/>
                      <w:lang w:eastAsia="en-US"/>
                    </w:rPr>
                    <w:t>7</w:t>
                  </w:r>
                  <w:r w:rsidR="00902296">
                    <w:rPr>
                      <w:rFonts w:ascii="Calibri" w:hAnsi="Calibri"/>
                      <w:color w:val="000000"/>
                      <w:lang w:eastAsia="en-US"/>
                    </w:rPr>
                    <w:t>%</w:t>
                  </w:r>
                </w:p>
              </w:tc>
              <w:tc>
                <w:tcPr>
                  <w:tcW w:w="923" w:type="dxa"/>
                  <w:shd w:val="clear" w:color="auto" w:fill="auto"/>
                  <w:noWrap/>
                  <w:vAlign w:val="bottom"/>
                  <w:hideMark/>
                </w:tcPr>
                <w:p w14:paraId="7AD44584"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0.04</w:t>
                  </w:r>
                  <w:r w:rsidR="003E698B" w:rsidRPr="00C4313D">
                    <w:rPr>
                      <w:rFonts w:ascii="Calibri" w:hAnsi="Calibri"/>
                      <w:color w:val="000000"/>
                      <w:lang w:eastAsia="en-US"/>
                    </w:rPr>
                    <w:t>8</w:t>
                  </w:r>
                  <w:r w:rsidR="00902296">
                    <w:rPr>
                      <w:rFonts w:ascii="Calibri" w:hAnsi="Calibri"/>
                      <w:color w:val="000000"/>
                      <w:lang w:eastAsia="en-US"/>
                    </w:rPr>
                    <w:t>%</w:t>
                  </w:r>
                </w:p>
              </w:tc>
              <w:tc>
                <w:tcPr>
                  <w:tcW w:w="922" w:type="dxa"/>
                  <w:shd w:val="clear" w:color="auto" w:fill="auto"/>
                  <w:noWrap/>
                  <w:vAlign w:val="bottom"/>
                  <w:hideMark/>
                </w:tcPr>
                <w:p w14:paraId="3C7BC048"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0.064</w:t>
                  </w:r>
                  <w:r w:rsidR="00902296">
                    <w:rPr>
                      <w:rFonts w:ascii="Calibri" w:hAnsi="Calibri"/>
                      <w:color w:val="000000"/>
                      <w:lang w:eastAsia="en-US"/>
                    </w:rPr>
                    <w:t>%</w:t>
                  </w:r>
                </w:p>
              </w:tc>
              <w:tc>
                <w:tcPr>
                  <w:tcW w:w="923" w:type="dxa"/>
                  <w:shd w:val="clear" w:color="auto" w:fill="auto"/>
                  <w:noWrap/>
                  <w:vAlign w:val="bottom"/>
                  <w:hideMark/>
                </w:tcPr>
                <w:p w14:paraId="728C5036"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0.024</w:t>
                  </w:r>
                  <w:r w:rsidR="00902296">
                    <w:rPr>
                      <w:rFonts w:ascii="Calibri" w:hAnsi="Calibri"/>
                      <w:color w:val="000000"/>
                      <w:lang w:eastAsia="en-US"/>
                    </w:rPr>
                    <w:t>%</w:t>
                  </w:r>
                </w:p>
              </w:tc>
            </w:tr>
            <w:tr w:rsidR="00C4313D" w:rsidRPr="008332CF" w14:paraId="11724471" w14:textId="77777777" w:rsidTr="00C4313D">
              <w:trPr>
                <w:trHeight w:val="300"/>
              </w:trPr>
              <w:tc>
                <w:tcPr>
                  <w:tcW w:w="1795" w:type="dxa"/>
                  <w:shd w:val="clear" w:color="auto" w:fill="auto"/>
                  <w:noWrap/>
                  <w:vAlign w:val="bottom"/>
                  <w:hideMark/>
                </w:tcPr>
                <w:p w14:paraId="4986201A"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 xml:space="preserve">Max PE 95% </w:t>
                  </w:r>
                  <w:r w:rsidR="003E698B" w:rsidRPr="00C4313D">
                    <w:rPr>
                      <w:rFonts w:ascii="Calibri" w:hAnsi="Calibri"/>
                      <w:color w:val="000000"/>
                      <w:lang w:eastAsia="en-US"/>
                    </w:rPr>
                    <w:t>Conf</w:t>
                  </w:r>
                </w:p>
              </w:tc>
              <w:tc>
                <w:tcPr>
                  <w:tcW w:w="922" w:type="dxa"/>
                  <w:shd w:val="clear" w:color="auto" w:fill="auto"/>
                  <w:noWrap/>
                  <w:vAlign w:val="bottom"/>
                  <w:hideMark/>
                </w:tcPr>
                <w:p w14:paraId="398A71CB"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0.07</w:t>
                  </w:r>
                  <w:r w:rsidR="003E698B" w:rsidRPr="00C4313D">
                    <w:rPr>
                      <w:rFonts w:ascii="Calibri" w:hAnsi="Calibri"/>
                      <w:color w:val="000000"/>
                      <w:lang w:eastAsia="en-US"/>
                    </w:rPr>
                    <w:t>1</w:t>
                  </w:r>
                  <w:r w:rsidR="00902296">
                    <w:rPr>
                      <w:rFonts w:ascii="Calibri" w:hAnsi="Calibri"/>
                      <w:color w:val="000000"/>
                      <w:lang w:eastAsia="en-US"/>
                    </w:rPr>
                    <w:t>%</w:t>
                  </w:r>
                </w:p>
              </w:tc>
              <w:tc>
                <w:tcPr>
                  <w:tcW w:w="923" w:type="dxa"/>
                  <w:shd w:val="clear" w:color="auto" w:fill="auto"/>
                  <w:noWrap/>
                  <w:vAlign w:val="bottom"/>
                  <w:hideMark/>
                </w:tcPr>
                <w:p w14:paraId="0F3C4540"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0.076</w:t>
                  </w:r>
                  <w:r w:rsidR="00902296">
                    <w:rPr>
                      <w:rFonts w:ascii="Calibri" w:hAnsi="Calibri"/>
                      <w:color w:val="000000"/>
                      <w:lang w:eastAsia="en-US"/>
                    </w:rPr>
                    <w:t>%</w:t>
                  </w:r>
                </w:p>
              </w:tc>
              <w:tc>
                <w:tcPr>
                  <w:tcW w:w="922" w:type="dxa"/>
                  <w:shd w:val="clear" w:color="auto" w:fill="auto"/>
                  <w:noWrap/>
                  <w:vAlign w:val="bottom"/>
                  <w:hideMark/>
                </w:tcPr>
                <w:p w14:paraId="16396D30"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0.067</w:t>
                  </w:r>
                  <w:r w:rsidR="00902296">
                    <w:rPr>
                      <w:rFonts w:ascii="Calibri" w:hAnsi="Calibri"/>
                      <w:color w:val="000000"/>
                      <w:lang w:eastAsia="en-US"/>
                    </w:rPr>
                    <w:t>%</w:t>
                  </w:r>
                </w:p>
              </w:tc>
              <w:tc>
                <w:tcPr>
                  <w:tcW w:w="923" w:type="dxa"/>
                  <w:shd w:val="clear" w:color="auto" w:fill="auto"/>
                  <w:noWrap/>
                  <w:vAlign w:val="bottom"/>
                  <w:hideMark/>
                </w:tcPr>
                <w:p w14:paraId="341E821C" w14:textId="77777777" w:rsidR="008332CF" w:rsidRPr="008332CF" w:rsidRDefault="008332CF" w:rsidP="003E698B">
                  <w:pPr>
                    <w:jc w:val="center"/>
                    <w:rPr>
                      <w:rFonts w:ascii="Calibri" w:hAnsi="Calibri"/>
                      <w:color w:val="000000"/>
                      <w:lang w:eastAsia="en-US"/>
                    </w:rPr>
                  </w:pPr>
                  <w:r w:rsidRPr="008332CF">
                    <w:rPr>
                      <w:rFonts w:ascii="Calibri" w:hAnsi="Calibri"/>
                      <w:color w:val="000000"/>
                      <w:lang w:eastAsia="en-US"/>
                    </w:rPr>
                    <w:t>0.041</w:t>
                  </w:r>
                  <w:r w:rsidR="00902296">
                    <w:rPr>
                      <w:rFonts w:ascii="Calibri" w:hAnsi="Calibri"/>
                      <w:color w:val="000000"/>
                      <w:lang w:eastAsia="en-US"/>
                    </w:rPr>
                    <w:t>%</w:t>
                  </w:r>
                </w:p>
              </w:tc>
            </w:tr>
          </w:tbl>
          <w:p w14:paraId="67B8557A" w14:textId="77777777" w:rsidR="008332CF" w:rsidRDefault="008332CF" w:rsidP="0095440F"/>
          <w:p w14:paraId="25B40C87" w14:textId="77777777" w:rsidR="003E698B" w:rsidRDefault="003E698B" w:rsidP="0095440F">
            <w:r>
              <w:t>The 95% confidence intervals for voltage TVE, magnitude error and phase error.</w:t>
            </w:r>
          </w:p>
          <w:p w14:paraId="07515D68" w14:textId="77777777" w:rsidR="003E698B" w:rsidRDefault="003E698B" w:rsidP="0095440F"/>
          <w:p w14:paraId="57790166" w14:textId="77777777" w:rsidR="003E698B" w:rsidRDefault="003E698B" w:rsidP="0095440F">
            <w:r>
              <w:t>The maximum voltage TVE 95% confidence interval for all phases is 0.095%</w:t>
            </w:r>
          </w:p>
        </w:tc>
        <w:tc>
          <w:tcPr>
            <w:tcW w:w="5017" w:type="dxa"/>
          </w:tcPr>
          <w:p w14:paraId="58377CBF" w14:textId="77777777" w:rsidR="008332CF" w:rsidRDefault="008332CF" w:rsidP="0095440F">
            <w:r w:rsidRPr="008332CF">
              <w:rPr>
                <w:noProof/>
                <w:lang w:eastAsia="en-US"/>
              </w:rPr>
              <w:drawing>
                <wp:inline distT="0" distB="0" distL="0" distR="0" wp14:anchorId="7718995B" wp14:editId="05C03A23">
                  <wp:extent cx="2990849" cy="1783080"/>
                  <wp:effectExtent l="19050" t="0" r="19051" b="7620"/>
                  <wp:docPr id="3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6021A944" w14:textId="77777777" w:rsidR="008332CF" w:rsidRDefault="00B544AC" w:rsidP="00B544AC">
      <w:pPr>
        <w:pStyle w:val="IEEEStdsLevel4Header"/>
        <w:spacing w:after="0"/>
      </w:pPr>
      <w:r>
        <w:t>Steady State system current confidence interval</w:t>
      </w:r>
    </w:p>
    <w:tbl>
      <w:tblPr>
        <w:tblStyle w:val="TableGrid"/>
        <w:tblW w:w="0" w:type="auto"/>
        <w:tblLook w:val="04A0" w:firstRow="1" w:lastRow="0" w:firstColumn="1" w:lastColumn="0" w:noHBand="0" w:noVBand="1"/>
      </w:tblPr>
      <w:tblGrid>
        <w:gridCol w:w="3438"/>
        <w:gridCol w:w="3780"/>
        <w:gridCol w:w="3549"/>
      </w:tblGrid>
      <w:tr w:rsidR="00A9481A" w14:paraId="1DBA0F20" w14:textId="77777777" w:rsidTr="003657EA">
        <w:tc>
          <w:tcPr>
            <w:tcW w:w="3438" w:type="dxa"/>
          </w:tcPr>
          <w:p w14:paraId="06677A8F" w14:textId="77777777" w:rsidR="00A9481A" w:rsidRDefault="00E2620B" w:rsidP="0095440F">
            <w:r w:rsidRPr="00E2620B">
              <w:rPr>
                <w:noProof/>
                <w:lang w:eastAsia="en-US"/>
              </w:rPr>
              <w:drawing>
                <wp:inline distT="0" distB="0" distL="0" distR="0" wp14:anchorId="3A8310C7" wp14:editId="512787BF">
                  <wp:extent cx="1968776" cy="1178723"/>
                  <wp:effectExtent l="19050" t="0" r="12424" b="2377"/>
                  <wp:docPr id="3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3780" w:type="dxa"/>
          </w:tcPr>
          <w:p w14:paraId="4AD58628" w14:textId="77777777" w:rsidR="00A9481A" w:rsidRDefault="00E2620B" w:rsidP="0095440F">
            <w:r w:rsidRPr="00E2620B">
              <w:rPr>
                <w:noProof/>
                <w:lang w:eastAsia="en-US"/>
              </w:rPr>
              <w:drawing>
                <wp:inline distT="0" distB="0" distL="0" distR="0" wp14:anchorId="748F81FA" wp14:editId="407A3A9F">
                  <wp:extent cx="2195250" cy="1316193"/>
                  <wp:effectExtent l="19050" t="0" r="14550" b="0"/>
                  <wp:docPr id="3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3549" w:type="dxa"/>
          </w:tcPr>
          <w:p w14:paraId="7C888DEF" w14:textId="77777777" w:rsidR="00A9481A" w:rsidRDefault="003657EA" w:rsidP="0095440F">
            <w:r w:rsidRPr="003657EA">
              <w:rPr>
                <w:noProof/>
                <w:lang w:eastAsia="en-US"/>
              </w:rPr>
              <w:drawing>
                <wp:inline distT="0" distB="0" distL="0" distR="0" wp14:anchorId="2C27C7B2" wp14:editId="0D24BAA7">
                  <wp:extent cx="1975651" cy="1182839"/>
                  <wp:effectExtent l="19050" t="0" r="24599" b="0"/>
                  <wp:docPr id="34"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A9481A" w14:paraId="71A4D4C8" w14:textId="77777777" w:rsidTr="003657EA">
        <w:tc>
          <w:tcPr>
            <w:tcW w:w="3438" w:type="dxa"/>
          </w:tcPr>
          <w:p w14:paraId="05E2F780" w14:textId="77777777" w:rsidR="00A9481A" w:rsidRDefault="003657EA" w:rsidP="0095440F">
            <w:r w:rsidRPr="003657EA">
              <w:rPr>
                <w:noProof/>
                <w:lang w:eastAsia="en-US"/>
              </w:rPr>
              <w:drawing>
                <wp:inline distT="0" distB="0" distL="0" distR="0" wp14:anchorId="55195AFB" wp14:editId="48C41F82">
                  <wp:extent cx="1972613" cy="1181020"/>
                  <wp:effectExtent l="19050" t="0" r="27637" b="80"/>
                  <wp:docPr id="35"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3780" w:type="dxa"/>
          </w:tcPr>
          <w:p w14:paraId="6F3D97CE" w14:textId="77777777" w:rsidR="00A9481A" w:rsidRDefault="003657EA" w:rsidP="0095440F">
            <w:r w:rsidRPr="003657EA">
              <w:rPr>
                <w:noProof/>
                <w:lang w:eastAsia="en-US"/>
              </w:rPr>
              <w:drawing>
                <wp:inline distT="0" distB="0" distL="0" distR="0" wp14:anchorId="26F98D47" wp14:editId="4EADA878">
                  <wp:extent cx="2191326" cy="1311965"/>
                  <wp:effectExtent l="19050" t="0" r="18474" b="2485"/>
                  <wp:docPr id="36"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3549" w:type="dxa"/>
          </w:tcPr>
          <w:p w14:paraId="28F59D6B" w14:textId="77777777" w:rsidR="00A9481A" w:rsidRDefault="003657EA" w:rsidP="0095440F">
            <w:r w:rsidRPr="003657EA">
              <w:rPr>
                <w:noProof/>
                <w:lang w:eastAsia="en-US"/>
              </w:rPr>
              <w:drawing>
                <wp:inline distT="0" distB="0" distL="0" distR="0" wp14:anchorId="7724EEF7" wp14:editId="5EF05EBB">
                  <wp:extent cx="2085914" cy="1248354"/>
                  <wp:effectExtent l="19050" t="0" r="9586" b="8946"/>
                  <wp:docPr id="37"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14:paraId="5B83DE5D" w14:textId="77777777" w:rsidR="00A9481A" w:rsidRDefault="00A9481A" w:rsidP="0095440F"/>
    <w:tbl>
      <w:tblPr>
        <w:tblStyle w:val="TableGrid"/>
        <w:tblW w:w="0" w:type="auto"/>
        <w:tblLayout w:type="fixed"/>
        <w:tblLook w:val="04A0" w:firstRow="1" w:lastRow="0" w:firstColumn="1" w:lastColumn="0" w:noHBand="0" w:noVBand="1"/>
      </w:tblPr>
      <w:tblGrid>
        <w:gridCol w:w="5508"/>
        <w:gridCol w:w="4950"/>
      </w:tblGrid>
      <w:tr w:rsidR="003657EA" w14:paraId="4812D94B" w14:textId="77777777" w:rsidTr="00902296">
        <w:tc>
          <w:tcPr>
            <w:tcW w:w="5508" w:type="dxa"/>
          </w:tcPr>
          <w:tbl>
            <w:tblPr>
              <w:tblW w:w="5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050"/>
              <w:gridCol w:w="1050"/>
              <w:gridCol w:w="1050"/>
            </w:tblGrid>
            <w:tr w:rsidR="003657EA" w:rsidRPr="003657EA" w14:paraId="7FBF1188" w14:textId="77777777" w:rsidTr="00C4313D">
              <w:trPr>
                <w:trHeight w:val="300"/>
              </w:trPr>
              <w:tc>
                <w:tcPr>
                  <w:tcW w:w="1885" w:type="dxa"/>
                  <w:shd w:val="clear" w:color="auto" w:fill="auto"/>
                  <w:noWrap/>
                  <w:vAlign w:val="bottom"/>
                  <w:hideMark/>
                </w:tcPr>
                <w:p w14:paraId="6CF66A3A" w14:textId="77777777" w:rsidR="003657EA" w:rsidRPr="003657EA" w:rsidRDefault="003657EA" w:rsidP="003657EA">
                  <w:pPr>
                    <w:jc w:val="center"/>
                    <w:rPr>
                      <w:rFonts w:ascii="Calibri" w:hAnsi="Calibri"/>
                      <w:color w:val="000000"/>
                      <w:lang w:eastAsia="en-US"/>
                    </w:rPr>
                  </w:pPr>
                </w:p>
              </w:tc>
              <w:tc>
                <w:tcPr>
                  <w:tcW w:w="1050" w:type="dxa"/>
                  <w:shd w:val="clear" w:color="auto" w:fill="auto"/>
                  <w:noWrap/>
                  <w:vAlign w:val="bottom"/>
                  <w:hideMark/>
                </w:tcPr>
                <w:p w14:paraId="4456281C"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IA</w:t>
                  </w:r>
                </w:p>
              </w:tc>
              <w:tc>
                <w:tcPr>
                  <w:tcW w:w="1050" w:type="dxa"/>
                  <w:shd w:val="clear" w:color="auto" w:fill="auto"/>
                  <w:noWrap/>
                  <w:vAlign w:val="bottom"/>
                  <w:hideMark/>
                </w:tcPr>
                <w:p w14:paraId="384D8986"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IB</w:t>
                  </w:r>
                </w:p>
              </w:tc>
              <w:tc>
                <w:tcPr>
                  <w:tcW w:w="1050" w:type="dxa"/>
                  <w:shd w:val="clear" w:color="auto" w:fill="auto"/>
                  <w:noWrap/>
                  <w:vAlign w:val="bottom"/>
                  <w:hideMark/>
                </w:tcPr>
                <w:p w14:paraId="11A19ADF"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IC</w:t>
                  </w:r>
                </w:p>
              </w:tc>
            </w:tr>
            <w:tr w:rsidR="003657EA" w:rsidRPr="003657EA" w14:paraId="58ED6D28" w14:textId="77777777" w:rsidTr="00C4313D">
              <w:trPr>
                <w:trHeight w:val="300"/>
              </w:trPr>
              <w:tc>
                <w:tcPr>
                  <w:tcW w:w="1885" w:type="dxa"/>
                  <w:shd w:val="clear" w:color="auto" w:fill="auto"/>
                  <w:noWrap/>
                  <w:vAlign w:val="bottom"/>
                  <w:hideMark/>
                </w:tcPr>
                <w:p w14:paraId="60109B45"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Max TVE 95% Conf</w:t>
                  </w:r>
                </w:p>
              </w:tc>
              <w:tc>
                <w:tcPr>
                  <w:tcW w:w="1050" w:type="dxa"/>
                  <w:shd w:val="clear" w:color="auto" w:fill="auto"/>
                  <w:noWrap/>
                  <w:vAlign w:val="bottom"/>
                  <w:hideMark/>
                </w:tcPr>
                <w:p w14:paraId="7821927C"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0.049</w:t>
                  </w:r>
                  <w:r w:rsidR="00902296">
                    <w:rPr>
                      <w:rFonts w:ascii="Calibri" w:hAnsi="Calibri"/>
                      <w:color w:val="000000"/>
                      <w:lang w:eastAsia="en-US"/>
                    </w:rPr>
                    <w:t>%</w:t>
                  </w:r>
                </w:p>
              </w:tc>
              <w:tc>
                <w:tcPr>
                  <w:tcW w:w="1050" w:type="dxa"/>
                  <w:shd w:val="clear" w:color="auto" w:fill="auto"/>
                  <w:noWrap/>
                  <w:vAlign w:val="bottom"/>
                  <w:hideMark/>
                </w:tcPr>
                <w:p w14:paraId="3AFD98E2"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0.056</w:t>
                  </w:r>
                  <w:r w:rsidR="00902296">
                    <w:rPr>
                      <w:rFonts w:ascii="Calibri" w:hAnsi="Calibri"/>
                      <w:color w:val="000000"/>
                      <w:lang w:eastAsia="en-US"/>
                    </w:rPr>
                    <w:t>%</w:t>
                  </w:r>
                </w:p>
              </w:tc>
              <w:tc>
                <w:tcPr>
                  <w:tcW w:w="1050" w:type="dxa"/>
                  <w:shd w:val="clear" w:color="auto" w:fill="auto"/>
                  <w:noWrap/>
                  <w:vAlign w:val="bottom"/>
                  <w:hideMark/>
                </w:tcPr>
                <w:p w14:paraId="2DDED711"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0.057</w:t>
                  </w:r>
                  <w:r w:rsidR="00902296">
                    <w:rPr>
                      <w:rFonts w:ascii="Calibri" w:hAnsi="Calibri"/>
                      <w:color w:val="000000"/>
                      <w:lang w:eastAsia="en-US"/>
                    </w:rPr>
                    <w:t>%</w:t>
                  </w:r>
                </w:p>
              </w:tc>
            </w:tr>
            <w:tr w:rsidR="003657EA" w:rsidRPr="003657EA" w14:paraId="5ED81380" w14:textId="77777777" w:rsidTr="00C4313D">
              <w:trPr>
                <w:trHeight w:val="300"/>
              </w:trPr>
              <w:tc>
                <w:tcPr>
                  <w:tcW w:w="1885" w:type="dxa"/>
                  <w:shd w:val="clear" w:color="auto" w:fill="auto"/>
                  <w:noWrap/>
                  <w:vAlign w:val="bottom"/>
                  <w:hideMark/>
                </w:tcPr>
                <w:p w14:paraId="27818A66"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Max ME 95% Conf</w:t>
                  </w:r>
                </w:p>
              </w:tc>
              <w:tc>
                <w:tcPr>
                  <w:tcW w:w="1050" w:type="dxa"/>
                  <w:shd w:val="clear" w:color="auto" w:fill="auto"/>
                  <w:noWrap/>
                  <w:vAlign w:val="bottom"/>
                  <w:hideMark/>
                </w:tcPr>
                <w:p w14:paraId="2FA72FFD"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0.040</w:t>
                  </w:r>
                  <w:r w:rsidR="00902296">
                    <w:rPr>
                      <w:rFonts w:ascii="Calibri" w:hAnsi="Calibri"/>
                      <w:color w:val="000000"/>
                      <w:lang w:eastAsia="en-US"/>
                    </w:rPr>
                    <w:t>%</w:t>
                  </w:r>
                </w:p>
              </w:tc>
              <w:tc>
                <w:tcPr>
                  <w:tcW w:w="1050" w:type="dxa"/>
                  <w:shd w:val="clear" w:color="auto" w:fill="auto"/>
                  <w:noWrap/>
                  <w:vAlign w:val="bottom"/>
                  <w:hideMark/>
                </w:tcPr>
                <w:p w14:paraId="3BE8DAF2"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0.046</w:t>
                  </w:r>
                  <w:r w:rsidR="00902296">
                    <w:rPr>
                      <w:rFonts w:ascii="Calibri" w:hAnsi="Calibri"/>
                      <w:color w:val="000000"/>
                      <w:lang w:eastAsia="en-US"/>
                    </w:rPr>
                    <w:t>%</w:t>
                  </w:r>
                </w:p>
              </w:tc>
              <w:tc>
                <w:tcPr>
                  <w:tcW w:w="1050" w:type="dxa"/>
                  <w:shd w:val="clear" w:color="auto" w:fill="auto"/>
                  <w:noWrap/>
                  <w:vAlign w:val="bottom"/>
                  <w:hideMark/>
                </w:tcPr>
                <w:p w14:paraId="6F244E2D"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0.028</w:t>
                  </w:r>
                  <w:r w:rsidR="00902296">
                    <w:rPr>
                      <w:rFonts w:ascii="Calibri" w:hAnsi="Calibri"/>
                      <w:color w:val="000000"/>
                      <w:lang w:eastAsia="en-US"/>
                    </w:rPr>
                    <w:t>%</w:t>
                  </w:r>
                </w:p>
              </w:tc>
            </w:tr>
            <w:tr w:rsidR="003657EA" w:rsidRPr="003657EA" w14:paraId="305DB638" w14:textId="77777777" w:rsidTr="00C4313D">
              <w:trPr>
                <w:trHeight w:val="300"/>
              </w:trPr>
              <w:tc>
                <w:tcPr>
                  <w:tcW w:w="1885" w:type="dxa"/>
                  <w:shd w:val="clear" w:color="auto" w:fill="auto"/>
                  <w:noWrap/>
                  <w:vAlign w:val="bottom"/>
                  <w:hideMark/>
                </w:tcPr>
                <w:p w14:paraId="2270F8C8"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Max PE 95% Conf</w:t>
                  </w:r>
                </w:p>
              </w:tc>
              <w:tc>
                <w:tcPr>
                  <w:tcW w:w="1050" w:type="dxa"/>
                  <w:shd w:val="clear" w:color="auto" w:fill="auto"/>
                  <w:noWrap/>
                  <w:vAlign w:val="bottom"/>
                  <w:hideMark/>
                </w:tcPr>
                <w:p w14:paraId="6304DDFB"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0.033</w:t>
                  </w:r>
                  <w:r w:rsidR="00902296">
                    <w:rPr>
                      <w:rFonts w:ascii="Calibri" w:hAnsi="Calibri"/>
                      <w:color w:val="000000"/>
                      <w:lang w:eastAsia="en-US"/>
                    </w:rPr>
                    <w:t>%</w:t>
                  </w:r>
                </w:p>
              </w:tc>
              <w:tc>
                <w:tcPr>
                  <w:tcW w:w="1050" w:type="dxa"/>
                  <w:shd w:val="clear" w:color="auto" w:fill="auto"/>
                  <w:noWrap/>
                  <w:vAlign w:val="bottom"/>
                  <w:hideMark/>
                </w:tcPr>
                <w:p w14:paraId="4CC4D168"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0.032</w:t>
                  </w:r>
                  <w:r w:rsidR="00902296">
                    <w:rPr>
                      <w:rFonts w:ascii="Calibri" w:hAnsi="Calibri"/>
                      <w:color w:val="000000"/>
                      <w:lang w:eastAsia="en-US"/>
                    </w:rPr>
                    <w:t>%</w:t>
                  </w:r>
                </w:p>
              </w:tc>
              <w:tc>
                <w:tcPr>
                  <w:tcW w:w="1050" w:type="dxa"/>
                  <w:shd w:val="clear" w:color="auto" w:fill="auto"/>
                  <w:noWrap/>
                  <w:vAlign w:val="bottom"/>
                  <w:hideMark/>
                </w:tcPr>
                <w:p w14:paraId="35A259D9" w14:textId="77777777" w:rsidR="003657EA" w:rsidRPr="003657EA" w:rsidRDefault="003657EA" w:rsidP="003657EA">
                  <w:pPr>
                    <w:jc w:val="center"/>
                    <w:rPr>
                      <w:rFonts w:ascii="Calibri" w:hAnsi="Calibri"/>
                      <w:color w:val="000000"/>
                      <w:lang w:eastAsia="en-US"/>
                    </w:rPr>
                  </w:pPr>
                  <w:r w:rsidRPr="003657EA">
                    <w:rPr>
                      <w:rFonts w:ascii="Calibri" w:hAnsi="Calibri"/>
                      <w:color w:val="000000"/>
                      <w:lang w:eastAsia="en-US"/>
                    </w:rPr>
                    <w:t>0.052</w:t>
                  </w:r>
                  <w:r w:rsidR="00902296">
                    <w:rPr>
                      <w:rFonts w:ascii="Calibri" w:hAnsi="Calibri"/>
                      <w:color w:val="000000"/>
                      <w:lang w:eastAsia="en-US"/>
                    </w:rPr>
                    <w:t>%</w:t>
                  </w:r>
                </w:p>
              </w:tc>
            </w:tr>
          </w:tbl>
          <w:p w14:paraId="16245AC3" w14:textId="77777777" w:rsidR="00892BE6" w:rsidRDefault="00892BE6" w:rsidP="003657EA"/>
          <w:p w14:paraId="0BBAAB35" w14:textId="77777777" w:rsidR="003657EA" w:rsidRDefault="003657EA" w:rsidP="003657EA">
            <w:r>
              <w:t>The 95% confidence intervals for current TVE, magnitude error and phase error.</w:t>
            </w:r>
          </w:p>
          <w:p w14:paraId="1346C4DB" w14:textId="77777777" w:rsidR="003657EA" w:rsidRDefault="003657EA" w:rsidP="003657EA"/>
          <w:p w14:paraId="1CFACCAB" w14:textId="77777777" w:rsidR="003657EA" w:rsidRDefault="003657EA" w:rsidP="003657EA">
            <w:r>
              <w:t>The maximum current TVE 95% confidence interval for all phases is 0.057%</w:t>
            </w:r>
          </w:p>
        </w:tc>
        <w:tc>
          <w:tcPr>
            <w:tcW w:w="4950" w:type="dxa"/>
          </w:tcPr>
          <w:p w14:paraId="5C8A7E0E" w14:textId="77777777" w:rsidR="003657EA" w:rsidRDefault="003657EA" w:rsidP="0095440F">
            <w:r w:rsidRPr="003657EA">
              <w:rPr>
                <w:noProof/>
                <w:lang w:eastAsia="en-US"/>
              </w:rPr>
              <w:drawing>
                <wp:inline distT="0" distB="0" distL="0" distR="0" wp14:anchorId="466F2671" wp14:editId="31229637">
                  <wp:extent cx="2990849" cy="1783080"/>
                  <wp:effectExtent l="19050" t="0" r="19051" b="7620"/>
                  <wp:docPr id="38"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1626F5E7" w14:textId="77777777" w:rsidR="003657EA" w:rsidRDefault="00B544AC" w:rsidP="00B544AC">
      <w:pPr>
        <w:pStyle w:val="IEEEStdsLevel4Header"/>
        <w:spacing w:after="0"/>
      </w:pPr>
      <w:r>
        <w:t>Steady State system frequency confidence interval</w:t>
      </w:r>
    </w:p>
    <w:tbl>
      <w:tblPr>
        <w:tblStyle w:val="TableGrid"/>
        <w:tblW w:w="0" w:type="auto"/>
        <w:tblLook w:val="04A0" w:firstRow="1" w:lastRow="0" w:firstColumn="1" w:lastColumn="0" w:noHBand="0" w:noVBand="1"/>
      </w:tblPr>
      <w:tblGrid>
        <w:gridCol w:w="3696"/>
        <w:gridCol w:w="3336"/>
        <w:gridCol w:w="3336"/>
      </w:tblGrid>
      <w:tr w:rsidR="00B544AC" w14:paraId="61261C12" w14:textId="77777777" w:rsidTr="00902296">
        <w:tc>
          <w:tcPr>
            <w:tcW w:w="0" w:type="auto"/>
          </w:tcPr>
          <w:p w14:paraId="6FB468B8" w14:textId="77777777" w:rsidR="00B544AC" w:rsidRDefault="00B544AC" w:rsidP="00B544AC">
            <w:pPr>
              <w:pStyle w:val="IEEEStdsParagraph"/>
              <w:spacing w:after="0"/>
            </w:pPr>
            <w:r w:rsidRPr="00B544AC">
              <w:rPr>
                <w:noProof/>
                <w:lang w:eastAsia="en-US"/>
              </w:rPr>
              <w:drawing>
                <wp:inline distT="0" distB="0" distL="0" distR="0" wp14:anchorId="16E99BAB" wp14:editId="1B05A0E0">
                  <wp:extent cx="2163807" cy="1198742"/>
                  <wp:effectExtent l="19050" t="0" r="26943" b="1408"/>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0" w:type="auto"/>
          </w:tcPr>
          <w:p w14:paraId="772257D2" w14:textId="77777777" w:rsidR="00B544AC" w:rsidRDefault="00B544AC" w:rsidP="00B544AC">
            <w:pPr>
              <w:pStyle w:val="IEEEStdsParagraph"/>
              <w:spacing w:after="0"/>
            </w:pPr>
            <w:r w:rsidRPr="00B544AC">
              <w:rPr>
                <w:noProof/>
                <w:lang w:eastAsia="en-US"/>
              </w:rPr>
              <w:drawing>
                <wp:inline distT="0" distB="0" distL="0" distR="0" wp14:anchorId="41F97C3B" wp14:editId="1B1FA885">
                  <wp:extent cx="1936971" cy="1175855"/>
                  <wp:effectExtent l="19050" t="0" r="25179" b="5245"/>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0" w:type="auto"/>
          </w:tcPr>
          <w:p w14:paraId="7B901297" w14:textId="77777777" w:rsidR="00B544AC" w:rsidRDefault="00B544AC" w:rsidP="00B544AC">
            <w:pPr>
              <w:pStyle w:val="IEEEStdsParagraph"/>
              <w:spacing w:after="0"/>
            </w:pPr>
            <w:r w:rsidRPr="00B544AC">
              <w:rPr>
                <w:noProof/>
                <w:lang w:eastAsia="en-US"/>
              </w:rPr>
              <w:drawing>
                <wp:inline distT="0" distB="0" distL="0" distR="0" wp14:anchorId="2890BBED" wp14:editId="5386431F">
                  <wp:extent cx="1944646" cy="1179665"/>
                  <wp:effectExtent l="19050" t="0" r="17504" b="1435"/>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51"/>
      </w:tblGrid>
      <w:tr w:rsidR="00902296" w:rsidRPr="00902296" w14:paraId="19948C3C" w14:textId="77777777" w:rsidTr="00902296">
        <w:trPr>
          <w:trHeight w:val="300"/>
        </w:trPr>
        <w:tc>
          <w:tcPr>
            <w:tcW w:w="0" w:type="auto"/>
            <w:shd w:val="clear" w:color="auto" w:fill="auto"/>
            <w:noWrap/>
            <w:vAlign w:val="bottom"/>
            <w:hideMark/>
          </w:tcPr>
          <w:p w14:paraId="0E0FCA11" w14:textId="77777777" w:rsidR="00902296" w:rsidRPr="00902296" w:rsidRDefault="00902296" w:rsidP="00902296">
            <w:pPr>
              <w:rPr>
                <w:lang w:eastAsia="en-US"/>
              </w:rPr>
            </w:pPr>
            <w:r w:rsidRPr="00902296">
              <w:rPr>
                <w:lang w:eastAsia="en-US"/>
              </w:rPr>
              <w:t>Max FE 95% conf</w:t>
            </w:r>
          </w:p>
        </w:tc>
        <w:tc>
          <w:tcPr>
            <w:tcW w:w="0" w:type="auto"/>
            <w:shd w:val="clear" w:color="auto" w:fill="auto"/>
            <w:noWrap/>
            <w:vAlign w:val="bottom"/>
            <w:hideMark/>
          </w:tcPr>
          <w:p w14:paraId="0EC79464" w14:textId="77777777" w:rsidR="00902296" w:rsidRPr="00902296" w:rsidRDefault="00902296" w:rsidP="00902296">
            <w:pPr>
              <w:rPr>
                <w:lang w:eastAsia="en-US"/>
              </w:rPr>
            </w:pPr>
            <w:r w:rsidRPr="00902296">
              <w:rPr>
                <w:lang w:eastAsia="en-US"/>
              </w:rPr>
              <w:t>0.000225</w:t>
            </w:r>
            <w:r>
              <w:rPr>
                <w:lang w:eastAsia="en-US"/>
              </w:rPr>
              <w:t xml:space="preserve"> Hz</w:t>
            </w:r>
          </w:p>
        </w:tc>
      </w:tr>
    </w:tbl>
    <w:p w14:paraId="72D48D58" w14:textId="77777777" w:rsidR="00902296" w:rsidRDefault="00902296" w:rsidP="00902296"/>
    <w:p w14:paraId="5F3F67F8" w14:textId="77777777" w:rsidR="00B544AC" w:rsidRDefault="00B544AC" w:rsidP="00902296">
      <w:pPr>
        <w:pStyle w:val="IEEEStdsLevel4Header"/>
        <w:spacing w:after="0"/>
      </w:pPr>
      <w:r>
        <w:t>Steady State system ROCOF confidence interval</w:t>
      </w:r>
    </w:p>
    <w:tbl>
      <w:tblPr>
        <w:tblStyle w:val="TableGrid"/>
        <w:tblW w:w="0" w:type="auto"/>
        <w:tblLook w:val="04A0" w:firstRow="1" w:lastRow="0" w:firstColumn="1" w:lastColumn="0" w:noHBand="0" w:noVBand="1"/>
      </w:tblPr>
      <w:tblGrid>
        <w:gridCol w:w="3606"/>
        <w:gridCol w:w="3516"/>
        <w:gridCol w:w="3306"/>
      </w:tblGrid>
      <w:tr w:rsidR="00B544AC" w14:paraId="5B28B9EB" w14:textId="77777777" w:rsidTr="00902296">
        <w:tc>
          <w:tcPr>
            <w:tcW w:w="0" w:type="auto"/>
          </w:tcPr>
          <w:p w14:paraId="1E8490CD" w14:textId="77777777" w:rsidR="00B544AC" w:rsidRDefault="00B544AC" w:rsidP="00902296">
            <w:pPr>
              <w:pStyle w:val="IEEEStdsParagraph"/>
              <w:spacing w:after="0"/>
            </w:pPr>
            <w:r w:rsidRPr="00B544AC">
              <w:rPr>
                <w:noProof/>
                <w:lang w:eastAsia="en-US"/>
              </w:rPr>
              <w:drawing>
                <wp:inline distT="0" distB="0" distL="0" distR="0" wp14:anchorId="60C9D5CD" wp14:editId="3A1BF5A3">
                  <wp:extent cx="2119851" cy="1178836"/>
                  <wp:effectExtent l="19050" t="0" r="13749" b="2264"/>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0" w:type="auto"/>
          </w:tcPr>
          <w:p w14:paraId="5EB3DE0A" w14:textId="77777777" w:rsidR="00B544AC" w:rsidRDefault="00902296" w:rsidP="00B544AC">
            <w:pPr>
              <w:pStyle w:val="IEEEStdsParagraph"/>
              <w:spacing w:after="0"/>
            </w:pPr>
            <w:r w:rsidRPr="00902296">
              <w:rPr>
                <w:noProof/>
                <w:lang w:eastAsia="en-US"/>
              </w:rPr>
              <w:drawing>
                <wp:inline distT="0" distB="0" distL="0" distR="0" wp14:anchorId="5DAB31B9" wp14:editId="0B9F794D">
                  <wp:extent cx="2066124" cy="1148959"/>
                  <wp:effectExtent l="19050" t="0" r="10326"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0" w:type="auto"/>
          </w:tcPr>
          <w:p w14:paraId="355A101B" w14:textId="77777777" w:rsidR="00B544AC" w:rsidRDefault="00902296" w:rsidP="00B544AC">
            <w:pPr>
              <w:pStyle w:val="IEEEStdsParagraph"/>
              <w:spacing w:after="0"/>
            </w:pPr>
            <w:r w:rsidRPr="00902296">
              <w:rPr>
                <w:noProof/>
                <w:lang w:eastAsia="en-US"/>
              </w:rPr>
              <w:drawing>
                <wp:inline distT="0" distB="0" distL="0" distR="0" wp14:anchorId="7FFD3272" wp14:editId="2F853773">
                  <wp:extent cx="1932222" cy="1144988"/>
                  <wp:effectExtent l="19050" t="0" r="10878"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b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1506"/>
      </w:tblGrid>
      <w:tr w:rsidR="00902296" w:rsidRPr="00902296" w14:paraId="27B25367" w14:textId="77777777" w:rsidTr="00902296">
        <w:trPr>
          <w:trHeight w:val="300"/>
        </w:trPr>
        <w:tc>
          <w:tcPr>
            <w:tcW w:w="0" w:type="auto"/>
            <w:shd w:val="clear" w:color="auto" w:fill="auto"/>
            <w:noWrap/>
            <w:vAlign w:val="bottom"/>
            <w:hideMark/>
          </w:tcPr>
          <w:p w14:paraId="44714B9B" w14:textId="77777777" w:rsidR="00902296" w:rsidRPr="00902296" w:rsidRDefault="00902296" w:rsidP="00902296">
            <w:pPr>
              <w:rPr>
                <w:lang w:eastAsia="en-US"/>
              </w:rPr>
            </w:pPr>
            <w:r w:rsidRPr="00902296">
              <w:rPr>
                <w:lang w:eastAsia="en-US"/>
              </w:rPr>
              <w:t>Max RFE 95% conf</w:t>
            </w:r>
          </w:p>
        </w:tc>
        <w:tc>
          <w:tcPr>
            <w:tcW w:w="0" w:type="auto"/>
            <w:shd w:val="clear" w:color="auto" w:fill="auto"/>
            <w:noWrap/>
            <w:vAlign w:val="bottom"/>
            <w:hideMark/>
          </w:tcPr>
          <w:p w14:paraId="496E4DFA" w14:textId="77777777" w:rsidR="00902296" w:rsidRPr="00902296" w:rsidRDefault="00902296" w:rsidP="00902296">
            <w:pPr>
              <w:rPr>
                <w:lang w:eastAsia="en-US"/>
              </w:rPr>
            </w:pPr>
            <w:r w:rsidRPr="00902296">
              <w:rPr>
                <w:lang w:eastAsia="en-US"/>
              </w:rPr>
              <w:t>0.010816</w:t>
            </w:r>
            <w:r>
              <w:rPr>
                <w:lang w:eastAsia="en-US"/>
              </w:rPr>
              <w:t xml:space="preserve"> Hz/s</w:t>
            </w:r>
          </w:p>
        </w:tc>
      </w:tr>
    </w:tbl>
    <w:p w14:paraId="7F365940" w14:textId="77777777" w:rsidR="00B544AC" w:rsidRPr="00B544AC" w:rsidRDefault="00B544AC" w:rsidP="00B544AC">
      <w:pPr>
        <w:pStyle w:val="IEEEStdsParagraph"/>
        <w:spacing w:after="0"/>
      </w:pPr>
    </w:p>
    <w:p w14:paraId="630AED5A" w14:textId="77777777" w:rsidR="00F06963" w:rsidRDefault="00F06963" w:rsidP="00F06963">
      <w:pPr>
        <w:pStyle w:val="IEEEStdsLevel1Header"/>
      </w:pPr>
      <w:r>
        <w:t>NIST d</w:t>
      </w:r>
      <w:r w:rsidR="00B44CCC">
        <w:t>yn</w:t>
      </w:r>
      <w:r>
        <w:t xml:space="preserve">amic </w:t>
      </w:r>
      <w:r w:rsidR="00B44CCC">
        <w:t xml:space="preserve"> 2 </w:t>
      </w:r>
      <w:r>
        <w:t>PMU calibration system</w:t>
      </w:r>
      <w:bookmarkEnd w:id="44"/>
    </w:p>
    <w:p w14:paraId="35406E56" w14:textId="77777777" w:rsidR="00B44CCC" w:rsidRDefault="00F06963" w:rsidP="00F06963">
      <w:pPr>
        <w:pStyle w:val="IEEEStdsLevel2Header"/>
      </w:pPr>
      <w:bookmarkStart w:id="47" w:name="_Toc378937391"/>
      <w:r>
        <w:t>NIST dyn2 system d</w:t>
      </w:r>
      <w:r w:rsidR="003B742E">
        <w:t>escription</w:t>
      </w:r>
      <w:bookmarkEnd w:id="47"/>
    </w:p>
    <w:p w14:paraId="03D5AE84" w14:textId="77777777" w:rsidR="004B113F" w:rsidRDefault="004B113F" w:rsidP="004B113F">
      <w:pPr>
        <w:pStyle w:val="IEEEStdsLevel2Header"/>
      </w:pPr>
      <w:bookmarkStart w:id="48" w:name="_Toc378937392"/>
      <w:r>
        <w:t xml:space="preserve">NIST </w:t>
      </w:r>
      <w:proofErr w:type="spellStart"/>
      <w:r>
        <w:t>dyn</w:t>
      </w:r>
      <w:proofErr w:type="spellEnd"/>
      <w:r>
        <w:t xml:space="preserve"> 2 uncertainty determination method</w:t>
      </w:r>
      <w:bookmarkEnd w:id="48"/>
    </w:p>
    <w:p w14:paraId="3794A631" w14:textId="77777777" w:rsidR="00B44CCC" w:rsidRDefault="004B113F" w:rsidP="00B44CCC">
      <w:pPr>
        <w:pStyle w:val="IEEEStdsLevel2Header"/>
      </w:pPr>
      <w:bookmarkStart w:id="49" w:name="_Toc378937393"/>
      <w:r>
        <w:t xml:space="preserve">NIST </w:t>
      </w:r>
      <w:proofErr w:type="spellStart"/>
      <w:r>
        <w:t>dyn</w:t>
      </w:r>
      <w:proofErr w:type="spellEnd"/>
      <w:r>
        <w:t xml:space="preserve"> 2 uncertainty</w:t>
      </w:r>
      <w:bookmarkEnd w:id="49"/>
    </w:p>
    <w:p w14:paraId="5CB86E08" w14:textId="77777777" w:rsidR="00F06963" w:rsidRDefault="00B44CCC" w:rsidP="00F06963">
      <w:pPr>
        <w:pStyle w:val="IEEEStdsLevel1Header"/>
      </w:pPr>
      <w:bookmarkStart w:id="50" w:name="_Toc378937394"/>
      <w:r>
        <w:t>Fluke</w:t>
      </w:r>
      <w:r w:rsidR="004B113F">
        <w:t xml:space="preserve"> PMU calibration system</w:t>
      </w:r>
      <w:bookmarkEnd w:id="50"/>
      <w:r w:rsidR="004B113F">
        <w:t xml:space="preserve"> </w:t>
      </w:r>
    </w:p>
    <w:p w14:paraId="2A6206A5" w14:textId="77777777" w:rsidR="00B44CCC" w:rsidRDefault="00F06963" w:rsidP="00F06963">
      <w:pPr>
        <w:pStyle w:val="IEEEStdsLevel2Header"/>
      </w:pPr>
      <w:bookmarkStart w:id="51" w:name="_Toc378937395"/>
      <w:r>
        <w:t xml:space="preserve">Fluke </w:t>
      </w:r>
      <w:r w:rsidR="004B113F">
        <w:t>system description</w:t>
      </w:r>
      <w:bookmarkEnd w:id="51"/>
      <w:r w:rsidR="004B113F">
        <w:t xml:space="preserve"> </w:t>
      </w:r>
    </w:p>
    <w:p w14:paraId="0DA5A456" w14:textId="5A607F8F" w:rsidR="00D932BF" w:rsidRDefault="00D932BF" w:rsidP="00D932BF">
      <w:r>
        <w:t xml:space="preserve">The Fluke system is a prototype model of a commercially available PMU calibration system offered by Fluke Corporation’s Calibration Division.  The system </w:t>
      </w:r>
      <w:r w:rsidR="0058695E">
        <w:t>development</w:t>
      </w:r>
      <w:r>
        <w:t xml:space="preserve"> was partially funded by an American Recovery and Reinvestment </w:t>
      </w:r>
      <w:r w:rsidR="00404E38">
        <w:t xml:space="preserve">Act </w:t>
      </w:r>
      <w:r>
        <w:t xml:space="preserve">(ARRA) </w:t>
      </w:r>
      <w:r w:rsidR="00404E38">
        <w:t xml:space="preserve">Grant </w:t>
      </w:r>
      <w:r>
        <w:t>administered by NIST.  The system was the second prototype developed by Fluke and is on permanent loan to NIST.</w:t>
      </w:r>
    </w:p>
    <w:p w14:paraId="269E3A28" w14:textId="77777777" w:rsidR="00D932BF" w:rsidRDefault="00D932BF" w:rsidP="00D932BF"/>
    <w:p w14:paraId="1F29CBE0" w14:textId="77777777" w:rsidR="00D932BF" w:rsidRDefault="00D932BF" w:rsidP="00311851">
      <w:r>
        <w:t xml:space="preserve">The system is comprised of three Fluke Model 6105a electrical power standards which have system clocks provided by a Fluke 6105a/PMU timing unit.  The timing unit receives GPS disciplined 10 MHz clock signal from a </w:t>
      </w:r>
      <w:proofErr w:type="spellStart"/>
      <w:r>
        <w:t>Symmetricom</w:t>
      </w:r>
      <w:proofErr w:type="spellEnd"/>
      <w:r>
        <w:t xml:space="preserve"> GPS </w:t>
      </w:r>
      <w:r>
        <w:lastRenderedPageBreak/>
        <w:t>XL GPS receiver.  The timing unit also receives IRIG-B000 standard time protocol using the IEEE 1344 extension from the GPS receiver.  A rack-mounted industrial personal computer running the Windows Operating System and the Fluke PMU Calibrat</w:t>
      </w:r>
      <w:r w:rsidR="00115155">
        <w:t>or Server software control the three</w:t>
      </w:r>
      <w:r>
        <w:t xml:space="preserve"> 6105a power standards and the 6105a/PMU timing unit and communicates raw test data to another personal computer which runs the Fluke PMU calibration client software.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8070"/>
      </w:tblGrid>
      <w:tr w:rsidR="00103013" w14:paraId="131284EF" w14:textId="77777777" w:rsidTr="00103013">
        <w:tc>
          <w:tcPr>
            <w:tcW w:w="2946" w:type="dxa"/>
            <w:vAlign w:val="center"/>
          </w:tcPr>
          <w:p w14:paraId="217F24D2" w14:textId="77777777" w:rsidR="00103013" w:rsidRDefault="00103013" w:rsidP="00103013">
            <w:pPr>
              <w:jc w:val="left"/>
            </w:pPr>
            <w:r>
              <w:rPr>
                <w:noProof/>
                <w:lang w:eastAsia="en-US"/>
              </w:rPr>
              <w:drawing>
                <wp:inline distT="0" distB="0" distL="0" distR="0" wp14:anchorId="24AD1052" wp14:editId="1E57CF97">
                  <wp:extent cx="1714500" cy="2257425"/>
                  <wp:effectExtent l="19050" t="0" r="0" b="0"/>
                  <wp:docPr id="4" name="Picture 1" descr="PMU_Cal_180px_x_237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_Cal_180px_x_237px.jpg"/>
                          <pic:cNvPicPr/>
                        </pic:nvPicPr>
                        <pic:blipFill>
                          <a:blip r:embed="rId38" cstate="print"/>
                          <a:stretch>
                            <a:fillRect/>
                          </a:stretch>
                        </pic:blipFill>
                        <pic:spPr>
                          <a:xfrm>
                            <a:off x="0" y="0"/>
                            <a:ext cx="1714500" cy="2257425"/>
                          </a:xfrm>
                          <a:prstGeom prst="rect">
                            <a:avLst/>
                          </a:prstGeom>
                        </pic:spPr>
                      </pic:pic>
                    </a:graphicData>
                  </a:graphic>
                </wp:inline>
              </w:drawing>
            </w:r>
          </w:p>
        </w:tc>
        <w:tc>
          <w:tcPr>
            <w:tcW w:w="8070" w:type="dxa"/>
            <w:vAlign w:val="center"/>
          </w:tcPr>
          <w:p w14:paraId="3D2FAAB3" w14:textId="77777777" w:rsidR="00404E38" w:rsidRDefault="00103013" w:rsidP="00404E38">
            <w:pPr>
              <w:keepNext/>
              <w:jc w:val="left"/>
            </w:pPr>
            <w:r>
              <w:rPr>
                <w:noProof/>
                <w:lang w:eastAsia="en-US"/>
              </w:rPr>
              <w:drawing>
                <wp:inline distT="0" distB="0" distL="0" distR="0" wp14:anchorId="29C3975E" wp14:editId="4F92BDE0">
                  <wp:extent cx="4772230" cy="6326373"/>
                  <wp:effectExtent l="19050" t="0" r="9320" b="0"/>
                  <wp:docPr id="5" name="Picture 4" descr="Fluke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ke Block.jpg"/>
                          <pic:cNvPicPr/>
                        </pic:nvPicPr>
                        <pic:blipFill>
                          <a:blip r:embed="rId39" cstate="print"/>
                          <a:stretch>
                            <a:fillRect/>
                          </a:stretch>
                        </pic:blipFill>
                        <pic:spPr>
                          <a:xfrm>
                            <a:off x="0" y="0"/>
                            <a:ext cx="4774388" cy="6329234"/>
                          </a:xfrm>
                          <a:prstGeom prst="rect">
                            <a:avLst/>
                          </a:prstGeom>
                        </pic:spPr>
                      </pic:pic>
                    </a:graphicData>
                  </a:graphic>
                </wp:inline>
              </w:drawing>
            </w:r>
          </w:p>
          <w:p w14:paraId="25B45AF7" w14:textId="0CF91DB7" w:rsidR="00103013" w:rsidRDefault="00404E38" w:rsidP="00404E38">
            <w:pPr>
              <w:pStyle w:val="Caption"/>
              <w:jc w:val="left"/>
            </w:pPr>
            <w:r>
              <w:t xml:space="preserve">Figure </w:t>
            </w:r>
            <w:r>
              <w:fldChar w:fldCharType="begin"/>
            </w:r>
            <w:r>
              <w:instrText xml:space="preserve"> SEQ Figure \* ARABIC </w:instrText>
            </w:r>
            <w:r>
              <w:fldChar w:fldCharType="separate"/>
            </w:r>
            <w:r>
              <w:t>6</w:t>
            </w:r>
            <w:r>
              <w:fldChar w:fldCharType="end"/>
            </w:r>
            <w:r>
              <w:t xml:space="preserve">: </w:t>
            </w:r>
            <w:r w:rsidRPr="00B473A6">
              <w:t>Fluke 6105a PMU Calibration System</w:t>
            </w:r>
          </w:p>
        </w:tc>
      </w:tr>
    </w:tbl>
    <w:p w14:paraId="50455408" w14:textId="77777777" w:rsidR="00103013" w:rsidRPr="00103013" w:rsidRDefault="00103013" w:rsidP="00103013">
      <w:pPr>
        <w:pStyle w:val="IEEEStdsParagraph"/>
      </w:pPr>
    </w:p>
    <w:p w14:paraId="6847CC7E" w14:textId="77777777" w:rsidR="00103013" w:rsidRDefault="00103013" w:rsidP="00103013">
      <w:pPr>
        <w:pStyle w:val="IEEEStdsLevel3Header"/>
      </w:pPr>
      <w:bookmarkStart w:id="52" w:name="_Toc378937396"/>
      <w:r>
        <w:t>Fluke system operation</w:t>
      </w:r>
      <w:bookmarkEnd w:id="52"/>
    </w:p>
    <w:p w14:paraId="257CFA75" w14:textId="17B61A7D" w:rsidR="00103013" w:rsidRDefault="00103013" w:rsidP="00103013">
      <w:r>
        <w:t>The Fluke PMU calibrator server pc receives parameters for individual tests from a client pc running the Fluke PMU c</w:t>
      </w:r>
      <w:r w:rsidR="00404E38">
        <w:t xml:space="preserve">alibrator client software.  </w:t>
      </w:r>
      <w:proofErr w:type="gramStart"/>
      <w:r w:rsidR="00404E38">
        <w:t xml:space="preserve">The </w:t>
      </w:r>
      <w:r>
        <w:t>sever</w:t>
      </w:r>
      <w:proofErr w:type="gramEnd"/>
      <w:r>
        <w:t xml:space="preserve"> configures </w:t>
      </w:r>
      <w:r w:rsidR="00404E38">
        <w:t xml:space="preserve">the </w:t>
      </w:r>
      <w:r>
        <w:t xml:space="preserve">6105a electrical </w:t>
      </w:r>
      <w:r w:rsidR="00A4270D">
        <w:t>power</w:t>
      </w:r>
      <w:r>
        <w:t xml:space="preserve"> standard and the 6105a/PMU timing </w:t>
      </w:r>
      <w:r w:rsidR="00A4270D">
        <w:t>unit parameters</w:t>
      </w:r>
      <w:r>
        <w:t xml:space="preserve"> for nominal voltage and current signals to be synchronized to UTC.  The calibrator voltage and current sources then generate nominal signal, wait for the PMU to settle then adjusts the phase and amplitude to nominal magnitude and absolute phase synchronous to UTC.  </w:t>
      </w:r>
      <w:r w:rsidR="00385A8C">
        <w:t>The</w:t>
      </w:r>
      <w:r>
        <w:t xml:space="preserve"> voltage and current outputs are turned off then the test parameters are loaded into the </w:t>
      </w:r>
      <w:r w:rsidR="00840FCF">
        <w:t xml:space="preserve">power standard and timing unit.  </w:t>
      </w:r>
      <w:r w:rsidR="00385A8C">
        <w:t>The</w:t>
      </w:r>
      <w:r w:rsidR="00840FCF">
        <w:t xml:space="preserve"> current and voltage sources are then turned on and the PMU is sent a command to begin transmitting PMU data.  The system waits for the PMU to settle then triggers any dynamic modulation to begin.  This trigger usually occurs within a few nanoseconds of the UTC second.  PMU data is received and sent to the client which calculates a reference signal based on output signal parameters measured by the server at the time of the modulation trigger.</w:t>
      </w:r>
      <w:r w:rsidR="0058695E">
        <w:t xml:space="preserve">  The reference signal is compared to the PMU data and PMU test results for </w:t>
      </w:r>
      <w:r w:rsidR="0058695E">
        <w:lastRenderedPageBreak/>
        <w:t>each reporting period and saved on the client pc’s hard disk drive.  After the test has concluded, the Fluke system proceeds to automatically run the next test.</w:t>
      </w:r>
    </w:p>
    <w:p w14:paraId="46A11792" w14:textId="77777777" w:rsidR="003C7429" w:rsidRDefault="003C7429" w:rsidP="00103013"/>
    <w:p w14:paraId="2D12174E" w14:textId="77777777" w:rsidR="00C34E2E" w:rsidRPr="00C34E2E" w:rsidRDefault="00C34E2E" w:rsidP="00C34E2E">
      <w:pPr>
        <w:pStyle w:val="IEEEStdsLevel2Header"/>
      </w:pPr>
      <w:bookmarkStart w:id="53" w:name="_Toc378937397"/>
      <w:r>
        <w:t>Fluke uncertainty determination method</w:t>
      </w:r>
      <w:bookmarkEnd w:id="53"/>
    </w:p>
    <w:p w14:paraId="2A14C7F4" w14:textId="183F11EE" w:rsidR="002036EB" w:rsidRDefault="00687D3D" w:rsidP="007066A9">
      <w:r>
        <w:fldChar w:fldCharType="begin"/>
      </w:r>
      <w:r>
        <w:instrText xml:space="preserve"> REF _Ref378772873 \h  \* MERGEFORMAT </w:instrText>
      </w:r>
      <w:r>
        <w:fldChar w:fldCharType="separate"/>
      </w:r>
      <w:r w:rsidR="007066A9">
        <w:t xml:space="preserve">Figure </w:t>
      </w:r>
      <w:r w:rsidR="007066A9">
        <w:rPr>
          <w:noProof/>
        </w:rPr>
        <w:t>4</w:t>
      </w:r>
      <w:r w:rsidR="007066A9">
        <w:noBreakHyphen/>
        <w:t>5</w:t>
      </w:r>
      <w:r>
        <w:fldChar w:fldCharType="end"/>
      </w:r>
      <w:r w:rsidR="007066A9">
        <w:t xml:space="preserve"> shows the signal flow for determining the uncertainty of the Fluke PMU calibration system.  The data from the PMU is not used in making direct uncertainty measurement but can be used to make transfer evaluation of th</w:t>
      </w:r>
      <w:r w:rsidR="00D956E8">
        <w:t xml:space="preserve">e reference signal uncertainty </w:t>
      </w:r>
      <w:r w:rsidR="00404E38">
        <w:t xml:space="preserve">at the same time as the direct measurement.  </w:t>
      </w:r>
    </w:p>
    <w:p w14:paraId="7A47B374" w14:textId="77777777" w:rsidR="007066A9" w:rsidRDefault="007066A9" w:rsidP="002036EB">
      <w:pPr>
        <w:pStyle w:val="IEEEStdsParagraph"/>
      </w:pPr>
    </w:p>
    <w:p w14:paraId="726EA5CD" w14:textId="77777777" w:rsidR="00404E38" w:rsidRDefault="004A2F21" w:rsidP="00404E38">
      <w:pPr>
        <w:pStyle w:val="Caption"/>
        <w:keepNext/>
      </w:pPr>
      <w:r w:rsidRPr="00404E38">
        <w:drawing>
          <wp:inline distT="0" distB="0" distL="0" distR="0" wp14:anchorId="4B8B1437" wp14:editId="319353A7">
            <wp:extent cx="5465211" cy="5693434"/>
            <wp:effectExtent l="19050" t="0" r="2139" b="0"/>
            <wp:docPr id="3" name="Picture 2" descr="CalC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al.wmf"/>
                    <pic:cNvPicPr/>
                  </pic:nvPicPr>
                  <pic:blipFill>
                    <a:blip r:embed="rId40" cstate="print"/>
                    <a:stretch>
                      <a:fillRect/>
                    </a:stretch>
                  </pic:blipFill>
                  <pic:spPr>
                    <a:xfrm>
                      <a:off x="0" y="0"/>
                      <a:ext cx="5466643" cy="5694926"/>
                    </a:xfrm>
                    <a:prstGeom prst="rect">
                      <a:avLst/>
                    </a:prstGeom>
                  </pic:spPr>
                </pic:pic>
              </a:graphicData>
            </a:graphic>
          </wp:inline>
        </w:drawing>
      </w:r>
    </w:p>
    <w:p w14:paraId="2BBC64D9" w14:textId="09CD3C3E" w:rsidR="007066A9" w:rsidRDefault="00404E38" w:rsidP="00404E38">
      <w:pPr>
        <w:pStyle w:val="Caption"/>
      </w:pPr>
      <w:r>
        <w:t xml:space="preserve">Figure </w:t>
      </w:r>
      <w:r>
        <w:fldChar w:fldCharType="begin"/>
      </w:r>
      <w:r>
        <w:instrText xml:space="preserve"> SEQ Figure \* ARABIC </w:instrText>
      </w:r>
      <w:r>
        <w:fldChar w:fldCharType="separate"/>
      </w:r>
      <w:r>
        <w:t>7</w:t>
      </w:r>
      <w:r>
        <w:fldChar w:fldCharType="end"/>
      </w:r>
      <w:r>
        <w:t xml:space="preserve">: </w:t>
      </w:r>
      <w:r w:rsidRPr="002354C8">
        <w:t>Signal flow diagram for determining the uncertainty of the Fluke system</w:t>
      </w:r>
    </w:p>
    <w:p w14:paraId="72F7ACFD" w14:textId="77777777" w:rsidR="00404E38" w:rsidRPr="00404E38" w:rsidRDefault="00404E38" w:rsidP="00404E38">
      <w:pPr>
        <w:rPr>
          <w:lang w:eastAsia="en-US"/>
        </w:rPr>
      </w:pPr>
    </w:p>
    <w:p w14:paraId="3EB34966" w14:textId="5E9AC7E3" w:rsidR="004A2F21" w:rsidRDefault="007066A9" w:rsidP="007066A9">
      <w:r>
        <w:t xml:space="preserve">The 3-phase voltage outputs of the Fluke electrical power standards are </w:t>
      </w:r>
      <w:r w:rsidR="004A2F21">
        <w:t xml:space="preserve">attached in parallel </w:t>
      </w:r>
      <w:r w:rsidR="00B33813">
        <w:t>to</w:t>
      </w:r>
      <w:r w:rsidR="004A2F21">
        <w:t xml:space="preserve"> a PMU and </w:t>
      </w:r>
      <w:r w:rsidR="00B33813">
        <w:t>to</w:t>
      </w:r>
      <w:r w:rsidR="004A2F21">
        <w:t xml:space="preserve"> a NIST calibrated voltage attenuator.  The 3-phase current output of the Fluke system is attached in series with the PMU and with a NIST calibrated current transformer.  The output of the NIST voltage attenuator and current transformer are attached to the NIST Dyn 1 system’s PXI-6123 data acquisition card which sample the inputs synchronously with UTC.</w:t>
      </w:r>
    </w:p>
    <w:p w14:paraId="7F13A831" w14:textId="77777777" w:rsidR="004A2F21" w:rsidRDefault="004A2F21" w:rsidP="007066A9"/>
    <w:p w14:paraId="30284D59" w14:textId="1A3CB2C9" w:rsidR="00D956E8" w:rsidRDefault="004A2F21" w:rsidP="007066A9">
      <w:r>
        <w:t xml:space="preserve">The NIST system performs measurement of the input signal by using a curve fitting algorithm based on the test signal parameters input by the operator.  The NIST system also performs total harmonic distortion and noise measurements and measures the magnitude, frequency and phase of harmonics and interharmonics accompanying the fundamental frequency.  When the test has concluded, the operator </w:t>
      </w:r>
      <w:r w:rsidR="00B33813">
        <w:t>saves</w:t>
      </w:r>
      <w:r>
        <w:t xml:space="preserve"> all measurements in a comma s</w:t>
      </w:r>
      <w:r w:rsidR="00D956E8">
        <w:t xml:space="preserve">eparated value text file.  </w:t>
      </w:r>
      <w:r w:rsidR="00B33813">
        <w:t>The</w:t>
      </w:r>
      <w:r w:rsidR="00D956E8">
        <w:t xml:space="preserve"> </w:t>
      </w:r>
      <w:r w:rsidR="00D956E8">
        <w:lastRenderedPageBreak/>
        <w:t>D</w:t>
      </w:r>
      <w:r>
        <w:t xml:space="preserve">yn 1 </w:t>
      </w:r>
      <w:r w:rsidR="00D956E8">
        <w:t>data</w:t>
      </w:r>
      <w:r>
        <w:t xml:space="preserve"> </w:t>
      </w:r>
      <w:r w:rsidR="00D956E8">
        <w:t>also</w:t>
      </w:r>
      <w:r>
        <w:t xml:space="preserve"> </w:t>
      </w:r>
      <w:r w:rsidR="00D956E8">
        <w:t>contains</w:t>
      </w:r>
      <w:r>
        <w:t xml:space="preserve"> the PMU reported data </w:t>
      </w:r>
      <w:r w:rsidR="00D956E8">
        <w:t xml:space="preserve">and measurements of the PMU performance.  At the completion of each test, the Fluke system saves its signal reference values, the PMU reports, and the measurements of PMU performance.  Once the data has been saved, the PMU reference values are subtracted from the NIST curve fitted measurements and TVE, Me, </w:t>
      </w:r>
      <w:proofErr w:type="spellStart"/>
      <w:r w:rsidR="00D956E8">
        <w:t>Pe</w:t>
      </w:r>
      <w:proofErr w:type="spellEnd"/>
      <w:r w:rsidR="00D956E8">
        <w:t xml:space="preserve">, Fe, and </w:t>
      </w:r>
      <w:proofErr w:type="spellStart"/>
      <w:r w:rsidR="00D956E8">
        <w:t>RFe</w:t>
      </w:r>
      <w:proofErr w:type="spellEnd"/>
      <w:r w:rsidR="00D956E8">
        <w:t xml:space="preserve"> for each PMU reporting period are calculated and saved.</w:t>
      </w:r>
    </w:p>
    <w:p w14:paraId="152C1864" w14:textId="77777777" w:rsidR="00D956E8" w:rsidRDefault="00D956E8" w:rsidP="007066A9"/>
    <w:p w14:paraId="57B06BA0" w14:textId="77777777" w:rsidR="00D956E8" w:rsidRDefault="00D956E8" w:rsidP="007066A9">
      <w:r>
        <w:t xml:space="preserve">Once all tests of a particular type have been run (for example, all the frequency range tests across the </w:t>
      </w:r>
      <w:r>
        <w:rPr>
          <w:rFonts w:cs="Arial"/>
        </w:rPr>
        <w:t>±</w:t>
      </w:r>
      <w:r>
        <w:t xml:space="preserve"> 5 Hz PMU bandwidth) all test files are post-processed to calculate summary statistical data for each test run.  The max, min, mean, and standard deviation for all the metric</w:t>
      </w:r>
      <w:r w:rsidR="00C34E2E">
        <w:t>s</w:t>
      </w:r>
      <w:r>
        <w:t xml:space="preserve"> for each test run are recorded in a </w:t>
      </w:r>
      <w:r w:rsidR="00C34E2E">
        <w:t>results file which included plots of the statistical data.</w:t>
      </w:r>
    </w:p>
    <w:p w14:paraId="261DB4EA" w14:textId="77777777" w:rsidR="00C34E2E" w:rsidRDefault="00C34E2E" w:rsidP="007066A9"/>
    <w:p w14:paraId="5CB23C0A" w14:textId="77777777" w:rsidR="00C34E2E" w:rsidRDefault="00C34E2E" w:rsidP="00C34E2E">
      <w:pPr>
        <w:pStyle w:val="IEEEStdsLevel3Header"/>
      </w:pPr>
      <w:bookmarkStart w:id="54" w:name="_Toc378937398"/>
      <w:r>
        <w:t xml:space="preserve">Uncertainty in the </w:t>
      </w:r>
      <w:proofErr w:type="spellStart"/>
      <w:r>
        <w:t>dyn</w:t>
      </w:r>
      <w:proofErr w:type="spellEnd"/>
      <w:r>
        <w:t xml:space="preserve"> 1 system used to measure the Fluke output</w:t>
      </w:r>
      <w:bookmarkEnd w:id="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C1F03" w14:paraId="0D163CF7" w14:textId="77777777" w:rsidTr="00BC1F03">
        <w:trPr>
          <w:jc w:val="center"/>
        </w:trPr>
        <w:tc>
          <w:tcPr>
            <w:tcW w:w="5508" w:type="dxa"/>
          </w:tcPr>
          <w:p w14:paraId="3CB62CF7" w14:textId="74054B68" w:rsidR="00BC1F03" w:rsidRDefault="00BC1F03" w:rsidP="00BC1F03">
            <w:r>
              <w:t xml:space="preserve">The uncertainty in the Fluke measurements cannot be determined with any more accuracy than the system </w:t>
            </w:r>
            <w:r w:rsidR="00B33813">
              <w:t xml:space="preserve">used to measure it.  In the NIST </w:t>
            </w:r>
            <w:proofErr w:type="spellStart"/>
            <w:r w:rsidR="00B33813">
              <w:t>D</w:t>
            </w:r>
            <w:r>
              <w:t>yn</w:t>
            </w:r>
            <w:proofErr w:type="spellEnd"/>
            <w:r>
              <w:t xml:space="preserve"> 1 system, magnitude uncertainty and signal measurement delay uncertainty limit the accuracy of the curve fitted measurements of the input signal.</w:t>
            </w:r>
          </w:p>
          <w:p w14:paraId="33E7D7B3" w14:textId="77777777" w:rsidR="00BC1F03" w:rsidRDefault="00BC1F03" w:rsidP="00C34E2E"/>
        </w:tc>
        <w:tc>
          <w:tcPr>
            <w:tcW w:w="5508" w:type="dxa"/>
          </w:tcPr>
          <w:tbl>
            <w:tblPr>
              <w:tblW w:w="415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2970"/>
            </w:tblGrid>
            <w:tr w:rsidR="00BC1F03" w:rsidRPr="00DD36C1" w14:paraId="5490B662" w14:textId="77777777" w:rsidTr="00245B1B">
              <w:trPr>
                <w:trHeight w:val="300"/>
              </w:trPr>
              <w:tc>
                <w:tcPr>
                  <w:tcW w:w="1183" w:type="dxa"/>
                  <w:shd w:val="clear" w:color="auto" w:fill="auto"/>
                  <w:noWrap/>
                  <w:vAlign w:val="bottom"/>
                  <w:hideMark/>
                </w:tcPr>
                <w:p w14:paraId="604AAAF1" w14:textId="77777777" w:rsidR="00BC1F03" w:rsidRPr="00DD36C1" w:rsidRDefault="00BC1F03" w:rsidP="00245B1B">
                  <w:pPr>
                    <w:jc w:val="center"/>
                    <w:rPr>
                      <w:rFonts w:ascii="Calibri" w:hAnsi="Calibri"/>
                      <w:b/>
                      <w:bCs/>
                      <w:color w:val="000000"/>
                      <w:sz w:val="18"/>
                      <w:szCs w:val="22"/>
                      <w:lang w:eastAsia="en-US"/>
                    </w:rPr>
                  </w:pPr>
                  <w:r w:rsidRPr="00DD36C1">
                    <w:rPr>
                      <w:rFonts w:ascii="Calibri" w:hAnsi="Calibri"/>
                      <w:b/>
                      <w:bCs/>
                      <w:color w:val="000000"/>
                      <w:sz w:val="18"/>
                      <w:szCs w:val="22"/>
                      <w:lang w:eastAsia="en-US"/>
                    </w:rPr>
                    <w:t>Phase</w:t>
                  </w:r>
                </w:p>
              </w:tc>
              <w:tc>
                <w:tcPr>
                  <w:tcW w:w="2970" w:type="dxa"/>
                  <w:shd w:val="clear" w:color="auto" w:fill="auto"/>
                  <w:noWrap/>
                  <w:vAlign w:val="bottom"/>
                  <w:hideMark/>
                </w:tcPr>
                <w:p w14:paraId="2B8CD33E" w14:textId="77777777" w:rsidR="00BC1F03" w:rsidRPr="00DD36C1" w:rsidRDefault="000C47BC" w:rsidP="00245B1B">
                  <w:pPr>
                    <w:jc w:val="center"/>
                    <w:rPr>
                      <w:rFonts w:ascii="Calibri" w:hAnsi="Calibri"/>
                      <w:b/>
                      <w:bCs/>
                      <w:color w:val="000000"/>
                      <w:sz w:val="18"/>
                      <w:szCs w:val="22"/>
                      <w:lang w:eastAsia="en-US"/>
                    </w:rPr>
                  </w:pPr>
                  <w:r>
                    <w:rPr>
                      <w:rFonts w:ascii="Calibri" w:hAnsi="Calibri"/>
                      <w:b/>
                      <w:bCs/>
                      <w:color w:val="000000"/>
                      <w:sz w:val="18"/>
                      <w:szCs w:val="22"/>
                      <w:lang w:eastAsia="en-US"/>
                    </w:rPr>
                    <w:t xml:space="preserve">NIST </w:t>
                  </w:r>
                  <w:proofErr w:type="spellStart"/>
                  <w:r>
                    <w:rPr>
                      <w:rFonts w:ascii="Calibri" w:hAnsi="Calibri"/>
                      <w:b/>
                      <w:bCs/>
                      <w:color w:val="000000"/>
                      <w:sz w:val="18"/>
                      <w:szCs w:val="22"/>
                      <w:lang w:eastAsia="en-US"/>
                    </w:rPr>
                    <w:t>dyn</w:t>
                  </w:r>
                  <w:proofErr w:type="spellEnd"/>
                  <w:r w:rsidR="00BC1F03">
                    <w:rPr>
                      <w:rFonts w:ascii="Calibri" w:hAnsi="Calibri"/>
                      <w:b/>
                      <w:bCs/>
                      <w:color w:val="000000"/>
                      <w:sz w:val="18"/>
                      <w:szCs w:val="22"/>
                      <w:lang w:eastAsia="en-US"/>
                    </w:rPr>
                    <w:t xml:space="preserve"> 1 </w:t>
                  </w:r>
                  <w:r>
                    <w:rPr>
                      <w:rFonts w:ascii="Calibri" w:hAnsi="Calibri"/>
                      <w:b/>
                      <w:bCs/>
                      <w:color w:val="000000"/>
                      <w:sz w:val="18"/>
                      <w:szCs w:val="22"/>
                      <w:lang w:eastAsia="en-US"/>
                    </w:rPr>
                    <w:t xml:space="preserve">TVE </w:t>
                  </w:r>
                  <w:r w:rsidR="00BC1F03">
                    <w:rPr>
                      <w:rFonts w:ascii="Calibri" w:hAnsi="Calibri"/>
                      <w:b/>
                      <w:bCs/>
                      <w:color w:val="000000"/>
                      <w:sz w:val="18"/>
                      <w:szCs w:val="22"/>
                      <w:lang w:eastAsia="en-US"/>
                    </w:rPr>
                    <w:t>uncertainty</w:t>
                  </w:r>
                </w:p>
              </w:tc>
            </w:tr>
            <w:tr w:rsidR="00BC1F03" w:rsidRPr="00DD36C1" w14:paraId="7A1123A4" w14:textId="77777777" w:rsidTr="00245B1B">
              <w:trPr>
                <w:trHeight w:val="300"/>
              </w:trPr>
              <w:tc>
                <w:tcPr>
                  <w:tcW w:w="1183" w:type="dxa"/>
                  <w:shd w:val="clear" w:color="auto" w:fill="auto"/>
                  <w:noWrap/>
                  <w:vAlign w:val="bottom"/>
                  <w:hideMark/>
                </w:tcPr>
                <w:p w14:paraId="4EB1A4AB"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VA</w:t>
                  </w:r>
                </w:p>
              </w:tc>
              <w:tc>
                <w:tcPr>
                  <w:tcW w:w="2970" w:type="dxa"/>
                  <w:shd w:val="clear" w:color="auto" w:fill="auto"/>
                  <w:noWrap/>
                  <w:vAlign w:val="bottom"/>
                  <w:hideMark/>
                </w:tcPr>
                <w:p w14:paraId="10071083"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0.0503%</w:t>
                  </w:r>
                </w:p>
              </w:tc>
            </w:tr>
            <w:tr w:rsidR="00BC1F03" w:rsidRPr="00DD36C1" w14:paraId="37D42907" w14:textId="77777777" w:rsidTr="00245B1B">
              <w:trPr>
                <w:trHeight w:val="300"/>
              </w:trPr>
              <w:tc>
                <w:tcPr>
                  <w:tcW w:w="1183" w:type="dxa"/>
                  <w:shd w:val="clear" w:color="auto" w:fill="auto"/>
                  <w:noWrap/>
                  <w:vAlign w:val="bottom"/>
                  <w:hideMark/>
                </w:tcPr>
                <w:p w14:paraId="7E91314D"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VB</w:t>
                  </w:r>
                </w:p>
              </w:tc>
              <w:tc>
                <w:tcPr>
                  <w:tcW w:w="2970" w:type="dxa"/>
                  <w:shd w:val="clear" w:color="auto" w:fill="auto"/>
                  <w:noWrap/>
                  <w:vAlign w:val="bottom"/>
                  <w:hideMark/>
                </w:tcPr>
                <w:p w14:paraId="231D5860"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0.0498%</w:t>
                  </w:r>
                </w:p>
              </w:tc>
            </w:tr>
            <w:tr w:rsidR="00BC1F03" w:rsidRPr="00DD36C1" w14:paraId="3AD55B8B" w14:textId="77777777" w:rsidTr="00245B1B">
              <w:trPr>
                <w:trHeight w:val="300"/>
              </w:trPr>
              <w:tc>
                <w:tcPr>
                  <w:tcW w:w="1183" w:type="dxa"/>
                  <w:shd w:val="clear" w:color="auto" w:fill="auto"/>
                  <w:noWrap/>
                  <w:vAlign w:val="bottom"/>
                  <w:hideMark/>
                </w:tcPr>
                <w:p w14:paraId="6136B653"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VC</w:t>
                  </w:r>
                </w:p>
              </w:tc>
              <w:tc>
                <w:tcPr>
                  <w:tcW w:w="2970" w:type="dxa"/>
                  <w:shd w:val="clear" w:color="auto" w:fill="auto"/>
                  <w:noWrap/>
                  <w:vAlign w:val="bottom"/>
                  <w:hideMark/>
                </w:tcPr>
                <w:p w14:paraId="0AFD849E"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0.0530%</w:t>
                  </w:r>
                </w:p>
              </w:tc>
            </w:tr>
            <w:tr w:rsidR="00BC1F03" w:rsidRPr="00DD36C1" w14:paraId="40CEC606" w14:textId="77777777" w:rsidTr="00245B1B">
              <w:trPr>
                <w:trHeight w:val="300"/>
              </w:trPr>
              <w:tc>
                <w:tcPr>
                  <w:tcW w:w="1183" w:type="dxa"/>
                  <w:shd w:val="clear" w:color="auto" w:fill="auto"/>
                  <w:noWrap/>
                  <w:vAlign w:val="bottom"/>
                  <w:hideMark/>
                </w:tcPr>
                <w:p w14:paraId="2625BB8A"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IA</w:t>
                  </w:r>
                </w:p>
              </w:tc>
              <w:tc>
                <w:tcPr>
                  <w:tcW w:w="2970" w:type="dxa"/>
                  <w:shd w:val="clear" w:color="auto" w:fill="auto"/>
                  <w:noWrap/>
                  <w:vAlign w:val="bottom"/>
                  <w:hideMark/>
                </w:tcPr>
                <w:p w14:paraId="10986105"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0.0107%</w:t>
                  </w:r>
                </w:p>
              </w:tc>
            </w:tr>
            <w:tr w:rsidR="00BC1F03" w:rsidRPr="00DD36C1" w14:paraId="22351FDF" w14:textId="77777777" w:rsidTr="00245B1B">
              <w:trPr>
                <w:trHeight w:val="300"/>
              </w:trPr>
              <w:tc>
                <w:tcPr>
                  <w:tcW w:w="1183" w:type="dxa"/>
                  <w:shd w:val="clear" w:color="auto" w:fill="auto"/>
                  <w:noWrap/>
                  <w:vAlign w:val="bottom"/>
                  <w:hideMark/>
                </w:tcPr>
                <w:p w14:paraId="578F996A"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IB</w:t>
                  </w:r>
                </w:p>
              </w:tc>
              <w:tc>
                <w:tcPr>
                  <w:tcW w:w="2970" w:type="dxa"/>
                  <w:shd w:val="clear" w:color="auto" w:fill="auto"/>
                  <w:noWrap/>
                  <w:vAlign w:val="bottom"/>
                  <w:hideMark/>
                </w:tcPr>
                <w:p w14:paraId="3AFD4B0E"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0.0107%</w:t>
                  </w:r>
                </w:p>
              </w:tc>
            </w:tr>
            <w:tr w:rsidR="00BC1F03" w:rsidRPr="00DD36C1" w14:paraId="37B7DC5D" w14:textId="77777777" w:rsidTr="00245B1B">
              <w:trPr>
                <w:trHeight w:val="300"/>
              </w:trPr>
              <w:tc>
                <w:tcPr>
                  <w:tcW w:w="1183" w:type="dxa"/>
                  <w:shd w:val="clear" w:color="auto" w:fill="auto"/>
                  <w:noWrap/>
                  <w:vAlign w:val="bottom"/>
                  <w:hideMark/>
                </w:tcPr>
                <w:p w14:paraId="6B1461EF"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IC</w:t>
                  </w:r>
                </w:p>
              </w:tc>
              <w:tc>
                <w:tcPr>
                  <w:tcW w:w="2970" w:type="dxa"/>
                  <w:shd w:val="clear" w:color="auto" w:fill="auto"/>
                  <w:noWrap/>
                  <w:vAlign w:val="bottom"/>
                  <w:hideMark/>
                </w:tcPr>
                <w:p w14:paraId="07FE094F" w14:textId="77777777" w:rsidR="00BC1F03" w:rsidRPr="00DD36C1" w:rsidRDefault="00BC1F03" w:rsidP="00245B1B">
                  <w:pPr>
                    <w:jc w:val="center"/>
                    <w:rPr>
                      <w:rFonts w:ascii="Calibri" w:hAnsi="Calibri"/>
                      <w:color w:val="000000"/>
                      <w:sz w:val="18"/>
                      <w:szCs w:val="22"/>
                      <w:lang w:eastAsia="en-US"/>
                    </w:rPr>
                  </w:pPr>
                  <w:r w:rsidRPr="00DD36C1">
                    <w:rPr>
                      <w:rFonts w:ascii="Calibri" w:hAnsi="Calibri"/>
                      <w:color w:val="000000"/>
                      <w:sz w:val="18"/>
                      <w:szCs w:val="22"/>
                      <w:lang w:eastAsia="en-US"/>
                    </w:rPr>
                    <w:t>0.0108%</w:t>
                  </w:r>
                </w:p>
              </w:tc>
            </w:tr>
          </w:tbl>
          <w:p w14:paraId="238DAC43" w14:textId="77777777" w:rsidR="00BC1F03" w:rsidRDefault="00BC1F03" w:rsidP="00C34E2E"/>
        </w:tc>
      </w:tr>
    </w:tbl>
    <w:p w14:paraId="292D932B" w14:textId="77777777" w:rsidR="00C34E2E" w:rsidRDefault="00C34E2E" w:rsidP="00C34E2E">
      <w:pPr>
        <w:pStyle w:val="IEEEStdsLevel2Header"/>
      </w:pPr>
      <w:bookmarkStart w:id="55" w:name="_Toc378937399"/>
      <w:r>
        <w:t>Fluke uncertainty</w:t>
      </w:r>
      <w:bookmarkEnd w:id="55"/>
    </w:p>
    <w:p w14:paraId="54739E61" w14:textId="77777777" w:rsidR="00C34E2E" w:rsidRDefault="00245B1B" w:rsidP="00245B1B">
      <w:pPr>
        <w:pStyle w:val="IEEEStdsLevel3Header"/>
      </w:pPr>
      <w:r>
        <w:t xml:space="preserve">Steady state frequency range </w:t>
      </w:r>
      <w:r w:rsidR="009A534E">
        <w:t>reference error</w:t>
      </w:r>
    </w:p>
    <w:p w14:paraId="728FCD32" w14:textId="0E445A91" w:rsidR="00FF076E" w:rsidRPr="00FF076E" w:rsidRDefault="00687D3D" w:rsidP="00B33813">
      <w:pPr>
        <w:spacing w:after="240"/>
      </w:pPr>
      <w:r>
        <w:fldChar w:fldCharType="begin"/>
      </w:r>
      <w:r>
        <w:instrText xml:space="preserve"> REF _Ref378938657 \h  \* MERGEFORMAT </w:instrText>
      </w:r>
      <w:r>
        <w:fldChar w:fldCharType="separate"/>
      </w:r>
      <w:r w:rsidR="00FF076E">
        <w:t xml:space="preserve">Figure </w:t>
      </w:r>
      <w:r w:rsidR="00FF076E">
        <w:rPr>
          <w:noProof/>
        </w:rPr>
        <w:t>7</w:t>
      </w:r>
      <w:r w:rsidR="00FF076E">
        <w:noBreakHyphen/>
        <w:t>8</w:t>
      </w:r>
      <w:r>
        <w:fldChar w:fldCharType="end"/>
      </w:r>
      <w:r w:rsidR="00FF076E">
        <w:t xml:space="preserve"> shows the voltage TVE error measurements of steady state voltage reference at 0.5 Hz intervals from 45 to 55 Hz.  The vertical bars show all errors over a 20 second test duration for each of the voltage phases.  The green line at 0.05% TVE</w:t>
      </w:r>
      <w:r w:rsidR="00B33813">
        <w:t xml:space="preserve"> shows the uncertainty of NIST </w:t>
      </w:r>
      <w:proofErr w:type="spellStart"/>
      <w:r w:rsidR="00B33813">
        <w:t>D</w:t>
      </w:r>
      <w:r w:rsidR="00FF076E">
        <w:t>yn</w:t>
      </w:r>
      <w:proofErr w:type="spellEnd"/>
      <w:r w:rsidR="00FF076E">
        <w:t xml:space="preserve"> 1 system used to make the measurements.  This figure shows that the Fluke steady state reference error is well below the uncertainty of the measurement system.</w:t>
      </w:r>
    </w:p>
    <w:tbl>
      <w:tblPr>
        <w:tblStyle w:val="TableGrid"/>
        <w:tblW w:w="0" w:type="auto"/>
        <w:tblLook w:val="04A0" w:firstRow="1" w:lastRow="0" w:firstColumn="1" w:lastColumn="0" w:noHBand="0" w:noVBand="1"/>
      </w:tblPr>
      <w:tblGrid>
        <w:gridCol w:w="5556"/>
        <w:gridCol w:w="5460"/>
      </w:tblGrid>
      <w:tr w:rsidR="00245B1B" w14:paraId="68F33336" w14:textId="77777777" w:rsidTr="002E592D">
        <w:tc>
          <w:tcPr>
            <w:tcW w:w="5556" w:type="dxa"/>
          </w:tcPr>
          <w:p w14:paraId="11BFEED4" w14:textId="77777777" w:rsidR="009A534E" w:rsidRPr="00404E38" w:rsidRDefault="00FF076E" w:rsidP="00404E38">
            <w:pPr>
              <w:pStyle w:val="Caption"/>
            </w:pPr>
            <w:r w:rsidRPr="00404E38">
              <w:drawing>
                <wp:inline distT="0" distB="0" distL="0" distR="0" wp14:anchorId="7BFD070E" wp14:editId="350498AD">
                  <wp:extent cx="3287119" cy="1844703"/>
                  <wp:effectExtent l="19050" t="0" r="27581" b="3147"/>
                  <wp:docPr id="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bookmarkStart w:id="56" w:name="_Ref378938657"/>
            <w:r w:rsidRPr="00404E38">
              <w:t xml:space="preserve"> Figure </w:t>
            </w:r>
            <w:r w:rsidR="00687D3D" w:rsidRPr="00404E38">
              <w:fldChar w:fldCharType="begin"/>
            </w:r>
            <w:r w:rsidR="00687D3D" w:rsidRPr="00404E38">
              <w:instrText xml:space="preserve"> STYLEREF  \s "IEEEStds Level 1 Header" </w:instrText>
            </w:r>
            <w:r w:rsidR="00687D3D" w:rsidRPr="00404E38">
              <w:fldChar w:fldCharType="separate"/>
            </w:r>
            <w:r w:rsidRPr="00404E38">
              <w:t>7</w:t>
            </w:r>
            <w:r w:rsidR="00687D3D" w:rsidRPr="00404E38">
              <w:fldChar w:fldCharType="end"/>
            </w:r>
            <w:r w:rsidRPr="00404E38">
              <w:noBreakHyphen/>
            </w:r>
            <w:r w:rsidR="00687D3D" w:rsidRPr="00404E38">
              <w:fldChar w:fldCharType="begin"/>
            </w:r>
            <w:r w:rsidR="00687D3D" w:rsidRPr="00404E38">
              <w:instrText xml:space="preserve"> SEQ Figure \* ARABIC \s 1 </w:instrText>
            </w:r>
            <w:r w:rsidR="00687D3D" w:rsidRPr="00404E38">
              <w:fldChar w:fldCharType="separate"/>
            </w:r>
            <w:r w:rsidRPr="00404E38">
              <w:t>8</w:t>
            </w:r>
            <w:r w:rsidR="00687D3D" w:rsidRPr="00404E38">
              <w:fldChar w:fldCharType="end"/>
            </w:r>
            <w:bookmarkEnd w:id="56"/>
            <w:r w:rsidRPr="00404E38">
              <w:t>: Fluke steady state voltage TVE error</w:t>
            </w:r>
          </w:p>
        </w:tc>
        <w:tc>
          <w:tcPr>
            <w:tcW w:w="5460" w:type="dxa"/>
          </w:tcPr>
          <w:p w14:paraId="48F7E403" w14:textId="48214385" w:rsidR="00245B1B" w:rsidRDefault="00B33813" w:rsidP="004B6EDF">
            <w:pPr>
              <w:pStyle w:val="Caption"/>
              <w:jc w:val="both"/>
            </w:pPr>
            <w:r w:rsidRPr="00404E38">
              <w:drawing>
                <wp:inline distT="0" distB="0" distL="0" distR="0" wp14:anchorId="1757F791" wp14:editId="24C139F0">
                  <wp:extent cx="3153520" cy="1891427"/>
                  <wp:effectExtent l="19050" t="0" r="27830" b="0"/>
                  <wp:docPr id="2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bookmarkStart w:id="57" w:name="_Ref378939397"/>
            <w:r w:rsidRPr="00404E38">
              <w:t xml:space="preserve"> </w:t>
            </w:r>
            <w:r w:rsidRPr="00404E38">
              <w:t xml:space="preserve">Figure </w:t>
            </w:r>
            <w:r w:rsidRPr="00404E38">
              <w:fldChar w:fldCharType="begin"/>
            </w:r>
            <w:r w:rsidRPr="00404E38">
              <w:instrText xml:space="preserve"> STYLEREF  \s "IEEEStds Level 1 Header" </w:instrText>
            </w:r>
            <w:r w:rsidRPr="00404E38">
              <w:fldChar w:fldCharType="separate"/>
            </w:r>
            <w:r w:rsidRPr="00404E38">
              <w:t>7</w:t>
            </w:r>
            <w:r w:rsidRPr="00404E38">
              <w:fldChar w:fldCharType="end"/>
            </w:r>
            <w:r w:rsidRPr="00404E38">
              <w:noBreakHyphen/>
            </w:r>
            <w:r w:rsidRPr="00404E38">
              <w:fldChar w:fldCharType="begin"/>
            </w:r>
            <w:r w:rsidRPr="00404E38">
              <w:instrText xml:space="preserve"> SEQ Figure \* ARABIC \s 1 </w:instrText>
            </w:r>
            <w:r w:rsidRPr="00404E38">
              <w:fldChar w:fldCharType="separate"/>
            </w:r>
            <w:r w:rsidRPr="00404E38">
              <w:t>9</w:t>
            </w:r>
            <w:r w:rsidRPr="00404E38">
              <w:fldChar w:fldCharType="end"/>
            </w:r>
            <w:bookmarkEnd w:id="57"/>
            <w:r w:rsidRPr="00404E38">
              <w:t>: Fluke steady state current TVE error</w:t>
            </w:r>
          </w:p>
        </w:tc>
      </w:tr>
    </w:tbl>
    <w:p w14:paraId="55007C94" w14:textId="63CE80C9" w:rsidR="002E592D" w:rsidRDefault="00687D3D" w:rsidP="00B33813">
      <w:pPr>
        <w:spacing w:before="240" w:after="240"/>
      </w:pPr>
      <w:r>
        <w:fldChar w:fldCharType="begin"/>
      </w:r>
      <w:r>
        <w:instrText xml:space="preserve"> REF _Ref378939397 \h  \* MERGEFORMAT </w:instrText>
      </w:r>
      <w:r>
        <w:fldChar w:fldCharType="separate"/>
      </w:r>
      <w:r w:rsidR="002E592D">
        <w:t xml:space="preserve">Figure </w:t>
      </w:r>
      <w:r w:rsidR="002E592D">
        <w:rPr>
          <w:noProof/>
        </w:rPr>
        <w:t>7</w:t>
      </w:r>
      <w:r w:rsidR="002E592D">
        <w:noBreakHyphen/>
        <w:t>9</w:t>
      </w:r>
      <w:r>
        <w:fldChar w:fldCharType="end"/>
      </w:r>
      <w:r w:rsidR="002E592D">
        <w:t xml:space="preserve"> shows the current TVE error measurements of steady state current reference at 0.5 Hz intervals from 45 to 55 Hz.  The vertical bars show all errors over a 20 second test duration for each of the voltage phases. The green line at 0.01% TVE</w:t>
      </w:r>
      <w:r w:rsidR="00B33813">
        <w:t xml:space="preserve"> shows the uncertainty of NIST </w:t>
      </w:r>
      <w:proofErr w:type="spellStart"/>
      <w:r w:rsidR="00B33813">
        <w:t>D</w:t>
      </w:r>
      <w:r w:rsidR="002E592D">
        <w:t>yn</w:t>
      </w:r>
      <w:proofErr w:type="spellEnd"/>
      <w:r w:rsidR="002E592D">
        <w:t xml:space="preserve"> 1 system used to make the measurements.</w:t>
      </w:r>
    </w:p>
    <w:tbl>
      <w:tblPr>
        <w:tblW w:w="75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60"/>
        <w:gridCol w:w="520"/>
        <w:gridCol w:w="1780"/>
        <w:gridCol w:w="1700"/>
      </w:tblGrid>
      <w:tr w:rsidR="00473340" w:rsidRPr="00473340" w14:paraId="3CDE8BF4" w14:textId="77777777" w:rsidTr="00473340">
        <w:trPr>
          <w:trHeight w:val="300"/>
        </w:trPr>
        <w:tc>
          <w:tcPr>
            <w:tcW w:w="960" w:type="dxa"/>
            <w:shd w:val="clear" w:color="auto" w:fill="auto"/>
            <w:noWrap/>
            <w:vAlign w:val="bottom"/>
            <w:hideMark/>
          </w:tcPr>
          <w:p w14:paraId="63DBFE83" w14:textId="77777777" w:rsidR="00473340" w:rsidRPr="00473340" w:rsidRDefault="00473340" w:rsidP="00473340">
            <w:pPr>
              <w:jc w:val="center"/>
              <w:rPr>
                <w:rFonts w:ascii="Calibri" w:hAnsi="Calibri"/>
                <w:b/>
                <w:bCs/>
                <w:color w:val="000000"/>
                <w:sz w:val="18"/>
                <w:szCs w:val="18"/>
                <w:lang w:eastAsia="en-US"/>
              </w:rPr>
            </w:pPr>
            <w:r w:rsidRPr="00473340">
              <w:rPr>
                <w:rFonts w:ascii="Calibri" w:hAnsi="Calibri"/>
                <w:b/>
                <w:bCs/>
                <w:color w:val="000000"/>
                <w:sz w:val="18"/>
                <w:szCs w:val="18"/>
                <w:lang w:eastAsia="en-US"/>
              </w:rPr>
              <w:t>Phase</w:t>
            </w:r>
          </w:p>
        </w:tc>
        <w:tc>
          <w:tcPr>
            <w:tcW w:w="2560" w:type="dxa"/>
            <w:shd w:val="clear" w:color="auto" w:fill="auto"/>
            <w:noWrap/>
            <w:vAlign w:val="bottom"/>
            <w:hideMark/>
          </w:tcPr>
          <w:p w14:paraId="09BFC52E" w14:textId="77777777" w:rsidR="00473340" w:rsidRPr="00473340" w:rsidRDefault="00473340" w:rsidP="00473340">
            <w:pPr>
              <w:jc w:val="center"/>
              <w:rPr>
                <w:rFonts w:ascii="Calibri" w:hAnsi="Calibri"/>
                <w:b/>
                <w:bCs/>
                <w:color w:val="000000"/>
                <w:sz w:val="18"/>
                <w:szCs w:val="18"/>
                <w:lang w:eastAsia="en-US"/>
              </w:rPr>
            </w:pPr>
            <w:r w:rsidRPr="00473340">
              <w:rPr>
                <w:rFonts w:ascii="Calibri" w:hAnsi="Calibri"/>
                <w:b/>
                <w:bCs/>
                <w:color w:val="000000"/>
                <w:sz w:val="18"/>
                <w:szCs w:val="18"/>
                <w:lang w:eastAsia="en-US"/>
              </w:rPr>
              <w:t xml:space="preserve">% TVE Mean + 2 x </w:t>
            </w:r>
            <w:proofErr w:type="spellStart"/>
            <w:r w:rsidRPr="00473340">
              <w:rPr>
                <w:rFonts w:ascii="Calibri" w:hAnsi="Calibri"/>
                <w:b/>
                <w:bCs/>
                <w:color w:val="000000"/>
                <w:sz w:val="18"/>
                <w:szCs w:val="18"/>
                <w:lang w:eastAsia="en-US"/>
              </w:rPr>
              <w:t>StD</w:t>
            </w:r>
            <w:proofErr w:type="spellEnd"/>
            <w:r w:rsidRPr="00473340">
              <w:rPr>
                <w:rFonts w:ascii="Calibri" w:hAnsi="Calibri"/>
                <w:b/>
                <w:bCs/>
                <w:color w:val="000000"/>
                <w:sz w:val="18"/>
                <w:szCs w:val="18"/>
                <w:lang w:eastAsia="en-US"/>
              </w:rPr>
              <w:t xml:space="preserve"> </w:t>
            </w:r>
          </w:p>
        </w:tc>
        <w:tc>
          <w:tcPr>
            <w:tcW w:w="520" w:type="dxa"/>
            <w:shd w:val="clear" w:color="000000" w:fill="000000"/>
            <w:noWrap/>
            <w:vAlign w:val="bottom"/>
            <w:hideMark/>
          </w:tcPr>
          <w:p w14:paraId="1CFC242B" w14:textId="77777777" w:rsidR="00473340" w:rsidRPr="00473340" w:rsidRDefault="00473340" w:rsidP="00473340">
            <w:pPr>
              <w:jc w:val="center"/>
              <w:rPr>
                <w:rFonts w:ascii="Calibri" w:hAnsi="Calibri"/>
                <w:b/>
                <w:bCs/>
                <w:color w:val="000000"/>
                <w:sz w:val="18"/>
                <w:szCs w:val="18"/>
                <w:lang w:eastAsia="en-US"/>
              </w:rPr>
            </w:pPr>
            <w:r w:rsidRPr="00473340">
              <w:rPr>
                <w:rFonts w:ascii="Calibri" w:hAnsi="Calibri"/>
                <w:b/>
                <w:bCs/>
                <w:color w:val="000000"/>
                <w:sz w:val="18"/>
                <w:szCs w:val="18"/>
                <w:lang w:eastAsia="en-US"/>
              </w:rPr>
              <w:t> </w:t>
            </w:r>
          </w:p>
        </w:tc>
        <w:tc>
          <w:tcPr>
            <w:tcW w:w="1780" w:type="dxa"/>
            <w:shd w:val="clear" w:color="auto" w:fill="auto"/>
            <w:noWrap/>
            <w:vAlign w:val="bottom"/>
            <w:hideMark/>
          </w:tcPr>
          <w:p w14:paraId="100450C7" w14:textId="77777777" w:rsidR="00473340" w:rsidRPr="00473340" w:rsidRDefault="00473340" w:rsidP="00473340">
            <w:pPr>
              <w:jc w:val="center"/>
              <w:rPr>
                <w:rFonts w:ascii="Calibri" w:hAnsi="Calibri"/>
                <w:b/>
                <w:bCs/>
                <w:color w:val="000000"/>
                <w:sz w:val="18"/>
                <w:szCs w:val="18"/>
                <w:lang w:eastAsia="en-US"/>
              </w:rPr>
            </w:pPr>
            <w:r w:rsidRPr="00473340">
              <w:rPr>
                <w:rFonts w:ascii="Calibri" w:hAnsi="Calibri"/>
                <w:b/>
                <w:bCs/>
                <w:color w:val="000000"/>
                <w:sz w:val="18"/>
                <w:szCs w:val="18"/>
                <w:lang w:eastAsia="en-US"/>
              </w:rPr>
              <w:t>Mean TVE error</w:t>
            </w:r>
          </w:p>
        </w:tc>
        <w:tc>
          <w:tcPr>
            <w:tcW w:w="1700" w:type="dxa"/>
            <w:shd w:val="clear" w:color="auto" w:fill="auto"/>
            <w:noWrap/>
            <w:vAlign w:val="bottom"/>
            <w:hideMark/>
          </w:tcPr>
          <w:p w14:paraId="109B9CE4" w14:textId="77777777" w:rsidR="00473340" w:rsidRPr="00473340" w:rsidRDefault="00473340" w:rsidP="00473340">
            <w:pPr>
              <w:jc w:val="center"/>
              <w:rPr>
                <w:rFonts w:ascii="Calibri" w:hAnsi="Calibri"/>
                <w:b/>
                <w:bCs/>
                <w:color w:val="000000"/>
                <w:sz w:val="18"/>
                <w:szCs w:val="18"/>
                <w:lang w:eastAsia="en-US"/>
              </w:rPr>
            </w:pPr>
            <w:proofErr w:type="spellStart"/>
            <w:r w:rsidRPr="00473340">
              <w:rPr>
                <w:rFonts w:ascii="Calibri" w:hAnsi="Calibri"/>
                <w:b/>
                <w:bCs/>
                <w:color w:val="000000"/>
                <w:sz w:val="18"/>
                <w:szCs w:val="18"/>
                <w:lang w:eastAsia="en-US"/>
              </w:rPr>
              <w:t>StD</w:t>
            </w:r>
            <w:proofErr w:type="spellEnd"/>
            <w:r w:rsidRPr="00473340">
              <w:rPr>
                <w:rFonts w:ascii="Calibri" w:hAnsi="Calibri"/>
                <w:b/>
                <w:bCs/>
                <w:color w:val="000000"/>
                <w:sz w:val="18"/>
                <w:szCs w:val="18"/>
                <w:lang w:eastAsia="en-US"/>
              </w:rPr>
              <w:t xml:space="preserve"> TVE error</w:t>
            </w:r>
          </w:p>
        </w:tc>
      </w:tr>
      <w:tr w:rsidR="00473340" w:rsidRPr="00473340" w14:paraId="043C6D44" w14:textId="77777777" w:rsidTr="00473340">
        <w:trPr>
          <w:trHeight w:val="300"/>
        </w:trPr>
        <w:tc>
          <w:tcPr>
            <w:tcW w:w="960" w:type="dxa"/>
            <w:shd w:val="clear" w:color="auto" w:fill="auto"/>
            <w:noWrap/>
            <w:vAlign w:val="bottom"/>
            <w:hideMark/>
          </w:tcPr>
          <w:p w14:paraId="40ABE12A"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VA</w:t>
            </w:r>
          </w:p>
        </w:tc>
        <w:tc>
          <w:tcPr>
            <w:tcW w:w="2560" w:type="dxa"/>
            <w:shd w:val="clear" w:color="auto" w:fill="auto"/>
            <w:noWrap/>
            <w:vAlign w:val="bottom"/>
            <w:hideMark/>
          </w:tcPr>
          <w:p w14:paraId="1CE9D3B7"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0.01655</w:t>
            </w:r>
            <w:r>
              <w:rPr>
                <w:rFonts w:ascii="Calibri" w:hAnsi="Calibri"/>
                <w:color w:val="000000"/>
                <w:sz w:val="18"/>
                <w:szCs w:val="18"/>
                <w:lang w:eastAsia="en-US"/>
              </w:rPr>
              <w:t>*</w:t>
            </w:r>
          </w:p>
        </w:tc>
        <w:tc>
          <w:tcPr>
            <w:tcW w:w="520" w:type="dxa"/>
            <w:shd w:val="clear" w:color="000000" w:fill="000000"/>
            <w:noWrap/>
            <w:vAlign w:val="bottom"/>
            <w:hideMark/>
          </w:tcPr>
          <w:p w14:paraId="516BC395"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2E3B1C7F"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0.00951</w:t>
            </w:r>
          </w:p>
        </w:tc>
        <w:tc>
          <w:tcPr>
            <w:tcW w:w="1700" w:type="dxa"/>
            <w:shd w:val="clear" w:color="auto" w:fill="auto"/>
            <w:noWrap/>
            <w:vAlign w:val="bottom"/>
            <w:hideMark/>
          </w:tcPr>
          <w:p w14:paraId="2CC10729"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0.00352</w:t>
            </w:r>
          </w:p>
        </w:tc>
      </w:tr>
      <w:tr w:rsidR="00473340" w:rsidRPr="00473340" w14:paraId="718400E9" w14:textId="77777777" w:rsidTr="00473340">
        <w:trPr>
          <w:trHeight w:val="300"/>
        </w:trPr>
        <w:tc>
          <w:tcPr>
            <w:tcW w:w="960" w:type="dxa"/>
            <w:shd w:val="clear" w:color="auto" w:fill="auto"/>
            <w:noWrap/>
            <w:vAlign w:val="bottom"/>
            <w:hideMark/>
          </w:tcPr>
          <w:p w14:paraId="1D38741D"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VB</w:t>
            </w:r>
          </w:p>
        </w:tc>
        <w:tc>
          <w:tcPr>
            <w:tcW w:w="2560" w:type="dxa"/>
            <w:shd w:val="clear" w:color="auto" w:fill="auto"/>
            <w:noWrap/>
            <w:vAlign w:val="bottom"/>
            <w:hideMark/>
          </w:tcPr>
          <w:p w14:paraId="19CB4F09"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0.01814</w:t>
            </w:r>
            <w:r>
              <w:rPr>
                <w:rFonts w:ascii="Calibri" w:hAnsi="Calibri"/>
                <w:color w:val="000000"/>
                <w:sz w:val="18"/>
                <w:szCs w:val="18"/>
                <w:lang w:eastAsia="en-US"/>
              </w:rPr>
              <w:t>*</w:t>
            </w:r>
          </w:p>
        </w:tc>
        <w:tc>
          <w:tcPr>
            <w:tcW w:w="520" w:type="dxa"/>
            <w:shd w:val="clear" w:color="000000" w:fill="000000"/>
            <w:noWrap/>
            <w:vAlign w:val="bottom"/>
            <w:hideMark/>
          </w:tcPr>
          <w:p w14:paraId="27A3BF39"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4FEBB4F7"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0.01089</w:t>
            </w:r>
          </w:p>
        </w:tc>
        <w:tc>
          <w:tcPr>
            <w:tcW w:w="1700" w:type="dxa"/>
            <w:shd w:val="clear" w:color="auto" w:fill="auto"/>
            <w:noWrap/>
            <w:vAlign w:val="bottom"/>
            <w:hideMark/>
          </w:tcPr>
          <w:p w14:paraId="208A379B"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0.00362</w:t>
            </w:r>
          </w:p>
        </w:tc>
      </w:tr>
      <w:tr w:rsidR="00473340" w:rsidRPr="00473340" w14:paraId="5EAB15D0" w14:textId="77777777" w:rsidTr="00473340">
        <w:trPr>
          <w:trHeight w:val="300"/>
        </w:trPr>
        <w:tc>
          <w:tcPr>
            <w:tcW w:w="960" w:type="dxa"/>
            <w:shd w:val="clear" w:color="auto" w:fill="auto"/>
            <w:noWrap/>
            <w:vAlign w:val="bottom"/>
            <w:hideMark/>
          </w:tcPr>
          <w:p w14:paraId="7023CF0C"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VC</w:t>
            </w:r>
          </w:p>
        </w:tc>
        <w:tc>
          <w:tcPr>
            <w:tcW w:w="2560" w:type="dxa"/>
            <w:shd w:val="clear" w:color="auto" w:fill="auto"/>
            <w:noWrap/>
            <w:vAlign w:val="bottom"/>
            <w:hideMark/>
          </w:tcPr>
          <w:p w14:paraId="28CAE87C"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0.01836</w:t>
            </w:r>
            <w:r>
              <w:rPr>
                <w:rFonts w:ascii="Calibri" w:hAnsi="Calibri"/>
                <w:color w:val="000000"/>
                <w:sz w:val="18"/>
                <w:szCs w:val="18"/>
                <w:lang w:eastAsia="en-US"/>
              </w:rPr>
              <w:t>*</w:t>
            </w:r>
          </w:p>
        </w:tc>
        <w:tc>
          <w:tcPr>
            <w:tcW w:w="520" w:type="dxa"/>
            <w:shd w:val="clear" w:color="000000" w:fill="000000"/>
            <w:noWrap/>
            <w:vAlign w:val="bottom"/>
            <w:hideMark/>
          </w:tcPr>
          <w:p w14:paraId="0B45B0E5"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0B9FFE7C"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0.01112</w:t>
            </w:r>
          </w:p>
        </w:tc>
        <w:tc>
          <w:tcPr>
            <w:tcW w:w="1700" w:type="dxa"/>
            <w:shd w:val="clear" w:color="auto" w:fill="auto"/>
            <w:noWrap/>
            <w:vAlign w:val="bottom"/>
            <w:hideMark/>
          </w:tcPr>
          <w:p w14:paraId="13F2A4DB"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0.00362</w:t>
            </w:r>
          </w:p>
        </w:tc>
      </w:tr>
      <w:tr w:rsidR="00473340" w:rsidRPr="00473340" w14:paraId="7010837B" w14:textId="77777777" w:rsidTr="00473340">
        <w:trPr>
          <w:trHeight w:val="300"/>
        </w:trPr>
        <w:tc>
          <w:tcPr>
            <w:tcW w:w="960" w:type="dxa"/>
            <w:shd w:val="clear" w:color="auto" w:fill="auto"/>
            <w:noWrap/>
            <w:vAlign w:val="bottom"/>
            <w:hideMark/>
          </w:tcPr>
          <w:p w14:paraId="6470A580"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IA</w:t>
            </w:r>
          </w:p>
        </w:tc>
        <w:tc>
          <w:tcPr>
            <w:tcW w:w="2560" w:type="dxa"/>
            <w:shd w:val="clear" w:color="auto" w:fill="auto"/>
            <w:noWrap/>
            <w:vAlign w:val="bottom"/>
            <w:hideMark/>
          </w:tcPr>
          <w:p w14:paraId="508A10A4"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0.02278</w:t>
            </w:r>
          </w:p>
        </w:tc>
        <w:tc>
          <w:tcPr>
            <w:tcW w:w="520" w:type="dxa"/>
            <w:shd w:val="clear" w:color="000000" w:fill="000000"/>
            <w:noWrap/>
            <w:vAlign w:val="bottom"/>
            <w:hideMark/>
          </w:tcPr>
          <w:p w14:paraId="5BAD480E"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21B2312E"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0.01141</w:t>
            </w:r>
          </w:p>
        </w:tc>
        <w:tc>
          <w:tcPr>
            <w:tcW w:w="1700" w:type="dxa"/>
            <w:shd w:val="clear" w:color="auto" w:fill="auto"/>
            <w:noWrap/>
            <w:vAlign w:val="bottom"/>
            <w:hideMark/>
          </w:tcPr>
          <w:p w14:paraId="4C15815C"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0.00569</w:t>
            </w:r>
          </w:p>
        </w:tc>
      </w:tr>
      <w:tr w:rsidR="00473340" w:rsidRPr="00473340" w14:paraId="3F921CCD" w14:textId="77777777" w:rsidTr="00473340">
        <w:trPr>
          <w:trHeight w:val="300"/>
        </w:trPr>
        <w:tc>
          <w:tcPr>
            <w:tcW w:w="960" w:type="dxa"/>
            <w:shd w:val="clear" w:color="auto" w:fill="auto"/>
            <w:noWrap/>
            <w:vAlign w:val="bottom"/>
            <w:hideMark/>
          </w:tcPr>
          <w:p w14:paraId="4490F673"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IB</w:t>
            </w:r>
          </w:p>
        </w:tc>
        <w:tc>
          <w:tcPr>
            <w:tcW w:w="2560" w:type="dxa"/>
            <w:shd w:val="clear" w:color="auto" w:fill="auto"/>
            <w:noWrap/>
            <w:vAlign w:val="bottom"/>
            <w:hideMark/>
          </w:tcPr>
          <w:p w14:paraId="084B81DB"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0.01023</w:t>
            </w:r>
          </w:p>
        </w:tc>
        <w:tc>
          <w:tcPr>
            <w:tcW w:w="520" w:type="dxa"/>
            <w:shd w:val="clear" w:color="000000" w:fill="000000"/>
            <w:noWrap/>
            <w:vAlign w:val="bottom"/>
            <w:hideMark/>
          </w:tcPr>
          <w:p w14:paraId="53C16D7F"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3E929128"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0.00427</w:t>
            </w:r>
          </w:p>
        </w:tc>
        <w:tc>
          <w:tcPr>
            <w:tcW w:w="1700" w:type="dxa"/>
            <w:shd w:val="clear" w:color="auto" w:fill="auto"/>
            <w:noWrap/>
            <w:vAlign w:val="bottom"/>
            <w:hideMark/>
          </w:tcPr>
          <w:p w14:paraId="17D77437"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0.00298</w:t>
            </w:r>
          </w:p>
        </w:tc>
      </w:tr>
      <w:tr w:rsidR="00473340" w:rsidRPr="00473340" w14:paraId="1240BFD0" w14:textId="77777777" w:rsidTr="00473340">
        <w:trPr>
          <w:trHeight w:val="300"/>
        </w:trPr>
        <w:tc>
          <w:tcPr>
            <w:tcW w:w="960" w:type="dxa"/>
            <w:shd w:val="clear" w:color="auto" w:fill="auto"/>
            <w:noWrap/>
            <w:vAlign w:val="bottom"/>
            <w:hideMark/>
          </w:tcPr>
          <w:p w14:paraId="6367AE80"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IC</w:t>
            </w:r>
          </w:p>
        </w:tc>
        <w:tc>
          <w:tcPr>
            <w:tcW w:w="2560" w:type="dxa"/>
            <w:shd w:val="clear" w:color="auto" w:fill="auto"/>
            <w:noWrap/>
            <w:vAlign w:val="bottom"/>
            <w:hideMark/>
          </w:tcPr>
          <w:p w14:paraId="1B9E5006"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0.01068</w:t>
            </w:r>
          </w:p>
        </w:tc>
        <w:tc>
          <w:tcPr>
            <w:tcW w:w="520" w:type="dxa"/>
            <w:shd w:val="clear" w:color="000000" w:fill="000000"/>
            <w:noWrap/>
            <w:vAlign w:val="bottom"/>
            <w:hideMark/>
          </w:tcPr>
          <w:p w14:paraId="2370C2C2"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 </w:t>
            </w:r>
          </w:p>
        </w:tc>
        <w:tc>
          <w:tcPr>
            <w:tcW w:w="1780" w:type="dxa"/>
            <w:shd w:val="clear" w:color="auto" w:fill="auto"/>
            <w:noWrap/>
            <w:vAlign w:val="bottom"/>
            <w:hideMark/>
          </w:tcPr>
          <w:p w14:paraId="37EC5861"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0.00489</w:t>
            </w:r>
          </w:p>
        </w:tc>
        <w:tc>
          <w:tcPr>
            <w:tcW w:w="1700" w:type="dxa"/>
            <w:shd w:val="clear" w:color="auto" w:fill="auto"/>
            <w:noWrap/>
            <w:vAlign w:val="bottom"/>
            <w:hideMark/>
          </w:tcPr>
          <w:p w14:paraId="01075B28" w14:textId="77777777" w:rsidR="00473340" w:rsidRPr="00473340" w:rsidRDefault="00473340" w:rsidP="00473340">
            <w:pPr>
              <w:jc w:val="center"/>
              <w:rPr>
                <w:rFonts w:ascii="Calibri" w:hAnsi="Calibri"/>
                <w:color w:val="000000"/>
                <w:sz w:val="18"/>
                <w:szCs w:val="18"/>
                <w:lang w:eastAsia="en-US"/>
              </w:rPr>
            </w:pPr>
            <w:r w:rsidRPr="00473340">
              <w:rPr>
                <w:rFonts w:ascii="Calibri" w:hAnsi="Calibri"/>
                <w:color w:val="000000"/>
                <w:sz w:val="18"/>
                <w:szCs w:val="18"/>
                <w:lang w:eastAsia="en-US"/>
              </w:rPr>
              <w:t>0.00289</w:t>
            </w:r>
          </w:p>
        </w:tc>
      </w:tr>
    </w:tbl>
    <w:p w14:paraId="590B3D78" w14:textId="77777777" w:rsidR="009A534E" w:rsidRPr="00473340" w:rsidRDefault="00473340" w:rsidP="00473340">
      <w:r w:rsidRPr="00473340">
        <w:lastRenderedPageBreak/>
        <w:t xml:space="preserve">* Within the uncertainty of the NIST </w:t>
      </w:r>
      <w:proofErr w:type="spellStart"/>
      <w:r w:rsidRPr="00473340">
        <w:t>dyn</w:t>
      </w:r>
      <w:proofErr w:type="spellEnd"/>
      <w:r w:rsidRPr="00473340">
        <w:t xml:space="preserve"> 1 system used to make these measurements</w:t>
      </w:r>
    </w:p>
    <w:p w14:paraId="1F41FEB3" w14:textId="77777777" w:rsidR="00396E97" w:rsidRDefault="00396E97" w:rsidP="00396E97">
      <w:pPr>
        <w:pStyle w:val="IEEEStdsParagraph"/>
      </w:pPr>
    </w:p>
    <w:p w14:paraId="41D4C995" w14:textId="77777777" w:rsidR="00473340" w:rsidRDefault="00473340" w:rsidP="00473340">
      <w:pPr>
        <w:pStyle w:val="IEEEStdsLevel3Header"/>
      </w:pPr>
      <w:r>
        <w:t>Fluke magnitude range uncertainty</w:t>
      </w:r>
    </w:p>
    <w:p w14:paraId="1B462795" w14:textId="77777777" w:rsidR="00473340" w:rsidRDefault="00473340" w:rsidP="00473340">
      <w:pPr>
        <w:pStyle w:val="IEEEStdsParagraph"/>
      </w:pPr>
    </w:p>
    <w:p w14:paraId="6D69396C" w14:textId="77777777" w:rsidR="00473340" w:rsidRDefault="00473340" w:rsidP="00473340">
      <w:pPr>
        <w:pStyle w:val="IEEEStdsLevel3Header"/>
      </w:pPr>
      <w:r>
        <w:t>Fluke Harmonic distortion uncertainty</w:t>
      </w:r>
    </w:p>
    <w:p w14:paraId="78CCCA35" w14:textId="2468BACD" w:rsidR="00473340" w:rsidRDefault="00473340" w:rsidP="00473340">
      <w:r>
        <w:t>PMUs should filter harmonic distortion and be “immune” to harmonics in the synchrophasor estimate.  The harmonic distortion test subjects the PMU to a single harmonic with specified magnitude. Individual tests of 2</w:t>
      </w:r>
      <w:r w:rsidR="00B33813">
        <w:t>nd</w:t>
      </w:r>
      <w:r>
        <w:t xml:space="preserve"> harmonic through 50</w:t>
      </w:r>
      <w:r w:rsidRPr="00473340">
        <w:rPr>
          <w:vertAlign w:val="superscript"/>
        </w:rPr>
        <w:t>th</w:t>
      </w:r>
      <w:r>
        <w:t xml:space="preserve"> harmonic are required.   While the relative phase of the harmonic to the fundamental is not specified by the synchrophasor standard, research has shown </w:t>
      </w:r>
      <w:r w:rsidR="00982E8A">
        <w:t>that test</w:t>
      </w:r>
      <w:r w:rsidR="00017228">
        <w:t xml:space="preserve"> results, especially frequency and frequency error, will differ with different harmonic phases to the IEEE ICAP Test Suite Specification requires that the harmonics be in-</w:t>
      </w:r>
      <w:r w:rsidR="00B33813">
        <w:t>phase</w:t>
      </w:r>
      <w:r w:rsidR="00017228">
        <w:t xml:space="preserve"> with the fundamental such that then the fundamental crosses zero in the positive direction, the harmonic is also crossing zero in the positive direction.  In terms of </w:t>
      </w:r>
      <w:r w:rsidR="00982E8A">
        <w:t xml:space="preserve">symmetrical components, this means that the second harmonic will be negative sequence, the third harmonic will be zero sequence and the forth harmonic will be positive sequence.  </w:t>
      </w:r>
      <w:r w:rsidR="00B33813">
        <w:t>The</w:t>
      </w:r>
      <w:r w:rsidR="00982E8A">
        <w:t xml:space="preserve"> cycle repeats with the fifth harmonic and so on.  In order to meet the requirement that the test signal be compliant with the standard, harmonic magnitudes and phases are measured and documented.</w:t>
      </w:r>
    </w:p>
    <w:p w14:paraId="63765BB2" w14:textId="77777777" w:rsidR="001425B6" w:rsidRDefault="001425B6" w:rsidP="00473340"/>
    <w:p w14:paraId="4EA8B306" w14:textId="77777777" w:rsidR="001425B6" w:rsidRDefault="001425B6" w:rsidP="001425B6">
      <w:pPr>
        <w:pStyle w:val="IEEEStdsLevel3Header"/>
      </w:pPr>
      <w:r>
        <w:t>Fluke out-of-band interfering signals uncertainty</w:t>
      </w:r>
    </w:p>
    <w:p w14:paraId="38E8D495" w14:textId="77777777" w:rsidR="001425B6" w:rsidRDefault="001425B6" w:rsidP="001425B6">
      <w:pPr>
        <w:pStyle w:val="IEEEStdsParagraph"/>
      </w:pPr>
      <w:bookmarkStart w:id="58" w:name="_GoBack"/>
      <w:bookmarkEnd w:id="58"/>
    </w:p>
    <w:p w14:paraId="57302514" w14:textId="77777777" w:rsidR="001425B6" w:rsidRDefault="001425B6" w:rsidP="001425B6">
      <w:pPr>
        <w:pStyle w:val="IEEEStdsLevel3Header"/>
      </w:pPr>
      <w:r>
        <w:t>Fluke measurement bandwidth uncertainties</w:t>
      </w:r>
    </w:p>
    <w:p w14:paraId="6D0B5F02" w14:textId="77777777" w:rsidR="001425B6" w:rsidRDefault="001425B6" w:rsidP="001425B6">
      <w:pPr>
        <w:pStyle w:val="IEEEStdsLevel4Header"/>
      </w:pPr>
      <w:r>
        <w:t>Phase modulation</w:t>
      </w:r>
    </w:p>
    <w:p w14:paraId="6848BB65" w14:textId="77777777" w:rsidR="001425B6" w:rsidRDefault="001425B6" w:rsidP="001425B6">
      <w:pPr>
        <w:pStyle w:val="IEEEStdsLevel4Header"/>
      </w:pPr>
      <w:r>
        <w:t>Amplitude modulation</w:t>
      </w:r>
    </w:p>
    <w:p w14:paraId="494A12A5" w14:textId="77777777" w:rsidR="001425B6" w:rsidRDefault="001425B6" w:rsidP="001425B6">
      <w:pPr>
        <w:pStyle w:val="IEEEStdsLevel3Header"/>
      </w:pPr>
      <w:r>
        <w:t>Fluke ramp of system frequency uncertainties</w:t>
      </w:r>
    </w:p>
    <w:p w14:paraId="39BA0E92" w14:textId="77777777" w:rsidR="00681CB5" w:rsidRDefault="00681CB5" w:rsidP="00681CB5">
      <w:pPr>
        <w:pStyle w:val="IEEEStdsParagraph"/>
      </w:pPr>
    </w:p>
    <w:tbl>
      <w:tblPr>
        <w:tblStyle w:val="TableGrid"/>
        <w:tblW w:w="0" w:type="auto"/>
        <w:tblLook w:val="04A0" w:firstRow="1" w:lastRow="0" w:firstColumn="1" w:lastColumn="0" w:noHBand="0" w:noVBand="1"/>
      </w:tblPr>
      <w:tblGrid>
        <w:gridCol w:w="5196"/>
        <w:gridCol w:w="5136"/>
      </w:tblGrid>
      <w:tr w:rsidR="00681CB5" w14:paraId="2C687759" w14:textId="77777777" w:rsidTr="00681CB5">
        <w:tc>
          <w:tcPr>
            <w:tcW w:w="3426" w:type="dxa"/>
          </w:tcPr>
          <w:p w14:paraId="31CDCD95" w14:textId="77777777" w:rsidR="00681CB5" w:rsidRDefault="00681CB5" w:rsidP="00681CB5">
            <w:pPr>
              <w:pStyle w:val="IEEEStdsParagraph"/>
            </w:pPr>
            <w:r w:rsidRPr="00681CB5">
              <w:rPr>
                <w:noProof/>
                <w:lang w:eastAsia="en-US"/>
              </w:rPr>
              <w:drawing>
                <wp:inline distT="0" distB="0" distL="0" distR="0" wp14:anchorId="6167B19D" wp14:editId="6215CEEA">
                  <wp:extent cx="3129666" cy="1864747"/>
                  <wp:effectExtent l="19050" t="0" r="13584" b="2153"/>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3046" w:type="dxa"/>
          </w:tcPr>
          <w:p w14:paraId="3F549F1A" w14:textId="77777777" w:rsidR="00681CB5" w:rsidRDefault="00681CB5" w:rsidP="00681CB5">
            <w:pPr>
              <w:pStyle w:val="IEEEStdsParagraph"/>
            </w:pPr>
            <w:r w:rsidRPr="00681CB5">
              <w:rPr>
                <w:noProof/>
                <w:lang w:eastAsia="en-US"/>
              </w:rPr>
              <w:drawing>
                <wp:inline distT="0" distB="0" distL="0" distR="0" wp14:anchorId="79AFE303" wp14:editId="6BA4DB87">
                  <wp:extent cx="3093758" cy="1862842"/>
                  <wp:effectExtent l="19050" t="0" r="11392" b="4058"/>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r>
    </w:tbl>
    <w:p w14:paraId="3EB74F13" w14:textId="77777777" w:rsidR="00681CB5" w:rsidRDefault="00681CB5" w:rsidP="00681CB5">
      <w:pPr>
        <w:pStyle w:val="IEEEStdsParagraph"/>
      </w:pPr>
    </w:p>
    <w:tbl>
      <w:tblPr>
        <w:tblStyle w:val="TableGrid"/>
        <w:tblW w:w="0" w:type="auto"/>
        <w:tblLook w:val="04A0" w:firstRow="1" w:lastRow="0" w:firstColumn="1" w:lastColumn="0" w:noHBand="0" w:noVBand="1"/>
      </w:tblPr>
      <w:tblGrid>
        <w:gridCol w:w="5508"/>
        <w:gridCol w:w="5508"/>
      </w:tblGrid>
      <w:tr w:rsidR="00C61B1B" w14:paraId="6BF7376B" w14:textId="77777777" w:rsidTr="00C61B1B">
        <w:tc>
          <w:tcPr>
            <w:tcW w:w="5508" w:type="dxa"/>
          </w:tcPr>
          <w:p w14:paraId="19615928" w14:textId="77777777" w:rsidR="00C61B1B" w:rsidRDefault="00A9746D" w:rsidP="00681CB5">
            <w:pPr>
              <w:pStyle w:val="IEEEStdsParagraph"/>
            </w:pPr>
            <w:r w:rsidRPr="00A9746D">
              <w:rPr>
                <w:noProof/>
                <w:lang w:eastAsia="en-US"/>
              </w:rPr>
              <w:lastRenderedPageBreak/>
              <w:drawing>
                <wp:inline distT="0" distB="0" distL="0" distR="0" wp14:anchorId="2E86CA8C" wp14:editId="0415241F">
                  <wp:extent cx="3132234" cy="1878660"/>
                  <wp:effectExtent l="19050" t="0" r="11016" b="7290"/>
                  <wp:docPr id="2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c>
          <w:tcPr>
            <w:tcW w:w="5508" w:type="dxa"/>
          </w:tcPr>
          <w:p w14:paraId="46A6116C" w14:textId="77777777" w:rsidR="00C61B1B" w:rsidRDefault="00A9746D" w:rsidP="00681CB5">
            <w:pPr>
              <w:pStyle w:val="IEEEStdsParagraph"/>
            </w:pPr>
            <w:r w:rsidRPr="00A9746D">
              <w:rPr>
                <w:noProof/>
                <w:lang w:eastAsia="en-US"/>
              </w:rPr>
              <w:drawing>
                <wp:inline distT="0" distB="0" distL="0" distR="0" wp14:anchorId="3A1762C6" wp14:editId="2E351189">
                  <wp:extent cx="3129666" cy="1877120"/>
                  <wp:effectExtent l="19050" t="0" r="13584" b="8830"/>
                  <wp:docPr id="2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r>
    </w:tbl>
    <w:p w14:paraId="06160640" w14:textId="77777777" w:rsidR="00C61B1B" w:rsidRPr="00681CB5" w:rsidRDefault="00C61B1B" w:rsidP="00681CB5">
      <w:pPr>
        <w:pStyle w:val="IEEEStdsParagraph"/>
      </w:pPr>
    </w:p>
    <w:sectPr w:rsidR="00C61B1B" w:rsidRPr="00681CB5" w:rsidSect="00B16F6F">
      <w:footnotePr>
        <w:numRestart w:val="eachSect"/>
      </w:footnotePr>
      <w:pgSz w:w="12240" w:h="15840" w:code="1"/>
      <w:pgMar w:top="720" w:right="720" w:bottom="720" w:left="720" w:header="86" w:footer="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llen Goldstein" w:date="2014-01-31T15:31:00Z" w:initials="ARG">
    <w:p w14:paraId="213BA96C" w14:textId="77777777" w:rsidR="00687D3D" w:rsidRDefault="00687D3D">
      <w:pPr>
        <w:pStyle w:val="CommentText"/>
      </w:pPr>
      <w:r>
        <w:rPr>
          <w:rStyle w:val="CommentReference"/>
        </w:rPr>
        <w:annotationRef/>
      </w:r>
      <w:proofErr w:type="gramStart"/>
      <w:r>
        <w:t>add</w:t>
      </w:r>
      <w:proofErr w:type="gramEnd"/>
      <w:r>
        <w:t xml:space="preserve"> this to the RSS uncertainty</w:t>
      </w:r>
    </w:p>
  </w:comment>
  <w:comment w:id="32" w:author="Allen Goldstein" w:date="2014-01-31T15:40:00Z" w:initials="ARG">
    <w:p w14:paraId="08DF622A" w14:textId="77777777" w:rsidR="00687D3D" w:rsidRDefault="00687D3D">
      <w:pPr>
        <w:pStyle w:val="CommentText"/>
      </w:pPr>
      <w:r>
        <w:rPr>
          <w:rStyle w:val="CommentReference"/>
        </w:rPr>
        <w:annotationRef/>
      </w:r>
      <w:proofErr w:type="gramStart"/>
      <w:r>
        <w:t>add</w:t>
      </w:r>
      <w:proofErr w:type="gramEnd"/>
      <w:r>
        <w:t xml:space="preserve"> the voltage attenuator inside the </w:t>
      </w:r>
      <w:proofErr w:type="spellStart"/>
      <w:r>
        <w:t>dyn</w:t>
      </w:r>
      <w:proofErr w:type="spellEnd"/>
      <w:r>
        <w:t xml:space="preserve"> 1 system</w:t>
      </w:r>
    </w:p>
  </w:comment>
  <w:comment w:id="33" w:author="Allen Goldstein" w:date="2014-01-31T15:41:00Z" w:initials="ARG">
    <w:p w14:paraId="7CC59522" w14:textId="77777777" w:rsidR="00687D3D" w:rsidRDefault="00687D3D">
      <w:pPr>
        <w:pStyle w:val="CommentText"/>
      </w:pPr>
      <w:r>
        <w:rPr>
          <w:rStyle w:val="CommentReference"/>
        </w:rPr>
        <w:annotationRef/>
      </w:r>
      <w:proofErr w:type="gramStart"/>
      <w:r>
        <w:t>using</w:t>
      </w:r>
      <w:proofErr w:type="gramEnd"/>
      <w:r>
        <w:t xml:space="preserve"> all three CTs for input but only using IA </w:t>
      </w:r>
      <w:proofErr w:type="spellStart"/>
      <w:r>
        <w:t>inpit</w:t>
      </w:r>
      <w:proofErr w:type="spellEnd"/>
      <w:r>
        <w:t xml:space="preserve"> to the HP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BA96C" w15:done="0"/>
  <w15:commentEx w15:paraId="08DF622A" w15:done="0"/>
  <w15:commentEx w15:paraId="7CC595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D3BC4" w14:textId="77777777" w:rsidR="003104C6" w:rsidRDefault="003104C6">
      <w:r>
        <w:separator/>
      </w:r>
    </w:p>
  </w:endnote>
  <w:endnote w:type="continuationSeparator" w:id="0">
    <w:p w14:paraId="31AE0673" w14:textId="77777777" w:rsidR="003104C6" w:rsidRDefault="0031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6A1E5" w14:textId="77777777" w:rsidR="00687D3D" w:rsidRDefault="00687D3D">
    <w:pPr>
      <w:pStyle w:val="Footer"/>
    </w:pPr>
    <w:r>
      <w:t>1/28/2014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B3783" w14:textId="77777777" w:rsidR="003104C6" w:rsidRDefault="003104C6">
      <w:r>
        <w:separator/>
      </w:r>
    </w:p>
  </w:footnote>
  <w:footnote w:type="continuationSeparator" w:id="0">
    <w:p w14:paraId="6BF8416A" w14:textId="77777777" w:rsidR="003104C6" w:rsidRDefault="003104C6">
      <w:r>
        <w:continuationSeparator/>
      </w:r>
    </w:p>
  </w:footnote>
  <w:footnote w:id="1">
    <w:p w14:paraId="70FD156C" w14:textId="77777777" w:rsidR="00687D3D" w:rsidRPr="004E25AB" w:rsidRDefault="00687D3D" w:rsidP="00F859D4">
      <w:pPr>
        <w:pStyle w:val="FootnoteText"/>
        <w:rPr>
          <w:sz w:val="16"/>
        </w:rPr>
      </w:pPr>
      <w:r>
        <w:rPr>
          <w:rStyle w:val="FootnoteReference"/>
        </w:rPr>
        <w:footnoteRef/>
      </w:r>
      <w:r w:rsidRPr="004E25AB">
        <w:rPr>
          <w:sz w:val="16"/>
        </w:rPr>
        <w:t>Out of band interference tests are also called “interharmonic” tests.</w:t>
      </w:r>
    </w:p>
  </w:footnote>
  <w:footnote w:id="2">
    <w:p w14:paraId="382BD60F" w14:textId="77777777" w:rsidR="00687D3D" w:rsidRPr="004E25AB" w:rsidRDefault="00687D3D" w:rsidP="00F859D4">
      <w:pPr>
        <w:pStyle w:val="FootnoteText"/>
        <w:rPr>
          <w:sz w:val="16"/>
        </w:rPr>
      </w:pPr>
      <w:r w:rsidRPr="004E25AB">
        <w:rPr>
          <w:rStyle w:val="FootnoteReference"/>
          <w:sz w:val="16"/>
        </w:rPr>
        <w:footnoteRef/>
      </w:r>
      <w:r w:rsidRPr="004E25AB">
        <w:rPr>
          <w:sz w:val="16"/>
        </w:rPr>
        <w:t xml:space="preserve"> Measurement bandwidth tests are also called “modulation” tests.</w:t>
      </w:r>
    </w:p>
  </w:footnote>
  <w:footnote w:id="3">
    <w:p w14:paraId="04BFC0D0" w14:textId="77777777" w:rsidR="00687D3D" w:rsidRDefault="00687D3D" w:rsidP="00F859D4">
      <w:pPr>
        <w:pStyle w:val="FootnoteText"/>
      </w:pPr>
      <w:r>
        <w:rPr>
          <w:rStyle w:val="FootnoteReference"/>
        </w:rPr>
        <w:footnoteRef/>
      </w:r>
      <w:r>
        <w:t xml:space="preserve"> </w:t>
      </w:r>
      <w:r w:rsidRPr="00404FE9">
        <w:rPr>
          <w:sz w:val="16"/>
        </w:rPr>
        <w:t xml:space="preserve">IEEE </w:t>
      </w:r>
      <w:proofErr w:type="gramStart"/>
      <w:r w:rsidRPr="00404FE9">
        <w:rPr>
          <w:sz w:val="16"/>
        </w:rPr>
        <w:t>Std</w:t>
      </w:r>
      <w:proofErr w:type="gramEnd"/>
      <w:r w:rsidRPr="00404FE9">
        <w:rPr>
          <w:sz w:val="16"/>
        </w:rPr>
        <w:t xml:space="preserve"> 1344 is obsolete and will not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ECF74" w14:textId="77777777" w:rsidR="00687D3D" w:rsidRDefault="00687D3D" w:rsidP="002A1F87">
    <w:pPr>
      <w:pStyle w:val="Header"/>
      <w:jc w:val="center"/>
    </w:pPr>
    <w:sdt>
      <w:sdtPr>
        <w:id w:val="3193695"/>
        <w:docPartObj>
          <w:docPartGallery w:val="Watermarks"/>
          <w:docPartUnique/>
        </w:docPartObj>
      </w:sdtPr>
      <w:sdtContent>
        <w:r>
          <w:rPr>
            <w:lang w:eastAsia="zh-TW"/>
          </w:rPr>
          <w:pict w14:anchorId="6954B0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Draft Report of Uncertainty: NIST PMU Calibration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E20"/>
    <w:multiLevelType w:val="singleLevel"/>
    <w:tmpl w:val="06902FDA"/>
    <w:lvl w:ilvl="0">
      <w:start w:val="1"/>
      <w:numFmt w:val="decimal"/>
      <w:pStyle w:val="IEEEStdsBibliographicEntry"/>
      <w:lvlText w:val="[B%1]"/>
      <w:lvlJc w:val="left"/>
      <w:pPr>
        <w:tabs>
          <w:tab w:val="num" w:pos="720"/>
        </w:tabs>
      </w:pPr>
      <w:rPr>
        <w:rFonts w:cs="Times New Roman"/>
      </w:rPr>
    </w:lvl>
  </w:abstractNum>
  <w:abstractNum w:abstractNumId="1">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2">
    <w:nsid w:val="0B6E19F0"/>
    <w:multiLevelType w:val="singleLevel"/>
    <w:tmpl w:val="6FC2E918"/>
    <w:name w:val="STDS_EQ"/>
    <w:lvl w:ilvl="0">
      <w:start w:val="1"/>
      <w:numFmt w:val="decimal"/>
      <w:lvlText w:val="(%1)"/>
      <w:lvlJc w:val="left"/>
      <w:pPr>
        <w:tabs>
          <w:tab w:val="num" w:pos="360"/>
        </w:tabs>
        <w:ind w:left="360" w:hanging="360"/>
      </w:pPr>
      <w:rPr>
        <w:rFonts w:cs="Times New Roman"/>
      </w:rPr>
    </w:lvl>
  </w:abstractNum>
  <w:abstractNum w:abstractNumId="3">
    <w:nsid w:val="0D8F55D5"/>
    <w:multiLevelType w:val="hybridMultilevel"/>
    <w:tmpl w:val="1CAE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C568A"/>
    <w:multiLevelType w:val="hybridMultilevel"/>
    <w:tmpl w:val="BEEA88EA"/>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C7AB6"/>
    <w:multiLevelType w:val="hybridMultilevel"/>
    <w:tmpl w:val="446E86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BA67B3"/>
    <w:multiLevelType w:val="hybridMultilevel"/>
    <w:tmpl w:val="862E362C"/>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7538F2"/>
    <w:multiLevelType w:val="multilevel"/>
    <w:tmpl w:val="97FAE53C"/>
    <w:lvl w:ilvl="0">
      <w:start w:val="1"/>
      <w:numFmt w:val="upperLetter"/>
      <w:pStyle w:val="Heading1"/>
      <w:suff w:val="space"/>
      <w:lvlText w:val="Annex %1"/>
      <w:lvlJc w:val="left"/>
      <w:pPr>
        <w:ind w:left="0" w:firstLine="0"/>
      </w:pPr>
      <w:rPr>
        <w:rFonts w:ascii="Arial" w:hAnsi="Arial" w:cs="Times New Roman" w:hint="default"/>
        <w:b/>
        <w:i w:val="0"/>
        <w:caps w:val="0"/>
        <w:strike w:val="0"/>
        <w:dstrike w:val="0"/>
        <w:outline w:val="0"/>
        <w:shadow w:val="0"/>
        <w:emboss w:val="0"/>
        <w:imprint w:val="0"/>
        <w:vanish w:val="0"/>
        <w:sz w:val="24"/>
        <w:vertAlign w:val="baseline"/>
      </w:rPr>
    </w:lvl>
    <w:lvl w:ilvl="1">
      <w:start w:val="1"/>
      <w:numFmt w:val="decimal"/>
      <w:pStyle w:val="Heading2"/>
      <w:suff w:val="space"/>
      <w:lvlText w:val="%1.%2"/>
      <w:lvlJc w:val="left"/>
      <w:pPr>
        <w:ind w:left="0" w:firstLine="0"/>
      </w:pPr>
      <w:rPr>
        <w:rFonts w:ascii="Arial" w:hAnsi="Arial" w:cs="Times New Roman" w:hint="default"/>
        <w:b/>
        <w:i w:val="0"/>
        <w:caps w:val="0"/>
        <w:strike w:val="0"/>
        <w:dstrike w:val="0"/>
        <w:outline w:val="0"/>
        <w:shadow w:val="0"/>
        <w:emboss w:val="0"/>
        <w:imprint w:val="0"/>
        <w:vanish w:val="0"/>
        <w:sz w:val="22"/>
        <w:u w:val="none"/>
        <w:vertAlign w:val="baseline"/>
      </w:rPr>
    </w:lvl>
    <w:lvl w:ilvl="2">
      <w:start w:val="1"/>
      <w:numFmt w:val="decimal"/>
      <w:pStyle w:val="Heading3"/>
      <w:suff w:val="space"/>
      <w:lvlText w:val="%1.%2.%3"/>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pStyle w:val="Heading4"/>
      <w:suff w:val="space"/>
      <w:lvlText w:val="%1.%2.%3.%4"/>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4">
      <w:start w:val="1"/>
      <w:numFmt w:val="decimal"/>
      <w:pStyle w:val="Heading5"/>
      <w:suff w:val="space"/>
      <w:lvlText w:val="%1.%2.%3.%4.%5"/>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5">
      <w:start w:val="1"/>
      <w:numFmt w:val="decimal"/>
      <w:pStyle w:val="Heading6"/>
      <w:suff w:val="space"/>
      <w:lvlText w:val="%1.%2.%3.%4.%5.%6"/>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6">
      <w:start w:val="1"/>
      <w:numFmt w:val="decimal"/>
      <w:pStyle w:val="Heading7"/>
      <w:suff w:val="space"/>
      <w:lvlText w:val="%1.%2.%3.%4.%5.%6.%7"/>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7">
      <w:start w:val="1"/>
      <w:numFmt w:val="decimal"/>
      <w:pStyle w:val="Heading8"/>
      <w:suff w:val="space"/>
      <w:lvlText w:val="%1.%2.%3.%4.%5.%6.%7.%8"/>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lvl w:ilvl="8">
      <w:start w:val="1"/>
      <w:numFmt w:val="decimal"/>
      <w:pStyle w:val="Heading9"/>
      <w:suff w:val="space"/>
      <w:lvlText w:val="%1.%2.%3.%4.%5.%6.%7.%8.%9"/>
      <w:lvlJc w:val="left"/>
      <w:pPr>
        <w:ind w:left="0" w:firstLine="0"/>
      </w:pPr>
      <w:rPr>
        <w:rFonts w:ascii="Arial" w:hAnsi="Arial" w:cs="Times New Roman" w:hint="default"/>
        <w:b/>
        <w:i w:val="0"/>
        <w:caps w:val="0"/>
        <w:strike w:val="0"/>
        <w:dstrike w:val="0"/>
        <w:outline w:val="0"/>
        <w:shadow w:val="0"/>
        <w:emboss w:val="0"/>
        <w:imprint w:val="0"/>
        <w:vanish w:val="0"/>
        <w:sz w:val="20"/>
        <w:vertAlign w:val="baseline"/>
      </w:rPr>
    </w:lvl>
  </w:abstractNum>
  <w:abstractNum w:abstractNumId="8">
    <w:nsid w:val="1F7208BD"/>
    <w:multiLevelType w:val="hybridMultilevel"/>
    <w:tmpl w:val="86640FB0"/>
    <w:lvl w:ilvl="0" w:tplc="04090001">
      <w:start w:val="1"/>
      <w:numFmt w:val="lowerLetter"/>
      <w:pStyle w:val="EPRIHeading4"/>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nsid w:val="23B7565E"/>
    <w:multiLevelType w:val="singleLevel"/>
    <w:tmpl w:val="2C8E970E"/>
    <w:lvl w:ilvl="0">
      <w:start w:val="1"/>
      <w:numFmt w:val="decimal"/>
      <w:pStyle w:val="IEEEStdsRegularTableCaption"/>
      <w:lvlText w:val="Table %1"/>
      <w:lvlJc w:val="center"/>
      <w:pPr>
        <w:tabs>
          <w:tab w:val="num" w:pos="1080"/>
        </w:tabs>
      </w:pPr>
      <w:rPr>
        <w:rFonts w:ascii="Arial" w:hAnsi="Arial" w:cs="Times New Roman" w:hint="default"/>
        <w:b/>
        <w:i w:val="0"/>
        <w:caps w:val="0"/>
        <w:strike w:val="0"/>
        <w:dstrike w:val="0"/>
        <w:outline w:val="0"/>
        <w:shadow w:val="0"/>
        <w:emboss w:val="0"/>
        <w:imprint w:val="0"/>
        <w:vanish w:val="0"/>
        <w:sz w:val="20"/>
        <w:vertAlign w:val="baseline"/>
      </w:rPr>
    </w:lvl>
  </w:abstractNum>
  <w:abstractNum w:abstractNumId="10">
    <w:nsid w:val="2E066083"/>
    <w:multiLevelType w:val="multilevel"/>
    <w:tmpl w:val="3208D69E"/>
    <w:lvl w:ilvl="0">
      <w:start w:val="1"/>
      <w:numFmt w:val="lowerLetter"/>
      <w:pStyle w:val="IEEEStdsNumberedListLevel1"/>
      <w:lvlText w:val="%1)"/>
      <w:lvlJc w:val="left"/>
      <w:pPr>
        <w:tabs>
          <w:tab w:val="num" w:pos="640"/>
        </w:tabs>
        <w:ind w:left="640" w:hanging="440"/>
      </w:pPr>
      <w:rPr>
        <w:rFonts w:ascii="Times New Roman" w:hAnsi="Times New Roman" w:cs="Times New Roman"/>
        <w:b w:val="0"/>
        <w:i w:val="0"/>
        <w:caps w:val="0"/>
        <w:smallCaps w:val="0"/>
        <w:strike w:val="0"/>
        <w:dstrike w:val="0"/>
        <w:outline w:val="0"/>
        <w:shadow w:val="0"/>
        <w:emboss w:val="0"/>
        <w:imprint w:val="0"/>
        <w:vanish w:val="0"/>
        <w:sz w:val="20"/>
        <w:vertAlign w:val="baseline"/>
      </w:rPr>
    </w:lvl>
    <w:lvl w:ilvl="1">
      <w:start w:val="1"/>
      <w:numFmt w:val="decimal"/>
      <w:pStyle w:val="IEEEStdsNumberedListLevel2"/>
      <w:lvlText w:val="%2)"/>
      <w:lvlJc w:val="left"/>
      <w:pPr>
        <w:tabs>
          <w:tab w:val="num" w:pos="1080"/>
        </w:tabs>
        <w:ind w:left="1080" w:hanging="440"/>
      </w:pPr>
      <w:rPr>
        <w:rFonts w:ascii="Times New Roman" w:hAnsi="Times New Roman" w:cs="Times New Roman"/>
        <w:b w:val="0"/>
        <w:i w:val="0"/>
        <w:caps w:val="0"/>
        <w:smallCaps w:val="0"/>
        <w:strike w:val="0"/>
        <w:dstrike w:val="0"/>
        <w:outline w:val="0"/>
        <w:shadow w:val="0"/>
        <w:emboss w:val="0"/>
        <w:imprint w:val="0"/>
        <w:vanish w:val="0"/>
        <w:sz w:val="20"/>
        <w:vertAlign w:val="baseline"/>
      </w:rPr>
    </w:lvl>
    <w:lvl w:ilvl="2">
      <w:start w:val="1"/>
      <w:numFmt w:val="lowerRoman"/>
      <w:pStyle w:val="IEEEStdsNumberedListLevel3"/>
      <w:lvlText w:val="%3)"/>
      <w:lvlJc w:val="left"/>
      <w:pPr>
        <w:tabs>
          <w:tab w:val="num" w:pos="1800"/>
        </w:tabs>
        <w:ind w:left="1520" w:hanging="440"/>
      </w:pPr>
      <w:rPr>
        <w:rFonts w:ascii="Times New Roman" w:hAnsi="Times New Roman" w:cs="Times New Roman"/>
        <w:b w:val="0"/>
        <w:i w:val="0"/>
        <w:caps w:val="0"/>
        <w:smallCaps w:val="0"/>
        <w:strike w:val="0"/>
        <w:dstrike w:val="0"/>
        <w:outline w:val="0"/>
        <w:shadow w:val="0"/>
        <w:emboss w:val="0"/>
        <w:imprint w:val="0"/>
        <w:vanish w:val="0"/>
        <w:sz w:val="20"/>
        <w:vertAlign w:val="baseline"/>
      </w:rPr>
    </w:lvl>
    <w:lvl w:ilvl="3">
      <w:start w:val="1"/>
      <w:numFmt w:val="lowerRoman"/>
      <w:pStyle w:val="IEEEStdsNumberedListLevel4"/>
      <w:lvlText w:val="%4)"/>
      <w:lvlJc w:val="left"/>
      <w:pPr>
        <w:tabs>
          <w:tab w:val="num" w:pos="2240"/>
        </w:tabs>
        <w:ind w:left="1960" w:hanging="440"/>
      </w:pPr>
      <w:rPr>
        <w:rFonts w:ascii="Times New Roman" w:hAnsi="Times New Roman" w:cs="Times New Roman"/>
        <w:b w:val="0"/>
        <w:i w:val="0"/>
        <w:caps w:val="0"/>
        <w:smallCaps w:val="0"/>
        <w:strike w:val="0"/>
        <w:dstrike w:val="0"/>
        <w:outline w:val="0"/>
        <w:shadow w:val="0"/>
        <w:emboss w:val="0"/>
        <w:imprint w:val="0"/>
        <w:vanish w:val="0"/>
        <w:sz w:val="20"/>
        <w:vertAlign w:val="baseline"/>
      </w:rPr>
    </w:lvl>
    <w:lvl w:ilvl="4">
      <w:start w:val="1"/>
      <w:numFmt w:val="lowerRoman"/>
      <w:pStyle w:val="IEEEStdsNumberedListLevel5"/>
      <w:lvlText w:val="%5)"/>
      <w:lvlJc w:val="left"/>
      <w:pPr>
        <w:tabs>
          <w:tab w:val="num" w:pos="2680"/>
        </w:tabs>
        <w:ind w:left="2400" w:hanging="440"/>
      </w:pPr>
      <w:rPr>
        <w:rFonts w:ascii="Times New Roman" w:hAnsi="Times New Roman" w:cs="Times New Roman"/>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rPr>
        <w:rFonts w:ascii="Times New Roman" w:hAnsi="Times New Roman" w:cs="Times New Roman"/>
        <w:b/>
        <w:i w:val="0"/>
        <w:caps w:val="0"/>
        <w:smallCaps w:val="0"/>
        <w:strike w:val="0"/>
        <w:dstrike w:val="0"/>
        <w:outline w:val="0"/>
        <w:shadow w:val="0"/>
        <w:emboss w:val="0"/>
        <w:imprint w:val="0"/>
        <w:vanish w:val="0"/>
        <w:sz w:val="20"/>
        <w:vertAlign w:val="baseline"/>
      </w:rPr>
    </w:lvl>
    <w:lvl w:ilvl="6">
      <w:start w:val="1"/>
      <w:numFmt w:val="none"/>
      <w:suff w:val="space"/>
      <w:lvlText w:val=""/>
      <w:lvlJc w:val="left"/>
      <w:rPr>
        <w:rFonts w:ascii="Times New Roman" w:hAnsi="Times New Roman" w:cs="Times New Roman"/>
        <w:b/>
        <w:i w:val="0"/>
        <w:caps w:val="0"/>
        <w:smallCaps w:val="0"/>
        <w:strike w:val="0"/>
        <w:dstrike w:val="0"/>
        <w:outline w:val="0"/>
        <w:shadow w:val="0"/>
        <w:emboss w:val="0"/>
        <w:imprint w:val="0"/>
        <w:vanish w:val="0"/>
        <w:sz w:val="20"/>
        <w:vertAlign w:val="baseline"/>
      </w:rPr>
    </w:lvl>
    <w:lvl w:ilvl="7">
      <w:start w:val="1"/>
      <w:numFmt w:val="none"/>
      <w:suff w:val="space"/>
      <w:lvlText w:val=""/>
      <w:lvlJc w:val="left"/>
      <w:rPr>
        <w:rFonts w:ascii="Times New Roman" w:hAnsi="Times New Roman" w:cs="Times New Roman"/>
        <w:b/>
        <w:i w:val="0"/>
        <w:caps w:val="0"/>
        <w:smallCaps w:val="0"/>
        <w:strike w:val="0"/>
        <w:dstrike w:val="0"/>
        <w:outline w:val="0"/>
        <w:shadow w:val="0"/>
        <w:emboss w:val="0"/>
        <w:imprint w:val="0"/>
        <w:vanish w:val="0"/>
        <w:sz w:val="20"/>
        <w:vertAlign w:val="baseline"/>
      </w:rPr>
    </w:lvl>
    <w:lvl w:ilvl="8">
      <w:start w:val="1"/>
      <w:numFmt w:val="none"/>
      <w:suff w:val="space"/>
      <w:lvlText w:val=""/>
      <w:lvlJc w:val="left"/>
      <w:rPr>
        <w:rFonts w:ascii="Times New Roman" w:hAnsi="Times New Roman" w:cs="Times New Roman"/>
        <w:b/>
        <w:i w:val="0"/>
        <w:caps w:val="0"/>
        <w:smallCaps w:val="0"/>
        <w:strike w:val="0"/>
        <w:dstrike w:val="0"/>
        <w:outline w:val="0"/>
        <w:shadow w:val="0"/>
        <w:emboss w:val="0"/>
        <w:imprint w:val="0"/>
        <w:vanish w:val="0"/>
        <w:sz w:val="20"/>
        <w:vertAlign w:val="baseline"/>
      </w:rPr>
    </w:lvl>
  </w:abstractNum>
  <w:abstractNum w:abstractNumId="11">
    <w:nsid w:val="42B96892"/>
    <w:multiLevelType w:val="singleLevel"/>
    <w:tmpl w:val="F15AAAE2"/>
    <w:lvl w:ilvl="0">
      <w:start w:val="1"/>
      <w:numFmt w:val="decimal"/>
      <w:pStyle w:val="IEEEStdsMultipleNotes"/>
      <w:lvlText w:val="NOTE %1—"/>
      <w:lvlJc w:val="left"/>
      <w:pPr>
        <w:tabs>
          <w:tab w:val="num" w:pos="1080"/>
        </w:tabs>
      </w:pPr>
      <w:rPr>
        <w:rFonts w:ascii="Times New Roman" w:hAnsi="Times New Roman" w:cs="Times New Roman"/>
        <w:b w:val="0"/>
        <w:i w:val="0"/>
        <w:caps w:val="0"/>
        <w:smallCaps w:val="0"/>
        <w:strike w:val="0"/>
        <w:dstrike w:val="0"/>
        <w:outline w:val="0"/>
        <w:shadow w:val="0"/>
        <w:emboss w:val="0"/>
        <w:imprint w:val="0"/>
        <w:vanish w:val="0"/>
        <w:sz w:val="18"/>
        <w:effect w:val="none"/>
        <w:vertAlign w:val="baseline"/>
      </w:rPr>
    </w:lvl>
  </w:abstractNum>
  <w:abstractNum w:abstractNumId="12">
    <w:nsid w:val="4754338E"/>
    <w:multiLevelType w:val="hybridMultilevel"/>
    <w:tmpl w:val="5F62A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E7936"/>
    <w:multiLevelType w:val="hybridMultilevel"/>
    <w:tmpl w:val="3C32ADE2"/>
    <w:lvl w:ilvl="0" w:tplc="0B74B216">
      <w:start w:val="1"/>
      <w:numFmt w:val="lowerLetter"/>
      <w:pStyle w:val="ListBullet3"/>
      <w:lvlText w:val="%1."/>
      <w:lvlJc w:val="left"/>
      <w:pPr>
        <w:tabs>
          <w:tab w:val="num" w:pos="720"/>
        </w:tabs>
        <w:ind w:left="720" w:hanging="360"/>
      </w:pPr>
      <w:rPr>
        <w:rFonts w:cs="Times New Roman"/>
      </w:rPr>
    </w:lvl>
    <w:lvl w:ilvl="1" w:tplc="7968E59A" w:tentative="1">
      <w:start w:val="1"/>
      <w:numFmt w:val="lowerLetter"/>
      <w:lvlText w:val="%2."/>
      <w:lvlJc w:val="left"/>
      <w:pPr>
        <w:tabs>
          <w:tab w:val="num" w:pos="1440"/>
        </w:tabs>
        <w:ind w:left="1440" w:hanging="360"/>
      </w:pPr>
      <w:rPr>
        <w:rFonts w:cs="Times New Roman"/>
      </w:rPr>
    </w:lvl>
    <w:lvl w:ilvl="2" w:tplc="F4CCE4BA" w:tentative="1">
      <w:start w:val="1"/>
      <w:numFmt w:val="lowerRoman"/>
      <w:lvlText w:val="%3."/>
      <w:lvlJc w:val="right"/>
      <w:pPr>
        <w:tabs>
          <w:tab w:val="num" w:pos="2160"/>
        </w:tabs>
        <w:ind w:left="2160" w:hanging="180"/>
      </w:pPr>
      <w:rPr>
        <w:rFonts w:cs="Times New Roman"/>
      </w:rPr>
    </w:lvl>
    <w:lvl w:ilvl="3" w:tplc="35B27FC2" w:tentative="1">
      <w:start w:val="1"/>
      <w:numFmt w:val="decimal"/>
      <w:lvlText w:val="%4."/>
      <w:lvlJc w:val="left"/>
      <w:pPr>
        <w:tabs>
          <w:tab w:val="num" w:pos="2880"/>
        </w:tabs>
        <w:ind w:left="2880" w:hanging="360"/>
      </w:pPr>
      <w:rPr>
        <w:rFonts w:cs="Times New Roman"/>
      </w:rPr>
    </w:lvl>
    <w:lvl w:ilvl="4" w:tplc="AF56F892" w:tentative="1">
      <w:start w:val="1"/>
      <w:numFmt w:val="lowerLetter"/>
      <w:lvlText w:val="%5."/>
      <w:lvlJc w:val="left"/>
      <w:pPr>
        <w:tabs>
          <w:tab w:val="num" w:pos="3600"/>
        </w:tabs>
        <w:ind w:left="3600" w:hanging="360"/>
      </w:pPr>
      <w:rPr>
        <w:rFonts w:cs="Times New Roman"/>
      </w:rPr>
    </w:lvl>
    <w:lvl w:ilvl="5" w:tplc="9F946406" w:tentative="1">
      <w:start w:val="1"/>
      <w:numFmt w:val="lowerRoman"/>
      <w:lvlText w:val="%6."/>
      <w:lvlJc w:val="right"/>
      <w:pPr>
        <w:tabs>
          <w:tab w:val="num" w:pos="4320"/>
        </w:tabs>
        <w:ind w:left="4320" w:hanging="180"/>
      </w:pPr>
      <w:rPr>
        <w:rFonts w:cs="Times New Roman"/>
      </w:rPr>
    </w:lvl>
    <w:lvl w:ilvl="6" w:tplc="9D58E2BC" w:tentative="1">
      <w:start w:val="1"/>
      <w:numFmt w:val="decimal"/>
      <w:lvlText w:val="%7."/>
      <w:lvlJc w:val="left"/>
      <w:pPr>
        <w:tabs>
          <w:tab w:val="num" w:pos="5040"/>
        </w:tabs>
        <w:ind w:left="5040" w:hanging="360"/>
      </w:pPr>
      <w:rPr>
        <w:rFonts w:cs="Times New Roman"/>
      </w:rPr>
    </w:lvl>
    <w:lvl w:ilvl="7" w:tplc="D06417CA" w:tentative="1">
      <w:start w:val="1"/>
      <w:numFmt w:val="lowerLetter"/>
      <w:lvlText w:val="%8."/>
      <w:lvlJc w:val="left"/>
      <w:pPr>
        <w:tabs>
          <w:tab w:val="num" w:pos="5760"/>
        </w:tabs>
        <w:ind w:left="5760" w:hanging="360"/>
      </w:pPr>
      <w:rPr>
        <w:rFonts w:cs="Times New Roman"/>
      </w:rPr>
    </w:lvl>
    <w:lvl w:ilvl="8" w:tplc="1AEAD3DA" w:tentative="1">
      <w:start w:val="1"/>
      <w:numFmt w:val="lowerRoman"/>
      <w:lvlText w:val="%9."/>
      <w:lvlJc w:val="right"/>
      <w:pPr>
        <w:tabs>
          <w:tab w:val="num" w:pos="6480"/>
        </w:tabs>
        <w:ind w:left="6480" w:hanging="180"/>
      </w:pPr>
      <w:rPr>
        <w:rFonts w:cs="Times New Roman"/>
      </w:rPr>
    </w:lvl>
  </w:abstractNum>
  <w:abstractNum w:abstractNumId="14">
    <w:nsid w:val="4C53506D"/>
    <w:multiLevelType w:val="hybridMultilevel"/>
    <w:tmpl w:val="716C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3C1D72"/>
    <w:multiLevelType w:val="singleLevel"/>
    <w:tmpl w:val="68AE471A"/>
    <w:lvl w:ilvl="0">
      <w:start w:val="1"/>
      <w:numFmt w:val="decimal"/>
      <w:pStyle w:val="IEEEStdsRegularFigureCaption"/>
      <w:lvlText w:val="Figure %1"/>
      <w:lvlJc w:val="center"/>
      <w:pPr>
        <w:tabs>
          <w:tab w:val="num" w:pos="1260"/>
        </w:tabs>
        <w:ind w:left="252" w:firstLine="288"/>
      </w:pPr>
      <w:rPr>
        <w:rFonts w:ascii="Arial" w:hAnsi="Arial" w:cs="Times New Roman" w:hint="default"/>
        <w:b/>
        <w:i w:val="0"/>
        <w:caps w:val="0"/>
        <w:strike w:val="0"/>
        <w:dstrike w:val="0"/>
        <w:outline w:val="0"/>
        <w:shadow w:val="0"/>
        <w:emboss w:val="0"/>
        <w:imprint w:val="0"/>
        <w:vanish w:val="0"/>
        <w:sz w:val="20"/>
        <w:vertAlign w:val="baseline"/>
      </w:rPr>
    </w:lvl>
  </w:abstractNum>
  <w:abstractNum w:abstractNumId="16">
    <w:nsid w:val="52413D33"/>
    <w:multiLevelType w:val="hybridMultilevel"/>
    <w:tmpl w:val="E6586A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90E82"/>
    <w:multiLevelType w:val="hybridMultilevel"/>
    <w:tmpl w:val="7368E97E"/>
    <w:lvl w:ilvl="0" w:tplc="04090001">
      <w:start w:val="1"/>
      <w:numFmt w:val="upperLetter"/>
      <w:pStyle w:val="EPRIHeading2"/>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nsid w:val="6E2D1233"/>
    <w:multiLevelType w:val="singleLevel"/>
    <w:tmpl w:val="FE22F4CC"/>
    <w:name w:val="DEFINITION"/>
    <w:lvl w:ilvl="0">
      <w:start w:val="1"/>
      <w:numFmt w:val="decimal"/>
      <w:lvlText w:val="%1 "/>
      <w:lvlJc w:val="right"/>
      <w:pPr>
        <w:tabs>
          <w:tab w:val="num" w:pos="7560"/>
        </w:tabs>
        <w:ind w:left="720" w:firstLine="6480"/>
      </w:pPr>
      <w:rPr>
        <w:rFonts w:cs="Times New Roman"/>
      </w:rPr>
    </w:lvl>
  </w:abstractNum>
  <w:abstractNum w:abstractNumId="19">
    <w:nsid w:val="6F956C21"/>
    <w:multiLevelType w:val="multilevel"/>
    <w:tmpl w:val="5DD4E05C"/>
    <w:lvl w:ilvl="0">
      <w:start w:val="1"/>
      <w:numFmt w:val="decimal"/>
      <w:pStyle w:val="IEEEStdsLevel1Header"/>
      <w:suff w:val="space"/>
      <w:lvlText w:val="%1."/>
      <w:lvlJc w:val="left"/>
      <w:rPr>
        <w:rFonts w:ascii="Arial" w:hAnsi="Arial" w:cs="Times New Roman" w:hint="default"/>
        <w:b/>
        <w:i w:val="0"/>
        <w:caps w:val="0"/>
        <w:strike w:val="0"/>
        <w:dstrike w:val="0"/>
        <w:outline w:val="0"/>
        <w:shadow w:val="0"/>
        <w:emboss w:val="0"/>
        <w:imprint w:val="0"/>
        <w:vanish w:val="0"/>
        <w:sz w:val="24"/>
        <w:vertAlign w:val="baseline"/>
      </w:rPr>
    </w:lvl>
    <w:lvl w:ilvl="1">
      <w:start w:val="1"/>
      <w:numFmt w:val="decimal"/>
      <w:pStyle w:val="IEEEStdsLevel2Header"/>
      <w:suff w:val="space"/>
      <w:lvlText w:val="%1.%2"/>
      <w:lvlJc w:val="left"/>
      <w:rPr>
        <w:rFonts w:ascii="Arial" w:hAnsi="Arial" w:cs="Times New Roman" w:hint="default"/>
        <w:b/>
        <w:i w:val="0"/>
        <w:caps w:val="0"/>
        <w:strike w:val="0"/>
        <w:dstrike w:val="0"/>
        <w:outline w:val="0"/>
        <w:shadow w:val="0"/>
        <w:emboss w:val="0"/>
        <w:imprint w:val="0"/>
        <w:vanish w:val="0"/>
        <w:sz w:val="22"/>
        <w:u w:val="none"/>
        <w:vertAlign w:val="baseline"/>
      </w:rPr>
    </w:lvl>
    <w:lvl w:ilvl="2">
      <w:start w:val="1"/>
      <w:numFmt w:val="decimal"/>
      <w:pStyle w:val="IEEEStdsLevel3Header"/>
      <w:suff w:val="space"/>
      <w:lvlText w:val="%1.%2.%3"/>
      <w:lvlJc w:val="left"/>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pStyle w:val="IEEEStdsLevel4Header"/>
      <w:suff w:val="space"/>
      <w:lvlText w:val="%1.%2.%3.%4"/>
      <w:lvlJc w:val="left"/>
      <w:rPr>
        <w:rFonts w:ascii="Arial" w:hAnsi="Arial" w:cs="Times New Roman" w:hint="default"/>
        <w:b/>
        <w:i w:val="0"/>
        <w:caps w:val="0"/>
        <w:strike w:val="0"/>
        <w:dstrike w:val="0"/>
        <w:outline w:val="0"/>
        <w:shadow w:val="0"/>
        <w:emboss w:val="0"/>
        <w:imprint w:val="0"/>
        <w:vanish w:val="0"/>
        <w:sz w:val="20"/>
        <w:vertAlign w:val="baseline"/>
      </w:rPr>
    </w:lvl>
    <w:lvl w:ilvl="4">
      <w:start w:val="1"/>
      <w:numFmt w:val="decimal"/>
      <w:pStyle w:val="IEEEStdsLevel5Header"/>
      <w:suff w:val="space"/>
      <w:lvlText w:val="%1.%2.%3.%4.%5"/>
      <w:lvlJc w:val="left"/>
      <w:rPr>
        <w:rFonts w:ascii="Arial" w:hAnsi="Arial" w:cs="Times New Roman" w:hint="default"/>
        <w:b/>
        <w:i w:val="0"/>
        <w:caps w:val="0"/>
        <w:strike w:val="0"/>
        <w:dstrike w:val="0"/>
        <w:outline w:val="0"/>
        <w:shadow w:val="0"/>
        <w:emboss w:val="0"/>
        <w:imprint w:val="0"/>
        <w:vanish w:val="0"/>
        <w:sz w:val="20"/>
        <w:vertAlign w:val="baseline"/>
      </w:rPr>
    </w:lvl>
    <w:lvl w:ilvl="5">
      <w:start w:val="1"/>
      <w:numFmt w:val="decimal"/>
      <w:suff w:val="space"/>
      <w:lvlText w:val="%1.%2.%3.%4.%5.%6"/>
      <w:lvlJc w:val="left"/>
      <w:rPr>
        <w:rFonts w:ascii="Arial" w:hAnsi="Arial" w:cs="Times New Roman" w:hint="default"/>
        <w:b/>
        <w:i w:val="0"/>
        <w:caps w:val="0"/>
        <w:strike w:val="0"/>
        <w:dstrike w:val="0"/>
        <w:outline w:val="0"/>
        <w:shadow w:val="0"/>
        <w:emboss w:val="0"/>
        <w:imprint w:val="0"/>
        <w:vanish w:val="0"/>
        <w:sz w:val="20"/>
        <w:vertAlign w:val="baseline"/>
      </w:rPr>
    </w:lvl>
    <w:lvl w:ilvl="6">
      <w:start w:val="1"/>
      <w:numFmt w:val="decimal"/>
      <w:suff w:val="space"/>
      <w:lvlText w:val="%1.%2.%3.%4.%5.%6.%7"/>
      <w:lvlJc w:val="left"/>
      <w:rPr>
        <w:rFonts w:ascii="Arial" w:hAnsi="Arial" w:cs="Times New Roman" w:hint="default"/>
        <w:b/>
        <w:i w:val="0"/>
        <w:caps w:val="0"/>
        <w:strike w:val="0"/>
        <w:dstrike w:val="0"/>
        <w:outline w:val="0"/>
        <w:shadow w:val="0"/>
        <w:emboss w:val="0"/>
        <w:imprint w:val="0"/>
        <w:vanish w:val="0"/>
        <w:sz w:val="20"/>
        <w:vertAlign w:val="baseline"/>
      </w:rPr>
    </w:lvl>
    <w:lvl w:ilvl="7">
      <w:start w:val="1"/>
      <w:numFmt w:val="decimal"/>
      <w:suff w:val="space"/>
      <w:lvlText w:val="%1.%2.%3.%4.%5.%6.%7.%8"/>
      <w:lvlJc w:val="left"/>
      <w:rPr>
        <w:rFonts w:ascii="Arial" w:hAnsi="Arial" w:cs="Times New Roman" w:hint="default"/>
        <w:b/>
        <w:i w:val="0"/>
        <w:caps w:val="0"/>
        <w:strike w:val="0"/>
        <w:dstrike w:val="0"/>
        <w:outline w:val="0"/>
        <w:shadow w:val="0"/>
        <w:emboss w:val="0"/>
        <w:imprint w:val="0"/>
        <w:vanish w:val="0"/>
        <w:sz w:val="20"/>
        <w:vertAlign w:val="baseline"/>
      </w:rPr>
    </w:lvl>
    <w:lvl w:ilvl="8">
      <w:start w:val="1"/>
      <w:numFmt w:val="decimal"/>
      <w:suff w:val="space"/>
      <w:lvlText w:val="%1.%2.%3.%4.%5.%6.%7.%8.%9"/>
      <w:lvlJc w:val="left"/>
      <w:rPr>
        <w:rFonts w:ascii="Arial" w:hAnsi="Arial" w:cs="Times New Roman" w:hint="default"/>
        <w:b/>
        <w:i w:val="0"/>
        <w:caps w:val="0"/>
        <w:strike w:val="0"/>
        <w:dstrike w:val="0"/>
        <w:outline w:val="0"/>
        <w:shadow w:val="0"/>
        <w:emboss w:val="0"/>
        <w:imprint w:val="0"/>
        <w:vanish w:val="0"/>
        <w:sz w:val="20"/>
        <w:vertAlign w:val="baseline"/>
      </w:rPr>
    </w:lvl>
  </w:abstractNum>
  <w:abstractNum w:abstractNumId="20">
    <w:nsid w:val="7B3B6268"/>
    <w:multiLevelType w:val="hybridMultilevel"/>
    <w:tmpl w:val="6C9AE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0"/>
  </w:num>
  <w:num w:numId="4">
    <w:abstractNumId w:val="11"/>
  </w:num>
  <w:num w:numId="5">
    <w:abstractNumId w:val="1"/>
  </w:num>
  <w:num w:numId="6">
    <w:abstractNumId w:val="15"/>
  </w:num>
  <w:num w:numId="7">
    <w:abstractNumId w:val="9"/>
  </w:num>
  <w:num w:numId="8">
    <w:abstractNumId w:val="8"/>
  </w:num>
  <w:num w:numId="9">
    <w:abstractNumId w:val="13"/>
    <w:lvlOverride w:ilvl="0">
      <w:startOverride w:val="1"/>
    </w:lvlOverride>
  </w:num>
  <w:num w:numId="10">
    <w:abstractNumId w:val="17"/>
  </w:num>
  <w:num w:numId="11">
    <w:abstractNumId w:val="10"/>
  </w:num>
  <w:num w:numId="12">
    <w:abstractNumId w:val="14"/>
  </w:num>
  <w:num w:numId="13">
    <w:abstractNumId w:val="20"/>
  </w:num>
  <w:num w:numId="14">
    <w:abstractNumId w:val="16"/>
  </w:num>
  <w:num w:numId="15">
    <w:abstractNumId w:val="6"/>
  </w:num>
  <w:num w:numId="16">
    <w:abstractNumId w:val="4"/>
  </w:num>
  <w:num w:numId="17">
    <w:abstractNumId w:val="12"/>
  </w:num>
  <w:num w:numId="18">
    <w:abstractNumId w:val="5"/>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rawingGridHorizontalSpacing w:val="110"/>
  <w:displayHorizontalDrawingGridEvery w:val="2"/>
  <w:doNotShadeFormData/>
  <w:noPunctuationKerning/>
  <w:characterSpacingControl w:val="doNotCompress"/>
  <w:hdrShapeDefaults>
    <o:shapedefaults v:ext="edit" spidmax="2050"/>
    <o:shapelayout v:ext="edit">
      <o:idmap v:ext="edit" data="2"/>
    </o:shapelayout>
  </w:hdrShapeDefaults>
  <w:footnotePr>
    <w:numRestart w:val="eachSect"/>
    <w:footnote w:id="-1"/>
    <w:footnote w:id="0"/>
  </w:footnotePr>
  <w:endnotePr>
    <w:endnote w:id="-1"/>
    <w:endnote w:id="0"/>
  </w:endnotePr>
  <w:compat>
    <w:compatSetting w:name="compatibilityMode" w:uri="http://schemas.microsoft.com/office/word" w:val="12"/>
  </w:compat>
  <w:docVars>
    <w:docVar w:name="DefTermLevelBelow" w:val="0"/>
    <w:docVar w:name="idxGorRPorSTD" w:val="1"/>
    <w:docVar w:name="idxTrialUse" w:val="0"/>
    <w:docVar w:name="IsNew" w:val="N"/>
    <w:docVar w:name="tabfigcaps" w:val="none"/>
    <w:docVar w:name="txtGorRPorSTD" w:val="Guide"/>
    <w:docVar w:name="txtTrialUse" w:val=" "/>
    <w:docVar w:name="varCommittee" w:val="Power System Relaying (PE/PSR)"/>
    <w:docVar w:name="varDesignation" w:val="C37.242"/>
    <w:docVar w:name="varDraftMonth" w:val="June"/>
    <w:docVar w:name="varDraftNumber" w:val="0"/>
    <w:docVar w:name="varDraftYear" w:val="2010"/>
    <w:docVar w:name="varTitlePAR" w:val="Guide for Synchronization, Calibration, Testing, and Installation of Phasor Measurement Units (PMU) for Power System Protection and Control"/>
    <w:docVar w:name="varWkGrpChair" w:val="James Hackett"/>
    <w:docVar w:name="varWkGrpViceChair" w:val="Paul Myrda"/>
    <w:docVar w:name="varWorkingGroup" w:val="C5"/>
  </w:docVars>
  <w:rsids>
    <w:rsidRoot w:val="00B16F6F"/>
    <w:rsid w:val="000010B3"/>
    <w:rsid w:val="0000295F"/>
    <w:rsid w:val="00003A9A"/>
    <w:rsid w:val="00004422"/>
    <w:rsid w:val="0001387E"/>
    <w:rsid w:val="00014FD2"/>
    <w:rsid w:val="0001538E"/>
    <w:rsid w:val="000157F5"/>
    <w:rsid w:val="00017228"/>
    <w:rsid w:val="00022202"/>
    <w:rsid w:val="00022F4B"/>
    <w:rsid w:val="000234A0"/>
    <w:rsid w:val="00023BED"/>
    <w:rsid w:val="0002468F"/>
    <w:rsid w:val="000254B6"/>
    <w:rsid w:val="000309C0"/>
    <w:rsid w:val="00031034"/>
    <w:rsid w:val="00031866"/>
    <w:rsid w:val="000334A2"/>
    <w:rsid w:val="000356A2"/>
    <w:rsid w:val="00035C52"/>
    <w:rsid w:val="00036C20"/>
    <w:rsid w:val="00040F78"/>
    <w:rsid w:val="00040F7A"/>
    <w:rsid w:val="00041DD4"/>
    <w:rsid w:val="00042D3B"/>
    <w:rsid w:val="00043DAE"/>
    <w:rsid w:val="000463FE"/>
    <w:rsid w:val="00046DCC"/>
    <w:rsid w:val="00047F5A"/>
    <w:rsid w:val="0005224B"/>
    <w:rsid w:val="00056F51"/>
    <w:rsid w:val="00062E93"/>
    <w:rsid w:val="000638B8"/>
    <w:rsid w:val="00064326"/>
    <w:rsid w:val="000653FE"/>
    <w:rsid w:val="0006600D"/>
    <w:rsid w:val="00066EB7"/>
    <w:rsid w:val="00067DB4"/>
    <w:rsid w:val="0007116C"/>
    <w:rsid w:val="0007321B"/>
    <w:rsid w:val="000746CF"/>
    <w:rsid w:val="000753A9"/>
    <w:rsid w:val="00075556"/>
    <w:rsid w:val="00075B2C"/>
    <w:rsid w:val="000770D3"/>
    <w:rsid w:val="0008088D"/>
    <w:rsid w:val="00080C06"/>
    <w:rsid w:val="00083D19"/>
    <w:rsid w:val="00085D9D"/>
    <w:rsid w:val="00085E79"/>
    <w:rsid w:val="00090101"/>
    <w:rsid w:val="000926C7"/>
    <w:rsid w:val="000930E9"/>
    <w:rsid w:val="000931B9"/>
    <w:rsid w:val="000936DC"/>
    <w:rsid w:val="00095B39"/>
    <w:rsid w:val="000963F7"/>
    <w:rsid w:val="00096E67"/>
    <w:rsid w:val="000A35E8"/>
    <w:rsid w:val="000A3C40"/>
    <w:rsid w:val="000A4736"/>
    <w:rsid w:val="000B047A"/>
    <w:rsid w:val="000B08E0"/>
    <w:rsid w:val="000B1A4B"/>
    <w:rsid w:val="000B3D6B"/>
    <w:rsid w:val="000B487A"/>
    <w:rsid w:val="000B494A"/>
    <w:rsid w:val="000B537A"/>
    <w:rsid w:val="000B6696"/>
    <w:rsid w:val="000B713A"/>
    <w:rsid w:val="000C00D2"/>
    <w:rsid w:val="000C1DE8"/>
    <w:rsid w:val="000C1EF1"/>
    <w:rsid w:val="000C4235"/>
    <w:rsid w:val="000C47BC"/>
    <w:rsid w:val="000C4962"/>
    <w:rsid w:val="000C5421"/>
    <w:rsid w:val="000C5C3B"/>
    <w:rsid w:val="000D0A92"/>
    <w:rsid w:val="000D1860"/>
    <w:rsid w:val="000D2788"/>
    <w:rsid w:val="000D49EF"/>
    <w:rsid w:val="000D4D74"/>
    <w:rsid w:val="000D5A08"/>
    <w:rsid w:val="000D5DCC"/>
    <w:rsid w:val="000D7498"/>
    <w:rsid w:val="000E4262"/>
    <w:rsid w:val="000E5BEC"/>
    <w:rsid w:val="000F2309"/>
    <w:rsid w:val="000F2A43"/>
    <w:rsid w:val="000F380C"/>
    <w:rsid w:val="000F5D62"/>
    <w:rsid w:val="001004CC"/>
    <w:rsid w:val="00100CB4"/>
    <w:rsid w:val="001017BF"/>
    <w:rsid w:val="00101814"/>
    <w:rsid w:val="00101AC8"/>
    <w:rsid w:val="00101F87"/>
    <w:rsid w:val="00102287"/>
    <w:rsid w:val="00102E79"/>
    <w:rsid w:val="00102F07"/>
    <w:rsid w:val="00103013"/>
    <w:rsid w:val="0010497C"/>
    <w:rsid w:val="0010786C"/>
    <w:rsid w:val="00110F5D"/>
    <w:rsid w:val="00111787"/>
    <w:rsid w:val="00112586"/>
    <w:rsid w:val="00113BC3"/>
    <w:rsid w:val="001147A4"/>
    <w:rsid w:val="0011483E"/>
    <w:rsid w:val="00115155"/>
    <w:rsid w:val="001159A6"/>
    <w:rsid w:val="001161C1"/>
    <w:rsid w:val="0011628F"/>
    <w:rsid w:val="00116989"/>
    <w:rsid w:val="00116CB0"/>
    <w:rsid w:val="00116D34"/>
    <w:rsid w:val="00117232"/>
    <w:rsid w:val="0012079C"/>
    <w:rsid w:val="00121DCD"/>
    <w:rsid w:val="00123B22"/>
    <w:rsid w:val="00126E6B"/>
    <w:rsid w:val="00126F68"/>
    <w:rsid w:val="001302F6"/>
    <w:rsid w:val="00130895"/>
    <w:rsid w:val="001321DB"/>
    <w:rsid w:val="00132733"/>
    <w:rsid w:val="00134996"/>
    <w:rsid w:val="0013533E"/>
    <w:rsid w:val="00136AF6"/>
    <w:rsid w:val="00137294"/>
    <w:rsid w:val="00137C55"/>
    <w:rsid w:val="00137F24"/>
    <w:rsid w:val="00140448"/>
    <w:rsid w:val="001406B9"/>
    <w:rsid w:val="001425B6"/>
    <w:rsid w:val="001437EE"/>
    <w:rsid w:val="00144067"/>
    <w:rsid w:val="00144348"/>
    <w:rsid w:val="001443FF"/>
    <w:rsid w:val="001450DB"/>
    <w:rsid w:val="00145EB7"/>
    <w:rsid w:val="00146798"/>
    <w:rsid w:val="0014685A"/>
    <w:rsid w:val="0015009C"/>
    <w:rsid w:val="0015104C"/>
    <w:rsid w:val="001517FF"/>
    <w:rsid w:val="00151B4B"/>
    <w:rsid w:val="00152483"/>
    <w:rsid w:val="00153485"/>
    <w:rsid w:val="00153A28"/>
    <w:rsid w:val="0015410B"/>
    <w:rsid w:val="0015574D"/>
    <w:rsid w:val="00156ADA"/>
    <w:rsid w:val="00163AA2"/>
    <w:rsid w:val="00164789"/>
    <w:rsid w:val="00164E81"/>
    <w:rsid w:val="00165B84"/>
    <w:rsid w:val="00165C64"/>
    <w:rsid w:val="00166608"/>
    <w:rsid w:val="00170C36"/>
    <w:rsid w:val="00170F4F"/>
    <w:rsid w:val="00172421"/>
    <w:rsid w:val="0017276C"/>
    <w:rsid w:val="00172F22"/>
    <w:rsid w:val="001757F9"/>
    <w:rsid w:val="00175948"/>
    <w:rsid w:val="0017648C"/>
    <w:rsid w:val="00177292"/>
    <w:rsid w:val="001778D9"/>
    <w:rsid w:val="00181735"/>
    <w:rsid w:val="00182794"/>
    <w:rsid w:val="0018443F"/>
    <w:rsid w:val="001905C0"/>
    <w:rsid w:val="00191B65"/>
    <w:rsid w:val="00193E0D"/>
    <w:rsid w:val="00194815"/>
    <w:rsid w:val="00195A31"/>
    <w:rsid w:val="00195C3D"/>
    <w:rsid w:val="00197283"/>
    <w:rsid w:val="001A119F"/>
    <w:rsid w:val="001A1204"/>
    <w:rsid w:val="001A21CC"/>
    <w:rsid w:val="001A221F"/>
    <w:rsid w:val="001A2458"/>
    <w:rsid w:val="001A26DD"/>
    <w:rsid w:val="001A4778"/>
    <w:rsid w:val="001A54EE"/>
    <w:rsid w:val="001B0BC3"/>
    <w:rsid w:val="001B17F1"/>
    <w:rsid w:val="001B1C56"/>
    <w:rsid w:val="001B2326"/>
    <w:rsid w:val="001B4549"/>
    <w:rsid w:val="001B7F69"/>
    <w:rsid w:val="001C25A0"/>
    <w:rsid w:val="001C2601"/>
    <w:rsid w:val="001C4633"/>
    <w:rsid w:val="001C57F6"/>
    <w:rsid w:val="001C608A"/>
    <w:rsid w:val="001D0219"/>
    <w:rsid w:val="001D051A"/>
    <w:rsid w:val="001D1537"/>
    <w:rsid w:val="001D197E"/>
    <w:rsid w:val="001D23AD"/>
    <w:rsid w:val="001D30F8"/>
    <w:rsid w:val="001D3F4F"/>
    <w:rsid w:val="001D51EA"/>
    <w:rsid w:val="001D54C1"/>
    <w:rsid w:val="001D57C1"/>
    <w:rsid w:val="001D64F5"/>
    <w:rsid w:val="001E17E5"/>
    <w:rsid w:val="001E4413"/>
    <w:rsid w:val="001E4797"/>
    <w:rsid w:val="001E51CF"/>
    <w:rsid w:val="001E6349"/>
    <w:rsid w:val="001F156B"/>
    <w:rsid w:val="001F3ADA"/>
    <w:rsid w:val="001F6591"/>
    <w:rsid w:val="001F730C"/>
    <w:rsid w:val="00200891"/>
    <w:rsid w:val="00200B55"/>
    <w:rsid w:val="002036EB"/>
    <w:rsid w:val="00204B27"/>
    <w:rsid w:val="0020528A"/>
    <w:rsid w:val="0020628E"/>
    <w:rsid w:val="002067AF"/>
    <w:rsid w:val="00207149"/>
    <w:rsid w:val="00207710"/>
    <w:rsid w:val="002129E2"/>
    <w:rsid w:val="00212EB0"/>
    <w:rsid w:val="00213A5D"/>
    <w:rsid w:val="00214076"/>
    <w:rsid w:val="00214406"/>
    <w:rsid w:val="00215BBD"/>
    <w:rsid w:val="002164DA"/>
    <w:rsid w:val="00217102"/>
    <w:rsid w:val="00217719"/>
    <w:rsid w:val="00217E90"/>
    <w:rsid w:val="002203EC"/>
    <w:rsid w:val="0022259C"/>
    <w:rsid w:val="002225AE"/>
    <w:rsid w:val="00223028"/>
    <w:rsid w:val="002242AA"/>
    <w:rsid w:val="00224DC9"/>
    <w:rsid w:val="00225E06"/>
    <w:rsid w:val="002264E3"/>
    <w:rsid w:val="002275B8"/>
    <w:rsid w:val="00231C9B"/>
    <w:rsid w:val="00237722"/>
    <w:rsid w:val="00240429"/>
    <w:rsid w:val="00241107"/>
    <w:rsid w:val="002411F2"/>
    <w:rsid w:val="0024158D"/>
    <w:rsid w:val="00242681"/>
    <w:rsid w:val="002426E3"/>
    <w:rsid w:val="00245B1B"/>
    <w:rsid w:val="0024659C"/>
    <w:rsid w:val="00246A03"/>
    <w:rsid w:val="00247731"/>
    <w:rsid w:val="00247A8D"/>
    <w:rsid w:val="0025081C"/>
    <w:rsid w:val="002510C0"/>
    <w:rsid w:val="00252160"/>
    <w:rsid w:val="002528D2"/>
    <w:rsid w:val="00252A69"/>
    <w:rsid w:val="002544C4"/>
    <w:rsid w:val="002563ED"/>
    <w:rsid w:val="002605D9"/>
    <w:rsid w:val="00262AD8"/>
    <w:rsid w:val="00264ED7"/>
    <w:rsid w:val="002655C1"/>
    <w:rsid w:val="00265B2F"/>
    <w:rsid w:val="002673DC"/>
    <w:rsid w:val="0027091D"/>
    <w:rsid w:val="00270ED9"/>
    <w:rsid w:val="002737E6"/>
    <w:rsid w:val="00273D20"/>
    <w:rsid w:val="00274F43"/>
    <w:rsid w:val="00275CCF"/>
    <w:rsid w:val="00277379"/>
    <w:rsid w:val="00281FFC"/>
    <w:rsid w:val="002829DA"/>
    <w:rsid w:val="00283683"/>
    <w:rsid w:val="00284D7F"/>
    <w:rsid w:val="00284F11"/>
    <w:rsid w:val="002851CF"/>
    <w:rsid w:val="00285760"/>
    <w:rsid w:val="002867EA"/>
    <w:rsid w:val="00287CF8"/>
    <w:rsid w:val="00287EA3"/>
    <w:rsid w:val="00292502"/>
    <w:rsid w:val="00292CA1"/>
    <w:rsid w:val="002932C4"/>
    <w:rsid w:val="0029332B"/>
    <w:rsid w:val="00294AA2"/>
    <w:rsid w:val="0029671D"/>
    <w:rsid w:val="002969AD"/>
    <w:rsid w:val="00297BE4"/>
    <w:rsid w:val="002A0091"/>
    <w:rsid w:val="002A0EE2"/>
    <w:rsid w:val="002A1F87"/>
    <w:rsid w:val="002A66DB"/>
    <w:rsid w:val="002A67D6"/>
    <w:rsid w:val="002A7054"/>
    <w:rsid w:val="002B0752"/>
    <w:rsid w:val="002B3D79"/>
    <w:rsid w:val="002B4406"/>
    <w:rsid w:val="002B49C8"/>
    <w:rsid w:val="002B52BB"/>
    <w:rsid w:val="002B68D1"/>
    <w:rsid w:val="002C1109"/>
    <w:rsid w:val="002C163E"/>
    <w:rsid w:val="002C686A"/>
    <w:rsid w:val="002D071C"/>
    <w:rsid w:val="002D1AD1"/>
    <w:rsid w:val="002D1FC6"/>
    <w:rsid w:val="002D2072"/>
    <w:rsid w:val="002D3516"/>
    <w:rsid w:val="002D6330"/>
    <w:rsid w:val="002D6BFE"/>
    <w:rsid w:val="002D7F28"/>
    <w:rsid w:val="002E063D"/>
    <w:rsid w:val="002E10C1"/>
    <w:rsid w:val="002E2D76"/>
    <w:rsid w:val="002E462B"/>
    <w:rsid w:val="002E592D"/>
    <w:rsid w:val="002E5CDD"/>
    <w:rsid w:val="002E703A"/>
    <w:rsid w:val="002F17BD"/>
    <w:rsid w:val="002F1E49"/>
    <w:rsid w:val="002F4F09"/>
    <w:rsid w:val="002F4FB1"/>
    <w:rsid w:val="002F51C3"/>
    <w:rsid w:val="002F620A"/>
    <w:rsid w:val="0030030C"/>
    <w:rsid w:val="00300EDE"/>
    <w:rsid w:val="00302ADB"/>
    <w:rsid w:val="00303BF0"/>
    <w:rsid w:val="003104C6"/>
    <w:rsid w:val="00311851"/>
    <w:rsid w:val="00311A69"/>
    <w:rsid w:val="00312E3C"/>
    <w:rsid w:val="003130D8"/>
    <w:rsid w:val="003131B3"/>
    <w:rsid w:val="00314374"/>
    <w:rsid w:val="00315D18"/>
    <w:rsid w:val="00320ADA"/>
    <w:rsid w:val="00320B5F"/>
    <w:rsid w:val="003230D5"/>
    <w:rsid w:val="003231F5"/>
    <w:rsid w:val="00324380"/>
    <w:rsid w:val="0032588C"/>
    <w:rsid w:val="00326484"/>
    <w:rsid w:val="0033213D"/>
    <w:rsid w:val="0033313A"/>
    <w:rsid w:val="00336DF9"/>
    <w:rsid w:val="00340AB0"/>
    <w:rsid w:val="003431AA"/>
    <w:rsid w:val="003447F5"/>
    <w:rsid w:val="00344B16"/>
    <w:rsid w:val="00346535"/>
    <w:rsid w:val="003514F7"/>
    <w:rsid w:val="003519A5"/>
    <w:rsid w:val="00352BB5"/>
    <w:rsid w:val="003531FF"/>
    <w:rsid w:val="003545DF"/>
    <w:rsid w:val="00356E8D"/>
    <w:rsid w:val="003570E9"/>
    <w:rsid w:val="00360028"/>
    <w:rsid w:val="003622AF"/>
    <w:rsid w:val="00362B00"/>
    <w:rsid w:val="0036357E"/>
    <w:rsid w:val="00364188"/>
    <w:rsid w:val="003657EA"/>
    <w:rsid w:val="00366455"/>
    <w:rsid w:val="0036683C"/>
    <w:rsid w:val="0036792A"/>
    <w:rsid w:val="003741EA"/>
    <w:rsid w:val="003742B1"/>
    <w:rsid w:val="00376E74"/>
    <w:rsid w:val="00380120"/>
    <w:rsid w:val="0038095F"/>
    <w:rsid w:val="003810C0"/>
    <w:rsid w:val="00381101"/>
    <w:rsid w:val="0038457C"/>
    <w:rsid w:val="003854D0"/>
    <w:rsid w:val="00385A8C"/>
    <w:rsid w:val="00390CCC"/>
    <w:rsid w:val="003924FE"/>
    <w:rsid w:val="0039268A"/>
    <w:rsid w:val="00392982"/>
    <w:rsid w:val="00394A4F"/>
    <w:rsid w:val="00396C95"/>
    <w:rsid w:val="00396E97"/>
    <w:rsid w:val="00397A0B"/>
    <w:rsid w:val="003A0D9D"/>
    <w:rsid w:val="003A2B6C"/>
    <w:rsid w:val="003A2E9B"/>
    <w:rsid w:val="003A4CB7"/>
    <w:rsid w:val="003A5297"/>
    <w:rsid w:val="003A5BF7"/>
    <w:rsid w:val="003A5FDC"/>
    <w:rsid w:val="003B0F2C"/>
    <w:rsid w:val="003B1F0B"/>
    <w:rsid w:val="003B2861"/>
    <w:rsid w:val="003B2E38"/>
    <w:rsid w:val="003B4124"/>
    <w:rsid w:val="003B432A"/>
    <w:rsid w:val="003B622F"/>
    <w:rsid w:val="003B6A82"/>
    <w:rsid w:val="003B715E"/>
    <w:rsid w:val="003B742E"/>
    <w:rsid w:val="003C08F4"/>
    <w:rsid w:val="003C13F6"/>
    <w:rsid w:val="003C1502"/>
    <w:rsid w:val="003C153A"/>
    <w:rsid w:val="003C193B"/>
    <w:rsid w:val="003C25F5"/>
    <w:rsid w:val="003C4521"/>
    <w:rsid w:val="003C5A8F"/>
    <w:rsid w:val="003C653F"/>
    <w:rsid w:val="003C6A3B"/>
    <w:rsid w:val="003C7429"/>
    <w:rsid w:val="003D0618"/>
    <w:rsid w:val="003D0973"/>
    <w:rsid w:val="003D14EF"/>
    <w:rsid w:val="003D352B"/>
    <w:rsid w:val="003D4DA9"/>
    <w:rsid w:val="003D514A"/>
    <w:rsid w:val="003D6121"/>
    <w:rsid w:val="003D6244"/>
    <w:rsid w:val="003D7DB6"/>
    <w:rsid w:val="003E0C08"/>
    <w:rsid w:val="003E100A"/>
    <w:rsid w:val="003E2879"/>
    <w:rsid w:val="003E471E"/>
    <w:rsid w:val="003E53E6"/>
    <w:rsid w:val="003E56FD"/>
    <w:rsid w:val="003E622E"/>
    <w:rsid w:val="003E66B3"/>
    <w:rsid w:val="003E698B"/>
    <w:rsid w:val="003E6D99"/>
    <w:rsid w:val="003F05A5"/>
    <w:rsid w:val="003F10E7"/>
    <w:rsid w:val="003F26E8"/>
    <w:rsid w:val="003F302D"/>
    <w:rsid w:val="003F535F"/>
    <w:rsid w:val="003F74AB"/>
    <w:rsid w:val="00401586"/>
    <w:rsid w:val="0040351D"/>
    <w:rsid w:val="00404282"/>
    <w:rsid w:val="00404E38"/>
    <w:rsid w:val="00406E3D"/>
    <w:rsid w:val="0040788F"/>
    <w:rsid w:val="00412FBF"/>
    <w:rsid w:val="00413A47"/>
    <w:rsid w:val="00415982"/>
    <w:rsid w:val="00416397"/>
    <w:rsid w:val="00417342"/>
    <w:rsid w:val="00417670"/>
    <w:rsid w:val="00417DB5"/>
    <w:rsid w:val="00420660"/>
    <w:rsid w:val="00420F51"/>
    <w:rsid w:val="0042127A"/>
    <w:rsid w:val="004212C4"/>
    <w:rsid w:val="00422123"/>
    <w:rsid w:val="004227A0"/>
    <w:rsid w:val="00423DB6"/>
    <w:rsid w:val="00424805"/>
    <w:rsid w:val="004252E0"/>
    <w:rsid w:val="004262AE"/>
    <w:rsid w:val="0043019F"/>
    <w:rsid w:val="00430D05"/>
    <w:rsid w:val="00432A88"/>
    <w:rsid w:val="00433D10"/>
    <w:rsid w:val="0043552F"/>
    <w:rsid w:val="00435B93"/>
    <w:rsid w:val="0043653F"/>
    <w:rsid w:val="004401AB"/>
    <w:rsid w:val="00440C6A"/>
    <w:rsid w:val="004428E5"/>
    <w:rsid w:val="00443DB0"/>
    <w:rsid w:val="00443E07"/>
    <w:rsid w:val="00444608"/>
    <w:rsid w:val="00444CB2"/>
    <w:rsid w:val="004459BF"/>
    <w:rsid w:val="004459C3"/>
    <w:rsid w:val="00445AFD"/>
    <w:rsid w:val="004473C2"/>
    <w:rsid w:val="00452DA7"/>
    <w:rsid w:val="0045350C"/>
    <w:rsid w:val="00453A86"/>
    <w:rsid w:val="004548EE"/>
    <w:rsid w:val="00455AD7"/>
    <w:rsid w:val="004603DB"/>
    <w:rsid w:val="00460C5C"/>
    <w:rsid w:val="00460FA4"/>
    <w:rsid w:val="00462249"/>
    <w:rsid w:val="00463028"/>
    <w:rsid w:val="00463DF7"/>
    <w:rsid w:val="00464189"/>
    <w:rsid w:val="0046463F"/>
    <w:rsid w:val="00464963"/>
    <w:rsid w:val="00464E6F"/>
    <w:rsid w:val="00464F28"/>
    <w:rsid w:val="004653D4"/>
    <w:rsid w:val="0046592D"/>
    <w:rsid w:val="004700C7"/>
    <w:rsid w:val="0047124C"/>
    <w:rsid w:val="00471333"/>
    <w:rsid w:val="00472757"/>
    <w:rsid w:val="00473340"/>
    <w:rsid w:val="004749CD"/>
    <w:rsid w:val="00475B40"/>
    <w:rsid w:val="00475F4C"/>
    <w:rsid w:val="00483058"/>
    <w:rsid w:val="0048343E"/>
    <w:rsid w:val="0048384E"/>
    <w:rsid w:val="00483A54"/>
    <w:rsid w:val="00483F45"/>
    <w:rsid w:val="00484A60"/>
    <w:rsid w:val="00484F92"/>
    <w:rsid w:val="00487C9C"/>
    <w:rsid w:val="004906EA"/>
    <w:rsid w:val="004909BB"/>
    <w:rsid w:val="0049349E"/>
    <w:rsid w:val="00493B47"/>
    <w:rsid w:val="00494748"/>
    <w:rsid w:val="00494E96"/>
    <w:rsid w:val="00496691"/>
    <w:rsid w:val="004A0128"/>
    <w:rsid w:val="004A014C"/>
    <w:rsid w:val="004A0499"/>
    <w:rsid w:val="004A15D9"/>
    <w:rsid w:val="004A2C22"/>
    <w:rsid w:val="004A2F21"/>
    <w:rsid w:val="004A3E99"/>
    <w:rsid w:val="004B09DB"/>
    <w:rsid w:val="004B0A63"/>
    <w:rsid w:val="004B113F"/>
    <w:rsid w:val="004B1D2B"/>
    <w:rsid w:val="004B2F4B"/>
    <w:rsid w:val="004B311F"/>
    <w:rsid w:val="004B3536"/>
    <w:rsid w:val="004B4B4F"/>
    <w:rsid w:val="004B6EDF"/>
    <w:rsid w:val="004B729E"/>
    <w:rsid w:val="004B73EA"/>
    <w:rsid w:val="004B7BF4"/>
    <w:rsid w:val="004C04DA"/>
    <w:rsid w:val="004C1C38"/>
    <w:rsid w:val="004C2094"/>
    <w:rsid w:val="004C34D5"/>
    <w:rsid w:val="004C4A03"/>
    <w:rsid w:val="004C58B1"/>
    <w:rsid w:val="004C65E7"/>
    <w:rsid w:val="004C6C14"/>
    <w:rsid w:val="004C7E0F"/>
    <w:rsid w:val="004D1F8A"/>
    <w:rsid w:val="004D2234"/>
    <w:rsid w:val="004D2431"/>
    <w:rsid w:val="004D2546"/>
    <w:rsid w:val="004D2794"/>
    <w:rsid w:val="004D366B"/>
    <w:rsid w:val="004D3D60"/>
    <w:rsid w:val="004D5A32"/>
    <w:rsid w:val="004D5B86"/>
    <w:rsid w:val="004D7083"/>
    <w:rsid w:val="004D7924"/>
    <w:rsid w:val="004E0A6C"/>
    <w:rsid w:val="004E0DEB"/>
    <w:rsid w:val="004E4196"/>
    <w:rsid w:val="004E5668"/>
    <w:rsid w:val="004E653B"/>
    <w:rsid w:val="004E6A2A"/>
    <w:rsid w:val="004F1558"/>
    <w:rsid w:val="004F15E1"/>
    <w:rsid w:val="004F2729"/>
    <w:rsid w:val="004F2F07"/>
    <w:rsid w:val="004F50CB"/>
    <w:rsid w:val="004F5AF7"/>
    <w:rsid w:val="004F5EF0"/>
    <w:rsid w:val="004F6150"/>
    <w:rsid w:val="004F64F3"/>
    <w:rsid w:val="0050085C"/>
    <w:rsid w:val="00504FED"/>
    <w:rsid w:val="005077AB"/>
    <w:rsid w:val="00510131"/>
    <w:rsid w:val="005105D7"/>
    <w:rsid w:val="0051187A"/>
    <w:rsid w:val="00512EC4"/>
    <w:rsid w:val="00514477"/>
    <w:rsid w:val="005168A4"/>
    <w:rsid w:val="00517CD7"/>
    <w:rsid w:val="0052152E"/>
    <w:rsid w:val="00522C69"/>
    <w:rsid w:val="00524692"/>
    <w:rsid w:val="005246D3"/>
    <w:rsid w:val="00525F37"/>
    <w:rsid w:val="005263AD"/>
    <w:rsid w:val="0052740C"/>
    <w:rsid w:val="00527672"/>
    <w:rsid w:val="005323DD"/>
    <w:rsid w:val="00532429"/>
    <w:rsid w:val="00532F1A"/>
    <w:rsid w:val="00533FDB"/>
    <w:rsid w:val="0053416D"/>
    <w:rsid w:val="00535E06"/>
    <w:rsid w:val="0053725F"/>
    <w:rsid w:val="005375A1"/>
    <w:rsid w:val="00540F1A"/>
    <w:rsid w:val="005419A1"/>
    <w:rsid w:val="00541C19"/>
    <w:rsid w:val="00542DD0"/>
    <w:rsid w:val="00544B18"/>
    <w:rsid w:val="0054584B"/>
    <w:rsid w:val="00546122"/>
    <w:rsid w:val="0054672B"/>
    <w:rsid w:val="00546D1B"/>
    <w:rsid w:val="00547B8A"/>
    <w:rsid w:val="00551DC8"/>
    <w:rsid w:val="005521A0"/>
    <w:rsid w:val="00562592"/>
    <w:rsid w:val="00563147"/>
    <w:rsid w:val="005650EA"/>
    <w:rsid w:val="00565338"/>
    <w:rsid w:val="005718E9"/>
    <w:rsid w:val="00571A15"/>
    <w:rsid w:val="00571A6F"/>
    <w:rsid w:val="0057361E"/>
    <w:rsid w:val="00573BF6"/>
    <w:rsid w:val="00574B19"/>
    <w:rsid w:val="00577326"/>
    <w:rsid w:val="00585619"/>
    <w:rsid w:val="0058566E"/>
    <w:rsid w:val="00585C10"/>
    <w:rsid w:val="0058682B"/>
    <w:rsid w:val="0058695E"/>
    <w:rsid w:val="0058732F"/>
    <w:rsid w:val="00590E7F"/>
    <w:rsid w:val="0059193D"/>
    <w:rsid w:val="00592D25"/>
    <w:rsid w:val="00593B81"/>
    <w:rsid w:val="005A08D7"/>
    <w:rsid w:val="005A1924"/>
    <w:rsid w:val="005A38F6"/>
    <w:rsid w:val="005A4F8E"/>
    <w:rsid w:val="005A4FFB"/>
    <w:rsid w:val="005A5271"/>
    <w:rsid w:val="005A6E73"/>
    <w:rsid w:val="005B0822"/>
    <w:rsid w:val="005B5E50"/>
    <w:rsid w:val="005B63A6"/>
    <w:rsid w:val="005C2282"/>
    <w:rsid w:val="005C2DC4"/>
    <w:rsid w:val="005C555B"/>
    <w:rsid w:val="005C559F"/>
    <w:rsid w:val="005C7242"/>
    <w:rsid w:val="005C72C3"/>
    <w:rsid w:val="005D0050"/>
    <w:rsid w:val="005D3757"/>
    <w:rsid w:val="005D37DE"/>
    <w:rsid w:val="005D5B1D"/>
    <w:rsid w:val="005D64D4"/>
    <w:rsid w:val="005E000D"/>
    <w:rsid w:val="005E021C"/>
    <w:rsid w:val="005E1EDC"/>
    <w:rsid w:val="005E24D0"/>
    <w:rsid w:val="005E4B62"/>
    <w:rsid w:val="005E4F45"/>
    <w:rsid w:val="005E5351"/>
    <w:rsid w:val="005E566E"/>
    <w:rsid w:val="005E5EDC"/>
    <w:rsid w:val="005E6653"/>
    <w:rsid w:val="005E6B27"/>
    <w:rsid w:val="005E6D35"/>
    <w:rsid w:val="005E7B0B"/>
    <w:rsid w:val="005F02E8"/>
    <w:rsid w:val="005F1856"/>
    <w:rsid w:val="005F1AC6"/>
    <w:rsid w:val="005F1BF9"/>
    <w:rsid w:val="005F3F6F"/>
    <w:rsid w:val="005F562D"/>
    <w:rsid w:val="005F6211"/>
    <w:rsid w:val="005F6C55"/>
    <w:rsid w:val="006020A5"/>
    <w:rsid w:val="00605CB9"/>
    <w:rsid w:val="0060676D"/>
    <w:rsid w:val="006070FF"/>
    <w:rsid w:val="00610120"/>
    <w:rsid w:val="00612C77"/>
    <w:rsid w:val="00613E06"/>
    <w:rsid w:val="00614CC9"/>
    <w:rsid w:val="00615C49"/>
    <w:rsid w:val="00615D42"/>
    <w:rsid w:val="006171B4"/>
    <w:rsid w:val="00620E11"/>
    <w:rsid w:val="00622FF5"/>
    <w:rsid w:val="00624B7B"/>
    <w:rsid w:val="00624CA1"/>
    <w:rsid w:val="006251CD"/>
    <w:rsid w:val="0062521F"/>
    <w:rsid w:val="006311A5"/>
    <w:rsid w:val="006312DA"/>
    <w:rsid w:val="006312DC"/>
    <w:rsid w:val="00631D31"/>
    <w:rsid w:val="00634FDF"/>
    <w:rsid w:val="00635487"/>
    <w:rsid w:val="00636B81"/>
    <w:rsid w:val="00637C98"/>
    <w:rsid w:val="0064130F"/>
    <w:rsid w:val="0064363F"/>
    <w:rsid w:val="00643EA0"/>
    <w:rsid w:val="00643EBE"/>
    <w:rsid w:val="006441BB"/>
    <w:rsid w:val="00644E7F"/>
    <w:rsid w:val="00644EBB"/>
    <w:rsid w:val="00646C67"/>
    <w:rsid w:val="00653DF5"/>
    <w:rsid w:val="0065405D"/>
    <w:rsid w:val="006540E3"/>
    <w:rsid w:val="00654401"/>
    <w:rsid w:val="006548C6"/>
    <w:rsid w:val="006554D8"/>
    <w:rsid w:val="00655726"/>
    <w:rsid w:val="00657762"/>
    <w:rsid w:val="00662322"/>
    <w:rsid w:val="0066451A"/>
    <w:rsid w:val="0066549C"/>
    <w:rsid w:val="00666177"/>
    <w:rsid w:val="0066745A"/>
    <w:rsid w:val="00670D95"/>
    <w:rsid w:val="00671503"/>
    <w:rsid w:val="00671E68"/>
    <w:rsid w:val="00672F20"/>
    <w:rsid w:val="00675184"/>
    <w:rsid w:val="0067549E"/>
    <w:rsid w:val="00675F5C"/>
    <w:rsid w:val="0067613D"/>
    <w:rsid w:val="00676393"/>
    <w:rsid w:val="00676397"/>
    <w:rsid w:val="006765C3"/>
    <w:rsid w:val="00677481"/>
    <w:rsid w:val="00680BD7"/>
    <w:rsid w:val="00681CB0"/>
    <w:rsid w:val="00681CB5"/>
    <w:rsid w:val="00685907"/>
    <w:rsid w:val="00687D3D"/>
    <w:rsid w:val="00691D3F"/>
    <w:rsid w:val="00692BFC"/>
    <w:rsid w:val="00694768"/>
    <w:rsid w:val="00694C35"/>
    <w:rsid w:val="00696CE4"/>
    <w:rsid w:val="006970F4"/>
    <w:rsid w:val="006A2CBA"/>
    <w:rsid w:val="006A3ED7"/>
    <w:rsid w:val="006A5AA1"/>
    <w:rsid w:val="006A61E0"/>
    <w:rsid w:val="006A6757"/>
    <w:rsid w:val="006A7570"/>
    <w:rsid w:val="006A7EE9"/>
    <w:rsid w:val="006B167F"/>
    <w:rsid w:val="006B1FFD"/>
    <w:rsid w:val="006B2411"/>
    <w:rsid w:val="006B374C"/>
    <w:rsid w:val="006B456C"/>
    <w:rsid w:val="006B6DF1"/>
    <w:rsid w:val="006C1747"/>
    <w:rsid w:val="006C5527"/>
    <w:rsid w:val="006C66C6"/>
    <w:rsid w:val="006C7DCB"/>
    <w:rsid w:val="006D1314"/>
    <w:rsid w:val="006D13AF"/>
    <w:rsid w:val="006E06B0"/>
    <w:rsid w:val="006E0E9C"/>
    <w:rsid w:val="006E1786"/>
    <w:rsid w:val="006E192E"/>
    <w:rsid w:val="006E5AA4"/>
    <w:rsid w:val="006E6ACC"/>
    <w:rsid w:val="006E6B5A"/>
    <w:rsid w:val="006E790A"/>
    <w:rsid w:val="006E7B2F"/>
    <w:rsid w:val="006F082B"/>
    <w:rsid w:val="006F14EB"/>
    <w:rsid w:val="006F482F"/>
    <w:rsid w:val="006F5F75"/>
    <w:rsid w:val="006F6479"/>
    <w:rsid w:val="00700CE4"/>
    <w:rsid w:val="00701F81"/>
    <w:rsid w:val="0070209B"/>
    <w:rsid w:val="00703D33"/>
    <w:rsid w:val="007052FC"/>
    <w:rsid w:val="00706028"/>
    <w:rsid w:val="007066A9"/>
    <w:rsid w:val="00710BEE"/>
    <w:rsid w:val="00710D12"/>
    <w:rsid w:val="00711201"/>
    <w:rsid w:val="007123DF"/>
    <w:rsid w:val="007131CE"/>
    <w:rsid w:val="00715AE5"/>
    <w:rsid w:val="0071757E"/>
    <w:rsid w:val="00720038"/>
    <w:rsid w:val="007209D4"/>
    <w:rsid w:val="00722A25"/>
    <w:rsid w:val="00723016"/>
    <w:rsid w:val="00724BF2"/>
    <w:rsid w:val="007272E4"/>
    <w:rsid w:val="00731C94"/>
    <w:rsid w:val="00731E74"/>
    <w:rsid w:val="00734FF7"/>
    <w:rsid w:val="00737937"/>
    <w:rsid w:val="00740642"/>
    <w:rsid w:val="00742649"/>
    <w:rsid w:val="0074353F"/>
    <w:rsid w:val="0074402F"/>
    <w:rsid w:val="0074507C"/>
    <w:rsid w:val="00745625"/>
    <w:rsid w:val="00745AB5"/>
    <w:rsid w:val="00745AE0"/>
    <w:rsid w:val="00746C2D"/>
    <w:rsid w:val="00747588"/>
    <w:rsid w:val="007505AF"/>
    <w:rsid w:val="0075060D"/>
    <w:rsid w:val="007507B7"/>
    <w:rsid w:val="007513DD"/>
    <w:rsid w:val="00752EC6"/>
    <w:rsid w:val="00755145"/>
    <w:rsid w:val="007564DE"/>
    <w:rsid w:val="00757BC7"/>
    <w:rsid w:val="0076057E"/>
    <w:rsid w:val="0076085F"/>
    <w:rsid w:val="00760F05"/>
    <w:rsid w:val="007628D2"/>
    <w:rsid w:val="00764B15"/>
    <w:rsid w:val="00765083"/>
    <w:rsid w:val="0077185F"/>
    <w:rsid w:val="00774661"/>
    <w:rsid w:val="007747BD"/>
    <w:rsid w:val="0077650B"/>
    <w:rsid w:val="00776A34"/>
    <w:rsid w:val="00777662"/>
    <w:rsid w:val="007777BC"/>
    <w:rsid w:val="00781163"/>
    <w:rsid w:val="0078182F"/>
    <w:rsid w:val="007842E7"/>
    <w:rsid w:val="007847A3"/>
    <w:rsid w:val="00784C10"/>
    <w:rsid w:val="0078755A"/>
    <w:rsid w:val="0079028C"/>
    <w:rsid w:val="0079152E"/>
    <w:rsid w:val="007937BF"/>
    <w:rsid w:val="00794D1F"/>
    <w:rsid w:val="00794EBB"/>
    <w:rsid w:val="0079524C"/>
    <w:rsid w:val="00795DE6"/>
    <w:rsid w:val="00797262"/>
    <w:rsid w:val="007A0577"/>
    <w:rsid w:val="007A26DF"/>
    <w:rsid w:val="007A2794"/>
    <w:rsid w:val="007A428E"/>
    <w:rsid w:val="007A43D1"/>
    <w:rsid w:val="007B0815"/>
    <w:rsid w:val="007B087D"/>
    <w:rsid w:val="007B11DF"/>
    <w:rsid w:val="007B2CB8"/>
    <w:rsid w:val="007B42A9"/>
    <w:rsid w:val="007B46EC"/>
    <w:rsid w:val="007B55C3"/>
    <w:rsid w:val="007B5702"/>
    <w:rsid w:val="007B58A1"/>
    <w:rsid w:val="007B5E8F"/>
    <w:rsid w:val="007B64BC"/>
    <w:rsid w:val="007C16FC"/>
    <w:rsid w:val="007C1769"/>
    <w:rsid w:val="007C234A"/>
    <w:rsid w:val="007C30AD"/>
    <w:rsid w:val="007C566D"/>
    <w:rsid w:val="007C751E"/>
    <w:rsid w:val="007D10B7"/>
    <w:rsid w:val="007D3761"/>
    <w:rsid w:val="007D3C84"/>
    <w:rsid w:val="007D3ED2"/>
    <w:rsid w:val="007D4162"/>
    <w:rsid w:val="007D5858"/>
    <w:rsid w:val="007D72F7"/>
    <w:rsid w:val="007D7D75"/>
    <w:rsid w:val="007D7ED1"/>
    <w:rsid w:val="007E0792"/>
    <w:rsid w:val="007E07DF"/>
    <w:rsid w:val="007E0DE8"/>
    <w:rsid w:val="007E17A3"/>
    <w:rsid w:val="007E1B82"/>
    <w:rsid w:val="007E2340"/>
    <w:rsid w:val="007E47AA"/>
    <w:rsid w:val="007E5D5F"/>
    <w:rsid w:val="007E64E3"/>
    <w:rsid w:val="007E7AC9"/>
    <w:rsid w:val="007F0AA6"/>
    <w:rsid w:val="007F20A9"/>
    <w:rsid w:val="007F4597"/>
    <w:rsid w:val="007F4934"/>
    <w:rsid w:val="007F498E"/>
    <w:rsid w:val="007F670B"/>
    <w:rsid w:val="007F6B11"/>
    <w:rsid w:val="007F6B79"/>
    <w:rsid w:val="007F7AAE"/>
    <w:rsid w:val="0081033C"/>
    <w:rsid w:val="00810BBF"/>
    <w:rsid w:val="00811071"/>
    <w:rsid w:val="00812634"/>
    <w:rsid w:val="0081288F"/>
    <w:rsid w:val="008159B6"/>
    <w:rsid w:val="00815D7E"/>
    <w:rsid w:val="008164BA"/>
    <w:rsid w:val="008173DF"/>
    <w:rsid w:val="00817A45"/>
    <w:rsid w:val="008203ED"/>
    <w:rsid w:val="008214F3"/>
    <w:rsid w:val="0082308A"/>
    <w:rsid w:val="0082429D"/>
    <w:rsid w:val="008269A4"/>
    <w:rsid w:val="00826E6A"/>
    <w:rsid w:val="008272EE"/>
    <w:rsid w:val="00827C18"/>
    <w:rsid w:val="008317BD"/>
    <w:rsid w:val="00832738"/>
    <w:rsid w:val="008332CF"/>
    <w:rsid w:val="008345DB"/>
    <w:rsid w:val="008345EE"/>
    <w:rsid w:val="00834DB3"/>
    <w:rsid w:val="00835BBF"/>
    <w:rsid w:val="00835D81"/>
    <w:rsid w:val="008363FD"/>
    <w:rsid w:val="008368AC"/>
    <w:rsid w:val="00840438"/>
    <w:rsid w:val="00840FCF"/>
    <w:rsid w:val="008411A0"/>
    <w:rsid w:val="00843263"/>
    <w:rsid w:val="0084671A"/>
    <w:rsid w:val="00850C14"/>
    <w:rsid w:val="00855C20"/>
    <w:rsid w:val="00855E23"/>
    <w:rsid w:val="00856E33"/>
    <w:rsid w:val="0085703A"/>
    <w:rsid w:val="008573E6"/>
    <w:rsid w:val="00860C0E"/>
    <w:rsid w:val="00861F22"/>
    <w:rsid w:val="008622F5"/>
    <w:rsid w:val="00862377"/>
    <w:rsid w:val="008626FC"/>
    <w:rsid w:val="008633D9"/>
    <w:rsid w:val="0086467C"/>
    <w:rsid w:val="00864D96"/>
    <w:rsid w:val="00871A68"/>
    <w:rsid w:val="00871F62"/>
    <w:rsid w:val="00873D3E"/>
    <w:rsid w:val="0087414E"/>
    <w:rsid w:val="00874A1E"/>
    <w:rsid w:val="00874B71"/>
    <w:rsid w:val="008750A1"/>
    <w:rsid w:val="008767AA"/>
    <w:rsid w:val="00876896"/>
    <w:rsid w:val="00881474"/>
    <w:rsid w:val="008820BF"/>
    <w:rsid w:val="00882726"/>
    <w:rsid w:val="00882F9D"/>
    <w:rsid w:val="00883014"/>
    <w:rsid w:val="00885C85"/>
    <w:rsid w:val="00886184"/>
    <w:rsid w:val="00886349"/>
    <w:rsid w:val="0089111F"/>
    <w:rsid w:val="00891121"/>
    <w:rsid w:val="00892491"/>
    <w:rsid w:val="00892BE6"/>
    <w:rsid w:val="00892D54"/>
    <w:rsid w:val="008932F8"/>
    <w:rsid w:val="00897489"/>
    <w:rsid w:val="008974CE"/>
    <w:rsid w:val="008A0086"/>
    <w:rsid w:val="008A0845"/>
    <w:rsid w:val="008A1F29"/>
    <w:rsid w:val="008A39E8"/>
    <w:rsid w:val="008A7FA7"/>
    <w:rsid w:val="008B2A4A"/>
    <w:rsid w:val="008B4250"/>
    <w:rsid w:val="008B4502"/>
    <w:rsid w:val="008B56F9"/>
    <w:rsid w:val="008B5B0F"/>
    <w:rsid w:val="008B6049"/>
    <w:rsid w:val="008B630B"/>
    <w:rsid w:val="008B7C48"/>
    <w:rsid w:val="008C3FA4"/>
    <w:rsid w:val="008C668E"/>
    <w:rsid w:val="008C680C"/>
    <w:rsid w:val="008C762C"/>
    <w:rsid w:val="008C7941"/>
    <w:rsid w:val="008D0425"/>
    <w:rsid w:val="008D04AF"/>
    <w:rsid w:val="008D0550"/>
    <w:rsid w:val="008D3B91"/>
    <w:rsid w:val="008D44EE"/>
    <w:rsid w:val="008D46A1"/>
    <w:rsid w:val="008D5D6D"/>
    <w:rsid w:val="008D5D87"/>
    <w:rsid w:val="008D5F80"/>
    <w:rsid w:val="008D66FB"/>
    <w:rsid w:val="008D7F15"/>
    <w:rsid w:val="008E0B1C"/>
    <w:rsid w:val="008E1077"/>
    <w:rsid w:val="008E3046"/>
    <w:rsid w:val="008E3356"/>
    <w:rsid w:val="008E3D92"/>
    <w:rsid w:val="008E5B15"/>
    <w:rsid w:val="008E734F"/>
    <w:rsid w:val="008F01C1"/>
    <w:rsid w:val="008F0DD3"/>
    <w:rsid w:val="008F1046"/>
    <w:rsid w:val="008F16ED"/>
    <w:rsid w:val="008F4A96"/>
    <w:rsid w:val="008F5EA3"/>
    <w:rsid w:val="008F638A"/>
    <w:rsid w:val="009000B5"/>
    <w:rsid w:val="00900C9E"/>
    <w:rsid w:val="00901C5D"/>
    <w:rsid w:val="00902296"/>
    <w:rsid w:val="00904F99"/>
    <w:rsid w:val="009065DA"/>
    <w:rsid w:val="00906D3E"/>
    <w:rsid w:val="00907535"/>
    <w:rsid w:val="00907791"/>
    <w:rsid w:val="0091067C"/>
    <w:rsid w:val="00910A50"/>
    <w:rsid w:val="00910C08"/>
    <w:rsid w:val="00914325"/>
    <w:rsid w:val="00914F35"/>
    <w:rsid w:val="0091738B"/>
    <w:rsid w:val="00917D60"/>
    <w:rsid w:val="00920118"/>
    <w:rsid w:val="00921D0E"/>
    <w:rsid w:val="00924365"/>
    <w:rsid w:val="009258FC"/>
    <w:rsid w:val="009271D1"/>
    <w:rsid w:val="00930B71"/>
    <w:rsid w:val="00931BFD"/>
    <w:rsid w:val="00933327"/>
    <w:rsid w:val="0093553B"/>
    <w:rsid w:val="00936033"/>
    <w:rsid w:val="00936EF2"/>
    <w:rsid w:val="00942266"/>
    <w:rsid w:val="00942A10"/>
    <w:rsid w:val="00944825"/>
    <w:rsid w:val="009461A5"/>
    <w:rsid w:val="00946BE6"/>
    <w:rsid w:val="0095105E"/>
    <w:rsid w:val="009515CE"/>
    <w:rsid w:val="00951CE8"/>
    <w:rsid w:val="0095440F"/>
    <w:rsid w:val="00955480"/>
    <w:rsid w:val="009566F0"/>
    <w:rsid w:val="00962AD5"/>
    <w:rsid w:val="00965794"/>
    <w:rsid w:val="0096744F"/>
    <w:rsid w:val="009747CA"/>
    <w:rsid w:val="00976272"/>
    <w:rsid w:val="00980B99"/>
    <w:rsid w:val="00981AE3"/>
    <w:rsid w:val="00981B05"/>
    <w:rsid w:val="00982AF1"/>
    <w:rsid w:val="00982E8A"/>
    <w:rsid w:val="0098327F"/>
    <w:rsid w:val="009835BD"/>
    <w:rsid w:val="00983A5F"/>
    <w:rsid w:val="00983BF2"/>
    <w:rsid w:val="00984769"/>
    <w:rsid w:val="00984F7A"/>
    <w:rsid w:val="00986945"/>
    <w:rsid w:val="0098753C"/>
    <w:rsid w:val="009877C7"/>
    <w:rsid w:val="00990FFA"/>
    <w:rsid w:val="009915D1"/>
    <w:rsid w:val="0099201B"/>
    <w:rsid w:val="009920BB"/>
    <w:rsid w:val="00994143"/>
    <w:rsid w:val="00994391"/>
    <w:rsid w:val="00994B5C"/>
    <w:rsid w:val="00995CC8"/>
    <w:rsid w:val="00995E47"/>
    <w:rsid w:val="009A0081"/>
    <w:rsid w:val="009A05A1"/>
    <w:rsid w:val="009A2E7B"/>
    <w:rsid w:val="009A4E10"/>
    <w:rsid w:val="009A534E"/>
    <w:rsid w:val="009A747B"/>
    <w:rsid w:val="009A7FC3"/>
    <w:rsid w:val="009B086C"/>
    <w:rsid w:val="009B354D"/>
    <w:rsid w:val="009B3DB8"/>
    <w:rsid w:val="009B3F5A"/>
    <w:rsid w:val="009B4FD7"/>
    <w:rsid w:val="009B552E"/>
    <w:rsid w:val="009B58F2"/>
    <w:rsid w:val="009B61A2"/>
    <w:rsid w:val="009B767A"/>
    <w:rsid w:val="009C23FE"/>
    <w:rsid w:val="009C246F"/>
    <w:rsid w:val="009C2C89"/>
    <w:rsid w:val="009C37AB"/>
    <w:rsid w:val="009C4132"/>
    <w:rsid w:val="009C4475"/>
    <w:rsid w:val="009C56DF"/>
    <w:rsid w:val="009C5CC7"/>
    <w:rsid w:val="009C68E3"/>
    <w:rsid w:val="009C747D"/>
    <w:rsid w:val="009C7970"/>
    <w:rsid w:val="009D0A12"/>
    <w:rsid w:val="009D2562"/>
    <w:rsid w:val="009D2A7C"/>
    <w:rsid w:val="009D468F"/>
    <w:rsid w:val="009D4DD5"/>
    <w:rsid w:val="009D69B6"/>
    <w:rsid w:val="009D78BC"/>
    <w:rsid w:val="009E1EFE"/>
    <w:rsid w:val="009E5F03"/>
    <w:rsid w:val="009E6483"/>
    <w:rsid w:val="009E7748"/>
    <w:rsid w:val="009F2639"/>
    <w:rsid w:val="009F62E7"/>
    <w:rsid w:val="00A01AE9"/>
    <w:rsid w:val="00A02CC6"/>
    <w:rsid w:val="00A02F23"/>
    <w:rsid w:val="00A030C3"/>
    <w:rsid w:val="00A0498F"/>
    <w:rsid w:val="00A06E53"/>
    <w:rsid w:val="00A07133"/>
    <w:rsid w:val="00A07F6D"/>
    <w:rsid w:val="00A10C27"/>
    <w:rsid w:val="00A11F72"/>
    <w:rsid w:val="00A123E4"/>
    <w:rsid w:val="00A128D9"/>
    <w:rsid w:val="00A135C6"/>
    <w:rsid w:val="00A138CE"/>
    <w:rsid w:val="00A14355"/>
    <w:rsid w:val="00A14E6F"/>
    <w:rsid w:val="00A215C8"/>
    <w:rsid w:val="00A240DB"/>
    <w:rsid w:val="00A24B58"/>
    <w:rsid w:val="00A24F01"/>
    <w:rsid w:val="00A2615A"/>
    <w:rsid w:val="00A27246"/>
    <w:rsid w:val="00A303FD"/>
    <w:rsid w:val="00A31DF4"/>
    <w:rsid w:val="00A3433B"/>
    <w:rsid w:val="00A343E5"/>
    <w:rsid w:val="00A3544E"/>
    <w:rsid w:val="00A366AE"/>
    <w:rsid w:val="00A3735F"/>
    <w:rsid w:val="00A41B24"/>
    <w:rsid w:val="00A42018"/>
    <w:rsid w:val="00A4270D"/>
    <w:rsid w:val="00A4396C"/>
    <w:rsid w:val="00A46AB1"/>
    <w:rsid w:val="00A50EF6"/>
    <w:rsid w:val="00A51D65"/>
    <w:rsid w:val="00A5258F"/>
    <w:rsid w:val="00A549C3"/>
    <w:rsid w:val="00A56AEF"/>
    <w:rsid w:val="00A6005F"/>
    <w:rsid w:val="00A624A5"/>
    <w:rsid w:val="00A63512"/>
    <w:rsid w:val="00A63E40"/>
    <w:rsid w:val="00A65304"/>
    <w:rsid w:val="00A65E03"/>
    <w:rsid w:val="00A66093"/>
    <w:rsid w:val="00A66348"/>
    <w:rsid w:val="00A707EF"/>
    <w:rsid w:val="00A70837"/>
    <w:rsid w:val="00A71E7C"/>
    <w:rsid w:val="00A73EF3"/>
    <w:rsid w:val="00A73F94"/>
    <w:rsid w:val="00A75641"/>
    <w:rsid w:val="00A7797B"/>
    <w:rsid w:val="00A77E8B"/>
    <w:rsid w:val="00A81398"/>
    <w:rsid w:val="00A81C5A"/>
    <w:rsid w:val="00A829DC"/>
    <w:rsid w:val="00A82C6A"/>
    <w:rsid w:val="00A82F76"/>
    <w:rsid w:val="00A84A92"/>
    <w:rsid w:val="00A85F1D"/>
    <w:rsid w:val="00A87CE1"/>
    <w:rsid w:val="00A90788"/>
    <w:rsid w:val="00A911A9"/>
    <w:rsid w:val="00A9166B"/>
    <w:rsid w:val="00A9481A"/>
    <w:rsid w:val="00A94E10"/>
    <w:rsid w:val="00A96493"/>
    <w:rsid w:val="00A9681D"/>
    <w:rsid w:val="00A9746D"/>
    <w:rsid w:val="00AA35A7"/>
    <w:rsid w:val="00AA4A76"/>
    <w:rsid w:val="00AA4B43"/>
    <w:rsid w:val="00AA6332"/>
    <w:rsid w:val="00AA643E"/>
    <w:rsid w:val="00AA7192"/>
    <w:rsid w:val="00AB2DBE"/>
    <w:rsid w:val="00AB4158"/>
    <w:rsid w:val="00AB4537"/>
    <w:rsid w:val="00AB65A7"/>
    <w:rsid w:val="00AC050A"/>
    <w:rsid w:val="00AC0EBB"/>
    <w:rsid w:val="00AC1AD5"/>
    <w:rsid w:val="00AC2764"/>
    <w:rsid w:val="00AC3443"/>
    <w:rsid w:val="00AC47D4"/>
    <w:rsid w:val="00AC6241"/>
    <w:rsid w:val="00AC6EF4"/>
    <w:rsid w:val="00AC7341"/>
    <w:rsid w:val="00AD0293"/>
    <w:rsid w:val="00AD058A"/>
    <w:rsid w:val="00AD1249"/>
    <w:rsid w:val="00AD2C3E"/>
    <w:rsid w:val="00AD2F5E"/>
    <w:rsid w:val="00AD4A5B"/>
    <w:rsid w:val="00AD52FF"/>
    <w:rsid w:val="00AD5531"/>
    <w:rsid w:val="00AD6207"/>
    <w:rsid w:val="00AE1896"/>
    <w:rsid w:val="00AE21C4"/>
    <w:rsid w:val="00AE2F4F"/>
    <w:rsid w:val="00AE600A"/>
    <w:rsid w:val="00AE77A4"/>
    <w:rsid w:val="00AF27DD"/>
    <w:rsid w:val="00AF4417"/>
    <w:rsid w:val="00AF5123"/>
    <w:rsid w:val="00AF552C"/>
    <w:rsid w:val="00AF59CF"/>
    <w:rsid w:val="00AF699F"/>
    <w:rsid w:val="00B009DF"/>
    <w:rsid w:val="00B00EC2"/>
    <w:rsid w:val="00B01880"/>
    <w:rsid w:val="00B02001"/>
    <w:rsid w:val="00B04E32"/>
    <w:rsid w:val="00B04E77"/>
    <w:rsid w:val="00B07127"/>
    <w:rsid w:val="00B103E3"/>
    <w:rsid w:val="00B1098A"/>
    <w:rsid w:val="00B1139E"/>
    <w:rsid w:val="00B12DB0"/>
    <w:rsid w:val="00B13080"/>
    <w:rsid w:val="00B145D3"/>
    <w:rsid w:val="00B149A3"/>
    <w:rsid w:val="00B1628B"/>
    <w:rsid w:val="00B16C65"/>
    <w:rsid w:val="00B16F6F"/>
    <w:rsid w:val="00B17316"/>
    <w:rsid w:val="00B173BF"/>
    <w:rsid w:val="00B246F0"/>
    <w:rsid w:val="00B256A7"/>
    <w:rsid w:val="00B27498"/>
    <w:rsid w:val="00B27911"/>
    <w:rsid w:val="00B27DFA"/>
    <w:rsid w:val="00B331B6"/>
    <w:rsid w:val="00B33813"/>
    <w:rsid w:val="00B35856"/>
    <w:rsid w:val="00B37691"/>
    <w:rsid w:val="00B37ABF"/>
    <w:rsid w:val="00B4270A"/>
    <w:rsid w:val="00B42868"/>
    <w:rsid w:val="00B4452F"/>
    <w:rsid w:val="00B44CCC"/>
    <w:rsid w:val="00B466DB"/>
    <w:rsid w:val="00B46A48"/>
    <w:rsid w:val="00B46BC5"/>
    <w:rsid w:val="00B500F1"/>
    <w:rsid w:val="00B53635"/>
    <w:rsid w:val="00B544AC"/>
    <w:rsid w:val="00B5472A"/>
    <w:rsid w:val="00B57298"/>
    <w:rsid w:val="00B57EB8"/>
    <w:rsid w:val="00B6340F"/>
    <w:rsid w:val="00B6526F"/>
    <w:rsid w:val="00B65CDF"/>
    <w:rsid w:val="00B66B2F"/>
    <w:rsid w:val="00B71DCD"/>
    <w:rsid w:val="00B725F2"/>
    <w:rsid w:val="00B768D8"/>
    <w:rsid w:val="00B76E57"/>
    <w:rsid w:val="00B8093E"/>
    <w:rsid w:val="00B80D7E"/>
    <w:rsid w:val="00B819A6"/>
    <w:rsid w:val="00B82E30"/>
    <w:rsid w:val="00B82E87"/>
    <w:rsid w:val="00B8309E"/>
    <w:rsid w:val="00B845A8"/>
    <w:rsid w:val="00B86081"/>
    <w:rsid w:val="00B90CF9"/>
    <w:rsid w:val="00B90EAF"/>
    <w:rsid w:val="00B91341"/>
    <w:rsid w:val="00B943D9"/>
    <w:rsid w:val="00B95CF0"/>
    <w:rsid w:val="00BA047B"/>
    <w:rsid w:val="00BA3246"/>
    <w:rsid w:val="00BA3AA4"/>
    <w:rsid w:val="00BA6A01"/>
    <w:rsid w:val="00BA6C32"/>
    <w:rsid w:val="00BA6C69"/>
    <w:rsid w:val="00BA6D73"/>
    <w:rsid w:val="00BB0404"/>
    <w:rsid w:val="00BB0D98"/>
    <w:rsid w:val="00BB192C"/>
    <w:rsid w:val="00BB20F1"/>
    <w:rsid w:val="00BB28DC"/>
    <w:rsid w:val="00BB37F3"/>
    <w:rsid w:val="00BB4E77"/>
    <w:rsid w:val="00BB555C"/>
    <w:rsid w:val="00BB5EC9"/>
    <w:rsid w:val="00BC1F03"/>
    <w:rsid w:val="00BC207A"/>
    <w:rsid w:val="00BC3607"/>
    <w:rsid w:val="00BC4F41"/>
    <w:rsid w:val="00BC5188"/>
    <w:rsid w:val="00BC51F7"/>
    <w:rsid w:val="00BC5C06"/>
    <w:rsid w:val="00BC6251"/>
    <w:rsid w:val="00BC7D5A"/>
    <w:rsid w:val="00BD0429"/>
    <w:rsid w:val="00BD39E4"/>
    <w:rsid w:val="00BD40E7"/>
    <w:rsid w:val="00BD52EF"/>
    <w:rsid w:val="00BD759E"/>
    <w:rsid w:val="00BD7A70"/>
    <w:rsid w:val="00BD7A8F"/>
    <w:rsid w:val="00BE0614"/>
    <w:rsid w:val="00BE1824"/>
    <w:rsid w:val="00BE3752"/>
    <w:rsid w:val="00BE38C4"/>
    <w:rsid w:val="00BE502A"/>
    <w:rsid w:val="00BE6CC7"/>
    <w:rsid w:val="00BE76B8"/>
    <w:rsid w:val="00BE7EE8"/>
    <w:rsid w:val="00BF3C78"/>
    <w:rsid w:val="00BF5532"/>
    <w:rsid w:val="00BF55D7"/>
    <w:rsid w:val="00BF5C27"/>
    <w:rsid w:val="00BF74E8"/>
    <w:rsid w:val="00C00189"/>
    <w:rsid w:val="00C00321"/>
    <w:rsid w:val="00C020A1"/>
    <w:rsid w:val="00C0672E"/>
    <w:rsid w:val="00C0691D"/>
    <w:rsid w:val="00C06AD3"/>
    <w:rsid w:val="00C06D7B"/>
    <w:rsid w:val="00C07070"/>
    <w:rsid w:val="00C07103"/>
    <w:rsid w:val="00C10008"/>
    <w:rsid w:val="00C114B6"/>
    <w:rsid w:val="00C11F6E"/>
    <w:rsid w:val="00C12EF3"/>
    <w:rsid w:val="00C1547A"/>
    <w:rsid w:val="00C17C2B"/>
    <w:rsid w:val="00C17E40"/>
    <w:rsid w:val="00C2049E"/>
    <w:rsid w:val="00C2108A"/>
    <w:rsid w:val="00C22044"/>
    <w:rsid w:val="00C22593"/>
    <w:rsid w:val="00C228EA"/>
    <w:rsid w:val="00C27BB4"/>
    <w:rsid w:val="00C30208"/>
    <w:rsid w:val="00C3268F"/>
    <w:rsid w:val="00C32813"/>
    <w:rsid w:val="00C34E2E"/>
    <w:rsid w:val="00C356E1"/>
    <w:rsid w:val="00C36C0B"/>
    <w:rsid w:val="00C412B0"/>
    <w:rsid w:val="00C4313D"/>
    <w:rsid w:val="00C43679"/>
    <w:rsid w:val="00C43DCA"/>
    <w:rsid w:val="00C44F09"/>
    <w:rsid w:val="00C4612D"/>
    <w:rsid w:val="00C46DB6"/>
    <w:rsid w:val="00C51F85"/>
    <w:rsid w:val="00C53CCC"/>
    <w:rsid w:val="00C545D1"/>
    <w:rsid w:val="00C54AB5"/>
    <w:rsid w:val="00C55332"/>
    <w:rsid w:val="00C55394"/>
    <w:rsid w:val="00C5722B"/>
    <w:rsid w:val="00C57631"/>
    <w:rsid w:val="00C5796E"/>
    <w:rsid w:val="00C60421"/>
    <w:rsid w:val="00C60F85"/>
    <w:rsid w:val="00C61100"/>
    <w:rsid w:val="00C61B1B"/>
    <w:rsid w:val="00C61D4C"/>
    <w:rsid w:val="00C626E4"/>
    <w:rsid w:val="00C62EFF"/>
    <w:rsid w:val="00C63AF7"/>
    <w:rsid w:val="00C652F3"/>
    <w:rsid w:val="00C65BC0"/>
    <w:rsid w:val="00C65D8A"/>
    <w:rsid w:val="00C67CD1"/>
    <w:rsid w:val="00C7079F"/>
    <w:rsid w:val="00C70AED"/>
    <w:rsid w:val="00C72345"/>
    <w:rsid w:val="00C73991"/>
    <w:rsid w:val="00C73A4D"/>
    <w:rsid w:val="00C73E9B"/>
    <w:rsid w:val="00C74D78"/>
    <w:rsid w:val="00C74D81"/>
    <w:rsid w:val="00C75D65"/>
    <w:rsid w:val="00C76EAE"/>
    <w:rsid w:val="00C77ADB"/>
    <w:rsid w:val="00C8059E"/>
    <w:rsid w:val="00C85E4F"/>
    <w:rsid w:val="00C872DF"/>
    <w:rsid w:val="00C92536"/>
    <w:rsid w:val="00C92962"/>
    <w:rsid w:val="00C936D3"/>
    <w:rsid w:val="00C93A33"/>
    <w:rsid w:val="00C93E45"/>
    <w:rsid w:val="00C943F2"/>
    <w:rsid w:val="00C94C1D"/>
    <w:rsid w:val="00C95642"/>
    <w:rsid w:val="00C96B10"/>
    <w:rsid w:val="00C96E6F"/>
    <w:rsid w:val="00C97304"/>
    <w:rsid w:val="00CA02BD"/>
    <w:rsid w:val="00CA20ED"/>
    <w:rsid w:val="00CA2CF5"/>
    <w:rsid w:val="00CA2D97"/>
    <w:rsid w:val="00CA305E"/>
    <w:rsid w:val="00CA3D32"/>
    <w:rsid w:val="00CA40CA"/>
    <w:rsid w:val="00CA5F7A"/>
    <w:rsid w:val="00CA71B7"/>
    <w:rsid w:val="00CA7B7F"/>
    <w:rsid w:val="00CB065C"/>
    <w:rsid w:val="00CB0A3D"/>
    <w:rsid w:val="00CB1F19"/>
    <w:rsid w:val="00CB35F1"/>
    <w:rsid w:val="00CB556A"/>
    <w:rsid w:val="00CC0BF3"/>
    <w:rsid w:val="00CC1BC4"/>
    <w:rsid w:val="00CC3BD5"/>
    <w:rsid w:val="00CC552B"/>
    <w:rsid w:val="00CC6082"/>
    <w:rsid w:val="00CC79C0"/>
    <w:rsid w:val="00CC7B0A"/>
    <w:rsid w:val="00CD08C3"/>
    <w:rsid w:val="00CD41C6"/>
    <w:rsid w:val="00CD7BA2"/>
    <w:rsid w:val="00CE1148"/>
    <w:rsid w:val="00CE1BA2"/>
    <w:rsid w:val="00CE27E4"/>
    <w:rsid w:val="00CE2C39"/>
    <w:rsid w:val="00CE2CC5"/>
    <w:rsid w:val="00CE33B8"/>
    <w:rsid w:val="00CE3D05"/>
    <w:rsid w:val="00CE715E"/>
    <w:rsid w:val="00CE7247"/>
    <w:rsid w:val="00CF32D1"/>
    <w:rsid w:val="00CF3904"/>
    <w:rsid w:val="00CF481F"/>
    <w:rsid w:val="00CF51A9"/>
    <w:rsid w:val="00D00A84"/>
    <w:rsid w:val="00D023D3"/>
    <w:rsid w:val="00D040E9"/>
    <w:rsid w:val="00D046DB"/>
    <w:rsid w:val="00D04812"/>
    <w:rsid w:val="00D05920"/>
    <w:rsid w:val="00D0695A"/>
    <w:rsid w:val="00D07410"/>
    <w:rsid w:val="00D07651"/>
    <w:rsid w:val="00D0781C"/>
    <w:rsid w:val="00D10461"/>
    <w:rsid w:val="00D109EB"/>
    <w:rsid w:val="00D10B46"/>
    <w:rsid w:val="00D141B0"/>
    <w:rsid w:val="00D145B2"/>
    <w:rsid w:val="00D14C77"/>
    <w:rsid w:val="00D174E5"/>
    <w:rsid w:val="00D20243"/>
    <w:rsid w:val="00D2342C"/>
    <w:rsid w:val="00D26954"/>
    <w:rsid w:val="00D27920"/>
    <w:rsid w:val="00D31880"/>
    <w:rsid w:val="00D32BA0"/>
    <w:rsid w:val="00D33AF3"/>
    <w:rsid w:val="00D36FD4"/>
    <w:rsid w:val="00D425AB"/>
    <w:rsid w:val="00D4534C"/>
    <w:rsid w:val="00D45A58"/>
    <w:rsid w:val="00D45BCC"/>
    <w:rsid w:val="00D45FAC"/>
    <w:rsid w:val="00D476DB"/>
    <w:rsid w:val="00D47B8F"/>
    <w:rsid w:val="00D51F76"/>
    <w:rsid w:val="00D529A4"/>
    <w:rsid w:val="00D53F3A"/>
    <w:rsid w:val="00D57103"/>
    <w:rsid w:val="00D60A28"/>
    <w:rsid w:val="00D615DE"/>
    <w:rsid w:val="00D617B1"/>
    <w:rsid w:val="00D61A0E"/>
    <w:rsid w:val="00D644AA"/>
    <w:rsid w:val="00D64531"/>
    <w:rsid w:val="00D65515"/>
    <w:rsid w:val="00D740CB"/>
    <w:rsid w:val="00D745FF"/>
    <w:rsid w:val="00D750B8"/>
    <w:rsid w:val="00D767BD"/>
    <w:rsid w:val="00D77684"/>
    <w:rsid w:val="00D843BC"/>
    <w:rsid w:val="00D91A03"/>
    <w:rsid w:val="00D91C44"/>
    <w:rsid w:val="00D92887"/>
    <w:rsid w:val="00D9321F"/>
    <w:rsid w:val="00D932BF"/>
    <w:rsid w:val="00D956E8"/>
    <w:rsid w:val="00D96318"/>
    <w:rsid w:val="00D972F6"/>
    <w:rsid w:val="00D97924"/>
    <w:rsid w:val="00DA05F2"/>
    <w:rsid w:val="00DA390B"/>
    <w:rsid w:val="00DA396C"/>
    <w:rsid w:val="00DA4DA3"/>
    <w:rsid w:val="00DA509A"/>
    <w:rsid w:val="00DA7A95"/>
    <w:rsid w:val="00DB07D2"/>
    <w:rsid w:val="00DB1B94"/>
    <w:rsid w:val="00DB2220"/>
    <w:rsid w:val="00DB2784"/>
    <w:rsid w:val="00DB4274"/>
    <w:rsid w:val="00DB57EE"/>
    <w:rsid w:val="00DB699E"/>
    <w:rsid w:val="00DB72A9"/>
    <w:rsid w:val="00DB786B"/>
    <w:rsid w:val="00DC00F3"/>
    <w:rsid w:val="00DC1DAA"/>
    <w:rsid w:val="00DC2ABF"/>
    <w:rsid w:val="00DC362E"/>
    <w:rsid w:val="00DC3F8B"/>
    <w:rsid w:val="00DC795F"/>
    <w:rsid w:val="00DD044D"/>
    <w:rsid w:val="00DD0D2C"/>
    <w:rsid w:val="00DD1C9C"/>
    <w:rsid w:val="00DD1CB1"/>
    <w:rsid w:val="00DD36C1"/>
    <w:rsid w:val="00DD3B22"/>
    <w:rsid w:val="00DD5173"/>
    <w:rsid w:val="00DD746D"/>
    <w:rsid w:val="00DE2F1E"/>
    <w:rsid w:val="00DF03BE"/>
    <w:rsid w:val="00DF0B03"/>
    <w:rsid w:val="00DF2B7C"/>
    <w:rsid w:val="00DF4A6A"/>
    <w:rsid w:val="00DF4EC0"/>
    <w:rsid w:val="00DF5E7F"/>
    <w:rsid w:val="00DF6023"/>
    <w:rsid w:val="00DF68DF"/>
    <w:rsid w:val="00DF6F50"/>
    <w:rsid w:val="00E0017A"/>
    <w:rsid w:val="00E00BF6"/>
    <w:rsid w:val="00E039BD"/>
    <w:rsid w:val="00E03C2B"/>
    <w:rsid w:val="00E03E37"/>
    <w:rsid w:val="00E0409D"/>
    <w:rsid w:val="00E04137"/>
    <w:rsid w:val="00E1314E"/>
    <w:rsid w:val="00E1433F"/>
    <w:rsid w:val="00E1597E"/>
    <w:rsid w:val="00E15DE7"/>
    <w:rsid w:val="00E1647F"/>
    <w:rsid w:val="00E17028"/>
    <w:rsid w:val="00E2082B"/>
    <w:rsid w:val="00E21232"/>
    <w:rsid w:val="00E22B61"/>
    <w:rsid w:val="00E22F34"/>
    <w:rsid w:val="00E23C37"/>
    <w:rsid w:val="00E24281"/>
    <w:rsid w:val="00E247D8"/>
    <w:rsid w:val="00E249A9"/>
    <w:rsid w:val="00E2591D"/>
    <w:rsid w:val="00E25F9C"/>
    <w:rsid w:val="00E260EA"/>
    <w:rsid w:val="00E2620B"/>
    <w:rsid w:val="00E269DE"/>
    <w:rsid w:val="00E3023E"/>
    <w:rsid w:val="00E32EF9"/>
    <w:rsid w:val="00E3335B"/>
    <w:rsid w:val="00E358D0"/>
    <w:rsid w:val="00E40287"/>
    <w:rsid w:val="00E4617C"/>
    <w:rsid w:val="00E46C43"/>
    <w:rsid w:val="00E46D02"/>
    <w:rsid w:val="00E50A01"/>
    <w:rsid w:val="00E51530"/>
    <w:rsid w:val="00E531C4"/>
    <w:rsid w:val="00E53B29"/>
    <w:rsid w:val="00E5453D"/>
    <w:rsid w:val="00E56652"/>
    <w:rsid w:val="00E56919"/>
    <w:rsid w:val="00E5704A"/>
    <w:rsid w:val="00E57359"/>
    <w:rsid w:val="00E63122"/>
    <w:rsid w:val="00E63A25"/>
    <w:rsid w:val="00E63CE2"/>
    <w:rsid w:val="00E6756B"/>
    <w:rsid w:val="00E759CC"/>
    <w:rsid w:val="00E773B3"/>
    <w:rsid w:val="00E80A23"/>
    <w:rsid w:val="00E80D66"/>
    <w:rsid w:val="00E82B0B"/>
    <w:rsid w:val="00E83695"/>
    <w:rsid w:val="00E83F3A"/>
    <w:rsid w:val="00E845B7"/>
    <w:rsid w:val="00E852F9"/>
    <w:rsid w:val="00E94A7C"/>
    <w:rsid w:val="00E951B4"/>
    <w:rsid w:val="00E968B9"/>
    <w:rsid w:val="00E97190"/>
    <w:rsid w:val="00E97AD5"/>
    <w:rsid w:val="00E97F79"/>
    <w:rsid w:val="00EA1AAA"/>
    <w:rsid w:val="00EA21E3"/>
    <w:rsid w:val="00EA2414"/>
    <w:rsid w:val="00EA2D28"/>
    <w:rsid w:val="00EA3F04"/>
    <w:rsid w:val="00EA3F21"/>
    <w:rsid w:val="00EA7897"/>
    <w:rsid w:val="00EB05E4"/>
    <w:rsid w:val="00EB2AB9"/>
    <w:rsid w:val="00EB35D1"/>
    <w:rsid w:val="00EB3BA4"/>
    <w:rsid w:val="00EB3EEC"/>
    <w:rsid w:val="00EB53B9"/>
    <w:rsid w:val="00EC20D7"/>
    <w:rsid w:val="00EC2E6D"/>
    <w:rsid w:val="00EC55E8"/>
    <w:rsid w:val="00EC5C6B"/>
    <w:rsid w:val="00EC5E43"/>
    <w:rsid w:val="00ED2093"/>
    <w:rsid w:val="00ED2919"/>
    <w:rsid w:val="00ED3D40"/>
    <w:rsid w:val="00ED625E"/>
    <w:rsid w:val="00ED765F"/>
    <w:rsid w:val="00ED7C33"/>
    <w:rsid w:val="00EE0FEB"/>
    <w:rsid w:val="00EE180D"/>
    <w:rsid w:val="00EE232D"/>
    <w:rsid w:val="00EE2D55"/>
    <w:rsid w:val="00EE3F74"/>
    <w:rsid w:val="00EE4110"/>
    <w:rsid w:val="00EE5053"/>
    <w:rsid w:val="00EE5C66"/>
    <w:rsid w:val="00EE713C"/>
    <w:rsid w:val="00EE7447"/>
    <w:rsid w:val="00EF03FA"/>
    <w:rsid w:val="00EF26A4"/>
    <w:rsid w:val="00EF30BF"/>
    <w:rsid w:val="00EF34BF"/>
    <w:rsid w:val="00EF47F5"/>
    <w:rsid w:val="00EF4FC4"/>
    <w:rsid w:val="00EF5ED1"/>
    <w:rsid w:val="00EF67F2"/>
    <w:rsid w:val="00F013A5"/>
    <w:rsid w:val="00F02C24"/>
    <w:rsid w:val="00F02CB5"/>
    <w:rsid w:val="00F02D20"/>
    <w:rsid w:val="00F045AC"/>
    <w:rsid w:val="00F0518C"/>
    <w:rsid w:val="00F0578C"/>
    <w:rsid w:val="00F0585C"/>
    <w:rsid w:val="00F058A2"/>
    <w:rsid w:val="00F05BD5"/>
    <w:rsid w:val="00F05C73"/>
    <w:rsid w:val="00F06963"/>
    <w:rsid w:val="00F06E4D"/>
    <w:rsid w:val="00F06FEC"/>
    <w:rsid w:val="00F070C4"/>
    <w:rsid w:val="00F0714A"/>
    <w:rsid w:val="00F110DB"/>
    <w:rsid w:val="00F145BD"/>
    <w:rsid w:val="00F15AF6"/>
    <w:rsid w:val="00F175F5"/>
    <w:rsid w:val="00F20871"/>
    <w:rsid w:val="00F20874"/>
    <w:rsid w:val="00F20F60"/>
    <w:rsid w:val="00F23692"/>
    <w:rsid w:val="00F239D5"/>
    <w:rsid w:val="00F24101"/>
    <w:rsid w:val="00F24B27"/>
    <w:rsid w:val="00F25E3F"/>
    <w:rsid w:val="00F27F17"/>
    <w:rsid w:val="00F27FB2"/>
    <w:rsid w:val="00F323DB"/>
    <w:rsid w:val="00F3450C"/>
    <w:rsid w:val="00F355CB"/>
    <w:rsid w:val="00F41563"/>
    <w:rsid w:val="00F423E8"/>
    <w:rsid w:val="00F44D47"/>
    <w:rsid w:val="00F44E2E"/>
    <w:rsid w:val="00F44EB8"/>
    <w:rsid w:val="00F46CC7"/>
    <w:rsid w:val="00F47E95"/>
    <w:rsid w:val="00F51259"/>
    <w:rsid w:val="00F51A55"/>
    <w:rsid w:val="00F51B40"/>
    <w:rsid w:val="00F5363D"/>
    <w:rsid w:val="00F54442"/>
    <w:rsid w:val="00F56B68"/>
    <w:rsid w:val="00F574DD"/>
    <w:rsid w:val="00F57ABC"/>
    <w:rsid w:val="00F60000"/>
    <w:rsid w:val="00F6541C"/>
    <w:rsid w:val="00F65D43"/>
    <w:rsid w:val="00F65E26"/>
    <w:rsid w:val="00F66C4A"/>
    <w:rsid w:val="00F672BE"/>
    <w:rsid w:val="00F71834"/>
    <w:rsid w:val="00F73BDF"/>
    <w:rsid w:val="00F73FCD"/>
    <w:rsid w:val="00F74475"/>
    <w:rsid w:val="00F7449F"/>
    <w:rsid w:val="00F74707"/>
    <w:rsid w:val="00F7516A"/>
    <w:rsid w:val="00F7614F"/>
    <w:rsid w:val="00F76F38"/>
    <w:rsid w:val="00F77390"/>
    <w:rsid w:val="00F77F55"/>
    <w:rsid w:val="00F80EFE"/>
    <w:rsid w:val="00F810E9"/>
    <w:rsid w:val="00F818AA"/>
    <w:rsid w:val="00F81ED2"/>
    <w:rsid w:val="00F82147"/>
    <w:rsid w:val="00F8237E"/>
    <w:rsid w:val="00F82CF4"/>
    <w:rsid w:val="00F83C38"/>
    <w:rsid w:val="00F85998"/>
    <w:rsid w:val="00F859D4"/>
    <w:rsid w:val="00F871FD"/>
    <w:rsid w:val="00F913A0"/>
    <w:rsid w:val="00F915C7"/>
    <w:rsid w:val="00F91F3F"/>
    <w:rsid w:val="00F92757"/>
    <w:rsid w:val="00F92AFB"/>
    <w:rsid w:val="00F9481E"/>
    <w:rsid w:val="00F96608"/>
    <w:rsid w:val="00F97BA5"/>
    <w:rsid w:val="00FA11B2"/>
    <w:rsid w:val="00FA1622"/>
    <w:rsid w:val="00FA3F5A"/>
    <w:rsid w:val="00FA4524"/>
    <w:rsid w:val="00FA4921"/>
    <w:rsid w:val="00FA4A94"/>
    <w:rsid w:val="00FA603F"/>
    <w:rsid w:val="00FA6875"/>
    <w:rsid w:val="00FA69AC"/>
    <w:rsid w:val="00FB0967"/>
    <w:rsid w:val="00FB0BBD"/>
    <w:rsid w:val="00FB0EF2"/>
    <w:rsid w:val="00FB12AB"/>
    <w:rsid w:val="00FB335B"/>
    <w:rsid w:val="00FB3814"/>
    <w:rsid w:val="00FB4073"/>
    <w:rsid w:val="00FB45AF"/>
    <w:rsid w:val="00FB5A82"/>
    <w:rsid w:val="00FB61E9"/>
    <w:rsid w:val="00FB7834"/>
    <w:rsid w:val="00FC0ED9"/>
    <w:rsid w:val="00FC1672"/>
    <w:rsid w:val="00FC4CC7"/>
    <w:rsid w:val="00FC59B0"/>
    <w:rsid w:val="00FC64DA"/>
    <w:rsid w:val="00FC6A19"/>
    <w:rsid w:val="00FC705D"/>
    <w:rsid w:val="00FC71DB"/>
    <w:rsid w:val="00FC7910"/>
    <w:rsid w:val="00FC7BD9"/>
    <w:rsid w:val="00FC7C77"/>
    <w:rsid w:val="00FD1688"/>
    <w:rsid w:val="00FD1C7E"/>
    <w:rsid w:val="00FD22B7"/>
    <w:rsid w:val="00FD4288"/>
    <w:rsid w:val="00FD52A3"/>
    <w:rsid w:val="00FD59D6"/>
    <w:rsid w:val="00FE02A2"/>
    <w:rsid w:val="00FE02FC"/>
    <w:rsid w:val="00FE0575"/>
    <w:rsid w:val="00FE103F"/>
    <w:rsid w:val="00FE3737"/>
    <w:rsid w:val="00FE3BAC"/>
    <w:rsid w:val="00FE4738"/>
    <w:rsid w:val="00FF076E"/>
    <w:rsid w:val="00FF346A"/>
    <w:rsid w:val="00FF3CD3"/>
    <w:rsid w:val="00FF6C4C"/>
    <w:rsid w:val="00FF713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963C29"/>
  <w15:docId w15:val="{18065018-A47C-4687-B3CB-D1939B0F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2D"/>
    <w:pPr>
      <w:jc w:val="both"/>
    </w:pPr>
    <w:rPr>
      <w:rFonts w:ascii="Arial" w:hAnsi="Arial"/>
      <w:lang w:eastAsia="ja-JP"/>
    </w:rPr>
  </w:style>
  <w:style w:type="paragraph" w:styleId="Heading1">
    <w:name w:val="heading 1"/>
    <w:aliases w:val="Proposal 1,ARTICULO 1º,(cntl 1),Judy1"/>
    <w:basedOn w:val="Normal"/>
    <w:next w:val="IEEEStdsParagraph"/>
    <w:link w:val="Heading1Char"/>
    <w:uiPriority w:val="99"/>
    <w:qFormat/>
    <w:rsid w:val="002B68D1"/>
    <w:pPr>
      <w:keepNext/>
      <w:keepLines/>
      <w:pageBreakBefore/>
      <w:numPr>
        <w:numId w:val="1"/>
      </w:numPr>
      <w:tabs>
        <w:tab w:val="left" w:pos="1080"/>
      </w:tabs>
      <w:suppressAutoHyphens/>
      <w:spacing w:after="240" w:line="480" w:lineRule="auto"/>
      <w:outlineLvl w:val="0"/>
    </w:pPr>
    <w:rPr>
      <w:b/>
    </w:rPr>
  </w:style>
  <w:style w:type="paragraph" w:styleId="Heading2">
    <w:name w:val="heading 2"/>
    <w:aliases w:val="Proposal 2,h2,Subchapter 1.1,H2,Heading 2a,(cntl 2),Judy2"/>
    <w:basedOn w:val="Heading1"/>
    <w:next w:val="IEEEStdsParagraph"/>
    <w:link w:val="Heading2Char"/>
    <w:uiPriority w:val="99"/>
    <w:qFormat/>
    <w:rsid w:val="002B68D1"/>
    <w:pPr>
      <w:pageBreakBefore w:val="0"/>
      <w:numPr>
        <w:ilvl w:val="1"/>
      </w:numPr>
      <w:tabs>
        <w:tab w:val="clear" w:pos="1080"/>
      </w:tabs>
      <w:spacing w:before="240" w:line="240" w:lineRule="auto"/>
      <w:outlineLvl w:val="1"/>
    </w:pPr>
  </w:style>
  <w:style w:type="paragraph" w:styleId="Heading3">
    <w:name w:val="heading 3"/>
    <w:aliases w:val="Proposal 3,H3,Judy3"/>
    <w:basedOn w:val="Heading2"/>
    <w:next w:val="IEEEStdsParagraph"/>
    <w:link w:val="Heading3Char"/>
    <w:uiPriority w:val="99"/>
    <w:qFormat/>
    <w:rsid w:val="002B68D1"/>
    <w:pPr>
      <w:numPr>
        <w:ilvl w:val="2"/>
      </w:numPr>
      <w:tabs>
        <w:tab w:val="left" w:pos="1080"/>
      </w:tabs>
      <w:outlineLvl w:val="2"/>
    </w:pPr>
  </w:style>
  <w:style w:type="paragraph" w:styleId="Heading4">
    <w:name w:val="heading 4"/>
    <w:aliases w:val="Proposal 4,H4,4"/>
    <w:basedOn w:val="Heading3"/>
    <w:next w:val="IEEEStdsParagraph"/>
    <w:link w:val="Heading4Char"/>
    <w:uiPriority w:val="99"/>
    <w:qFormat/>
    <w:rsid w:val="002B68D1"/>
    <w:pPr>
      <w:numPr>
        <w:ilvl w:val="3"/>
      </w:numPr>
      <w:outlineLvl w:val="3"/>
    </w:pPr>
  </w:style>
  <w:style w:type="paragraph" w:styleId="Heading5">
    <w:name w:val="heading 5"/>
    <w:aliases w:val="Proposal 5"/>
    <w:basedOn w:val="Heading4"/>
    <w:next w:val="IEEEStdsParagraph"/>
    <w:link w:val="Heading5Char"/>
    <w:uiPriority w:val="99"/>
    <w:qFormat/>
    <w:rsid w:val="002B68D1"/>
    <w:pPr>
      <w:numPr>
        <w:ilvl w:val="4"/>
      </w:numPr>
      <w:outlineLvl w:val="4"/>
    </w:pPr>
  </w:style>
  <w:style w:type="paragraph" w:styleId="Heading6">
    <w:name w:val="heading 6"/>
    <w:aliases w:val="Proposal 6"/>
    <w:basedOn w:val="Heading5"/>
    <w:next w:val="IEEEStdsParagraph"/>
    <w:link w:val="Heading6Char"/>
    <w:uiPriority w:val="99"/>
    <w:qFormat/>
    <w:rsid w:val="002B68D1"/>
    <w:pPr>
      <w:numPr>
        <w:ilvl w:val="5"/>
      </w:numPr>
      <w:outlineLvl w:val="5"/>
    </w:pPr>
  </w:style>
  <w:style w:type="paragraph" w:styleId="Heading7">
    <w:name w:val="heading 7"/>
    <w:aliases w:val="Proposal 7"/>
    <w:basedOn w:val="Heading6"/>
    <w:next w:val="IEEEStdsParagraph"/>
    <w:link w:val="Heading7Char"/>
    <w:uiPriority w:val="99"/>
    <w:qFormat/>
    <w:rsid w:val="002B68D1"/>
    <w:pPr>
      <w:numPr>
        <w:ilvl w:val="6"/>
      </w:numPr>
      <w:outlineLvl w:val="6"/>
    </w:pPr>
  </w:style>
  <w:style w:type="paragraph" w:styleId="Heading8">
    <w:name w:val="heading 8"/>
    <w:aliases w:val="Proposal 8"/>
    <w:basedOn w:val="Heading7"/>
    <w:next w:val="IEEEStdsParagraph"/>
    <w:link w:val="Heading8Char"/>
    <w:uiPriority w:val="99"/>
    <w:qFormat/>
    <w:rsid w:val="002B68D1"/>
    <w:pPr>
      <w:numPr>
        <w:ilvl w:val="7"/>
      </w:numPr>
      <w:outlineLvl w:val="7"/>
    </w:pPr>
  </w:style>
  <w:style w:type="paragraph" w:styleId="Heading9">
    <w:name w:val="heading 9"/>
    <w:aliases w:val="Proposal 9"/>
    <w:basedOn w:val="Heading8"/>
    <w:next w:val="IEEEStdsParagraph"/>
    <w:link w:val="Heading9Char"/>
    <w:uiPriority w:val="99"/>
    <w:qFormat/>
    <w:rsid w:val="002B68D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roposal 1 Char,ARTICULO 1º Char,(cntl 1) Char,Judy1 Char"/>
    <w:basedOn w:val="DefaultParagraphFont"/>
    <w:link w:val="Heading1"/>
    <w:uiPriority w:val="99"/>
    <w:rsid w:val="002B68D1"/>
    <w:rPr>
      <w:rFonts w:ascii="Arial" w:hAnsi="Arial"/>
      <w:b/>
      <w:lang w:eastAsia="ja-JP"/>
    </w:rPr>
  </w:style>
  <w:style w:type="character" w:customStyle="1" w:styleId="Heading2Char">
    <w:name w:val="Heading 2 Char"/>
    <w:aliases w:val="Proposal 2 Char,h2 Char,Subchapter 1.1 Char,H2 Char,Heading 2a Char,(cntl 2) Char,Judy2 Char"/>
    <w:basedOn w:val="DefaultParagraphFont"/>
    <w:link w:val="Heading2"/>
    <w:uiPriority w:val="99"/>
    <w:rsid w:val="002B68D1"/>
    <w:rPr>
      <w:rFonts w:ascii="Arial" w:hAnsi="Arial"/>
      <w:b/>
      <w:lang w:eastAsia="ja-JP"/>
    </w:rPr>
  </w:style>
  <w:style w:type="character" w:customStyle="1" w:styleId="Heading3Char">
    <w:name w:val="Heading 3 Char"/>
    <w:aliases w:val="Proposal 3 Char,H3 Char,Judy3 Char"/>
    <w:basedOn w:val="DefaultParagraphFont"/>
    <w:link w:val="Heading3"/>
    <w:uiPriority w:val="99"/>
    <w:rsid w:val="002B68D1"/>
    <w:rPr>
      <w:rFonts w:ascii="Arial" w:hAnsi="Arial"/>
      <w:b/>
      <w:lang w:eastAsia="ja-JP"/>
    </w:rPr>
  </w:style>
  <w:style w:type="character" w:customStyle="1" w:styleId="Heading4Char">
    <w:name w:val="Heading 4 Char"/>
    <w:aliases w:val="Proposal 4 Char,H4 Char,4 Char"/>
    <w:basedOn w:val="DefaultParagraphFont"/>
    <w:link w:val="Heading4"/>
    <w:uiPriority w:val="99"/>
    <w:rsid w:val="002B68D1"/>
    <w:rPr>
      <w:rFonts w:ascii="Arial" w:hAnsi="Arial"/>
      <w:b/>
      <w:lang w:eastAsia="ja-JP"/>
    </w:rPr>
  </w:style>
  <w:style w:type="character" w:customStyle="1" w:styleId="Heading5Char">
    <w:name w:val="Heading 5 Char"/>
    <w:aliases w:val="Proposal 5 Char"/>
    <w:basedOn w:val="DefaultParagraphFont"/>
    <w:link w:val="Heading5"/>
    <w:uiPriority w:val="99"/>
    <w:rsid w:val="002B68D1"/>
    <w:rPr>
      <w:rFonts w:ascii="Arial" w:hAnsi="Arial"/>
      <w:b/>
      <w:lang w:eastAsia="ja-JP"/>
    </w:rPr>
  </w:style>
  <w:style w:type="character" w:customStyle="1" w:styleId="Heading6Char">
    <w:name w:val="Heading 6 Char"/>
    <w:aliases w:val="Proposal 6 Char"/>
    <w:basedOn w:val="DefaultParagraphFont"/>
    <w:link w:val="Heading6"/>
    <w:uiPriority w:val="99"/>
    <w:rsid w:val="002B68D1"/>
    <w:rPr>
      <w:rFonts w:ascii="Arial" w:hAnsi="Arial"/>
      <w:b/>
      <w:lang w:eastAsia="ja-JP"/>
    </w:rPr>
  </w:style>
  <w:style w:type="character" w:customStyle="1" w:styleId="Heading7Char">
    <w:name w:val="Heading 7 Char"/>
    <w:aliases w:val="Proposal 7 Char"/>
    <w:basedOn w:val="DefaultParagraphFont"/>
    <w:link w:val="Heading7"/>
    <w:uiPriority w:val="99"/>
    <w:rsid w:val="002B68D1"/>
    <w:rPr>
      <w:rFonts w:ascii="Arial" w:hAnsi="Arial"/>
      <w:b/>
      <w:lang w:eastAsia="ja-JP"/>
    </w:rPr>
  </w:style>
  <w:style w:type="character" w:customStyle="1" w:styleId="Heading8Char">
    <w:name w:val="Heading 8 Char"/>
    <w:aliases w:val="Proposal 8 Char"/>
    <w:basedOn w:val="DefaultParagraphFont"/>
    <w:link w:val="Heading8"/>
    <w:uiPriority w:val="99"/>
    <w:rsid w:val="002B68D1"/>
    <w:rPr>
      <w:rFonts w:ascii="Arial" w:hAnsi="Arial"/>
      <w:b/>
      <w:lang w:eastAsia="ja-JP"/>
    </w:rPr>
  </w:style>
  <w:style w:type="character" w:customStyle="1" w:styleId="Heading9Char">
    <w:name w:val="Heading 9 Char"/>
    <w:aliases w:val="Proposal 9 Char"/>
    <w:basedOn w:val="DefaultParagraphFont"/>
    <w:link w:val="Heading9"/>
    <w:uiPriority w:val="99"/>
    <w:rsid w:val="002B68D1"/>
    <w:rPr>
      <w:rFonts w:ascii="Arial" w:hAnsi="Arial"/>
      <w:b/>
      <w:lang w:eastAsia="ja-JP"/>
    </w:rPr>
  </w:style>
  <w:style w:type="paragraph" w:customStyle="1" w:styleId="IEEEStdsParagraph">
    <w:name w:val="IEEEStds Paragraph"/>
    <w:link w:val="IEEEStdsParagraphChar"/>
    <w:uiPriority w:val="99"/>
    <w:rsid w:val="006B374C"/>
    <w:pPr>
      <w:spacing w:after="240"/>
      <w:jc w:val="both"/>
    </w:pPr>
    <w:rPr>
      <w:lang w:eastAsia="ja-JP"/>
    </w:rPr>
  </w:style>
  <w:style w:type="paragraph" w:styleId="Header">
    <w:name w:val="header"/>
    <w:basedOn w:val="Normal"/>
    <w:link w:val="HeaderChar"/>
    <w:uiPriority w:val="99"/>
    <w:rsid w:val="00F0518C"/>
    <w:pPr>
      <w:widowControl w:val="0"/>
      <w:tabs>
        <w:tab w:val="center" w:pos="4320"/>
        <w:tab w:val="right" w:pos="8640"/>
      </w:tabs>
      <w:jc w:val="right"/>
    </w:pPr>
    <w:rPr>
      <w:noProof/>
      <w:sz w:val="16"/>
    </w:rPr>
  </w:style>
  <w:style w:type="character" w:customStyle="1" w:styleId="HeaderChar">
    <w:name w:val="Header Char"/>
    <w:basedOn w:val="DefaultParagraphFont"/>
    <w:link w:val="Header"/>
    <w:uiPriority w:val="99"/>
    <w:locked/>
    <w:rsid w:val="00E40287"/>
    <w:rPr>
      <w:rFonts w:ascii="Arial" w:hAnsi="Arial" w:cs="Times New Roman"/>
      <w:noProof/>
      <w:sz w:val="16"/>
      <w:lang w:val="en-US" w:eastAsia="ja-JP" w:bidi="ar-SA"/>
    </w:rPr>
  </w:style>
  <w:style w:type="paragraph" w:styleId="Footer">
    <w:name w:val="footer"/>
    <w:basedOn w:val="Normal"/>
    <w:link w:val="FooterChar"/>
    <w:uiPriority w:val="99"/>
    <w:rsid w:val="00F0518C"/>
    <w:pPr>
      <w:widowControl w:val="0"/>
      <w:tabs>
        <w:tab w:val="center" w:pos="4320"/>
        <w:tab w:val="right" w:pos="8640"/>
      </w:tabs>
      <w:jc w:val="center"/>
    </w:pPr>
    <w:rPr>
      <w:noProof/>
      <w:sz w:val="16"/>
    </w:rPr>
  </w:style>
  <w:style w:type="character" w:customStyle="1" w:styleId="FooterChar">
    <w:name w:val="Footer Char"/>
    <w:basedOn w:val="DefaultParagraphFont"/>
    <w:link w:val="Footer"/>
    <w:uiPriority w:val="99"/>
    <w:locked/>
    <w:rsid w:val="00BD52EF"/>
    <w:rPr>
      <w:rFonts w:ascii="Arial" w:hAnsi="Arial" w:cs="Times New Roman"/>
      <w:noProof/>
      <w:sz w:val="16"/>
      <w:lang w:val="en-US" w:eastAsia="ja-JP" w:bidi="ar-SA"/>
    </w:rPr>
  </w:style>
  <w:style w:type="character" w:styleId="PageNumber">
    <w:name w:val="page number"/>
    <w:basedOn w:val="DefaultParagraphFont"/>
    <w:uiPriority w:val="99"/>
    <w:rsid w:val="00F0518C"/>
    <w:rPr>
      <w:rFonts w:ascii="Times New Roman" w:hAnsi="Times New Roman" w:cs="Times New Roman"/>
      <w:sz w:val="20"/>
    </w:rPr>
  </w:style>
  <w:style w:type="paragraph" w:customStyle="1" w:styleId="IEEEStdsTitle">
    <w:name w:val="IEEEStds Title"/>
    <w:next w:val="IEEEStdsParagraph"/>
    <w:uiPriority w:val="99"/>
    <w:rsid w:val="00CA3D32"/>
    <w:pPr>
      <w:spacing w:before="1800" w:after="960"/>
    </w:pPr>
    <w:rPr>
      <w:rFonts w:ascii="Arial" w:hAnsi="Arial"/>
      <w:b/>
      <w:noProof/>
      <w:sz w:val="48"/>
      <w:lang w:eastAsia="ja-JP"/>
    </w:rPr>
  </w:style>
  <w:style w:type="paragraph" w:customStyle="1" w:styleId="IEEEStdsSponsorbodytext">
    <w:name w:val="IEEEStds Sponsor (body text)"/>
    <w:next w:val="IEEEStdsParagraph"/>
    <w:uiPriority w:val="99"/>
    <w:rsid w:val="00F0518C"/>
    <w:pPr>
      <w:spacing w:before="120" w:after="360" w:line="480" w:lineRule="auto"/>
    </w:pPr>
    <w:rPr>
      <w:noProof/>
      <w:lang w:eastAsia="ja-JP"/>
    </w:rPr>
  </w:style>
  <w:style w:type="paragraph" w:customStyle="1" w:styleId="IEEEStdsCopyrightbody">
    <w:name w:val="IEEEStds Copyright (body)"/>
    <w:uiPriority w:val="99"/>
    <w:rsid w:val="00F0518C"/>
    <w:pPr>
      <w:spacing w:before="120" w:after="120"/>
      <w:jc w:val="both"/>
    </w:pPr>
    <w:rPr>
      <w:noProof/>
      <w:lang w:eastAsia="ja-JP"/>
    </w:rPr>
  </w:style>
  <w:style w:type="character" w:styleId="LineNumber">
    <w:name w:val="line number"/>
    <w:basedOn w:val="DefaultParagraphFont"/>
    <w:uiPriority w:val="99"/>
    <w:rsid w:val="00F0518C"/>
    <w:rPr>
      <w:rFonts w:cs="Times New Roman"/>
    </w:rPr>
  </w:style>
  <w:style w:type="paragraph" w:customStyle="1" w:styleId="IEEEStdsSans-Serif">
    <w:name w:val="IEEEStds Sans-Serif"/>
    <w:uiPriority w:val="99"/>
    <w:rsid w:val="00F0518C"/>
    <w:pPr>
      <w:jc w:val="both"/>
    </w:pPr>
    <w:rPr>
      <w:rFonts w:ascii="Arial" w:hAnsi="Arial"/>
      <w:lang w:eastAsia="ja-JP"/>
    </w:rPr>
  </w:style>
  <w:style w:type="paragraph" w:customStyle="1" w:styleId="IEEEStdsKeywords">
    <w:name w:val="IEEEStds Keywords"/>
    <w:basedOn w:val="IEEEStdsSans-Serif"/>
    <w:next w:val="IEEEStdsParagraph"/>
    <w:uiPriority w:val="99"/>
    <w:rsid w:val="00F0518C"/>
  </w:style>
  <w:style w:type="paragraph" w:styleId="DocumentMap">
    <w:name w:val="Document Map"/>
    <w:basedOn w:val="Normal"/>
    <w:link w:val="DocumentMapChar"/>
    <w:uiPriority w:val="99"/>
    <w:semiHidden/>
    <w:rsid w:val="00F0518C"/>
    <w:pPr>
      <w:shd w:val="clear" w:color="auto" w:fill="000080"/>
    </w:pPr>
  </w:style>
  <w:style w:type="character" w:customStyle="1" w:styleId="DocumentMapChar">
    <w:name w:val="Document Map Char"/>
    <w:basedOn w:val="DefaultParagraphFont"/>
    <w:link w:val="DocumentMap"/>
    <w:uiPriority w:val="99"/>
    <w:semiHidden/>
    <w:rsid w:val="00A92D5A"/>
    <w:rPr>
      <w:sz w:val="0"/>
      <w:szCs w:val="0"/>
      <w:lang w:eastAsia="ja-JP"/>
    </w:rPr>
  </w:style>
  <w:style w:type="paragraph" w:customStyle="1" w:styleId="IEEEStdsTableData-Center">
    <w:name w:val="IEEEStds Table Data - Center"/>
    <w:basedOn w:val="IEEEStdsParagraph"/>
    <w:uiPriority w:val="99"/>
    <w:rsid w:val="00F0518C"/>
    <w:pPr>
      <w:keepNext/>
      <w:keepLines/>
      <w:spacing w:after="0"/>
      <w:jc w:val="center"/>
    </w:pPr>
    <w:rPr>
      <w:sz w:val="18"/>
    </w:rPr>
  </w:style>
  <w:style w:type="paragraph" w:customStyle="1" w:styleId="IEEEStdsLevel1frontmatter">
    <w:name w:val="IEEEStds Level 1 (front matter)"/>
    <w:next w:val="IEEEStdsParagraph"/>
    <w:link w:val="IEEEStdsLevel1frontmatterChar"/>
    <w:uiPriority w:val="99"/>
    <w:qFormat/>
    <w:rsid w:val="00F0518C"/>
    <w:pPr>
      <w:keepNext/>
      <w:keepLines/>
      <w:suppressAutoHyphens/>
      <w:spacing w:before="360" w:after="240"/>
    </w:pPr>
    <w:rPr>
      <w:rFonts w:ascii="Arial" w:hAnsi="Arial"/>
      <w:b/>
      <w:noProof/>
      <w:sz w:val="24"/>
      <w:lang w:eastAsia="ja-JP"/>
    </w:rPr>
  </w:style>
  <w:style w:type="paragraph" w:customStyle="1" w:styleId="IEEEStdsLevel1Header">
    <w:name w:val="IEEEStds Level 1 Header"/>
    <w:basedOn w:val="IEEEStdsParagraph"/>
    <w:next w:val="IEEEStdsParagraph"/>
    <w:link w:val="IEEEStdsLevel1HeaderChar"/>
    <w:uiPriority w:val="99"/>
    <w:qFormat/>
    <w:rsid w:val="00146798"/>
    <w:pPr>
      <w:keepNext/>
      <w:keepLines/>
      <w:numPr>
        <w:numId w:val="2"/>
      </w:numPr>
      <w:suppressAutoHyphens/>
      <w:spacing w:before="360"/>
      <w:jc w:val="left"/>
      <w:outlineLvl w:val="0"/>
    </w:pPr>
    <w:rPr>
      <w:rFonts w:ascii="Arial" w:hAnsi="Arial"/>
      <w:b/>
      <w:sz w:val="24"/>
    </w:rPr>
  </w:style>
  <w:style w:type="paragraph" w:customStyle="1" w:styleId="IEEEStdsCopyrightStatementbodytext">
    <w:name w:val="IEEEStds Copyright Statement (body text)"/>
    <w:basedOn w:val="IEEEStdsCopyrightbody"/>
    <w:uiPriority w:val="99"/>
    <w:rsid w:val="00F0518C"/>
  </w:style>
  <w:style w:type="paragraph" w:customStyle="1" w:styleId="IEEEStdsParticipantsList">
    <w:name w:val="IEEEStds Participants List"/>
    <w:uiPriority w:val="99"/>
    <w:rsid w:val="00F0518C"/>
    <w:pPr>
      <w:ind w:left="144" w:hanging="144"/>
    </w:pPr>
    <w:rPr>
      <w:sz w:val="18"/>
      <w:lang w:eastAsia="ja-JP"/>
    </w:rPr>
  </w:style>
  <w:style w:type="paragraph" w:customStyle="1" w:styleId="IEEEStdsLevel4Header">
    <w:name w:val="IEEEStds Level 4 Header"/>
    <w:basedOn w:val="IEEEStdsLevel3Header"/>
    <w:next w:val="IEEEStdsParagraph"/>
    <w:uiPriority w:val="99"/>
    <w:qFormat/>
    <w:rsid w:val="00F0518C"/>
    <w:pPr>
      <w:numPr>
        <w:ilvl w:val="3"/>
      </w:numPr>
      <w:outlineLvl w:val="3"/>
    </w:pPr>
  </w:style>
  <w:style w:type="paragraph" w:customStyle="1" w:styleId="IEEEStdsLevel3Header">
    <w:name w:val="IEEEStds Level 3 Header"/>
    <w:basedOn w:val="IEEEStdsLevel2Header"/>
    <w:next w:val="IEEEStdsParagraph"/>
    <w:link w:val="IEEEStdsLevel3HeaderChar"/>
    <w:uiPriority w:val="99"/>
    <w:qFormat/>
    <w:rsid w:val="00F0518C"/>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uiPriority w:val="99"/>
    <w:qFormat/>
    <w:rsid w:val="00146798"/>
    <w:pPr>
      <w:numPr>
        <w:ilvl w:val="1"/>
      </w:numPr>
      <w:outlineLvl w:val="1"/>
    </w:pPr>
    <w:rPr>
      <w:sz w:val="22"/>
    </w:rPr>
  </w:style>
  <w:style w:type="paragraph" w:customStyle="1" w:styleId="IEEEStdsLevel5Header">
    <w:name w:val="IEEEStds Level 5 Header"/>
    <w:basedOn w:val="IEEEStdsLevel4Header"/>
    <w:next w:val="IEEEStdsParagraph"/>
    <w:uiPriority w:val="99"/>
    <w:qFormat/>
    <w:rsid w:val="00F0518C"/>
    <w:pPr>
      <w:numPr>
        <w:ilvl w:val="4"/>
      </w:numPr>
      <w:outlineLvl w:val="4"/>
    </w:pPr>
  </w:style>
  <w:style w:type="paragraph" w:customStyle="1" w:styleId="IEEEStdsLevel6Header">
    <w:name w:val="IEEEStds Level 6 Header"/>
    <w:basedOn w:val="IEEEStdsLevel5Header"/>
    <w:next w:val="IEEEStdsParagraph"/>
    <w:uiPriority w:val="99"/>
    <w:qFormat/>
    <w:rsid w:val="00F0518C"/>
    <w:pPr>
      <w:numPr>
        <w:ilvl w:val="0"/>
        <w:numId w:val="0"/>
      </w:numPr>
      <w:outlineLvl w:val="5"/>
    </w:pPr>
  </w:style>
  <w:style w:type="paragraph" w:customStyle="1" w:styleId="IEEEStdsRegularTableCaption">
    <w:name w:val="IEEEStds Regular Table Caption"/>
    <w:basedOn w:val="IEEEStdsParagraph"/>
    <w:next w:val="IEEEStdsParagraph"/>
    <w:uiPriority w:val="99"/>
    <w:rsid w:val="00F0518C"/>
    <w:pPr>
      <w:keepNext/>
      <w:keepLines/>
      <w:numPr>
        <w:numId w:val="7"/>
      </w:numPr>
      <w:tabs>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uiPriority w:val="99"/>
    <w:semiHidden/>
    <w:rsid w:val="00F0518C"/>
  </w:style>
  <w:style w:type="character" w:customStyle="1" w:styleId="FootnoteTextChar">
    <w:name w:val="Footnote Text Char"/>
    <w:basedOn w:val="DefaultParagraphFont"/>
    <w:link w:val="FootnoteText"/>
    <w:uiPriority w:val="99"/>
    <w:semiHidden/>
    <w:rsid w:val="00A92D5A"/>
    <w:rPr>
      <w:sz w:val="20"/>
      <w:szCs w:val="20"/>
      <w:lang w:eastAsia="ja-JP"/>
    </w:rPr>
  </w:style>
  <w:style w:type="paragraph" w:customStyle="1" w:styleId="IEEEStdsComputerCode">
    <w:name w:val="IEEEStds Computer Code"/>
    <w:basedOn w:val="IEEEStdsParagraph"/>
    <w:uiPriority w:val="99"/>
    <w:rsid w:val="00F0518C"/>
    <w:pPr>
      <w:spacing w:after="0"/>
    </w:pPr>
    <w:rPr>
      <w:rFonts w:ascii="Courier New" w:hAnsi="Courier New"/>
    </w:rPr>
  </w:style>
  <w:style w:type="character" w:styleId="FootnoteReference">
    <w:name w:val="footnote reference"/>
    <w:basedOn w:val="DefaultParagraphFont"/>
    <w:uiPriority w:val="99"/>
    <w:semiHidden/>
    <w:rsid w:val="00F0518C"/>
    <w:rPr>
      <w:rFonts w:cs="Times New Roman"/>
      <w:vertAlign w:val="superscript"/>
    </w:rPr>
  </w:style>
  <w:style w:type="paragraph" w:customStyle="1" w:styleId="IEEEStdsSingleNote">
    <w:name w:val="IEEEStds Single Note"/>
    <w:basedOn w:val="IEEEStdsParagraph"/>
    <w:next w:val="IEEEStdsParagraph"/>
    <w:uiPriority w:val="99"/>
    <w:rsid w:val="00F0518C"/>
    <w:pPr>
      <w:keepLines/>
      <w:spacing w:before="120" w:after="120"/>
    </w:pPr>
    <w:rPr>
      <w:sz w:val="18"/>
    </w:rPr>
  </w:style>
  <w:style w:type="paragraph" w:customStyle="1" w:styleId="IEEEStdsFootnote">
    <w:name w:val="IEEEStds Footnote"/>
    <w:basedOn w:val="FootnoteText"/>
    <w:uiPriority w:val="99"/>
    <w:rsid w:val="00F0518C"/>
    <w:rPr>
      <w:sz w:val="16"/>
    </w:rPr>
  </w:style>
  <w:style w:type="paragraph" w:customStyle="1" w:styleId="IEEEStdsMultipleNotes">
    <w:name w:val="IEEEStds Multiple Notes"/>
    <w:basedOn w:val="IEEEStdsSingleNote"/>
    <w:uiPriority w:val="99"/>
    <w:rsid w:val="00F0518C"/>
    <w:pPr>
      <w:numPr>
        <w:numId w:val="4"/>
      </w:numPr>
      <w:tabs>
        <w:tab w:val="left" w:pos="799"/>
        <w:tab w:val="left" w:pos="864"/>
        <w:tab w:val="left" w:pos="936"/>
      </w:tabs>
    </w:pPr>
  </w:style>
  <w:style w:type="paragraph" w:customStyle="1" w:styleId="IEEEStdsNumberedListLevel1">
    <w:name w:val="IEEEStds Numbered List Level 1"/>
    <w:link w:val="IEEEStdsNumberedListLevel1Char"/>
    <w:uiPriority w:val="99"/>
    <w:rsid w:val="00E94A7C"/>
    <w:pPr>
      <w:numPr>
        <w:numId w:val="11"/>
      </w:numPr>
      <w:spacing w:before="60" w:after="60"/>
      <w:jc w:val="both"/>
      <w:outlineLvl w:val="0"/>
    </w:pPr>
    <w:rPr>
      <w:lang w:eastAsia="ja-JP"/>
    </w:rPr>
  </w:style>
  <w:style w:type="paragraph" w:customStyle="1" w:styleId="IEEEStdsNumberedListLevel2">
    <w:name w:val="IEEEStds Numbered List Level 2"/>
    <w:basedOn w:val="IEEEStdsNumberedListLevel1"/>
    <w:uiPriority w:val="99"/>
    <w:rsid w:val="00E94A7C"/>
    <w:pPr>
      <w:numPr>
        <w:ilvl w:val="1"/>
      </w:numPr>
      <w:outlineLvl w:val="1"/>
    </w:pPr>
  </w:style>
  <w:style w:type="paragraph" w:customStyle="1" w:styleId="IEEEStdsNumberedListLevel3">
    <w:name w:val="IEEEStds Numbered List Level 3"/>
    <w:basedOn w:val="IEEEStdsNumberedListLevel2"/>
    <w:uiPriority w:val="99"/>
    <w:rsid w:val="00E94A7C"/>
    <w:pPr>
      <w:numPr>
        <w:ilvl w:val="2"/>
      </w:numPr>
      <w:tabs>
        <w:tab w:val="left" w:pos="1512"/>
      </w:tabs>
      <w:outlineLvl w:val="2"/>
    </w:pPr>
  </w:style>
  <w:style w:type="character" w:customStyle="1" w:styleId="IEEEStdsParagraphChar">
    <w:name w:val="IEEEStds Paragraph Char"/>
    <w:basedOn w:val="DefaultParagraphFont"/>
    <w:link w:val="IEEEStdsParagraph"/>
    <w:uiPriority w:val="99"/>
    <w:locked/>
    <w:rsid w:val="006B374C"/>
    <w:rPr>
      <w:lang w:val="en-US" w:eastAsia="ja-JP" w:bidi="ar-SA"/>
    </w:rPr>
  </w:style>
  <w:style w:type="paragraph" w:customStyle="1" w:styleId="IEEEStdsWarning">
    <w:name w:val="IEEEStds Warning"/>
    <w:basedOn w:val="IEEEStdsParagraph"/>
    <w:next w:val="IEEEStdsParagraph"/>
    <w:uiPriority w:val="99"/>
    <w:rsid w:val="00F0518C"/>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uiPriority w:val="99"/>
    <w:rsid w:val="00F0518C"/>
    <w:pPr>
      <w:keepLines/>
      <w:numPr>
        <w:numId w:val="3"/>
      </w:numPr>
      <w:tabs>
        <w:tab w:val="clear" w:pos="720"/>
        <w:tab w:val="left" w:pos="540"/>
      </w:tabs>
      <w:spacing w:after="120"/>
    </w:pPr>
  </w:style>
  <w:style w:type="paragraph" w:customStyle="1" w:styleId="IEEEStdsIntroduction">
    <w:name w:val="IEEEStds Introduction"/>
    <w:basedOn w:val="IEEEStdsParagraph"/>
    <w:uiPriority w:val="99"/>
    <w:rsid w:val="00F0518C"/>
    <w:pPr>
      <w:pBdr>
        <w:top w:val="single" w:sz="4" w:space="1" w:color="auto"/>
        <w:left w:val="single" w:sz="4" w:space="4" w:color="auto"/>
        <w:bottom w:val="single" w:sz="4" w:space="1" w:color="auto"/>
        <w:right w:val="single" w:sz="4" w:space="4" w:color="auto"/>
      </w:pBdr>
    </w:pPr>
  </w:style>
  <w:style w:type="paragraph" w:customStyle="1" w:styleId="IEEEStdsCopyrightaddrs">
    <w:name w:val="IEEEStds Copyright (addrs)"/>
    <w:basedOn w:val="IEEEStdsCopyrightbody"/>
    <w:uiPriority w:val="99"/>
    <w:rsid w:val="00F0518C"/>
    <w:pPr>
      <w:spacing w:before="0" w:after="0"/>
      <w:jc w:val="left"/>
    </w:pPr>
  </w:style>
  <w:style w:type="paragraph" w:styleId="Caption">
    <w:name w:val="caption"/>
    <w:basedOn w:val="Normal"/>
    <w:next w:val="Normal"/>
    <w:autoRedefine/>
    <w:uiPriority w:val="35"/>
    <w:qFormat/>
    <w:rsid w:val="00404E38"/>
    <w:pPr>
      <w:keepLines/>
      <w:suppressAutoHyphens/>
      <w:jc w:val="center"/>
    </w:pPr>
    <w:rPr>
      <w:bCs/>
      <w:noProof/>
      <w:lang w:eastAsia="en-US"/>
    </w:rPr>
  </w:style>
  <w:style w:type="paragraph" w:customStyle="1" w:styleId="IEEEStdsEquation">
    <w:name w:val="IEEEStds Equation"/>
    <w:basedOn w:val="IEEEStdsParagraph"/>
    <w:next w:val="IEEEStdsParagraph"/>
    <w:uiPriority w:val="99"/>
    <w:rsid w:val="00F0518C"/>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uiPriority w:val="99"/>
    <w:rsid w:val="00F0518C"/>
    <w:pPr>
      <w:keepLines/>
      <w:numPr>
        <w:numId w:val="6"/>
      </w:numPr>
      <w:tabs>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uiPriority w:val="99"/>
    <w:rsid w:val="00F0518C"/>
    <w:pPr>
      <w:outlineLvl w:val="6"/>
    </w:pPr>
  </w:style>
  <w:style w:type="paragraph" w:customStyle="1" w:styleId="IEEEStdsLevel8Header">
    <w:name w:val="IEEEStds Level 8 Header"/>
    <w:basedOn w:val="IEEEStdsLevel7Header"/>
    <w:next w:val="IEEEStdsParagraph"/>
    <w:uiPriority w:val="99"/>
    <w:rsid w:val="00F0518C"/>
    <w:pPr>
      <w:outlineLvl w:val="7"/>
    </w:pPr>
  </w:style>
  <w:style w:type="paragraph" w:customStyle="1" w:styleId="IEEEStdsLevel9Header">
    <w:name w:val="IEEEStds Level 9 Header"/>
    <w:basedOn w:val="IEEEStdsLevel8Header"/>
    <w:next w:val="IEEEStdsParagraph"/>
    <w:uiPriority w:val="99"/>
    <w:rsid w:val="00F0518C"/>
    <w:pPr>
      <w:outlineLvl w:val="8"/>
    </w:pPr>
  </w:style>
  <w:style w:type="paragraph" w:styleId="TOC3">
    <w:name w:val="toc 3"/>
    <w:basedOn w:val="Normal"/>
    <w:next w:val="Normal"/>
    <w:autoRedefine/>
    <w:uiPriority w:val="39"/>
    <w:qFormat/>
    <w:rsid w:val="00F0518C"/>
    <w:pPr>
      <w:ind w:left="480"/>
    </w:pPr>
  </w:style>
  <w:style w:type="paragraph" w:styleId="TOC1">
    <w:name w:val="toc 1"/>
    <w:basedOn w:val="IEEEStdsParagraph"/>
    <w:next w:val="IEEEStdsParagraph"/>
    <w:autoRedefine/>
    <w:uiPriority w:val="39"/>
    <w:qFormat/>
    <w:rsid w:val="00F0518C"/>
    <w:pPr>
      <w:keepLines/>
      <w:suppressAutoHyphens/>
      <w:spacing w:before="240" w:after="0"/>
      <w:jc w:val="left"/>
    </w:pPr>
  </w:style>
  <w:style w:type="paragraph" w:styleId="TOC2">
    <w:name w:val="toc 2"/>
    <w:basedOn w:val="TOC1"/>
    <w:next w:val="IEEEStdsParagraph"/>
    <w:autoRedefine/>
    <w:uiPriority w:val="39"/>
    <w:qFormat/>
    <w:rsid w:val="00F0518C"/>
    <w:pPr>
      <w:spacing w:before="0"/>
      <w:ind w:left="245"/>
    </w:pPr>
  </w:style>
  <w:style w:type="paragraph" w:customStyle="1" w:styleId="IEEEStdsDefinitions">
    <w:name w:val="IEEEStds Definitions"/>
    <w:next w:val="IEEEStdsParagraph"/>
    <w:uiPriority w:val="99"/>
    <w:rsid w:val="00F0518C"/>
    <w:pPr>
      <w:keepLines/>
      <w:spacing w:before="120" w:after="120"/>
      <w:jc w:val="both"/>
    </w:pPr>
    <w:rPr>
      <w:lang w:eastAsia="ja-JP"/>
    </w:rPr>
  </w:style>
  <w:style w:type="paragraph" w:customStyle="1" w:styleId="IEEEStdsNumberedListLevel4">
    <w:name w:val="IEEEStds Numbered List Level 4"/>
    <w:basedOn w:val="IEEEStdsNumberedListLevel3"/>
    <w:uiPriority w:val="99"/>
    <w:rsid w:val="00E94A7C"/>
    <w:pPr>
      <w:numPr>
        <w:ilvl w:val="3"/>
      </w:numPr>
      <w:tabs>
        <w:tab w:val="clear" w:pos="1512"/>
        <w:tab w:val="left" w:pos="1958"/>
      </w:tabs>
      <w:outlineLvl w:val="3"/>
    </w:pPr>
  </w:style>
  <w:style w:type="paragraph" w:customStyle="1" w:styleId="IEEEStdsNumberedListLevel5">
    <w:name w:val="IEEEStds Numbered List Level 5"/>
    <w:basedOn w:val="IEEEStdsNumberedListLevel4"/>
    <w:uiPriority w:val="99"/>
    <w:rsid w:val="00E94A7C"/>
    <w:pPr>
      <w:numPr>
        <w:ilvl w:val="4"/>
      </w:numPr>
      <w:tabs>
        <w:tab w:val="clear" w:pos="1958"/>
        <w:tab w:val="left" w:pos="2405"/>
      </w:tabs>
      <w:outlineLvl w:val="4"/>
    </w:pPr>
  </w:style>
  <w:style w:type="paragraph" w:customStyle="1" w:styleId="IEEEStdsEquationVariableList">
    <w:name w:val="IEEEStds Equation Variable List"/>
    <w:basedOn w:val="IEEEStdsParagraph"/>
    <w:uiPriority w:val="99"/>
    <w:rsid w:val="00F0518C"/>
    <w:pPr>
      <w:keepLines/>
      <w:tabs>
        <w:tab w:val="left" w:pos="760"/>
      </w:tabs>
      <w:suppressAutoHyphens/>
      <w:spacing w:after="0"/>
      <w:ind w:left="764" w:hanging="562"/>
    </w:pPr>
  </w:style>
  <w:style w:type="character" w:customStyle="1" w:styleId="IEEEStdsKeywordsHeader">
    <w:name w:val="IEEEStds Keywords Header"/>
    <w:uiPriority w:val="99"/>
    <w:rsid w:val="00F0518C"/>
    <w:rPr>
      <w:b/>
    </w:rPr>
  </w:style>
  <w:style w:type="character" w:customStyle="1" w:styleId="IEEEStdsAbstractHeader">
    <w:name w:val="IEEEStds Abstract Header"/>
    <w:uiPriority w:val="99"/>
    <w:rsid w:val="00F0518C"/>
    <w:rPr>
      <w:b/>
    </w:rPr>
  </w:style>
  <w:style w:type="character" w:customStyle="1" w:styleId="IEEEStdsDefTermsNumbers">
    <w:name w:val="IEEEStds DefTerms+Numbers"/>
    <w:uiPriority w:val="99"/>
    <w:rsid w:val="00F0518C"/>
    <w:rPr>
      <w:b/>
    </w:rPr>
  </w:style>
  <w:style w:type="paragraph" w:customStyle="1" w:styleId="IEEEStdsTableColumnHead">
    <w:name w:val="IEEEStds Table Column Head"/>
    <w:basedOn w:val="IEEEStdsParagraph"/>
    <w:uiPriority w:val="99"/>
    <w:rsid w:val="00F0518C"/>
    <w:pPr>
      <w:keepNext/>
      <w:keepLines/>
      <w:spacing w:after="0"/>
      <w:jc w:val="center"/>
    </w:pPr>
    <w:rPr>
      <w:b/>
      <w:sz w:val="18"/>
    </w:rPr>
  </w:style>
  <w:style w:type="paragraph" w:customStyle="1" w:styleId="IEEEStdsTableLineHead">
    <w:name w:val="IEEEStds Table Line Head"/>
    <w:basedOn w:val="IEEEStdsParagraph"/>
    <w:uiPriority w:val="99"/>
    <w:rsid w:val="00F0518C"/>
    <w:pPr>
      <w:keepNext/>
      <w:keepLines/>
      <w:spacing w:after="0"/>
      <w:jc w:val="left"/>
    </w:pPr>
    <w:rPr>
      <w:sz w:val="18"/>
    </w:rPr>
  </w:style>
  <w:style w:type="paragraph" w:customStyle="1" w:styleId="IEEEStdsTableLineSubhead">
    <w:name w:val="IEEEStds Table Line Subhead"/>
    <w:basedOn w:val="IEEEStdsParagraph"/>
    <w:uiPriority w:val="99"/>
    <w:rsid w:val="00F0518C"/>
    <w:pPr>
      <w:keepNext/>
      <w:keepLines/>
      <w:spacing w:after="0"/>
      <w:ind w:left="216"/>
      <w:jc w:val="left"/>
    </w:pPr>
    <w:rPr>
      <w:sz w:val="18"/>
    </w:rPr>
  </w:style>
  <w:style w:type="paragraph" w:customStyle="1" w:styleId="IEEEStdsAbstractBody">
    <w:name w:val="IEEEStds Abstract Body"/>
    <w:basedOn w:val="IEEEStdsSans-Serif"/>
    <w:uiPriority w:val="99"/>
    <w:rsid w:val="00F0518C"/>
  </w:style>
  <w:style w:type="paragraph" w:customStyle="1" w:styleId="IEEEStdsTableData-Left">
    <w:name w:val="IEEEStds Table Data - Left"/>
    <w:basedOn w:val="IEEEStdsParagraph"/>
    <w:uiPriority w:val="99"/>
    <w:rsid w:val="00F0518C"/>
    <w:pPr>
      <w:keepNext/>
      <w:keepLines/>
      <w:spacing w:after="0"/>
      <w:jc w:val="left"/>
    </w:pPr>
    <w:rPr>
      <w:sz w:val="18"/>
    </w:rPr>
  </w:style>
  <w:style w:type="paragraph" w:customStyle="1" w:styleId="IEEEStdsImage">
    <w:name w:val="IEEEStds Image"/>
    <w:basedOn w:val="IEEEStdsParagraph"/>
    <w:next w:val="IEEEStdsParagraph"/>
    <w:uiPriority w:val="99"/>
    <w:rsid w:val="00F0518C"/>
    <w:pPr>
      <w:keepNext/>
      <w:keepLines/>
      <w:spacing w:before="240" w:after="0"/>
      <w:jc w:val="center"/>
    </w:pPr>
  </w:style>
  <w:style w:type="paragraph" w:customStyle="1" w:styleId="IEEEStdsCopyrightPage3">
    <w:name w:val="IEEEStds Copyright Page 3"/>
    <w:basedOn w:val="IEEEStdsSans-Serif"/>
    <w:uiPriority w:val="99"/>
    <w:rsid w:val="00F0518C"/>
    <w:pPr>
      <w:tabs>
        <w:tab w:val="left" w:pos="540"/>
        <w:tab w:val="left" w:pos="2520"/>
      </w:tabs>
      <w:jc w:val="left"/>
    </w:pPr>
    <w:rPr>
      <w:sz w:val="14"/>
    </w:rPr>
  </w:style>
  <w:style w:type="character" w:customStyle="1" w:styleId="IEEEStdsLevel1frontmatterChar">
    <w:name w:val="IEEEStds Level 1 (front matter) Char"/>
    <w:basedOn w:val="DefaultParagraphFont"/>
    <w:link w:val="IEEEStdsLevel1frontmatter"/>
    <w:uiPriority w:val="99"/>
    <w:locked/>
    <w:rsid w:val="00EA1AAA"/>
    <w:rPr>
      <w:rFonts w:ascii="Arial" w:hAnsi="Arial"/>
      <w:b/>
      <w:noProof/>
      <w:sz w:val="24"/>
      <w:lang w:val="en-US" w:eastAsia="ja-JP" w:bidi="ar-SA"/>
    </w:rPr>
  </w:style>
  <w:style w:type="paragraph" w:customStyle="1" w:styleId="IEEEStdsUnorderedList">
    <w:name w:val="IEEEStds Unordered List"/>
    <w:uiPriority w:val="99"/>
    <w:rsid w:val="00F0518C"/>
    <w:pPr>
      <w:numPr>
        <w:numId w:val="5"/>
      </w:numPr>
      <w:tabs>
        <w:tab w:val="left" w:pos="1080"/>
        <w:tab w:val="left" w:pos="1512"/>
        <w:tab w:val="left" w:pos="1958"/>
        <w:tab w:val="left" w:pos="2405"/>
      </w:tabs>
      <w:spacing w:before="60" w:after="60"/>
      <w:ind w:left="648" w:hanging="446"/>
      <w:jc w:val="both"/>
    </w:pPr>
    <w:rPr>
      <w:noProof/>
      <w:lang w:eastAsia="ja-JP"/>
    </w:rPr>
  </w:style>
  <w:style w:type="character" w:styleId="Hyperlink">
    <w:name w:val="Hyperlink"/>
    <w:basedOn w:val="DefaultParagraphFont"/>
    <w:uiPriority w:val="99"/>
    <w:rsid w:val="00EA1AAA"/>
    <w:rPr>
      <w:rFonts w:cs="Times New Roman"/>
      <w:color w:val="0000FF"/>
      <w:u w:val="single"/>
    </w:rPr>
  </w:style>
  <w:style w:type="character" w:styleId="FollowedHyperlink">
    <w:name w:val="FollowedHyperlink"/>
    <w:basedOn w:val="DefaultParagraphFont"/>
    <w:uiPriority w:val="99"/>
    <w:rsid w:val="00F423E8"/>
    <w:rPr>
      <w:rFonts w:cs="Times New Roman"/>
      <w:color w:val="800080"/>
      <w:u w:val="single"/>
    </w:rPr>
  </w:style>
  <w:style w:type="paragraph" w:styleId="BalloonText">
    <w:name w:val="Balloon Text"/>
    <w:basedOn w:val="Normal"/>
    <w:link w:val="BalloonTextChar"/>
    <w:uiPriority w:val="99"/>
    <w:semiHidden/>
    <w:rsid w:val="00862377"/>
    <w:rPr>
      <w:rFonts w:ascii="Tahoma" w:hAnsi="Tahoma" w:cs="Tahoma"/>
      <w:sz w:val="16"/>
      <w:szCs w:val="16"/>
    </w:rPr>
  </w:style>
  <w:style w:type="character" w:customStyle="1" w:styleId="BalloonTextChar">
    <w:name w:val="Balloon Text Char"/>
    <w:basedOn w:val="DefaultParagraphFont"/>
    <w:link w:val="BalloonText"/>
    <w:uiPriority w:val="99"/>
    <w:semiHidden/>
    <w:rsid w:val="00A92D5A"/>
    <w:rPr>
      <w:sz w:val="0"/>
      <w:szCs w:val="0"/>
      <w:lang w:eastAsia="ja-JP"/>
    </w:rPr>
  </w:style>
  <w:style w:type="paragraph" w:customStyle="1" w:styleId="EPRIHeading3">
    <w:name w:val="EPRI Heading 3"/>
    <w:basedOn w:val="Normal"/>
    <w:uiPriority w:val="99"/>
    <w:rsid w:val="00E40287"/>
    <w:pPr>
      <w:tabs>
        <w:tab w:val="num" w:pos="560"/>
      </w:tabs>
      <w:ind w:left="560" w:hanging="360"/>
    </w:pPr>
  </w:style>
  <w:style w:type="paragraph" w:customStyle="1" w:styleId="Tablehead">
    <w:name w:val="Tablehead"/>
    <w:uiPriority w:val="99"/>
    <w:rsid w:val="00E40287"/>
    <w:pPr>
      <w:keepNext/>
      <w:spacing w:before="60" w:after="60"/>
      <w:jc w:val="center"/>
    </w:pPr>
    <w:rPr>
      <w:b/>
    </w:rPr>
  </w:style>
  <w:style w:type="paragraph" w:customStyle="1" w:styleId="Tabletext">
    <w:name w:val="Tabletext"/>
    <w:autoRedefine/>
    <w:uiPriority w:val="99"/>
    <w:qFormat/>
    <w:rsid w:val="00E25F9C"/>
    <w:pPr>
      <w:jc w:val="center"/>
    </w:pPr>
    <w:rPr>
      <w:rFonts w:asciiTheme="minorHAnsi" w:hAnsiTheme="minorHAnsi"/>
    </w:rPr>
  </w:style>
  <w:style w:type="paragraph" w:customStyle="1" w:styleId="Appendix">
    <w:name w:val="Appendix"/>
    <w:basedOn w:val="Normal"/>
    <w:uiPriority w:val="99"/>
    <w:rsid w:val="00E40287"/>
    <w:rPr>
      <w:b/>
      <w:caps/>
      <w:lang w:eastAsia="en-US"/>
    </w:rPr>
  </w:style>
  <w:style w:type="character" w:customStyle="1" w:styleId="IEEEStdsLevel1HeaderChar">
    <w:name w:val="IEEEStds Level 1 Header Char"/>
    <w:basedOn w:val="IEEEStdsParagraphChar"/>
    <w:link w:val="IEEEStdsLevel1Header"/>
    <w:uiPriority w:val="99"/>
    <w:locked/>
    <w:rsid w:val="00146798"/>
    <w:rPr>
      <w:rFonts w:ascii="Arial" w:hAnsi="Arial"/>
      <w:b/>
      <w:sz w:val="24"/>
      <w:lang w:val="en-US" w:eastAsia="ja-JP" w:bidi="ar-SA"/>
    </w:rPr>
  </w:style>
  <w:style w:type="character" w:customStyle="1" w:styleId="IEEEStdsLevel2HeaderChar">
    <w:name w:val="IEEEStds Level 2 Header Char"/>
    <w:basedOn w:val="IEEEStdsLevel1HeaderChar"/>
    <w:link w:val="IEEEStdsLevel2Header"/>
    <w:uiPriority w:val="99"/>
    <w:locked/>
    <w:rsid w:val="00146798"/>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uiPriority w:val="99"/>
    <w:locked/>
    <w:rsid w:val="00E40287"/>
    <w:rPr>
      <w:rFonts w:ascii="Arial" w:hAnsi="Arial"/>
      <w:b/>
      <w:sz w:val="22"/>
      <w:lang w:val="en-US" w:eastAsia="ja-JP" w:bidi="ar-SA"/>
    </w:rPr>
  </w:style>
  <w:style w:type="paragraph" w:styleId="BodyText">
    <w:name w:val="Body Text"/>
    <w:basedOn w:val="Normal"/>
    <w:link w:val="BodyTextChar"/>
    <w:uiPriority w:val="99"/>
    <w:rsid w:val="00E40287"/>
    <w:pPr>
      <w:autoSpaceDE w:val="0"/>
      <w:autoSpaceDN w:val="0"/>
      <w:adjustRightInd w:val="0"/>
    </w:pPr>
    <w:rPr>
      <w:szCs w:val="24"/>
      <w:lang w:val="en-GB" w:eastAsia="it-IT"/>
    </w:rPr>
  </w:style>
  <w:style w:type="character" w:customStyle="1" w:styleId="BodyTextChar">
    <w:name w:val="Body Text Char"/>
    <w:basedOn w:val="DefaultParagraphFont"/>
    <w:link w:val="BodyText"/>
    <w:uiPriority w:val="99"/>
    <w:semiHidden/>
    <w:rsid w:val="00A92D5A"/>
    <w:rPr>
      <w:sz w:val="24"/>
      <w:szCs w:val="20"/>
      <w:lang w:eastAsia="ja-JP"/>
    </w:rPr>
  </w:style>
  <w:style w:type="table" w:styleId="TableGrid">
    <w:name w:val="Table Grid"/>
    <w:basedOn w:val="TableNormal"/>
    <w:uiPriority w:val="59"/>
    <w:rsid w:val="00840438"/>
    <w:pPr>
      <w:jc w:val="both"/>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PRIHeading4">
    <w:name w:val="EPRI Heading 4"/>
    <w:basedOn w:val="Normal"/>
    <w:uiPriority w:val="99"/>
    <w:rsid w:val="00D57103"/>
    <w:pPr>
      <w:numPr>
        <w:numId w:val="8"/>
      </w:numPr>
    </w:pPr>
  </w:style>
  <w:style w:type="paragraph" w:customStyle="1" w:styleId="ParaText">
    <w:name w:val="ParaText"/>
    <w:basedOn w:val="Normal"/>
    <w:rsid w:val="00156ADA"/>
    <w:pPr>
      <w:spacing w:after="240" w:line="300" w:lineRule="auto"/>
    </w:pPr>
    <w:rPr>
      <w:lang w:eastAsia="en-US"/>
    </w:rPr>
  </w:style>
  <w:style w:type="paragraph" w:styleId="ListBullet3">
    <w:name w:val="List Bullet 3"/>
    <w:basedOn w:val="Normal"/>
    <w:autoRedefine/>
    <w:uiPriority w:val="99"/>
    <w:rsid w:val="00156ADA"/>
    <w:pPr>
      <w:numPr>
        <w:numId w:val="9"/>
      </w:numPr>
      <w:tabs>
        <w:tab w:val="clear" w:pos="720"/>
        <w:tab w:val="num" w:pos="1080"/>
      </w:tabs>
      <w:ind w:left="1080"/>
    </w:pPr>
    <w:rPr>
      <w:lang w:eastAsia="en-US"/>
    </w:rPr>
  </w:style>
  <w:style w:type="paragraph" w:customStyle="1" w:styleId="Body">
    <w:name w:val="Body"/>
    <w:uiPriority w:val="99"/>
    <w:rsid w:val="00156ADA"/>
    <w:pPr>
      <w:tabs>
        <w:tab w:val="left" w:pos="720"/>
        <w:tab w:val="left" w:pos="1152"/>
        <w:tab w:val="left" w:pos="1584"/>
        <w:tab w:val="left" w:pos="2016"/>
      </w:tabs>
      <w:overflowPunct w:val="0"/>
      <w:autoSpaceDE w:val="0"/>
      <w:autoSpaceDN w:val="0"/>
      <w:adjustRightInd w:val="0"/>
      <w:spacing w:before="180"/>
      <w:ind w:left="720"/>
      <w:textAlignment w:val="baseline"/>
    </w:pPr>
    <w:rPr>
      <w:sz w:val="22"/>
    </w:rPr>
  </w:style>
  <w:style w:type="paragraph" w:customStyle="1" w:styleId="Reference">
    <w:name w:val="Reference"/>
    <w:basedOn w:val="Body"/>
    <w:uiPriority w:val="99"/>
    <w:rsid w:val="00156ADA"/>
    <w:pPr>
      <w:ind w:left="1080" w:hanging="360"/>
    </w:pPr>
  </w:style>
  <w:style w:type="paragraph" w:styleId="BodyTextIndent">
    <w:name w:val="Body Text Indent"/>
    <w:basedOn w:val="Normal"/>
    <w:link w:val="BodyTextIndentChar"/>
    <w:uiPriority w:val="99"/>
    <w:rsid w:val="00156ADA"/>
    <w:pPr>
      <w:spacing w:after="120"/>
      <w:ind w:left="360"/>
    </w:pPr>
    <w:rPr>
      <w:lang w:eastAsia="en-US"/>
    </w:rPr>
  </w:style>
  <w:style w:type="character" w:customStyle="1" w:styleId="BodyTextIndentChar">
    <w:name w:val="Body Text Indent Char"/>
    <w:basedOn w:val="DefaultParagraphFont"/>
    <w:link w:val="BodyTextIndent"/>
    <w:uiPriority w:val="99"/>
    <w:semiHidden/>
    <w:rsid w:val="00A92D5A"/>
    <w:rPr>
      <w:sz w:val="24"/>
      <w:szCs w:val="20"/>
      <w:lang w:eastAsia="ja-JP"/>
    </w:rPr>
  </w:style>
  <w:style w:type="paragraph" w:customStyle="1" w:styleId="VAX8">
    <w:name w:val="VAX8"/>
    <w:basedOn w:val="Normal"/>
    <w:uiPriority w:val="99"/>
    <w:rsid w:val="00156ADA"/>
    <w:pPr>
      <w:keepNext/>
    </w:pPr>
    <w:rPr>
      <w:rFonts w:ascii="Courier New" w:hAnsi="Courier New" w:cs="Courier New"/>
      <w:sz w:val="16"/>
      <w:lang w:eastAsia="en-US"/>
    </w:rPr>
  </w:style>
  <w:style w:type="paragraph" w:customStyle="1" w:styleId="EPRIHeading2">
    <w:name w:val="EPRI Heading 2"/>
    <w:basedOn w:val="Normal"/>
    <w:uiPriority w:val="99"/>
    <w:rsid w:val="00156ADA"/>
    <w:pPr>
      <w:numPr>
        <w:numId w:val="10"/>
      </w:numPr>
    </w:pPr>
  </w:style>
  <w:style w:type="paragraph" w:customStyle="1" w:styleId="FigPaste">
    <w:name w:val="FigPaste"/>
    <w:basedOn w:val="Normal"/>
    <w:uiPriority w:val="99"/>
    <w:rsid w:val="00156ADA"/>
    <w:pPr>
      <w:keepNext/>
      <w:spacing w:before="240" w:after="160"/>
      <w:jc w:val="center"/>
    </w:pPr>
    <w:rPr>
      <w:lang w:eastAsia="en-US"/>
    </w:rPr>
  </w:style>
  <w:style w:type="paragraph" w:customStyle="1" w:styleId="FigCap">
    <w:name w:val="FigCap"/>
    <w:basedOn w:val="Normal"/>
    <w:uiPriority w:val="99"/>
    <w:rsid w:val="00156ADA"/>
    <w:pPr>
      <w:spacing w:before="120" w:after="240"/>
      <w:ind w:left="907" w:hanging="907"/>
      <w:jc w:val="center"/>
    </w:pPr>
    <w:rPr>
      <w:b/>
      <w:lang w:eastAsia="en-US"/>
    </w:rPr>
  </w:style>
  <w:style w:type="paragraph" w:customStyle="1" w:styleId="MemBul1">
    <w:name w:val="MemBul1"/>
    <w:basedOn w:val="Normal"/>
    <w:uiPriority w:val="99"/>
    <w:rsid w:val="00156ADA"/>
    <w:pPr>
      <w:spacing w:before="120"/>
      <w:ind w:left="720" w:hanging="360"/>
    </w:pPr>
    <w:rPr>
      <w:lang w:eastAsia="en-US"/>
    </w:rPr>
  </w:style>
  <w:style w:type="paragraph" w:customStyle="1" w:styleId="MemBul2">
    <w:name w:val="MemBul2"/>
    <w:basedOn w:val="Normal"/>
    <w:uiPriority w:val="99"/>
    <w:rsid w:val="00156ADA"/>
    <w:pPr>
      <w:keepNext/>
      <w:spacing w:before="40"/>
      <w:ind w:left="1080" w:hanging="280"/>
    </w:pPr>
    <w:rPr>
      <w:lang w:eastAsia="en-US"/>
    </w:rPr>
  </w:style>
  <w:style w:type="paragraph" w:customStyle="1" w:styleId="FigCap2">
    <w:name w:val="FigCap2"/>
    <w:basedOn w:val="Normal"/>
    <w:uiPriority w:val="99"/>
    <w:rsid w:val="00156ADA"/>
    <w:pPr>
      <w:keepNext/>
      <w:spacing w:before="80"/>
      <w:ind w:left="1080" w:hanging="1080"/>
      <w:jc w:val="center"/>
    </w:pPr>
    <w:rPr>
      <w:b/>
      <w:lang w:eastAsia="en-US"/>
    </w:rPr>
  </w:style>
  <w:style w:type="character" w:customStyle="1" w:styleId="ParaTextChar">
    <w:name w:val="ParaText Char"/>
    <w:basedOn w:val="DefaultParagraphFont"/>
    <w:uiPriority w:val="99"/>
    <w:rsid w:val="00156ADA"/>
    <w:rPr>
      <w:rFonts w:cs="Times New Roman"/>
      <w:sz w:val="22"/>
      <w:lang w:val="en-US" w:eastAsia="en-US" w:bidi="ar-SA"/>
    </w:rPr>
  </w:style>
  <w:style w:type="paragraph" w:customStyle="1" w:styleId="Equation3">
    <w:name w:val="Equation 3"/>
    <w:basedOn w:val="Normal"/>
    <w:uiPriority w:val="99"/>
    <w:rsid w:val="00156ADA"/>
    <w:pPr>
      <w:tabs>
        <w:tab w:val="left" w:pos="720"/>
        <w:tab w:val="left" w:pos="1340"/>
        <w:tab w:val="right" w:pos="9180"/>
      </w:tabs>
      <w:spacing w:before="60" w:after="60" w:line="280" w:lineRule="atLeast"/>
    </w:pPr>
    <w:rPr>
      <w:lang w:eastAsia="en-US"/>
    </w:rPr>
  </w:style>
  <w:style w:type="character" w:styleId="CommentReference">
    <w:name w:val="annotation reference"/>
    <w:basedOn w:val="DefaultParagraphFont"/>
    <w:uiPriority w:val="99"/>
    <w:semiHidden/>
    <w:rsid w:val="00394A4F"/>
    <w:rPr>
      <w:rFonts w:cs="Times New Roman"/>
      <w:sz w:val="16"/>
      <w:szCs w:val="16"/>
    </w:rPr>
  </w:style>
  <w:style w:type="paragraph" w:styleId="CommentText">
    <w:name w:val="annotation text"/>
    <w:basedOn w:val="Normal"/>
    <w:link w:val="CommentTextChar1"/>
    <w:uiPriority w:val="99"/>
    <w:semiHidden/>
    <w:rsid w:val="00394A4F"/>
  </w:style>
  <w:style w:type="character" w:customStyle="1" w:styleId="CommentTextChar1">
    <w:name w:val="Comment Text Char1"/>
    <w:basedOn w:val="DefaultParagraphFont"/>
    <w:link w:val="CommentText"/>
    <w:uiPriority w:val="99"/>
    <w:semiHidden/>
    <w:rsid w:val="00A92D5A"/>
    <w:rPr>
      <w:sz w:val="20"/>
      <w:szCs w:val="20"/>
      <w:lang w:eastAsia="ja-JP"/>
    </w:rPr>
  </w:style>
  <w:style w:type="paragraph" w:styleId="CommentSubject">
    <w:name w:val="annotation subject"/>
    <w:basedOn w:val="CommentText"/>
    <w:next w:val="CommentText"/>
    <w:link w:val="CommentSubjectChar"/>
    <w:uiPriority w:val="99"/>
    <w:semiHidden/>
    <w:rsid w:val="00394A4F"/>
    <w:rPr>
      <w:b/>
      <w:bCs/>
    </w:rPr>
  </w:style>
  <w:style w:type="character" w:customStyle="1" w:styleId="CommentSubjectChar">
    <w:name w:val="Comment Subject Char"/>
    <w:basedOn w:val="CommentTextChar1"/>
    <w:link w:val="CommentSubject"/>
    <w:uiPriority w:val="99"/>
    <w:semiHidden/>
    <w:rsid w:val="00A92D5A"/>
    <w:rPr>
      <w:b/>
      <w:bCs/>
      <w:sz w:val="20"/>
      <w:szCs w:val="20"/>
      <w:lang w:eastAsia="ja-JP"/>
    </w:rPr>
  </w:style>
  <w:style w:type="paragraph" w:customStyle="1" w:styleId="Caption1">
    <w:name w:val="Caption1"/>
    <w:basedOn w:val="Heading3"/>
    <w:rsid w:val="00A90788"/>
    <w:pPr>
      <w:keepNext w:val="0"/>
      <w:keepLines w:val="0"/>
      <w:numPr>
        <w:ilvl w:val="0"/>
        <w:numId w:val="0"/>
      </w:numPr>
      <w:tabs>
        <w:tab w:val="clear" w:pos="1080"/>
      </w:tabs>
      <w:suppressAutoHyphens w:val="0"/>
      <w:spacing w:after="0"/>
      <w:jc w:val="center"/>
    </w:pPr>
    <w:rPr>
      <w:rFonts w:eastAsia="Calibri"/>
      <w:lang w:eastAsia="en-US"/>
    </w:rPr>
  </w:style>
  <w:style w:type="paragraph" w:customStyle="1" w:styleId="Caption2">
    <w:name w:val="Caption2"/>
    <w:basedOn w:val="Heading3"/>
    <w:rsid w:val="005E566E"/>
    <w:pPr>
      <w:keepNext w:val="0"/>
      <w:keepLines w:val="0"/>
      <w:numPr>
        <w:ilvl w:val="0"/>
        <w:numId w:val="0"/>
      </w:numPr>
      <w:tabs>
        <w:tab w:val="clear" w:pos="1080"/>
      </w:tabs>
      <w:suppressAutoHyphens w:val="0"/>
      <w:spacing w:after="360"/>
      <w:jc w:val="center"/>
    </w:pPr>
    <w:rPr>
      <w:lang w:eastAsia="en-US"/>
    </w:rPr>
  </w:style>
  <w:style w:type="character" w:customStyle="1" w:styleId="CommentTextChar">
    <w:name w:val="Comment Text Char"/>
    <w:basedOn w:val="DefaultParagraphFont"/>
    <w:semiHidden/>
    <w:locked/>
    <w:rsid w:val="002B68D1"/>
    <w:rPr>
      <w:rFonts w:eastAsia="Times New Roman" w:cs="Times New Roman"/>
    </w:rPr>
  </w:style>
  <w:style w:type="character" w:customStyle="1" w:styleId="IEEEStdsNumberedListLevel1Char">
    <w:name w:val="IEEEStds Numbered List Level 1 Char"/>
    <w:basedOn w:val="DefaultParagraphFont"/>
    <w:link w:val="IEEEStdsNumberedListLevel1"/>
    <w:uiPriority w:val="99"/>
    <w:rsid w:val="00FF346A"/>
    <w:rPr>
      <w:lang w:eastAsia="ja-JP"/>
    </w:rPr>
  </w:style>
  <w:style w:type="paragraph" w:customStyle="1" w:styleId="Style10ptBlackCenteredBefore1ptAfter1pt">
    <w:name w:val="Style 10 pt Black Centered Before:  1 pt After:  1 pt"/>
    <w:basedOn w:val="Normal"/>
    <w:rsid w:val="0070209B"/>
    <w:pPr>
      <w:spacing w:before="20" w:after="20"/>
      <w:jc w:val="center"/>
    </w:pPr>
    <w:rPr>
      <w:color w:val="000000"/>
    </w:rPr>
  </w:style>
  <w:style w:type="paragraph" w:customStyle="1" w:styleId="msolistparagraph0">
    <w:name w:val="msolistparagraph"/>
    <w:basedOn w:val="Normal"/>
    <w:rsid w:val="008750A1"/>
    <w:pPr>
      <w:ind w:left="720"/>
    </w:pPr>
    <w:rPr>
      <w:rFonts w:ascii="Calibri" w:eastAsia="MS Mincho" w:hAnsi="Calibri"/>
      <w:szCs w:val="22"/>
    </w:rPr>
  </w:style>
  <w:style w:type="paragraph" w:styleId="Revision">
    <w:name w:val="Revision"/>
    <w:hidden/>
    <w:uiPriority w:val="99"/>
    <w:semiHidden/>
    <w:rsid w:val="00B46A48"/>
    <w:rPr>
      <w:sz w:val="24"/>
      <w:lang w:eastAsia="ja-JP"/>
    </w:rPr>
  </w:style>
  <w:style w:type="paragraph" w:styleId="ListParagraph">
    <w:name w:val="List Paragraph"/>
    <w:basedOn w:val="Normal"/>
    <w:uiPriority w:val="34"/>
    <w:qFormat/>
    <w:rsid w:val="00B16F6F"/>
    <w:pPr>
      <w:ind w:left="720"/>
      <w:contextualSpacing/>
    </w:pPr>
  </w:style>
  <w:style w:type="paragraph" w:styleId="TOCHeading">
    <w:name w:val="TOC Heading"/>
    <w:basedOn w:val="Heading1"/>
    <w:next w:val="Normal"/>
    <w:uiPriority w:val="39"/>
    <w:semiHidden/>
    <w:unhideWhenUsed/>
    <w:qFormat/>
    <w:rsid w:val="00311851"/>
    <w:pPr>
      <w:pageBreakBefore w:val="0"/>
      <w:numPr>
        <w:numId w:val="0"/>
      </w:numPr>
      <w:tabs>
        <w:tab w:val="clear" w:pos="1080"/>
      </w:tabs>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styleId="PlaceholderText">
    <w:name w:val="Placeholder Text"/>
    <w:basedOn w:val="DefaultParagraphFont"/>
    <w:uiPriority w:val="99"/>
    <w:semiHidden/>
    <w:rsid w:val="00E23C37"/>
    <w:rPr>
      <w:color w:val="808080"/>
    </w:rPr>
  </w:style>
  <w:style w:type="paragraph" w:styleId="TOC4">
    <w:name w:val="toc 4"/>
    <w:basedOn w:val="Normal"/>
    <w:next w:val="Normal"/>
    <w:autoRedefine/>
    <w:uiPriority w:val="39"/>
    <w:unhideWhenUsed/>
    <w:rsid w:val="007F498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4035">
      <w:bodyDiv w:val="1"/>
      <w:marLeft w:val="0"/>
      <w:marRight w:val="0"/>
      <w:marTop w:val="0"/>
      <w:marBottom w:val="0"/>
      <w:divBdr>
        <w:top w:val="none" w:sz="0" w:space="0" w:color="auto"/>
        <w:left w:val="none" w:sz="0" w:space="0" w:color="auto"/>
        <w:bottom w:val="none" w:sz="0" w:space="0" w:color="auto"/>
        <w:right w:val="none" w:sz="0" w:space="0" w:color="auto"/>
      </w:divBdr>
    </w:div>
    <w:div w:id="524252944">
      <w:bodyDiv w:val="1"/>
      <w:marLeft w:val="0"/>
      <w:marRight w:val="0"/>
      <w:marTop w:val="0"/>
      <w:marBottom w:val="0"/>
      <w:divBdr>
        <w:top w:val="none" w:sz="0" w:space="0" w:color="auto"/>
        <w:left w:val="none" w:sz="0" w:space="0" w:color="auto"/>
        <w:bottom w:val="none" w:sz="0" w:space="0" w:color="auto"/>
        <w:right w:val="none" w:sz="0" w:space="0" w:color="auto"/>
      </w:divBdr>
    </w:div>
    <w:div w:id="826752257">
      <w:bodyDiv w:val="1"/>
      <w:marLeft w:val="0"/>
      <w:marRight w:val="0"/>
      <w:marTop w:val="0"/>
      <w:marBottom w:val="0"/>
      <w:divBdr>
        <w:top w:val="none" w:sz="0" w:space="0" w:color="auto"/>
        <w:left w:val="none" w:sz="0" w:space="0" w:color="auto"/>
        <w:bottom w:val="none" w:sz="0" w:space="0" w:color="auto"/>
        <w:right w:val="none" w:sz="0" w:space="0" w:color="auto"/>
      </w:divBdr>
    </w:div>
    <w:div w:id="1198473880">
      <w:bodyDiv w:val="1"/>
      <w:marLeft w:val="0"/>
      <w:marRight w:val="0"/>
      <w:marTop w:val="0"/>
      <w:marBottom w:val="0"/>
      <w:divBdr>
        <w:top w:val="none" w:sz="0" w:space="0" w:color="auto"/>
        <w:left w:val="none" w:sz="0" w:space="0" w:color="auto"/>
        <w:bottom w:val="none" w:sz="0" w:space="0" w:color="auto"/>
        <w:right w:val="none" w:sz="0" w:space="0" w:color="auto"/>
      </w:divBdr>
    </w:div>
    <w:div w:id="1295678728">
      <w:bodyDiv w:val="1"/>
      <w:marLeft w:val="0"/>
      <w:marRight w:val="0"/>
      <w:marTop w:val="0"/>
      <w:marBottom w:val="0"/>
      <w:divBdr>
        <w:top w:val="none" w:sz="0" w:space="0" w:color="auto"/>
        <w:left w:val="none" w:sz="0" w:space="0" w:color="auto"/>
        <w:bottom w:val="none" w:sz="0" w:space="0" w:color="auto"/>
        <w:right w:val="none" w:sz="0" w:space="0" w:color="auto"/>
      </w:divBdr>
    </w:div>
    <w:div w:id="1354458992">
      <w:bodyDiv w:val="1"/>
      <w:marLeft w:val="0"/>
      <w:marRight w:val="0"/>
      <w:marTop w:val="0"/>
      <w:marBottom w:val="0"/>
      <w:divBdr>
        <w:top w:val="none" w:sz="0" w:space="0" w:color="auto"/>
        <w:left w:val="none" w:sz="0" w:space="0" w:color="auto"/>
        <w:bottom w:val="none" w:sz="0" w:space="0" w:color="auto"/>
        <w:right w:val="none" w:sz="0" w:space="0" w:color="auto"/>
      </w:divBdr>
    </w:div>
    <w:div w:id="1562326449">
      <w:bodyDiv w:val="1"/>
      <w:marLeft w:val="0"/>
      <w:marRight w:val="0"/>
      <w:marTop w:val="0"/>
      <w:marBottom w:val="0"/>
      <w:divBdr>
        <w:top w:val="none" w:sz="0" w:space="0" w:color="auto"/>
        <w:left w:val="none" w:sz="0" w:space="0" w:color="auto"/>
        <w:bottom w:val="none" w:sz="0" w:space="0" w:color="auto"/>
        <w:right w:val="none" w:sz="0" w:space="0" w:color="auto"/>
      </w:divBdr>
    </w:div>
    <w:div w:id="1597518230">
      <w:bodyDiv w:val="1"/>
      <w:marLeft w:val="0"/>
      <w:marRight w:val="0"/>
      <w:marTop w:val="0"/>
      <w:marBottom w:val="0"/>
      <w:divBdr>
        <w:top w:val="none" w:sz="0" w:space="0" w:color="auto"/>
        <w:left w:val="none" w:sz="0" w:space="0" w:color="auto"/>
        <w:bottom w:val="none" w:sz="0" w:space="0" w:color="auto"/>
        <w:right w:val="none" w:sz="0" w:space="0" w:color="auto"/>
      </w:divBdr>
    </w:div>
    <w:div w:id="1637711690">
      <w:bodyDiv w:val="1"/>
      <w:marLeft w:val="0"/>
      <w:marRight w:val="0"/>
      <w:marTop w:val="0"/>
      <w:marBottom w:val="0"/>
      <w:divBdr>
        <w:top w:val="none" w:sz="0" w:space="0" w:color="auto"/>
        <w:left w:val="none" w:sz="0" w:space="0" w:color="auto"/>
        <w:bottom w:val="none" w:sz="0" w:space="0" w:color="auto"/>
        <w:right w:val="none" w:sz="0" w:space="0" w:color="auto"/>
      </w:divBdr>
    </w:div>
    <w:div w:id="1681394457">
      <w:marLeft w:val="0"/>
      <w:marRight w:val="0"/>
      <w:marTop w:val="0"/>
      <w:marBottom w:val="0"/>
      <w:divBdr>
        <w:top w:val="none" w:sz="0" w:space="0" w:color="auto"/>
        <w:left w:val="none" w:sz="0" w:space="0" w:color="auto"/>
        <w:bottom w:val="none" w:sz="0" w:space="0" w:color="auto"/>
        <w:right w:val="none" w:sz="0" w:space="0" w:color="auto"/>
      </w:divBdr>
      <w:divsChild>
        <w:div w:id="1681394459">
          <w:marLeft w:val="0"/>
          <w:marRight w:val="0"/>
          <w:marTop w:val="0"/>
          <w:marBottom w:val="0"/>
          <w:divBdr>
            <w:top w:val="none" w:sz="0" w:space="0" w:color="auto"/>
            <w:left w:val="none" w:sz="0" w:space="0" w:color="auto"/>
            <w:bottom w:val="none" w:sz="0" w:space="0" w:color="auto"/>
            <w:right w:val="none" w:sz="0" w:space="0" w:color="auto"/>
          </w:divBdr>
        </w:div>
      </w:divsChild>
    </w:div>
    <w:div w:id="1681394460">
      <w:marLeft w:val="0"/>
      <w:marRight w:val="0"/>
      <w:marTop w:val="0"/>
      <w:marBottom w:val="0"/>
      <w:divBdr>
        <w:top w:val="none" w:sz="0" w:space="0" w:color="auto"/>
        <w:left w:val="none" w:sz="0" w:space="0" w:color="auto"/>
        <w:bottom w:val="none" w:sz="0" w:space="0" w:color="auto"/>
        <w:right w:val="none" w:sz="0" w:space="0" w:color="auto"/>
      </w:divBdr>
      <w:divsChild>
        <w:div w:id="1681394458">
          <w:marLeft w:val="0"/>
          <w:marRight w:val="0"/>
          <w:marTop w:val="0"/>
          <w:marBottom w:val="0"/>
          <w:divBdr>
            <w:top w:val="none" w:sz="0" w:space="0" w:color="auto"/>
            <w:left w:val="none" w:sz="0" w:space="0" w:color="auto"/>
            <w:bottom w:val="none" w:sz="0" w:space="0" w:color="auto"/>
            <w:right w:val="none" w:sz="0" w:space="0" w:color="auto"/>
          </w:divBdr>
        </w:div>
      </w:divsChild>
    </w:div>
    <w:div w:id="1737119371">
      <w:bodyDiv w:val="1"/>
      <w:marLeft w:val="0"/>
      <w:marRight w:val="0"/>
      <w:marTop w:val="0"/>
      <w:marBottom w:val="0"/>
      <w:divBdr>
        <w:top w:val="none" w:sz="0" w:space="0" w:color="auto"/>
        <w:left w:val="none" w:sz="0" w:space="0" w:color="auto"/>
        <w:bottom w:val="none" w:sz="0" w:space="0" w:color="auto"/>
        <w:right w:val="none" w:sz="0" w:space="0" w:color="auto"/>
      </w:divBdr>
    </w:div>
    <w:div w:id="1742484313">
      <w:bodyDiv w:val="1"/>
      <w:marLeft w:val="0"/>
      <w:marRight w:val="0"/>
      <w:marTop w:val="0"/>
      <w:marBottom w:val="0"/>
      <w:divBdr>
        <w:top w:val="none" w:sz="0" w:space="0" w:color="auto"/>
        <w:left w:val="none" w:sz="0" w:space="0" w:color="auto"/>
        <w:bottom w:val="none" w:sz="0" w:space="0" w:color="auto"/>
        <w:right w:val="none" w:sz="0" w:space="0" w:color="auto"/>
      </w:divBdr>
    </w:div>
    <w:div w:id="1785491488">
      <w:bodyDiv w:val="1"/>
      <w:marLeft w:val="0"/>
      <w:marRight w:val="0"/>
      <w:marTop w:val="0"/>
      <w:marBottom w:val="0"/>
      <w:divBdr>
        <w:top w:val="none" w:sz="0" w:space="0" w:color="auto"/>
        <w:left w:val="none" w:sz="0" w:space="0" w:color="auto"/>
        <w:bottom w:val="none" w:sz="0" w:space="0" w:color="auto"/>
        <w:right w:val="none" w:sz="0" w:space="0" w:color="auto"/>
      </w:divBdr>
    </w:div>
    <w:div w:id="1793137210">
      <w:bodyDiv w:val="1"/>
      <w:marLeft w:val="0"/>
      <w:marRight w:val="0"/>
      <w:marTop w:val="0"/>
      <w:marBottom w:val="0"/>
      <w:divBdr>
        <w:top w:val="none" w:sz="0" w:space="0" w:color="auto"/>
        <w:left w:val="none" w:sz="0" w:space="0" w:color="auto"/>
        <w:bottom w:val="none" w:sz="0" w:space="0" w:color="auto"/>
        <w:right w:val="none" w:sz="0" w:space="0" w:color="auto"/>
      </w:divBdr>
    </w:div>
    <w:div w:id="1796484059">
      <w:bodyDiv w:val="1"/>
      <w:marLeft w:val="0"/>
      <w:marRight w:val="0"/>
      <w:marTop w:val="0"/>
      <w:marBottom w:val="0"/>
      <w:divBdr>
        <w:top w:val="none" w:sz="0" w:space="0" w:color="auto"/>
        <w:left w:val="none" w:sz="0" w:space="0" w:color="auto"/>
        <w:bottom w:val="none" w:sz="0" w:space="0" w:color="auto"/>
        <w:right w:val="none" w:sz="0" w:space="0" w:color="auto"/>
      </w:divBdr>
    </w:div>
    <w:div w:id="1885944442">
      <w:bodyDiv w:val="1"/>
      <w:marLeft w:val="0"/>
      <w:marRight w:val="0"/>
      <w:marTop w:val="0"/>
      <w:marBottom w:val="0"/>
      <w:divBdr>
        <w:top w:val="none" w:sz="0" w:space="0" w:color="auto"/>
        <w:left w:val="none" w:sz="0" w:space="0" w:color="auto"/>
        <w:bottom w:val="none" w:sz="0" w:space="0" w:color="auto"/>
        <w:right w:val="none" w:sz="0" w:space="0" w:color="auto"/>
      </w:divBdr>
    </w:div>
    <w:div w:id="2030712151">
      <w:bodyDiv w:val="1"/>
      <w:marLeft w:val="0"/>
      <w:marRight w:val="0"/>
      <w:marTop w:val="0"/>
      <w:marBottom w:val="0"/>
      <w:divBdr>
        <w:top w:val="none" w:sz="0" w:space="0" w:color="auto"/>
        <w:left w:val="none" w:sz="0" w:space="0" w:color="auto"/>
        <w:bottom w:val="none" w:sz="0" w:space="0" w:color="auto"/>
        <w:right w:val="none" w:sz="0" w:space="0" w:color="auto"/>
      </w:divBdr>
    </w:div>
    <w:div w:id="2092002311">
      <w:bodyDiv w:val="1"/>
      <w:marLeft w:val="0"/>
      <w:marRight w:val="0"/>
      <w:marTop w:val="0"/>
      <w:marBottom w:val="0"/>
      <w:divBdr>
        <w:top w:val="none" w:sz="0" w:space="0" w:color="auto"/>
        <w:left w:val="none" w:sz="0" w:space="0" w:color="auto"/>
        <w:bottom w:val="none" w:sz="0" w:space="0" w:color="auto"/>
        <w:right w:val="none" w:sz="0" w:space="0" w:color="auto"/>
      </w:divBdr>
    </w:div>
    <w:div w:id="21206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image" Target="media/image6.jpeg"/><Relationship Id="rId46" Type="http://schemas.openxmlformats.org/officeDocument/2006/relationships/chart" Target="charts/chart26.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chart" Target="charts/chart3.xml"/><Relationship Id="rId29" Type="http://schemas.openxmlformats.org/officeDocument/2006/relationships/chart" Target="charts/chart12.xml"/><Relationship Id="rId41"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image" Target="media/image8.wmf"/><Relationship Id="rId45" Type="http://schemas.openxmlformats.org/officeDocument/2006/relationships/chart" Target="charts/chart25.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chart" Target="charts/chart14.xml"/><Relationship Id="rId44" Type="http://schemas.openxmlformats.org/officeDocument/2006/relationships/chart" Target="charts/chart2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3.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AppData\Roaming\Microsoft\Templates\St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llen\Documents\PMUCal%20eval\Results\20131017\45f0_55f0_s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llen\Documents\PMUCal%20eval\Results\20131017\45f0_55f0_s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llen\Documents\PMUCal%20eval\Results\20130821\Ramp\50_55f0_45f0_1r0_0850.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llen\Documents\PMUCal%20eval\Results\20130821\Ramp\60_55f0_65f0_1r0_1048.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llen\Documents\PMUCal%20eval\Results\20130821\Ramp\50_55f0_45f0_1r0_0850.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llen\Documents\PMUCal%20eval\Results\20130821\Ramp\60_55f0_65f0_1r0_104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llen\Documents\PMUCal%20eval\NI%20Intercomparison\SS_vs_Dyn1_FrqR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magnitude bias</a:t>
            </a:r>
          </a:p>
        </c:rich>
      </c:tx>
      <c:layout>
        <c:manualLayout>
          <c:xMode val="edge"/>
          <c:yMode val="edge"/>
          <c:x val="0.1768053652667794"/>
          <c:y val="4.2735428539186431E-2"/>
        </c:manualLayout>
      </c:layout>
      <c:overlay val="1"/>
    </c:title>
    <c:autoTitleDeleted val="0"/>
    <c:plotArea>
      <c:layout>
        <c:manualLayout>
          <c:layoutTarget val="inner"/>
          <c:xMode val="edge"/>
          <c:yMode val="edge"/>
          <c:x val="0.19442094488652586"/>
          <c:y val="5.1400554097404488E-2"/>
          <c:w val="0.54263484711238563"/>
          <c:h val="0.73444808982210552"/>
        </c:manualLayout>
      </c:layout>
      <c:scatterChart>
        <c:scatterStyle val="lineMarker"/>
        <c:varyColors val="0"/>
        <c:ser>
          <c:idx val="1"/>
          <c:order val="0"/>
          <c:tx>
            <c:strRef>
              <c:f>'frequency range_23C'!$AD$1</c:f>
              <c:strCache>
                <c:ptCount val="1"/>
                <c:pt idx="0">
                  <c:v>MeanME_VC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range_23C'!$AD$2:$AD$101</c:f>
              <c:numCache>
                <c:formatCode>General</c:formatCode>
                <c:ptCount val="100"/>
                <c:pt idx="0">
                  <c:v>-1.8041000000000008E-2</c:v>
                </c:pt>
                <c:pt idx="1">
                  <c:v>-1.7347000000000005E-2</c:v>
                </c:pt>
                <c:pt idx="2">
                  <c:v>-1.8173999999999999E-2</c:v>
                </c:pt>
                <c:pt idx="3">
                  <c:v>-1.888900000000001E-2</c:v>
                </c:pt>
                <c:pt idx="4">
                  <c:v>-1.8590000000000016E-2</c:v>
                </c:pt>
                <c:pt idx="5">
                  <c:v>-1.8452000000000007E-2</c:v>
                </c:pt>
                <c:pt idx="6">
                  <c:v>-1.8133999999999997E-2</c:v>
                </c:pt>
                <c:pt idx="7">
                  <c:v>-1.7971000000000004E-2</c:v>
                </c:pt>
                <c:pt idx="8">
                  <c:v>-1.8236000000000009E-2</c:v>
                </c:pt>
                <c:pt idx="9">
                  <c:v>-1.8113000000000004E-2</c:v>
                </c:pt>
                <c:pt idx="10">
                  <c:v>-1.8253999999999999E-2</c:v>
                </c:pt>
                <c:pt idx="11">
                  <c:v>-1.8305000000000012E-2</c:v>
                </c:pt>
                <c:pt idx="12">
                  <c:v>-1.8446000000000008E-2</c:v>
                </c:pt>
                <c:pt idx="13">
                  <c:v>-1.8315999999999999E-2</c:v>
                </c:pt>
                <c:pt idx="14">
                  <c:v>-1.8383000000000017E-2</c:v>
                </c:pt>
                <c:pt idx="15">
                  <c:v>-1.8651000000000008E-2</c:v>
                </c:pt>
                <c:pt idx="16">
                  <c:v>-1.8334000000000003E-2</c:v>
                </c:pt>
                <c:pt idx="17">
                  <c:v>-1.8118000000000006E-2</c:v>
                </c:pt>
                <c:pt idx="18">
                  <c:v>-1.8183000000000008E-2</c:v>
                </c:pt>
                <c:pt idx="19">
                  <c:v>-1.8385000000000006E-2</c:v>
                </c:pt>
                <c:pt idx="20">
                  <c:v>-1.8191000000000009E-2</c:v>
                </c:pt>
                <c:pt idx="21">
                  <c:v>-1.8841000000000021E-2</c:v>
                </c:pt>
                <c:pt idx="22">
                  <c:v>-1.8634000000000005E-2</c:v>
                </c:pt>
                <c:pt idx="23">
                  <c:v>-1.9577000000000001E-2</c:v>
                </c:pt>
                <c:pt idx="24">
                  <c:v>-1.8412000000000001E-2</c:v>
                </c:pt>
                <c:pt idx="25">
                  <c:v>-1.8454999999999999E-2</c:v>
                </c:pt>
                <c:pt idx="26">
                  <c:v>-1.8572000000000012E-2</c:v>
                </c:pt>
                <c:pt idx="27">
                  <c:v>-1.7986000000000009E-2</c:v>
                </c:pt>
                <c:pt idx="28">
                  <c:v>-1.8658000000000001E-2</c:v>
                </c:pt>
                <c:pt idx="29">
                  <c:v>-1.8874000000000012E-2</c:v>
                </c:pt>
                <c:pt idx="30">
                  <c:v>-1.8615000000000007E-2</c:v>
                </c:pt>
                <c:pt idx="31">
                  <c:v>-1.9015999999999998E-2</c:v>
                </c:pt>
                <c:pt idx="32">
                  <c:v>-1.8717000000000001E-2</c:v>
                </c:pt>
                <c:pt idx="33">
                  <c:v>-1.8230999999999997E-2</c:v>
                </c:pt>
                <c:pt idx="34">
                  <c:v>-1.8433999999999999E-2</c:v>
                </c:pt>
                <c:pt idx="35">
                  <c:v>-1.7353000000000004E-2</c:v>
                </c:pt>
                <c:pt idx="36">
                  <c:v>-1.8682000000000018E-2</c:v>
                </c:pt>
                <c:pt idx="37">
                  <c:v>-1.8296000000000003E-2</c:v>
                </c:pt>
                <c:pt idx="38">
                  <c:v>-1.8940000000000023E-2</c:v>
                </c:pt>
                <c:pt idx="39">
                  <c:v>-1.7149000000000001E-2</c:v>
                </c:pt>
                <c:pt idx="40">
                  <c:v>-1.8902000000000016E-2</c:v>
                </c:pt>
                <c:pt idx="41">
                  <c:v>-2.0184000000000001E-2</c:v>
                </c:pt>
                <c:pt idx="42">
                  <c:v>-1.9172999999999999E-2</c:v>
                </c:pt>
                <c:pt idx="43">
                  <c:v>-1.9590999999999997E-2</c:v>
                </c:pt>
                <c:pt idx="44">
                  <c:v>-1.9463000000000018E-2</c:v>
                </c:pt>
                <c:pt idx="45">
                  <c:v>-2.0310999999999989E-2</c:v>
                </c:pt>
                <c:pt idx="46">
                  <c:v>-1.8450000000000005E-2</c:v>
                </c:pt>
                <c:pt idx="47">
                  <c:v>-1.2269E-2</c:v>
                </c:pt>
                <c:pt idx="48">
                  <c:v>-1.5485000000000011E-2</c:v>
                </c:pt>
                <c:pt idx="49">
                  <c:v>-2.6988000000000005E-2</c:v>
                </c:pt>
                <c:pt idx="50">
                  <c:v>-5.2710000000000066E-3</c:v>
                </c:pt>
                <c:pt idx="51">
                  <c:v>-9.0570000000000112E-3</c:v>
                </c:pt>
                <c:pt idx="52">
                  <c:v>-1.8766000000000008E-2</c:v>
                </c:pt>
                <c:pt idx="53">
                  <c:v>-2.3479000000000021E-2</c:v>
                </c:pt>
                <c:pt idx="54">
                  <c:v>-1.6185000000000008E-2</c:v>
                </c:pt>
                <c:pt idx="55">
                  <c:v>-1.8072000000000001E-2</c:v>
                </c:pt>
                <c:pt idx="56">
                  <c:v>-2.0180000000000003E-2</c:v>
                </c:pt>
                <c:pt idx="57">
                  <c:v>-1.9804000000000016E-2</c:v>
                </c:pt>
                <c:pt idx="58">
                  <c:v>-1.858300000000002E-2</c:v>
                </c:pt>
                <c:pt idx="59">
                  <c:v>-2.007200000000002E-2</c:v>
                </c:pt>
                <c:pt idx="60">
                  <c:v>-1.8435000000000003E-2</c:v>
                </c:pt>
                <c:pt idx="61">
                  <c:v>-2.0115999999999998E-2</c:v>
                </c:pt>
                <c:pt idx="62">
                  <c:v>-1.9029000000000001E-2</c:v>
                </c:pt>
                <c:pt idx="63">
                  <c:v>-1.9854000000000017E-2</c:v>
                </c:pt>
                <c:pt idx="64">
                  <c:v>-1.8572000000000012E-2</c:v>
                </c:pt>
                <c:pt idx="65">
                  <c:v>-1.9234000000000001E-2</c:v>
                </c:pt>
                <c:pt idx="66">
                  <c:v>-1.9044000000000019E-2</c:v>
                </c:pt>
                <c:pt idx="67">
                  <c:v>-1.9578999999999999E-2</c:v>
                </c:pt>
                <c:pt idx="68">
                  <c:v>-1.9295000000000003E-2</c:v>
                </c:pt>
                <c:pt idx="69">
                  <c:v>-1.9405000000000019E-2</c:v>
                </c:pt>
                <c:pt idx="70">
                  <c:v>-1.8477000000000004E-2</c:v>
                </c:pt>
                <c:pt idx="71">
                  <c:v>-1.9811000000000016E-2</c:v>
                </c:pt>
                <c:pt idx="72">
                  <c:v>-1.8765000000000018E-2</c:v>
                </c:pt>
                <c:pt idx="73">
                  <c:v>-1.8719000000000003E-2</c:v>
                </c:pt>
                <c:pt idx="74">
                  <c:v>-1.894800000000001E-2</c:v>
                </c:pt>
                <c:pt idx="75">
                  <c:v>-1.9525000000000018E-2</c:v>
                </c:pt>
                <c:pt idx="76">
                  <c:v>-1.9678000000000001E-2</c:v>
                </c:pt>
                <c:pt idx="77">
                  <c:v>-1.8711999999999999E-2</c:v>
                </c:pt>
                <c:pt idx="78">
                  <c:v>-1.8853000000000012E-2</c:v>
                </c:pt>
                <c:pt idx="79">
                  <c:v>-1.8418000000000004E-2</c:v>
                </c:pt>
                <c:pt idx="80">
                  <c:v>-1.9147000000000018E-2</c:v>
                </c:pt>
                <c:pt idx="81">
                  <c:v>-1.8774000000000009E-2</c:v>
                </c:pt>
                <c:pt idx="82">
                  <c:v>-1.8961000000000023E-2</c:v>
                </c:pt>
                <c:pt idx="83">
                  <c:v>-1.9461000000000016E-2</c:v>
                </c:pt>
                <c:pt idx="84">
                  <c:v>-1.9271999999999997E-2</c:v>
                </c:pt>
                <c:pt idx="85">
                  <c:v>-1.9852000000000019E-2</c:v>
                </c:pt>
                <c:pt idx="86">
                  <c:v>-1.9258999999999998E-2</c:v>
                </c:pt>
                <c:pt idx="87">
                  <c:v>-1.9299E-2</c:v>
                </c:pt>
                <c:pt idx="88">
                  <c:v>-1.9372000000000018E-2</c:v>
                </c:pt>
                <c:pt idx="89">
                  <c:v>-1.9781000000000021E-2</c:v>
                </c:pt>
                <c:pt idx="90">
                  <c:v>-1.8978999999999999E-2</c:v>
                </c:pt>
                <c:pt idx="91">
                  <c:v>-1.9536000000000001E-2</c:v>
                </c:pt>
                <c:pt idx="92">
                  <c:v>-1.9356000000000005E-2</c:v>
                </c:pt>
                <c:pt idx="93">
                  <c:v>-1.9199000000000001E-2</c:v>
                </c:pt>
                <c:pt idx="94">
                  <c:v>-1.9016999999999999E-2</c:v>
                </c:pt>
                <c:pt idx="95">
                  <c:v>-1.9210000000000001E-2</c:v>
                </c:pt>
                <c:pt idx="96">
                  <c:v>-1.9115000000000007E-2</c:v>
                </c:pt>
                <c:pt idx="97">
                  <c:v>-1.9606000000000016E-2</c:v>
                </c:pt>
                <c:pt idx="98">
                  <c:v>-1.9205000000000017E-2</c:v>
                </c:pt>
                <c:pt idx="99">
                  <c:v>-1.8908000000000008E-2</c:v>
                </c:pt>
              </c:numCache>
            </c:numRef>
          </c:yVal>
          <c:smooth val="0"/>
        </c:ser>
        <c:ser>
          <c:idx val="0"/>
          <c:order val="1"/>
          <c:tx>
            <c:strRef>
              <c:f>'frequency range_23C'!$R$1</c:f>
              <c:strCache>
                <c:ptCount val="1"/>
                <c:pt idx="0">
                  <c:v>MeanME_VB</c:v>
                </c:pt>
              </c:strCache>
            </c:strRef>
          </c:tx>
          <c:spPr>
            <a:ln>
              <a:solidFill>
                <a:schemeClr val="accent6">
                  <a:lumMod val="75000"/>
                </a:schemeClr>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range_23C'!$R$2:$R$101</c:f>
              <c:numCache>
                <c:formatCode>General</c:formatCode>
                <c:ptCount val="100"/>
                <c:pt idx="0">
                  <c:v>-1.4282000000000001E-2</c:v>
                </c:pt>
                <c:pt idx="1">
                  <c:v>-1.5037999999999998E-2</c:v>
                </c:pt>
                <c:pt idx="2">
                  <c:v>-1.4300000000000004E-2</c:v>
                </c:pt>
                <c:pt idx="3">
                  <c:v>-1.427799999999999E-2</c:v>
                </c:pt>
                <c:pt idx="4">
                  <c:v>-1.4685000000000004E-2</c:v>
                </c:pt>
                <c:pt idx="5">
                  <c:v>-1.4489000000000005E-2</c:v>
                </c:pt>
                <c:pt idx="6">
                  <c:v>-1.4530999999999994E-2</c:v>
                </c:pt>
                <c:pt idx="7">
                  <c:v>-1.4820000000000007E-2</c:v>
                </c:pt>
                <c:pt idx="8">
                  <c:v>-1.4776999999999992E-2</c:v>
                </c:pt>
                <c:pt idx="9">
                  <c:v>-1.4501000000000005E-2</c:v>
                </c:pt>
                <c:pt idx="10">
                  <c:v>-1.4666000000000004E-2</c:v>
                </c:pt>
                <c:pt idx="11">
                  <c:v>-1.576000000000001E-2</c:v>
                </c:pt>
                <c:pt idx="12">
                  <c:v>-1.515E-2</c:v>
                </c:pt>
                <c:pt idx="13">
                  <c:v>-1.5594000000000004E-2</c:v>
                </c:pt>
                <c:pt idx="14">
                  <c:v>-1.4168999999999998E-2</c:v>
                </c:pt>
                <c:pt idx="15">
                  <c:v>-1.5243000000000003E-2</c:v>
                </c:pt>
                <c:pt idx="16">
                  <c:v>-1.4742000000000005E-2</c:v>
                </c:pt>
                <c:pt idx="17">
                  <c:v>-1.4604000000000001E-2</c:v>
                </c:pt>
                <c:pt idx="18">
                  <c:v>-1.4754999999999996E-2</c:v>
                </c:pt>
                <c:pt idx="19">
                  <c:v>-1.5117999999999998E-2</c:v>
                </c:pt>
                <c:pt idx="20">
                  <c:v>-1.5024000000000003E-2</c:v>
                </c:pt>
                <c:pt idx="21">
                  <c:v>-1.4377999999999988E-2</c:v>
                </c:pt>
                <c:pt idx="22">
                  <c:v>-1.4697999999999998E-2</c:v>
                </c:pt>
                <c:pt idx="23">
                  <c:v>-1.5172E-2</c:v>
                </c:pt>
                <c:pt idx="24">
                  <c:v>-1.5436000000000002E-2</c:v>
                </c:pt>
                <c:pt idx="25">
                  <c:v>-1.4933000000000002E-2</c:v>
                </c:pt>
                <c:pt idx="26">
                  <c:v>-1.4734000000000001E-2</c:v>
                </c:pt>
                <c:pt idx="27">
                  <c:v>-1.5882000000000018E-2</c:v>
                </c:pt>
                <c:pt idx="28">
                  <c:v>-1.5356000000000003E-2</c:v>
                </c:pt>
                <c:pt idx="29">
                  <c:v>-1.5171E-2</c:v>
                </c:pt>
                <c:pt idx="30">
                  <c:v>-1.4781000000000001E-2</c:v>
                </c:pt>
                <c:pt idx="31">
                  <c:v>-1.6563000000000008E-2</c:v>
                </c:pt>
                <c:pt idx="32">
                  <c:v>-1.5285000000000005E-2</c:v>
                </c:pt>
                <c:pt idx="33">
                  <c:v>-1.4929999999999999E-2</c:v>
                </c:pt>
                <c:pt idx="34">
                  <c:v>-1.5359999999999992E-2</c:v>
                </c:pt>
                <c:pt idx="35">
                  <c:v>-1.5572000000000003E-2</c:v>
                </c:pt>
                <c:pt idx="36">
                  <c:v>-1.5572000000000003E-2</c:v>
                </c:pt>
                <c:pt idx="37">
                  <c:v>-1.4459E-2</c:v>
                </c:pt>
                <c:pt idx="38">
                  <c:v>-1.5369000000000001E-2</c:v>
                </c:pt>
                <c:pt idx="39">
                  <c:v>-1.5615000000000002E-2</c:v>
                </c:pt>
                <c:pt idx="40">
                  <c:v>-1.5186000000000005E-2</c:v>
                </c:pt>
                <c:pt idx="41">
                  <c:v>-1.6050999999999999E-2</c:v>
                </c:pt>
                <c:pt idx="42">
                  <c:v>-1.5674E-2</c:v>
                </c:pt>
                <c:pt idx="43">
                  <c:v>-1.3850000000000005E-2</c:v>
                </c:pt>
                <c:pt idx="44">
                  <c:v>-1.5552000000000005E-2</c:v>
                </c:pt>
                <c:pt idx="45">
                  <c:v>-1.7613000000000004E-2</c:v>
                </c:pt>
                <c:pt idx="46">
                  <c:v>-1.5207000000000007E-2</c:v>
                </c:pt>
                <c:pt idx="47">
                  <c:v>-1.5105E-2</c:v>
                </c:pt>
                <c:pt idx="48">
                  <c:v>-1.453E-2</c:v>
                </c:pt>
                <c:pt idx="49">
                  <c:v>-2.6110999999999999E-2</c:v>
                </c:pt>
                <c:pt idx="50">
                  <c:v>-3.0155000000000005E-2</c:v>
                </c:pt>
                <c:pt idx="51">
                  <c:v>-1.2448000000000001E-2</c:v>
                </c:pt>
                <c:pt idx="52">
                  <c:v>-1.4987E-2</c:v>
                </c:pt>
                <c:pt idx="53">
                  <c:v>-1.7034000000000004E-2</c:v>
                </c:pt>
                <c:pt idx="54">
                  <c:v>-1.4652999999999998E-2</c:v>
                </c:pt>
                <c:pt idx="55">
                  <c:v>-1.7457E-2</c:v>
                </c:pt>
                <c:pt idx="56">
                  <c:v>-1.636000000000002E-2</c:v>
                </c:pt>
                <c:pt idx="57">
                  <c:v>-1.475799999999999E-2</c:v>
                </c:pt>
                <c:pt idx="58">
                  <c:v>-1.5664000000000008E-2</c:v>
                </c:pt>
                <c:pt idx="59">
                  <c:v>-1.5365000000000009E-2</c:v>
                </c:pt>
                <c:pt idx="60">
                  <c:v>-1.5198999999999994E-2</c:v>
                </c:pt>
                <c:pt idx="61">
                  <c:v>-1.6505000000000006E-2</c:v>
                </c:pt>
                <c:pt idx="62">
                  <c:v>-1.5852000000000005E-2</c:v>
                </c:pt>
                <c:pt idx="63">
                  <c:v>-1.5761000000000008E-2</c:v>
                </c:pt>
                <c:pt idx="64">
                  <c:v>-1.5887999999999999E-2</c:v>
                </c:pt>
                <c:pt idx="65">
                  <c:v>-1.5046000000000004E-2</c:v>
                </c:pt>
                <c:pt idx="66">
                  <c:v>-1.5763000000000003E-2</c:v>
                </c:pt>
                <c:pt idx="67">
                  <c:v>-1.5753000000000003E-2</c:v>
                </c:pt>
                <c:pt idx="68">
                  <c:v>-1.5628000000000006E-2</c:v>
                </c:pt>
                <c:pt idx="69">
                  <c:v>-1.6472000000000007E-2</c:v>
                </c:pt>
                <c:pt idx="70">
                  <c:v>-1.5438000000000002E-2</c:v>
                </c:pt>
                <c:pt idx="71">
                  <c:v>-1.6149000000000007E-2</c:v>
                </c:pt>
                <c:pt idx="72">
                  <c:v>-1.5772000000000001E-2</c:v>
                </c:pt>
                <c:pt idx="73">
                  <c:v>-1.5195999999999998E-2</c:v>
                </c:pt>
                <c:pt idx="74">
                  <c:v>-1.5467000000000005E-2</c:v>
                </c:pt>
                <c:pt idx="75">
                  <c:v>-1.6330000000000008E-2</c:v>
                </c:pt>
                <c:pt idx="76">
                  <c:v>-1.5322000000000011E-2</c:v>
                </c:pt>
                <c:pt idx="77">
                  <c:v>-1.5302000000000003E-2</c:v>
                </c:pt>
                <c:pt idx="78">
                  <c:v>-1.5276E-2</c:v>
                </c:pt>
                <c:pt idx="79">
                  <c:v>-1.5668999999999999E-2</c:v>
                </c:pt>
                <c:pt idx="80">
                  <c:v>-1.5981000000000006E-2</c:v>
                </c:pt>
                <c:pt idx="81">
                  <c:v>-1.5691000000000007E-2</c:v>
                </c:pt>
                <c:pt idx="82">
                  <c:v>-1.564200000000001E-2</c:v>
                </c:pt>
                <c:pt idx="83">
                  <c:v>-1.5476999999999998E-2</c:v>
                </c:pt>
                <c:pt idx="84">
                  <c:v>-1.5488000000000009E-2</c:v>
                </c:pt>
                <c:pt idx="85">
                  <c:v>-1.5988000000000016E-2</c:v>
                </c:pt>
                <c:pt idx="86">
                  <c:v>-1.5583000000000005E-2</c:v>
                </c:pt>
                <c:pt idx="87">
                  <c:v>-1.5485000000000011E-2</c:v>
                </c:pt>
                <c:pt idx="88">
                  <c:v>-1.5453999999999999E-2</c:v>
                </c:pt>
                <c:pt idx="89">
                  <c:v>-1.5991999999999999E-2</c:v>
                </c:pt>
                <c:pt idx="90">
                  <c:v>-1.5876000000000001E-2</c:v>
                </c:pt>
                <c:pt idx="91">
                  <c:v>-1.5590000000000003E-2</c:v>
                </c:pt>
                <c:pt idx="92">
                  <c:v>-1.5948000000000007E-2</c:v>
                </c:pt>
                <c:pt idx="93">
                  <c:v>-1.5193000000000003E-2</c:v>
                </c:pt>
                <c:pt idx="94">
                  <c:v>-1.5588000000000001E-2</c:v>
                </c:pt>
                <c:pt idx="95">
                  <c:v>-1.5533999999999999E-2</c:v>
                </c:pt>
                <c:pt idx="96">
                  <c:v>-1.5787000000000009E-2</c:v>
                </c:pt>
                <c:pt idx="97">
                  <c:v>-1.5637999999999999E-2</c:v>
                </c:pt>
                <c:pt idx="98">
                  <c:v>-1.5557999999999994E-2</c:v>
                </c:pt>
                <c:pt idx="99">
                  <c:v>-1.4962000000000003E-2</c:v>
                </c:pt>
              </c:numCache>
            </c:numRef>
          </c:yVal>
          <c:smooth val="0"/>
        </c:ser>
        <c:ser>
          <c:idx val="2"/>
          <c:order val="2"/>
          <c:tx>
            <c:strRef>
              <c:f>'frequency range_23C'!$F$1</c:f>
              <c:strCache>
                <c:ptCount val="1"/>
                <c:pt idx="0">
                  <c:v>MeanME_VA</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range_23C'!$F$2:$F$101</c:f>
              <c:numCache>
                <c:formatCode>General</c:formatCode>
                <c:ptCount val="100"/>
                <c:pt idx="0">
                  <c:v>-1.0470000000000002E-2</c:v>
                </c:pt>
                <c:pt idx="1">
                  <c:v>-1.0862000000000009E-2</c:v>
                </c:pt>
                <c:pt idx="2">
                  <c:v>-1.0638E-2</c:v>
                </c:pt>
                <c:pt idx="3">
                  <c:v>-1.1153000000000001E-2</c:v>
                </c:pt>
                <c:pt idx="4">
                  <c:v>-1.0302E-2</c:v>
                </c:pt>
                <c:pt idx="5">
                  <c:v>-1.0273999999999998E-2</c:v>
                </c:pt>
                <c:pt idx="6">
                  <c:v>-1.0832000000000001E-2</c:v>
                </c:pt>
                <c:pt idx="7">
                  <c:v>-1.0485000000000001E-2</c:v>
                </c:pt>
                <c:pt idx="8">
                  <c:v>-1.0747999999999999E-2</c:v>
                </c:pt>
                <c:pt idx="9">
                  <c:v>-1.088100000000001E-2</c:v>
                </c:pt>
                <c:pt idx="10">
                  <c:v>-1.1325000000000007E-2</c:v>
                </c:pt>
                <c:pt idx="11">
                  <c:v>-9.8090000000000191E-3</c:v>
                </c:pt>
                <c:pt idx="12">
                  <c:v>-1.0575999999999992E-2</c:v>
                </c:pt>
                <c:pt idx="13">
                  <c:v>-1.0489999999999998E-2</c:v>
                </c:pt>
                <c:pt idx="14">
                  <c:v>-1.1268000000000009E-2</c:v>
                </c:pt>
                <c:pt idx="15">
                  <c:v>-1.0845000000000011E-2</c:v>
                </c:pt>
                <c:pt idx="16">
                  <c:v>-1.0836000000000005E-2</c:v>
                </c:pt>
                <c:pt idx="17">
                  <c:v>-1.0831000000000002E-2</c:v>
                </c:pt>
                <c:pt idx="18">
                  <c:v>-1.0678999999999998E-2</c:v>
                </c:pt>
                <c:pt idx="19">
                  <c:v>-1.0926000000000005E-2</c:v>
                </c:pt>
                <c:pt idx="20">
                  <c:v>-1.1219999999999996E-2</c:v>
                </c:pt>
                <c:pt idx="21">
                  <c:v>-1.0888000000000007E-2</c:v>
                </c:pt>
                <c:pt idx="22">
                  <c:v>-1.0650000000000001E-2</c:v>
                </c:pt>
                <c:pt idx="23">
                  <c:v>-9.5800000000000104E-3</c:v>
                </c:pt>
                <c:pt idx="24">
                  <c:v>-1.0723000000000005E-2</c:v>
                </c:pt>
                <c:pt idx="25">
                  <c:v>-1.0987000000000007E-2</c:v>
                </c:pt>
                <c:pt idx="26">
                  <c:v>-1.0633999999999998E-2</c:v>
                </c:pt>
                <c:pt idx="27">
                  <c:v>-1.1256000000000002E-2</c:v>
                </c:pt>
                <c:pt idx="28">
                  <c:v>-1.0753000000000002E-2</c:v>
                </c:pt>
                <c:pt idx="29">
                  <c:v>-1.0557E-2</c:v>
                </c:pt>
                <c:pt idx="30">
                  <c:v>-1.0886999999999999E-2</c:v>
                </c:pt>
                <c:pt idx="31">
                  <c:v>-1.0617E-2</c:v>
                </c:pt>
                <c:pt idx="32">
                  <c:v>-1.1200000000000014E-2</c:v>
                </c:pt>
                <c:pt idx="33">
                  <c:v>-1.1918000000000005E-2</c:v>
                </c:pt>
                <c:pt idx="34">
                  <c:v>-1.1255999999999999E-2</c:v>
                </c:pt>
                <c:pt idx="35">
                  <c:v>-1.1983000000000016E-2</c:v>
                </c:pt>
                <c:pt idx="36">
                  <c:v>-1.0657999999999996E-2</c:v>
                </c:pt>
                <c:pt idx="37">
                  <c:v>-1.1152E-2</c:v>
                </c:pt>
                <c:pt idx="38">
                  <c:v>-1.1113999999999999E-2</c:v>
                </c:pt>
                <c:pt idx="39">
                  <c:v>-1.2754E-2</c:v>
                </c:pt>
                <c:pt idx="40">
                  <c:v>-1.1011999999999999E-2</c:v>
                </c:pt>
                <c:pt idx="41">
                  <c:v>-8.9780000000000068E-3</c:v>
                </c:pt>
                <c:pt idx="42">
                  <c:v>-1.0511999999999999E-2</c:v>
                </c:pt>
                <c:pt idx="43">
                  <c:v>-1.1064000000000001E-2</c:v>
                </c:pt>
                <c:pt idx="44">
                  <c:v>-9.8810000000000113E-3</c:v>
                </c:pt>
                <c:pt idx="45">
                  <c:v>-8.3300000000000041E-3</c:v>
                </c:pt>
                <c:pt idx="46">
                  <c:v>-1.0847000000000004E-2</c:v>
                </c:pt>
                <c:pt idx="47">
                  <c:v>-1.7919000000000004E-2</c:v>
                </c:pt>
                <c:pt idx="48">
                  <c:v>-1.5445000000000002E-2</c:v>
                </c:pt>
                <c:pt idx="49">
                  <c:v>1.4940000000000016E-3</c:v>
                </c:pt>
                <c:pt idx="50">
                  <c:v>-2.2476000000000027E-2</c:v>
                </c:pt>
                <c:pt idx="51">
                  <c:v>-2.4252000000000006E-2</c:v>
                </c:pt>
                <c:pt idx="52">
                  <c:v>-1.1259000000000002E-2</c:v>
                </c:pt>
                <c:pt idx="53">
                  <c:v>-4.7860000000000064E-3</c:v>
                </c:pt>
                <c:pt idx="54">
                  <c:v>-1.4245000000000001E-2</c:v>
                </c:pt>
                <c:pt idx="55">
                  <c:v>-1.1413000000000001E-2</c:v>
                </c:pt>
                <c:pt idx="56">
                  <c:v>-9.0540000000000065E-3</c:v>
                </c:pt>
                <c:pt idx="57">
                  <c:v>-1.0036E-2</c:v>
                </c:pt>
                <c:pt idx="58">
                  <c:v>-1.0728000000000001E-2</c:v>
                </c:pt>
                <c:pt idx="59">
                  <c:v>-9.0970000000000027E-3</c:v>
                </c:pt>
                <c:pt idx="60">
                  <c:v>-1.1785000000000014E-2</c:v>
                </c:pt>
                <c:pt idx="61">
                  <c:v>-9.351000000000019E-3</c:v>
                </c:pt>
                <c:pt idx="62">
                  <c:v>-1.0827000000000005E-2</c:v>
                </c:pt>
                <c:pt idx="63">
                  <c:v>-9.3300000000000102E-3</c:v>
                </c:pt>
                <c:pt idx="64">
                  <c:v>-1.1171000000000004E-2</c:v>
                </c:pt>
                <c:pt idx="65">
                  <c:v>-1.0593999999999998E-2</c:v>
                </c:pt>
                <c:pt idx="66">
                  <c:v>-1.0649000000000002E-2</c:v>
                </c:pt>
                <c:pt idx="67">
                  <c:v>-1.0315E-2</c:v>
                </c:pt>
                <c:pt idx="68">
                  <c:v>-1.0737E-2</c:v>
                </c:pt>
                <c:pt idx="69">
                  <c:v>-1.0042000000000002E-2</c:v>
                </c:pt>
                <c:pt idx="70">
                  <c:v>-1.1351000000000005E-2</c:v>
                </c:pt>
                <c:pt idx="71">
                  <c:v>-1.0289E-2</c:v>
                </c:pt>
                <c:pt idx="72">
                  <c:v>-1.0978999999999996E-2</c:v>
                </c:pt>
                <c:pt idx="73">
                  <c:v>-1.1639000000000004E-2</c:v>
                </c:pt>
                <c:pt idx="74">
                  <c:v>-1.1343000000000011E-2</c:v>
                </c:pt>
                <c:pt idx="75">
                  <c:v>-1.0506000000000001E-2</c:v>
                </c:pt>
                <c:pt idx="76">
                  <c:v>-1.0726000000000003E-2</c:v>
                </c:pt>
                <c:pt idx="77">
                  <c:v>-1.0884000000000003E-2</c:v>
                </c:pt>
                <c:pt idx="78">
                  <c:v>-1.1397999999999998E-2</c:v>
                </c:pt>
                <c:pt idx="79">
                  <c:v>-1.1669000000000011E-2</c:v>
                </c:pt>
                <c:pt idx="80">
                  <c:v>-1.1013000000000004E-2</c:v>
                </c:pt>
                <c:pt idx="81">
                  <c:v>-1.1894000000000009E-2</c:v>
                </c:pt>
                <c:pt idx="82">
                  <c:v>-1.1303000000000009E-2</c:v>
                </c:pt>
                <c:pt idx="83">
                  <c:v>-1.0588999999999998E-2</c:v>
                </c:pt>
                <c:pt idx="84">
                  <c:v>-1.1398999999999998E-2</c:v>
                </c:pt>
                <c:pt idx="85">
                  <c:v>-1.0596999999999994E-2</c:v>
                </c:pt>
                <c:pt idx="86">
                  <c:v>-1.158700000000001E-2</c:v>
                </c:pt>
                <c:pt idx="87">
                  <c:v>-1.0392E-2</c:v>
                </c:pt>
                <c:pt idx="88">
                  <c:v>-1.0577999999999994E-2</c:v>
                </c:pt>
                <c:pt idx="89">
                  <c:v>-1.0546999999999999E-2</c:v>
                </c:pt>
                <c:pt idx="90">
                  <c:v>-1.1399999999999999E-2</c:v>
                </c:pt>
                <c:pt idx="91">
                  <c:v>-1.0672000000000001E-2</c:v>
                </c:pt>
                <c:pt idx="92">
                  <c:v>-1.1082000000000014E-2</c:v>
                </c:pt>
                <c:pt idx="93">
                  <c:v>-1.1209999999999999E-2</c:v>
                </c:pt>
                <c:pt idx="94">
                  <c:v>-1.1341000000000009E-2</c:v>
                </c:pt>
                <c:pt idx="95">
                  <c:v>-1.1077999999999998E-2</c:v>
                </c:pt>
                <c:pt idx="96">
                  <c:v>-1.1482000000000013E-2</c:v>
                </c:pt>
                <c:pt idx="97">
                  <c:v>-1.1022000000000009E-2</c:v>
                </c:pt>
                <c:pt idx="98">
                  <c:v>-1.1044000000000007E-2</c:v>
                </c:pt>
                <c:pt idx="99">
                  <c:v>-1.1369000000000004E-2</c:v>
                </c:pt>
              </c:numCache>
            </c:numRef>
          </c:yVal>
          <c:smooth val="0"/>
        </c:ser>
        <c:ser>
          <c:idx val="3"/>
          <c:order val="3"/>
          <c:tx>
            <c:strRef>
              <c:f>'frequency range_23C'!$AP$1</c:f>
              <c:strCache>
                <c:ptCount val="1"/>
                <c:pt idx="0">
                  <c:v>MeanME_V+</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range_23C'!$AP$2:$AP$101</c:f>
              <c:numCache>
                <c:formatCode>General</c:formatCode>
                <c:ptCount val="100"/>
                <c:pt idx="0">
                  <c:v>-1.4263000000000001E-2</c:v>
                </c:pt>
                <c:pt idx="1">
                  <c:v>-1.4413E-2</c:v>
                </c:pt>
                <c:pt idx="2">
                  <c:v>-1.4369000000000002E-2</c:v>
                </c:pt>
                <c:pt idx="3">
                  <c:v>-1.4772000000000002E-2</c:v>
                </c:pt>
                <c:pt idx="4">
                  <c:v>-1.4524E-2</c:v>
                </c:pt>
                <c:pt idx="5">
                  <c:v>-1.4404000000000004E-2</c:v>
                </c:pt>
                <c:pt idx="6">
                  <c:v>-1.4496999999999998E-2</c:v>
                </c:pt>
                <c:pt idx="7">
                  <c:v>-1.4423999999999998E-2</c:v>
                </c:pt>
                <c:pt idx="8">
                  <c:v>-1.4585000000000002E-2</c:v>
                </c:pt>
                <c:pt idx="9">
                  <c:v>-1.4496999999999998E-2</c:v>
                </c:pt>
                <c:pt idx="10">
                  <c:v>-1.4747000000000001E-2</c:v>
                </c:pt>
                <c:pt idx="11">
                  <c:v>-1.4623000000000002E-2</c:v>
                </c:pt>
                <c:pt idx="12">
                  <c:v>-1.4723000000000005E-2</c:v>
                </c:pt>
                <c:pt idx="13">
                  <c:v>-1.4799E-2</c:v>
                </c:pt>
                <c:pt idx="14">
                  <c:v>-1.4605999999999999E-2</c:v>
                </c:pt>
                <c:pt idx="15">
                  <c:v>-1.4912E-2</c:v>
                </c:pt>
                <c:pt idx="16">
                  <c:v>-1.4636E-2</c:v>
                </c:pt>
                <c:pt idx="17">
                  <c:v>-1.451699999999999E-2</c:v>
                </c:pt>
                <c:pt idx="18">
                  <c:v>-1.4537999999999992E-2</c:v>
                </c:pt>
                <c:pt idx="19">
                  <c:v>-1.4808999999999998E-2</c:v>
                </c:pt>
                <c:pt idx="20">
                  <c:v>-1.4811E-2</c:v>
                </c:pt>
                <c:pt idx="21">
                  <c:v>-1.4702000000000005E-2</c:v>
                </c:pt>
                <c:pt idx="22">
                  <c:v>-1.4657999999999996E-2</c:v>
                </c:pt>
                <c:pt idx="23">
                  <c:v>-1.4773999999999994E-2</c:v>
                </c:pt>
                <c:pt idx="24">
                  <c:v>-1.4855999999999998E-2</c:v>
                </c:pt>
                <c:pt idx="25">
                  <c:v>-1.4789999999999998E-2</c:v>
                </c:pt>
                <c:pt idx="26">
                  <c:v>-1.4645000000000004E-2</c:v>
                </c:pt>
                <c:pt idx="27">
                  <c:v>-1.5039000000000004E-2</c:v>
                </c:pt>
                <c:pt idx="28">
                  <c:v>-1.4921000000000009E-2</c:v>
                </c:pt>
                <c:pt idx="29">
                  <c:v>-1.4865000000000001E-2</c:v>
                </c:pt>
                <c:pt idx="30">
                  <c:v>-1.475999999999999E-2</c:v>
                </c:pt>
                <c:pt idx="31">
                  <c:v>-1.5396999999999996E-2</c:v>
                </c:pt>
                <c:pt idx="32">
                  <c:v>-1.5067000000000001E-2</c:v>
                </c:pt>
                <c:pt idx="33">
                  <c:v>-1.5026000000000003E-2</c:v>
                </c:pt>
                <c:pt idx="34">
                  <c:v>-1.5016000000000002E-2</c:v>
                </c:pt>
                <c:pt idx="35">
                  <c:v>-1.4967000000000003E-2</c:v>
                </c:pt>
                <c:pt idx="36">
                  <c:v>-1.4970000000000002E-2</c:v>
                </c:pt>
                <c:pt idx="37">
                  <c:v>-1.4635E-2</c:v>
                </c:pt>
                <c:pt idx="38">
                  <c:v>-1.5139E-2</c:v>
                </c:pt>
                <c:pt idx="39">
                  <c:v>-1.5171E-2</c:v>
                </c:pt>
                <c:pt idx="40">
                  <c:v>-1.5031000000000001E-2</c:v>
                </c:pt>
                <c:pt idx="41">
                  <c:v>-1.5070000000000007E-2</c:v>
                </c:pt>
                <c:pt idx="42">
                  <c:v>-1.5117999999999998E-2</c:v>
                </c:pt>
                <c:pt idx="43">
                  <c:v>-1.4834999999999996E-2</c:v>
                </c:pt>
                <c:pt idx="44">
                  <c:v>-1.4963000000000004E-2</c:v>
                </c:pt>
                <c:pt idx="45">
                  <c:v>-1.5415000000000003E-2</c:v>
                </c:pt>
                <c:pt idx="46">
                  <c:v>-1.4834000000000002E-2</c:v>
                </c:pt>
                <c:pt idx="47">
                  <c:v>-1.5096000000000002E-2</c:v>
                </c:pt>
                <c:pt idx="48">
                  <c:v>-1.5150000000000004E-2</c:v>
                </c:pt>
                <c:pt idx="49">
                  <c:v>-1.7194000000000004E-2</c:v>
                </c:pt>
                <c:pt idx="50">
                  <c:v>-1.9285000000000017E-2</c:v>
                </c:pt>
                <c:pt idx="51">
                  <c:v>-1.5250999999999999E-2</c:v>
                </c:pt>
                <c:pt idx="52">
                  <c:v>-1.5003000000000013E-2</c:v>
                </c:pt>
                <c:pt idx="53">
                  <c:v>-1.5097999999999992E-2</c:v>
                </c:pt>
                <c:pt idx="54">
                  <c:v>-1.5027000000000004E-2</c:v>
                </c:pt>
                <c:pt idx="55">
                  <c:v>-1.5644000000000005E-2</c:v>
                </c:pt>
                <c:pt idx="56">
                  <c:v>-1.5195999999999998E-2</c:v>
                </c:pt>
                <c:pt idx="57">
                  <c:v>-1.4866000000000001E-2</c:v>
                </c:pt>
                <c:pt idx="58">
                  <c:v>-1.4990000000000003E-2</c:v>
                </c:pt>
                <c:pt idx="59">
                  <c:v>-1.4843000000000007E-2</c:v>
                </c:pt>
                <c:pt idx="60">
                  <c:v>-1.5138E-2</c:v>
                </c:pt>
                <c:pt idx="61">
                  <c:v>-1.5323000000000007E-2</c:v>
                </c:pt>
                <c:pt idx="62">
                  <c:v>-1.5235000000000002E-2</c:v>
                </c:pt>
                <c:pt idx="63">
                  <c:v>-1.4980000000000009E-2</c:v>
                </c:pt>
                <c:pt idx="64">
                  <c:v>-1.5207999999999999E-2</c:v>
                </c:pt>
                <c:pt idx="65">
                  <c:v>-1.4957000000000002E-2</c:v>
                </c:pt>
                <c:pt idx="66">
                  <c:v>-1.5151000000000001E-2</c:v>
                </c:pt>
                <c:pt idx="67">
                  <c:v>-1.5214999999999998E-2</c:v>
                </c:pt>
                <c:pt idx="68">
                  <c:v>-1.5218000000000001E-2</c:v>
                </c:pt>
                <c:pt idx="69">
                  <c:v>-1.5304000000000005E-2</c:v>
                </c:pt>
                <c:pt idx="70">
                  <c:v>-1.5087000000000001E-2</c:v>
                </c:pt>
                <c:pt idx="71">
                  <c:v>-1.5414000000000002E-2</c:v>
                </c:pt>
                <c:pt idx="72">
                  <c:v>-1.5169999999999998E-2</c:v>
                </c:pt>
                <c:pt idx="73">
                  <c:v>-1.5183000000000011E-2</c:v>
                </c:pt>
                <c:pt idx="74">
                  <c:v>-1.5252000000000003E-2</c:v>
                </c:pt>
                <c:pt idx="75">
                  <c:v>-1.5452000000000002E-2</c:v>
                </c:pt>
                <c:pt idx="76">
                  <c:v>-1.5241000000000005E-2</c:v>
                </c:pt>
                <c:pt idx="77">
                  <c:v>-1.4964000000000005E-2</c:v>
                </c:pt>
                <c:pt idx="78">
                  <c:v>-1.5173000000000002E-2</c:v>
                </c:pt>
                <c:pt idx="79">
                  <c:v>-1.5250000000000001E-2</c:v>
                </c:pt>
                <c:pt idx="80">
                  <c:v>-1.5377999999999998E-2</c:v>
                </c:pt>
                <c:pt idx="81">
                  <c:v>-1.5450999999999999E-2</c:v>
                </c:pt>
                <c:pt idx="82">
                  <c:v>-1.5299999999999998E-2</c:v>
                </c:pt>
                <c:pt idx="83">
                  <c:v>-1.5173000000000002E-2</c:v>
                </c:pt>
                <c:pt idx="84">
                  <c:v>-1.5383000000000003E-2</c:v>
                </c:pt>
                <c:pt idx="85">
                  <c:v>-1.5476999999999998E-2</c:v>
                </c:pt>
                <c:pt idx="86">
                  <c:v>-1.5474999999999996E-2</c:v>
                </c:pt>
                <c:pt idx="87">
                  <c:v>-1.5056000000000002E-2</c:v>
                </c:pt>
                <c:pt idx="88">
                  <c:v>-1.5133000000000002E-2</c:v>
                </c:pt>
                <c:pt idx="89">
                  <c:v>-1.5437000000000001E-2</c:v>
                </c:pt>
                <c:pt idx="90">
                  <c:v>-1.5415999999999996E-2</c:v>
                </c:pt>
                <c:pt idx="91">
                  <c:v>-1.5264000000000007E-2</c:v>
                </c:pt>
                <c:pt idx="92">
                  <c:v>-1.5461000000000003E-2</c:v>
                </c:pt>
                <c:pt idx="93">
                  <c:v>-1.5198E-2</c:v>
                </c:pt>
                <c:pt idx="94">
                  <c:v>-1.5313E-2</c:v>
                </c:pt>
                <c:pt idx="95">
                  <c:v>-1.5271999999999999E-2</c:v>
                </c:pt>
                <c:pt idx="96">
                  <c:v>-1.5460000000000014E-2</c:v>
                </c:pt>
                <c:pt idx="97">
                  <c:v>-1.5420000000000005E-2</c:v>
                </c:pt>
                <c:pt idx="98">
                  <c:v>-1.5268000000000004E-2</c:v>
                </c:pt>
                <c:pt idx="99">
                  <c:v>-1.5077000000000002E-2</c:v>
                </c:pt>
              </c:numCache>
            </c:numRef>
          </c:yVal>
          <c:smooth val="0"/>
        </c:ser>
        <c:dLbls>
          <c:showLegendKey val="0"/>
          <c:showVal val="0"/>
          <c:showCatName val="0"/>
          <c:showSerName val="0"/>
          <c:showPercent val="0"/>
          <c:showBubbleSize val="0"/>
        </c:dLbls>
        <c:axId val="402666856"/>
        <c:axId val="402663720"/>
      </c:scatterChart>
      <c:valAx>
        <c:axId val="402666856"/>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02663720"/>
        <c:crosses val="autoZero"/>
        <c:crossBetween val="midCat"/>
      </c:valAx>
      <c:valAx>
        <c:axId val="402663720"/>
        <c:scaling>
          <c:orientation val="minMax"/>
        </c:scaling>
        <c:delete val="0"/>
        <c:axPos val="l"/>
        <c:majorGridlines/>
        <c:title>
          <c:tx>
            <c:rich>
              <a:bodyPr rot="-5400000" vert="horz"/>
              <a:lstStyle/>
              <a:p>
                <a:pPr>
                  <a:defRPr sz="800" baseline="0"/>
                </a:pPr>
                <a:r>
                  <a:rPr lang="en-US" sz="800" baseline="0"/>
                  <a:t>Mag Bias (%)</a:t>
                </a:r>
              </a:p>
            </c:rich>
          </c:tx>
          <c:overlay val="0"/>
        </c:title>
        <c:numFmt formatCode="General" sourceLinked="1"/>
        <c:majorTickMark val="out"/>
        <c:minorTickMark val="none"/>
        <c:tickLblPos val="nextTo"/>
        <c:txPr>
          <a:bodyPr/>
          <a:lstStyle/>
          <a:p>
            <a:pPr>
              <a:defRPr sz="600" baseline="0"/>
            </a:pPr>
            <a:endParaRPr lang="en-US"/>
          </a:p>
        </c:txPr>
        <c:crossAx val="402666856"/>
        <c:crosses val="autoZero"/>
        <c:crossBetween val="midCat"/>
      </c:valAx>
    </c:plotArea>
    <c:legend>
      <c:legendPos val="r"/>
      <c:layout>
        <c:manualLayout>
          <c:xMode val="edge"/>
          <c:yMode val="edge"/>
          <c:x val="0.69740022768698895"/>
          <c:y val="0.13414781047105953"/>
          <c:w val="0.30259977231301138"/>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1" i="0" u="none" strike="noStrike" baseline="0"/>
              <a:t>Current </a:t>
            </a:r>
            <a:r>
              <a:rPr lang="en-US" sz="800" baseline="0"/>
              <a:t>mag 95% confidence (%)</a:t>
            </a:r>
          </a:p>
        </c:rich>
      </c:tx>
      <c:layout>
        <c:manualLayout>
          <c:xMode val="edge"/>
          <c:yMode val="edge"/>
          <c:x val="0.19888888888888889"/>
          <c:y val="2.1367521367521368E-2"/>
        </c:manualLayout>
      </c:layout>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'frq_rng charts'!$Y$1</c:f>
              <c:strCache>
                <c:ptCount val="1"/>
                <c:pt idx="0">
                  <c:v>IC_mag_conf</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charts'!$Y$2:$Y$101</c:f>
              <c:numCache>
                <c:formatCode>General</c:formatCode>
                <c:ptCount val="100"/>
                <c:pt idx="0">
                  <c:v>2.7594465779589492E-2</c:v>
                </c:pt>
                <c:pt idx="1">
                  <c:v>2.5861044633453061E-2</c:v>
                </c:pt>
                <c:pt idx="2">
                  <c:v>2.6077153779553625E-2</c:v>
                </c:pt>
                <c:pt idx="3">
                  <c:v>2.7887775257947389E-2</c:v>
                </c:pt>
                <c:pt idx="4">
                  <c:v>2.4398755604815293E-2</c:v>
                </c:pt>
                <c:pt idx="5">
                  <c:v>2.5618920721294264E-2</c:v>
                </c:pt>
                <c:pt idx="6">
                  <c:v>2.3970858502454201E-2</c:v>
                </c:pt>
                <c:pt idx="7">
                  <c:v>2.7335676236107179E-2</c:v>
                </c:pt>
                <c:pt idx="8">
                  <c:v>2.4460067464957883E-2</c:v>
                </c:pt>
                <c:pt idx="9">
                  <c:v>2.5729943269569212E-2</c:v>
                </c:pt>
                <c:pt idx="10">
                  <c:v>2.492432714281324E-2</c:v>
                </c:pt>
                <c:pt idx="11">
                  <c:v>2.1991722448495194E-2</c:v>
                </c:pt>
                <c:pt idx="12">
                  <c:v>2.2701447030590946E-2</c:v>
                </c:pt>
                <c:pt idx="13">
                  <c:v>2.4188026385940468E-2</c:v>
                </c:pt>
                <c:pt idx="14">
                  <c:v>2.4639220245173565E-2</c:v>
                </c:pt>
                <c:pt idx="15">
                  <c:v>2.0653469647436248E-2</c:v>
                </c:pt>
                <c:pt idx="16">
                  <c:v>2.3095747696647632E-2</c:v>
                </c:pt>
                <c:pt idx="17">
                  <c:v>2.0680305882379176E-2</c:v>
                </c:pt>
                <c:pt idx="18">
                  <c:v>2.2739769274336456E-2</c:v>
                </c:pt>
                <c:pt idx="19">
                  <c:v>1.986530226148147E-2</c:v>
                </c:pt>
                <c:pt idx="20">
                  <c:v>2.1745357289765895E-2</c:v>
                </c:pt>
                <c:pt idx="21">
                  <c:v>1.9781788486999446E-2</c:v>
                </c:pt>
                <c:pt idx="22">
                  <c:v>1.8873699620616791E-2</c:v>
                </c:pt>
                <c:pt idx="23">
                  <c:v>1.9197758652463343E-2</c:v>
                </c:pt>
                <c:pt idx="24">
                  <c:v>1.8674099088799946E-2</c:v>
                </c:pt>
                <c:pt idx="25">
                  <c:v>1.9581462195534929E-2</c:v>
                </c:pt>
                <c:pt idx="26">
                  <c:v>1.932001873287988E-2</c:v>
                </c:pt>
                <c:pt idx="27">
                  <c:v>1.9155414369539821E-2</c:v>
                </c:pt>
                <c:pt idx="28">
                  <c:v>1.747991086506406E-2</c:v>
                </c:pt>
                <c:pt idx="29">
                  <c:v>1.7129362985359952E-2</c:v>
                </c:pt>
                <c:pt idx="30">
                  <c:v>1.5715212587377934E-2</c:v>
                </c:pt>
                <c:pt idx="31">
                  <c:v>1.5856562360160725E-2</c:v>
                </c:pt>
                <c:pt idx="32">
                  <c:v>1.5537846169993479E-2</c:v>
                </c:pt>
                <c:pt idx="33">
                  <c:v>1.5175192992637455E-2</c:v>
                </c:pt>
                <c:pt idx="34">
                  <c:v>1.4467825453365384E-2</c:v>
                </c:pt>
                <c:pt idx="35">
                  <c:v>1.834976887385412E-2</c:v>
                </c:pt>
                <c:pt idx="36">
                  <c:v>1.3567011936875392E-2</c:v>
                </c:pt>
                <c:pt idx="37">
                  <c:v>1.3177805609388821E-2</c:v>
                </c:pt>
                <c:pt idx="38">
                  <c:v>1.2774626951382224E-2</c:v>
                </c:pt>
                <c:pt idx="39">
                  <c:v>1.260168996017578E-2</c:v>
                </c:pt>
                <c:pt idx="40">
                  <c:v>1.2021380952001925E-2</c:v>
                </c:pt>
                <c:pt idx="41">
                  <c:v>1.2001696751892377E-2</c:v>
                </c:pt>
                <c:pt idx="42">
                  <c:v>1.1738543870647902E-2</c:v>
                </c:pt>
                <c:pt idx="43">
                  <c:v>1.1480660978135975E-2</c:v>
                </c:pt>
                <c:pt idx="44">
                  <c:v>1.106627235550158E-2</c:v>
                </c:pt>
                <c:pt idx="45">
                  <c:v>1.0984083849252112E-2</c:v>
                </c:pt>
                <c:pt idx="46">
                  <c:v>1.118740014784698E-2</c:v>
                </c:pt>
                <c:pt idx="47">
                  <c:v>1.0872453840859811E-2</c:v>
                </c:pt>
                <c:pt idx="48">
                  <c:v>1.0360259441267649E-2</c:v>
                </c:pt>
                <c:pt idx="49">
                  <c:v>1.0372009316747728E-2</c:v>
                </c:pt>
                <c:pt idx="50">
                  <c:v>1.0060588266027437E-2</c:v>
                </c:pt>
                <c:pt idx="51">
                  <c:v>1.0757725696370842E-2</c:v>
                </c:pt>
                <c:pt idx="52">
                  <c:v>1.0331806442171208E-2</c:v>
                </c:pt>
                <c:pt idx="53">
                  <c:v>1.0792548042370181E-2</c:v>
                </c:pt>
                <c:pt idx="54">
                  <c:v>1.0653400307902823E-2</c:v>
                </c:pt>
                <c:pt idx="55">
                  <c:v>1.0405556810263655E-2</c:v>
                </c:pt>
                <c:pt idx="56">
                  <c:v>1.0600568955448171E-2</c:v>
                </c:pt>
                <c:pt idx="57">
                  <c:v>1.0950123398189042E-2</c:v>
                </c:pt>
                <c:pt idx="58">
                  <c:v>1.1080955462424567E-2</c:v>
                </c:pt>
                <c:pt idx="59">
                  <c:v>1.0957671230753713E-2</c:v>
                </c:pt>
                <c:pt idx="60">
                  <c:v>1.2078788501356448E-2</c:v>
                </c:pt>
                <c:pt idx="61">
                  <c:v>1.1614389653206561E-2</c:v>
                </c:pt>
                <c:pt idx="62">
                  <c:v>1.3045914235431822E-2</c:v>
                </c:pt>
                <c:pt idx="63">
                  <c:v>1.2706828402381661E-2</c:v>
                </c:pt>
                <c:pt idx="64">
                  <c:v>1.242871210517618E-2</c:v>
                </c:pt>
                <c:pt idx="65">
                  <c:v>1.3472737818680061E-2</c:v>
                </c:pt>
                <c:pt idx="66">
                  <c:v>1.3572175741568181E-2</c:v>
                </c:pt>
                <c:pt idx="67">
                  <c:v>1.4794565683965826E-2</c:v>
                </c:pt>
                <c:pt idx="68">
                  <c:v>1.4568780332364341E-2</c:v>
                </c:pt>
                <c:pt idx="69">
                  <c:v>1.5129074676312602E-2</c:v>
                </c:pt>
                <c:pt idx="70">
                  <c:v>1.4429085552544718E-2</c:v>
                </c:pt>
                <c:pt idx="71">
                  <c:v>1.4959982493698738E-2</c:v>
                </c:pt>
                <c:pt idx="72">
                  <c:v>1.5146308691352313E-2</c:v>
                </c:pt>
                <c:pt idx="73">
                  <c:v>1.541008946321723E-2</c:v>
                </c:pt>
                <c:pt idx="74">
                  <c:v>1.5367279380043185E-2</c:v>
                </c:pt>
                <c:pt idx="75">
                  <c:v>1.6484266241839577E-2</c:v>
                </c:pt>
                <c:pt idx="76">
                  <c:v>1.6731325969851201E-2</c:v>
                </c:pt>
                <c:pt idx="77">
                  <c:v>1.8691585711584652E-2</c:v>
                </c:pt>
                <c:pt idx="78">
                  <c:v>1.7606780434536482E-2</c:v>
                </c:pt>
                <c:pt idx="79">
                  <c:v>1.9459166694378981E-2</c:v>
                </c:pt>
                <c:pt idx="80">
                  <c:v>1.7768872418373743E-2</c:v>
                </c:pt>
                <c:pt idx="81">
                  <c:v>2.0251214170405606E-2</c:v>
                </c:pt>
                <c:pt idx="82">
                  <c:v>1.8335350165715979E-2</c:v>
                </c:pt>
                <c:pt idx="83">
                  <c:v>2.0751533345459341E-2</c:v>
                </c:pt>
                <c:pt idx="84">
                  <c:v>1.9285772437284198E-2</c:v>
                </c:pt>
                <c:pt idx="85">
                  <c:v>1.9906780038354808E-2</c:v>
                </c:pt>
                <c:pt idx="86">
                  <c:v>1.8801184399150815E-2</c:v>
                </c:pt>
                <c:pt idx="87">
                  <c:v>2.0393803757705654E-2</c:v>
                </c:pt>
                <c:pt idx="88">
                  <c:v>2.0216056362920828E-2</c:v>
                </c:pt>
                <c:pt idx="89">
                  <c:v>1.9305687074107104E-2</c:v>
                </c:pt>
                <c:pt idx="90">
                  <c:v>1.8795717290117416E-2</c:v>
                </c:pt>
                <c:pt idx="91">
                  <c:v>2.2722721378131378E-2</c:v>
                </c:pt>
                <c:pt idx="92">
                  <c:v>2.0813484799370448E-2</c:v>
                </c:pt>
                <c:pt idx="93">
                  <c:v>2.2019098289637145E-2</c:v>
                </c:pt>
                <c:pt idx="94">
                  <c:v>2.2994400917699231E-2</c:v>
                </c:pt>
                <c:pt idx="95">
                  <c:v>1.9210060990333965E-2</c:v>
                </c:pt>
                <c:pt idx="96">
                  <c:v>2.4169448948304865E-2</c:v>
                </c:pt>
                <c:pt idx="97">
                  <c:v>1.8442310538427181E-2</c:v>
                </c:pt>
                <c:pt idx="98">
                  <c:v>2.2145682833312245E-2</c:v>
                </c:pt>
                <c:pt idx="99">
                  <c:v>2.299585088587338E-2</c:v>
                </c:pt>
              </c:numCache>
            </c:numRef>
          </c:yVal>
          <c:smooth val="0"/>
        </c:ser>
        <c:ser>
          <c:idx val="0"/>
          <c:order val="1"/>
          <c:tx>
            <c:strRef>
              <c:f>'frq_rng charts'!$X$1</c:f>
              <c:strCache>
                <c:ptCount val="1"/>
                <c:pt idx="0">
                  <c:v>IB_mag_conf</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charts'!$X$2:$X$101</c:f>
              <c:numCache>
                <c:formatCode>General</c:formatCode>
                <c:ptCount val="100"/>
                <c:pt idx="0">
                  <c:v>4.562975463058519E-2</c:v>
                </c:pt>
                <c:pt idx="1">
                  <c:v>4.5654921228279084E-2</c:v>
                </c:pt>
                <c:pt idx="2">
                  <c:v>4.363365445542635E-2</c:v>
                </c:pt>
                <c:pt idx="3">
                  <c:v>4.1704910516519186E-2</c:v>
                </c:pt>
                <c:pt idx="4">
                  <c:v>4.448510308843738E-2</c:v>
                </c:pt>
                <c:pt idx="5">
                  <c:v>4.2803060068568523E-2</c:v>
                </c:pt>
                <c:pt idx="6">
                  <c:v>4.2999909923552883E-2</c:v>
                </c:pt>
                <c:pt idx="7">
                  <c:v>4.1563981067647512E-2</c:v>
                </c:pt>
                <c:pt idx="8">
                  <c:v>4.3663782281740462E-2</c:v>
                </c:pt>
                <c:pt idx="9">
                  <c:v>4.1455543271340066E-2</c:v>
                </c:pt>
                <c:pt idx="10">
                  <c:v>4.1461750581621624E-2</c:v>
                </c:pt>
                <c:pt idx="11">
                  <c:v>4.2918434012961429E-2</c:v>
                </c:pt>
                <c:pt idx="12">
                  <c:v>4.1338351692413525E-2</c:v>
                </c:pt>
                <c:pt idx="13">
                  <c:v>4.0575076810957955E-2</c:v>
                </c:pt>
                <c:pt idx="14">
                  <c:v>4.2725099126196903E-2</c:v>
                </c:pt>
                <c:pt idx="15">
                  <c:v>4.065233702577252E-2</c:v>
                </c:pt>
                <c:pt idx="16">
                  <c:v>3.9047327426592601E-2</c:v>
                </c:pt>
                <c:pt idx="17">
                  <c:v>4.1297057476052647E-2</c:v>
                </c:pt>
                <c:pt idx="18">
                  <c:v>3.8631489498085932E-2</c:v>
                </c:pt>
                <c:pt idx="19">
                  <c:v>3.9837941065910612E-2</c:v>
                </c:pt>
                <c:pt idx="20">
                  <c:v>3.8339713738896053E-2</c:v>
                </c:pt>
                <c:pt idx="21">
                  <c:v>3.8276010068799257E-2</c:v>
                </c:pt>
                <c:pt idx="22">
                  <c:v>3.8420264998733474E-2</c:v>
                </c:pt>
                <c:pt idx="23">
                  <c:v>3.7210593468533656E-2</c:v>
                </c:pt>
                <c:pt idx="24">
                  <c:v>3.8172776834933239E-2</c:v>
                </c:pt>
                <c:pt idx="25">
                  <c:v>3.6571471847867604E-2</c:v>
                </c:pt>
                <c:pt idx="26">
                  <c:v>3.7325317583072136E-2</c:v>
                </c:pt>
                <c:pt idx="27">
                  <c:v>3.7957864985408152E-2</c:v>
                </c:pt>
                <c:pt idx="28">
                  <c:v>3.4786552416119457E-2</c:v>
                </c:pt>
                <c:pt idx="29">
                  <c:v>3.4224519586230177E-2</c:v>
                </c:pt>
                <c:pt idx="30">
                  <c:v>3.5629441837128184E-2</c:v>
                </c:pt>
                <c:pt idx="31">
                  <c:v>3.3525459386039784E-2</c:v>
                </c:pt>
                <c:pt idx="32">
                  <c:v>3.3285212162033451E-2</c:v>
                </c:pt>
                <c:pt idx="33">
                  <c:v>3.2365921781995786E-2</c:v>
                </c:pt>
                <c:pt idx="34">
                  <c:v>3.1842567201904794E-2</c:v>
                </c:pt>
                <c:pt idx="35">
                  <c:v>3.2179671059279207E-2</c:v>
                </c:pt>
                <c:pt idx="36">
                  <c:v>3.2600520548194241E-2</c:v>
                </c:pt>
                <c:pt idx="37">
                  <c:v>3.0989293109453593E-2</c:v>
                </c:pt>
                <c:pt idx="38">
                  <c:v>3.0540583964952548E-2</c:v>
                </c:pt>
                <c:pt idx="39">
                  <c:v>3.0581534621070144E-2</c:v>
                </c:pt>
                <c:pt idx="40">
                  <c:v>2.9969315406448194E-2</c:v>
                </c:pt>
                <c:pt idx="41">
                  <c:v>2.9957556856829975E-2</c:v>
                </c:pt>
                <c:pt idx="42">
                  <c:v>2.9190545903674894E-2</c:v>
                </c:pt>
                <c:pt idx="43">
                  <c:v>2.9438659137352212E-2</c:v>
                </c:pt>
                <c:pt idx="44">
                  <c:v>2.8862202064995721E-2</c:v>
                </c:pt>
                <c:pt idx="45">
                  <c:v>2.925726212966669E-2</c:v>
                </c:pt>
                <c:pt idx="46">
                  <c:v>2.9621977297400053E-2</c:v>
                </c:pt>
                <c:pt idx="47">
                  <c:v>2.9033798996018476E-2</c:v>
                </c:pt>
                <c:pt idx="48">
                  <c:v>3.0428885152214286E-2</c:v>
                </c:pt>
                <c:pt idx="49">
                  <c:v>3.1602145615595108E-2</c:v>
                </c:pt>
                <c:pt idx="50">
                  <c:v>2.9623603518227362E-2</c:v>
                </c:pt>
                <c:pt idx="51">
                  <c:v>2.8993157150445217E-2</c:v>
                </c:pt>
                <c:pt idx="52">
                  <c:v>2.9162352395554487E-2</c:v>
                </c:pt>
                <c:pt idx="53">
                  <c:v>2.9336437730142415E-2</c:v>
                </c:pt>
                <c:pt idx="54">
                  <c:v>2.8767237456709879E-2</c:v>
                </c:pt>
                <c:pt idx="55">
                  <c:v>3.0650770510629224E-2</c:v>
                </c:pt>
                <c:pt idx="56">
                  <c:v>3.0741676855943052E-2</c:v>
                </c:pt>
                <c:pt idx="57">
                  <c:v>3.0536211003842746E-2</c:v>
                </c:pt>
                <c:pt idx="58">
                  <c:v>3.1191561338395974E-2</c:v>
                </c:pt>
                <c:pt idx="59">
                  <c:v>3.1264753478489442E-2</c:v>
                </c:pt>
                <c:pt idx="60">
                  <c:v>3.2398606832489109E-2</c:v>
                </c:pt>
                <c:pt idx="61">
                  <c:v>3.1239234909718635E-2</c:v>
                </c:pt>
                <c:pt idx="62">
                  <c:v>3.1988118727710409E-2</c:v>
                </c:pt>
                <c:pt idx="63">
                  <c:v>3.1736499759074832E-2</c:v>
                </c:pt>
                <c:pt idx="64">
                  <c:v>3.3772284571087878E-2</c:v>
                </c:pt>
                <c:pt idx="65">
                  <c:v>3.3493226750593415E-2</c:v>
                </c:pt>
                <c:pt idx="66">
                  <c:v>3.4147638504741035E-2</c:v>
                </c:pt>
                <c:pt idx="67">
                  <c:v>3.3974787068928085E-2</c:v>
                </c:pt>
                <c:pt idx="68">
                  <c:v>3.4396875925884599E-2</c:v>
                </c:pt>
                <c:pt idx="69">
                  <c:v>3.5098576891728669E-2</c:v>
                </c:pt>
                <c:pt idx="70">
                  <c:v>3.5719284146935398E-2</c:v>
                </c:pt>
                <c:pt idx="71">
                  <c:v>3.6173205422961166E-2</c:v>
                </c:pt>
                <c:pt idx="72">
                  <c:v>3.7258613874903056E-2</c:v>
                </c:pt>
                <c:pt idx="73">
                  <c:v>3.7580815398661337E-2</c:v>
                </c:pt>
                <c:pt idx="74">
                  <c:v>3.80235392247327E-2</c:v>
                </c:pt>
                <c:pt idx="75">
                  <c:v>3.8154945704724282E-2</c:v>
                </c:pt>
                <c:pt idx="76">
                  <c:v>3.8428395226229199E-2</c:v>
                </c:pt>
                <c:pt idx="77">
                  <c:v>3.7666487261381408E-2</c:v>
                </c:pt>
                <c:pt idx="78">
                  <c:v>3.9938451267828939E-2</c:v>
                </c:pt>
                <c:pt idx="79">
                  <c:v>3.8351212849450492E-2</c:v>
                </c:pt>
                <c:pt idx="80">
                  <c:v>3.9846610088531895E-2</c:v>
                </c:pt>
                <c:pt idx="81">
                  <c:v>3.823085838438009E-2</c:v>
                </c:pt>
                <c:pt idx="82">
                  <c:v>4.076028145746436E-2</c:v>
                </c:pt>
                <c:pt idx="83">
                  <c:v>3.8594033730470316E-2</c:v>
                </c:pt>
                <c:pt idx="84">
                  <c:v>4.0982050455854027E-2</c:v>
                </c:pt>
                <c:pt idx="85">
                  <c:v>4.1094475599276072E-2</c:v>
                </c:pt>
                <c:pt idx="86">
                  <c:v>4.2348741031781406E-2</c:v>
                </c:pt>
                <c:pt idx="87">
                  <c:v>4.1426167336314115E-2</c:v>
                </c:pt>
                <c:pt idx="88">
                  <c:v>4.2895769311944963E-2</c:v>
                </c:pt>
                <c:pt idx="89">
                  <c:v>4.315025881347357E-2</c:v>
                </c:pt>
                <c:pt idx="90">
                  <c:v>4.3565124031511894E-2</c:v>
                </c:pt>
                <c:pt idx="91">
                  <c:v>4.2773075848591122E-2</c:v>
                </c:pt>
                <c:pt idx="92">
                  <c:v>4.4152929446110475E-2</c:v>
                </c:pt>
                <c:pt idx="93">
                  <c:v>4.3235147449827066E-2</c:v>
                </c:pt>
                <c:pt idx="94">
                  <c:v>4.1620142180048246E-2</c:v>
                </c:pt>
                <c:pt idx="95">
                  <c:v>4.4549603644369877E-2</c:v>
                </c:pt>
                <c:pt idx="96">
                  <c:v>4.0329490065076343E-2</c:v>
                </c:pt>
                <c:pt idx="97">
                  <c:v>4.4184614160819972E-2</c:v>
                </c:pt>
                <c:pt idx="98">
                  <c:v>4.4471575361386406E-2</c:v>
                </c:pt>
                <c:pt idx="99">
                  <c:v>4.4147899794193764E-2</c:v>
                </c:pt>
              </c:numCache>
            </c:numRef>
          </c:yVal>
          <c:smooth val="0"/>
        </c:ser>
        <c:ser>
          <c:idx val="2"/>
          <c:order val="2"/>
          <c:tx>
            <c:strRef>
              <c:f>'frq_rng charts'!$W$1</c:f>
              <c:strCache>
                <c:ptCount val="1"/>
                <c:pt idx="0">
                  <c:v>IA_mag_conf</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charts'!$W$2:$W$101</c:f>
              <c:numCache>
                <c:formatCode>General</c:formatCode>
                <c:ptCount val="100"/>
                <c:pt idx="0">
                  <c:v>3.9148310292583151E-2</c:v>
                </c:pt>
                <c:pt idx="1">
                  <c:v>3.8364123710429403E-2</c:v>
                </c:pt>
                <c:pt idx="2">
                  <c:v>3.7311326751967272E-2</c:v>
                </c:pt>
                <c:pt idx="3">
                  <c:v>3.6971809470271087E-2</c:v>
                </c:pt>
                <c:pt idx="4">
                  <c:v>3.3599646691241422E-2</c:v>
                </c:pt>
                <c:pt idx="5">
                  <c:v>3.7920754760348868E-2</c:v>
                </c:pt>
                <c:pt idx="6">
                  <c:v>3.3638623557443591E-2</c:v>
                </c:pt>
                <c:pt idx="7">
                  <c:v>3.4453910689289463E-2</c:v>
                </c:pt>
                <c:pt idx="8">
                  <c:v>3.2243025468946099E-2</c:v>
                </c:pt>
                <c:pt idx="9">
                  <c:v>3.506775289473657E-2</c:v>
                </c:pt>
                <c:pt idx="10">
                  <c:v>3.6939217771862223E-2</c:v>
                </c:pt>
                <c:pt idx="11">
                  <c:v>3.0244454081547443E-2</c:v>
                </c:pt>
                <c:pt idx="12">
                  <c:v>3.0734992418257109E-2</c:v>
                </c:pt>
                <c:pt idx="13">
                  <c:v>3.0631619789667091E-2</c:v>
                </c:pt>
                <c:pt idx="14">
                  <c:v>3.0685145858449798E-2</c:v>
                </c:pt>
                <c:pt idx="15">
                  <c:v>2.8511879066703296E-2</c:v>
                </c:pt>
                <c:pt idx="16">
                  <c:v>3.9605329033794982E-2</c:v>
                </c:pt>
                <c:pt idx="17">
                  <c:v>3.0686379510523599E-2</c:v>
                </c:pt>
                <c:pt idx="18">
                  <c:v>3.1372403714174678E-2</c:v>
                </c:pt>
                <c:pt idx="19">
                  <c:v>2.9884047140045451E-2</c:v>
                </c:pt>
                <c:pt idx="20">
                  <c:v>3.1309536666378049E-2</c:v>
                </c:pt>
                <c:pt idx="21">
                  <c:v>2.6826156749857725E-2</c:v>
                </c:pt>
                <c:pt idx="22">
                  <c:v>2.7159863768459993E-2</c:v>
                </c:pt>
                <c:pt idx="23">
                  <c:v>2.6403887047448407E-2</c:v>
                </c:pt>
                <c:pt idx="24">
                  <c:v>2.5119176306002026E-2</c:v>
                </c:pt>
                <c:pt idx="25">
                  <c:v>2.4497696067099645E-2</c:v>
                </c:pt>
                <c:pt idx="26">
                  <c:v>2.4443516903994562E-2</c:v>
                </c:pt>
                <c:pt idx="27">
                  <c:v>2.3855353949324178E-2</c:v>
                </c:pt>
                <c:pt idx="28">
                  <c:v>2.3021504361966136E-2</c:v>
                </c:pt>
                <c:pt idx="29">
                  <c:v>2.3288402867631949E-2</c:v>
                </c:pt>
                <c:pt idx="30">
                  <c:v>2.3084295116132331E-2</c:v>
                </c:pt>
                <c:pt idx="31">
                  <c:v>2.2078570640545012E-2</c:v>
                </c:pt>
                <c:pt idx="32">
                  <c:v>2.1684536157703504E-2</c:v>
                </c:pt>
                <c:pt idx="33">
                  <c:v>1.9983332720869672E-2</c:v>
                </c:pt>
                <c:pt idx="34">
                  <c:v>2.0166525373276942E-2</c:v>
                </c:pt>
                <c:pt idx="35">
                  <c:v>2.0298452933691261E-2</c:v>
                </c:pt>
                <c:pt idx="36">
                  <c:v>1.9714812542383265E-2</c:v>
                </c:pt>
                <c:pt idx="37">
                  <c:v>1.8970281853064781E-2</c:v>
                </c:pt>
                <c:pt idx="38">
                  <c:v>1.8173899998810923E-2</c:v>
                </c:pt>
                <c:pt idx="39">
                  <c:v>1.775806112177657E-2</c:v>
                </c:pt>
                <c:pt idx="40">
                  <c:v>1.6597256363590232E-2</c:v>
                </c:pt>
                <c:pt idx="41">
                  <c:v>1.7147288793537156E-2</c:v>
                </c:pt>
                <c:pt idx="42">
                  <c:v>1.6369751778813852E-2</c:v>
                </c:pt>
                <c:pt idx="43">
                  <c:v>1.6007162337592026E-2</c:v>
                </c:pt>
                <c:pt idx="44">
                  <c:v>1.5542359184047443E-2</c:v>
                </c:pt>
                <c:pt idx="45">
                  <c:v>1.5714859906542061E-2</c:v>
                </c:pt>
                <c:pt idx="46">
                  <c:v>1.6095554002209723E-2</c:v>
                </c:pt>
                <c:pt idx="47">
                  <c:v>1.5380000657606224E-2</c:v>
                </c:pt>
                <c:pt idx="48">
                  <c:v>1.6384057386554761E-2</c:v>
                </c:pt>
                <c:pt idx="49">
                  <c:v>1.5747371659982513E-2</c:v>
                </c:pt>
                <c:pt idx="50">
                  <c:v>2.5955040229820942E-2</c:v>
                </c:pt>
                <c:pt idx="51">
                  <c:v>1.5902402500565418E-2</c:v>
                </c:pt>
                <c:pt idx="52">
                  <c:v>1.6189372603334445E-2</c:v>
                </c:pt>
                <c:pt idx="53">
                  <c:v>1.5650715715766046E-2</c:v>
                </c:pt>
                <c:pt idx="54">
                  <c:v>1.5660998331478909E-2</c:v>
                </c:pt>
                <c:pt idx="55">
                  <c:v>1.604387631179674E-2</c:v>
                </c:pt>
                <c:pt idx="56">
                  <c:v>1.5467300198334701E-2</c:v>
                </c:pt>
                <c:pt idx="57">
                  <c:v>1.6286806937280365E-2</c:v>
                </c:pt>
                <c:pt idx="58">
                  <c:v>1.5745688499214625E-2</c:v>
                </c:pt>
                <c:pt idx="59">
                  <c:v>1.6270591157781285E-2</c:v>
                </c:pt>
                <c:pt idx="60">
                  <c:v>1.6865791381063186E-2</c:v>
                </c:pt>
                <c:pt idx="61">
                  <c:v>1.6375577418056168E-2</c:v>
                </c:pt>
                <c:pt idx="62">
                  <c:v>1.6196955882129323E-2</c:v>
                </c:pt>
                <c:pt idx="63">
                  <c:v>1.6470524498498566E-2</c:v>
                </c:pt>
                <c:pt idx="64">
                  <c:v>1.7826646325892405E-2</c:v>
                </c:pt>
                <c:pt idx="65">
                  <c:v>1.8556489520467477E-2</c:v>
                </c:pt>
                <c:pt idx="66">
                  <c:v>1.790500435525031E-2</c:v>
                </c:pt>
                <c:pt idx="67">
                  <c:v>1.8481188568353606E-2</c:v>
                </c:pt>
                <c:pt idx="68">
                  <c:v>1.88541662418861E-2</c:v>
                </c:pt>
                <c:pt idx="69">
                  <c:v>1.8820455751262118E-2</c:v>
                </c:pt>
                <c:pt idx="70">
                  <c:v>1.893757578804665E-2</c:v>
                </c:pt>
                <c:pt idx="71">
                  <c:v>1.9081748122125465E-2</c:v>
                </c:pt>
                <c:pt idx="72">
                  <c:v>1.9514792152114064E-2</c:v>
                </c:pt>
                <c:pt idx="73">
                  <c:v>2.0047773743962299E-2</c:v>
                </c:pt>
                <c:pt idx="74">
                  <c:v>2.04430668496626E-2</c:v>
                </c:pt>
                <c:pt idx="75">
                  <c:v>2.0447790941646532E-2</c:v>
                </c:pt>
                <c:pt idx="76">
                  <c:v>2.0539529142732767E-2</c:v>
                </c:pt>
                <c:pt idx="77">
                  <c:v>2.2622858975777992E-2</c:v>
                </c:pt>
                <c:pt idx="78">
                  <c:v>2.1534915373691278E-2</c:v>
                </c:pt>
                <c:pt idx="79">
                  <c:v>2.3458134818761089E-2</c:v>
                </c:pt>
                <c:pt idx="80">
                  <c:v>2.2303732423913612E-2</c:v>
                </c:pt>
                <c:pt idx="81">
                  <c:v>2.3656016568561065E-2</c:v>
                </c:pt>
                <c:pt idx="82">
                  <c:v>2.2918120656325647E-2</c:v>
                </c:pt>
                <c:pt idx="83">
                  <c:v>2.3513736287854529E-2</c:v>
                </c:pt>
                <c:pt idx="84">
                  <c:v>2.2231776997693325E-2</c:v>
                </c:pt>
                <c:pt idx="85">
                  <c:v>2.2649509833863816E-2</c:v>
                </c:pt>
                <c:pt idx="86">
                  <c:v>2.3064774808951888E-2</c:v>
                </c:pt>
                <c:pt idx="87">
                  <c:v>2.3368688324720027E-2</c:v>
                </c:pt>
                <c:pt idx="88">
                  <c:v>2.3143384456586771E-2</c:v>
                </c:pt>
                <c:pt idx="89">
                  <c:v>2.3606044007179056E-2</c:v>
                </c:pt>
                <c:pt idx="90">
                  <c:v>2.3006348451984217E-2</c:v>
                </c:pt>
                <c:pt idx="91">
                  <c:v>2.6010712999238621E-2</c:v>
                </c:pt>
                <c:pt idx="92">
                  <c:v>2.3727197480814449E-2</c:v>
                </c:pt>
                <c:pt idx="93">
                  <c:v>2.4870705495269742E-2</c:v>
                </c:pt>
                <c:pt idx="94">
                  <c:v>2.3837374656291401E-2</c:v>
                </c:pt>
                <c:pt idx="95">
                  <c:v>2.31511954344664E-2</c:v>
                </c:pt>
                <c:pt idx="96">
                  <c:v>2.5771583299725009E-2</c:v>
                </c:pt>
                <c:pt idx="97">
                  <c:v>2.2900209432785285E-2</c:v>
                </c:pt>
                <c:pt idx="98">
                  <c:v>2.4440190120643204E-2</c:v>
                </c:pt>
                <c:pt idx="99">
                  <c:v>2.5542847679512766E-2</c:v>
                </c:pt>
              </c:numCache>
            </c:numRef>
          </c:yVal>
          <c:smooth val="0"/>
        </c:ser>
        <c:dLbls>
          <c:showLegendKey val="0"/>
          <c:showVal val="0"/>
          <c:showCatName val="0"/>
          <c:showSerName val="0"/>
          <c:showPercent val="0"/>
          <c:showBubbleSize val="0"/>
        </c:dLbls>
        <c:axId val="438775880"/>
        <c:axId val="438776272"/>
      </c:scatterChart>
      <c:valAx>
        <c:axId val="438775880"/>
        <c:scaling>
          <c:orientation val="minMax"/>
          <c:max val="65"/>
          <c:min val="55"/>
        </c:scaling>
        <c:delete val="0"/>
        <c:axPos val="b"/>
        <c:title>
          <c:tx>
            <c:rich>
              <a:bodyPr/>
              <a:lstStyle/>
              <a:p>
                <a:pPr>
                  <a:defRPr sz="800"/>
                </a:pPr>
                <a:r>
                  <a:rPr lang="en-US" sz="800"/>
                  <a:t>Input Frequency (Hz)</a:t>
                </a:r>
              </a:p>
            </c:rich>
          </c:tx>
          <c:overlay val="0"/>
        </c:title>
        <c:numFmt formatCode="0.0" sourceLinked="1"/>
        <c:majorTickMark val="out"/>
        <c:minorTickMark val="none"/>
        <c:tickLblPos val="low"/>
        <c:txPr>
          <a:bodyPr/>
          <a:lstStyle/>
          <a:p>
            <a:pPr>
              <a:defRPr sz="600"/>
            </a:pPr>
            <a:endParaRPr lang="en-US"/>
          </a:p>
        </c:txPr>
        <c:crossAx val="438776272"/>
        <c:crosses val="autoZero"/>
        <c:crossBetween val="midCat"/>
      </c:valAx>
      <c:valAx>
        <c:axId val="438776272"/>
        <c:scaling>
          <c:orientation val="minMax"/>
        </c:scaling>
        <c:delete val="0"/>
        <c:axPos val="l"/>
        <c:majorGridlines/>
        <c:title>
          <c:tx>
            <c:rich>
              <a:bodyPr rot="-5400000" vert="horz"/>
              <a:lstStyle/>
              <a:p>
                <a:pPr>
                  <a:defRPr sz="800"/>
                </a:pPr>
                <a:r>
                  <a:rPr lang="en-US" sz="800"/>
                  <a:t>Mag 95% </a:t>
                </a:r>
                <a:r>
                  <a:rPr lang="en-US" sz="800" baseline="0"/>
                  <a:t> level </a:t>
                </a:r>
                <a:r>
                  <a:rPr lang="en-US" sz="800"/>
                  <a:t>(%)</a:t>
                </a:r>
              </a:p>
            </c:rich>
          </c:tx>
          <c:overlay val="0"/>
        </c:title>
        <c:numFmt formatCode="General" sourceLinked="1"/>
        <c:majorTickMark val="out"/>
        <c:minorTickMark val="none"/>
        <c:tickLblPos val="nextTo"/>
        <c:txPr>
          <a:bodyPr/>
          <a:lstStyle/>
          <a:p>
            <a:pPr>
              <a:defRPr sz="600"/>
            </a:pPr>
            <a:endParaRPr lang="en-US"/>
          </a:p>
        </c:txPr>
        <c:crossAx val="438775880"/>
        <c:crosses val="autoZero"/>
        <c:crossBetween val="midCat"/>
      </c:valAx>
    </c:plotArea>
    <c:legend>
      <c:legendPos val="r"/>
      <c:layout>
        <c:manualLayout>
          <c:xMode val="edge"/>
          <c:yMode val="edge"/>
          <c:x val="0.68857708168092446"/>
          <c:y val="0.13414781047105953"/>
          <c:w val="0.31142291831907609"/>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1" i="0" u="none" strike="noStrike" baseline="0"/>
              <a:t>Current phase bias</a:t>
            </a:r>
            <a:endParaRPr lang="en-US" sz="800" baseline="0"/>
          </a:p>
        </c:rich>
      </c:tx>
      <c:layout>
        <c:manualLayout>
          <c:xMode val="edge"/>
          <c:yMode val="edge"/>
          <c:x val="0.28863247863247882"/>
          <c:y val="2.8490028490028487E-2"/>
        </c:manualLayout>
      </c:layout>
      <c:overlay val="1"/>
    </c:title>
    <c:autoTitleDeleted val="0"/>
    <c:plotArea>
      <c:layout>
        <c:manualLayout>
          <c:layoutTarget val="inner"/>
          <c:xMode val="edge"/>
          <c:yMode val="edge"/>
          <c:x val="0.18921957829538791"/>
          <c:y val="5.1400554097404488E-2"/>
          <c:w val="0.547836296323709"/>
          <c:h val="0.73444808982210552"/>
        </c:manualLayout>
      </c:layout>
      <c:scatterChart>
        <c:scatterStyle val="lineMarker"/>
        <c:varyColors val="0"/>
        <c:ser>
          <c:idx val="1"/>
          <c:order val="0"/>
          <c:tx>
            <c:strRef>
              <c:f>'frequency range_23C'!$CD$1</c:f>
              <c:strCache>
                <c:ptCount val="1"/>
                <c:pt idx="0">
                  <c:v>MeanPE_IC</c:v>
                </c:pt>
              </c:strCache>
            </c:strRef>
          </c:tx>
          <c:spPr>
            <a:ln>
              <a:solidFill>
                <a:srgbClr val="FFC000"/>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'frequency range_23C'!$CD$2:$CD$102</c:f>
              <c:numCache>
                <c:formatCode>General</c:formatCode>
                <c:ptCount val="101"/>
                <c:pt idx="0">
                  <c:v>4.0109999999999989E-3</c:v>
                </c:pt>
                <c:pt idx="1">
                  <c:v>5.3130000000000026E-3</c:v>
                </c:pt>
                <c:pt idx="2">
                  <c:v>5.7070000000000029E-3</c:v>
                </c:pt>
                <c:pt idx="3">
                  <c:v>4.3639999999999998E-3</c:v>
                </c:pt>
                <c:pt idx="4">
                  <c:v>4.8090000000000034E-3</c:v>
                </c:pt>
                <c:pt idx="5">
                  <c:v>5.4949999999999999E-3</c:v>
                </c:pt>
                <c:pt idx="6">
                  <c:v>4.918000000000004E-3</c:v>
                </c:pt>
                <c:pt idx="7">
                  <c:v>4.5170000000000002E-3</c:v>
                </c:pt>
                <c:pt idx="8">
                  <c:v>5.1309999999999984E-3</c:v>
                </c:pt>
                <c:pt idx="9">
                  <c:v>5.1690000000000026E-3</c:v>
                </c:pt>
                <c:pt idx="10">
                  <c:v>5.8300000000000027E-3</c:v>
                </c:pt>
                <c:pt idx="11">
                  <c:v>4.2129999999999997E-3</c:v>
                </c:pt>
                <c:pt idx="12">
                  <c:v>5.1720000000000004E-3</c:v>
                </c:pt>
                <c:pt idx="13">
                  <c:v>4.6940000000000003E-3</c:v>
                </c:pt>
                <c:pt idx="14">
                  <c:v>5.9340000000000044E-3</c:v>
                </c:pt>
                <c:pt idx="15">
                  <c:v>5.7410000000000039E-3</c:v>
                </c:pt>
                <c:pt idx="16">
                  <c:v>5.3109999999999997E-3</c:v>
                </c:pt>
                <c:pt idx="17">
                  <c:v>5.0629999999999998E-3</c:v>
                </c:pt>
                <c:pt idx="18">
                  <c:v>5.3670000000000002E-3</c:v>
                </c:pt>
                <c:pt idx="19">
                  <c:v>6.1420000000000008E-3</c:v>
                </c:pt>
                <c:pt idx="20">
                  <c:v>5.9100000000000029E-3</c:v>
                </c:pt>
                <c:pt idx="21">
                  <c:v>4.7629999999999999E-3</c:v>
                </c:pt>
                <c:pt idx="22">
                  <c:v>5.204000000000002E-3</c:v>
                </c:pt>
                <c:pt idx="23">
                  <c:v>5.3340000000000002E-3</c:v>
                </c:pt>
                <c:pt idx="24">
                  <c:v>6.0450000000000026E-3</c:v>
                </c:pt>
                <c:pt idx="25">
                  <c:v>5.6030000000000003E-3</c:v>
                </c:pt>
                <c:pt idx="26">
                  <c:v>5.8280000000000024E-3</c:v>
                </c:pt>
                <c:pt idx="27">
                  <c:v>5.6989999999999992E-3</c:v>
                </c:pt>
                <c:pt idx="28">
                  <c:v>5.9110000000000031E-3</c:v>
                </c:pt>
                <c:pt idx="29">
                  <c:v>6.3260000000000026E-3</c:v>
                </c:pt>
                <c:pt idx="30">
                  <c:v>5.6660000000000009E-3</c:v>
                </c:pt>
                <c:pt idx="31">
                  <c:v>4.781000000000004E-3</c:v>
                </c:pt>
                <c:pt idx="32">
                  <c:v>5.4360000000000042E-3</c:v>
                </c:pt>
                <c:pt idx="33">
                  <c:v>6.1950000000000035E-3</c:v>
                </c:pt>
                <c:pt idx="34">
                  <c:v>6.5730000000000059E-3</c:v>
                </c:pt>
                <c:pt idx="35">
                  <c:v>5.5470000000000024E-3</c:v>
                </c:pt>
                <c:pt idx="36">
                  <c:v>5.4070000000000047E-3</c:v>
                </c:pt>
                <c:pt idx="37">
                  <c:v>5.4800000000000057E-3</c:v>
                </c:pt>
                <c:pt idx="38">
                  <c:v>5.3950000000000014E-3</c:v>
                </c:pt>
                <c:pt idx="39">
                  <c:v>5.8499999999999984E-3</c:v>
                </c:pt>
                <c:pt idx="40">
                  <c:v>5.5140000000000024E-3</c:v>
                </c:pt>
                <c:pt idx="41">
                  <c:v>6.0910000000000035E-3</c:v>
                </c:pt>
                <c:pt idx="42">
                  <c:v>5.5920000000000006E-3</c:v>
                </c:pt>
                <c:pt idx="43">
                  <c:v>6.2600000000000034E-3</c:v>
                </c:pt>
                <c:pt idx="44">
                  <c:v>6.4730000000000074E-3</c:v>
                </c:pt>
                <c:pt idx="45">
                  <c:v>5.7280000000000013E-3</c:v>
                </c:pt>
                <c:pt idx="46">
                  <c:v>5.734000000000003E-3</c:v>
                </c:pt>
                <c:pt idx="47">
                  <c:v>5.2890000000000029E-3</c:v>
                </c:pt>
                <c:pt idx="48">
                  <c:v>6.6550000000000012E-3</c:v>
                </c:pt>
                <c:pt idx="49">
                  <c:v>6.5550000000000027E-3</c:v>
                </c:pt>
                <c:pt idx="50">
                  <c:v>6.9980000000000025E-3</c:v>
                </c:pt>
                <c:pt idx="51">
                  <c:v>6.6150000000000011E-3</c:v>
                </c:pt>
                <c:pt idx="52">
                  <c:v>4.9670000000000009E-3</c:v>
                </c:pt>
                <c:pt idx="53">
                  <c:v>5.2420000000000027E-3</c:v>
                </c:pt>
                <c:pt idx="54">
                  <c:v>6.3090000000000012E-3</c:v>
                </c:pt>
                <c:pt idx="55">
                  <c:v>6.2740000000000044E-3</c:v>
                </c:pt>
                <c:pt idx="56">
                  <c:v>6.6630000000000014E-3</c:v>
                </c:pt>
                <c:pt idx="57">
                  <c:v>5.9130000000000007E-3</c:v>
                </c:pt>
                <c:pt idx="58">
                  <c:v>4.4890000000000008E-3</c:v>
                </c:pt>
                <c:pt idx="59">
                  <c:v>6.380000000000002E-3</c:v>
                </c:pt>
                <c:pt idx="60">
                  <c:v>6.2240000000000004E-3</c:v>
                </c:pt>
                <c:pt idx="61">
                  <c:v>5.7579999999999992E-3</c:v>
                </c:pt>
                <c:pt idx="62">
                  <c:v>5.5530000000000024E-3</c:v>
                </c:pt>
                <c:pt idx="63">
                  <c:v>6.2530000000000059E-3</c:v>
                </c:pt>
                <c:pt idx="64">
                  <c:v>6.0280000000000004E-3</c:v>
                </c:pt>
                <c:pt idx="65">
                  <c:v>6.6030000000000038E-3</c:v>
                </c:pt>
                <c:pt idx="66">
                  <c:v>6.075000000000004E-3</c:v>
                </c:pt>
                <c:pt idx="67">
                  <c:v>5.8930000000000024E-3</c:v>
                </c:pt>
                <c:pt idx="68">
                  <c:v>6.1810000000000033E-3</c:v>
                </c:pt>
                <c:pt idx="69">
                  <c:v>6.4440000000000044E-3</c:v>
                </c:pt>
                <c:pt idx="70">
                  <c:v>6.6629999999999988E-3</c:v>
                </c:pt>
                <c:pt idx="71">
                  <c:v>6.128999999999999E-3</c:v>
                </c:pt>
                <c:pt idx="72">
                  <c:v>6.0760000000000007E-3</c:v>
                </c:pt>
                <c:pt idx="73">
                  <c:v>5.8770000000000029E-3</c:v>
                </c:pt>
                <c:pt idx="74">
                  <c:v>6.8020000000000034E-3</c:v>
                </c:pt>
                <c:pt idx="75">
                  <c:v>6.6290000000000012E-3</c:v>
                </c:pt>
                <c:pt idx="76">
                  <c:v>6.5079999999999999E-3</c:v>
                </c:pt>
                <c:pt idx="77">
                  <c:v>7.4120000000000028E-3</c:v>
                </c:pt>
                <c:pt idx="78">
                  <c:v>6.1600000000000014E-3</c:v>
                </c:pt>
                <c:pt idx="79">
                  <c:v>6.2000000000000024E-3</c:v>
                </c:pt>
                <c:pt idx="80">
                  <c:v>6.1349999999999998E-3</c:v>
                </c:pt>
                <c:pt idx="81">
                  <c:v>5.6909999999999999E-3</c:v>
                </c:pt>
                <c:pt idx="82">
                  <c:v>5.9879999999999994E-3</c:v>
                </c:pt>
                <c:pt idx="83">
                  <c:v>5.3679999999999995E-3</c:v>
                </c:pt>
                <c:pt idx="84">
                  <c:v>6.2230000000000037E-3</c:v>
                </c:pt>
                <c:pt idx="85">
                  <c:v>5.6179999999999997E-3</c:v>
                </c:pt>
                <c:pt idx="86">
                  <c:v>6.2420000000000019E-3</c:v>
                </c:pt>
                <c:pt idx="87">
                  <c:v>7.0449999999999992E-3</c:v>
                </c:pt>
                <c:pt idx="88">
                  <c:v>6.1449999999999986E-3</c:v>
                </c:pt>
                <c:pt idx="89">
                  <c:v>6.2550000000000027E-3</c:v>
                </c:pt>
                <c:pt idx="90">
                  <c:v>6.4700000000000053E-3</c:v>
                </c:pt>
                <c:pt idx="91">
                  <c:v>7.4790000000000047E-3</c:v>
                </c:pt>
                <c:pt idx="92">
                  <c:v>6.9150000000000036E-3</c:v>
                </c:pt>
                <c:pt idx="93">
                  <c:v>6.5570000000000021E-3</c:v>
                </c:pt>
                <c:pt idx="94">
                  <c:v>4.9390000000000042E-3</c:v>
                </c:pt>
                <c:pt idx="95">
                  <c:v>6.1020000000000007E-3</c:v>
                </c:pt>
                <c:pt idx="96">
                  <c:v>6.5980000000000014E-3</c:v>
                </c:pt>
                <c:pt idx="97">
                  <c:v>5.8050000000000037E-3</c:v>
                </c:pt>
                <c:pt idx="98">
                  <c:v>6.2870000000000018E-3</c:v>
                </c:pt>
                <c:pt idx="99">
                  <c:v>6.7659999999999994E-3</c:v>
                </c:pt>
                <c:pt idx="100">
                  <c:v>6.7290000000000058E-3</c:v>
                </c:pt>
              </c:numCache>
            </c:numRef>
          </c:yVal>
          <c:smooth val="0"/>
        </c:ser>
        <c:ser>
          <c:idx val="0"/>
          <c:order val="1"/>
          <c:tx>
            <c:strRef>
              <c:f>'frequency range_23C'!$BR$1</c:f>
              <c:strCache>
                <c:ptCount val="1"/>
                <c:pt idx="0">
                  <c:v>MeanPE_IB</c:v>
                </c:pt>
              </c:strCache>
            </c:strRef>
          </c:tx>
          <c:spPr>
            <a:ln>
              <a:solidFill>
                <a:schemeClr val="accent6">
                  <a:lumMod val="75000"/>
                </a:schemeClr>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range_23C'!$BR$2:$BR$102</c:f>
              <c:numCache>
                <c:formatCode>General</c:formatCode>
                <c:ptCount val="101"/>
                <c:pt idx="0">
                  <c:v>4.1250000000000002E-3</c:v>
                </c:pt>
                <c:pt idx="1">
                  <c:v>5.6690000000000004E-3</c:v>
                </c:pt>
                <c:pt idx="2">
                  <c:v>6.1060000000000029E-3</c:v>
                </c:pt>
                <c:pt idx="3">
                  <c:v>4.8929999999999998E-3</c:v>
                </c:pt>
                <c:pt idx="4">
                  <c:v>5.252999999999999E-3</c:v>
                </c:pt>
                <c:pt idx="5">
                  <c:v>5.9980000000000042E-3</c:v>
                </c:pt>
                <c:pt idx="6">
                  <c:v>5.466000000000003E-3</c:v>
                </c:pt>
                <c:pt idx="7">
                  <c:v>4.7900000000000035E-3</c:v>
                </c:pt>
                <c:pt idx="8">
                  <c:v>5.2600000000000034E-3</c:v>
                </c:pt>
                <c:pt idx="9">
                  <c:v>5.5840000000000004E-3</c:v>
                </c:pt>
                <c:pt idx="10">
                  <c:v>6.1370000000000027E-3</c:v>
                </c:pt>
                <c:pt idx="11">
                  <c:v>4.6829999999999997E-3</c:v>
                </c:pt>
                <c:pt idx="12">
                  <c:v>5.4540000000000014E-3</c:v>
                </c:pt>
                <c:pt idx="13">
                  <c:v>4.8959999999999993E-3</c:v>
                </c:pt>
                <c:pt idx="14">
                  <c:v>6.4620000000000016E-3</c:v>
                </c:pt>
                <c:pt idx="15">
                  <c:v>6.2600000000000025E-3</c:v>
                </c:pt>
                <c:pt idx="16">
                  <c:v>5.8549999999999991E-3</c:v>
                </c:pt>
                <c:pt idx="17">
                  <c:v>5.2540000000000026E-3</c:v>
                </c:pt>
                <c:pt idx="18">
                  <c:v>5.8549999999999991E-3</c:v>
                </c:pt>
                <c:pt idx="19">
                  <c:v>6.5010000000000033E-3</c:v>
                </c:pt>
                <c:pt idx="20">
                  <c:v>6.3469999999999993E-3</c:v>
                </c:pt>
                <c:pt idx="21">
                  <c:v>5.2570000000000004E-3</c:v>
                </c:pt>
                <c:pt idx="22">
                  <c:v>5.5200000000000023E-3</c:v>
                </c:pt>
                <c:pt idx="23">
                  <c:v>5.9790000000000043E-3</c:v>
                </c:pt>
                <c:pt idx="24">
                  <c:v>6.3689999999999979E-3</c:v>
                </c:pt>
                <c:pt idx="25">
                  <c:v>5.944000000000004E-3</c:v>
                </c:pt>
                <c:pt idx="26">
                  <c:v>5.8750000000000026E-3</c:v>
                </c:pt>
                <c:pt idx="27">
                  <c:v>5.9110000000000039E-3</c:v>
                </c:pt>
                <c:pt idx="28">
                  <c:v>6.3979999999999992E-3</c:v>
                </c:pt>
                <c:pt idx="29">
                  <c:v>6.6400000000000009E-3</c:v>
                </c:pt>
                <c:pt idx="30">
                  <c:v>5.9060000000000059E-3</c:v>
                </c:pt>
                <c:pt idx="31">
                  <c:v>5.0320000000000026E-3</c:v>
                </c:pt>
                <c:pt idx="32">
                  <c:v>5.7540000000000004E-3</c:v>
                </c:pt>
                <c:pt idx="33">
                  <c:v>6.4340000000000031E-3</c:v>
                </c:pt>
                <c:pt idx="34">
                  <c:v>6.8520000000000022E-3</c:v>
                </c:pt>
                <c:pt idx="35">
                  <c:v>5.846000000000004E-3</c:v>
                </c:pt>
                <c:pt idx="36">
                  <c:v>5.7040000000000016E-3</c:v>
                </c:pt>
                <c:pt idx="37">
                  <c:v>5.7330000000000072E-3</c:v>
                </c:pt>
                <c:pt idx="38">
                  <c:v>5.6749999999999995E-3</c:v>
                </c:pt>
                <c:pt idx="39">
                  <c:v>6.1840000000000003E-3</c:v>
                </c:pt>
                <c:pt idx="40">
                  <c:v>5.7150000000000013E-3</c:v>
                </c:pt>
                <c:pt idx="41">
                  <c:v>6.3070000000000044E-3</c:v>
                </c:pt>
                <c:pt idx="42">
                  <c:v>5.7870000000000013E-3</c:v>
                </c:pt>
                <c:pt idx="43">
                  <c:v>6.3249999999999964E-3</c:v>
                </c:pt>
                <c:pt idx="44">
                  <c:v>6.5730000000000059E-3</c:v>
                </c:pt>
                <c:pt idx="45">
                  <c:v>5.9700000000000031E-3</c:v>
                </c:pt>
                <c:pt idx="46">
                  <c:v>5.9630000000000022E-3</c:v>
                </c:pt>
                <c:pt idx="47">
                  <c:v>5.550000000000002E-3</c:v>
                </c:pt>
                <c:pt idx="48">
                  <c:v>6.8079999999999998E-3</c:v>
                </c:pt>
                <c:pt idx="49">
                  <c:v>6.8649999999999996E-3</c:v>
                </c:pt>
                <c:pt idx="50">
                  <c:v>7.2540000000000026E-3</c:v>
                </c:pt>
                <c:pt idx="51">
                  <c:v>6.6100000000000004E-3</c:v>
                </c:pt>
                <c:pt idx="52">
                  <c:v>5.195E-3</c:v>
                </c:pt>
                <c:pt idx="53">
                  <c:v>5.5600000000000024E-3</c:v>
                </c:pt>
                <c:pt idx="54">
                  <c:v>6.6409999999999993E-3</c:v>
                </c:pt>
                <c:pt idx="55">
                  <c:v>6.5050000000000012E-3</c:v>
                </c:pt>
                <c:pt idx="56">
                  <c:v>6.8079999999999998E-3</c:v>
                </c:pt>
                <c:pt idx="57">
                  <c:v>6.0720000000000019E-3</c:v>
                </c:pt>
                <c:pt idx="58">
                  <c:v>4.7360000000000041E-3</c:v>
                </c:pt>
                <c:pt idx="59">
                  <c:v>6.4340000000000031E-3</c:v>
                </c:pt>
                <c:pt idx="60">
                  <c:v>6.371000000000006E-3</c:v>
                </c:pt>
                <c:pt idx="61">
                  <c:v>6.0840000000000035E-3</c:v>
                </c:pt>
                <c:pt idx="62">
                  <c:v>5.7679999999999988E-3</c:v>
                </c:pt>
                <c:pt idx="63">
                  <c:v>6.3630000000000023E-3</c:v>
                </c:pt>
                <c:pt idx="64">
                  <c:v>6.1940000000000016E-3</c:v>
                </c:pt>
                <c:pt idx="65">
                  <c:v>6.6929999999999993E-3</c:v>
                </c:pt>
                <c:pt idx="66">
                  <c:v>6.219000000000004E-3</c:v>
                </c:pt>
                <c:pt idx="67">
                  <c:v>6.1890000000000044E-3</c:v>
                </c:pt>
                <c:pt idx="68">
                  <c:v>6.3170000000000014E-3</c:v>
                </c:pt>
                <c:pt idx="69">
                  <c:v>6.6880000000000021E-3</c:v>
                </c:pt>
                <c:pt idx="70">
                  <c:v>6.7700000000000043E-3</c:v>
                </c:pt>
                <c:pt idx="71">
                  <c:v>6.2690000000000046E-3</c:v>
                </c:pt>
                <c:pt idx="72">
                  <c:v>6.2310000000000056E-3</c:v>
                </c:pt>
                <c:pt idx="73">
                  <c:v>5.9700000000000039E-3</c:v>
                </c:pt>
                <c:pt idx="74">
                  <c:v>6.9190000000000033E-3</c:v>
                </c:pt>
                <c:pt idx="75">
                  <c:v>6.8380000000000029E-3</c:v>
                </c:pt>
                <c:pt idx="76">
                  <c:v>6.6710000000000033E-3</c:v>
                </c:pt>
                <c:pt idx="77">
                  <c:v>7.4410000000000032E-3</c:v>
                </c:pt>
                <c:pt idx="78">
                  <c:v>6.2649999999999997E-3</c:v>
                </c:pt>
                <c:pt idx="79">
                  <c:v>6.4790000000000082E-3</c:v>
                </c:pt>
                <c:pt idx="80">
                  <c:v>6.316000000000003E-3</c:v>
                </c:pt>
                <c:pt idx="81">
                  <c:v>5.7470000000000021E-3</c:v>
                </c:pt>
                <c:pt idx="82">
                  <c:v>5.859000000000004E-3</c:v>
                </c:pt>
                <c:pt idx="83">
                  <c:v>5.5160000000000027E-3</c:v>
                </c:pt>
                <c:pt idx="84">
                  <c:v>6.2410000000000018E-3</c:v>
                </c:pt>
                <c:pt idx="85">
                  <c:v>5.7060000000000036E-3</c:v>
                </c:pt>
                <c:pt idx="86">
                  <c:v>6.4040000000000026E-3</c:v>
                </c:pt>
                <c:pt idx="87">
                  <c:v>7.0590000000000036E-3</c:v>
                </c:pt>
                <c:pt idx="88">
                  <c:v>6.2760000000000055E-3</c:v>
                </c:pt>
                <c:pt idx="89">
                  <c:v>6.4730000000000074E-3</c:v>
                </c:pt>
                <c:pt idx="90">
                  <c:v>6.6570000000000023E-3</c:v>
                </c:pt>
                <c:pt idx="91">
                  <c:v>7.7410000000000048E-3</c:v>
                </c:pt>
                <c:pt idx="92">
                  <c:v>7.0580000000000026E-3</c:v>
                </c:pt>
                <c:pt idx="93">
                  <c:v>6.6280000000000019E-3</c:v>
                </c:pt>
                <c:pt idx="94">
                  <c:v>4.9870000000000027E-3</c:v>
                </c:pt>
                <c:pt idx="95">
                  <c:v>6.2990000000000025E-3</c:v>
                </c:pt>
                <c:pt idx="96">
                  <c:v>6.6150000000000011E-3</c:v>
                </c:pt>
                <c:pt idx="97">
                  <c:v>5.9320000000000041E-3</c:v>
                </c:pt>
                <c:pt idx="98">
                  <c:v>6.2490000000000072E-3</c:v>
                </c:pt>
                <c:pt idx="99">
                  <c:v>6.6690000000000013E-3</c:v>
                </c:pt>
                <c:pt idx="100">
                  <c:v>6.9540000000000027E-3</c:v>
                </c:pt>
              </c:numCache>
            </c:numRef>
          </c:yVal>
          <c:smooth val="0"/>
        </c:ser>
        <c:ser>
          <c:idx val="2"/>
          <c:order val="2"/>
          <c:tx>
            <c:strRef>
              <c:f>'frequency range_23C'!$BF$1</c:f>
              <c:strCache>
                <c:ptCount val="1"/>
                <c:pt idx="0">
                  <c:v>MeanPE_IA</c:v>
                </c:pt>
              </c:strCache>
            </c:strRef>
          </c:tx>
          <c:spPr>
            <a:ln>
              <a:solidFill>
                <a:schemeClr val="tx2"/>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'frequency range_23C'!$BF$2:$BF$102</c:f>
              <c:numCache>
                <c:formatCode>General</c:formatCode>
                <c:ptCount val="101"/>
                <c:pt idx="0">
                  <c:v>4.3029999999999995E-3</c:v>
                </c:pt>
                <c:pt idx="1">
                  <c:v>5.8010000000000041E-3</c:v>
                </c:pt>
                <c:pt idx="2">
                  <c:v>6.0760000000000059E-3</c:v>
                </c:pt>
                <c:pt idx="3">
                  <c:v>4.7040000000000025E-3</c:v>
                </c:pt>
                <c:pt idx="4">
                  <c:v>5.0450000000000035E-3</c:v>
                </c:pt>
                <c:pt idx="5">
                  <c:v>5.9560000000000021E-3</c:v>
                </c:pt>
                <c:pt idx="6">
                  <c:v>5.3159999999999995E-3</c:v>
                </c:pt>
                <c:pt idx="7">
                  <c:v>4.9760000000000039E-3</c:v>
                </c:pt>
                <c:pt idx="8">
                  <c:v>5.2230000000000028E-3</c:v>
                </c:pt>
                <c:pt idx="9">
                  <c:v>5.7040000000000016E-3</c:v>
                </c:pt>
                <c:pt idx="10">
                  <c:v>6.2209999999999991E-3</c:v>
                </c:pt>
                <c:pt idx="11">
                  <c:v>4.5960000000000037E-3</c:v>
                </c:pt>
                <c:pt idx="12">
                  <c:v>5.5590000000000032E-3</c:v>
                </c:pt>
                <c:pt idx="13">
                  <c:v>4.9210000000000026E-3</c:v>
                </c:pt>
                <c:pt idx="14">
                  <c:v>6.5180000000000038E-3</c:v>
                </c:pt>
                <c:pt idx="15">
                  <c:v>6.1870000000000024E-3</c:v>
                </c:pt>
                <c:pt idx="16">
                  <c:v>5.9700000000000005E-3</c:v>
                </c:pt>
                <c:pt idx="17">
                  <c:v>5.3579999999999999E-3</c:v>
                </c:pt>
                <c:pt idx="18">
                  <c:v>5.8899999999999994E-3</c:v>
                </c:pt>
                <c:pt idx="19">
                  <c:v>6.6189999999999999E-3</c:v>
                </c:pt>
                <c:pt idx="20">
                  <c:v>6.4670000000000023E-3</c:v>
                </c:pt>
                <c:pt idx="21">
                  <c:v>5.0629999999999998E-3</c:v>
                </c:pt>
                <c:pt idx="22">
                  <c:v>5.4430000000000008E-3</c:v>
                </c:pt>
                <c:pt idx="23">
                  <c:v>5.770000000000006E-3</c:v>
                </c:pt>
                <c:pt idx="24">
                  <c:v>6.343000000000004E-3</c:v>
                </c:pt>
                <c:pt idx="25">
                  <c:v>5.9170000000000004E-3</c:v>
                </c:pt>
                <c:pt idx="26">
                  <c:v>5.8750000000000026E-3</c:v>
                </c:pt>
                <c:pt idx="27">
                  <c:v>5.8710000000000021E-3</c:v>
                </c:pt>
                <c:pt idx="28">
                  <c:v>6.3199999999999992E-3</c:v>
                </c:pt>
                <c:pt idx="29">
                  <c:v>6.4820000000000043E-3</c:v>
                </c:pt>
                <c:pt idx="30">
                  <c:v>5.9520000000000024E-3</c:v>
                </c:pt>
                <c:pt idx="31">
                  <c:v>5.0940000000000004E-3</c:v>
                </c:pt>
                <c:pt idx="32">
                  <c:v>5.5520000000000014E-3</c:v>
                </c:pt>
                <c:pt idx="33">
                  <c:v>6.4200000000000021E-3</c:v>
                </c:pt>
                <c:pt idx="34">
                  <c:v>6.7990000000000021E-3</c:v>
                </c:pt>
                <c:pt idx="35">
                  <c:v>5.7290000000000032E-3</c:v>
                </c:pt>
                <c:pt idx="36">
                  <c:v>5.4979999999999994E-3</c:v>
                </c:pt>
                <c:pt idx="37">
                  <c:v>5.5640000000000012E-3</c:v>
                </c:pt>
                <c:pt idx="38">
                  <c:v>5.5010000000000024E-3</c:v>
                </c:pt>
                <c:pt idx="39">
                  <c:v>5.9300000000000038E-3</c:v>
                </c:pt>
                <c:pt idx="40">
                  <c:v>5.5230000000000027E-3</c:v>
                </c:pt>
                <c:pt idx="41">
                  <c:v>6.2240000000000021E-3</c:v>
                </c:pt>
                <c:pt idx="42">
                  <c:v>5.6639999999999989E-3</c:v>
                </c:pt>
                <c:pt idx="43">
                  <c:v>6.2110000000000038E-3</c:v>
                </c:pt>
                <c:pt idx="44">
                  <c:v>6.4290000000000042E-3</c:v>
                </c:pt>
                <c:pt idx="45">
                  <c:v>5.7920000000000029E-3</c:v>
                </c:pt>
                <c:pt idx="46">
                  <c:v>5.764E-3</c:v>
                </c:pt>
                <c:pt idx="47">
                  <c:v>5.4520000000000029E-3</c:v>
                </c:pt>
                <c:pt idx="48">
                  <c:v>6.6040000000000014E-3</c:v>
                </c:pt>
                <c:pt idx="49">
                  <c:v>6.5640000000000004E-3</c:v>
                </c:pt>
                <c:pt idx="50">
                  <c:v>6.6200000000000009E-3</c:v>
                </c:pt>
                <c:pt idx="51">
                  <c:v>6.4030000000000042E-3</c:v>
                </c:pt>
                <c:pt idx="52">
                  <c:v>5.080000000000002E-3</c:v>
                </c:pt>
                <c:pt idx="53">
                  <c:v>5.4680000000000024E-3</c:v>
                </c:pt>
                <c:pt idx="54">
                  <c:v>6.410000000000006E-3</c:v>
                </c:pt>
                <c:pt idx="55">
                  <c:v>6.3949999999999996E-3</c:v>
                </c:pt>
                <c:pt idx="56">
                  <c:v>6.6590000000000026E-3</c:v>
                </c:pt>
                <c:pt idx="57">
                  <c:v>6.0030000000000031E-3</c:v>
                </c:pt>
                <c:pt idx="58">
                  <c:v>4.6740000000000011E-3</c:v>
                </c:pt>
                <c:pt idx="59">
                  <c:v>6.492000000000003E-3</c:v>
                </c:pt>
                <c:pt idx="60">
                  <c:v>6.2170000000000003E-3</c:v>
                </c:pt>
                <c:pt idx="61">
                  <c:v>5.9190000000000041E-3</c:v>
                </c:pt>
                <c:pt idx="62">
                  <c:v>5.5780000000000005E-3</c:v>
                </c:pt>
                <c:pt idx="63">
                  <c:v>6.2949999999999994E-3</c:v>
                </c:pt>
                <c:pt idx="64">
                  <c:v>6.1309999999999993E-3</c:v>
                </c:pt>
                <c:pt idx="65">
                  <c:v>6.5620000000000001E-3</c:v>
                </c:pt>
                <c:pt idx="66">
                  <c:v>6.150000000000001E-3</c:v>
                </c:pt>
                <c:pt idx="67">
                  <c:v>5.9300000000000021E-3</c:v>
                </c:pt>
                <c:pt idx="68">
                  <c:v>6.0700000000000059E-3</c:v>
                </c:pt>
                <c:pt idx="69">
                  <c:v>6.4849999999999994E-3</c:v>
                </c:pt>
                <c:pt idx="70">
                  <c:v>6.6549999999999995E-3</c:v>
                </c:pt>
                <c:pt idx="71">
                  <c:v>6.0859999999999994E-3</c:v>
                </c:pt>
                <c:pt idx="72">
                  <c:v>6.1540000000000015E-3</c:v>
                </c:pt>
                <c:pt idx="73">
                  <c:v>5.846000000000004E-3</c:v>
                </c:pt>
                <c:pt idx="74">
                  <c:v>6.7940000000000014E-3</c:v>
                </c:pt>
                <c:pt idx="75">
                  <c:v>6.7240000000000034E-3</c:v>
                </c:pt>
                <c:pt idx="76">
                  <c:v>6.5410000000000008E-3</c:v>
                </c:pt>
                <c:pt idx="77">
                  <c:v>7.3010000000000028E-3</c:v>
                </c:pt>
                <c:pt idx="78">
                  <c:v>6.0710000000000052E-3</c:v>
                </c:pt>
                <c:pt idx="79">
                  <c:v>6.3390000000000035E-3</c:v>
                </c:pt>
                <c:pt idx="80">
                  <c:v>6.0880000000000031E-3</c:v>
                </c:pt>
                <c:pt idx="81">
                  <c:v>5.5600000000000016E-3</c:v>
                </c:pt>
                <c:pt idx="82">
                  <c:v>5.8130000000000013E-3</c:v>
                </c:pt>
                <c:pt idx="83">
                  <c:v>5.2420000000000027E-3</c:v>
                </c:pt>
                <c:pt idx="84">
                  <c:v>6.0979999999999993E-3</c:v>
                </c:pt>
                <c:pt idx="85">
                  <c:v>5.499000000000003E-3</c:v>
                </c:pt>
                <c:pt idx="86">
                  <c:v>6.1320000000000003E-3</c:v>
                </c:pt>
                <c:pt idx="87">
                  <c:v>6.9030000000000072E-3</c:v>
                </c:pt>
                <c:pt idx="88">
                  <c:v>6.1790000000000022E-3</c:v>
                </c:pt>
                <c:pt idx="89">
                  <c:v>6.2080000000000026E-3</c:v>
                </c:pt>
                <c:pt idx="90">
                  <c:v>6.2840000000000014E-3</c:v>
                </c:pt>
                <c:pt idx="91">
                  <c:v>7.5940000000000027E-3</c:v>
                </c:pt>
                <c:pt idx="92">
                  <c:v>6.8740000000000034E-3</c:v>
                </c:pt>
                <c:pt idx="93">
                  <c:v>6.4060000000000037E-3</c:v>
                </c:pt>
                <c:pt idx="94">
                  <c:v>4.8219999999999999E-3</c:v>
                </c:pt>
                <c:pt idx="95">
                  <c:v>5.9320000000000041E-3</c:v>
                </c:pt>
                <c:pt idx="96">
                  <c:v>6.3590000000000027E-3</c:v>
                </c:pt>
                <c:pt idx="97">
                  <c:v>5.7380000000000052E-3</c:v>
                </c:pt>
                <c:pt idx="98">
                  <c:v>6.1639999999999993E-3</c:v>
                </c:pt>
                <c:pt idx="99">
                  <c:v>6.5090000000000035E-3</c:v>
                </c:pt>
                <c:pt idx="100">
                  <c:v>6.7110000000000043E-3</c:v>
                </c:pt>
              </c:numCache>
            </c:numRef>
          </c:yVal>
          <c:smooth val="0"/>
        </c:ser>
        <c:dLbls>
          <c:showLegendKey val="0"/>
          <c:showVal val="0"/>
          <c:showCatName val="0"/>
          <c:showSerName val="0"/>
          <c:showPercent val="0"/>
          <c:showBubbleSize val="0"/>
        </c:dLbls>
        <c:axId val="438775096"/>
        <c:axId val="438776664"/>
      </c:scatterChart>
      <c:valAx>
        <c:axId val="438775096"/>
        <c:scaling>
          <c:orientation val="minMax"/>
          <c:max val="65"/>
          <c:min val="55"/>
        </c:scaling>
        <c:delete val="0"/>
        <c:axPos val="b"/>
        <c:title>
          <c:tx>
            <c:rich>
              <a:bodyPr/>
              <a:lstStyle/>
              <a:p>
                <a:pPr>
                  <a:defRPr sz="800"/>
                </a:pPr>
                <a:r>
                  <a:rPr lang="en-US" sz="800"/>
                  <a:t>Input Frequency (Hz)</a:t>
                </a:r>
              </a:p>
            </c:rich>
          </c:tx>
          <c:overlay val="0"/>
        </c:title>
        <c:numFmt formatCode="0.0" sourceLinked="1"/>
        <c:majorTickMark val="out"/>
        <c:minorTickMark val="none"/>
        <c:tickLblPos val="low"/>
        <c:txPr>
          <a:bodyPr/>
          <a:lstStyle/>
          <a:p>
            <a:pPr>
              <a:defRPr sz="600"/>
            </a:pPr>
            <a:endParaRPr lang="en-US"/>
          </a:p>
        </c:txPr>
        <c:crossAx val="438776664"/>
        <c:crosses val="autoZero"/>
        <c:crossBetween val="midCat"/>
      </c:valAx>
      <c:valAx>
        <c:axId val="438776664"/>
        <c:scaling>
          <c:orientation val="minMax"/>
        </c:scaling>
        <c:delete val="0"/>
        <c:axPos val="l"/>
        <c:majorGridlines/>
        <c:title>
          <c:tx>
            <c:rich>
              <a:bodyPr rot="-5400000" vert="horz"/>
              <a:lstStyle/>
              <a:p>
                <a:pPr>
                  <a:defRPr sz="800"/>
                </a:pPr>
                <a:r>
                  <a:rPr lang="en-US" sz="800"/>
                  <a:t>Phase bias (%)</a:t>
                </a:r>
              </a:p>
            </c:rich>
          </c:tx>
          <c:layout>
            <c:manualLayout>
              <c:xMode val="edge"/>
              <c:yMode val="edge"/>
              <c:x val="6.0481862844067574E-3"/>
              <c:y val="0.15660486349462729"/>
            </c:manualLayout>
          </c:layout>
          <c:overlay val="0"/>
        </c:title>
        <c:numFmt formatCode="General" sourceLinked="1"/>
        <c:majorTickMark val="out"/>
        <c:minorTickMark val="none"/>
        <c:tickLblPos val="nextTo"/>
        <c:txPr>
          <a:bodyPr/>
          <a:lstStyle/>
          <a:p>
            <a:pPr>
              <a:defRPr sz="600"/>
            </a:pPr>
            <a:endParaRPr lang="en-US"/>
          </a:p>
        </c:txPr>
        <c:crossAx val="438775096"/>
        <c:crosses val="autoZero"/>
        <c:crossBetween val="midCat"/>
      </c:valAx>
    </c:plotArea>
    <c:legend>
      <c:legendPos val="r"/>
      <c:layout>
        <c:manualLayout>
          <c:xMode val="edge"/>
          <c:yMode val="edge"/>
          <c:x val="0.69492596875312085"/>
          <c:y val="0.13414781047105953"/>
          <c:w val="0.30507403124687943"/>
          <c:h val="0.64248984666391318"/>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1" i="0" u="none" strike="noStrike" baseline="0"/>
              <a:t>Current phase combined StD</a:t>
            </a:r>
            <a:endParaRPr lang="en-US" sz="800" baseline="0"/>
          </a:p>
        </c:rich>
      </c:tx>
      <c:layout>
        <c:manualLayout>
          <c:xMode val="edge"/>
          <c:yMode val="edge"/>
          <c:x val="0.28863247863247882"/>
          <c:y val="2.8490028490028487E-2"/>
        </c:manualLayout>
      </c:layout>
      <c:overlay val="1"/>
    </c:title>
    <c:autoTitleDeleted val="0"/>
    <c:plotArea>
      <c:layout>
        <c:manualLayout>
          <c:layoutTarget val="inner"/>
          <c:xMode val="edge"/>
          <c:yMode val="edge"/>
          <c:x val="0.16990519685039696"/>
          <c:y val="5.1400554097404488E-2"/>
          <c:w val="0.56715055118110269"/>
          <c:h val="0.73444808982210552"/>
        </c:manualLayout>
      </c:layout>
      <c:scatterChart>
        <c:scatterStyle val="lineMarker"/>
        <c:varyColors val="0"/>
        <c:ser>
          <c:idx val="1"/>
          <c:order val="0"/>
          <c:tx>
            <c:strRef>
              <c:f>'frequency range_23C'!$CE$1</c:f>
              <c:strCache>
                <c:ptCount val="1"/>
                <c:pt idx="0">
                  <c:v>St DevPE_IC</c:v>
                </c:pt>
              </c:strCache>
            </c:strRef>
          </c:tx>
          <c:spPr>
            <a:ln>
              <a:solidFill>
                <a:srgbClr val="FFC000"/>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'frequency range_23C'!$CE$2:$CE$102</c:f>
              <c:numCache>
                <c:formatCode>General</c:formatCode>
                <c:ptCount val="101"/>
                <c:pt idx="0">
                  <c:v>8.728701220685699E-3</c:v>
                </c:pt>
                <c:pt idx="1">
                  <c:v>4.9419037829565313E-3</c:v>
                </c:pt>
                <c:pt idx="2">
                  <c:v>5.2985202651306372E-3</c:v>
                </c:pt>
                <c:pt idx="3">
                  <c:v>5.5177825256166081E-3</c:v>
                </c:pt>
                <c:pt idx="4">
                  <c:v>5.7768401397303767E-3</c:v>
                </c:pt>
                <c:pt idx="5">
                  <c:v>5.363474713280564E-3</c:v>
                </c:pt>
                <c:pt idx="6">
                  <c:v>6.7217787080504259E-3</c:v>
                </c:pt>
                <c:pt idx="7">
                  <c:v>7.8865233151243601E-3</c:v>
                </c:pt>
                <c:pt idx="8">
                  <c:v>7.5254526109729799E-3</c:v>
                </c:pt>
                <c:pt idx="9">
                  <c:v>4.7595412594072552E-3</c:v>
                </c:pt>
                <c:pt idx="10">
                  <c:v>5.3106159718059051E-3</c:v>
                </c:pt>
                <c:pt idx="11">
                  <c:v>4.4069065113750703E-3</c:v>
                </c:pt>
                <c:pt idx="12">
                  <c:v>7.4867480924631184E-3</c:v>
                </c:pt>
                <c:pt idx="13">
                  <c:v>7.329505372124373E-3</c:v>
                </c:pt>
                <c:pt idx="14">
                  <c:v>1.1726428313855859E-2</c:v>
                </c:pt>
                <c:pt idx="15">
                  <c:v>4.3274113509117655E-3</c:v>
                </c:pt>
                <c:pt idx="16">
                  <c:v>4.9277821583345194E-3</c:v>
                </c:pt>
                <c:pt idx="17">
                  <c:v>6.5684945002641238E-3</c:v>
                </c:pt>
                <c:pt idx="18">
                  <c:v>5.4905304843885575E-3</c:v>
                </c:pt>
                <c:pt idx="19">
                  <c:v>5.8241563337534099E-3</c:v>
                </c:pt>
                <c:pt idx="20">
                  <c:v>4.9033732266675388E-3</c:v>
                </c:pt>
                <c:pt idx="21">
                  <c:v>4.0352883416182326E-3</c:v>
                </c:pt>
                <c:pt idx="22">
                  <c:v>4.5875174114111024E-3</c:v>
                </c:pt>
                <c:pt idx="23">
                  <c:v>5.1348971752119832E-3</c:v>
                </c:pt>
                <c:pt idx="24">
                  <c:v>5.8250240342851813E-3</c:v>
                </c:pt>
                <c:pt idx="25">
                  <c:v>5.5648217401818014E-3</c:v>
                </c:pt>
                <c:pt idx="26">
                  <c:v>5.4405882953960068E-3</c:v>
                </c:pt>
                <c:pt idx="27">
                  <c:v>6.2794095263806506E-3</c:v>
                </c:pt>
                <c:pt idx="28">
                  <c:v>4.9418395360432332E-3</c:v>
                </c:pt>
                <c:pt idx="29">
                  <c:v>3.6983781580579383E-3</c:v>
                </c:pt>
                <c:pt idx="30">
                  <c:v>3.6219554111004749E-3</c:v>
                </c:pt>
                <c:pt idx="31">
                  <c:v>3.3792592383538734E-3</c:v>
                </c:pt>
                <c:pt idx="32">
                  <c:v>3.9701186380258205E-3</c:v>
                </c:pt>
                <c:pt idx="33">
                  <c:v>3.5064218228844086E-3</c:v>
                </c:pt>
                <c:pt idx="34">
                  <c:v>3.8126454070631821E-3</c:v>
                </c:pt>
                <c:pt idx="35">
                  <c:v>4.0199726367227927E-3</c:v>
                </c:pt>
                <c:pt idx="36">
                  <c:v>4.3420715102356388E-3</c:v>
                </c:pt>
                <c:pt idx="37">
                  <c:v>4.1348519925143677E-3</c:v>
                </c:pt>
                <c:pt idx="38">
                  <c:v>4.0002546168962797E-3</c:v>
                </c:pt>
                <c:pt idx="39">
                  <c:v>3.2940226168015328E-3</c:v>
                </c:pt>
                <c:pt idx="40">
                  <c:v>3.0971328676697133E-3</c:v>
                </c:pt>
                <c:pt idx="41">
                  <c:v>3.1865606851274636E-3</c:v>
                </c:pt>
                <c:pt idx="42">
                  <c:v>3.0550158755724994E-3</c:v>
                </c:pt>
                <c:pt idx="43">
                  <c:v>3.0316393255135081E-3</c:v>
                </c:pt>
                <c:pt idx="44">
                  <c:v>3.0845863580065361E-3</c:v>
                </c:pt>
                <c:pt idx="45">
                  <c:v>3.2351360095056298E-3</c:v>
                </c:pt>
                <c:pt idx="46">
                  <c:v>3.0895600010357486E-3</c:v>
                </c:pt>
                <c:pt idx="47">
                  <c:v>3.0336941177383087E-3</c:v>
                </c:pt>
                <c:pt idx="48">
                  <c:v>3.0725006102521779E-3</c:v>
                </c:pt>
                <c:pt idx="49">
                  <c:v>3.1658253268302735E-3</c:v>
                </c:pt>
                <c:pt idx="50">
                  <c:v>2.8677144209282774E-3</c:v>
                </c:pt>
                <c:pt idx="51">
                  <c:v>3.1243844193696801E-3</c:v>
                </c:pt>
                <c:pt idx="52">
                  <c:v>3.0865872739969658E-3</c:v>
                </c:pt>
                <c:pt idx="53">
                  <c:v>3.1765821254927441E-3</c:v>
                </c:pt>
                <c:pt idx="54">
                  <c:v>3.2454498917715577E-3</c:v>
                </c:pt>
                <c:pt idx="55">
                  <c:v>3.1606901145161343E-3</c:v>
                </c:pt>
                <c:pt idx="56">
                  <c:v>3.0505897790427373E-3</c:v>
                </c:pt>
                <c:pt idx="57">
                  <c:v>2.9916318289522205E-3</c:v>
                </c:pt>
                <c:pt idx="58">
                  <c:v>3.3050618753663317E-3</c:v>
                </c:pt>
                <c:pt idx="59">
                  <c:v>3.3293993452273071E-3</c:v>
                </c:pt>
                <c:pt idx="60">
                  <c:v>4.2235882848592164E-3</c:v>
                </c:pt>
                <c:pt idx="61">
                  <c:v>3.613656458491871E-3</c:v>
                </c:pt>
                <c:pt idx="62">
                  <c:v>3.4238202347670085E-3</c:v>
                </c:pt>
                <c:pt idx="63">
                  <c:v>3.2505053453270954E-3</c:v>
                </c:pt>
                <c:pt idx="64">
                  <c:v>3.550635154447724E-3</c:v>
                </c:pt>
                <c:pt idx="65">
                  <c:v>3.6231064019705559E-3</c:v>
                </c:pt>
                <c:pt idx="66">
                  <c:v>3.5909099125430604E-3</c:v>
                </c:pt>
                <c:pt idx="67">
                  <c:v>3.4663782251797052E-3</c:v>
                </c:pt>
                <c:pt idx="68">
                  <c:v>3.7234212761921041E-3</c:v>
                </c:pt>
                <c:pt idx="69">
                  <c:v>3.7143592987216546E-3</c:v>
                </c:pt>
                <c:pt idx="70">
                  <c:v>3.5747381722302414E-3</c:v>
                </c:pt>
                <c:pt idx="71">
                  <c:v>4.1389594102866026E-3</c:v>
                </c:pt>
                <c:pt idx="72">
                  <c:v>3.9404188863622095E-3</c:v>
                </c:pt>
                <c:pt idx="73">
                  <c:v>4.0904848123419308E-3</c:v>
                </c:pt>
                <c:pt idx="74">
                  <c:v>3.66663074224826E-3</c:v>
                </c:pt>
                <c:pt idx="75">
                  <c:v>4.3030512430134969E-3</c:v>
                </c:pt>
                <c:pt idx="76">
                  <c:v>4.6922366734852552E-3</c:v>
                </c:pt>
                <c:pt idx="77">
                  <c:v>4.9941351603656073E-3</c:v>
                </c:pt>
                <c:pt idx="78">
                  <c:v>4.4884128597979904E-3</c:v>
                </c:pt>
                <c:pt idx="79">
                  <c:v>5.2553859991441186E-3</c:v>
                </c:pt>
                <c:pt idx="80">
                  <c:v>4.3851272501490767E-3</c:v>
                </c:pt>
                <c:pt idx="81">
                  <c:v>5.3409710727544699E-3</c:v>
                </c:pt>
                <c:pt idx="82">
                  <c:v>4.4798448633853408E-3</c:v>
                </c:pt>
                <c:pt idx="83">
                  <c:v>5.4025032161026994E-3</c:v>
                </c:pt>
                <c:pt idx="84">
                  <c:v>4.8745294131844179E-3</c:v>
                </c:pt>
                <c:pt idx="85">
                  <c:v>5.0711255160960081E-3</c:v>
                </c:pt>
                <c:pt idx="86">
                  <c:v>4.7197632355871471E-3</c:v>
                </c:pt>
                <c:pt idx="87">
                  <c:v>5.4072636332992011E-3</c:v>
                </c:pt>
                <c:pt idx="88">
                  <c:v>5.9923305149165483E-3</c:v>
                </c:pt>
                <c:pt idx="89">
                  <c:v>5.1196684462961111E-3</c:v>
                </c:pt>
                <c:pt idx="90">
                  <c:v>4.9472991621691987E-3</c:v>
                </c:pt>
                <c:pt idx="91">
                  <c:v>6.3452099256053017E-3</c:v>
                </c:pt>
                <c:pt idx="92">
                  <c:v>5.8026487917157334E-3</c:v>
                </c:pt>
                <c:pt idx="93">
                  <c:v>5.7206094954995908E-3</c:v>
                </c:pt>
                <c:pt idx="94">
                  <c:v>5.9541771051926304E-3</c:v>
                </c:pt>
                <c:pt idx="95">
                  <c:v>5.3831939404037858E-3</c:v>
                </c:pt>
                <c:pt idx="96">
                  <c:v>5.5945953383600474E-3</c:v>
                </c:pt>
                <c:pt idx="97">
                  <c:v>4.8793069179956317E-3</c:v>
                </c:pt>
                <c:pt idx="98">
                  <c:v>5.4808985577184336E-3</c:v>
                </c:pt>
                <c:pt idx="99">
                  <c:v>6.1659403986739905E-3</c:v>
                </c:pt>
                <c:pt idx="100">
                  <c:v>5.1518177374592754E-3</c:v>
                </c:pt>
              </c:numCache>
            </c:numRef>
          </c:yVal>
          <c:smooth val="0"/>
        </c:ser>
        <c:ser>
          <c:idx val="0"/>
          <c:order val="1"/>
          <c:tx>
            <c:strRef>
              <c:f>'frequency range_23C'!$BS$1</c:f>
              <c:strCache>
                <c:ptCount val="1"/>
                <c:pt idx="0">
                  <c:v>St DevPE_IB</c:v>
                </c:pt>
              </c:strCache>
            </c:strRef>
          </c:tx>
          <c:spPr>
            <a:ln>
              <a:solidFill>
                <a:schemeClr val="accent6">
                  <a:lumMod val="75000"/>
                </a:schemeClr>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'frequency range_23C'!$BS$2:$BS$102</c:f>
              <c:numCache>
                <c:formatCode>General</c:formatCode>
                <c:ptCount val="101"/>
                <c:pt idx="0">
                  <c:v>5.4730130641174306E-3</c:v>
                </c:pt>
                <c:pt idx="1">
                  <c:v>5.5496912526734358E-3</c:v>
                </c:pt>
                <c:pt idx="2">
                  <c:v>5.205726846464382E-3</c:v>
                </c:pt>
                <c:pt idx="3">
                  <c:v>4.9777426610864515E-3</c:v>
                </c:pt>
                <c:pt idx="4">
                  <c:v>5.3423509806076967E-3</c:v>
                </c:pt>
                <c:pt idx="5">
                  <c:v>5.3177908947231109E-3</c:v>
                </c:pt>
                <c:pt idx="6">
                  <c:v>5.2164211869825134E-3</c:v>
                </c:pt>
                <c:pt idx="7">
                  <c:v>4.9803260937412589E-3</c:v>
                </c:pt>
                <c:pt idx="8">
                  <c:v>5.4332025546633255E-3</c:v>
                </c:pt>
                <c:pt idx="9">
                  <c:v>5.0605309010023835E-3</c:v>
                </c:pt>
                <c:pt idx="10">
                  <c:v>4.3045450398387034E-3</c:v>
                </c:pt>
                <c:pt idx="11">
                  <c:v>4.7696504064763494E-3</c:v>
                </c:pt>
                <c:pt idx="12">
                  <c:v>4.8768601579294874E-3</c:v>
                </c:pt>
                <c:pt idx="13">
                  <c:v>4.8822652529333169E-3</c:v>
                </c:pt>
                <c:pt idx="14">
                  <c:v>5.1304234718003595E-3</c:v>
                </c:pt>
                <c:pt idx="15">
                  <c:v>4.872850192649064E-3</c:v>
                </c:pt>
                <c:pt idx="16">
                  <c:v>4.6488288847837842E-3</c:v>
                </c:pt>
                <c:pt idx="17">
                  <c:v>4.8658518267616826E-3</c:v>
                </c:pt>
                <c:pt idx="18">
                  <c:v>4.6170956238743878E-3</c:v>
                </c:pt>
                <c:pt idx="19">
                  <c:v>4.8748994861432821E-3</c:v>
                </c:pt>
                <c:pt idx="20">
                  <c:v>4.6108664044840902E-3</c:v>
                </c:pt>
                <c:pt idx="21">
                  <c:v>4.3698449629248886E-3</c:v>
                </c:pt>
                <c:pt idx="22">
                  <c:v>4.5131134486072894E-3</c:v>
                </c:pt>
                <c:pt idx="23">
                  <c:v>4.2020834118327568E-3</c:v>
                </c:pt>
                <c:pt idx="24">
                  <c:v>4.2349863045823433E-3</c:v>
                </c:pt>
                <c:pt idx="25">
                  <c:v>4.1471788001001385E-3</c:v>
                </c:pt>
                <c:pt idx="26">
                  <c:v>3.9754881461274687E-3</c:v>
                </c:pt>
                <c:pt idx="27">
                  <c:v>4.3260004623208292E-3</c:v>
                </c:pt>
                <c:pt idx="28">
                  <c:v>3.7340092394101011E-3</c:v>
                </c:pt>
                <c:pt idx="29">
                  <c:v>3.4285065261714202E-3</c:v>
                </c:pt>
                <c:pt idx="30">
                  <c:v>4.0515173700726003E-3</c:v>
                </c:pt>
                <c:pt idx="31">
                  <c:v>3.8094755544562822E-3</c:v>
                </c:pt>
                <c:pt idx="32">
                  <c:v>3.4388656559976292E-3</c:v>
                </c:pt>
                <c:pt idx="33">
                  <c:v>3.2776665480185787E-3</c:v>
                </c:pt>
                <c:pt idx="34">
                  <c:v>3.394513956371371E-3</c:v>
                </c:pt>
                <c:pt idx="35">
                  <c:v>3.3253577251177069E-3</c:v>
                </c:pt>
                <c:pt idx="36">
                  <c:v>3.3477420748916739E-3</c:v>
                </c:pt>
                <c:pt idx="37">
                  <c:v>3.2142036338726272E-3</c:v>
                </c:pt>
                <c:pt idx="38">
                  <c:v>3.1082200694288052E-3</c:v>
                </c:pt>
                <c:pt idx="39">
                  <c:v>3.2321847100684107E-3</c:v>
                </c:pt>
                <c:pt idx="40">
                  <c:v>3.0455155556982478E-3</c:v>
                </c:pt>
                <c:pt idx="41">
                  <c:v>3.1040231957896202E-3</c:v>
                </c:pt>
                <c:pt idx="42">
                  <c:v>3.0339152921596232E-3</c:v>
                </c:pt>
                <c:pt idx="43">
                  <c:v>2.9313404783477483E-3</c:v>
                </c:pt>
                <c:pt idx="44">
                  <c:v>2.9802583780605355E-3</c:v>
                </c:pt>
                <c:pt idx="45">
                  <c:v>3.1466509180396859E-3</c:v>
                </c:pt>
                <c:pt idx="46">
                  <c:v>3.0172850379107394E-3</c:v>
                </c:pt>
                <c:pt idx="47">
                  <c:v>3.0316736301917446E-3</c:v>
                </c:pt>
                <c:pt idx="48">
                  <c:v>2.9892937292945983E-3</c:v>
                </c:pt>
                <c:pt idx="49">
                  <c:v>3.0433958007462674E-3</c:v>
                </c:pt>
                <c:pt idx="50">
                  <c:v>2.8183975943787635E-3</c:v>
                </c:pt>
                <c:pt idx="51">
                  <c:v>3.078036549490602E-3</c:v>
                </c:pt>
                <c:pt idx="52">
                  <c:v>3.0004139714379439E-3</c:v>
                </c:pt>
                <c:pt idx="53">
                  <c:v>3.0879969235735991E-3</c:v>
                </c:pt>
                <c:pt idx="54">
                  <c:v>3.0201789682070199E-3</c:v>
                </c:pt>
                <c:pt idx="55">
                  <c:v>3.0878272296228008E-3</c:v>
                </c:pt>
                <c:pt idx="56">
                  <c:v>3.0355694688147072E-3</c:v>
                </c:pt>
                <c:pt idx="57">
                  <c:v>2.9589525173615082E-3</c:v>
                </c:pt>
                <c:pt idx="58">
                  <c:v>3.2208720868733684E-3</c:v>
                </c:pt>
                <c:pt idx="59">
                  <c:v>3.2027940926634703E-3</c:v>
                </c:pt>
                <c:pt idx="60">
                  <c:v>3.1312700298760585E-3</c:v>
                </c:pt>
                <c:pt idx="61">
                  <c:v>3.2477616907648885E-3</c:v>
                </c:pt>
                <c:pt idx="62">
                  <c:v>3.2424512332493161E-3</c:v>
                </c:pt>
                <c:pt idx="63">
                  <c:v>3.2864785105033026E-3</c:v>
                </c:pt>
                <c:pt idx="64">
                  <c:v>3.5083866662612919E-3</c:v>
                </c:pt>
                <c:pt idx="65">
                  <c:v>3.2963909052174029E-3</c:v>
                </c:pt>
                <c:pt idx="66">
                  <c:v>3.5506900737743946E-3</c:v>
                </c:pt>
                <c:pt idx="67">
                  <c:v>3.5700602235816696E-3</c:v>
                </c:pt>
                <c:pt idx="68">
                  <c:v>3.6936031189070679E-3</c:v>
                </c:pt>
                <c:pt idx="69">
                  <c:v>3.7112095063469566E-3</c:v>
                </c:pt>
                <c:pt idx="70">
                  <c:v>3.2178466402238621E-3</c:v>
                </c:pt>
                <c:pt idx="71">
                  <c:v>3.9827629856671112E-3</c:v>
                </c:pt>
                <c:pt idx="72">
                  <c:v>4.088675335606879E-3</c:v>
                </c:pt>
                <c:pt idx="73">
                  <c:v>4.2275962437299964E-3</c:v>
                </c:pt>
                <c:pt idx="74">
                  <c:v>4.0456970969166787E-3</c:v>
                </c:pt>
                <c:pt idx="75">
                  <c:v>4.408939214822544E-3</c:v>
                </c:pt>
                <c:pt idx="76">
                  <c:v>4.3339113973407438E-3</c:v>
                </c:pt>
                <c:pt idx="77">
                  <c:v>4.1779594301524763E-3</c:v>
                </c:pt>
                <c:pt idx="78">
                  <c:v>4.6633491183912046E-3</c:v>
                </c:pt>
                <c:pt idx="79">
                  <c:v>4.4155307721722428E-3</c:v>
                </c:pt>
                <c:pt idx="80">
                  <c:v>4.7290261153857061E-3</c:v>
                </c:pt>
                <c:pt idx="81">
                  <c:v>4.4248580768200905E-3</c:v>
                </c:pt>
                <c:pt idx="82">
                  <c:v>4.8321188934048421E-3</c:v>
                </c:pt>
                <c:pt idx="83">
                  <c:v>4.4281509685194786E-3</c:v>
                </c:pt>
                <c:pt idx="84">
                  <c:v>4.9669616467212631E-3</c:v>
                </c:pt>
                <c:pt idx="85">
                  <c:v>4.7402633893065538E-3</c:v>
                </c:pt>
                <c:pt idx="86">
                  <c:v>5.3179112440882277E-3</c:v>
                </c:pt>
                <c:pt idx="87">
                  <c:v>5.2411579827362584E-3</c:v>
                </c:pt>
                <c:pt idx="88">
                  <c:v>5.3786661915385739E-3</c:v>
                </c:pt>
                <c:pt idx="89">
                  <c:v>4.9171427679090248E-3</c:v>
                </c:pt>
                <c:pt idx="90">
                  <c:v>5.2162589084515402E-3</c:v>
                </c:pt>
                <c:pt idx="91">
                  <c:v>5.1987395587776864E-3</c:v>
                </c:pt>
                <c:pt idx="92">
                  <c:v>5.5547209650890685E-3</c:v>
                </c:pt>
                <c:pt idx="93">
                  <c:v>5.3668542927864165E-3</c:v>
                </c:pt>
                <c:pt idx="94">
                  <c:v>4.8941158547790809E-3</c:v>
                </c:pt>
                <c:pt idx="95">
                  <c:v>5.5434303459139835E-3</c:v>
                </c:pt>
                <c:pt idx="96">
                  <c:v>4.801190373230374E-3</c:v>
                </c:pt>
                <c:pt idx="97">
                  <c:v>5.7284061483103702E-3</c:v>
                </c:pt>
                <c:pt idx="98">
                  <c:v>5.4911319415945599E-3</c:v>
                </c:pt>
                <c:pt idx="99">
                  <c:v>5.460519022950111E-3</c:v>
                </c:pt>
                <c:pt idx="100">
                  <c:v>5.8189239555093029E-3</c:v>
                </c:pt>
              </c:numCache>
            </c:numRef>
          </c:yVal>
          <c:smooth val="0"/>
        </c:ser>
        <c:ser>
          <c:idx val="2"/>
          <c:order val="2"/>
          <c:tx>
            <c:strRef>
              <c:f>'frequency range_23C'!$BG$1</c:f>
              <c:strCache>
                <c:ptCount val="1"/>
                <c:pt idx="0">
                  <c:v>St DevPE_IA</c:v>
                </c:pt>
              </c:strCache>
            </c:strRef>
          </c:tx>
          <c:spPr>
            <a:ln>
              <a:solidFill>
                <a:schemeClr val="tx2"/>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'frequency range_23C'!$BG$2:$BG$102</c:f>
              <c:numCache>
                <c:formatCode>General</c:formatCode>
                <c:ptCount val="101"/>
                <c:pt idx="0">
                  <c:v>5.0822689814688134E-3</c:v>
                </c:pt>
                <c:pt idx="1">
                  <c:v>4.9505063377396083E-3</c:v>
                </c:pt>
                <c:pt idx="2">
                  <c:v>5.1042433327575625E-3</c:v>
                </c:pt>
                <c:pt idx="3">
                  <c:v>5.2052036463523755E-3</c:v>
                </c:pt>
                <c:pt idx="4">
                  <c:v>4.9062516242035581E-3</c:v>
                </c:pt>
                <c:pt idx="5">
                  <c:v>5.300229523331988E-3</c:v>
                </c:pt>
                <c:pt idx="6">
                  <c:v>4.9815306884531006E-3</c:v>
                </c:pt>
                <c:pt idx="7">
                  <c:v>5.1728248568842896E-3</c:v>
                </c:pt>
                <c:pt idx="8">
                  <c:v>5.0028117094290088E-3</c:v>
                </c:pt>
                <c:pt idx="9">
                  <c:v>5.6226439510251788E-3</c:v>
                </c:pt>
                <c:pt idx="10">
                  <c:v>5.2134331299058621E-3</c:v>
                </c:pt>
                <c:pt idx="11">
                  <c:v>4.4083287082521492E-3</c:v>
                </c:pt>
                <c:pt idx="12">
                  <c:v>4.9985775976771653E-3</c:v>
                </c:pt>
                <c:pt idx="13">
                  <c:v>4.8399298548636041E-3</c:v>
                </c:pt>
                <c:pt idx="14">
                  <c:v>4.9079552768948485E-3</c:v>
                </c:pt>
                <c:pt idx="15">
                  <c:v>4.7715238656010142E-3</c:v>
                </c:pt>
                <c:pt idx="16">
                  <c:v>5.302049886600468E-3</c:v>
                </c:pt>
                <c:pt idx="17">
                  <c:v>4.5785295674484836E-3</c:v>
                </c:pt>
                <c:pt idx="18">
                  <c:v>5.0090866432913727E-3</c:v>
                </c:pt>
                <c:pt idx="19">
                  <c:v>4.5805306461151425E-3</c:v>
                </c:pt>
                <c:pt idx="20">
                  <c:v>4.891089551418989E-3</c:v>
                </c:pt>
                <c:pt idx="21">
                  <c:v>4.241999528524258E-3</c:v>
                </c:pt>
                <c:pt idx="22">
                  <c:v>4.365255662615879E-3</c:v>
                </c:pt>
                <c:pt idx="23">
                  <c:v>4.1660487275114793E-3</c:v>
                </c:pt>
                <c:pt idx="24">
                  <c:v>4.2569942447694244E-3</c:v>
                </c:pt>
                <c:pt idx="25">
                  <c:v>4.052000616979223E-3</c:v>
                </c:pt>
                <c:pt idx="26">
                  <c:v>3.9771136518837397E-3</c:v>
                </c:pt>
                <c:pt idx="27">
                  <c:v>4.1123137039870894E-3</c:v>
                </c:pt>
                <c:pt idx="28">
                  <c:v>3.7396454377387166E-3</c:v>
                </c:pt>
                <c:pt idx="29">
                  <c:v>3.6858258233400014E-3</c:v>
                </c:pt>
                <c:pt idx="30">
                  <c:v>2.9440287023057392E-3</c:v>
                </c:pt>
                <c:pt idx="31">
                  <c:v>3.4277607851190581E-3</c:v>
                </c:pt>
                <c:pt idx="32">
                  <c:v>3.742115978961639E-3</c:v>
                </c:pt>
                <c:pt idx="33">
                  <c:v>3.2757315213551956E-3</c:v>
                </c:pt>
                <c:pt idx="34">
                  <c:v>3.525373739052361E-3</c:v>
                </c:pt>
                <c:pt idx="35">
                  <c:v>3.422708284385336E-3</c:v>
                </c:pt>
                <c:pt idx="36">
                  <c:v>3.32119135251193E-3</c:v>
                </c:pt>
                <c:pt idx="37">
                  <c:v>3.2411968468453183E-3</c:v>
                </c:pt>
                <c:pt idx="38">
                  <c:v>3.1212808268401612E-3</c:v>
                </c:pt>
                <c:pt idx="39">
                  <c:v>3.2315476168548098E-3</c:v>
                </c:pt>
                <c:pt idx="40">
                  <c:v>3.1002788584254836E-3</c:v>
                </c:pt>
                <c:pt idx="41">
                  <c:v>3.1558474297722302E-3</c:v>
                </c:pt>
                <c:pt idx="42">
                  <c:v>3.0186753717483441E-3</c:v>
                </c:pt>
                <c:pt idx="43">
                  <c:v>3.0121495646796832E-3</c:v>
                </c:pt>
                <c:pt idx="44">
                  <c:v>3.0347627584376377E-3</c:v>
                </c:pt>
                <c:pt idx="45">
                  <c:v>3.1692576417830108E-3</c:v>
                </c:pt>
                <c:pt idx="46">
                  <c:v>3.0031012303950088E-3</c:v>
                </c:pt>
                <c:pt idx="47">
                  <c:v>3.0571681340744081E-3</c:v>
                </c:pt>
                <c:pt idx="48">
                  <c:v>3.0241177225762911E-3</c:v>
                </c:pt>
                <c:pt idx="49">
                  <c:v>3.0540833321964236E-3</c:v>
                </c:pt>
                <c:pt idx="50">
                  <c:v>3.0597262949486198E-3</c:v>
                </c:pt>
                <c:pt idx="51">
                  <c:v>3.1064830596673186E-3</c:v>
                </c:pt>
                <c:pt idx="52">
                  <c:v>3.0248677657048108E-3</c:v>
                </c:pt>
                <c:pt idx="53">
                  <c:v>3.0619931417297476E-3</c:v>
                </c:pt>
                <c:pt idx="54">
                  <c:v>3.0122752198296888E-3</c:v>
                </c:pt>
                <c:pt idx="55">
                  <c:v>3.0350090609419945E-3</c:v>
                </c:pt>
                <c:pt idx="56">
                  <c:v>3.042716713728048E-3</c:v>
                </c:pt>
                <c:pt idx="57">
                  <c:v>3.010036876850516E-3</c:v>
                </c:pt>
                <c:pt idx="58">
                  <c:v>3.2681739549785304E-3</c:v>
                </c:pt>
                <c:pt idx="59">
                  <c:v>3.2268625629239323E-3</c:v>
                </c:pt>
                <c:pt idx="60">
                  <c:v>3.096717294168134E-3</c:v>
                </c:pt>
                <c:pt idx="61">
                  <c:v>3.2661397704323715E-3</c:v>
                </c:pt>
                <c:pt idx="62">
                  <c:v>3.1955570719359744E-3</c:v>
                </c:pt>
                <c:pt idx="63">
                  <c:v>3.4011836175072956E-3</c:v>
                </c:pt>
                <c:pt idx="64">
                  <c:v>3.490016905403182E-3</c:v>
                </c:pt>
                <c:pt idx="65">
                  <c:v>3.5247470831252571E-3</c:v>
                </c:pt>
                <c:pt idx="66">
                  <c:v>3.365909089681421E-3</c:v>
                </c:pt>
                <c:pt idx="67">
                  <c:v>3.7665959432888487E-3</c:v>
                </c:pt>
                <c:pt idx="68">
                  <c:v>3.7036554915380574E-3</c:v>
                </c:pt>
                <c:pt idx="69">
                  <c:v>3.9028478064100842E-3</c:v>
                </c:pt>
                <c:pt idx="70">
                  <c:v>4.3035624777618834E-3</c:v>
                </c:pt>
                <c:pt idx="71">
                  <c:v>3.8529791071325592E-3</c:v>
                </c:pt>
                <c:pt idx="72">
                  <c:v>4.0395263336188347E-3</c:v>
                </c:pt>
                <c:pt idx="73">
                  <c:v>3.9725539643911695E-3</c:v>
                </c:pt>
                <c:pt idx="74">
                  <c:v>3.7963680011295019E-3</c:v>
                </c:pt>
                <c:pt idx="75">
                  <c:v>4.1502158979985606E-3</c:v>
                </c:pt>
                <c:pt idx="76">
                  <c:v>4.2255566497208389E-3</c:v>
                </c:pt>
                <c:pt idx="77">
                  <c:v>4.6270908787271478E-3</c:v>
                </c:pt>
                <c:pt idx="78">
                  <c:v>4.3779343302521095E-3</c:v>
                </c:pt>
                <c:pt idx="79">
                  <c:v>4.8052031174550805E-3</c:v>
                </c:pt>
                <c:pt idx="80">
                  <c:v>4.2671003034847914E-3</c:v>
                </c:pt>
                <c:pt idx="81">
                  <c:v>4.8881000398928011E-3</c:v>
                </c:pt>
                <c:pt idx="82">
                  <c:v>4.3994154157115037E-3</c:v>
                </c:pt>
                <c:pt idx="83">
                  <c:v>4.861093909810839E-3</c:v>
                </c:pt>
                <c:pt idx="84">
                  <c:v>4.6031955205052899E-3</c:v>
                </c:pt>
                <c:pt idx="85">
                  <c:v>4.6030320442073834E-3</c:v>
                </c:pt>
                <c:pt idx="86">
                  <c:v>4.6348489727282378E-3</c:v>
                </c:pt>
                <c:pt idx="87">
                  <c:v>4.8892015708088821E-3</c:v>
                </c:pt>
                <c:pt idx="88">
                  <c:v>4.9374495440459975E-3</c:v>
                </c:pt>
                <c:pt idx="89">
                  <c:v>4.6726585580373825E-3</c:v>
                </c:pt>
                <c:pt idx="90">
                  <c:v>4.7578050611600314E-3</c:v>
                </c:pt>
                <c:pt idx="91">
                  <c:v>5.5870089493395324E-3</c:v>
                </c:pt>
                <c:pt idx="92">
                  <c:v>4.9189415528139817E-3</c:v>
                </c:pt>
                <c:pt idx="93">
                  <c:v>5.2299599424852202E-3</c:v>
                </c:pt>
                <c:pt idx="94">
                  <c:v>5.0101178628850643E-3</c:v>
                </c:pt>
                <c:pt idx="95">
                  <c:v>4.8517877117615123E-3</c:v>
                </c:pt>
                <c:pt idx="96">
                  <c:v>5.4109083340969687E-3</c:v>
                </c:pt>
                <c:pt idx="97">
                  <c:v>4.7926996567696604E-3</c:v>
                </c:pt>
                <c:pt idx="98">
                  <c:v>4.9174705896426101E-3</c:v>
                </c:pt>
                <c:pt idx="99">
                  <c:v>5.3190060161650505E-3</c:v>
                </c:pt>
                <c:pt idx="100">
                  <c:v>4.9142523337736789E-3</c:v>
                </c:pt>
              </c:numCache>
            </c:numRef>
          </c:yVal>
          <c:smooth val="0"/>
        </c:ser>
        <c:dLbls>
          <c:showLegendKey val="0"/>
          <c:showVal val="0"/>
          <c:showCatName val="0"/>
          <c:showSerName val="0"/>
          <c:showPercent val="0"/>
          <c:showBubbleSize val="0"/>
        </c:dLbls>
        <c:axId val="438775488"/>
        <c:axId val="576504928"/>
      </c:scatterChart>
      <c:valAx>
        <c:axId val="438775488"/>
        <c:scaling>
          <c:orientation val="minMax"/>
          <c:max val="65"/>
          <c:min val="55"/>
        </c:scaling>
        <c:delete val="0"/>
        <c:axPos val="b"/>
        <c:title>
          <c:tx>
            <c:rich>
              <a:bodyPr/>
              <a:lstStyle/>
              <a:p>
                <a:pPr>
                  <a:defRPr sz="800"/>
                </a:pPr>
                <a:r>
                  <a:rPr lang="en-US" sz="800"/>
                  <a:t>Input Frequency (Hz)</a:t>
                </a:r>
              </a:p>
            </c:rich>
          </c:tx>
          <c:overlay val="0"/>
        </c:title>
        <c:numFmt formatCode="0.0" sourceLinked="1"/>
        <c:majorTickMark val="out"/>
        <c:minorTickMark val="none"/>
        <c:tickLblPos val="low"/>
        <c:txPr>
          <a:bodyPr/>
          <a:lstStyle/>
          <a:p>
            <a:pPr>
              <a:defRPr sz="600"/>
            </a:pPr>
            <a:endParaRPr lang="en-US"/>
          </a:p>
        </c:txPr>
        <c:crossAx val="576504928"/>
        <c:crosses val="autoZero"/>
        <c:crossBetween val="midCat"/>
      </c:valAx>
      <c:valAx>
        <c:axId val="576504928"/>
        <c:scaling>
          <c:orientation val="minMax"/>
        </c:scaling>
        <c:delete val="0"/>
        <c:axPos val="l"/>
        <c:majorGridlines/>
        <c:title>
          <c:tx>
            <c:rich>
              <a:bodyPr rot="-5400000" vert="horz"/>
              <a:lstStyle/>
              <a:p>
                <a:pPr>
                  <a:defRPr sz="800"/>
                </a:pPr>
                <a:r>
                  <a:rPr lang="en-US" sz="800"/>
                  <a:t>Phase StDc</a:t>
                </a:r>
                <a:r>
                  <a:rPr lang="en-US" sz="800" baseline="0"/>
                  <a:t> (</a:t>
                </a:r>
                <a:r>
                  <a:rPr lang="en-US" sz="800"/>
                  <a:t>degrees)</a:t>
                </a:r>
              </a:p>
            </c:rich>
          </c:tx>
          <c:overlay val="0"/>
        </c:title>
        <c:numFmt formatCode="General" sourceLinked="1"/>
        <c:majorTickMark val="out"/>
        <c:minorTickMark val="none"/>
        <c:tickLblPos val="nextTo"/>
        <c:txPr>
          <a:bodyPr/>
          <a:lstStyle/>
          <a:p>
            <a:pPr>
              <a:defRPr sz="600"/>
            </a:pPr>
            <a:endParaRPr lang="en-US"/>
          </a:p>
        </c:txPr>
        <c:crossAx val="438775488"/>
        <c:crosses val="autoZero"/>
        <c:crossBetween val="midCat"/>
      </c:valAx>
    </c:plotArea>
    <c:legend>
      <c:legendPos val="r"/>
      <c:layout>
        <c:manualLayout>
          <c:xMode val="edge"/>
          <c:yMode val="edge"/>
          <c:x val="0.71165814671116934"/>
          <c:y val="0.13414781047105953"/>
          <c:w val="0.28834185328883077"/>
          <c:h val="0.64248984666391218"/>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1" i="0" u="none" strike="noStrike" baseline="0"/>
              <a:t>Current phase 95% confidence(%)</a:t>
            </a:r>
            <a:endParaRPr lang="en-US" sz="800" baseline="0"/>
          </a:p>
        </c:rich>
      </c:tx>
      <c:layout>
        <c:manualLayout>
          <c:xMode val="edge"/>
          <c:yMode val="edge"/>
          <c:x val="0.19888888888888889"/>
          <c:y val="2.1367521367521368E-2"/>
        </c:manualLayout>
      </c:layout>
      <c:overlay val="1"/>
    </c:title>
    <c:autoTitleDeleted val="0"/>
    <c:plotArea>
      <c:layout>
        <c:manualLayout>
          <c:layoutTarget val="inner"/>
          <c:xMode val="edge"/>
          <c:yMode val="edge"/>
          <c:x val="0.16990519685039684"/>
          <c:y val="5.1400554097404488E-2"/>
          <c:w val="0.56715055118110269"/>
          <c:h val="0.73444808982210552"/>
        </c:manualLayout>
      </c:layout>
      <c:scatterChart>
        <c:scatterStyle val="lineMarker"/>
        <c:varyColors val="0"/>
        <c:ser>
          <c:idx val="1"/>
          <c:order val="0"/>
          <c:tx>
            <c:strRef>
              <c:f>'frq_rng charts'!$AH$1</c:f>
              <c:strCache>
                <c:ptCount val="1"/>
                <c:pt idx="0">
                  <c:v>IC_phase_conf</c:v>
                </c:pt>
              </c:strCache>
            </c:strRef>
          </c:tx>
          <c:spPr>
            <a:ln>
              <a:solidFill>
                <a:srgbClr val="FFC000"/>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'frq_rng charts'!$AH$2:$AH$102</c:f>
              <c:numCache>
                <c:formatCode>General</c:formatCode>
                <c:ptCount val="101"/>
                <c:pt idx="0">
                  <c:v>3.7469430774512001E-2</c:v>
                </c:pt>
                <c:pt idx="1">
                  <c:v>2.6523432781716802E-2</c:v>
                </c:pt>
                <c:pt idx="2">
                  <c:v>2.8455918863166157E-2</c:v>
                </c:pt>
                <c:pt idx="3">
                  <c:v>2.6877311351906907E-2</c:v>
                </c:pt>
                <c:pt idx="4">
                  <c:v>2.8558264532773582E-2</c:v>
                </c:pt>
                <c:pt idx="5">
                  <c:v>2.8312642858549772E-2</c:v>
                </c:pt>
                <c:pt idx="6">
                  <c:v>3.2046963270494243E-2</c:v>
                </c:pt>
                <c:pt idx="7">
                  <c:v>3.541281190810204E-2</c:v>
                </c:pt>
                <c:pt idx="8">
                  <c:v>3.5224069544839386E-2</c:v>
                </c:pt>
                <c:pt idx="9">
                  <c:v>2.5635540075793547E-2</c:v>
                </c:pt>
                <c:pt idx="10">
                  <c:v>2.8712816342529236E-2</c:v>
                </c:pt>
                <c:pt idx="11">
                  <c:v>2.2736077828866517E-2</c:v>
                </c:pt>
                <c:pt idx="12">
                  <c:v>3.5160523787491883E-2</c:v>
                </c:pt>
                <c:pt idx="13">
                  <c:v>3.3777375766097892E-2</c:v>
                </c:pt>
                <c:pt idx="14">
                  <c:v>5.128974049650864E-2</c:v>
                </c:pt>
                <c:pt idx="15">
                  <c:v>2.5125450468016661E-2</c:v>
                </c:pt>
                <c:pt idx="16">
                  <c:v>2.6470648354135859E-2</c:v>
                </c:pt>
                <c:pt idx="17">
                  <c:v>3.1764973188597001E-2</c:v>
                </c:pt>
                <c:pt idx="18">
                  <c:v>2.8532749022193452E-2</c:v>
                </c:pt>
                <c:pt idx="19">
                  <c:v>3.1049953100724958E-2</c:v>
                </c:pt>
                <c:pt idx="20">
                  <c:v>2.7430897331183847E-2</c:v>
                </c:pt>
                <c:pt idx="21">
                  <c:v>2.2398816792964977E-2</c:v>
                </c:pt>
                <c:pt idx="22">
                  <c:v>2.5096150091716687E-2</c:v>
                </c:pt>
                <c:pt idx="23">
                  <c:v>2.7233758721898819E-2</c:v>
                </c:pt>
                <c:pt idx="24">
                  <c:v>3.0883685009521638E-2</c:v>
                </c:pt>
                <c:pt idx="25">
                  <c:v>2.9203972129470832E-2</c:v>
                </c:pt>
                <c:pt idx="26">
                  <c:v>2.9163014680648181E-2</c:v>
                </c:pt>
                <c:pt idx="27">
                  <c:v>3.1865905670403712E-2</c:v>
                </c:pt>
                <c:pt idx="28">
                  <c:v>2.7566915410375196E-2</c:v>
                </c:pt>
                <c:pt idx="29">
                  <c:v>2.3950728016506974E-2</c:v>
                </c:pt>
                <c:pt idx="30">
                  <c:v>2.2532044998625482E-2</c:v>
                </c:pt>
                <c:pt idx="31">
                  <c:v>2.0140259151327077E-2</c:v>
                </c:pt>
                <c:pt idx="32">
                  <c:v>2.3345938199509881E-2</c:v>
                </c:pt>
                <c:pt idx="33">
                  <c:v>2.3052035870727742E-2</c:v>
                </c:pt>
                <c:pt idx="34">
                  <c:v>2.4780692286217154E-2</c:v>
                </c:pt>
                <c:pt idx="35">
                  <c:v>2.3713693030990662E-2</c:v>
                </c:pt>
                <c:pt idx="36">
                  <c:v>2.4593684107664257E-2</c:v>
                </c:pt>
                <c:pt idx="37">
                  <c:v>2.399776057133365E-2</c:v>
                </c:pt>
                <c:pt idx="38">
                  <c:v>2.3379574111098304E-2</c:v>
                </c:pt>
                <c:pt idx="39">
                  <c:v>2.170848418383604E-2</c:v>
                </c:pt>
                <c:pt idx="40">
                  <c:v>2.0434778678010815E-2</c:v>
                </c:pt>
                <c:pt idx="41">
                  <c:v>2.1753995627913608E-2</c:v>
                </c:pt>
                <c:pt idx="42">
                  <c:v>2.0423898323039792E-2</c:v>
                </c:pt>
                <c:pt idx="43">
                  <c:v>2.1508178710114689E-2</c:v>
                </c:pt>
                <c:pt idx="44">
                  <c:v>2.2064753850022205E-2</c:v>
                </c:pt>
                <c:pt idx="45">
                  <c:v>2.1290000978564295E-2</c:v>
                </c:pt>
                <c:pt idx="46">
                  <c:v>2.0792316822134144E-2</c:v>
                </c:pt>
                <c:pt idx="47">
                  <c:v>1.9820636584381601E-2</c:v>
                </c:pt>
                <c:pt idx="48">
                  <c:v>2.2340216555709398E-2</c:v>
                </c:pt>
                <c:pt idx="49">
                  <c:v>2.2491448346065611E-2</c:v>
                </c:pt>
                <c:pt idx="50">
                  <c:v>2.2224025835880509E-2</c:v>
                </c:pt>
                <c:pt idx="51">
                  <c:v>2.2451512045144957E-2</c:v>
                </c:pt>
                <c:pt idx="52">
                  <c:v>1.9443272510936516E-2</c:v>
                </c:pt>
                <c:pt idx="53">
                  <c:v>2.0237379348923924E-2</c:v>
                </c:pt>
                <c:pt idx="54">
                  <c:v>2.2340039514813698E-2</c:v>
                </c:pt>
                <c:pt idx="55">
                  <c:v>2.1983085553721061E-2</c:v>
                </c:pt>
                <c:pt idx="56">
                  <c:v>2.2277695960434645E-2</c:v>
                </c:pt>
                <c:pt idx="57">
                  <c:v>2.0762896951577677E-2</c:v>
                </c:pt>
                <c:pt idx="58">
                  <c:v>1.9371625353658738E-2</c:v>
                </c:pt>
                <c:pt idx="59">
                  <c:v>2.2756996765315798E-2</c:v>
                </c:pt>
                <c:pt idx="60">
                  <c:v>2.5606033628303417E-2</c:v>
                </c:pt>
                <c:pt idx="61">
                  <c:v>2.2663646480311571E-2</c:v>
                </c:pt>
                <c:pt idx="62">
                  <c:v>2.1643200554942444E-2</c:v>
                </c:pt>
                <c:pt idx="63">
                  <c:v>2.2259947938647173E-2</c:v>
                </c:pt>
                <c:pt idx="64">
                  <c:v>2.2914899527455852E-2</c:v>
                </c:pt>
                <c:pt idx="65">
                  <c:v>2.417143622381283E-2</c:v>
                </c:pt>
                <c:pt idx="66">
                  <c:v>2.3137515429141178E-2</c:v>
                </c:pt>
                <c:pt idx="67">
                  <c:v>2.2385167911767253E-2</c:v>
                </c:pt>
                <c:pt idx="68">
                  <c:v>2.378507224824921E-2</c:v>
                </c:pt>
                <c:pt idx="69">
                  <c:v>2.4212461572803552E-2</c:v>
                </c:pt>
                <c:pt idx="70">
                  <c:v>2.4107319006466593E-2</c:v>
                </c:pt>
                <c:pt idx="71">
                  <c:v>2.514481684865405E-2</c:v>
                </c:pt>
                <c:pt idx="72">
                  <c:v>2.4359277230075322E-2</c:v>
                </c:pt>
                <c:pt idx="73">
                  <c:v>2.453578560960849E-2</c:v>
                </c:pt>
                <c:pt idx="74">
                  <c:v>2.4670685353480548E-2</c:v>
                </c:pt>
                <c:pt idx="75">
                  <c:v>2.6590270025994459E-2</c:v>
                </c:pt>
                <c:pt idx="76">
                  <c:v>2.7737598619007885E-2</c:v>
                </c:pt>
                <c:pt idx="77">
                  <c:v>3.0369200783380942E-2</c:v>
                </c:pt>
                <c:pt idx="78">
                  <c:v>2.6418744710751001E-2</c:v>
                </c:pt>
                <c:pt idx="79">
                  <c:v>2.9165799192020184E-2</c:v>
                </c:pt>
                <c:pt idx="80">
                  <c:v>2.6014576687790492E-2</c:v>
                </c:pt>
                <c:pt idx="81">
                  <c:v>2.8576174867767541E-2</c:v>
                </c:pt>
                <c:pt idx="82">
                  <c:v>2.6088640129868002E-2</c:v>
                </c:pt>
                <c:pt idx="83">
                  <c:v>2.8227221218820542E-2</c:v>
                </c:pt>
                <c:pt idx="84">
                  <c:v>2.7876501484235768E-2</c:v>
                </c:pt>
                <c:pt idx="85">
                  <c:v>2.7506827145258556E-2</c:v>
                </c:pt>
                <c:pt idx="86">
                  <c:v>2.736942686606389E-2</c:v>
                </c:pt>
                <c:pt idx="87">
                  <c:v>3.1170755365184495E-2</c:v>
                </c:pt>
                <c:pt idx="88">
                  <c:v>3.1642227724109372E-2</c:v>
                </c:pt>
                <c:pt idx="89">
                  <c:v>2.8788048670890451E-2</c:v>
                </c:pt>
                <c:pt idx="90">
                  <c:v>2.8561612152605182E-2</c:v>
                </c:pt>
                <c:pt idx="91">
                  <c:v>3.5202278462073015E-2</c:v>
                </c:pt>
                <c:pt idx="92">
                  <c:v>3.2324017128002834E-2</c:v>
                </c:pt>
                <c:pt idx="93">
                  <c:v>3.1412818088790762E-2</c:v>
                </c:pt>
                <c:pt idx="94">
                  <c:v>2.9404180122095211E-2</c:v>
                </c:pt>
                <c:pt idx="95">
                  <c:v>2.9440890802360082E-2</c:v>
                </c:pt>
                <c:pt idx="96">
                  <c:v>3.1044504198880399E-2</c:v>
                </c:pt>
                <c:pt idx="97">
                  <c:v>2.7163630494699238E-2</c:v>
                </c:pt>
                <c:pt idx="98">
                  <c:v>3.0104830167287381E-2</c:v>
                </c:pt>
                <c:pt idx="99">
                  <c:v>3.333209000671223E-2</c:v>
                </c:pt>
                <c:pt idx="100">
                  <c:v>2.9727556932931658E-2</c:v>
                </c:pt>
              </c:numCache>
            </c:numRef>
          </c:yVal>
          <c:smooth val="0"/>
        </c:ser>
        <c:ser>
          <c:idx val="0"/>
          <c:order val="1"/>
          <c:tx>
            <c:strRef>
              <c:f>'frq_rng charts'!$AG$1</c:f>
              <c:strCache>
                <c:ptCount val="1"/>
                <c:pt idx="0">
                  <c:v>IB_phase_conf</c:v>
                </c:pt>
              </c:strCache>
            </c:strRef>
          </c:tx>
          <c:spPr>
            <a:ln>
              <a:solidFill>
                <a:schemeClr val="accent6">
                  <a:lumMod val="75000"/>
                </a:schemeClr>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'frq_rng charts'!$AG$2:$AG$102</c:f>
              <c:numCache>
                <c:formatCode>General</c:formatCode>
                <c:ptCount val="101"/>
                <c:pt idx="0">
                  <c:v>2.6303902759179165E-2</c:v>
                </c:pt>
                <c:pt idx="1">
                  <c:v>2.9266348495211852E-2</c:v>
                </c:pt>
                <c:pt idx="2">
                  <c:v>2.8828395098730336E-2</c:v>
                </c:pt>
                <c:pt idx="3">
                  <c:v>2.5915495780596806E-2</c:v>
                </c:pt>
                <c:pt idx="4">
                  <c:v>2.7816537442476637E-2</c:v>
                </c:pt>
                <c:pt idx="5">
                  <c:v>2.9031076862560685E-2</c:v>
                </c:pt>
                <c:pt idx="6">
                  <c:v>2.7748714668128133E-2</c:v>
                </c:pt>
                <c:pt idx="7">
                  <c:v>2.574474474880737E-2</c:v>
                </c:pt>
                <c:pt idx="8">
                  <c:v>2.8145886566818594E-2</c:v>
                </c:pt>
                <c:pt idx="9">
                  <c:v>2.7410503767417695E-2</c:v>
                </c:pt>
                <c:pt idx="10">
                  <c:v>2.5736782368604386E-2</c:v>
                </c:pt>
                <c:pt idx="11">
                  <c:v>2.4822597639509072E-2</c:v>
                </c:pt>
                <c:pt idx="12">
                  <c:v>2.6542479123417111E-2</c:v>
                </c:pt>
                <c:pt idx="13">
                  <c:v>2.558745274164425E-2</c:v>
                </c:pt>
                <c:pt idx="14">
                  <c:v>2.9186873947290283E-2</c:v>
                </c:pt>
                <c:pt idx="15">
                  <c:v>2.7935217081117764E-2</c:v>
                </c:pt>
                <c:pt idx="16">
                  <c:v>2.6446376850685412E-2</c:v>
                </c:pt>
                <c:pt idx="17">
                  <c:v>2.6154986948212628E-2</c:v>
                </c:pt>
                <c:pt idx="18">
                  <c:v>2.633560687363275E-2</c:v>
                </c:pt>
                <c:pt idx="19">
                  <c:v>2.8362994814611117E-2</c:v>
                </c:pt>
                <c:pt idx="20">
                  <c:v>2.7172564787976007E-2</c:v>
                </c:pt>
                <c:pt idx="21">
                  <c:v>2.4428832358679962E-2</c:v>
                </c:pt>
                <c:pt idx="22">
                  <c:v>2.5387955309855343E-2</c:v>
                </c:pt>
                <c:pt idx="23">
                  <c:v>2.5103361793657786E-2</c:v>
                </c:pt>
                <c:pt idx="24">
                  <c:v>2.5898892964317754E-2</c:v>
                </c:pt>
                <c:pt idx="25">
                  <c:v>2.4850622019985336E-2</c:v>
                </c:pt>
                <c:pt idx="26">
                  <c:v>2.4130880860252633E-2</c:v>
                </c:pt>
                <c:pt idx="27">
                  <c:v>2.5417231510597552E-2</c:v>
                </c:pt>
                <c:pt idx="28">
                  <c:v>2.4200767659778816E-2</c:v>
                </c:pt>
                <c:pt idx="29">
                  <c:v>2.3556731694803205E-2</c:v>
                </c:pt>
                <c:pt idx="30">
                  <c:v>2.4450378124180216E-2</c:v>
                </c:pt>
                <c:pt idx="31">
                  <c:v>2.2080075035935211E-2</c:v>
                </c:pt>
                <c:pt idx="32">
                  <c:v>2.2046530162158032E-2</c:v>
                </c:pt>
                <c:pt idx="33">
                  <c:v>2.267066301641173E-2</c:v>
                </c:pt>
                <c:pt idx="34">
                  <c:v>2.3808085043381041E-2</c:v>
                </c:pt>
                <c:pt idx="35">
                  <c:v>2.1810883029145352E-2</c:v>
                </c:pt>
                <c:pt idx="36">
                  <c:v>2.1641182396256921E-2</c:v>
                </c:pt>
                <c:pt idx="37">
                  <c:v>2.1225659849812228E-2</c:v>
                </c:pt>
                <c:pt idx="38">
                  <c:v>2.0754478322687678E-2</c:v>
                </c:pt>
                <c:pt idx="39">
                  <c:v>2.2075569138995357E-2</c:v>
                </c:pt>
                <c:pt idx="40">
                  <c:v>2.0605411448675452E-2</c:v>
                </c:pt>
                <c:pt idx="41">
                  <c:v>2.1842876557289358E-2</c:v>
                </c:pt>
                <c:pt idx="42">
                  <c:v>2.069058259624941E-2</c:v>
                </c:pt>
                <c:pt idx="43">
                  <c:v>2.1271516087694908E-2</c:v>
                </c:pt>
                <c:pt idx="44">
                  <c:v>2.187511342481923E-2</c:v>
                </c:pt>
                <c:pt idx="45">
                  <c:v>2.1403499420545116E-2</c:v>
                </c:pt>
                <c:pt idx="46">
                  <c:v>2.0939710006183065E-2</c:v>
                </c:pt>
                <c:pt idx="47">
                  <c:v>2.0269114687115539E-2</c:v>
                </c:pt>
                <c:pt idx="48">
                  <c:v>2.2316805124659566E-2</c:v>
                </c:pt>
                <c:pt idx="49">
                  <c:v>2.2605140747819424E-2</c:v>
                </c:pt>
                <c:pt idx="50">
                  <c:v>2.249868192440628E-2</c:v>
                </c:pt>
                <c:pt idx="51">
                  <c:v>2.2281000812749818E-2</c:v>
                </c:pt>
                <c:pt idx="52">
                  <c:v>1.9540406008996789E-2</c:v>
                </c:pt>
                <c:pt idx="53">
                  <c:v>2.0483173362651479E-2</c:v>
                </c:pt>
                <c:pt idx="54">
                  <c:v>2.2133144961433874E-2</c:v>
                </c:pt>
                <c:pt idx="55">
                  <c:v>2.2131917162153715E-2</c:v>
                </c:pt>
                <c:pt idx="56">
                  <c:v>2.2478337928343819E-2</c:v>
                </c:pt>
                <c:pt idx="57">
                  <c:v>2.0926331985736166E-2</c:v>
                </c:pt>
                <c:pt idx="58">
                  <c:v>1.9508843877749364E-2</c:v>
                </c:pt>
                <c:pt idx="59">
                  <c:v>2.2409308843411906E-2</c:v>
                </c:pt>
                <c:pt idx="60">
                  <c:v>2.2049687022527589E-2</c:v>
                </c:pt>
                <c:pt idx="61">
                  <c:v>2.1955410133930538E-2</c:v>
                </c:pt>
                <c:pt idx="62">
                  <c:v>2.1385349096613559E-2</c:v>
                </c:pt>
                <c:pt idx="63">
                  <c:v>2.2577504191304248E-2</c:v>
                </c:pt>
                <c:pt idx="64">
                  <c:v>2.3057149138718269E-2</c:v>
                </c:pt>
                <c:pt idx="65">
                  <c:v>2.318806362936604E-2</c:v>
                </c:pt>
                <c:pt idx="66">
                  <c:v>2.3248449119201438E-2</c:v>
                </c:pt>
                <c:pt idx="67">
                  <c:v>2.3263703819789934E-2</c:v>
                </c:pt>
                <c:pt idx="68">
                  <c:v>2.3918352022220184E-2</c:v>
                </c:pt>
                <c:pt idx="69">
                  <c:v>2.4627327060751637E-2</c:v>
                </c:pt>
                <c:pt idx="70">
                  <c:v>2.3048282775230376E-2</c:v>
                </c:pt>
                <c:pt idx="71">
                  <c:v>2.4843934566042634E-2</c:v>
                </c:pt>
                <c:pt idx="72">
                  <c:v>2.5147315899461509E-2</c:v>
                </c:pt>
                <c:pt idx="73">
                  <c:v>2.5176710414012801E-2</c:v>
                </c:pt>
                <c:pt idx="74">
                  <c:v>2.6198080070463182E-2</c:v>
                </c:pt>
                <c:pt idx="75">
                  <c:v>2.7324662588926622E-2</c:v>
                </c:pt>
                <c:pt idx="76">
                  <c:v>2.6771296114715026E-2</c:v>
                </c:pt>
                <c:pt idx="77">
                  <c:v>2.7570824578271178E-2</c:v>
                </c:pt>
                <c:pt idx="78">
                  <c:v>2.7212647020924775E-2</c:v>
                </c:pt>
                <c:pt idx="79">
                  <c:v>2.6721098263177916E-2</c:v>
                </c:pt>
                <c:pt idx="80">
                  <c:v>2.7530914780851765E-2</c:v>
                </c:pt>
                <c:pt idx="81">
                  <c:v>2.5476075686006398E-2</c:v>
                </c:pt>
                <c:pt idx="82">
                  <c:v>2.7093160994982643E-2</c:v>
                </c:pt>
                <c:pt idx="83">
                  <c:v>2.5084398989208865E-2</c:v>
                </c:pt>
                <c:pt idx="84">
                  <c:v>2.8230566772809711E-2</c:v>
                </c:pt>
                <c:pt idx="85">
                  <c:v>2.6505489422908653E-2</c:v>
                </c:pt>
                <c:pt idx="86">
                  <c:v>2.9740100637405183E-2</c:v>
                </c:pt>
                <c:pt idx="87">
                  <c:v>3.0615371873014378E-2</c:v>
                </c:pt>
                <c:pt idx="88">
                  <c:v>2.9728773267126807E-2</c:v>
                </c:pt>
                <c:pt idx="89">
                  <c:v>2.8461582466287258E-2</c:v>
                </c:pt>
                <c:pt idx="90">
                  <c:v>2.9826835348319206E-2</c:v>
                </c:pt>
                <c:pt idx="91">
                  <c:v>3.1657618190557686E-2</c:v>
                </c:pt>
                <c:pt idx="92">
                  <c:v>3.1708167834648214E-2</c:v>
                </c:pt>
                <c:pt idx="93">
                  <c:v>3.0301897859001392E-2</c:v>
                </c:pt>
                <c:pt idx="94">
                  <c:v>2.5787644107686053E-2</c:v>
                </c:pt>
                <c:pt idx="95">
                  <c:v>3.0344051236545697E-2</c:v>
                </c:pt>
                <c:pt idx="96">
                  <c:v>2.830466900752758E-2</c:v>
                </c:pt>
                <c:pt idx="97">
                  <c:v>3.0349202758730875E-2</c:v>
                </c:pt>
                <c:pt idx="98">
                  <c:v>3.0074228904163388E-2</c:v>
                </c:pt>
                <c:pt idx="99">
                  <c:v>3.0700407945202825E-2</c:v>
                </c:pt>
                <c:pt idx="100">
                  <c:v>3.2448896007730432E-2</c:v>
                </c:pt>
              </c:numCache>
            </c:numRef>
          </c:yVal>
          <c:smooth val="0"/>
        </c:ser>
        <c:ser>
          <c:idx val="2"/>
          <c:order val="2"/>
          <c:tx>
            <c:strRef>
              <c:f>'frq_rng charts'!$AF$1</c:f>
              <c:strCache>
                <c:ptCount val="1"/>
                <c:pt idx="0">
                  <c:v>IA_phase_conf</c:v>
                </c:pt>
              </c:strCache>
            </c:strRef>
          </c:tx>
          <c:spPr>
            <a:ln>
              <a:solidFill>
                <a:schemeClr val="tx2"/>
              </a:solidFill>
            </a:ln>
          </c:spPr>
          <c:marker>
            <c:symbol val="none"/>
          </c:marker>
          <c:xVal>
            <c:numRef>
              <c:f>'frequency range_23C'!$A$2:$A$102</c:f>
              <c:numCache>
                <c:formatCode>0.0</c:formatCode>
                <c:ptCount val="101"/>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pt idx="100">
                  <c:v>65</c:v>
                </c:pt>
              </c:numCache>
            </c:numRef>
          </c:xVal>
          <c:yVal>
            <c:numRef>
              <c:f>'frq_rng charts'!$AF$2:$AF$102</c:f>
              <c:numCache>
                <c:formatCode>General</c:formatCode>
                <c:ptCount val="101"/>
                <c:pt idx="0">
                  <c:v>2.5250617211053494E-2</c:v>
                </c:pt>
                <c:pt idx="1">
                  <c:v>2.7405182037699632E-2</c:v>
                </c:pt>
                <c:pt idx="2">
                  <c:v>2.842179093103514E-2</c:v>
                </c:pt>
                <c:pt idx="3">
                  <c:v>2.6379617174514029E-2</c:v>
                </c:pt>
                <c:pt idx="4">
                  <c:v>2.5931235031045705E-2</c:v>
                </c:pt>
                <c:pt idx="5">
                  <c:v>2.889647228358878E-2</c:v>
                </c:pt>
                <c:pt idx="6">
                  <c:v>2.6666992764131151E-2</c:v>
                </c:pt>
                <c:pt idx="7">
                  <c:v>2.6741323434250865E-2</c:v>
                </c:pt>
                <c:pt idx="8">
                  <c:v>2.6578961920538793E-2</c:v>
                </c:pt>
                <c:pt idx="9">
                  <c:v>2.9582087975922086E-2</c:v>
                </c:pt>
                <c:pt idx="10">
                  <c:v>2.9056007966538826E-2</c:v>
                </c:pt>
                <c:pt idx="11">
                  <c:v>2.3409503336003622E-2</c:v>
                </c:pt>
                <c:pt idx="12">
                  <c:v>2.7150612711015494E-2</c:v>
                </c:pt>
                <c:pt idx="13">
                  <c:v>2.5483307555652351E-2</c:v>
                </c:pt>
                <c:pt idx="14">
                  <c:v>2.8508051888988046E-2</c:v>
                </c:pt>
                <c:pt idx="15">
                  <c:v>2.7454112440533949E-2</c:v>
                </c:pt>
                <c:pt idx="16">
                  <c:v>2.8927261159640158E-2</c:v>
                </c:pt>
                <c:pt idx="17">
                  <c:v>2.53335573025632E-2</c:v>
                </c:pt>
                <c:pt idx="18">
                  <c:v>2.7765000182867643E-2</c:v>
                </c:pt>
                <c:pt idx="19">
                  <c:v>2.7541402571592988E-2</c:v>
                </c:pt>
                <c:pt idx="20">
                  <c:v>2.8360167609078106E-2</c:v>
                </c:pt>
                <c:pt idx="21">
                  <c:v>2.3643973731006379E-2</c:v>
                </c:pt>
                <c:pt idx="22">
                  <c:v>2.4737443919399915E-2</c:v>
                </c:pt>
                <c:pt idx="23">
                  <c:v>2.4612803202726352E-2</c:v>
                </c:pt>
                <c:pt idx="24">
                  <c:v>2.5930336607335212E-2</c:v>
                </c:pt>
                <c:pt idx="25">
                  <c:v>2.4471263595876286E-2</c:v>
                </c:pt>
                <c:pt idx="26">
                  <c:v>2.4136554945744029E-2</c:v>
                </c:pt>
                <c:pt idx="27">
                  <c:v>2.4601510840350348E-2</c:v>
                </c:pt>
                <c:pt idx="28">
                  <c:v>2.4084306021749217E-2</c:v>
                </c:pt>
                <c:pt idx="29">
                  <c:v>2.4179183465890035E-2</c:v>
                </c:pt>
                <c:pt idx="30">
                  <c:v>2.0664798533560472E-2</c:v>
                </c:pt>
                <c:pt idx="31">
                  <c:v>2.0855849543873813E-2</c:v>
                </c:pt>
                <c:pt idx="32">
                  <c:v>2.2752516971946798E-2</c:v>
                </c:pt>
                <c:pt idx="33">
                  <c:v>2.263947388960582E-2</c:v>
                </c:pt>
                <c:pt idx="34">
                  <c:v>2.4172369406270856E-2</c:v>
                </c:pt>
                <c:pt idx="35">
                  <c:v>2.1946497064237607E-2</c:v>
                </c:pt>
                <c:pt idx="36">
                  <c:v>2.1188965065484195E-2</c:v>
                </c:pt>
                <c:pt idx="37">
                  <c:v>2.1024923294638259E-2</c:v>
                </c:pt>
                <c:pt idx="38">
                  <c:v>2.0496381676767178E-2</c:v>
                </c:pt>
                <c:pt idx="39">
                  <c:v>2.1630031634144918E-2</c:v>
                </c:pt>
                <c:pt idx="40">
                  <c:v>2.0461468220663852E-2</c:v>
                </c:pt>
                <c:pt idx="41">
                  <c:v>2.1878914932437904E-2</c:v>
                </c:pt>
                <c:pt idx="42">
                  <c:v>2.0422709740470377E-2</c:v>
                </c:pt>
                <c:pt idx="43">
                  <c:v>2.1354625477371651E-2</c:v>
                </c:pt>
                <c:pt idx="44">
                  <c:v>2.1814042191399974E-2</c:v>
                </c:pt>
                <c:pt idx="45">
                  <c:v>2.1171743166172083E-2</c:v>
                </c:pt>
                <c:pt idx="46">
                  <c:v>2.0542878656712452E-2</c:v>
                </c:pt>
                <c:pt idx="47">
                  <c:v>2.0187065027203077E-2</c:v>
                </c:pt>
                <c:pt idx="48">
                  <c:v>2.2082316625544322E-2</c:v>
                </c:pt>
                <c:pt idx="49">
                  <c:v>2.2117103165512242E-2</c:v>
                </c:pt>
                <c:pt idx="50">
                  <c:v>2.2234539259542576E-2</c:v>
                </c:pt>
                <c:pt idx="51">
                  <c:v>2.2019014710244141E-2</c:v>
                </c:pt>
                <c:pt idx="52">
                  <c:v>1.9425052989929862E-2</c:v>
                </c:pt>
                <c:pt idx="53">
                  <c:v>2.0231832749238891E-2</c:v>
                </c:pt>
                <c:pt idx="54">
                  <c:v>2.1702384617736464E-2</c:v>
                </c:pt>
                <c:pt idx="55">
                  <c:v>2.1755560754763557E-2</c:v>
                </c:pt>
                <c:pt idx="56">
                  <c:v>2.2243232461033505E-2</c:v>
                </c:pt>
                <c:pt idx="57">
                  <c:v>2.0984222321219687E-2</c:v>
                </c:pt>
                <c:pt idx="58">
                  <c:v>1.9565748132281558E-2</c:v>
                </c:pt>
                <c:pt idx="59">
                  <c:v>2.2594552750420244E-2</c:v>
                </c:pt>
                <c:pt idx="60">
                  <c:v>2.1660294516985486E-2</c:v>
                </c:pt>
                <c:pt idx="61">
                  <c:v>2.173158240742978E-2</c:v>
                </c:pt>
                <c:pt idx="62">
                  <c:v>2.0890045035758777E-2</c:v>
                </c:pt>
                <c:pt idx="63">
                  <c:v>2.2859218159383073E-2</c:v>
                </c:pt>
                <c:pt idx="64">
                  <c:v>2.2883070833887041E-2</c:v>
                </c:pt>
                <c:pt idx="65">
                  <c:v>2.375653893170717E-2</c:v>
                </c:pt>
                <c:pt idx="66">
                  <c:v>2.2483014087314335E-2</c:v>
                </c:pt>
                <c:pt idx="67">
                  <c:v>2.3497702624856797E-2</c:v>
                </c:pt>
                <c:pt idx="68">
                  <c:v>2.3522345096987193E-2</c:v>
                </c:pt>
                <c:pt idx="69">
                  <c:v>2.4941969084402084E-2</c:v>
                </c:pt>
                <c:pt idx="70">
                  <c:v>2.6637433132468281E-2</c:v>
                </c:pt>
                <c:pt idx="71">
                  <c:v>2.4071508113640398E-2</c:v>
                </c:pt>
                <c:pt idx="72">
                  <c:v>2.4841363165305823E-2</c:v>
                </c:pt>
                <c:pt idx="73">
                  <c:v>2.4070024085514764E-2</c:v>
                </c:pt>
                <c:pt idx="74">
                  <c:v>2.5109591185462601E-2</c:v>
                </c:pt>
                <c:pt idx="75">
                  <c:v>2.6222580308147465E-2</c:v>
                </c:pt>
                <c:pt idx="76">
                  <c:v>2.616617389072878E-2</c:v>
                </c:pt>
                <c:pt idx="77">
                  <c:v>2.8894242993367888E-2</c:v>
                </c:pt>
                <c:pt idx="78">
                  <c:v>2.587776758865603E-2</c:v>
                </c:pt>
                <c:pt idx="79">
                  <c:v>2.7836965253729466E-2</c:v>
                </c:pt>
                <c:pt idx="80">
                  <c:v>2.5520554447873253E-2</c:v>
                </c:pt>
                <c:pt idx="81">
                  <c:v>2.6766718613687582E-2</c:v>
                </c:pt>
                <c:pt idx="82">
                  <c:v>2.5502455775275192E-2</c:v>
                </c:pt>
                <c:pt idx="83">
                  <c:v>2.6117434733922949E-2</c:v>
                </c:pt>
                <c:pt idx="84">
                  <c:v>2.6711201367835738E-2</c:v>
                </c:pt>
                <c:pt idx="85">
                  <c:v>2.5665178505961648E-2</c:v>
                </c:pt>
                <c:pt idx="86">
                  <c:v>2.6881033954586166E-2</c:v>
                </c:pt>
                <c:pt idx="87">
                  <c:v>2.9114540867375582E-2</c:v>
                </c:pt>
                <c:pt idx="88">
                  <c:v>2.8019339687012052E-2</c:v>
                </c:pt>
                <c:pt idx="89">
                  <c:v>2.7145659328229401E-2</c:v>
                </c:pt>
                <c:pt idx="90">
                  <c:v>2.7575521716590921E-2</c:v>
                </c:pt>
                <c:pt idx="91">
                  <c:v>3.2756370640517736E-2</c:v>
                </c:pt>
                <c:pt idx="92">
                  <c:v>2.9167738440162332E-2</c:v>
                </c:pt>
                <c:pt idx="93">
                  <c:v>2.9436583337031731E-2</c:v>
                </c:pt>
                <c:pt idx="94">
                  <c:v>2.590458817718188E-2</c:v>
                </c:pt>
                <c:pt idx="95">
                  <c:v>2.7289227158438376E-2</c:v>
                </c:pt>
                <c:pt idx="96">
                  <c:v>2.9986181904150627E-2</c:v>
                </c:pt>
                <c:pt idx="97">
                  <c:v>2.6744377061910019E-2</c:v>
                </c:pt>
                <c:pt idx="98">
                  <c:v>2.7923420041143142E-2</c:v>
                </c:pt>
                <c:pt idx="99">
                  <c:v>2.9927181684324473E-2</c:v>
                </c:pt>
                <c:pt idx="100">
                  <c:v>2.8866881309767133E-2</c:v>
                </c:pt>
              </c:numCache>
            </c:numRef>
          </c:yVal>
          <c:smooth val="0"/>
        </c:ser>
        <c:dLbls>
          <c:showLegendKey val="0"/>
          <c:showVal val="0"/>
          <c:showCatName val="0"/>
          <c:showSerName val="0"/>
          <c:showPercent val="0"/>
          <c:showBubbleSize val="0"/>
        </c:dLbls>
        <c:axId val="576494736"/>
        <c:axId val="576500616"/>
      </c:scatterChart>
      <c:valAx>
        <c:axId val="576494736"/>
        <c:scaling>
          <c:orientation val="minMax"/>
          <c:max val="65"/>
          <c:min val="55"/>
        </c:scaling>
        <c:delete val="0"/>
        <c:axPos val="b"/>
        <c:title>
          <c:tx>
            <c:rich>
              <a:bodyPr/>
              <a:lstStyle/>
              <a:p>
                <a:pPr>
                  <a:defRPr sz="800"/>
                </a:pPr>
                <a:r>
                  <a:rPr lang="en-US" sz="800"/>
                  <a:t>Input Frequency (Hz)</a:t>
                </a:r>
              </a:p>
            </c:rich>
          </c:tx>
          <c:overlay val="0"/>
        </c:title>
        <c:numFmt formatCode="0.0" sourceLinked="1"/>
        <c:majorTickMark val="out"/>
        <c:minorTickMark val="none"/>
        <c:tickLblPos val="low"/>
        <c:txPr>
          <a:bodyPr/>
          <a:lstStyle/>
          <a:p>
            <a:pPr>
              <a:defRPr sz="600"/>
            </a:pPr>
            <a:endParaRPr lang="en-US"/>
          </a:p>
        </c:txPr>
        <c:crossAx val="576500616"/>
        <c:crosses val="autoZero"/>
        <c:crossBetween val="midCat"/>
      </c:valAx>
      <c:valAx>
        <c:axId val="576500616"/>
        <c:scaling>
          <c:orientation val="minMax"/>
        </c:scaling>
        <c:delete val="0"/>
        <c:axPos val="l"/>
        <c:majorGridlines/>
        <c:title>
          <c:tx>
            <c:rich>
              <a:bodyPr rot="-5400000" vert="horz"/>
              <a:lstStyle/>
              <a:p>
                <a:pPr>
                  <a:defRPr sz="800"/>
                </a:pPr>
                <a:r>
                  <a:rPr lang="en-US" sz="800"/>
                  <a:t>Phase 95% </a:t>
                </a:r>
                <a:r>
                  <a:rPr lang="en-US" sz="800" baseline="0"/>
                  <a:t> level </a:t>
                </a:r>
                <a:r>
                  <a:rPr lang="en-US" sz="800"/>
                  <a:t>(%)</a:t>
                </a:r>
              </a:p>
            </c:rich>
          </c:tx>
          <c:overlay val="0"/>
        </c:title>
        <c:numFmt formatCode="General" sourceLinked="1"/>
        <c:majorTickMark val="out"/>
        <c:minorTickMark val="none"/>
        <c:tickLblPos val="nextTo"/>
        <c:txPr>
          <a:bodyPr/>
          <a:lstStyle/>
          <a:p>
            <a:pPr>
              <a:defRPr sz="600"/>
            </a:pPr>
            <a:endParaRPr lang="en-US"/>
          </a:p>
        </c:txPr>
        <c:crossAx val="576494736"/>
        <c:crosses val="autoZero"/>
        <c:crossBetween val="midCat"/>
      </c:valAx>
    </c:plotArea>
    <c:legend>
      <c:legendPos val="r"/>
      <c:layout>
        <c:manualLayout>
          <c:xMode val="edge"/>
          <c:yMode val="edge"/>
          <c:x val="0.70150588756100185"/>
          <c:y val="0.13414781047105953"/>
          <c:w val="0.29849411243899815"/>
          <c:h val="0.64248984666391185"/>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1" i="0" u="none" strike="noStrike" baseline="0"/>
              <a:t>Current </a:t>
            </a:r>
            <a:r>
              <a:rPr lang="en-US" sz="1200" baseline="0"/>
              <a:t>TVE 95% Conf (%)</a:t>
            </a:r>
          </a:p>
        </c:rich>
      </c:tx>
      <c:layout>
        <c:manualLayout>
          <c:xMode val="edge"/>
          <c:yMode val="edge"/>
          <c:x val="0.19888888888888889"/>
          <c:y val="2.1367521367521368E-2"/>
        </c:manualLayout>
      </c:layout>
      <c:overlay val="1"/>
    </c:title>
    <c:autoTitleDeleted val="0"/>
    <c:plotArea>
      <c:layout>
        <c:manualLayout>
          <c:layoutTarget val="inner"/>
          <c:xMode val="edge"/>
          <c:yMode val="edge"/>
          <c:x val="0.16990519685039684"/>
          <c:y val="5.1400554097404488E-2"/>
          <c:w val="0.56715055118110269"/>
          <c:h val="0.73444808982210552"/>
        </c:manualLayout>
      </c:layout>
      <c:scatterChart>
        <c:scatterStyle val="lineMarker"/>
        <c:varyColors val="0"/>
        <c:ser>
          <c:idx val="1"/>
          <c:order val="0"/>
          <c:tx>
            <c:strRef>
              <c:f>'frq_rng charts'!$AQ$1</c:f>
              <c:strCache>
                <c:ptCount val="1"/>
                <c:pt idx="0">
                  <c:v>IC_TVE_UNC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charts'!$AQ$2:$AQ$101</c:f>
              <c:numCache>
                <c:formatCode>General</c:formatCode>
                <c:ptCount val="100"/>
                <c:pt idx="0">
                  <c:v>4.6533996005360234E-2</c:v>
                </c:pt>
                <c:pt idx="1">
                  <c:v>3.7044380357345696E-2</c:v>
                </c:pt>
                <c:pt idx="2">
                  <c:v>3.8597373843172036E-2</c:v>
                </c:pt>
                <c:pt idx="3">
                  <c:v>3.873135518343148E-2</c:v>
                </c:pt>
                <c:pt idx="4">
                  <c:v>3.7561599382712384E-2</c:v>
                </c:pt>
                <c:pt idx="5">
                  <c:v>3.8182912992066879E-2</c:v>
                </c:pt>
                <c:pt idx="6">
                  <c:v>4.0020118842965552E-2</c:v>
                </c:pt>
                <c:pt idx="7">
                  <c:v>4.4735963636920721E-2</c:v>
                </c:pt>
                <c:pt idx="8">
                  <c:v>4.2883912784282781E-2</c:v>
                </c:pt>
                <c:pt idx="9">
                  <c:v>3.6320942934247535E-2</c:v>
                </c:pt>
                <c:pt idx="10">
                  <c:v>3.8021676788929148E-2</c:v>
                </c:pt>
                <c:pt idx="11">
                  <c:v>3.1631710217626917E-2</c:v>
                </c:pt>
                <c:pt idx="12">
                  <c:v>4.1852337214228708E-2</c:v>
                </c:pt>
                <c:pt idx="13">
                  <c:v>4.1544815971323396E-2</c:v>
                </c:pt>
                <c:pt idx="14">
                  <c:v>5.6901042648525947E-2</c:v>
                </c:pt>
                <c:pt idx="15">
                  <c:v>3.2524668633182548E-2</c:v>
                </c:pt>
                <c:pt idx="16">
                  <c:v>3.5129884513836931E-2</c:v>
                </c:pt>
                <c:pt idx="17">
                  <c:v>3.7903674928178824E-2</c:v>
                </c:pt>
                <c:pt idx="18">
                  <c:v>3.6485817428331513E-2</c:v>
                </c:pt>
                <c:pt idx="19">
                  <c:v>3.6860952531062439E-2</c:v>
                </c:pt>
                <c:pt idx="20">
                  <c:v>3.5004495312081302E-2</c:v>
                </c:pt>
                <c:pt idx="21">
                  <c:v>2.9883543121075759E-2</c:v>
                </c:pt>
                <c:pt idx="22">
                  <c:v>3.1401166965500556E-2</c:v>
                </c:pt>
                <c:pt idx="23">
                  <c:v>3.3320137325659832E-2</c:v>
                </c:pt>
                <c:pt idx="24">
                  <c:v>3.6090497039326992E-2</c:v>
                </c:pt>
                <c:pt idx="25">
                  <c:v>3.5161138346960136E-2</c:v>
                </c:pt>
                <c:pt idx="26">
                  <c:v>3.4982060389613011E-2</c:v>
                </c:pt>
                <c:pt idx="27">
                  <c:v>3.7180180793856259E-2</c:v>
                </c:pt>
                <c:pt idx="28">
                  <c:v>3.2641723439386046E-2</c:v>
                </c:pt>
                <c:pt idx="29">
                  <c:v>2.9445754342602794E-2</c:v>
                </c:pt>
                <c:pt idx="30">
                  <c:v>2.7471093143276389E-2</c:v>
                </c:pt>
                <c:pt idx="31">
                  <c:v>2.5633193491336199E-2</c:v>
                </c:pt>
                <c:pt idx="32">
                  <c:v>2.8043849486433157E-2</c:v>
                </c:pt>
                <c:pt idx="33">
                  <c:v>2.7598602141215619E-2</c:v>
                </c:pt>
                <c:pt idx="34">
                  <c:v>2.8694959200759079E-2</c:v>
                </c:pt>
                <c:pt idx="35">
                  <c:v>2.9984216763022545E-2</c:v>
                </c:pt>
                <c:pt idx="36">
                  <c:v>2.8087597100551281E-2</c:v>
                </c:pt>
                <c:pt idx="37">
                  <c:v>2.7377857350747801E-2</c:v>
                </c:pt>
                <c:pt idx="38">
                  <c:v>2.6641989027910824E-2</c:v>
                </c:pt>
                <c:pt idx="39">
                  <c:v>2.510101343396828E-2</c:v>
                </c:pt>
                <c:pt idx="40">
                  <c:v>2.3708517026850059E-2</c:v>
                </c:pt>
                <c:pt idx="41">
                  <c:v>2.4845060891526646E-2</c:v>
                </c:pt>
                <c:pt idx="42">
                  <c:v>2.3556931780539522E-2</c:v>
                </c:pt>
                <c:pt idx="43">
                  <c:v>2.4380470215340878E-2</c:v>
                </c:pt>
                <c:pt idx="44">
                  <c:v>2.4684321872561314E-2</c:v>
                </c:pt>
                <c:pt idx="45">
                  <c:v>2.3956507251155557E-2</c:v>
                </c:pt>
                <c:pt idx="46">
                  <c:v>2.3610979668367189E-2</c:v>
                </c:pt>
                <c:pt idx="47">
                  <c:v>2.26068106359954E-2</c:v>
                </c:pt>
                <c:pt idx="48">
                  <c:v>2.4625601544863162E-2</c:v>
                </c:pt>
                <c:pt idx="49">
                  <c:v>2.4767798165570537E-2</c:v>
                </c:pt>
                <c:pt idx="50">
                  <c:v>2.439513805274349E-2</c:v>
                </c:pt>
                <c:pt idx="51">
                  <c:v>2.4895763801732317E-2</c:v>
                </c:pt>
                <c:pt idx="52">
                  <c:v>2.2017880694858671E-2</c:v>
                </c:pt>
                <c:pt idx="53">
                  <c:v>2.293535733663464E-2</c:v>
                </c:pt>
                <c:pt idx="54">
                  <c:v>2.47501980526189E-2</c:v>
                </c:pt>
                <c:pt idx="55">
                  <c:v>2.4321423950785501E-2</c:v>
                </c:pt>
                <c:pt idx="56">
                  <c:v>2.4671193718277563E-2</c:v>
                </c:pt>
                <c:pt idx="57">
                  <c:v>2.3473455055815735E-2</c:v>
                </c:pt>
                <c:pt idx="58">
                  <c:v>2.2316976560518922E-2</c:v>
                </c:pt>
                <c:pt idx="59">
                  <c:v>2.5257701015291959E-2</c:v>
                </c:pt>
                <c:pt idx="60">
                  <c:v>2.8311942530216929E-2</c:v>
                </c:pt>
                <c:pt idx="61">
                  <c:v>2.5466348752835568E-2</c:v>
                </c:pt>
                <c:pt idx="62">
                  <c:v>2.5271011228277036E-2</c:v>
                </c:pt>
                <c:pt idx="63">
                  <c:v>2.5631402034981529E-2</c:v>
                </c:pt>
                <c:pt idx="64">
                  <c:v>2.6068477227232687E-2</c:v>
                </c:pt>
                <c:pt idx="65">
                  <c:v>2.7672603662336211E-2</c:v>
                </c:pt>
                <c:pt idx="66">
                  <c:v>2.6824402595281713E-2</c:v>
                </c:pt>
                <c:pt idx="67">
                  <c:v>2.6832348317193448E-2</c:v>
                </c:pt>
                <c:pt idx="68">
                  <c:v>2.7892275314630052E-2</c:v>
                </c:pt>
                <c:pt idx="69">
                  <c:v>2.8550520064894287E-2</c:v>
                </c:pt>
                <c:pt idx="70">
                  <c:v>2.8095575088654092E-2</c:v>
                </c:pt>
                <c:pt idx="71">
                  <c:v>2.9258552434529801E-2</c:v>
                </c:pt>
                <c:pt idx="72">
                  <c:v>2.8684230060181146E-2</c:v>
                </c:pt>
                <c:pt idx="73">
                  <c:v>2.8973705885596182E-2</c:v>
                </c:pt>
                <c:pt idx="74">
                  <c:v>2.9065374440298209E-2</c:v>
                </c:pt>
                <c:pt idx="75">
                  <c:v>3.1285355896763456E-2</c:v>
                </c:pt>
                <c:pt idx="76">
                  <c:v>3.2393080215666496E-2</c:v>
                </c:pt>
                <c:pt idx="77">
                  <c:v>3.5660394454279695E-2</c:v>
                </c:pt>
                <c:pt idx="78">
                  <c:v>3.1748209230786688E-2</c:v>
                </c:pt>
                <c:pt idx="79">
                  <c:v>3.5061417697361791E-2</c:v>
                </c:pt>
                <c:pt idx="80">
                  <c:v>3.1503825597304469E-2</c:v>
                </c:pt>
                <c:pt idx="81">
                  <c:v>3.5024412135664255E-2</c:v>
                </c:pt>
                <c:pt idx="82">
                  <c:v>3.1887336193623647E-2</c:v>
                </c:pt>
                <c:pt idx="83">
                  <c:v>3.5034299677943401E-2</c:v>
                </c:pt>
                <c:pt idx="84">
                  <c:v>3.3897497746932709E-2</c:v>
                </c:pt>
                <c:pt idx="85">
                  <c:v>3.3954461136860535E-2</c:v>
                </c:pt>
                <c:pt idx="86">
                  <c:v>3.3204970437988514E-2</c:v>
                </c:pt>
                <c:pt idx="87">
                  <c:v>3.7249472771355971E-2</c:v>
                </c:pt>
                <c:pt idx="88">
                  <c:v>3.7548894926657771E-2</c:v>
                </c:pt>
                <c:pt idx="89">
                  <c:v>3.4662101778179931E-2</c:v>
                </c:pt>
                <c:pt idx="90">
                  <c:v>3.4191295342614079E-2</c:v>
                </c:pt>
                <c:pt idx="91">
                  <c:v>4.1898955544852366E-2</c:v>
                </c:pt>
                <c:pt idx="92">
                  <c:v>3.8445327840779898E-2</c:v>
                </c:pt>
                <c:pt idx="93">
                  <c:v>3.8361514956635361E-2</c:v>
                </c:pt>
                <c:pt idx="94">
                  <c:v>3.7327580717433403E-2</c:v>
                </c:pt>
                <c:pt idx="95">
                  <c:v>3.5153840394597582E-2</c:v>
                </c:pt>
                <c:pt idx="96">
                  <c:v>3.9343658998865605E-2</c:v>
                </c:pt>
                <c:pt idx="97">
                  <c:v>3.2832630714707232E-2</c:v>
                </c:pt>
                <c:pt idx="98">
                  <c:v>3.7372878769970065E-2</c:v>
                </c:pt>
                <c:pt idx="99">
                  <c:v>4.0494905632448279E-2</c:v>
                </c:pt>
              </c:numCache>
            </c:numRef>
          </c:yVal>
          <c:smooth val="0"/>
        </c:ser>
        <c:ser>
          <c:idx val="0"/>
          <c:order val="1"/>
          <c:tx>
            <c:strRef>
              <c:f>'frq_rng charts'!$AP$1</c:f>
              <c:strCache>
                <c:ptCount val="1"/>
                <c:pt idx="0">
                  <c:v>IB_TVE_UNC</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charts'!$AP$2:$AP$101</c:f>
              <c:numCache>
                <c:formatCode>General</c:formatCode>
                <c:ptCount val="100"/>
                <c:pt idx="0">
                  <c:v>5.2668489706956333E-2</c:v>
                </c:pt>
                <c:pt idx="1">
                  <c:v>5.4229982358503084E-2</c:v>
                </c:pt>
                <c:pt idx="2">
                  <c:v>5.2296961337194796E-2</c:v>
                </c:pt>
                <c:pt idx="3">
                  <c:v>4.9101043601383905E-2</c:v>
                </c:pt>
                <c:pt idx="4">
                  <c:v>5.2466028552555874E-2</c:v>
                </c:pt>
                <c:pt idx="5">
                  <c:v>5.1719487381773128E-2</c:v>
                </c:pt>
                <c:pt idx="6">
                  <c:v>5.1176004329830709E-2</c:v>
                </c:pt>
                <c:pt idx="7">
                  <c:v>4.8891271249303869E-2</c:v>
                </c:pt>
                <c:pt idx="8">
                  <c:v>5.1949175294507287E-2</c:v>
                </c:pt>
                <c:pt idx="9">
                  <c:v>4.9698066206901557E-2</c:v>
                </c:pt>
                <c:pt idx="10">
                  <c:v>4.880019188467917E-2</c:v>
                </c:pt>
                <c:pt idx="11">
                  <c:v>4.9579767362280758E-2</c:v>
                </c:pt>
                <c:pt idx="12">
                  <c:v>4.9125986185141413E-2</c:v>
                </c:pt>
                <c:pt idx="13">
                  <c:v>4.7969308896637412E-2</c:v>
                </c:pt>
                <c:pt idx="14">
                  <c:v>5.1742706791956292E-2</c:v>
                </c:pt>
                <c:pt idx="15">
                  <c:v>4.9325336887102667E-2</c:v>
                </c:pt>
                <c:pt idx="16">
                  <c:v>4.7160413777743722E-2</c:v>
                </c:pt>
                <c:pt idx="17">
                  <c:v>4.8882822120266033E-2</c:v>
                </c:pt>
                <c:pt idx="18">
                  <c:v>4.6754210187353783E-2</c:v>
                </c:pt>
                <c:pt idx="19">
                  <c:v>4.8903180093165952E-2</c:v>
                </c:pt>
                <c:pt idx="20">
                  <c:v>4.6992360301832563E-2</c:v>
                </c:pt>
                <c:pt idx="21">
                  <c:v>4.5407276918962111E-2</c:v>
                </c:pt>
                <c:pt idx="22">
                  <c:v>4.605067901115157E-2</c:v>
                </c:pt>
                <c:pt idx="23">
                  <c:v>4.4886602005762909E-2</c:v>
                </c:pt>
                <c:pt idx="24">
                  <c:v>4.6129313327501448E-2</c:v>
                </c:pt>
                <c:pt idx="25">
                  <c:v>4.4215675590219716E-2</c:v>
                </c:pt>
                <c:pt idx="26">
                  <c:v>4.4446358048426199E-2</c:v>
                </c:pt>
                <c:pt idx="27">
                  <c:v>4.5681891071996869E-2</c:v>
                </c:pt>
                <c:pt idx="28">
                  <c:v>4.2376660844408533E-2</c:v>
                </c:pt>
                <c:pt idx="29">
                  <c:v>4.1548012576406064E-2</c:v>
                </c:pt>
                <c:pt idx="30">
                  <c:v>4.3212013561516563E-2</c:v>
                </c:pt>
                <c:pt idx="31">
                  <c:v>4.0143320000188477E-2</c:v>
                </c:pt>
                <c:pt idx="32">
                  <c:v>3.9924364000726686E-2</c:v>
                </c:pt>
                <c:pt idx="33">
                  <c:v>3.9515969612322149E-2</c:v>
                </c:pt>
                <c:pt idx="34">
                  <c:v>3.9758948671219763E-2</c:v>
                </c:pt>
                <c:pt idx="35">
                  <c:v>3.8874745632537205E-2</c:v>
                </c:pt>
                <c:pt idx="36">
                  <c:v>3.9129716527484516E-2</c:v>
                </c:pt>
                <c:pt idx="37">
                  <c:v>3.7561481912772789E-2</c:v>
                </c:pt>
                <c:pt idx="38">
                  <c:v>3.6925271012779752E-2</c:v>
                </c:pt>
                <c:pt idx="39">
                  <c:v>3.7716853163940835E-2</c:v>
                </c:pt>
                <c:pt idx="40">
                  <c:v>3.6369531848793102E-2</c:v>
                </c:pt>
                <c:pt idx="41">
                  <c:v>3.7075146245526568E-2</c:v>
                </c:pt>
                <c:pt idx="42">
                  <c:v>3.5779717415412499E-2</c:v>
                </c:pt>
                <c:pt idx="43">
                  <c:v>3.6319582162715941E-2</c:v>
                </c:pt>
                <c:pt idx="44">
                  <c:v>3.621529090576725E-2</c:v>
                </c:pt>
                <c:pt idx="45">
                  <c:v>3.6250478269524995E-2</c:v>
                </c:pt>
                <c:pt idx="46">
                  <c:v>3.6275790744665061E-2</c:v>
                </c:pt>
                <c:pt idx="47">
                  <c:v>3.5409017133219714E-2</c:v>
                </c:pt>
                <c:pt idx="48">
                  <c:v>3.7735352689204867E-2</c:v>
                </c:pt>
                <c:pt idx="49">
                  <c:v>3.8854703650111649E-2</c:v>
                </c:pt>
                <c:pt idx="50">
                  <c:v>3.7198771132131998E-2</c:v>
                </c:pt>
                <c:pt idx="51">
                  <c:v>3.6565641779793379E-2</c:v>
                </c:pt>
                <c:pt idx="52">
                  <c:v>3.5103707272009621E-2</c:v>
                </c:pt>
                <c:pt idx="53">
                  <c:v>3.577970052556282E-2</c:v>
                </c:pt>
                <c:pt idx="54">
                  <c:v>3.6296419338201609E-2</c:v>
                </c:pt>
                <c:pt idx="55">
                  <c:v>3.7805971620468795E-2</c:v>
                </c:pt>
                <c:pt idx="56">
                  <c:v>3.8083150761669446E-2</c:v>
                </c:pt>
                <c:pt idx="57">
                  <c:v>3.7018529858010983E-2</c:v>
                </c:pt>
                <c:pt idx="58">
                  <c:v>3.679005963807775E-2</c:v>
                </c:pt>
                <c:pt idx="59">
                  <c:v>3.8466374054622506E-2</c:v>
                </c:pt>
                <c:pt idx="60">
                  <c:v>3.9190029630986868E-2</c:v>
                </c:pt>
                <c:pt idx="61">
                  <c:v>3.8182847351836954E-2</c:v>
                </c:pt>
                <c:pt idx="62">
                  <c:v>3.8478213260520894E-2</c:v>
                </c:pt>
                <c:pt idx="63">
                  <c:v>3.89480309189838E-2</c:v>
                </c:pt>
                <c:pt idx="64">
                  <c:v>4.0892533934150398E-2</c:v>
                </c:pt>
                <c:pt idx="65">
                  <c:v>4.0736746716523595E-2</c:v>
                </c:pt>
                <c:pt idx="66">
                  <c:v>4.1310429698788807E-2</c:v>
                </c:pt>
                <c:pt idx="67">
                  <c:v>4.1176280451176168E-2</c:v>
                </c:pt>
                <c:pt idx="68">
                  <c:v>4.1895496618604998E-2</c:v>
                </c:pt>
                <c:pt idx="69">
                  <c:v>4.2876745888439573E-2</c:v>
                </c:pt>
                <c:pt idx="70">
                  <c:v>4.2509888247988764E-2</c:v>
                </c:pt>
                <c:pt idx="71">
                  <c:v>4.3883047698325961E-2</c:v>
                </c:pt>
                <c:pt idx="72">
                  <c:v>4.4950993368627887E-2</c:v>
                </c:pt>
                <c:pt idx="73">
                  <c:v>4.5234770180684225E-2</c:v>
                </c:pt>
                <c:pt idx="74">
                  <c:v>4.6174981695212253E-2</c:v>
                </c:pt>
                <c:pt idx="75">
                  <c:v>4.6930129632562705E-2</c:v>
                </c:pt>
                <c:pt idx="76">
                  <c:v>4.6834216715186242E-2</c:v>
                </c:pt>
                <c:pt idx="77">
                  <c:v>4.6678845642727763E-2</c:v>
                </c:pt>
                <c:pt idx="78">
                  <c:v>4.8328128947417309E-2</c:v>
                </c:pt>
                <c:pt idx="79">
                  <c:v>4.6742193138686473E-2</c:v>
                </c:pt>
                <c:pt idx="80">
                  <c:v>4.8432464362429609E-2</c:v>
                </c:pt>
                <c:pt idx="81">
                  <c:v>4.594158209254063E-2</c:v>
                </c:pt>
                <c:pt idx="82">
                  <c:v>4.894323157691733E-2</c:v>
                </c:pt>
                <c:pt idx="83">
                  <c:v>4.6029626462078775E-2</c:v>
                </c:pt>
                <c:pt idx="84">
                  <c:v>4.9764378423529369E-2</c:v>
                </c:pt>
                <c:pt idx="85">
                  <c:v>4.890088848198379E-2</c:v>
                </c:pt>
                <c:pt idx="86">
                  <c:v>5.1748328020331927E-2</c:v>
                </c:pt>
                <c:pt idx="87">
                  <c:v>5.151143887622691E-2</c:v>
                </c:pt>
                <c:pt idx="88">
                  <c:v>5.2190487493717054E-2</c:v>
                </c:pt>
                <c:pt idx="89">
                  <c:v>5.1691454923952614E-2</c:v>
                </c:pt>
                <c:pt idx="90">
                  <c:v>5.2797349732507964E-2</c:v>
                </c:pt>
                <c:pt idx="91">
                  <c:v>5.3214103459970567E-2</c:v>
                </c:pt>
                <c:pt idx="92">
                  <c:v>5.4358891509149E-2</c:v>
                </c:pt>
                <c:pt idx="93">
                  <c:v>5.2796619104499926E-2</c:v>
                </c:pt>
                <c:pt idx="94">
                  <c:v>4.896160560798745E-2</c:v>
                </c:pt>
                <c:pt idx="95">
                  <c:v>5.3902028072388593E-2</c:v>
                </c:pt>
                <c:pt idx="96">
                  <c:v>4.9270904766756426E-2</c:v>
                </c:pt>
                <c:pt idx="97">
                  <c:v>5.3603677454360295E-2</c:v>
                </c:pt>
                <c:pt idx="98">
                  <c:v>5.3685940983682894E-2</c:v>
                </c:pt>
                <c:pt idx="99">
                  <c:v>5.3773154122108639E-2</c:v>
                </c:pt>
              </c:numCache>
            </c:numRef>
          </c:yVal>
          <c:smooth val="0"/>
        </c:ser>
        <c:ser>
          <c:idx val="2"/>
          <c:order val="2"/>
          <c:tx>
            <c:strRef>
              <c:f>'frq_rng charts'!$AO$1</c:f>
              <c:strCache>
                <c:ptCount val="1"/>
                <c:pt idx="0">
                  <c:v>IA_TVE_UNC</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charts'!$AO$2:$AO$101</c:f>
              <c:numCache>
                <c:formatCode>General</c:formatCode>
                <c:ptCount val="100"/>
                <c:pt idx="0">
                  <c:v>4.6585232298481896E-2</c:v>
                </c:pt>
                <c:pt idx="1">
                  <c:v>4.7147110097953866E-2</c:v>
                </c:pt>
                <c:pt idx="2">
                  <c:v>4.6903446608106962E-2</c:v>
                </c:pt>
                <c:pt idx="3">
                  <c:v>4.5418045948498721E-2</c:v>
                </c:pt>
                <c:pt idx="4">
                  <c:v>4.2442492952365407E-2</c:v>
                </c:pt>
                <c:pt idx="5">
                  <c:v>4.7675882288959602E-2</c:v>
                </c:pt>
                <c:pt idx="6">
                  <c:v>4.2926512762180215E-2</c:v>
                </c:pt>
                <c:pt idx="7">
                  <c:v>4.3613877846400556E-2</c:v>
                </c:pt>
                <c:pt idx="8">
                  <c:v>4.1785809890015971E-2</c:v>
                </c:pt>
                <c:pt idx="9">
                  <c:v>4.5878613994992289E-2</c:v>
                </c:pt>
                <c:pt idx="10">
                  <c:v>4.6997419169020643E-2</c:v>
                </c:pt>
                <c:pt idx="11">
                  <c:v>3.8245677522161882E-2</c:v>
                </c:pt>
                <c:pt idx="12">
                  <c:v>4.1009700432140153E-2</c:v>
                </c:pt>
                <c:pt idx="13">
                  <c:v>3.9845891819793568E-2</c:v>
                </c:pt>
                <c:pt idx="14">
                  <c:v>4.1884211808980901E-2</c:v>
                </c:pt>
                <c:pt idx="15">
                  <c:v>3.9580999707079081E-2</c:v>
                </c:pt>
                <c:pt idx="16">
                  <c:v>4.9044556538653576E-2</c:v>
                </c:pt>
                <c:pt idx="17">
                  <c:v>3.9792499457386839E-2</c:v>
                </c:pt>
                <c:pt idx="18">
                  <c:v>4.1894187543856265E-2</c:v>
                </c:pt>
                <c:pt idx="19">
                  <c:v>4.0639698929482812E-2</c:v>
                </c:pt>
                <c:pt idx="20">
                  <c:v>4.2244362855631719E-2</c:v>
                </c:pt>
                <c:pt idx="21">
                  <c:v>3.5758637834241609E-2</c:v>
                </c:pt>
                <c:pt idx="22">
                  <c:v>3.6736893330639155E-2</c:v>
                </c:pt>
                <c:pt idx="23">
                  <c:v>3.6096472579887212E-2</c:v>
                </c:pt>
                <c:pt idx="24">
                  <c:v>3.6102013446090812E-2</c:v>
                </c:pt>
                <c:pt idx="25">
                  <c:v>3.4626288489742155E-2</c:v>
                </c:pt>
                <c:pt idx="26">
                  <c:v>3.4351983978873624E-2</c:v>
                </c:pt>
                <c:pt idx="27">
                  <c:v>3.4268239634906994E-2</c:v>
                </c:pt>
                <c:pt idx="28">
                  <c:v>3.3317314712282733E-2</c:v>
                </c:pt>
                <c:pt idx="29">
                  <c:v>3.3570561824346909E-2</c:v>
                </c:pt>
                <c:pt idx="30">
                  <c:v>3.0982552823183147E-2</c:v>
                </c:pt>
                <c:pt idx="31">
                  <c:v>3.0371528472012028E-2</c:v>
                </c:pt>
                <c:pt idx="32">
                  <c:v>3.1430815085413871E-2</c:v>
                </c:pt>
                <c:pt idx="33">
                  <c:v>3.0197340356910962E-2</c:v>
                </c:pt>
                <c:pt idx="34">
                  <c:v>3.1480028404438302E-2</c:v>
                </c:pt>
                <c:pt idx="35">
                  <c:v>2.9894412937735877E-2</c:v>
                </c:pt>
                <c:pt idx="36">
                  <c:v>2.8942115923470808E-2</c:v>
                </c:pt>
                <c:pt idx="37">
                  <c:v>2.8318174254886936E-2</c:v>
                </c:pt>
                <c:pt idx="38">
                  <c:v>2.7393289379088741E-2</c:v>
                </c:pt>
                <c:pt idx="39">
                  <c:v>2.7985835762021891E-2</c:v>
                </c:pt>
                <c:pt idx="40">
                  <c:v>2.6346548171325465E-2</c:v>
                </c:pt>
                <c:pt idx="41">
                  <c:v>2.7797777457736081E-2</c:v>
                </c:pt>
                <c:pt idx="42">
                  <c:v>2.6173571526321802E-2</c:v>
                </c:pt>
                <c:pt idx="43">
                  <c:v>2.6687998714419119E-2</c:v>
                </c:pt>
                <c:pt idx="44">
                  <c:v>2.678464794866868E-2</c:v>
                </c:pt>
                <c:pt idx="45">
                  <c:v>2.6366636694440112E-2</c:v>
                </c:pt>
                <c:pt idx="46">
                  <c:v>2.6097446659442792E-2</c:v>
                </c:pt>
                <c:pt idx="47">
                  <c:v>2.5378376911073208E-2</c:v>
                </c:pt>
                <c:pt idx="48">
                  <c:v>2.749665514197518E-2</c:v>
                </c:pt>
                <c:pt idx="49">
                  <c:v>2.7150432162887043E-2</c:v>
                </c:pt>
                <c:pt idx="50">
                  <c:v>3.4176583349067563E-2</c:v>
                </c:pt>
                <c:pt idx="51">
                  <c:v>2.7161064303519784E-2</c:v>
                </c:pt>
                <c:pt idx="52">
                  <c:v>2.52869228841941E-2</c:v>
                </c:pt>
                <c:pt idx="53">
                  <c:v>2.5578740367909084E-2</c:v>
                </c:pt>
                <c:pt idx="54">
                  <c:v>2.6763041061036944E-2</c:v>
                </c:pt>
                <c:pt idx="55">
                  <c:v>2.7031655348173582E-2</c:v>
                </c:pt>
                <c:pt idx="56">
                  <c:v>2.7092411589612661E-2</c:v>
                </c:pt>
                <c:pt idx="57">
                  <c:v>2.6563088424327062E-2</c:v>
                </c:pt>
                <c:pt idx="58">
                  <c:v>2.5114641273372366E-2</c:v>
                </c:pt>
                <c:pt idx="59">
                  <c:v>2.7843238867186319E-2</c:v>
                </c:pt>
                <c:pt idx="60">
                  <c:v>2.7452199865804869E-2</c:v>
                </c:pt>
                <c:pt idx="61">
                  <c:v>2.7210681904459164E-2</c:v>
                </c:pt>
                <c:pt idx="62">
                  <c:v>2.6433602884277336E-2</c:v>
                </c:pt>
                <c:pt idx="63">
                  <c:v>2.8174847508263642E-2</c:v>
                </c:pt>
                <c:pt idx="64">
                  <c:v>2.9007313733214697E-2</c:v>
                </c:pt>
                <c:pt idx="65">
                  <c:v>3.014492403932939E-2</c:v>
                </c:pt>
                <c:pt idx="66">
                  <c:v>2.8741522287657372E-2</c:v>
                </c:pt>
                <c:pt idx="67">
                  <c:v>2.9894754716258243E-2</c:v>
                </c:pt>
                <c:pt idx="68">
                  <c:v>3.0145983207360075E-2</c:v>
                </c:pt>
                <c:pt idx="69">
                  <c:v>3.1245981765540411E-2</c:v>
                </c:pt>
                <c:pt idx="70">
                  <c:v>3.2683093804209098E-2</c:v>
                </c:pt>
                <c:pt idx="71">
                  <c:v>3.0717268990932339E-2</c:v>
                </c:pt>
                <c:pt idx="72">
                  <c:v>3.1589878705858082E-2</c:v>
                </c:pt>
                <c:pt idx="73">
                  <c:v>3.1325377756163862E-2</c:v>
                </c:pt>
                <c:pt idx="74">
                  <c:v>3.2379168484086139E-2</c:v>
                </c:pt>
                <c:pt idx="75">
                  <c:v>3.3252607001715312E-2</c:v>
                </c:pt>
                <c:pt idx="76">
                  <c:v>3.3264709730960004E-2</c:v>
                </c:pt>
                <c:pt idx="77">
                  <c:v>3.6697016587152277E-2</c:v>
                </c:pt>
                <c:pt idx="78">
                  <c:v>3.3666176431613681E-2</c:v>
                </c:pt>
                <c:pt idx="79">
                  <c:v>3.6403031792867378E-2</c:v>
                </c:pt>
                <c:pt idx="80">
                  <c:v>3.3893291067177242E-2</c:v>
                </c:pt>
                <c:pt idx="81">
                  <c:v>3.5722042848028226E-2</c:v>
                </c:pt>
                <c:pt idx="82">
                  <c:v>3.4287249889540107E-2</c:v>
                </c:pt>
                <c:pt idx="83">
                  <c:v>3.5142797146719716E-2</c:v>
                </c:pt>
                <c:pt idx="84">
                  <c:v>3.4752556553270066E-2</c:v>
                </c:pt>
                <c:pt idx="85">
                  <c:v>3.4230128300331682E-2</c:v>
                </c:pt>
                <c:pt idx="86">
                  <c:v>3.5419963628655494E-2</c:v>
                </c:pt>
                <c:pt idx="87">
                  <c:v>3.7332989217794876E-2</c:v>
                </c:pt>
                <c:pt idx="88">
                  <c:v>3.6341431460545831E-2</c:v>
                </c:pt>
                <c:pt idx="89">
                  <c:v>3.5974048062918387E-2</c:v>
                </c:pt>
                <c:pt idx="90">
                  <c:v>3.5912413829152348E-2</c:v>
                </c:pt>
                <c:pt idx="91">
                  <c:v>4.1827467150997014E-2</c:v>
                </c:pt>
                <c:pt idx="92">
                  <c:v>3.7599692365859742E-2</c:v>
                </c:pt>
                <c:pt idx="93">
                  <c:v>3.8536533710110142E-2</c:v>
                </c:pt>
                <c:pt idx="94">
                  <c:v>3.5203240179474918E-2</c:v>
                </c:pt>
                <c:pt idx="95">
                  <c:v>3.5786586438911826E-2</c:v>
                </c:pt>
                <c:pt idx="96">
                  <c:v>3.9539165531956758E-2</c:v>
                </c:pt>
                <c:pt idx="97">
                  <c:v>3.5209108146828219E-2</c:v>
                </c:pt>
                <c:pt idx="98">
                  <c:v>3.7108493366442397E-2</c:v>
                </c:pt>
                <c:pt idx="99">
                  <c:v>3.9345562280203292E-2</c:v>
                </c:pt>
              </c:numCache>
            </c:numRef>
          </c:yVal>
          <c:smooth val="0"/>
        </c:ser>
        <c:ser>
          <c:idx val="3"/>
          <c:order val="3"/>
          <c:tx>
            <c:strRef>
              <c:f>'frq_rng charts'!$AR$1</c:f>
              <c:strCache>
                <c:ptCount val="1"/>
                <c:pt idx="0">
                  <c:v>I+_TVE_UNC</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charts'!$AR$2:$AR$101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ser>
        <c:dLbls>
          <c:showLegendKey val="0"/>
          <c:showVal val="0"/>
          <c:showCatName val="0"/>
          <c:showSerName val="0"/>
          <c:showPercent val="0"/>
          <c:showBubbleSize val="0"/>
        </c:dLbls>
        <c:axId val="439920048"/>
        <c:axId val="439919656"/>
      </c:scatterChart>
      <c:valAx>
        <c:axId val="439920048"/>
        <c:scaling>
          <c:orientation val="minMax"/>
          <c:max val="65"/>
          <c:min val="55"/>
        </c:scaling>
        <c:delete val="0"/>
        <c:axPos val="b"/>
        <c:title>
          <c:tx>
            <c:rich>
              <a:bodyPr/>
              <a:lstStyle/>
              <a:p>
                <a:pPr>
                  <a:defRPr/>
                </a:pPr>
                <a:r>
                  <a:rPr lang="en-US"/>
                  <a:t>Input Frequency (Hz)</a:t>
                </a:r>
              </a:p>
            </c:rich>
          </c:tx>
          <c:overlay val="0"/>
        </c:title>
        <c:numFmt formatCode="0.0" sourceLinked="1"/>
        <c:majorTickMark val="out"/>
        <c:minorTickMark val="none"/>
        <c:tickLblPos val="low"/>
        <c:crossAx val="439919656"/>
        <c:crosses val="autoZero"/>
        <c:crossBetween val="midCat"/>
      </c:valAx>
      <c:valAx>
        <c:axId val="439919656"/>
        <c:scaling>
          <c:orientation val="minMax"/>
        </c:scaling>
        <c:delete val="0"/>
        <c:axPos val="l"/>
        <c:majorGridlines/>
        <c:title>
          <c:tx>
            <c:rich>
              <a:bodyPr rot="-5400000" vert="horz"/>
              <a:lstStyle/>
              <a:p>
                <a:pPr>
                  <a:defRPr/>
                </a:pPr>
                <a:r>
                  <a:rPr lang="en-US"/>
                  <a:t>Mag 95% </a:t>
                </a:r>
                <a:r>
                  <a:rPr lang="en-US" baseline="0"/>
                  <a:t> level </a:t>
                </a:r>
                <a:r>
                  <a:rPr lang="en-US"/>
                  <a:t>(%)</a:t>
                </a:r>
              </a:p>
            </c:rich>
          </c:tx>
          <c:overlay val="0"/>
        </c:title>
        <c:numFmt formatCode="General" sourceLinked="1"/>
        <c:majorTickMark val="out"/>
        <c:minorTickMark val="none"/>
        <c:tickLblPos val="nextTo"/>
        <c:txPr>
          <a:bodyPr/>
          <a:lstStyle/>
          <a:p>
            <a:pPr>
              <a:defRPr sz="800"/>
            </a:pPr>
            <a:endParaRPr lang="en-US"/>
          </a:p>
        </c:txPr>
        <c:crossAx val="439920048"/>
        <c:crosses val="autoZero"/>
        <c:crossBetween val="midCat"/>
      </c:valAx>
    </c:plotArea>
    <c:legend>
      <c:legendPos val="r"/>
      <c:layout>
        <c:manualLayout>
          <c:xMode val="edge"/>
          <c:yMode val="edge"/>
          <c:x val="0.7464314556834315"/>
          <c:y val="0.13414781047105953"/>
          <c:w val="0.25356854431657583"/>
          <c:h val="0.64248984666391185"/>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frequency error bias</a:t>
            </a:r>
          </a:p>
        </c:rich>
      </c:tx>
      <c:layout>
        <c:manualLayout>
          <c:xMode val="edge"/>
          <c:yMode val="edge"/>
          <c:x val="0.27365420158493081"/>
          <c:y val="0"/>
        </c:manualLayout>
      </c:layout>
      <c:overlay val="1"/>
    </c:title>
    <c:autoTitleDeleted val="0"/>
    <c:plotArea>
      <c:layout>
        <c:manualLayout>
          <c:layoutTarget val="inner"/>
          <c:xMode val="edge"/>
          <c:yMode val="edge"/>
          <c:x val="0.30614098207464907"/>
          <c:y val="8.4908178740713214E-2"/>
          <c:w val="0.62741871155791618"/>
          <c:h val="0.70476799845171023"/>
        </c:manualLayout>
      </c:layout>
      <c:scatterChart>
        <c:scatterStyle val="lineMarker"/>
        <c:varyColors val="0"/>
        <c:ser>
          <c:idx val="2"/>
          <c:order val="0"/>
          <c:tx>
            <c:strRef>
              <c:f>'frequency range_23C'!$CT$1</c:f>
              <c:strCache>
                <c:ptCount val="1"/>
                <c:pt idx="0">
                  <c:v>Mean_FE</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range_23C'!$CT$2:$CT$99</c:f>
              <c:numCache>
                <c:formatCode>General</c:formatCode>
                <c:ptCount val="98"/>
                <c:pt idx="0">
                  <c:v>0</c:v>
                </c:pt>
                <c:pt idx="1">
                  <c:v>2.0000000000000003E-6</c:v>
                </c:pt>
                <c:pt idx="2">
                  <c:v>2.0000000000000012E-6</c:v>
                </c:pt>
                <c:pt idx="3">
                  <c:v>0</c:v>
                </c:pt>
                <c:pt idx="4">
                  <c:v>1.0000000000000006E-6</c:v>
                </c:pt>
                <c:pt idx="5">
                  <c:v>1.0000000000000006E-6</c:v>
                </c:pt>
                <c:pt idx="6">
                  <c:v>-1.0000000000000006E-6</c:v>
                </c:pt>
                <c:pt idx="7">
                  <c:v>-1.0000000000000006E-6</c:v>
                </c:pt>
                <c:pt idx="8">
                  <c:v>0</c:v>
                </c:pt>
                <c:pt idx="9">
                  <c:v>-1.0000000000000006E-6</c:v>
                </c:pt>
                <c:pt idx="10">
                  <c:v>1.0000000000000006E-6</c:v>
                </c:pt>
                <c:pt idx="11">
                  <c:v>-1.0000000000000006E-6</c:v>
                </c:pt>
                <c:pt idx="12">
                  <c:v>-1.0000000000000006E-6</c:v>
                </c:pt>
                <c:pt idx="13">
                  <c:v>2.0000000000000003E-6</c:v>
                </c:pt>
                <c:pt idx="14">
                  <c:v>1.0000000000000006E-6</c:v>
                </c:pt>
                <c:pt idx="15">
                  <c:v>-2.0000000000000003E-6</c:v>
                </c:pt>
                <c:pt idx="16">
                  <c:v>-1.0000000000000006E-6</c:v>
                </c:pt>
                <c:pt idx="17">
                  <c:v>2.0000000000000012E-6</c:v>
                </c:pt>
                <c:pt idx="18">
                  <c:v>1.0000000000000006E-6</c:v>
                </c:pt>
                <c:pt idx="19">
                  <c:v>-2.0000000000000003E-6</c:v>
                </c:pt>
                <c:pt idx="20">
                  <c:v>-1.0000000000000006E-6</c:v>
                </c:pt>
                <c:pt idx="21">
                  <c:v>-2.0000000000000003E-6</c:v>
                </c:pt>
                <c:pt idx="22">
                  <c:v>1.0000000000000006E-6</c:v>
                </c:pt>
                <c:pt idx="23">
                  <c:v>2.0000000000000003E-6</c:v>
                </c:pt>
                <c:pt idx="24">
                  <c:v>0</c:v>
                </c:pt>
                <c:pt idx="25">
                  <c:v>-3.0000000000000009E-6</c:v>
                </c:pt>
                <c:pt idx="26">
                  <c:v>0</c:v>
                </c:pt>
                <c:pt idx="27">
                  <c:v>-1.0000000000000006E-6</c:v>
                </c:pt>
                <c:pt idx="28">
                  <c:v>1.0000000000000006E-6</c:v>
                </c:pt>
                <c:pt idx="29">
                  <c:v>-2.0000000000000003E-6</c:v>
                </c:pt>
                <c:pt idx="30">
                  <c:v>-1.0000000000000006E-6</c:v>
                </c:pt>
                <c:pt idx="31">
                  <c:v>-1.0000000000000006E-6</c:v>
                </c:pt>
                <c:pt idx="32">
                  <c:v>0</c:v>
                </c:pt>
                <c:pt idx="33">
                  <c:v>1.0000000000000006E-6</c:v>
                </c:pt>
                <c:pt idx="34">
                  <c:v>0</c:v>
                </c:pt>
                <c:pt idx="35">
                  <c:v>1.0000000000000006E-6</c:v>
                </c:pt>
                <c:pt idx="36">
                  <c:v>-2.0000000000000012E-6</c:v>
                </c:pt>
                <c:pt idx="37">
                  <c:v>1.0000000000000006E-6</c:v>
                </c:pt>
                <c:pt idx="38">
                  <c:v>-1.0000000000000006E-6</c:v>
                </c:pt>
                <c:pt idx="39">
                  <c:v>-1.0000000000000006E-6</c:v>
                </c:pt>
                <c:pt idx="40">
                  <c:v>0</c:v>
                </c:pt>
                <c:pt idx="41">
                  <c:v>-1.0000000000000006E-6</c:v>
                </c:pt>
                <c:pt idx="42">
                  <c:v>0</c:v>
                </c:pt>
                <c:pt idx="43">
                  <c:v>-2.0000000000000003E-6</c:v>
                </c:pt>
                <c:pt idx="44">
                  <c:v>0</c:v>
                </c:pt>
                <c:pt idx="45">
                  <c:v>1.0000000000000006E-6</c:v>
                </c:pt>
                <c:pt idx="46">
                  <c:v>1.0000000000000006E-6</c:v>
                </c:pt>
                <c:pt idx="47">
                  <c:v>-1.0000000000000006E-6</c:v>
                </c:pt>
                <c:pt idx="48">
                  <c:v>0</c:v>
                </c:pt>
                <c:pt idx="49">
                  <c:v>1.0000000000000006E-6</c:v>
                </c:pt>
                <c:pt idx="50">
                  <c:v>0</c:v>
                </c:pt>
                <c:pt idx="51">
                  <c:v>-2.0000000000000003E-6</c:v>
                </c:pt>
                <c:pt idx="52">
                  <c:v>-1.0000000000000006E-6</c:v>
                </c:pt>
                <c:pt idx="53">
                  <c:v>-1.0000000000000006E-6</c:v>
                </c:pt>
                <c:pt idx="54">
                  <c:v>0</c:v>
                </c:pt>
                <c:pt idx="55">
                  <c:v>0</c:v>
                </c:pt>
                <c:pt idx="56">
                  <c:v>1.0000000000000006E-6</c:v>
                </c:pt>
                <c:pt idx="57">
                  <c:v>-2.0000000000000003E-6</c:v>
                </c:pt>
                <c:pt idx="58">
                  <c:v>0</c:v>
                </c:pt>
                <c:pt idx="59">
                  <c:v>-1.0000000000000006E-6</c:v>
                </c:pt>
                <c:pt idx="60">
                  <c:v>-1.0000000000000006E-6</c:v>
                </c:pt>
                <c:pt idx="61">
                  <c:v>2.0000000000000003E-6</c:v>
                </c:pt>
                <c:pt idx="62">
                  <c:v>1.0000000000000006E-6</c:v>
                </c:pt>
                <c:pt idx="63">
                  <c:v>-1.0000000000000006E-6</c:v>
                </c:pt>
                <c:pt idx="64">
                  <c:v>0</c:v>
                </c:pt>
                <c:pt idx="65">
                  <c:v>1.0000000000000006E-6</c:v>
                </c:pt>
                <c:pt idx="66">
                  <c:v>0</c:v>
                </c:pt>
                <c:pt idx="67">
                  <c:v>-2.0000000000000003E-6</c:v>
                </c:pt>
                <c:pt idx="68">
                  <c:v>1.0000000000000006E-6</c:v>
                </c:pt>
                <c:pt idx="69">
                  <c:v>-2.0000000000000003E-6</c:v>
                </c:pt>
                <c:pt idx="70">
                  <c:v>-1.0000000000000006E-6</c:v>
                </c:pt>
                <c:pt idx="71">
                  <c:v>-1.0000000000000006E-6</c:v>
                </c:pt>
                <c:pt idx="72">
                  <c:v>-1.0000000000000006E-6</c:v>
                </c:pt>
                <c:pt idx="73">
                  <c:v>0</c:v>
                </c:pt>
                <c:pt idx="74">
                  <c:v>0</c:v>
                </c:pt>
                <c:pt idx="75">
                  <c:v>0</c:v>
                </c:pt>
                <c:pt idx="76">
                  <c:v>0</c:v>
                </c:pt>
                <c:pt idx="77">
                  <c:v>1.0000000000000006E-6</c:v>
                </c:pt>
                <c:pt idx="78">
                  <c:v>0</c:v>
                </c:pt>
                <c:pt idx="79">
                  <c:v>1.0000000000000006E-6</c:v>
                </c:pt>
                <c:pt idx="80">
                  <c:v>0</c:v>
                </c:pt>
                <c:pt idx="81">
                  <c:v>-2.0000000000000003E-6</c:v>
                </c:pt>
                <c:pt idx="82">
                  <c:v>0</c:v>
                </c:pt>
                <c:pt idx="83">
                  <c:v>1.0000000000000006E-6</c:v>
                </c:pt>
                <c:pt idx="84">
                  <c:v>1.0000000000000006E-6</c:v>
                </c:pt>
                <c:pt idx="85">
                  <c:v>1.0000000000000006E-6</c:v>
                </c:pt>
                <c:pt idx="86">
                  <c:v>0</c:v>
                </c:pt>
                <c:pt idx="87">
                  <c:v>-2.0000000000000012E-6</c:v>
                </c:pt>
                <c:pt idx="88">
                  <c:v>0</c:v>
                </c:pt>
                <c:pt idx="89">
                  <c:v>-1.0000000000000006E-6</c:v>
                </c:pt>
                <c:pt idx="90">
                  <c:v>-1.0000000000000004E-6</c:v>
                </c:pt>
                <c:pt idx="91">
                  <c:v>-1.0000000000000004E-6</c:v>
                </c:pt>
                <c:pt idx="92">
                  <c:v>-1.0000000000000004E-6</c:v>
                </c:pt>
                <c:pt idx="93">
                  <c:v>-1.0000000000000006E-6</c:v>
                </c:pt>
                <c:pt idx="94">
                  <c:v>1.0000000000000004E-6</c:v>
                </c:pt>
                <c:pt idx="95">
                  <c:v>2.0000000000000012E-6</c:v>
                </c:pt>
                <c:pt idx="96">
                  <c:v>0</c:v>
                </c:pt>
                <c:pt idx="97">
                  <c:v>1.000000000000001E-6</c:v>
                </c:pt>
              </c:numCache>
            </c:numRef>
          </c:yVal>
          <c:smooth val="0"/>
        </c:ser>
        <c:dLbls>
          <c:showLegendKey val="0"/>
          <c:showVal val="0"/>
          <c:showCatName val="0"/>
          <c:showSerName val="0"/>
          <c:showPercent val="0"/>
          <c:showBubbleSize val="0"/>
        </c:dLbls>
        <c:axId val="418610576"/>
        <c:axId val="418612144"/>
      </c:scatterChart>
      <c:valAx>
        <c:axId val="418610576"/>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418612144"/>
        <c:crosses val="autoZero"/>
        <c:crossBetween val="midCat"/>
        <c:majorUnit val="1"/>
      </c:valAx>
      <c:valAx>
        <c:axId val="418612144"/>
        <c:scaling>
          <c:orientation val="minMax"/>
        </c:scaling>
        <c:delete val="0"/>
        <c:axPos val="l"/>
        <c:majorGridlines/>
        <c:title>
          <c:tx>
            <c:rich>
              <a:bodyPr rot="-5400000" vert="horz"/>
              <a:lstStyle/>
              <a:p>
                <a:pPr>
                  <a:defRPr sz="800"/>
                </a:pPr>
                <a:r>
                  <a:rPr lang="en-US" sz="800"/>
                  <a:t>frequency error bias (Hz)</a:t>
                </a:r>
              </a:p>
            </c:rich>
          </c:tx>
          <c:overlay val="0"/>
        </c:title>
        <c:numFmt formatCode="General" sourceLinked="1"/>
        <c:majorTickMark val="out"/>
        <c:minorTickMark val="none"/>
        <c:tickLblPos val="nextTo"/>
        <c:txPr>
          <a:bodyPr/>
          <a:lstStyle/>
          <a:p>
            <a:pPr>
              <a:defRPr sz="600"/>
            </a:pPr>
            <a:endParaRPr lang="en-US"/>
          </a:p>
        </c:txPr>
        <c:crossAx val="418610576"/>
        <c:crosses val="autoZero"/>
        <c:crossBetween val="midCat"/>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frequency error combined StD</a:t>
            </a:r>
          </a:p>
        </c:rich>
      </c:tx>
      <c:layout>
        <c:manualLayout>
          <c:xMode val="edge"/>
          <c:yMode val="edge"/>
          <c:x val="0.27365420158493081"/>
          <c:y val="0"/>
        </c:manualLayout>
      </c:layout>
      <c:overlay val="1"/>
    </c:title>
    <c:autoTitleDeleted val="0"/>
    <c:plotArea>
      <c:layout>
        <c:manualLayout>
          <c:layoutTarget val="inner"/>
          <c:xMode val="edge"/>
          <c:yMode val="edge"/>
          <c:x val="0.27259501062050451"/>
          <c:y val="8.5152704264249313E-2"/>
          <c:w val="0.6126935586366401"/>
          <c:h val="0.70403553000575214"/>
        </c:manualLayout>
      </c:layout>
      <c:scatterChart>
        <c:scatterStyle val="lineMarker"/>
        <c:varyColors val="0"/>
        <c:ser>
          <c:idx val="2"/>
          <c:order val="0"/>
          <c:tx>
            <c:strRef>
              <c:f>'frequency range_23C'!$CU$1</c:f>
              <c:strCache>
                <c:ptCount val="1"/>
                <c:pt idx="0">
                  <c:v>StDev_FE</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range_23C'!$CU$2:$CU$99</c:f>
              <c:numCache>
                <c:formatCode>General</c:formatCode>
                <c:ptCount val="98"/>
                <c:pt idx="0">
                  <c:v>1.1227199116431493E-4</c:v>
                </c:pt>
                <c:pt idx="1">
                  <c:v>1.09110036201992E-4</c:v>
                </c:pt>
                <c:pt idx="2">
                  <c:v>1.0785638599545231E-4</c:v>
                </c:pt>
                <c:pt idx="3">
                  <c:v>1.06254411673116E-4</c:v>
                </c:pt>
                <c:pt idx="4">
                  <c:v>1.0340696301506975E-4</c:v>
                </c:pt>
                <c:pt idx="5">
                  <c:v>9.7718984849414005E-5</c:v>
                </c:pt>
                <c:pt idx="6">
                  <c:v>9.7082439194738008E-5</c:v>
                </c:pt>
                <c:pt idx="7">
                  <c:v>9.4254973343585482E-5</c:v>
                </c:pt>
                <c:pt idx="8">
                  <c:v>9.39840411984929E-5</c:v>
                </c:pt>
                <c:pt idx="9">
                  <c:v>8.9537701556383537E-5</c:v>
                </c:pt>
                <c:pt idx="10">
                  <c:v>9.087353850269069E-5</c:v>
                </c:pt>
                <c:pt idx="11">
                  <c:v>8.5094065598019294E-5</c:v>
                </c:pt>
                <c:pt idx="12">
                  <c:v>8.1932899375037404E-5</c:v>
                </c:pt>
                <c:pt idx="13">
                  <c:v>7.9711981533518576E-5</c:v>
                </c:pt>
                <c:pt idx="14">
                  <c:v>7.8924014089502587E-5</c:v>
                </c:pt>
                <c:pt idx="15">
                  <c:v>7.8185676437567524E-5</c:v>
                </c:pt>
                <c:pt idx="16">
                  <c:v>7.5392307299883076E-5</c:v>
                </c:pt>
                <c:pt idx="17">
                  <c:v>7.3925638313104895E-5</c:v>
                </c:pt>
                <c:pt idx="18">
                  <c:v>7.1175838597096978E-5</c:v>
                </c:pt>
                <c:pt idx="19">
                  <c:v>6.8942004612572739E-5</c:v>
                </c:pt>
                <c:pt idx="20">
                  <c:v>6.6309878600401625E-5</c:v>
                </c:pt>
                <c:pt idx="21">
                  <c:v>6.3560994328282832E-5</c:v>
                </c:pt>
                <c:pt idx="22">
                  <c:v>6.2649820430708358E-5</c:v>
                </c:pt>
                <c:pt idx="23">
                  <c:v>6.1294371682887823E-5</c:v>
                </c:pt>
                <c:pt idx="24">
                  <c:v>6.3245553203367577E-5</c:v>
                </c:pt>
                <c:pt idx="25">
                  <c:v>6.0464865831323917E-5</c:v>
                </c:pt>
                <c:pt idx="26">
                  <c:v>5.7688820407423841E-5</c:v>
                </c:pt>
                <c:pt idx="27">
                  <c:v>5.5470712993434668E-5</c:v>
                </c:pt>
                <c:pt idx="28">
                  <c:v>5.4405882034941794E-5</c:v>
                </c:pt>
                <c:pt idx="29">
                  <c:v>5.1039200620699385E-5</c:v>
                </c:pt>
                <c:pt idx="30">
                  <c:v>4.8259714048054625E-5</c:v>
                </c:pt>
                <c:pt idx="31">
                  <c:v>4.604345773288536E-5</c:v>
                </c:pt>
                <c:pt idx="32">
                  <c:v>4.6861498055439939E-5</c:v>
                </c:pt>
                <c:pt idx="33">
                  <c:v>4.2801869118065398E-5</c:v>
                </c:pt>
                <c:pt idx="34">
                  <c:v>4.1868842830916658E-5</c:v>
                </c:pt>
                <c:pt idx="35">
                  <c:v>3.9204591567825331E-5</c:v>
                </c:pt>
                <c:pt idx="36">
                  <c:v>3.6878177829171569E-5</c:v>
                </c:pt>
                <c:pt idx="37">
                  <c:v>3.5383612025908282E-5</c:v>
                </c:pt>
                <c:pt idx="38">
                  <c:v>3.3301651610693434E-5</c:v>
                </c:pt>
                <c:pt idx="39">
                  <c:v>3.1827660925679114E-5</c:v>
                </c:pt>
                <c:pt idx="40">
                  <c:v>3.3421549934136807E-5</c:v>
                </c:pt>
                <c:pt idx="41">
                  <c:v>2.84253408071038E-5</c:v>
                </c:pt>
                <c:pt idx="42">
                  <c:v>2.8017851452243807E-5</c:v>
                </c:pt>
                <c:pt idx="43">
                  <c:v>2.9154759474226509E-5</c:v>
                </c:pt>
                <c:pt idx="44">
                  <c:v>2.7784887978899619E-5</c:v>
                </c:pt>
                <c:pt idx="45">
                  <c:v>2.7730849247724106E-5</c:v>
                </c:pt>
                <c:pt idx="46">
                  <c:v>2.5495097567963944E-5</c:v>
                </c:pt>
                <c:pt idx="47">
                  <c:v>2.4166091947189143E-5</c:v>
                </c:pt>
                <c:pt idx="48">
                  <c:v>2.3259406699226016E-5</c:v>
                </c:pt>
                <c:pt idx="49">
                  <c:v>3.1622776601683802E-5</c:v>
                </c:pt>
                <c:pt idx="50">
                  <c:v>3.9623225512317902E-5</c:v>
                </c:pt>
                <c:pt idx="51">
                  <c:v>2.3409399821439258E-5</c:v>
                </c:pt>
                <c:pt idx="52">
                  <c:v>2.4166091947189143E-5</c:v>
                </c:pt>
                <c:pt idx="53">
                  <c:v>2.5495097567963944E-5</c:v>
                </c:pt>
                <c:pt idx="54">
                  <c:v>2.4596747752497694E-5</c:v>
                </c:pt>
                <c:pt idx="55">
                  <c:v>2.8178005607210748E-5</c:v>
                </c:pt>
                <c:pt idx="56">
                  <c:v>2.7784887978899619E-5</c:v>
                </c:pt>
                <c:pt idx="57">
                  <c:v>2.72029410174709E-5</c:v>
                </c:pt>
                <c:pt idx="58">
                  <c:v>2.9206163733020473E-5</c:v>
                </c:pt>
                <c:pt idx="59">
                  <c:v>3.2202484376209241E-5</c:v>
                </c:pt>
                <c:pt idx="60">
                  <c:v>3.2649655434629028E-5</c:v>
                </c:pt>
                <c:pt idx="61">
                  <c:v>3.4828149534536005E-5</c:v>
                </c:pt>
                <c:pt idx="62">
                  <c:v>3.3241540277189343E-5</c:v>
                </c:pt>
                <c:pt idx="63">
                  <c:v>3.7536648758246934E-5</c:v>
                </c:pt>
                <c:pt idx="64">
                  <c:v>3.9597979746446665E-5</c:v>
                </c:pt>
                <c:pt idx="65">
                  <c:v>4.036087214122114E-5</c:v>
                </c:pt>
                <c:pt idx="66">
                  <c:v>4.036087214122114E-5</c:v>
                </c:pt>
                <c:pt idx="67">
                  <c:v>4.393176527297758E-5</c:v>
                </c:pt>
                <c:pt idx="68">
                  <c:v>4.3600458713183285E-5</c:v>
                </c:pt>
                <c:pt idx="69">
                  <c:v>4.500000000000001E-5</c:v>
                </c:pt>
                <c:pt idx="70">
                  <c:v>4.6324939287601893E-5</c:v>
                </c:pt>
                <c:pt idx="71">
                  <c:v>4.7169905660283017E-5</c:v>
                </c:pt>
                <c:pt idx="72">
                  <c:v>4.9244289008980523E-5</c:v>
                </c:pt>
                <c:pt idx="73">
                  <c:v>5.1623637996561252E-5</c:v>
                </c:pt>
                <c:pt idx="74">
                  <c:v>5.3338541412378366E-5</c:v>
                </c:pt>
                <c:pt idx="75">
                  <c:v>5.4120236510939255E-5</c:v>
                </c:pt>
                <c:pt idx="76">
                  <c:v>5.6435804238089859E-5</c:v>
                </c:pt>
                <c:pt idx="77">
                  <c:v>6.0033324079214541E-5</c:v>
                </c:pt>
                <c:pt idx="78">
                  <c:v>6.0415229867972879E-5</c:v>
                </c:pt>
                <c:pt idx="79">
                  <c:v>6.1717096496837924E-5</c:v>
                </c:pt>
                <c:pt idx="80">
                  <c:v>6.3560994328282832E-5</c:v>
                </c:pt>
                <c:pt idx="81">
                  <c:v>6.7977937597429386E-5</c:v>
                </c:pt>
                <c:pt idx="82">
                  <c:v>6.8942004612572739E-5</c:v>
                </c:pt>
                <c:pt idx="83">
                  <c:v>6.946221994724906E-5</c:v>
                </c:pt>
                <c:pt idx="84">
                  <c:v>7.5153176912223766E-5</c:v>
                </c:pt>
                <c:pt idx="85">
                  <c:v>7.5392307299883076E-5</c:v>
                </c:pt>
                <c:pt idx="86">
                  <c:v>7.6694197955256063E-5</c:v>
                </c:pt>
                <c:pt idx="87">
                  <c:v>8.0622577482985518E-5</c:v>
                </c:pt>
                <c:pt idx="88">
                  <c:v>8.3671978583035831E-5</c:v>
                </c:pt>
                <c:pt idx="89">
                  <c:v>8.3570329663104745E-5</c:v>
                </c:pt>
                <c:pt idx="90">
                  <c:v>8.6377080293327817E-5</c:v>
                </c:pt>
                <c:pt idx="91">
                  <c:v>8.6977008456258159E-5</c:v>
                </c:pt>
                <c:pt idx="92">
                  <c:v>9.0824005637276382E-5</c:v>
                </c:pt>
                <c:pt idx="93">
                  <c:v>9.3920178875468537E-5</c:v>
                </c:pt>
                <c:pt idx="94">
                  <c:v>9.486832980505142E-5</c:v>
                </c:pt>
                <c:pt idx="95">
                  <c:v>9.5817534929677696E-5</c:v>
                </c:pt>
                <c:pt idx="96">
                  <c:v>9.9959991996798422E-5</c:v>
                </c:pt>
                <c:pt idx="97">
                  <c:v>1.0124228365658298E-4</c:v>
                </c:pt>
              </c:numCache>
            </c:numRef>
          </c:yVal>
          <c:smooth val="0"/>
        </c:ser>
        <c:dLbls>
          <c:showLegendKey val="0"/>
          <c:showVal val="0"/>
          <c:showCatName val="0"/>
          <c:showSerName val="0"/>
          <c:showPercent val="0"/>
          <c:showBubbleSize val="0"/>
        </c:dLbls>
        <c:axId val="671768704"/>
        <c:axId val="671769096"/>
      </c:scatterChart>
      <c:valAx>
        <c:axId val="671768704"/>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671769096"/>
        <c:crosses val="autoZero"/>
        <c:crossBetween val="midCat"/>
        <c:majorUnit val="1"/>
      </c:valAx>
      <c:valAx>
        <c:axId val="671769096"/>
        <c:scaling>
          <c:orientation val="minMax"/>
        </c:scaling>
        <c:delete val="0"/>
        <c:axPos val="l"/>
        <c:majorGridlines/>
        <c:title>
          <c:tx>
            <c:rich>
              <a:bodyPr rot="-5400000" vert="horz"/>
              <a:lstStyle/>
              <a:p>
                <a:pPr>
                  <a:defRPr sz="800"/>
                </a:pPr>
                <a:r>
                  <a:rPr lang="en-US" sz="800"/>
                  <a:t>FE combined StD (Hz)</a:t>
                </a:r>
              </a:p>
            </c:rich>
          </c:tx>
          <c:overlay val="0"/>
        </c:title>
        <c:numFmt formatCode="General" sourceLinked="1"/>
        <c:majorTickMark val="out"/>
        <c:minorTickMark val="none"/>
        <c:tickLblPos val="nextTo"/>
        <c:txPr>
          <a:bodyPr/>
          <a:lstStyle/>
          <a:p>
            <a:pPr>
              <a:defRPr sz="600"/>
            </a:pPr>
            <a:endParaRPr lang="en-US"/>
          </a:p>
        </c:txPr>
        <c:crossAx val="671768704"/>
        <c:crosses val="autoZero"/>
        <c:crossBetween val="midCat"/>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frequency error 95% confidence </a:t>
            </a:r>
          </a:p>
        </c:rich>
      </c:tx>
      <c:layout>
        <c:manualLayout>
          <c:xMode val="edge"/>
          <c:yMode val="edge"/>
          <c:x val="0.27365420158493081"/>
          <c:y val="0"/>
        </c:manualLayout>
      </c:layout>
      <c:overlay val="1"/>
    </c:title>
    <c:autoTitleDeleted val="0"/>
    <c:plotArea>
      <c:layout>
        <c:manualLayout>
          <c:layoutTarget val="inner"/>
          <c:xMode val="edge"/>
          <c:yMode val="edge"/>
          <c:x val="0.21223223603073899"/>
          <c:y val="7.4314054116730213E-2"/>
          <c:w val="0.68706992292192171"/>
          <c:h val="0.73655145516449683"/>
        </c:manualLayout>
      </c:layout>
      <c:scatterChart>
        <c:scatterStyle val="lineMarker"/>
        <c:varyColors val="0"/>
        <c:ser>
          <c:idx val="2"/>
          <c:order val="0"/>
          <c:tx>
            <c:strRef>
              <c:f>'frq_rng charts'!$AT$1</c:f>
              <c:strCache>
                <c:ptCount val="1"/>
                <c:pt idx="0">
                  <c:v>FE_Conf</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charts'!$AT$2:$AT$102</c:f>
              <c:numCache>
                <c:formatCode>General</c:formatCode>
                <c:ptCount val="101"/>
                <c:pt idx="0">
                  <c:v>2.2454398232862985E-4</c:v>
                </c:pt>
                <c:pt idx="1">
                  <c:v>2.2022007240398396E-4</c:v>
                </c:pt>
                <c:pt idx="2">
                  <c:v>2.1771277199090467E-4</c:v>
                </c:pt>
                <c:pt idx="3">
                  <c:v>2.1250882334623196E-4</c:v>
                </c:pt>
                <c:pt idx="4">
                  <c:v>2.0781392603013961E-4</c:v>
                </c:pt>
                <c:pt idx="5">
                  <c:v>1.9643796969882806E-4</c:v>
                </c:pt>
                <c:pt idx="6">
                  <c:v>1.9516487838947604E-4</c:v>
                </c:pt>
                <c:pt idx="7">
                  <c:v>1.8950994668717096E-4</c:v>
                </c:pt>
                <c:pt idx="8">
                  <c:v>1.8796808239698575E-4</c:v>
                </c:pt>
                <c:pt idx="9">
                  <c:v>1.8007540311276704E-4</c:v>
                </c:pt>
                <c:pt idx="10">
                  <c:v>1.8274707700538135E-4</c:v>
                </c:pt>
                <c:pt idx="11">
                  <c:v>1.711881311960385E-4</c:v>
                </c:pt>
                <c:pt idx="12">
                  <c:v>1.6486579875007483E-4</c:v>
                </c:pt>
                <c:pt idx="13">
                  <c:v>1.6142396306703709E-4</c:v>
                </c:pt>
                <c:pt idx="14">
                  <c:v>1.588480281790052E-4</c:v>
                </c:pt>
                <c:pt idx="15">
                  <c:v>1.5837135287513507E-4</c:v>
                </c:pt>
                <c:pt idx="16">
                  <c:v>1.5178461459976612E-4</c:v>
                </c:pt>
                <c:pt idx="17">
                  <c:v>1.4985127662620981E-4</c:v>
                </c:pt>
                <c:pt idx="18">
                  <c:v>1.4335167719419395E-4</c:v>
                </c:pt>
                <c:pt idx="19">
                  <c:v>1.3988400922514547E-4</c:v>
                </c:pt>
                <c:pt idx="20">
                  <c:v>1.3361975720080328E-4</c:v>
                </c:pt>
                <c:pt idx="21">
                  <c:v>1.2912198865656563E-4</c:v>
                </c:pt>
                <c:pt idx="22">
                  <c:v>1.2629964086141669E-4</c:v>
                </c:pt>
                <c:pt idx="23">
                  <c:v>1.2458874336577569E-4</c:v>
                </c:pt>
                <c:pt idx="24">
                  <c:v>1.2649110640673518E-4</c:v>
                </c:pt>
                <c:pt idx="25">
                  <c:v>1.2392973166264781E-4</c:v>
                </c:pt>
                <c:pt idx="26">
                  <c:v>1.1537764081484765E-4</c:v>
                </c:pt>
                <c:pt idx="27">
                  <c:v>1.1194142598686932E-4</c:v>
                </c:pt>
                <c:pt idx="28">
                  <c:v>1.098117640698836E-4</c:v>
                </c:pt>
                <c:pt idx="29">
                  <c:v>1.0407840124139875E-4</c:v>
                </c:pt>
                <c:pt idx="30">
                  <c:v>9.7519428096109261E-5</c:v>
                </c:pt>
                <c:pt idx="31">
                  <c:v>9.3086915465770718E-5</c:v>
                </c:pt>
                <c:pt idx="32">
                  <c:v>9.3722996110879919E-5</c:v>
                </c:pt>
                <c:pt idx="33">
                  <c:v>8.6603738236130793E-5</c:v>
                </c:pt>
                <c:pt idx="34">
                  <c:v>8.3737685661833315E-5</c:v>
                </c:pt>
                <c:pt idx="35">
                  <c:v>7.9409183135650645E-5</c:v>
                </c:pt>
                <c:pt idx="36">
                  <c:v>7.575635565834312E-5</c:v>
                </c:pt>
                <c:pt idx="37">
                  <c:v>7.1767224051816561E-5</c:v>
                </c:pt>
                <c:pt idx="38">
                  <c:v>6.7603303221386865E-5</c:v>
                </c:pt>
                <c:pt idx="39">
                  <c:v>6.4655321851358224E-5</c:v>
                </c:pt>
                <c:pt idx="40">
                  <c:v>6.6843099868273628E-5</c:v>
                </c:pt>
                <c:pt idx="41">
                  <c:v>5.7850681614207598E-5</c:v>
                </c:pt>
                <c:pt idx="42">
                  <c:v>5.6035702904487614E-5</c:v>
                </c:pt>
                <c:pt idx="43">
                  <c:v>6.0309518948453025E-5</c:v>
                </c:pt>
                <c:pt idx="44">
                  <c:v>5.5569775957799238E-5</c:v>
                </c:pt>
                <c:pt idx="45">
                  <c:v>5.6461698495448202E-5</c:v>
                </c:pt>
                <c:pt idx="46">
                  <c:v>5.1990195135927865E-5</c:v>
                </c:pt>
                <c:pt idx="47">
                  <c:v>4.9332183894378317E-5</c:v>
                </c:pt>
                <c:pt idx="48">
                  <c:v>4.6518813398452025E-5</c:v>
                </c:pt>
                <c:pt idx="49">
                  <c:v>6.4245553203367588E-5</c:v>
                </c:pt>
                <c:pt idx="50">
                  <c:v>7.9246451024635818E-5</c:v>
                </c:pt>
                <c:pt idx="51">
                  <c:v>4.8818799642878517E-5</c:v>
                </c:pt>
                <c:pt idx="52">
                  <c:v>4.9332183894378317E-5</c:v>
                </c:pt>
                <c:pt idx="53">
                  <c:v>5.1990195135927865E-5</c:v>
                </c:pt>
                <c:pt idx="54">
                  <c:v>4.9193495504995394E-5</c:v>
                </c:pt>
                <c:pt idx="55">
                  <c:v>5.6356011214421509E-5</c:v>
                </c:pt>
                <c:pt idx="56">
                  <c:v>5.6569775957799236E-5</c:v>
                </c:pt>
                <c:pt idx="57">
                  <c:v>5.6405882034941795E-5</c:v>
                </c:pt>
                <c:pt idx="58">
                  <c:v>5.8412327466040947E-5</c:v>
                </c:pt>
                <c:pt idx="59">
                  <c:v>6.5404968752418493E-5</c:v>
                </c:pt>
                <c:pt idx="60">
                  <c:v>6.6299310869258039E-5</c:v>
                </c:pt>
                <c:pt idx="61">
                  <c:v>7.1656299069072004E-5</c:v>
                </c:pt>
                <c:pt idx="62">
                  <c:v>6.7483080554378696E-5</c:v>
                </c:pt>
                <c:pt idx="63">
                  <c:v>7.6073297516493851E-5</c:v>
                </c:pt>
                <c:pt idx="64">
                  <c:v>7.9195959492893344E-5</c:v>
                </c:pt>
                <c:pt idx="65">
                  <c:v>8.1721744282442277E-5</c:v>
                </c:pt>
                <c:pt idx="66">
                  <c:v>8.0721744282442279E-5</c:v>
                </c:pt>
                <c:pt idx="67">
                  <c:v>8.9863530545955208E-5</c:v>
                </c:pt>
                <c:pt idx="68">
                  <c:v>8.8200917426366568E-5</c:v>
                </c:pt>
                <c:pt idx="69">
                  <c:v>9.2000000000000041E-5</c:v>
                </c:pt>
                <c:pt idx="70">
                  <c:v>9.3649878575203797E-5</c:v>
                </c:pt>
                <c:pt idx="71">
                  <c:v>9.5339811320566058E-5</c:v>
                </c:pt>
                <c:pt idx="72">
                  <c:v>9.9488578017961044E-5</c:v>
                </c:pt>
                <c:pt idx="73">
                  <c:v>1.0324727599312249E-4</c:v>
                </c:pt>
                <c:pt idx="74">
                  <c:v>1.0667708282475672E-4</c:v>
                </c:pt>
                <c:pt idx="75">
                  <c:v>1.082404730218785E-4</c:v>
                </c:pt>
                <c:pt idx="76">
                  <c:v>1.1287160847617974E-4</c:v>
                </c:pt>
                <c:pt idx="77">
                  <c:v>1.2106664815842908E-4</c:v>
                </c:pt>
                <c:pt idx="78">
                  <c:v>1.208304597359457E-4</c:v>
                </c:pt>
                <c:pt idx="79">
                  <c:v>1.2443419299367587E-4</c:v>
                </c:pt>
                <c:pt idx="80">
                  <c:v>1.2712198865656566E-4</c:v>
                </c:pt>
                <c:pt idx="81">
                  <c:v>1.3795587519485877E-4</c:v>
                </c:pt>
                <c:pt idx="82">
                  <c:v>1.3788400922514545E-4</c:v>
                </c:pt>
                <c:pt idx="83">
                  <c:v>1.3992443989449804E-4</c:v>
                </c:pt>
                <c:pt idx="84">
                  <c:v>1.5130635382444747E-4</c:v>
                </c:pt>
                <c:pt idx="85">
                  <c:v>1.5178461459976612E-4</c:v>
                </c:pt>
                <c:pt idx="86">
                  <c:v>1.533883959105121E-4</c:v>
                </c:pt>
                <c:pt idx="87">
                  <c:v>1.6324515496597106E-4</c:v>
                </c:pt>
                <c:pt idx="88">
                  <c:v>1.6734395716607166E-4</c:v>
                </c:pt>
                <c:pt idx="89">
                  <c:v>1.6814065932620943E-4</c:v>
                </c:pt>
                <c:pt idx="90">
                  <c:v>1.7375416058665563E-4</c:v>
                </c:pt>
                <c:pt idx="91">
                  <c:v>1.7495401691251632E-4</c:v>
                </c:pt>
                <c:pt idx="92">
                  <c:v>1.8264801127455271E-4</c:v>
                </c:pt>
                <c:pt idx="93">
                  <c:v>1.8884035775093704E-4</c:v>
                </c:pt>
                <c:pt idx="94">
                  <c:v>1.9073665961010284E-4</c:v>
                </c:pt>
                <c:pt idx="95">
                  <c:v>1.9363506985935539E-4</c:v>
                </c:pt>
                <c:pt idx="96">
                  <c:v>1.9991998399359684E-4</c:v>
                </c:pt>
                <c:pt idx="97">
                  <c:v>2.0348456731316588E-4</c:v>
                </c:pt>
                <c:pt idx="98">
                  <c:v>2.0908652046684807E-4</c:v>
                </c:pt>
                <c:pt idx="99">
                  <c:v>2.1580364823828435E-4</c:v>
                </c:pt>
                <c:pt idx="100">
                  <c:v>2.2012723593412977E-4</c:v>
                </c:pt>
              </c:numCache>
            </c:numRef>
          </c:yVal>
          <c:smooth val="0"/>
        </c:ser>
        <c:dLbls>
          <c:showLegendKey val="0"/>
          <c:showVal val="0"/>
          <c:showCatName val="0"/>
          <c:showSerName val="0"/>
          <c:showPercent val="0"/>
          <c:showBubbleSize val="0"/>
        </c:dLbls>
        <c:axId val="671759688"/>
        <c:axId val="671771840"/>
      </c:scatterChart>
      <c:valAx>
        <c:axId val="671759688"/>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671771840"/>
        <c:crosses val="autoZero"/>
        <c:crossBetween val="midCat"/>
        <c:majorUnit val="1"/>
      </c:valAx>
      <c:valAx>
        <c:axId val="671771840"/>
        <c:scaling>
          <c:orientation val="minMax"/>
        </c:scaling>
        <c:delete val="0"/>
        <c:axPos val="l"/>
        <c:majorGridlines/>
        <c:title>
          <c:tx>
            <c:rich>
              <a:bodyPr rot="-5400000" vert="horz"/>
              <a:lstStyle/>
              <a:p>
                <a:pPr>
                  <a:defRPr sz="800"/>
                </a:pPr>
                <a:r>
                  <a:rPr lang="en-US" sz="800"/>
                  <a:t>FE</a:t>
                </a:r>
                <a:r>
                  <a:rPr lang="en-US" sz="800" baseline="0"/>
                  <a:t> 95% confidence int</a:t>
                </a:r>
                <a:r>
                  <a:rPr lang="en-US" sz="800"/>
                  <a:t> (Hz)</a:t>
                </a:r>
              </a:p>
            </c:rich>
          </c:tx>
          <c:overlay val="0"/>
        </c:title>
        <c:numFmt formatCode="General" sourceLinked="1"/>
        <c:majorTickMark val="out"/>
        <c:minorTickMark val="none"/>
        <c:tickLblPos val="nextTo"/>
        <c:txPr>
          <a:bodyPr/>
          <a:lstStyle/>
          <a:p>
            <a:pPr>
              <a:defRPr sz="600"/>
            </a:pPr>
            <a:endParaRPr lang="en-US"/>
          </a:p>
        </c:txPr>
        <c:crossAx val="671759688"/>
        <c:crosses val="autoZero"/>
        <c:crossBetween val="midCat"/>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ROCOF error bias</a:t>
            </a:r>
          </a:p>
        </c:rich>
      </c:tx>
      <c:layout>
        <c:manualLayout>
          <c:xMode val="edge"/>
          <c:yMode val="edge"/>
          <c:x val="0.27365420158493081"/>
          <c:y val="0"/>
        </c:manualLayout>
      </c:layout>
      <c:overlay val="1"/>
    </c:title>
    <c:autoTitleDeleted val="0"/>
    <c:plotArea>
      <c:layout>
        <c:manualLayout>
          <c:layoutTarget val="inner"/>
          <c:xMode val="edge"/>
          <c:yMode val="edge"/>
          <c:x val="0.21223223603073893"/>
          <c:y val="7.4314054116730158E-2"/>
          <c:w val="0.63588808836092725"/>
          <c:h val="0.7365514551644966"/>
        </c:manualLayout>
      </c:layout>
      <c:scatterChart>
        <c:scatterStyle val="lineMarker"/>
        <c:varyColors val="0"/>
        <c:ser>
          <c:idx val="2"/>
          <c:order val="0"/>
          <c:tx>
            <c:strRef>
              <c:f>'frequency range_23C'!$CX$1</c:f>
              <c:strCache>
                <c:ptCount val="1"/>
                <c:pt idx="0">
                  <c:v>Mean_RFE</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range_23C'!$CX$2:$CX$99</c:f>
              <c:numCache>
                <c:formatCode>General</c:formatCode>
                <c:ptCount val="98"/>
                <c:pt idx="0">
                  <c:v>9.2000000000000014E-5</c:v>
                </c:pt>
                <c:pt idx="1">
                  <c:v>-7.0000000000000033E-6</c:v>
                </c:pt>
                <c:pt idx="2">
                  <c:v>1.4000000000000001E-5</c:v>
                </c:pt>
                <c:pt idx="3">
                  <c:v>6.1000000000000019E-5</c:v>
                </c:pt>
                <c:pt idx="4">
                  <c:v>-5.8000000000000021E-5</c:v>
                </c:pt>
                <c:pt idx="5">
                  <c:v>-9.5000000000000032E-5</c:v>
                </c:pt>
                <c:pt idx="6">
                  <c:v>-1.2600000000000003E-4</c:v>
                </c:pt>
                <c:pt idx="7">
                  <c:v>2.2000000000000003E-5</c:v>
                </c:pt>
                <c:pt idx="8">
                  <c:v>-4.1E-5</c:v>
                </c:pt>
                <c:pt idx="9">
                  <c:v>8.000000000000002E-5</c:v>
                </c:pt>
                <c:pt idx="10">
                  <c:v>2.3000000000000003E-5</c:v>
                </c:pt>
                <c:pt idx="11">
                  <c:v>5.0000000000000016E-5</c:v>
                </c:pt>
                <c:pt idx="12">
                  <c:v>7.3000000000000013E-5</c:v>
                </c:pt>
                <c:pt idx="13">
                  <c:v>3.9000000000000006E-5</c:v>
                </c:pt>
                <c:pt idx="14">
                  <c:v>1.0800000000000004E-4</c:v>
                </c:pt>
                <c:pt idx="15">
                  <c:v>5.0000000000000016E-5</c:v>
                </c:pt>
                <c:pt idx="16">
                  <c:v>7.0000000000000033E-6</c:v>
                </c:pt>
                <c:pt idx="17">
                  <c:v>-4.000000000000001E-5</c:v>
                </c:pt>
                <c:pt idx="18">
                  <c:v>9.9000000000000048E-5</c:v>
                </c:pt>
                <c:pt idx="19">
                  <c:v>1.0399999999999998E-4</c:v>
                </c:pt>
                <c:pt idx="20">
                  <c:v>3.3000000000000009E-5</c:v>
                </c:pt>
                <c:pt idx="21">
                  <c:v>-4.8000000000000015E-5</c:v>
                </c:pt>
                <c:pt idx="22">
                  <c:v>5.1000000000000013E-5</c:v>
                </c:pt>
                <c:pt idx="23">
                  <c:v>-3.9999999999999964E-6</c:v>
                </c:pt>
                <c:pt idx="24">
                  <c:v>4.0000000000000003E-5</c:v>
                </c:pt>
                <c:pt idx="25">
                  <c:v>-1.2700000000000002E-4</c:v>
                </c:pt>
                <c:pt idx="26">
                  <c:v>-4.2000000000000004E-5</c:v>
                </c:pt>
                <c:pt idx="27">
                  <c:v>1.7500000000000003E-4</c:v>
                </c:pt>
                <c:pt idx="28">
                  <c:v>4.8000000000000022E-5</c:v>
                </c:pt>
                <c:pt idx="29">
                  <c:v>6.2000000000000003E-5</c:v>
                </c:pt>
                <c:pt idx="30">
                  <c:v>5.8000000000000014E-5</c:v>
                </c:pt>
                <c:pt idx="31">
                  <c:v>-8.6000000000000017E-5</c:v>
                </c:pt>
                <c:pt idx="32">
                  <c:v>-1.0000000000000006E-6</c:v>
                </c:pt>
                <c:pt idx="33">
                  <c:v>-1.0200000000000003E-4</c:v>
                </c:pt>
                <c:pt idx="34">
                  <c:v>1.5300000000000003E-4</c:v>
                </c:pt>
                <c:pt idx="35">
                  <c:v>-9.4000000000000035E-5</c:v>
                </c:pt>
                <c:pt idx="36">
                  <c:v>-1.3400000000000003E-4</c:v>
                </c:pt>
                <c:pt idx="37">
                  <c:v>-9.0000000000000036E-6</c:v>
                </c:pt>
                <c:pt idx="38">
                  <c:v>-5.6000000000000019E-5</c:v>
                </c:pt>
                <c:pt idx="39">
                  <c:v>-4.500000000000001E-5</c:v>
                </c:pt>
                <c:pt idx="40">
                  <c:v>2.1000000000000002E-5</c:v>
                </c:pt>
                <c:pt idx="41">
                  <c:v>4.1000000000000007E-5</c:v>
                </c:pt>
                <c:pt idx="42">
                  <c:v>3.5000000000000004E-5</c:v>
                </c:pt>
                <c:pt idx="43">
                  <c:v>1.1200000000000004E-4</c:v>
                </c:pt>
                <c:pt idx="44">
                  <c:v>1.5699999999999999E-4</c:v>
                </c:pt>
                <c:pt idx="45">
                  <c:v>4.3000000000000008E-5</c:v>
                </c:pt>
                <c:pt idx="46">
                  <c:v>2.1000000000000002E-5</c:v>
                </c:pt>
                <c:pt idx="47">
                  <c:v>1.0200000000000003E-4</c:v>
                </c:pt>
                <c:pt idx="48">
                  <c:v>-1.1099999999999999E-4</c:v>
                </c:pt>
                <c:pt idx="49">
                  <c:v>-1.3500000000000003E-4</c:v>
                </c:pt>
                <c:pt idx="50">
                  <c:v>3.4000000000000007E-5</c:v>
                </c:pt>
                <c:pt idx="51">
                  <c:v>7.400000000000001E-5</c:v>
                </c:pt>
                <c:pt idx="52">
                  <c:v>-8.000000000000002E-5</c:v>
                </c:pt>
                <c:pt idx="53">
                  <c:v>1.9999999999999948E-6</c:v>
                </c:pt>
                <c:pt idx="54">
                  <c:v>1.8400000000000005E-4</c:v>
                </c:pt>
                <c:pt idx="55">
                  <c:v>1.6100000000000004E-4</c:v>
                </c:pt>
                <c:pt idx="56">
                  <c:v>9.4000000000000049E-5</c:v>
                </c:pt>
                <c:pt idx="57">
                  <c:v>1.8000000000000004E-5</c:v>
                </c:pt>
                <c:pt idx="58">
                  <c:v>1.2000000000000004E-5</c:v>
                </c:pt>
                <c:pt idx="59">
                  <c:v>1.8000000000000011E-5</c:v>
                </c:pt>
                <c:pt idx="60">
                  <c:v>8.0000000000000013E-6</c:v>
                </c:pt>
                <c:pt idx="61">
                  <c:v>-5.0000000000000013E-6</c:v>
                </c:pt>
                <c:pt idx="62">
                  <c:v>-4.2000000000000004E-5</c:v>
                </c:pt>
                <c:pt idx="63">
                  <c:v>7.1000000000000032E-5</c:v>
                </c:pt>
                <c:pt idx="64">
                  <c:v>1.5799999999999999E-4</c:v>
                </c:pt>
                <c:pt idx="65">
                  <c:v>3.9000000000000013E-5</c:v>
                </c:pt>
                <c:pt idx="66">
                  <c:v>-4.500000000000001E-5</c:v>
                </c:pt>
                <c:pt idx="67">
                  <c:v>1.0300000000000002E-4</c:v>
                </c:pt>
                <c:pt idx="68">
                  <c:v>-7.9000000000000023E-5</c:v>
                </c:pt>
                <c:pt idx="69">
                  <c:v>3.4000000000000007E-5</c:v>
                </c:pt>
                <c:pt idx="70">
                  <c:v>4.0000000000000032E-6</c:v>
                </c:pt>
                <c:pt idx="71">
                  <c:v>4.7000000000000004E-5</c:v>
                </c:pt>
                <c:pt idx="72">
                  <c:v>3.8000000000000009E-5</c:v>
                </c:pt>
                <c:pt idx="73">
                  <c:v>4.2000000000000004E-5</c:v>
                </c:pt>
                <c:pt idx="74">
                  <c:v>1.1400000000000003E-4</c:v>
                </c:pt>
                <c:pt idx="75">
                  <c:v>-7.400000000000001E-5</c:v>
                </c:pt>
                <c:pt idx="76">
                  <c:v>-5.8000000000000014E-5</c:v>
                </c:pt>
                <c:pt idx="77">
                  <c:v>-8.2000000000000015E-5</c:v>
                </c:pt>
                <c:pt idx="78">
                  <c:v>2.4900000000000004E-4</c:v>
                </c:pt>
                <c:pt idx="79">
                  <c:v>1.1000000000000006E-5</c:v>
                </c:pt>
                <c:pt idx="80">
                  <c:v>-2.2000000000000013E-5</c:v>
                </c:pt>
                <c:pt idx="81">
                  <c:v>-6.6000000000000019E-5</c:v>
                </c:pt>
                <c:pt idx="82">
                  <c:v>3.3000000000000003E-5</c:v>
                </c:pt>
                <c:pt idx="83">
                  <c:v>-2.0100000000000003E-4</c:v>
                </c:pt>
                <c:pt idx="84">
                  <c:v>1.6000000000000001E-4</c:v>
                </c:pt>
                <c:pt idx="85">
                  <c:v>2.5000000000000008E-5</c:v>
                </c:pt>
                <c:pt idx="86">
                  <c:v>1.9000000000000008E-5</c:v>
                </c:pt>
                <c:pt idx="87">
                  <c:v>-2.7100000000000008E-4</c:v>
                </c:pt>
                <c:pt idx="88">
                  <c:v>1.1600000000000004E-4</c:v>
                </c:pt>
                <c:pt idx="89">
                  <c:v>-8.6000000000000017E-5</c:v>
                </c:pt>
                <c:pt idx="90">
                  <c:v>1.8800000000000007E-4</c:v>
                </c:pt>
                <c:pt idx="91">
                  <c:v>-4.8000000000000015E-5</c:v>
                </c:pt>
                <c:pt idx="92">
                  <c:v>1.0999999999999998E-5</c:v>
                </c:pt>
                <c:pt idx="93">
                  <c:v>5.3000000000000014E-5</c:v>
                </c:pt>
                <c:pt idx="94">
                  <c:v>2.4000000000000001E-5</c:v>
                </c:pt>
                <c:pt idx="95">
                  <c:v>8.8000000000000025E-5</c:v>
                </c:pt>
                <c:pt idx="96">
                  <c:v>-2.5900000000000006E-4</c:v>
                </c:pt>
                <c:pt idx="97">
                  <c:v>-4.4000000000000006E-5</c:v>
                </c:pt>
              </c:numCache>
            </c:numRef>
          </c:yVal>
          <c:smooth val="0"/>
        </c:ser>
        <c:dLbls>
          <c:showLegendKey val="0"/>
          <c:showVal val="0"/>
          <c:showCatName val="0"/>
          <c:showSerName val="0"/>
          <c:showPercent val="0"/>
          <c:showBubbleSize val="0"/>
        </c:dLbls>
        <c:axId val="671762824"/>
        <c:axId val="671761256"/>
      </c:scatterChart>
      <c:valAx>
        <c:axId val="671762824"/>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671761256"/>
        <c:crosses val="autoZero"/>
        <c:crossBetween val="midCat"/>
        <c:majorUnit val="1"/>
      </c:valAx>
      <c:valAx>
        <c:axId val="671761256"/>
        <c:scaling>
          <c:orientation val="minMax"/>
        </c:scaling>
        <c:delete val="0"/>
        <c:axPos val="l"/>
        <c:majorGridlines/>
        <c:title>
          <c:tx>
            <c:rich>
              <a:bodyPr rot="-5400000" vert="horz"/>
              <a:lstStyle/>
              <a:p>
                <a:pPr>
                  <a:defRPr sz="800"/>
                </a:pPr>
                <a:r>
                  <a:rPr lang="en-US" sz="800"/>
                  <a:t>ROCOF error bias (Hz)</a:t>
                </a:r>
              </a:p>
            </c:rich>
          </c:tx>
          <c:overlay val="0"/>
        </c:title>
        <c:numFmt formatCode="General" sourceLinked="1"/>
        <c:majorTickMark val="out"/>
        <c:minorTickMark val="none"/>
        <c:tickLblPos val="nextTo"/>
        <c:txPr>
          <a:bodyPr/>
          <a:lstStyle/>
          <a:p>
            <a:pPr>
              <a:defRPr sz="600"/>
            </a:pPr>
            <a:endParaRPr lang="en-US"/>
          </a:p>
        </c:txPr>
        <c:crossAx val="671762824"/>
        <c:crosses val="autoZero"/>
        <c:crossBetween val="midCat"/>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ROCOF error combined StD</a:t>
            </a:r>
          </a:p>
        </c:rich>
      </c:tx>
      <c:layout>
        <c:manualLayout>
          <c:xMode val="edge"/>
          <c:yMode val="edge"/>
          <c:x val="0.27365420158493081"/>
          <c:y val="0"/>
        </c:manualLayout>
      </c:layout>
      <c:overlay val="1"/>
    </c:title>
    <c:autoTitleDeleted val="0"/>
    <c:plotArea>
      <c:layout>
        <c:manualLayout>
          <c:layoutTarget val="inner"/>
          <c:xMode val="edge"/>
          <c:yMode val="edge"/>
          <c:x val="0.26140638219196916"/>
          <c:y val="7.4314054116730213E-2"/>
          <c:w val="0.62071927919137493"/>
          <c:h val="0.73655145516449683"/>
        </c:manualLayout>
      </c:layout>
      <c:scatterChart>
        <c:scatterStyle val="lineMarker"/>
        <c:varyColors val="0"/>
        <c:ser>
          <c:idx val="2"/>
          <c:order val="0"/>
          <c:tx>
            <c:strRef>
              <c:f>'frequency range_23C'!$CY$1</c:f>
              <c:strCache>
                <c:ptCount val="1"/>
                <c:pt idx="0">
                  <c:v>StDev_RFE</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range_23C'!$CY$2:$CY$99</c:f>
              <c:numCache>
                <c:formatCode>General</c:formatCode>
                <c:ptCount val="98"/>
                <c:pt idx="0">
                  <c:v>4.7967264879290343E-3</c:v>
                </c:pt>
                <c:pt idx="1">
                  <c:v>4.4202189990994794E-3</c:v>
                </c:pt>
                <c:pt idx="2">
                  <c:v>4.2686458039992029E-3</c:v>
                </c:pt>
                <c:pt idx="3">
                  <c:v>4.2964670369967928E-3</c:v>
                </c:pt>
                <c:pt idx="4">
                  <c:v>4.0221014407893791E-3</c:v>
                </c:pt>
                <c:pt idx="5">
                  <c:v>3.7114413642141781E-3</c:v>
                </c:pt>
                <c:pt idx="6">
                  <c:v>3.8954440055018122E-3</c:v>
                </c:pt>
                <c:pt idx="7">
                  <c:v>3.6605951701874943E-3</c:v>
                </c:pt>
                <c:pt idx="8">
                  <c:v>3.7653978541450314E-3</c:v>
                </c:pt>
                <c:pt idx="9">
                  <c:v>3.5189067904677447E-3</c:v>
                </c:pt>
                <c:pt idx="10">
                  <c:v>3.6050991664585319E-3</c:v>
                </c:pt>
                <c:pt idx="11">
                  <c:v>3.4174506580198051E-3</c:v>
                </c:pt>
                <c:pt idx="12">
                  <c:v>3.4901084510370163E-3</c:v>
                </c:pt>
                <c:pt idx="13">
                  <c:v>3.0535700417707802E-3</c:v>
                </c:pt>
                <c:pt idx="14">
                  <c:v>3.3033903795948796E-3</c:v>
                </c:pt>
                <c:pt idx="15">
                  <c:v>4.0913387784440444E-3</c:v>
                </c:pt>
                <c:pt idx="16">
                  <c:v>3.293743918400459E-3</c:v>
                </c:pt>
                <c:pt idx="17">
                  <c:v>3.7491744424606351E-3</c:v>
                </c:pt>
                <c:pt idx="18">
                  <c:v>2.9443698816554969E-3</c:v>
                </c:pt>
                <c:pt idx="19">
                  <c:v>3.1823705001146562E-3</c:v>
                </c:pt>
                <c:pt idx="20">
                  <c:v>3.1159038817011038E-3</c:v>
                </c:pt>
                <c:pt idx="21">
                  <c:v>2.8795784413695002E-3</c:v>
                </c:pt>
                <c:pt idx="22">
                  <c:v>2.9331501836762472E-3</c:v>
                </c:pt>
                <c:pt idx="23">
                  <c:v>2.9175251498487552E-3</c:v>
                </c:pt>
                <c:pt idx="24">
                  <c:v>3.2542533705905582E-3</c:v>
                </c:pt>
                <c:pt idx="25">
                  <c:v>3.5194025061081038E-3</c:v>
                </c:pt>
                <c:pt idx="26">
                  <c:v>3.1664000063163222E-3</c:v>
                </c:pt>
                <c:pt idx="27">
                  <c:v>3.2576023391445432E-3</c:v>
                </c:pt>
                <c:pt idx="28">
                  <c:v>3.5356024946252089E-3</c:v>
                </c:pt>
                <c:pt idx="29">
                  <c:v>2.8132788699309574E-3</c:v>
                </c:pt>
                <c:pt idx="30">
                  <c:v>2.6562665528896009E-3</c:v>
                </c:pt>
                <c:pt idx="31">
                  <c:v>2.6261062430907099E-3</c:v>
                </c:pt>
                <c:pt idx="32">
                  <c:v>3.1739988972902941E-3</c:v>
                </c:pt>
                <c:pt idx="33">
                  <c:v>2.7655053787689517E-3</c:v>
                </c:pt>
                <c:pt idx="34">
                  <c:v>3.9871032090980545E-3</c:v>
                </c:pt>
                <c:pt idx="35">
                  <c:v>3.2076410335322753E-3</c:v>
                </c:pt>
                <c:pt idx="36">
                  <c:v>2.6266946910518552E-3</c:v>
                </c:pt>
                <c:pt idx="37">
                  <c:v>2.6063253826028713E-3</c:v>
                </c:pt>
                <c:pt idx="38">
                  <c:v>2.6263468925486599E-3</c:v>
                </c:pt>
                <c:pt idx="39">
                  <c:v>2.5111704442351188E-3</c:v>
                </c:pt>
                <c:pt idx="40">
                  <c:v>2.6182161866431129E-3</c:v>
                </c:pt>
                <c:pt idx="41">
                  <c:v>2.7934675584298462E-3</c:v>
                </c:pt>
                <c:pt idx="42">
                  <c:v>2.6748542016341754E-3</c:v>
                </c:pt>
                <c:pt idx="43">
                  <c:v>2.7720523083087736E-3</c:v>
                </c:pt>
                <c:pt idx="44">
                  <c:v>2.955900708751904E-3</c:v>
                </c:pt>
                <c:pt idx="45">
                  <c:v>2.8915442241127841E-3</c:v>
                </c:pt>
                <c:pt idx="46">
                  <c:v>2.8368138818047266E-3</c:v>
                </c:pt>
                <c:pt idx="47">
                  <c:v>2.7174123720922452E-3</c:v>
                </c:pt>
                <c:pt idx="48">
                  <c:v>3.0775119821050256E-3</c:v>
                </c:pt>
                <c:pt idx="49">
                  <c:v>3.2078617488913099E-3</c:v>
                </c:pt>
                <c:pt idx="50">
                  <c:v>2.5240017828836816E-3</c:v>
                </c:pt>
                <c:pt idx="51">
                  <c:v>2.6808181586970804E-3</c:v>
                </c:pt>
                <c:pt idx="52">
                  <c:v>2.4968980756130193E-3</c:v>
                </c:pt>
                <c:pt idx="53">
                  <c:v>2.6771150516927741E-3</c:v>
                </c:pt>
                <c:pt idx="54">
                  <c:v>3.2271623758342257E-3</c:v>
                </c:pt>
                <c:pt idx="55">
                  <c:v>3.0463835937058225E-3</c:v>
                </c:pt>
                <c:pt idx="56">
                  <c:v>2.659458027493572E-3</c:v>
                </c:pt>
                <c:pt idx="57">
                  <c:v>2.5348579841876742E-3</c:v>
                </c:pt>
                <c:pt idx="58">
                  <c:v>2.7074035532221653E-3</c:v>
                </c:pt>
                <c:pt idx="59">
                  <c:v>4.3305755968462206E-3</c:v>
                </c:pt>
                <c:pt idx="60">
                  <c:v>2.6350569253813095E-3</c:v>
                </c:pt>
                <c:pt idx="61">
                  <c:v>2.8714207284896444E-3</c:v>
                </c:pt>
                <c:pt idx="62">
                  <c:v>2.8189801347295799E-3</c:v>
                </c:pt>
                <c:pt idx="63">
                  <c:v>2.7310166605130776E-3</c:v>
                </c:pt>
                <c:pt idx="64">
                  <c:v>3.9144169425343548E-3</c:v>
                </c:pt>
                <c:pt idx="65">
                  <c:v>3.0092977586141266E-3</c:v>
                </c:pt>
                <c:pt idx="66">
                  <c:v>2.8014590841202733E-3</c:v>
                </c:pt>
                <c:pt idx="67">
                  <c:v>2.9938182977595688E-3</c:v>
                </c:pt>
                <c:pt idx="68">
                  <c:v>3.0102380304553992E-3</c:v>
                </c:pt>
                <c:pt idx="69">
                  <c:v>3.1420159133906372E-3</c:v>
                </c:pt>
                <c:pt idx="70">
                  <c:v>2.8899083030435413E-3</c:v>
                </c:pt>
                <c:pt idx="71">
                  <c:v>3.0201986689620281E-3</c:v>
                </c:pt>
                <c:pt idx="72">
                  <c:v>2.8559149146989652E-3</c:v>
                </c:pt>
                <c:pt idx="73">
                  <c:v>3.0554672310466693E-3</c:v>
                </c:pt>
                <c:pt idx="74">
                  <c:v>2.9283689999725099E-3</c:v>
                </c:pt>
                <c:pt idx="75">
                  <c:v>2.8687783114071403E-3</c:v>
                </c:pt>
                <c:pt idx="76">
                  <c:v>3.0103483187166233E-3</c:v>
                </c:pt>
                <c:pt idx="77">
                  <c:v>3.064539932844734E-3</c:v>
                </c:pt>
                <c:pt idx="78">
                  <c:v>3.5750296502266945E-3</c:v>
                </c:pt>
                <c:pt idx="79">
                  <c:v>3.6652886653031846E-3</c:v>
                </c:pt>
                <c:pt idx="80">
                  <c:v>3.4703893153362492E-3</c:v>
                </c:pt>
                <c:pt idx="81">
                  <c:v>3.2849115665417859E-3</c:v>
                </c:pt>
                <c:pt idx="82">
                  <c:v>3.8274714891165427E-3</c:v>
                </c:pt>
                <c:pt idx="83">
                  <c:v>3.3602233556714657E-3</c:v>
                </c:pt>
                <c:pt idx="84">
                  <c:v>3.7277131059135988E-3</c:v>
                </c:pt>
                <c:pt idx="85">
                  <c:v>3.4471019712216241E-3</c:v>
                </c:pt>
                <c:pt idx="86">
                  <c:v>3.8805448071114984E-3</c:v>
                </c:pt>
                <c:pt idx="87">
                  <c:v>4.7482986426719232E-3</c:v>
                </c:pt>
                <c:pt idx="88">
                  <c:v>5.0415534312352574E-3</c:v>
                </c:pt>
                <c:pt idx="89">
                  <c:v>4.0941726881019566E-3</c:v>
                </c:pt>
                <c:pt idx="90">
                  <c:v>4.4629233692726564E-3</c:v>
                </c:pt>
                <c:pt idx="91">
                  <c:v>4.4070199681871198E-3</c:v>
                </c:pt>
                <c:pt idx="92">
                  <c:v>4.4636346176630554E-3</c:v>
                </c:pt>
                <c:pt idx="93">
                  <c:v>4.2302984528281243E-3</c:v>
                </c:pt>
                <c:pt idx="94">
                  <c:v>4.4886926827306887E-3</c:v>
                </c:pt>
                <c:pt idx="95">
                  <c:v>4.4081657183005288E-3</c:v>
                </c:pt>
                <c:pt idx="96">
                  <c:v>5.2784669175812791E-3</c:v>
                </c:pt>
                <c:pt idx="97">
                  <c:v>4.8971409005663701E-3</c:v>
                </c:pt>
              </c:numCache>
            </c:numRef>
          </c:yVal>
          <c:smooth val="0"/>
        </c:ser>
        <c:dLbls>
          <c:showLegendKey val="0"/>
          <c:showVal val="0"/>
          <c:showCatName val="0"/>
          <c:showSerName val="0"/>
          <c:showPercent val="0"/>
          <c:showBubbleSize val="0"/>
        </c:dLbls>
        <c:axId val="671761648"/>
        <c:axId val="671764000"/>
      </c:scatterChart>
      <c:valAx>
        <c:axId val="671761648"/>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671764000"/>
        <c:crosses val="autoZero"/>
        <c:crossBetween val="midCat"/>
        <c:majorUnit val="1"/>
      </c:valAx>
      <c:valAx>
        <c:axId val="671764000"/>
        <c:scaling>
          <c:orientation val="minMax"/>
        </c:scaling>
        <c:delete val="0"/>
        <c:axPos val="l"/>
        <c:majorGridlines/>
        <c:title>
          <c:tx>
            <c:rich>
              <a:bodyPr rot="-5400000" vert="horz"/>
              <a:lstStyle/>
              <a:p>
                <a:pPr>
                  <a:defRPr sz="800"/>
                </a:pPr>
                <a:r>
                  <a:rPr lang="en-US" sz="800"/>
                  <a:t>ROCOF combined StD</a:t>
                </a:r>
                <a:r>
                  <a:rPr lang="en-US" sz="800" baseline="0"/>
                  <a:t> </a:t>
                </a:r>
                <a:r>
                  <a:rPr lang="en-US" sz="800"/>
                  <a:t>(Hz)</a:t>
                </a:r>
              </a:p>
            </c:rich>
          </c:tx>
          <c:overlay val="0"/>
        </c:title>
        <c:numFmt formatCode="General" sourceLinked="1"/>
        <c:majorTickMark val="out"/>
        <c:minorTickMark val="none"/>
        <c:tickLblPos val="nextTo"/>
        <c:txPr>
          <a:bodyPr/>
          <a:lstStyle/>
          <a:p>
            <a:pPr>
              <a:defRPr sz="600"/>
            </a:pPr>
            <a:endParaRPr lang="en-US"/>
          </a:p>
        </c:txPr>
        <c:crossAx val="6717616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mag combined StD</a:t>
            </a:r>
          </a:p>
        </c:rich>
      </c:tx>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'frequency range_23C'!$AE$1</c:f>
              <c:strCache>
                <c:ptCount val="1"/>
                <c:pt idx="0">
                  <c:v>St DevME_VC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range_23C'!$AE$2:$AE$101</c:f>
              <c:numCache>
                <c:formatCode>General</c:formatCode>
                <c:ptCount val="100"/>
                <c:pt idx="0">
                  <c:v>1.8728642663044217E-2</c:v>
                </c:pt>
                <c:pt idx="1">
                  <c:v>1.8561627649535516E-2</c:v>
                </c:pt>
                <c:pt idx="2">
                  <c:v>1.744594935794553E-2</c:v>
                </c:pt>
                <c:pt idx="3">
                  <c:v>1.806295767586252E-2</c:v>
                </c:pt>
                <c:pt idx="4">
                  <c:v>1.7900097904760187E-2</c:v>
                </c:pt>
                <c:pt idx="5">
                  <c:v>1.775944686638635E-2</c:v>
                </c:pt>
                <c:pt idx="6">
                  <c:v>1.8614570475839625E-2</c:v>
                </c:pt>
                <c:pt idx="7">
                  <c:v>1.8243415524511853E-2</c:v>
                </c:pt>
                <c:pt idx="8">
                  <c:v>1.8310578390646232E-2</c:v>
                </c:pt>
                <c:pt idx="9">
                  <c:v>1.7568833797381101E-2</c:v>
                </c:pt>
                <c:pt idx="10">
                  <c:v>1.8106869552741579E-2</c:v>
                </c:pt>
                <c:pt idx="11">
                  <c:v>1.830741011175531E-2</c:v>
                </c:pt>
                <c:pt idx="12">
                  <c:v>1.808361717135153E-2</c:v>
                </c:pt>
                <c:pt idx="13">
                  <c:v>1.8308667728701614E-2</c:v>
                </c:pt>
                <c:pt idx="14">
                  <c:v>1.7783433414276333E-2</c:v>
                </c:pt>
                <c:pt idx="15">
                  <c:v>1.8490030962656608E-2</c:v>
                </c:pt>
                <c:pt idx="16">
                  <c:v>1.9058357956550191E-2</c:v>
                </c:pt>
                <c:pt idx="17">
                  <c:v>1.8788757329850227E-2</c:v>
                </c:pt>
                <c:pt idx="18">
                  <c:v>1.8590680353338343E-2</c:v>
                </c:pt>
                <c:pt idx="19">
                  <c:v>1.8324426539458216E-2</c:v>
                </c:pt>
                <c:pt idx="20">
                  <c:v>1.8906068549542503E-2</c:v>
                </c:pt>
                <c:pt idx="21">
                  <c:v>1.9519088605772578E-2</c:v>
                </c:pt>
                <c:pt idx="22">
                  <c:v>1.9073741216657031E-2</c:v>
                </c:pt>
                <c:pt idx="23">
                  <c:v>1.8847722090480874E-2</c:v>
                </c:pt>
                <c:pt idx="24">
                  <c:v>1.9319407470209844E-2</c:v>
                </c:pt>
                <c:pt idx="25">
                  <c:v>1.8982274389545653E-2</c:v>
                </c:pt>
                <c:pt idx="26">
                  <c:v>1.9063569707691179E-2</c:v>
                </c:pt>
                <c:pt idx="27">
                  <c:v>1.8081625397070936E-2</c:v>
                </c:pt>
                <c:pt idx="28">
                  <c:v>1.8802392666892175E-2</c:v>
                </c:pt>
                <c:pt idx="29">
                  <c:v>1.8854308791361213E-2</c:v>
                </c:pt>
                <c:pt idx="30">
                  <c:v>1.8762891275067421E-2</c:v>
                </c:pt>
                <c:pt idx="31">
                  <c:v>1.9143788183115719E-2</c:v>
                </c:pt>
                <c:pt idx="32">
                  <c:v>1.8882929486708375E-2</c:v>
                </c:pt>
                <c:pt idx="33">
                  <c:v>1.937764237465435E-2</c:v>
                </c:pt>
                <c:pt idx="34">
                  <c:v>1.9170791637279881E-2</c:v>
                </c:pt>
                <c:pt idx="35">
                  <c:v>1.9084419744912377E-2</c:v>
                </c:pt>
                <c:pt idx="36">
                  <c:v>1.9308116246801517E-2</c:v>
                </c:pt>
                <c:pt idx="37">
                  <c:v>1.9192815556869205E-2</c:v>
                </c:pt>
                <c:pt idx="38">
                  <c:v>1.9265317282619578E-2</c:v>
                </c:pt>
                <c:pt idx="39">
                  <c:v>1.9567555851459854E-2</c:v>
                </c:pt>
                <c:pt idx="40">
                  <c:v>1.8934926590826805E-2</c:v>
                </c:pt>
                <c:pt idx="41">
                  <c:v>2.0070015445933304E-2</c:v>
                </c:pt>
                <c:pt idx="42">
                  <c:v>1.9536959231159813E-2</c:v>
                </c:pt>
                <c:pt idx="43">
                  <c:v>1.9138784209034823E-2</c:v>
                </c:pt>
                <c:pt idx="44">
                  <c:v>1.8950431182429599E-2</c:v>
                </c:pt>
                <c:pt idx="45">
                  <c:v>1.876267752747459E-2</c:v>
                </c:pt>
                <c:pt idx="46">
                  <c:v>1.9536225326300883E-2</c:v>
                </c:pt>
                <c:pt idx="47">
                  <c:v>1.9236008135785364E-2</c:v>
                </c:pt>
                <c:pt idx="48">
                  <c:v>1.7767263829864183E-2</c:v>
                </c:pt>
                <c:pt idx="49">
                  <c:v>1.8724312457337383E-2</c:v>
                </c:pt>
                <c:pt idx="50">
                  <c:v>3.8961709408084242E-3</c:v>
                </c:pt>
                <c:pt idx="51">
                  <c:v>1.4424896533424415E-2</c:v>
                </c:pt>
                <c:pt idx="52">
                  <c:v>1.9757896775719829E-2</c:v>
                </c:pt>
                <c:pt idx="53">
                  <c:v>1.8231360344198127E-2</c:v>
                </c:pt>
                <c:pt idx="54">
                  <c:v>1.9858059522521329E-2</c:v>
                </c:pt>
                <c:pt idx="55">
                  <c:v>1.9692211353730713E-2</c:v>
                </c:pt>
                <c:pt idx="56">
                  <c:v>1.9947652017217498E-2</c:v>
                </c:pt>
                <c:pt idx="57">
                  <c:v>1.9295851419411404E-2</c:v>
                </c:pt>
                <c:pt idx="58">
                  <c:v>1.9346215443853631E-2</c:v>
                </c:pt>
                <c:pt idx="59">
                  <c:v>1.9102314257701883E-2</c:v>
                </c:pt>
                <c:pt idx="60">
                  <c:v>1.9285193128408123E-2</c:v>
                </c:pt>
                <c:pt idx="61">
                  <c:v>1.9377327705336476E-2</c:v>
                </c:pt>
                <c:pt idx="62">
                  <c:v>1.9205959127312568E-2</c:v>
                </c:pt>
                <c:pt idx="63">
                  <c:v>1.9545110411558205E-2</c:v>
                </c:pt>
                <c:pt idx="64">
                  <c:v>1.8933708617172727E-2</c:v>
                </c:pt>
                <c:pt idx="65">
                  <c:v>1.8968512066053066E-2</c:v>
                </c:pt>
                <c:pt idx="66">
                  <c:v>1.9001462049010886E-2</c:v>
                </c:pt>
                <c:pt idx="67">
                  <c:v>1.9583705982270071E-2</c:v>
                </c:pt>
                <c:pt idx="68">
                  <c:v>1.9003188811354814E-2</c:v>
                </c:pt>
                <c:pt idx="69">
                  <c:v>1.9297738727633365E-2</c:v>
                </c:pt>
                <c:pt idx="70">
                  <c:v>1.9536006654380541E-2</c:v>
                </c:pt>
                <c:pt idx="71">
                  <c:v>1.9713688061851843E-2</c:v>
                </c:pt>
                <c:pt idx="72">
                  <c:v>1.9293663467574013E-2</c:v>
                </c:pt>
                <c:pt idx="73">
                  <c:v>1.9514603890420121E-2</c:v>
                </c:pt>
                <c:pt idx="74">
                  <c:v>1.9277338327684145E-2</c:v>
                </c:pt>
                <c:pt idx="75">
                  <c:v>1.8903881955831207E-2</c:v>
                </c:pt>
                <c:pt idx="76">
                  <c:v>1.9320943584618236E-2</c:v>
                </c:pt>
                <c:pt idx="77">
                  <c:v>1.8694847552200043E-2</c:v>
                </c:pt>
                <c:pt idx="78">
                  <c:v>1.9092037816849202E-2</c:v>
                </c:pt>
                <c:pt idx="79">
                  <c:v>1.8654516664872361E-2</c:v>
                </c:pt>
                <c:pt idx="80">
                  <c:v>1.9535512534868401E-2</c:v>
                </c:pt>
                <c:pt idx="81">
                  <c:v>1.8948744391119973E-2</c:v>
                </c:pt>
                <c:pt idx="82">
                  <c:v>1.9355535693955907E-2</c:v>
                </c:pt>
                <c:pt idx="83">
                  <c:v>1.8774078752364923E-2</c:v>
                </c:pt>
                <c:pt idx="84">
                  <c:v>2.0124297801414091E-2</c:v>
                </c:pt>
                <c:pt idx="85">
                  <c:v>1.9770661218077686E-2</c:v>
                </c:pt>
                <c:pt idx="86">
                  <c:v>1.8980892102322285E-2</c:v>
                </c:pt>
                <c:pt idx="87">
                  <c:v>2.0114863882214076E-2</c:v>
                </c:pt>
                <c:pt idx="88">
                  <c:v>1.9548122902212393E-2</c:v>
                </c:pt>
                <c:pt idx="89">
                  <c:v>1.8762604510035398E-2</c:v>
                </c:pt>
                <c:pt idx="90">
                  <c:v>1.9210600849530989E-2</c:v>
                </c:pt>
                <c:pt idx="91">
                  <c:v>1.8421622214126541E-2</c:v>
                </c:pt>
                <c:pt idx="92">
                  <c:v>1.9352079423152462E-2</c:v>
                </c:pt>
                <c:pt idx="93">
                  <c:v>1.9907118450443805E-2</c:v>
                </c:pt>
                <c:pt idx="94">
                  <c:v>2.0147491407120646E-2</c:v>
                </c:pt>
                <c:pt idx="95">
                  <c:v>2.0235680369090635E-2</c:v>
                </c:pt>
                <c:pt idx="96">
                  <c:v>1.9717562349337234E-2</c:v>
                </c:pt>
                <c:pt idx="97">
                  <c:v>1.9797329567393683E-2</c:v>
                </c:pt>
                <c:pt idx="98">
                  <c:v>1.9855455774169497E-2</c:v>
                </c:pt>
                <c:pt idx="99">
                  <c:v>1.9455339267152375E-2</c:v>
                </c:pt>
              </c:numCache>
            </c:numRef>
          </c:yVal>
          <c:smooth val="0"/>
        </c:ser>
        <c:ser>
          <c:idx val="0"/>
          <c:order val="1"/>
          <c:tx>
            <c:strRef>
              <c:f>'frequency range_23C'!$S$1</c:f>
              <c:strCache>
                <c:ptCount val="1"/>
                <c:pt idx="0">
                  <c:v>St DevME_VB</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range_23C'!$S$2:$S$101</c:f>
              <c:numCache>
                <c:formatCode>General</c:formatCode>
                <c:ptCount val="100"/>
                <c:pt idx="0">
                  <c:v>1.4594506500735132E-2</c:v>
                </c:pt>
                <c:pt idx="1">
                  <c:v>1.4285593092343068E-2</c:v>
                </c:pt>
                <c:pt idx="2">
                  <c:v>1.4980367452102105E-2</c:v>
                </c:pt>
                <c:pt idx="3">
                  <c:v>1.4781995805709051E-2</c:v>
                </c:pt>
                <c:pt idx="4">
                  <c:v>1.4373996660636872E-2</c:v>
                </c:pt>
                <c:pt idx="5">
                  <c:v>1.4487250394743649E-2</c:v>
                </c:pt>
                <c:pt idx="6">
                  <c:v>1.4726807427273577E-2</c:v>
                </c:pt>
                <c:pt idx="7">
                  <c:v>1.4611252547266439E-2</c:v>
                </c:pt>
                <c:pt idx="8">
                  <c:v>1.4217436196445546E-2</c:v>
                </c:pt>
                <c:pt idx="9">
                  <c:v>1.449879532926788E-2</c:v>
                </c:pt>
                <c:pt idx="10">
                  <c:v>1.5103695044590909E-2</c:v>
                </c:pt>
                <c:pt idx="11">
                  <c:v>1.5261803432098061E-2</c:v>
                </c:pt>
                <c:pt idx="12">
                  <c:v>1.4673114359262667E-2</c:v>
                </c:pt>
                <c:pt idx="13">
                  <c:v>1.4517049424728154E-2</c:v>
                </c:pt>
                <c:pt idx="14">
                  <c:v>1.3697410156668303E-2</c:v>
                </c:pt>
                <c:pt idx="15">
                  <c:v>1.5976098710260903E-2</c:v>
                </c:pt>
                <c:pt idx="16">
                  <c:v>1.478219746857686E-2</c:v>
                </c:pt>
                <c:pt idx="17">
                  <c:v>1.5086573898668998E-2</c:v>
                </c:pt>
                <c:pt idx="18">
                  <c:v>1.4545107802969361E-2</c:v>
                </c:pt>
                <c:pt idx="19">
                  <c:v>1.4992339944118145E-2</c:v>
                </c:pt>
                <c:pt idx="20">
                  <c:v>1.4540466911347793E-2</c:v>
                </c:pt>
                <c:pt idx="21">
                  <c:v>1.4757035101943752E-2</c:v>
                </c:pt>
                <c:pt idx="22">
                  <c:v>1.4959722591010837E-2</c:v>
                </c:pt>
                <c:pt idx="23">
                  <c:v>1.4599902465427634E-2</c:v>
                </c:pt>
                <c:pt idx="24">
                  <c:v>1.5001514656860507E-2</c:v>
                </c:pt>
                <c:pt idx="25">
                  <c:v>1.5033648924994869E-2</c:v>
                </c:pt>
                <c:pt idx="26">
                  <c:v>1.4870512465950862E-2</c:v>
                </c:pt>
                <c:pt idx="27">
                  <c:v>1.4706901815134281E-2</c:v>
                </c:pt>
                <c:pt idx="28">
                  <c:v>1.50669598791528E-2</c:v>
                </c:pt>
                <c:pt idx="29">
                  <c:v>1.5152180998126969E-2</c:v>
                </c:pt>
                <c:pt idx="30">
                  <c:v>1.4704919788968603E-2</c:v>
                </c:pt>
                <c:pt idx="31">
                  <c:v>1.4807423577381719E-2</c:v>
                </c:pt>
                <c:pt idx="32">
                  <c:v>1.452656287633107E-2</c:v>
                </c:pt>
                <c:pt idx="33">
                  <c:v>1.5124679070975361E-2</c:v>
                </c:pt>
                <c:pt idx="34">
                  <c:v>1.4726148613945203E-2</c:v>
                </c:pt>
                <c:pt idx="35">
                  <c:v>1.4582724196802205E-2</c:v>
                </c:pt>
                <c:pt idx="36">
                  <c:v>1.4797840687073231E-2</c:v>
                </c:pt>
                <c:pt idx="37">
                  <c:v>1.4686009839299441E-2</c:v>
                </c:pt>
                <c:pt idx="38">
                  <c:v>1.463829993544331E-2</c:v>
                </c:pt>
                <c:pt idx="39">
                  <c:v>1.4775213196431372E-2</c:v>
                </c:pt>
                <c:pt idx="40">
                  <c:v>1.5248239570520914E-2</c:v>
                </c:pt>
                <c:pt idx="41">
                  <c:v>1.4754586337813756E-2</c:v>
                </c:pt>
                <c:pt idx="42">
                  <c:v>1.4499961965467359E-2</c:v>
                </c:pt>
                <c:pt idx="43">
                  <c:v>1.4798102209405101E-2</c:v>
                </c:pt>
                <c:pt idx="44">
                  <c:v>1.4863063614208225E-2</c:v>
                </c:pt>
                <c:pt idx="45">
                  <c:v>1.498063593443217E-2</c:v>
                </c:pt>
                <c:pt idx="46">
                  <c:v>1.4960893589622251E-2</c:v>
                </c:pt>
                <c:pt idx="47">
                  <c:v>1.4515592168423578E-2</c:v>
                </c:pt>
                <c:pt idx="48">
                  <c:v>1.5490941417486543E-2</c:v>
                </c:pt>
                <c:pt idx="49">
                  <c:v>9.1673737242462215E-3</c:v>
                </c:pt>
                <c:pt idx="50">
                  <c:v>2.6074594915357751E-3</c:v>
                </c:pt>
                <c:pt idx="51">
                  <c:v>1.5200803432713694E-2</c:v>
                </c:pt>
                <c:pt idx="52">
                  <c:v>1.4824870252383346E-2</c:v>
                </c:pt>
                <c:pt idx="53">
                  <c:v>1.5168676145267275E-2</c:v>
                </c:pt>
                <c:pt idx="54">
                  <c:v>1.4368159833465125E-2</c:v>
                </c:pt>
                <c:pt idx="55">
                  <c:v>1.4679063491926178E-2</c:v>
                </c:pt>
                <c:pt idx="56">
                  <c:v>1.4695395537378366E-2</c:v>
                </c:pt>
                <c:pt idx="57">
                  <c:v>1.4829396548747356E-2</c:v>
                </c:pt>
                <c:pt idx="58">
                  <c:v>1.4682748107898604E-2</c:v>
                </c:pt>
                <c:pt idx="59">
                  <c:v>1.5201712666670161E-2</c:v>
                </c:pt>
                <c:pt idx="60">
                  <c:v>1.5015054112456605E-2</c:v>
                </c:pt>
                <c:pt idx="61">
                  <c:v>1.4438019427885529E-2</c:v>
                </c:pt>
                <c:pt idx="62">
                  <c:v>1.5129739885404513E-2</c:v>
                </c:pt>
                <c:pt idx="63">
                  <c:v>1.488728266004243E-2</c:v>
                </c:pt>
                <c:pt idx="64">
                  <c:v>1.5117271314625546E-2</c:v>
                </c:pt>
                <c:pt idx="65">
                  <c:v>1.4717121253832236E-2</c:v>
                </c:pt>
                <c:pt idx="66">
                  <c:v>1.488826014012383E-2</c:v>
                </c:pt>
                <c:pt idx="67">
                  <c:v>1.5225456709077743E-2</c:v>
                </c:pt>
                <c:pt idx="68">
                  <c:v>1.5000853309062147E-2</c:v>
                </c:pt>
                <c:pt idx="69">
                  <c:v>1.455380283637236E-2</c:v>
                </c:pt>
                <c:pt idx="70">
                  <c:v>1.4793311765794698E-2</c:v>
                </c:pt>
                <c:pt idx="71">
                  <c:v>1.5424572603479181E-2</c:v>
                </c:pt>
                <c:pt idx="72">
                  <c:v>1.4622919168209882E-2</c:v>
                </c:pt>
                <c:pt idx="73">
                  <c:v>1.4975221267146607E-2</c:v>
                </c:pt>
                <c:pt idx="74">
                  <c:v>1.4505751997052769E-2</c:v>
                </c:pt>
                <c:pt idx="75">
                  <c:v>1.4326090778715593E-2</c:v>
                </c:pt>
                <c:pt idx="76">
                  <c:v>1.4858337524770384E-2</c:v>
                </c:pt>
                <c:pt idx="77">
                  <c:v>1.5195108949922024E-2</c:v>
                </c:pt>
                <c:pt idx="78">
                  <c:v>1.4923522539936753E-2</c:v>
                </c:pt>
                <c:pt idx="79">
                  <c:v>1.5172805969892325E-2</c:v>
                </c:pt>
                <c:pt idx="80">
                  <c:v>1.5256181992884065E-2</c:v>
                </c:pt>
                <c:pt idx="81">
                  <c:v>1.5089311747061242E-2</c:v>
                </c:pt>
                <c:pt idx="82">
                  <c:v>1.511388980375338E-2</c:v>
                </c:pt>
                <c:pt idx="83">
                  <c:v>1.5336326026790118E-2</c:v>
                </c:pt>
                <c:pt idx="84">
                  <c:v>1.4744253965528399E-2</c:v>
                </c:pt>
                <c:pt idx="85">
                  <c:v>1.4648593004107941E-2</c:v>
                </c:pt>
                <c:pt idx="86">
                  <c:v>1.5364085556908361E-2</c:v>
                </c:pt>
                <c:pt idx="87">
                  <c:v>1.4137760254014779E-2</c:v>
                </c:pt>
                <c:pt idx="88">
                  <c:v>1.4735007159821798E-2</c:v>
                </c:pt>
                <c:pt idx="89">
                  <c:v>1.4746456557424228E-2</c:v>
                </c:pt>
                <c:pt idx="90">
                  <c:v>1.503301500032512E-2</c:v>
                </c:pt>
                <c:pt idx="91">
                  <c:v>1.4484556741578261E-2</c:v>
                </c:pt>
                <c:pt idx="92">
                  <c:v>1.4429368142784353E-2</c:v>
                </c:pt>
                <c:pt idx="93">
                  <c:v>1.422156802184626E-2</c:v>
                </c:pt>
                <c:pt idx="94">
                  <c:v>1.460177317999427E-2</c:v>
                </c:pt>
                <c:pt idx="95">
                  <c:v>1.4837481221555104E-2</c:v>
                </c:pt>
                <c:pt idx="96">
                  <c:v>1.5376131795741087E-2</c:v>
                </c:pt>
                <c:pt idx="97">
                  <c:v>1.4655427731731341E-2</c:v>
                </c:pt>
                <c:pt idx="98">
                  <c:v>1.4032565838078223E-2</c:v>
                </c:pt>
                <c:pt idx="99">
                  <c:v>1.3893261244214777E-2</c:v>
                </c:pt>
              </c:numCache>
            </c:numRef>
          </c:yVal>
          <c:smooth val="0"/>
        </c:ser>
        <c:ser>
          <c:idx val="2"/>
          <c:order val="2"/>
          <c:tx>
            <c:strRef>
              <c:f>'frequency range_23C'!$G$1</c:f>
              <c:strCache>
                <c:ptCount val="1"/>
                <c:pt idx="0">
                  <c:v>St DevME_VA</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range_23C'!$G$2:$G$101</c:f>
              <c:numCache>
                <c:formatCode>General</c:formatCode>
                <c:ptCount val="100"/>
                <c:pt idx="0">
                  <c:v>2.1420341197095811E-2</c:v>
                </c:pt>
                <c:pt idx="1">
                  <c:v>2.1621634535806952E-2</c:v>
                </c:pt>
                <c:pt idx="2">
                  <c:v>2.2343324752596691E-2</c:v>
                </c:pt>
                <c:pt idx="3">
                  <c:v>2.3013640672436001E-2</c:v>
                </c:pt>
                <c:pt idx="4">
                  <c:v>2.3737463596601883E-2</c:v>
                </c:pt>
                <c:pt idx="5">
                  <c:v>2.3085314054610596E-2</c:v>
                </c:pt>
                <c:pt idx="6">
                  <c:v>2.2860849371797196E-2</c:v>
                </c:pt>
                <c:pt idx="7">
                  <c:v>2.3270286654873875E-2</c:v>
                </c:pt>
                <c:pt idx="8">
                  <c:v>2.219724102225323E-2</c:v>
                </c:pt>
                <c:pt idx="9">
                  <c:v>2.2660608862076079E-2</c:v>
                </c:pt>
                <c:pt idx="10">
                  <c:v>2.3657714724799616E-2</c:v>
                </c:pt>
                <c:pt idx="11">
                  <c:v>2.3915246873072435E-2</c:v>
                </c:pt>
                <c:pt idx="12">
                  <c:v>2.3624440416653278E-2</c:v>
                </c:pt>
                <c:pt idx="13">
                  <c:v>2.356358523230279E-2</c:v>
                </c:pt>
                <c:pt idx="14">
                  <c:v>2.298215677433257E-2</c:v>
                </c:pt>
                <c:pt idx="15">
                  <c:v>2.3940307120001635E-2</c:v>
                </c:pt>
                <c:pt idx="16">
                  <c:v>2.3178881853963541E-2</c:v>
                </c:pt>
                <c:pt idx="17">
                  <c:v>2.3459329231672401E-2</c:v>
                </c:pt>
                <c:pt idx="18">
                  <c:v>2.3477521866670684E-2</c:v>
                </c:pt>
                <c:pt idx="19">
                  <c:v>2.3428422439421739E-2</c:v>
                </c:pt>
                <c:pt idx="20">
                  <c:v>2.3331134327331794E-2</c:v>
                </c:pt>
                <c:pt idx="21">
                  <c:v>2.4160973179903188E-2</c:v>
                </c:pt>
                <c:pt idx="22">
                  <c:v>2.3731443803527846E-2</c:v>
                </c:pt>
                <c:pt idx="23">
                  <c:v>2.4584420961251026E-2</c:v>
                </c:pt>
                <c:pt idx="24">
                  <c:v>2.4311322958654482E-2</c:v>
                </c:pt>
                <c:pt idx="25">
                  <c:v>2.4283055100213422E-2</c:v>
                </c:pt>
                <c:pt idx="26">
                  <c:v>2.4086853198373601E-2</c:v>
                </c:pt>
                <c:pt idx="27">
                  <c:v>2.414175345744381E-2</c:v>
                </c:pt>
                <c:pt idx="28">
                  <c:v>2.4619529361870431E-2</c:v>
                </c:pt>
                <c:pt idx="29">
                  <c:v>2.4819221099784742E-2</c:v>
                </c:pt>
                <c:pt idx="30">
                  <c:v>2.3842227937002868E-2</c:v>
                </c:pt>
                <c:pt idx="31">
                  <c:v>2.4616027319614375E-2</c:v>
                </c:pt>
                <c:pt idx="32">
                  <c:v>2.4284679656112411E-2</c:v>
                </c:pt>
                <c:pt idx="33">
                  <c:v>2.4798629397609833E-2</c:v>
                </c:pt>
                <c:pt idx="34">
                  <c:v>2.4722720885857197E-2</c:v>
                </c:pt>
                <c:pt idx="35">
                  <c:v>2.4452290894719876E-2</c:v>
                </c:pt>
                <c:pt idx="36">
                  <c:v>2.439662724640437E-2</c:v>
                </c:pt>
                <c:pt idx="37">
                  <c:v>2.4681889149738925E-2</c:v>
                </c:pt>
                <c:pt idx="38">
                  <c:v>2.4641005681586982E-2</c:v>
                </c:pt>
                <c:pt idx="39">
                  <c:v>2.4561825380048603E-2</c:v>
                </c:pt>
                <c:pt idx="40">
                  <c:v>2.4535386444888136E-2</c:v>
                </c:pt>
                <c:pt idx="41">
                  <c:v>2.4678129669810891E-2</c:v>
                </c:pt>
                <c:pt idx="42">
                  <c:v>2.4568045689472358E-2</c:v>
                </c:pt>
                <c:pt idx="43">
                  <c:v>2.4705682787569388E-2</c:v>
                </c:pt>
                <c:pt idx="44">
                  <c:v>2.462609676745384E-2</c:v>
                </c:pt>
                <c:pt idx="45">
                  <c:v>2.464642306704971E-2</c:v>
                </c:pt>
                <c:pt idx="46">
                  <c:v>2.4757311101975536E-2</c:v>
                </c:pt>
                <c:pt idx="47">
                  <c:v>2.4504773024861912E-2</c:v>
                </c:pt>
                <c:pt idx="48">
                  <c:v>2.2776781028055752E-2</c:v>
                </c:pt>
                <c:pt idx="49">
                  <c:v>2.1745642506028676E-2</c:v>
                </c:pt>
                <c:pt idx="50">
                  <c:v>4.2751436233184033E-3</c:v>
                </c:pt>
                <c:pt idx="51">
                  <c:v>1.809692377173535E-2</c:v>
                </c:pt>
                <c:pt idx="52">
                  <c:v>2.5292021370384776E-2</c:v>
                </c:pt>
                <c:pt idx="53">
                  <c:v>2.2891477562621471E-2</c:v>
                </c:pt>
                <c:pt idx="54">
                  <c:v>2.5558640124231962E-2</c:v>
                </c:pt>
                <c:pt idx="55">
                  <c:v>2.5025064275641731E-2</c:v>
                </c:pt>
                <c:pt idx="56">
                  <c:v>2.5300861111827794E-2</c:v>
                </c:pt>
                <c:pt idx="57">
                  <c:v>2.558422424073082E-2</c:v>
                </c:pt>
                <c:pt idx="58">
                  <c:v>2.473546643991175E-2</c:v>
                </c:pt>
                <c:pt idx="59">
                  <c:v>2.4459948671246255E-2</c:v>
                </c:pt>
                <c:pt idx="60">
                  <c:v>2.4770444505498878E-2</c:v>
                </c:pt>
                <c:pt idx="61">
                  <c:v>2.4313289740386827E-2</c:v>
                </c:pt>
                <c:pt idx="62">
                  <c:v>2.4507543002104476E-2</c:v>
                </c:pt>
                <c:pt idx="63">
                  <c:v>2.4696666212264379E-2</c:v>
                </c:pt>
                <c:pt idx="64">
                  <c:v>2.445171474559607E-2</c:v>
                </c:pt>
                <c:pt idx="65">
                  <c:v>2.4473421031805088E-2</c:v>
                </c:pt>
                <c:pt idx="66">
                  <c:v>2.4671990697955472E-2</c:v>
                </c:pt>
                <c:pt idx="67">
                  <c:v>2.4855273283550958E-2</c:v>
                </c:pt>
                <c:pt idx="68">
                  <c:v>2.4904668357558987E-2</c:v>
                </c:pt>
                <c:pt idx="69">
                  <c:v>2.4320567036975105E-2</c:v>
                </c:pt>
                <c:pt idx="70">
                  <c:v>2.4431137120486258E-2</c:v>
                </c:pt>
                <c:pt idx="71">
                  <c:v>2.4345779613723636E-2</c:v>
                </c:pt>
                <c:pt idx="72">
                  <c:v>2.4193036539467302E-2</c:v>
                </c:pt>
                <c:pt idx="73">
                  <c:v>2.4790017285189619E-2</c:v>
                </c:pt>
                <c:pt idx="74">
                  <c:v>2.482864361981945E-2</c:v>
                </c:pt>
                <c:pt idx="75">
                  <c:v>2.3642620370847224E-2</c:v>
                </c:pt>
                <c:pt idx="76">
                  <c:v>2.3540868314486596E-2</c:v>
                </c:pt>
                <c:pt idx="77">
                  <c:v>2.4298462770307089E-2</c:v>
                </c:pt>
                <c:pt idx="78">
                  <c:v>2.4708689321775033E-2</c:v>
                </c:pt>
                <c:pt idx="79">
                  <c:v>2.4744360185706995E-2</c:v>
                </c:pt>
                <c:pt idx="80">
                  <c:v>2.3931359175776042E-2</c:v>
                </c:pt>
                <c:pt idx="81">
                  <c:v>2.4199639873353489E-2</c:v>
                </c:pt>
                <c:pt idx="82">
                  <c:v>2.4855550889087141E-2</c:v>
                </c:pt>
                <c:pt idx="83">
                  <c:v>2.3934501039294717E-2</c:v>
                </c:pt>
                <c:pt idx="84">
                  <c:v>2.3626249342627366E-2</c:v>
                </c:pt>
                <c:pt idx="85">
                  <c:v>2.3112905594061511E-2</c:v>
                </c:pt>
                <c:pt idx="86">
                  <c:v>2.4154063260660722E-2</c:v>
                </c:pt>
                <c:pt idx="87">
                  <c:v>2.3261181139400441E-2</c:v>
                </c:pt>
                <c:pt idx="88">
                  <c:v>2.39673060855825E-2</c:v>
                </c:pt>
                <c:pt idx="89">
                  <c:v>2.3440791539536369E-2</c:v>
                </c:pt>
                <c:pt idx="90">
                  <c:v>2.3650953511433752E-2</c:v>
                </c:pt>
                <c:pt idx="91">
                  <c:v>2.3055873199686008E-2</c:v>
                </c:pt>
                <c:pt idx="92">
                  <c:v>2.2743078463567816E-2</c:v>
                </c:pt>
                <c:pt idx="93">
                  <c:v>2.2586560716496881E-2</c:v>
                </c:pt>
                <c:pt idx="94">
                  <c:v>2.2790695031086678E-2</c:v>
                </c:pt>
                <c:pt idx="95">
                  <c:v>2.3152649891535065E-2</c:v>
                </c:pt>
                <c:pt idx="96">
                  <c:v>2.3146820624007948E-2</c:v>
                </c:pt>
                <c:pt idx="97">
                  <c:v>2.3295091714779777E-2</c:v>
                </c:pt>
                <c:pt idx="98">
                  <c:v>2.2444180760277283E-2</c:v>
                </c:pt>
                <c:pt idx="99">
                  <c:v>2.1730496657922951E-2</c:v>
                </c:pt>
              </c:numCache>
            </c:numRef>
          </c:yVal>
          <c:smooth val="0"/>
        </c:ser>
        <c:ser>
          <c:idx val="3"/>
          <c:order val="3"/>
          <c:tx>
            <c:strRef>
              <c:f>'frequency range_23C'!$AQ$1</c:f>
              <c:strCache>
                <c:ptCount val="1"/>
                <c:pt idx="0">
                  <c:v>St DevME_V+</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range_23C'!$AQ$2:$AQ$101</c:f>
              <c:numCache>
                <c:formatCode>General</c:formatCode>
                <c:ptCount val="100"/>
                <c:pt idx="0">
                  <c:v>3.0308523553614418E-3</c:v>
                </c:pt>
                <c:pt idx="1">
                  <c:v>3.1250036799978353E-3</c:v>
                </c:pt>
                <c:pt idx="2">
                  <c:v>3.7809529222141893E-3</c:v>
                </c:pt>
                <c:pt idx="3">
                  <c:v>2.9771189092812557E-3</c:v>
                </c:pt>
                <c:pt idx="4">
                  <c:v>3.2426708127714786E-3</c:v>
                </c:pt>
                <c:pt idx="5">
                  <c:v>3.248820093510876E-3</c:v>
                </c:pt>
                <c:pt idx="6">
                  <c:v>3.0299909240788171E-3</c:v>
                </c:pt>
                <c:pt idx="7">
                  <c:v>3.1988863687227205E-3</c:v>
                </c:pt>
                <c:pt idx="8">
                  <c:v>3.1343212981441502E-3</c:v>
                </c:pt>
                <c:pt idx="9">
                  <c:v>3.4510317297874885E-3</c:v>
                </c:pt>
                <c:pt idx="10">
                  <c:v>3.2297198020881024E-3</c:v>
                </c:pt>
                <c:pt idx="11">
                  <c:v>3.2229340669644555E-3</c:v>
                </c:pt>
                <c:pt idx="12">
                  <c:v>3.3347031352130877E-3</c:v>
                </c:pt>
                <c:pt idx="13">
                  <c:v>3.1287807529451527E-3</c:v>
                </c:pt>
                <c:pt idx="14">
                  <c:v>3.2443342922701484E-3</c:v>
                </c:pt>
                <c:pt idx="15">
                  <c:v>3.5246198376562583E-3</c:v>
                </c:pt>
                <c:pt idx="16">
                  <c:v>3.5194495308215482E-3</c:v>
                </c:pt>
                <c:pt idx="17">
                  <c:v>3.4190574724622582E-3</c:v>
                </c:pt>
                <c:pt idx="18">
                  <c:v>3.5336714618085276E-3</c:v>
                </c:pt>
                <c:pt idx="19">
                  <c:v>3.515033428006058E-3</c:v>
                </c:pt>
                <c:pt idx="20">
                  <c:v>3.499127033990052E-3</c:v>
                </c:pt>
                <c:pt idx="21">
                  <c:v>3.2768748831775692E-3</c:v>
                </c:pt>
                <c:pt idx="22">
                  <c:v>3.47224250305188E-3</c:v>
                </c:pt>
                <c:pt idx="23">
                  <c:v>3.3586655087995891E-3</c:v>
                </c:pt>
                <c:pt idx="24">
                  <c:v>3.4914581481094685E-3</c:v>
                </c:pt>
                <c:pt idx="25">
                  <c:v>3.3697507326210397E-3</c:v>
                </c:pt>
                <c:pt idx="26">
                  <c:v>3.5585418362020179E-3</c:v>
                </c:pt>
                <c:pt idx="27">
                  <c:v>3.528653567580703E-3</c:v>
                </c:pt>
                <c:pt idx="28">
                  <c:v>3.5618629956807716E-3</c:v>
                </c:pt>
                <c:pt idx="29">
                  <c:v>3.7415061138530853E-3</c:v>
                </c:pt>
                <c:pt idx="30">
                  <c:v>3.6627039192378102E-3</c:v>
                </c:pt>
                <c:pt idx="31">
                  <c:v>3.5646702512294234E-3</c:v>
                </c:pt>
                <c:pt idx="32">
                  <c:v>3.8752385733010052E-3</c:v>
                </c:pt>
                <c:pt idx="33">
                  <c:v>3.7978737472433247E-3</c:v>
                </c:pt>
                <c:pt idx="34">
                  <c:v>3.4996035489752294E-3</c:v>
                </c:pt>
                <c:pt idx="35">
                  <c:v>3.3811466989765496E-3</c:v>
                </c:pt>
                <c:pt idx="36">
                  <c:v>3.722703990381188E-3</c:v>
                </c:pt>
                <c:pt idx="37">
                  <c:v>3.5339984436895291E-3</c:v>
                </c:pt>
                <c:pt idx="38">
                  <c:v>3.6245457646441747E-3</c:v>
                </c:pt>
                <c:pt idx="39">
                  <c:v>3.6946082336291085E-3</c:v>
                </c:pt>
                <c:pt idx="40">
                  <c:v>3.7189818499153834E-3</c:v>
                </c:pt>
                <c:pt idx="41">
                  <c:v>3.5805425566525595E-3</c:v>
                </c:pt>
                <c:pt idx="42">
                  <c:v>3.462083332330407E-3</c:v>
                </c:pt>
                <c:pt idx="43">
                  <c:v>3.7095015837710649E-3</c:v>
                </c:pt>
                <c:pt idx="44">
                  <c:v>3.52420487486185E-3</c:v>
                </c:pt>
                <c:pt idx="45">
                  <c:v>3.4731245298722062E-3</c:v>
                </c:pt>
                <c:pt idx="46">
                  <c:v>3.6757210177052395E-3</c:v>
                </c:pt>
                <c:pt idx="47">
                  <c:v>3.3665942731490569E-3</c:v>
                </c:pt>
                <c:pt idx="48">
                  <c:v>3.7927628452092831E-3</c:v>
                </c:pt>
                <c:pt idx="49">
                  <c:v>2.9886326304850545E-3</c:v>
                </c:pt>
                <c:pt idx="50">
                  <c:v>1.4603239366661103E-3</c:v>
                </c:pt>
                <c:pt idx="51">
                  <c:v>3.9238055507377061E-3</c:v>
                </c:pt>
                <c:pt idx="52">
                  <c:v>3.6291445272956593E-3</c:v>
                </c:pt>
                <c:pt idx="53">
                  <c:v>3.7073562008525765E-3</c:v>
                </c:pt>
                <c:pt idx="54">
                  <c:v>3.4668386175303882E-3</c:v>
                </c:pt>
                <c:pt idx="55">
                  <c:v>3.4520331690179352E-3</c:v>
                </c:pt>
                <c:pt idx="56">
                  <c:v>3.622610108747564E-3</c:v>
                </c:pt>
                <c:pt idx="57">
                  <c:v>3.554025464174394E-3</c:v>
                </c:pt>
                <c:pt idx="58">
                  <c:v>3.6825470804865523E-3</c:v>
                </c:pt>
                <c:pt idx="59">
                  <c:v>3.6447272874661082E-3</c:v>
                </c:pt>
                <c:pt idx="60">
                  <c:v>3.6085379310740288E-3</c:v>
                </c:pt>
                <c:pt idx="61">
                  <c:v>3.5308299307669883E-3</c:v>
                </c:pt>
                <c:pt idx="62">
                  <c:v>3.6670625846854628E-3</c:v>
                </c:pt>
                <c:pt idx="63">
                  <c:v>3.8283971842012448E-3</c:v>
                </c:pt>
                <c:pt idx="64">
                  <c:v>3.6368260887757612E-3</c:v>
                </c:pt>
                <c:pt idx="65">
                  <c:v>3.7840714845256344E-3</c:v>
                </c:pt>
                <c:pt idx="66">
                  <c:v>3.835718576746739E-3</c:v>
                </c:pt>
                <c:pt idx="67">
                  <c:v>3.9528831250114135E-3</c:v>
                </c:pt>
                <c:pt idx="68">
                  <c:v>3.5590831684578573E-3</c:v>
                </c:pt>
                <c:pt idx="69">
                  <c:v>3.7136828082107425E-3</c:v>
                </c:pt>
                <c:pt idx="70">
                  <c:v>4.156451611651458E-3</c:v>
                </c:pt>
                <c:pt idx="71">
                  <c:v>4.1625754047224179E-3</c:v>
                </c:pt>
                <c:pt idx="72">
                  <c:v>3.8559674531821455E-3</c:v>
                </c:pt>
                <c:pt idx="73">
                  <c:v>3.8654875501028386E-3</c:v>
                </c:pt>
                <c:pt idx="74">
                  <c:v>3.9327172540115363E-3</c:v>
                </c:pt>
                <c:pt idx="75">
                  <c:v>3.8617981562997336E-3</c:v>
                </c:pt>
                <c:pt idx="76">
                  <c:v>4.0141372672094708E-3</c:v>
                </c:pt>
                <c:pt idx="77">
                  <c:v>3.9893641097297743E-3</c:v>
                </c:pt>
                <c:pt idx="78">
                  <c:v>3.8990675808454551E-3</c:v>
                </c:pt>
                <c:pt idx="79">
                  <c:v>3.9909602854450998E-3</c:v>
                </c:pt>
                <c:pt idx="80">
                  <c:v>3.8535350004898126E-3</c:v>
                </c:pt>
                <c:pt idx="81">
                  <c:v>3.9232930046072308E-3</c:v>
                </c:pt>
                <c:pt idx="82">
                  <c:v>3.8044180895374802E-3</c:v>
                </c:pt>
                <c:pt idx="83">
                  <c:v>4.0876992306186181E-3</c:v>
                </c:pt>
                <c:pt idx="84">
                  <c:v>4.052786325480286E-3</c:v>
                </c:pt>
                <c:pt idx="85">
                  <c:v>4.1715039254446454E-3</c:v>
                </c:pt>
                <c:pt idx="86">
                  <c:v>4.0533222176382683E-3</c:v>
                </c:pt>
                <c:pt idx="87">
                  <c:v>3.8055719675234149E-3</c:v>
                </c:pt>
                <c:pt idx="88">
                  <c:v>3.8405950059854053E-3</c:v>
                </c:pt>
                <c:pt idx="89">
                  <c:v>4.3041845917664761E-3</c:v>
                </c:pt>
                <c:pt idx="90">
                  <c:v>4.1034547639763296E-3</c:v>
                </c:pt>
                <c:pt idx="91">
                  <c:v>4.1507427046252824E-3</c:v>
                </c:pt>
                <c:pt idx="92">
                  <c:v>4.2797803681964798E-3</c:v>
                </c:pt>
                <c:pt idx="93">
                  <c:v>4.1171083298839695E-3</c:v>
                </c:pt>
                <c:pt idx="94">
                  <c:v>4.0565857565198794E-3</c:v>
                </c:pt>
                <c:pt idx="95">
                  <c:v>3.8423582602355052E-3</c:v>
                </c:pt>
                <c:pt idx="96">
                  <c:v>3.907611162846175E-3</c:v>
                </c:pt>
                <c:pt idx="97">
                  <c:v>3.8800724220045182E-3</c:v>
                </c:pt>
                <c:pt idx="98">
                  <c:v>4.3301345244691879E-3</c:v>
                </c:pt>
                <c:pt idx="99">
                  <c:v>4.1416180412973905E-3</c:v>
                </c:pt>
              </c:numCache>
            </c:numRef>
          </c:yVal>
          <c:smooth val="0"/>
        </c:ser>
        <c:dLbls>
          <c:showLegendKey val="0"/>
          <c:showVal val="0"/>
          <c:showCatName val="0"/>
          <c:showSerName val="0"/>
          <c:showPercent val="0"/>
          <c:showBubbleSize val="0"/>
        </c:dLbls>
        <c:axId val="402664112"/>
        <c:axId val="402667248"/>
      </c:scatterChart>
      <c:valAx>
        <c:axId val="402664112"/>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02667248"/>
        <c:crosses val="autoZero"/>
        <c:crossBetween val="midCat"/>
      </c:valAx>
      <c:valAx>
        <c:axId val="402667248"/>
        <c:scaling>
          <c:orientation val="minMax"/>
        </c:scaling>
        <c:delete val="0"/>
        <c:axPos val="l"/>
        <c:majorGridlines/>
        <c:title>
          <c:tx>
            <c:rich>
              <a:bodyPr rot="-5400000" vert="horz"/>
              <a:lstStyle/>
              <a:p>
                <a:pPr>
                  <a:defRPr sz="800" baseline="0"/>
                </a:pPr>
                <a:r>
                  <a:rPr lang="en-US" sz="800" baseline="0"/>
                  <a:t>Mag StD (%)</a:t>
                </a:r>
              </a:p>
            </c:rich>
          </c:tx>
          <c:overlay val="0"/>
        </c:title>
        <c:numFmt formatCode="General" sourceLinked="1"/>
        <c:majorTickMark val="out"/>
        <c:minorTickMark val="none"/>
        <c:tickLblPos val="nextTo"/>
        <c:txPr>
          <a:bodyPr/>
          <a:lstStyle/>
          <a:p>
            <a:pPr>
              <a:defRPr sz="600" baseline="0"/>
            </a:pPr>
            <a:endParaRPr lang="en-US"/>
          </a:p>
        </c:txPr>
        <c:crossAx val="402664112"/>
        <c:crosses val="autoZero"/>
        <c:crossBetween val="midCat"/>
      </c:valAx>
    </c:plotArea>
    <c:legend>
      <c:legendPos val="r"/>
      <c:layout>
        <c:manualLayout>
          <c:xMode val="edge"/>
          <c:yMode val="edge"/>
          <c:x val="0.7156688912659287"/>
          <c:y val="0.13414781047105953"/>
          <c:w val="0.2843311087340713"/>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ROCOF error 95% confidence (Hz)</a:t>
            </a:r>
          </a:p>
        </c:rich>
      </c:tx>
      <c:layout>
        <c:manualLayout>
          <c:xMode val="edge"/>
          <c:yMode val="edge"/>
          <c:x val="0.27365420158493081"/>
          <c:y val="0"/>
        </c:manualLayout>
      </c:layout>
      <c:overlay val="1"/>
    </c:title>
    <c:autoTitleDeleted val="0"/>
    <c:plotArea>
      <c:layout>
        <c:manualLayout>
          <c:layoutTarget val="inner"/>
          <c:xMode val="edge"/>
          <c:yMode val="edge"/>
          <c:x val="0.29767801008372746"/>
          <c:y val="7.4314054116730269E-2"/>
          <c:w val="0.59552266768518314"/>
          <c:h val="0.69218454691228193"/>
        </c:manualLayout>
      </c:layout>
      <c:scatterChart>
        <c:scatterStyle val="lineMarker"/>
        <c:varyColors val="0"/>
        <c:ser>
          <c:idx val="2"/>
          <c:order val="0"/>
          <c:tx>
            <c:strRef>
              <c:f>'frq_rng charts'!$AU$1</c:f>
              <c:strCache>
                <c:ptCount val="1"/>
                <c:pt idx="0">
                  <c:v>RFE_Conf</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charts'!$AU$2:$AU$102</c:f>
              <c:numCache>
                <c:formatCode>General</c:formatCode>
                <c:ptCount val="101"/>
                <c:pt idx="0">
                  <c:v>9.6854529758580721E-3</c:v>
                </c:pt>
                <c:pt idx="1">
                  <c:v>8.8474379981989607E-3</c:v>
                </c:pt>
                <c:pt idx="2">
                  <c:v>8.5512916079984076E-3</c:v>
                </c:pt>
                <c:pt idx="3">
                  <c:v>8.6539340739935876E-3</c:v>
                </c:pt>
                <c:pt idx="4">
                  <c:v>8.1022028815787607E-3</c:v>
                </c:pt>
                <c:pt idx="5">
                  <c:v>7.5178827284283567E-3</c:v>
                </c:pt>
                <c:pt idx="6">
                  <c:v>7.9168880110036255E-3</c:v>
                </c:pt>
                <c:pt idx="7">
                  <c:v>7.3431903403749872E-3</c:v>
                </c:pt>
                <c:pt idx="8">
                  <c:v>7.5717957082900621E-3</c:v>
                </c:pt>
                <c:pt idx="9">
                  <c:v>7.1178135809354887E-3</c:v>
                </c:pt>
                <c:pt idx="10">
                  <c:v>7.2331983329170643E-3</c:v>
                </c:pt>
                <c:pt idx="11">
                  <c:v>6.88490131603961E-3</c:v>
                </c:pt>
                <c:pt idx="12">
                  <c:v>7.0532169020740337E-3</c:v>
                </c:pt>
                <c:pt idx="13">
                  <c:v>6.1461400835415604E-3</c:v>
                </c:pt>
                <c:pt idx="14">
                  <c:v>6.714780759189758E-3</c:v>
                </c:pt>
                <c:pt idx="15">
                  <c:v>8.2326775568880885E-3</c:v>
                </c:pt>
                <c:pt idx="16">
                  <c:v>6.5944878368009146E-3</c:v>
                </c:pt>
                <c:pt idx="17">
                  <c:v>7.5383488849212702E-3</c:v>
                </c:pt>
                <c:pt idx="18">
                  <c:v>5.9877397633109923E-3</c:v>
                </c:pt>
                <c:pt idx="19">
                  <c:v>6.4687410002293123E-3</c:v>
                </c:pt>
                <c:pt idx="20">
                  <c:v>6.2648077634022067E-3</c:v>
                </c:pt>
                <c:pt idx="21">
                  <c:v>5.8071568827390008E-3</c:v>
                </c:pt>
                <c:pt idx="22">
                  <c:v>5.9173003673524925E-3</c:v>
                </c:pt>
                <c:pt idx="23">
                  <c:v>5.8390502996975109E-3</c:v>
                </c:pt>
                <c:pt idx="24">
                  <c:v>6.5485067411811164E-3</c:v>
                </c:pt>
                <c:pt idx="25">
                  <c:v>7.165805012216208E-3</c:v>
                </c:pt>
                <c:pt idx="26">
                  <c:v>6.374800012632644E-3</c:v>
                </c:pt>
                <c:pt idx="27">
                  <c:v>6.6902046782890863E-3</c:v>
                </c:pt>
                <c:pt idx="28">
                  <c:v>7.1192049892504199E-3</c:v>
                </c:pt>
                <c:pt idx="29">
                  <c:v>5.6885577398619125E-3</c:v>
                </c:pt>
                <c:pt idx="30">
                  <c:v>5.3705331057792025E-3</c:v>
                </c:pt>
                <c:pt idx="31">
                  <c:v>5.3382124861814199E-3</c:v>
                </c:pt>
                <c:pt idx="32">
                  <c:v>6.3489977945805891E-3</c:v>
                </c:pt>
                <c:pt idx="33">
                  <c:v>5.6330107575379013E-3</c:v>
                </c:pt>
                <c:pt idx="34">
                  <c:v>8.1272064181961076E-3</c:v>
                </c:pt>
                <c:pt idx="35">
                  <c:v>6.5092820670645509E-3</c:v>
                </c:pt>
                <c:pt idx="36">
                  <c:v>5.3873893821037118E-3</c:v>
                </c:pt>
                <c:pt idx="37">
                  <c:v>5.2216507652057421E-3</c:v>
                </c:pt>
                <c:pt idx="38">
                  <c:v>5.3086937850973211E-3</c:v>
                </c:pt>
                <c:pt idx="39">
                  <c:v>5.0673408884702375E-3</c:v>
                </c:pt>
                <c:pt idx="40">
                  <c:v>5.257432373286226E-3</c:v>
                </c:pt>
                <c:pt idx="41">
                  <c:v>5.62793511685969E-3</c:v>
                </c:pt>
                <c:pt idx="42">
                  <c:v>5.3847084032683512E-3</c:v>
                </c:pt>
                <c:pt idx="43">
                  <c:v>5.6561046166175464E-3</c:v>
                </c:pt>
                <c:pt idx="44">
                  <c:v>6.0688014175038062E-3</c:v>
                </c:pt>
                <c:pt idx="45">
                  <c:v>5.826088448225567E-3</c:v>
                </c:pt>
                <c:pt idx="46">
                  <c:v>5.6946277636094524E-3</c:v>
                </c:pt>
                <c:pt idx="47">
                  <c:v>5.5368247441844902E-3</c:v>
                </c:pt>
                <c:pt idx="48">
                  <c:v>6.2660239642100511E-3</c:v>
                </c:pt>
                <c:pt idx="49">
                  <c:v>6.5507234977826177E-3</c:v>
                </c:pt>
                <c:pt idx="50">
                  <c:v>5.0820035657673634E-3</c:v>
                </c:pt>
                <c:pt idx="51">
                  <c:v>5.4356363173941602E-3</c:v>
                </c:pt>
                <c:pt idx="52">
                  <c:v>5.0737961512260406E-3</c:v>
                </c:pt>
                <c:pt idx="53">
                  <c:v>5.3562301033855484E-3</c:v>
                </c:pt>
                <c:pt idx="54">
                  <c:v>6.6383247516684516E-3</c:v>
                </c:pt>
                <c:pt idx="55">
                  <c:v>6.2537671874116465E-3</c:v>
                </c:pt>
                <c:pt idx="56">
                  <c:v>5.4129160549871444E-3</c:v>
                </c:pt>
                <c:pt idx="57">
                  <c:v>5.0877159683753474E-3</c:v>
                </c:pt>
                <c:pt idx="58">
                  <c:v>5.4268071064443313E-3</c:v>
                </c:pt>
                <c:pt idx="59">
                  <c:v>8.6791511936924418E-3</c:v>
                </c:pt>
                <c:pt idx="60">
                  <c:v>5.2781138507626202E-3</c:v>
                </c:pt>
                <c:pt idx="61">
                  <c:v>5.7478414569792887E-3</c:v>
                </c:pt>
                <c:pt idx="62">
                  <c:v>5.6799602694591611E-3</c:v>
                </c:pt>
                <c:pt idx="63">
                  <c:v>5.5330333210261559E-3</c:v>
                </c:pt>
                <c:pt idx="64">
                  <c:v>7.9868338850687098E-3</c:v>
                </c:pt>
                <c:pt idx="65">
                  <c:v>6.0575955172282496E-3</c:v>
                </c:pt>
                <c:pt idx="66">
                  <c:v>5.6479181682405465E-3</c:v>
                </c:pt>
                <c:pt idx="67">
                  <c:v>6.0906365955191392E-3</c:v>
                </c:pt>
                <c:pt idx="68">
                  <c:v>6.0994760609107994E-3</c:v>
                </c:pt>
                <c:pt idx="69">
                  <c:v>6.3180318267812736E-3</c:v>
                </c:pt>
                <c:pt idx="70">
                  <c:v>5.7838166060870813E-3</c:v>
                </c:pt>
                <c:pt idx="71">
                  <c:v>6.0873973379240564E-3</c:v>
                </c:pt>
                <c:pt idx="72">
                  <c:v>5.749829829397932E-3</c:v>
                </c:pt>
                <c:pt idx="73">
                  <c:v>6.1529344620933381E-3</c:v>
                </c:pt>
                <c:pt idx="74">
                  <c:v>5.970737999945022E-3</c:v>
                </c:pt>
                <c:pt idx="75">
                  <c:v>5.8115566228142809E-3</c:v>
                </c:pt>
                <c:pt idx="76">
                  <c:v>6.0786966374332474E-3</c:v>
                </c:pt>
                <c:pt idx="77">
                  <c:v>6.2110798656894667E-3</c:v>
                </c:pt>
                <c:pt idx="78">
                  <c:v>7.39905930045339E-3</c:v>
                </c:pt>
                <c:pt idx="79">
                  <c:v>7.3415773306063706E-3</c:v>
                </c:pt>
                <c:pt idx="80">
                  <c:v>6.9627786306724997E-3</c:v>
                </c:pt>
                <c:pt idx="81">
                  <c:v>6.635823133083571E-3</c:v>
                </c:pt>
                <c:pt idx="82">
                  <c:v>7.6879429782330854E-3</c:v>
                </c:pt>
                <c:pt idx="83">
                  <c:v>6.9214467113429311E-3</c:v>
                </c:pt>
                <c:pt idx="84">
                  <c:v>7.6154262118271953E-3</c:v>
                </c:pt>
                <c:pt idx="85">
                  <c:v>6.9192039424432489E-3</c:v>
                </c:pt>
                <c:pt idx="86">
                  <c:v>7.7800896142229941E-3</c:v>
                </c:pt>
                <c:pt idx="87">
                  <c:v>9.7675972853438452E-3</c:v>
                </c:pt>
                <c:pt idx="88">
                  <c:v>1.0199106862470515E-2</c:v>
                </c:pt>
                <c:pt idx="89">
                  <c:v>8.2743453762039142E-3</c:v>
                </c:pt>
                <c:pt idx="90">
                  <c:v>9.113846738545317E-3</c:v>
                </c:pt>
                <c:pt idx="91">
                  <c:v>8.8620399363742459E-3</c:v>
                </c:pt>
                <c:pt idx="92">
                  <c:v>8.9382692353261097E-3</c:v>
                </c:pt>
                <c:pt idx="93">
                  <c:v>8.5135969056562462E-3</c:v>
                </c:pt>
                <c:pt idx="94">
                  <c:v>9.0013853654613736E-3</c:v>
                </c:pt>
                <c:pt idx="95">
                  <c:v>8.9043314366010554E-3</c:v>
                </c:pt>
                <c:pt idx="96">
                  <c:v>1.0815933835162559E-2</c:v>
                </c:pt>
                <c:pt idx="97">
                  <c:v>9.8382818011327408E-3</c:v>
                </c:pt>
                <c:pt idx="98">
                  <c:v>9.8993079362080898E-3</c:v>
                </c:pt>
                <c:pt idx="99">
                  <c:v>1.007940458722823E-2</c:v>
                </c:pt>
                <c:pt idx="100">
                  <c:v>1.0432373247649342E-2</c:v>
                </c:pt>
              </c:numCache>
            </c:numRef>
          </c:yVal>
          <c:smooth val="0"/>
        </c:ser>
        <c:dLbls>
          <c:showLegendKey val="0"/>
          <c:showVal val="0"/>
          <c:showCatName val="0"/>
          <c:showSerName val="0"/>
          <c:showPercent val="0"/>
          <c:showBubbleSize val="0"/>
        </c:dLbls>
        <c:axId val="671771056"/>
        <c:axId val="671771448"/>
      </c:scatterChart>
      <c:valAx>
        <c:axId val="671771056"/>
        <c:scaling>
          <c:orientation val="minMax"/>
          <c:max val="65"/>
          <c:min val="55"/>
        </c:scaling>
        <c:delete val="0"/>
        <c:axPos val="b"/>
        <c:title>
          <c:tx>
            <c:rich>
              <a:bodyPr/>
              <a:lstStyle/>
              <a:p>
                <a:pPr>
                  <a:defRPr sz="800"/>
                </a:pPr>
                <a:r>
                  <a:rPr lang="en-US" sz="800"/>
                  <a:t>input frequency (Hz)</a:t>
                </a:r>
              </a:p>
            </c:rich>
          </c:tx>
          <c:overlay val="0"/>
        </c:title>
        <c:numFmt formatCode="0" sourceLinked="0"/>
        <c:majorTickMark val="out"/>
        <c:minorTickMark val="none"/>
        <c:tickLblPos val="low"/>
        <c:txPr>
          <a:bodyPr/>
          <a:lstStyle/>
          <a:p>
            <a:pPr>
              <a:defRPr sz="600"/>
            </a:pPr>
            <a:endParaRPr lang="en-US"/>
          </a:p>
        </c:txPr>
        <c:crossAx val="671771448"/>
        <c:crosses val="autoZero"/>
        <c:crossBetween val="midCat"/>
        <c:majorUnit val="1"/>
      </c:valAx>
      <c:valAx>
        <c:axId val="671771448"/>
        <c:scaling>
          <c:orientation val="minMax"/>
        </c:scaling>
        <c:delete val="0"/>
        <c:axPos val="l"/>
        <c:majorGridlines/>
        <c:title>
          <c:tx>
            <c:rich>
              <a:bodyPr rot="-5400000" vert="horz"/>
              <a:lstStyle/>
              <a:p>
                <a:pPr>
                  <a:defRPr sz="800"/>
                </a:pPr>
                <a:r>
                  <a:rPr lang="en-US" sz="800"/>
                  <a:t>ROCOF 95% confidence</a:t>
                </a:r>
                <a:r>
                  <a:rPr lang="en-US" sz="800" baseline="0"/>
                  <a:t> int </a:t>
                </a:r>
                <a:r>
                  <a:rPr lang="en-US" sz="800"/>
                  <a:t>(Hz)</a:t>
                </a:r>
              </a:p>
            </c:rich>
          </c:tx>
          <c:overlay val="0"/>
        </c:title>
        <c:numFmt formatCode="General" sourceLinked="1"/>
        <c:majorTickMark val="out"/>
        <c:minorTickMark val="none"/>
        <c:tickLblPos val="nextTo"/>
        <c:txPr>
          <a:bodyPr/>
          <a:lstStyle/>
          <a:p>
            <a:pPr>
              <a:defRPr sz="600"/>
            </a:pPr>
            <a:endParaRPr lang="en-US"/>
          </a:p>
        </c:txPr>
        <c:crossAx val="671771056"/>
        <c:crosses val="autoZero"/>
        <c:crossBetween val="midCat"/>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Voltage TVE</a:t>
            </a:r>
          </a:p>
        </c:rich>
      </c:tx>
      <c:overlay val="0"/>
    </c:title>
    <c:autoTitleDeleted val="0"/>
    <c:plotArea>
      <c:layout/>
      <c:scatterChart>
        <c:scatterStyle val="lineMarker"/>
        <c:varyColors val="0"/>
        <c:ser>
          <c:idx val="2"/>
          <c:order val="0"/>
          <c:tx>
            <c:strRef>
              <c:f>Data!$I$1</c:f>
              <c:strCache>
                <c:ptCount val="1"/>
                <c:pt idx="0">
                  <c:v>TVE VC</c:v>
                </c:pt>
              </c:strCache>
            </c:strRef>
          </c:tx>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Data!$I$2:$I$20020</c:f>
              <c:numCache>
                <c:formatCode>General</c:formatCode>
                <c:ptCount val="20019"/>
                <c:pt idx="0">
                  <c:v>9.9910000000000068E-3</c:v>
                </c:pt>
                <c:pt idx="1">
                  <c:v>9.862000000000027E-3</c:v>
                </c:pt>
                <c:pt idx="2">
                  <c:v>8.6820000000000144E-3</c:v>
                </c:pt>
                <c:pt idx="3">
                  <c:v>1.0092E-2</c:v>
                </c:pt>
                <c:pt idx="4">
                  <c:v>1.0206000000000003E-2</c:v>
                </c:pt>
                <c:pt idx="5">
                  <c:v>9.2330000000000051E-3</c:v>
                </c:pt>
                <c:pt idx="6">
                  <c:v>9.2620000000000185E-3</c:v>
                </c:pt>
                <c:pt idx="7">
                  <c:v>9.5150000000000148E-3</c:v>
                </c:pt>
                <c:pt idx="8">
                  <c:v>8.6860000000000045E-3</c:v>
                </c:pt>
                <c:pt idx="9">
                  <c:v>8.4130000000000125E-3</c:v>
                </c:pt>
                <c:pt idx="10">
                  <c:v>8.9510000000000145E-3</c:v>
                </c:pt>
                <c:pt idx="11">
                  <c:v>9.5940000000000122E-3</c:v>
                </c:pt>
                <c:pt idx="12">
                  <c:v>9.2850000000000068E-3</c:v>
                </c:pt>
                <c:pt idx="13">
                  <c:v>1.1112000000000007E-2</c:v>
                </c:pt>
                <c:pt idx="14">
                  <c:v>1.1658000000000003E-2</c:v>
                </c:pt>
                <c:pt idx="15">
                  <c:v>1.2041000000000001E-2</c:v>
                </c:pt>
                <c:pt idx="16">
                  <c:v>1.138100000000002E-2</c:v>
                </c:pt>
                <c:pt idx="17">
                  <c:v>9.8200000000000145E-3</c:v>
                </c:pt>
                <c:pt idx="18">
                  <c:v>9.5550000000000218E-3</c:v>
                </c:pt>
                <c:pt idx="19">
                  <c:v>1.0590000000000002E-2</c:v>
                </c:pt>
                <c:pt idx="20">
                  <c:v>9.7550000000000223E-3</c:v>
                </c:pt>
                <c:pt idx="21">
                  <c:v>9.9670000000000158E-3</c:v>
                </c:pt>
                <c:pt idx="22">
                  <c:v>1.1309000000000003E-2</c:v>
                </c:pt>
                <c:pt idx="23">
                  <c:v>1.0903000000000001E-2</c:v>
                </c:pt>
                <c:pt idx="24">
                  <c:v>9.3230000000000066E-3</c:v>
                </c:pt>
                <c:pt idx="25">
                  <c:v>9.0420000000000066E-3</c:v>
                </c:pt>
                <c:pt idx="26">
                  <c:v>8.980000000000014E-3</c:v>
                </c:pt>
                <c:pt idx="27">
                  <c:v>9.1840000000000047E-3</c:v>
                </c:pt>
                <c:pt idx="28">
                  <c:v>9.1590000000000161E-3</c:v>
                </c:pt>
                <c:pt idx="29">
                  <c:v>1.0045999999999998E-2</c:v>
                </c:pt>
                <c:pt idx="30">
                  <c:v>1.0586999999999999E-2</c:v>
                </c:pt>
                <c:pt idx="31">
                  <c:v>1.0426000000000001E-2</c:v>
                </c:pt>
                <c:pt idx="32">
                  <c:v>1.0074999999999994E-2</c:v>
                </c:pt>
                <c:pt idx="33">
                  <c:v>9.5800000000000121E-3</c:v>
                </c:pt>
                <c:pt idx="34">
                  <c:v>1.0128000000000003E-2</c:v>
                </c:pt>
                <c:pt idx="35">
                  <c:v>9.6720000000000139E-3</c:v>
                </c:pt>
                <c:pt idx="36">
                  <c:v>9.9500000000000161E-3</c:v>
                </c:pt>
                <c:pt idx="37">
                  <c:v>1.0047E-2</c:v>
                </c:pt>
                <c:pt idx="38">
                  <c:v>9.7830000000000122E-3</c:v>
                </c:pt>
                <c:pt idx="39">
                  <c:v>1.0170999999999998E-2</c:v>
                </c:pt>
                <c:pt idx="40">
                  <c:v>1.0048E-2</c:v>
                </c:pt>
                <c:pt idx="41">
                  <c:v>9.8420000000000139E-3</c:v>
                </c:pt>
                <c:pt idx="42">
                  <c:v>9.1460000000000048E-3</c:v>
                </c:pt>
                <c:pt idx="43">
                  <c:v>9.4510000000000219E-3</c:v>
                </c:pt>
                <c:pt idx="44">
                  <c:v>9.7090000000000024E-3</c:v>
                </c:pt>
                <c:pt idx="45">
                  <c:v>9.6750000000000221E-3</c:v>
                </c:pt>
                <c:pt idx="46">
                  <c:v>9.0090000000000066E-3</c:v>
                </c:pt>
                <c:pt idx="47">
                  <c:v>9.4050000000000245E-3</c:v>
                </c:pt>
                <c:pt idx="48">
                  <c:v>1.0577E-2</c:v>
                </c:pt>
                <c:pt idx="49">
                  <c:v>1.0616E-2</c:v>
                </c:pt>
                <c:pt idx="50">
                  <c:v>1.0478999999999994E-2</c:v>
                </c:pt>
                <c:pt idx="51">
                  <c:v>9.9200000000000121E-3</c:v>
                </c:pt>
                <c:pt idx="52">
                  <c:v>9.6120000000000146E-3</c:v>
                </c:pt>
                <c:pt idx="53">
                  <c:v>9.3230000000000066E-3</c:v>
                </c:pt>
                <c:pt idx="54">
                  <c:v>9.5090000000000122E-3</c:v>
                </c:pt>
                <c:pt idx="55">
                  <c:v>9.7850000000000124E-3</c:v>
                </c:pt>
                <c:pt idx="56">
                  <c:v>1.0076999999999996E-2</c:v>
                </c:pt>
                <c:pt idx="57">
                  <c:v>9.0860000000000125E-3</c:v>
                </c:pt>
                <c:pt idx="58">
                  <c:v>8.1420000000000138E-3</c:v>
                </c:pt>
                <c:pt idx="59">
                  <c:v>9.5460000000000024E-3</c:v>
                </c:pt>
                <c:pt idx="60">
                  <c:v>1.0239E-2</c:v>
                </c:pt>
                <c:pt idx="61">
                  <c:v>1.0050000000000002E-2</c:v>
                </c:pt>
                <c:pt idx="62">
                  <c:v>8.4690000000000147E-3</c:v>
                </c:pt>
                <c:pt idx="63">
                  <c:v>9.5150000000000148E-3</c:v>
                </c:pt>
                <c:pt idx="64">
                  <c:v>9.5280000000000017E-3</c:v>
                </c:pt>
                <c:pt idx="65">
                  <c:v>9.5790000000000163E-3</c:v>
                </c:pt>
                <c:pt idx="66">
                  <c:v>9.5110000000000021E-3</c:v>
                </c:pt>
                <c:pt idx="67">
                  <c:v>9.3100000000000144E-3</c:v>
                </c:pt>
                <c:pt idx="68">
                  <c:v>8.4060000000000124E-3</c:v>
                </c:pt>
                <c:pt idx="69">
                  <c:v>8.2070000000000008E-3</c:v>
                </c:pt>
                <c:pt idx="70">
                  <c:v>8.7660000000000064E-3</c:v>
                </c:pt>
                <c:pt idx="71">
                  <c:v>9.8790000000000197E-3</c:v>
                </c:pt>
                <c:pt idx="72">
                  <c:v>1.0829000000000005E-2</c:v>
                </c:pt>
                <c:pt idx="73">
                  <c:v>1.1742000000000023E-2</c:v>
                </c:pt>
                <c:pt idx="74">
                  <c:v>1.1971000000000018E-2</c:v>
                </c:pt>
                <c:pt idx="75">
                  <c:v>1.1089000000000005E-2</c:v>
                </c:pt>
                <c:pt idx="76">
                  <c:v>8.9590000000000242E-3</c:v>
                </c:pt>
                <c:pt idx="77">
                  <c:v>9.5400000000000068E-3</c:v>
                </c:pt>
                <c:pt idx="78">
                  <c:v>1.0167000000000001E-2</c:v>
                </c:pt>
                <c:pt idx="79">
                  <c:v>1.0788000000000002E-2</c:v>
                </c:pt>
                <c:pt idx="80">
                  <c:v>9.6960000000000067E-3</c:v>
                </c:pt>
                <c:pt idx="81">
                  <c:v>9.3740000000000143E-3</c:v>
                </c:pt>
                <c:pt idx="82">
                  <c:v>8.6150000000000046E-3</c:v>
                </c:pt>
                <c:pt idx="83">
                  <c:v>9.7780000000000002E-3</c:v>
                </c:pt>
                <c:pt idx="84">
                  <c:v>9.8520000000000291E-3</c:v>
                </c:pt>
                <c:pt idx="85">
                  <c:v>9.3920000000000184E-3</c:v>
                </c:pt>
                <c:pt idx="86">
                  <c:v>1.0378E-2</c:v>
                </c:pt>
                <c:pt idx="87">
                  <c:v>1.0583000000000007E-2</c:v>
                </c:pt>
                <c:pt idx="88">
                  <c:v>1.1128000000000009E-2</c:v>
                </c:pt>
                <c:pt idx="89">
                  <c:v>1.027E-2</c:v>
                </c:pt>
                <c:pt idx="90">
                  <c:v>9.5710000000000066E-3</c:v>
                </c:pt>
                <c:pt idx="91">
                  <c:v>1.0024000000000003E-2</c:v>
                </c:pt>
                <c:pt idx="92">
                  <c:v>1.1376000000000002E-2</c:v>
                </c:pt>
                <c:pt idx="93">
                  <c:v>1.1192000000000007E-2</c:v>
                </c:pt>
                <c:pt idx="94">
                  <c:v>1.0735E-2</c:v>
                </c:pt>
                <c:pt idx="95">
                  <c:v>9.9410000000000037E-3</c:v>
                </c:pt>
                <c:pt idx="96">
                  <c:v>9.4270000000000048E-3</c:v>
                </c:pt>
                <c:pt idx="97">
                  <c:v>8.8990000000000163E-3</c:v>
                </c:pt>
                <c:pt idx="98">
                  <c:v>9.1240000000000002E-3</c:v>
                </c:pt>
                <c:pt idx="99">
                  <c:v>9.9500000000000161E-3</c:v>
                </c:pt>
                <c:pt idx="100">
                  <c:v>1.0401000000000007E-2</c:v>
                </c:pt>
                <c:pt idx="101">
                  <c:v>9.3220000000000143E-3</c:v>
                </c:pt>
                <c:pt idx="102">
                  <c:v>8.4200000000000143E-3</c:v>
                </c:pt>
                <c:pt idx="103">
                  <c:v>9.1860000000000067E-3</c:v>
                </c:pt>
                <c:pt idx="104">
                  <c:v>9.9900000000000145E-3</c:v>
                </c:pt>
                <c:pt idx="105">
                  <c:v>1.0779E-2</c:v>
                </c:pt>
                <c:pt idx="106">
                  <c:v>9.8310000000000047E-3</c:v>
                </c:pt>
                <c:pt idx="107">
                  <c:v>9.8670000000000146E-3</c:v>
                </c:pt>
                <c:pt idx="108">
                  <c:v>1.0446000000000007E-2</c:v>
                </c:pt>
                <c:pt idx="109">
                  <c:v>1.160500000000002E-2</c:v>
                </c:pt>
                <c:pt idx="110">
                  <c:v>1.1386000000000005E-2</c:v>
                </c:pt>
                <c:pt idx="111">
                  <c:v>1.0180000000000005E-2</c:v>
                </c:pt>
                <c:pt idx="112">
                  <c:v>9.7170000000000051E-3</c:v>
                </c:pt>
                <c:pt idx="113">
                  <c:v>1.0133999999999994E-2</c:v>
                </c:pt>
                <c:pt idx="114">
                  <c:v>8.8020000000000164E-3</c:v>
                </c:pt>
                <c:pt idx="115">
                  <c:v>7.4680000000000094E-3</c:v>
                </c:pt>
                <c:pt idx="116">
                  <c:v>8.9540000000000158E-3</c:v>
                </c:pt>
                <c:pt idx="117">
                  <c:v>9.1100000000000122E-3</c:v>
                </c:pt>
                <c:pt idx="118">
                  <c:v>8.7650000000000141E-3</c:v>
                </c:pt>
                <c:pt idx="119">
                  <c:v>8.3680000000000143E-3</c:v>
                </c:pt>
                <c:pt idx="120">
                  <c:v>8.3600000000000219E-3</c:v>
                </c:pt>
                <c:pt idx="121">
                  <c:v>9.1150000000000068E-3</c:v>
                </c:pt>
                <c:pt idx="122">
                  <c:v>9.6850000000000148E-3</c:v>
                </c:pt>
                <c:pt idx="123">
                  <c:v>9.8080000000000025E-3</c:v>
                </c:pt>
                <c:pt idx="124">
                  <c:v>9.224000000000003E-3</c:v>
                </c:pt>
                <c:pt idx="125">
                  <c:v>8.9500000000000222E-3</c:v>
                </c:pt>
                <c:pt idx="126">
                  <c:v>1.0524000000000007E-2</c:v>
                </c:pt>
                <c:pt idx="127">
                  <c:v>1.1006999999999999E-2</c:v>
                </c:pt>
                <c:pt idx="128">
                  <c:v>1.0374E-2</c:v>
                </c:pt>
                <c:pt idx="129">
                  <c:v>9.9840000000000068E-3</c:v>
                </c:pt>
                <c:pt idx="130">
                  <c:v>1.0720000000000019E-2</c:v>
                </c:pt>
                <c:pt idx="131">
                  <c:v>1.0783000000000001E-2</c:v>
                </c:pt>
                <c:pt idx="132">
                  <c:v>1.0855999999999998E-2</c:v>
                </c:pt>
                <c:pt idx="133">
                  <c:v>1.1309000000000003E-2</c:v>
                </c:pt>
                <c:pt idx="134">
                  <c:v>1.1251000000000009E-2</c:v>
                </c:pt>
                <c:pt idx="135">
                  <c:v>1.1217000000000001E-2</c:v>
                </c:pt>
                <c:pt idx="136">
                  <c:v>1.0933000000000003E-2</c:v>
                </c:pt>
                <c:pt idx="137">
                  <c:v>9.1750000000000165E-3</c:v>
                </c:pt>
                <c:pt idx="138">
                  <c:v>8.8550000000000243E-3</c:v>
                </c:pt>
                <c:pt idx="139">
                  <c:v>9.3390000000000122E-3</c:v>
                </c:pt>
                <c:pt idx="140">
                  <c:v>1.0952999999999999E-2</c:v>
                </c:pt>
                <c:pt idx="141">
                  <c:v>1.0950000000000001E-2</c:v>
                </c:pt>
                <c:pt idx="142">
                  <c:v>1.0352000000000002E-2</c:v>
                </c:pt>
                <c:pt idx="143">
                  <c:v>7.4690000000000112E-3</c:v>
                </c:pt>
                <c:pt idx="144">
                  <c:v>7.6880000000000082E-3</c:v>
                </c:pt>
                <c:pt idx="145">
                  <c:v>9.1780000000000004E-3</c:v>
                </c:pt>
                <c:pt idx="146">
                  <c:v>9.6820000000000048E-3</c:v>
                </c:pt>
                <c:pt idx="147">
                  <c:v>9.6580000000000155E-3</c:v>
                </c:pt>
                <c:pt idx="148">
                  <c:v>9.4410000000000032E-3</c:v>
                </c:pt>
                <c:pt idx="149">
                  <c:v>9.2730000000000121E-3</c:v>
                </c:pt>
                <c:pt idx="150">
                  <c:v>9.4740000000000067E-3</c:v>
                </c:pt>
                <c:pt idx="151">
                  <c:v>9.3810000000000161E-3</c:v>
                </c:pt>
                <c:pt idx="152">
                  <c:v>9.6900000000000024E-3</c:v>
                </c:pt>
                <c:pt idx="153">
                  <c:v>9.9690000000000195E-3</c:v>
                </c:pt>
                <c:pt idx="154">
                  <c:v>9.3520000000000304E-3</c:v>
                </c:pt>
                <c:pt idx="155">
                  <c:v>9.6370000000000032E-3</c:v>
                </c:pt>
                <c:pt idx="156">
                  <c:v>9.2260000000000068E-3</c:v>
                </c:pt>
                <c:pt idx="157">
                  <c:v>8.9990000000000139E-3</c:v>
                </c:pt>
                <c:pt idx="158">
                  <c:v>9.356000000000024E-3</c:v>
                </c:pt>
                <c:pt idx="159">
                  <c:v>9.6330000000000027E-3</c:v>
                </c:pt>
                <c:pt idx="160">
                  <c:v>9.2610000000000036E-3</c:v>
                </c:pt>
                <c:pt idx="161">
                  <c:v>9.0900000000000043E-3</c:v>
                </c:pt>
                <c:pt idx="162">
                  <c:v>9.8450000000000221E-3</c:v>
                </c:pt>
                <c:pt idx="163">
                  <c:v>1.0494999999999996E-2</c:v>
                </c:pt>
                <c:pt idx="164">
                  <c:v>9.7790000000000047E-3</c:v>
                </c:pt>
                <c:pt idx="165">
                  <c:v>9.6330000000000027E-3</c:v>
                </c:pt>
                <c:pt idx="166">
                  <c:v>9.9170000000000161E-3</c:v>
                </c:pt>
                <c:pt idx="167">
                  <c:v>9.8170000000000045E-3</c:v>
                </c:pt>
                <c:pt idx="168">
                  <c:v>9.0250000000000122E-3</c:v>
                </c:pt>
                <c:pt idx="169">
                  <c:v>9.6590000000000165E-3</c:v>
                </c:pt>
                <c:pt idx="170">
                  <c:v>9.5530000000000163E-3</c:v>
                </c:pt>
                <c:pt idx="171">
                  <c:v>8.8590000000000266E-3</c:v>
                </c:pt>
                <c:pt idx="172">
                  <c:v>8.8730000000000163E-3</c:v>
                </c:pt>
                <c:pt idx="173">
                  <c:v>9.4010000000000048E-3</c:v>
                </c:pt>
                <c:pt idx="174">
                  <c:v>9.7910000000000028E-3</c:v>
                </c:pt>
                <c:pt idx="175">
                  <c:v>8.713000000000002E-3</c:v>
                </c:pt>
                <c:pt idx="176">
                  <c:v>9.6470000000000011E-3</c:v>
                </c:pt>
                <c:pt idx="177">
                  <c:v>9.6330000000000027E-3</c:v>
                </c:pt>
                <c:pt idx="178">
                  <c:v>1.0404000000000005E-2</c:v>
                </c:pt>
                <c:pt idx="179">
                  <c:v>1.0755000000000001E-2</c:v>
                </c:pt>
                <c:pt idx="180">
                  <c:v>1.0899000000000001E-2</c:v>
                </c:pt>
                <c:pt idx="181">
                  <c:v>1.1080000000000017E-2</c:v>
                </c:pt>
                <c:pt idx="182">
                  <c:v>1.1733000000000007E-2</c:v>
                </c:pt>
                <c:pt idx="183">
                  <c:v>1.0572000000000003E-2</c:v>
                </c:pt>
                <c:pt idx="184">
                  <c:v>1.0744999999999999E-2</c:v>
                </c:pt>
                <c:pt idx="185">
                  <c:v>1.0959000000000002E-2</c:v>
                </c:pt>
                <c:pt idx="186">
                  <c:v>9.0120000000000165E-3</c:v>
                </c:pt>
                <c:pt idx="187">
                  <c:v>9.0880000000000006E-3</c:v>
                </c:pt>
                <c:pt idx="188">
                  <c:v>1.0540000000000015E-2</c:v>
                </c:pt>
                <c:pt idx="189">
                  <c:v>1.0918000000000001E-2</c:v>
                </c:pt>
                <c:pt idx="190">
                  <c:v>1.0958000000000001E-2</c:v>
                </c:pt>
                <c:pt idx="191">
                  <c:v>1.0991000000000003E-2</c:v>
                </c:pt>
                <c:pt idx="192">
                  <c:v>1.0433E-2</c:v>
                </c:pt>
                <c:pt idx="193">
                  <c:v>9.6060000000000121E-3</c:v>
                </c:pt>
                <c:pt idx="194">
                  <c:v>9.4530000000000221E-3</c:v>
                </c:pt>
                <c:pt idx="195">
                  <c:v>8.9090000000000159E-3</c:v>
                </c:pt>
                <c:pt idx="196">
                  <c:v>9.7140000000000004E-3</c:v>
                </c:pt>
                <c:pt idx="197">
                  <c:v>8.1360000000000026E-3</c:v>
                </c:pt>
                <c:pt idx="198">
                  <c:v>8.0180000000000008E-3</c:v>
                </c:pt>
                <c:pt idx="199">
                  <c:v>8.6460000000000026E-3</c:v>
                </c:pt>
                <c:pt idx="200">
                  <c:v>1.0008E-2</c:v>
                </c:pt>
                <c:pt idx="201">
                  <c:v>9.7710000000000036E-3</c:v>
                </c:pt>
                <c:pt idx="202">
                  <c:v>8.9130000000000147E-3</c:v>
                </c:pt>
                <c:pt idx="203">
                  <c:v>9.1630000000000045E-3</c:v>
                </c:pt>
                <c:pt idx="204">
                  <c:v>8.8330000000000145E-3</c:v>
                </c:pt>
                <c:pt idx="205">
                  <c:v>1.0167000000000001E-2</c:v>
                </c:pt>
                <c:pt idx="206">
                  <c:v>9.4820000000000147E-3</c:v>
                </c:pt>
                <c:pt idx="207">
                  <c:v>9.0810000000000023E-3</c:v>
                </c:pt>
                <c:pt idx="208">
                  <c:v>1.0684000000000009E-2</c:v>
                </c:pt>
                <c:pt idx="209">
                  <c:v>1.1922000000000023E-2</c:v>
                </c:pt>
                <c:pt idx="210">
                  <c:v>1.1063000000000017E-2</c:v>
                </c:pt>
                <c:pt idx="211">
                  <c:v>1.1125000000000001E-2</c:v>
                </c:pt>
                <c:pt idx="212">
                  <c:v>1.0246999999999999E-2</c:v>
                </c:pt>
                <c:pt idx="213">
                  <c:v>1.0626000000000003E-2</c:v>
                </c:pt>
                <c:pt idx="214">
                  <c:v>1.0430000000000005E-2</c:v>
                </c:pt>
                <c:pt idx="215">
                  <c:v>1.0087E-2</c:v>
                </c:pt>
                <c:pt idx="216">
                  <c:v>9.8210000000000068E-3</c:v>
                </c:pt>
                <c:pt idx="217">
                  <c:v>1.0069000000000002E-2</c:v>
                </c:pt>
                <c:pt idx="218">
                  <c:v>9.2680000000000037E-3</c:v>
                </c:pt>
                <c:pt idx="219">
                  <c:v>1.0567999999999999E-2</c:v>
                </c:pt>
                <c:pt idx="220">
                  <c:v>9.9620000000000247E-3</c:v>
                </c:pt>
                <c:pt idx="221">
                  <c:v>9.9810000000000124E-3</c:v>
                </c:pt>
                <c:pt idx="222">
                  <c:v>1.0073E-2</c:v>
                </c:pt>
                <c:pt idx="223">
                  <c:v>1.0659E-2</c:v>
                </c:pt>
                <c:pt idx="224">
                  <c:v>9.724E-3</c:v>
                </c:pt>
                <c:pt idx="225">
                  <c:v>8.8810000000000121E-3</c:v>
                </c:pt>
                <c:pt idx="226">
                  <c:v>8.2270000000000034E-3</c:v>
                </c:pt>
                <c:pt idx="227">
                  <c:v>9.0980000000000037E-3</c:v>
                </c:pt>
                <c:pt idx="228">
                  <c:v>1.0907000000000005E-2</c:v>
                </c:pt>
                <c:pt idx="229">
                  <c:v>1.1145000000000018E-2</c:v>
                </c:pt>
                <c:pt idx="230">
                  <c:v>1.0408000000000002E-2</c:v>
                </c:pt>
                <c:pt idx="231">
                  <c:v>8.9160000000000125E-3</c:v>
                </c:pt>
                <c:pt idx="232">
                  <c:v>8.7850000000000046E-3</c:v>
                </c:pt>
                <c:pt idx="233">
                  <c:v>1.0494000000000002E-2</c:v>
                </c:pt>
                <c:pt idx="234">
                  <c:v>1.0187000000000003E-2</c:v>
                </c:pt>
                <c:pt idx="235">
                  <c:v>9.7830000000000122E-3</c:v>
                </c:pt>
                <c:pt idx="236">
                  <c:v>8.9590000000000242E-3</c:v>
                </c:pt>
                <c:pt idx="237">
                  <c:v>9.6020000000000046E-3</c:v>
                </c:pt>
                <c:pt idx="238">
                  <c:v>9.3790000000000245E-3</c:v>
                </c:pt>
                <c:pt idx="239">
                  <c:v>1.0581000000000005E-2</c:v>
                </c:pt>
                <c:pt idx="240">
                  <c:v>1.1963000000000026E-2</c:v>
                </c:pt>
                <c:pt idx="241">
                  <c:v>1.2127000000000001E-2</c:v>
                </c:pt>
                <c:pt idx="242">
                  <c:v>1.1647000000000012E-2</c:v>
                </c:pt>
                <c:pt idx="243">
                  <c:v>1.0154999999999996E-2</c:v>
                </c:pt>
                <c:pt idx="244">
                  <c:v>9.4120000000000158E-3</c:v>
                </c:pt>
                <c:pt idx="245">
                  <c:v>1.0092E-2</c:v>
                </c:pt>
                <c:pt idx="246">
                  <c:v>9.1230000000000026E-3</c:v>
                </c:pt>
                <c:pt idx="247">
                  <c:v>9.0670000000000143E-3</c:v>
                </c:pt>
                <c:pt idx="248">
                  <c:v>9.7250000000000045E-3</c:v>
                </c:pt>
                <c:pt idx="249">
                  <c:v>9.7520000000000159E-3</c:v>
                </c:pt>
                <c:pt idx="251">
                  <c:v>1.4452E-2</c:v>
                </c:pt>
                <c:pt idx="252">
                  <c:v>1.2657999999999996E-2</c:v>
                </c:pt>
                <c:pt idx="253">
                  <c:v>1.2441000000000009E-2</c:v>
                </c:pt>
                <c:pt idx="254">
                  <c:v>1.4053999999999988E-2</c:v>
                </c:pt>
                <c:pt idx="255">
                  <c:v>1.4626000000000005E-2</c:v>
                </c:pt>
                <c:pt idx="256">
                  <c:v>1.4821000000000013E-2</c:v>
                </c:pt>
                <c:pt idx="257">
                  <c:v>1.4277E-2</c:v>
                </c:pt>
                <c:pt idx="258">
                  <c:v>1.3051000000000005E-2</c:v>
                </c:pt>
                <c:pt idx="259">
                  <c:v>1.1547000000000016E-2</c:v>
                </c:pt>
                <c:pt idx="260">
                  <c:v>1.2069999999999996E-2</c:v>
                </c:pt>
                <c:pt idx="261">
                  <c:v>1.2931000000000003E-2</c:v>
                </c:pt>
                <c:pt idx="262">
                  <c:v>1.3562000000000012E-2</c:v>
                </c:pt>
                <c:pt idx="263">
                  <c:v>1.3004000000000005E-2</c:v>
                </c:pt>
                <c:pt idx="264">
                  <c:v>1.3250000000000001E-2</c:v>
                </c:pt>
                <c:pt idx="265">
                  <c:v>1.390500000000002E-2</c:v>
                </c:pt>
                <c:pt idx="266">
                  <c:v>1.4733E-2</c:v>
                </c:pt>
                <c:pt idx="267">
                  <c:v>1.4376E-2</c:v>
                </c:pt>
                <c:pt idx="268">
                  <c:v>1.3707000000000018E-2</c:v>
                </c:pt>
                <c:pt idx="269">
                  <c:v>1.2740000000000003E-2</c:v>
                </c:pt>
                <c:pt idx="270">
                  <c:v>1.1900000000000025E-2</c:v>
                </c:pt>
                <c:pt idx="271">
                  <c:v>1.3233999999999998E-2</c:v>
                </c:pt>
                <c:pt idx="272">
                  <c:v>1.3719000000000002E-2</c:v>
                </c:pt>
                <c:pt idx="273">
                  <c:v>1.346100000000002E-2</c:v>
                </c:pt>
                <c:pt idx="274">
                  <c:v>1.4265999999999996E-2</c:v>
                </c:pt>
                <c:pt idx="275">
                  <c:v>1.4121999999999999E-2</c:v>
                </c:pt>
                <c:pt idx="276">
                  <c:v>1.3231000000000001E-2</c:v>
                </c:pt>
                <c:pt idx="277">
                  <c:v>1.2486000000000002E-2</c:v>
                </c:pt>
                <c:pt idx="278">
                  <c:v>1.2371999999999998E-2</c:v>
                </c:pt>
                <c:pt idx="279">
                  <c:v>1.1578000000000001E-2</c:v>
                </c:pt>
                <c:pt idx="280">
                  <c:v>1.1776999999999999E-2</c:v>
                </c:pt>
                <c:pt idx="281">
                  <c:v>1.2488000000000001E-2</c:v>
                </c:pt>
                <c:pt idx="282">
                  <c:v>1.3882000000000018E-2</c:v>
                </c:pt>
                <c:pt idx="283">
                  <c:v>1.4589E-2</c:v>
                </c:pt>
                <c:pt idx="284">
                  <c:v>1.3705000000000016E-2</c:v>
                </c:pt>
                <c:pt idx="285">
                  <c:v>1.3845000000000015E-2</c:v>
                </c:pt>
                <c:pt idx="286">
                  <c:v>1.4432E-2</c:v>
                </c:pt>
                <c:pt idx="287">
                  <c:v>1.3233999999999998E-2</c:v>
                </c:pt>
                <c:pt idx="288">
                  <c:v>1.1490000000000005E-2</c:v>
                </c:pt>
                <c:pt idx="289">
                  <c:v>1.1311999999999999E-2</c:v>
                </c:pt>
                <c:pt idx="290">
                  <c:v>1.0931000000000001E-2</c:v>
                </c:pt>
                <c:pt idx="291">
                  <c:v>1.1396000000000003E-2</c:v>
                </c:pt>
                <c:pt idx="292">
                  <c:v>1.2296E-2</c:v>
                </c:pt>
                <c:pt idx="293">
                  <c:v>1.4569000000000002E-2</c:v>
                </c:pt>
                <c:pt idx="294">
                  <c:v>1.3660000000000018E-2</c:v>
                </c:pt>
                <c:pt idx="295">
                  <c:v>1.1839000000000002E-2</c:v>
                </c:pt>
                <c:pt idx="296">
                  <c:v>1.2187000000000003E-2</c:v>
                </c:pt>
                <c:pt idx="297">
                  <c:v>1.2104999999999998E-2</c:v>
                </c:pt>
                <c:pt idx="298">
                  <c:v>1.1990000000000018E-2</c:v>
                </c:pt>
                <c:pt idx="299">
                  <c:v>1.2720000000000018E-2</c:v>
                </c:pt>
                <c:pt idx="300">
                  <c:v>1.2669E-2</c:v>
                </c:pt>
                <c:pt idx="301">
                  <c:v>1.1792000000000018E-2</c:v>
                </c:pt>
                <c:pt idx="302">
                  <c:v>1.1342000000000015E-2</c:v>
                </c:pt>
                <c:pt idx="303">
                  <c:v>1.2680000000000018E-2</c:v>
                </c:pt>
                <c:pt idx="304">
                  <c:v>1.3746000000000015E-2</c:v>
                </c:pt>
                <c:pt idx="305">
                  <c:v>1.3272000000000003E-2</c:v>
                </c:pt>
                <c:pt idx="306">
                  <c:v>1.1842000000000024E-2</c:v>
                </c:pt>
                <c:pt idx="307">
                  <c:v>1.2152999999999994E-2</c:v>
                </c:pt>
                <c:pt idx="308">
                  <c:v>1.3188000000000005E-2</c:v>
                </c:pt>
                <c:pt idx="309">
                  <c:v>1.3951000000000015E-2</c:v>
                </c:pt>
                <c:pt idx="310">
                  <c:v>1.3494000000000003E-2</c:v>
                </c:pt>
                <c:pt idx="311">
                  <c:v>1.3436999999999998E-2</c:v>
                </c:pt>
                <c:pt idx="312">
                  <c:v>1.2703000000000009E-2</c:v>
                </c:pt>
                <c:pt idx="313">
                  <c:v>1.2286999999999998E-2</c:v>
                </c:pt>
                <c:pt idx="314">
                  <c:v>1.2689000000000002E-2</c:v>
                </c:pt>
                <c:pt idx="315">
                  <c:v>1.1365000000000016E-2</c:v>
                </c:pt>
                <c:pt idx="316">
                  <c:v>1.1096999999999996E-2</c:v>
                </c:pt>
                <c:pt idx="317">
                  <c:v>1.0331000000000002E-2</c:v>
                </c:pt>
                <c:pt idx="318">
                  <c:v>1.1079E-2</c:v>
                </c:pt>
                <c:pt idx="319">
                  <c:v>1.3303000000000018E-2</c:v>
                </c:pt>
                <c:pt idx="320">
                  <c:v>1.3596000000000002E-2</c:v>
                </c:pt>
                <c:pt idx="321">
                  <c:v>1.3736999999999999E-2</c:v>
                </c:pt>
                <c:pt idx="322">
                  <c:v>1.3516000000000005E-2</c:v>
                </c:pt>
                <c:pt idx="323">
                  <c:v>1.3025999999999999E-2</c:v>
                </c:pt>
                <c:pt idx="324">
                  <c:v>1.2992999999999998E-2</c:v>
                </c:pt>
                <c:pt idx="325">
                  <c:v>1.1261000000000018E-2</c:v>
                </c:pt>
                <c:pt idx="326">
                  <c:v>1.2036999999999985E-2</c:v>
                </c:pt>
                <c:pt idx="327">
                  <c:v>1.1483000000000017E-2</c:v>
                </c:pt>
                <c:pt idx="328">
                  <c:v>1.2100000000000001E-2</c:v>
                </c:pt>
                <c:pt idx="329">
                  <c:v>1.1748000000000014E-2</c:v>
                </c:pt>
                <c:pt idx="330">
                  <c:v>1.2475E-2</c:v>
                </c:pt>
                <c:pt idx="331">
                  <c:v>1.2161000000000003E-2</c:v>
                </c:pt>
                <c:pt idx="332">
                  <c:v>1.3132000000000001E-2</c:v>
                </c:pt>
                <c:pt idx="333">
                  <c:v>1.1351999999999999E-2</c:v>
                </c:pt>
                <c:pt idx="334">
                  <c:v>1.1579000000000001E-2</c:v>
                </c:pt>
                <c:pt idx="335">
                  <c:v>1.3013000000000002E-2</c:v>
                </c:pt>
                <c:pt idx="336">
                  <c:v>1.3448000000000005E-2</c:v>
                </c:pt>
                <c:pt idx="337">
                  <c:v>1.3034000000000002E-2</c:v>
                </c:pt>
                <c:pt idx="338">
                  <c:v>1.3310000000000009E-2</c:v>
                </c:pt>
                <c:pt idx="339">
                  <c:v>1.3709000000000015E-2</c:v>
                </c:pt>
                <c:pt idx="340">
                  <c:v>1.3599999999999998E-2</c:v>
                </c:pt>
                <c:pt idx="341">
                  <c:v>1.2128000000000002E-2</c:v>
                </c:pt>
                <c:pt idx="342">
                  <c:v>1.1508000000000013E-2</c:v>
                </c:pt>
                <c:pt idx="343">
                  <c:v>1.0893999999999996E-2</c:v>
                </c:pt>
                <c:pt idx="344">
                  <c:v>1.1155000000000003E-2</c:v>
                </c:pt>
                <c:pt idx="345">
                  <c:v>1.2220999999999999E-2</c:v>
                </c:pt>
                <c:pt idx="346">
                  <c:v>1.2226000000000001E-2</c:v>
                </c:pt>
                <c:pt idx="347">
                  <c:v>1.2380000000000007E-2</c:v>
                </c:pt>
                <c:pt idx="348">
                  <c:v>1.2803000000000005E-2</c:v>
                </c:pt>
                <c:pt idx="349">
                  <c:v>1.2533000000000001E-2</c:v>
                </c:pt>
                <c:pt idx="350">
                  <c:v>1.2104000000000002E-2</c:v>
                </c:pt>
                <c:pt idx="351">
                  <c:v>1.2216999999999988E-2</c:v>
                </c:pt>
                <c:pt idx="352">
                  <c:v>1.3205000000000003E-2</c:v>
                </c:pt>
                <c:pt idx="353">
                  <c:v>1.2810000000000002E-2</c:v>
                </c:pt>
                <c:pt idx="354">
                  <c:v>1.3135000000000001E-2</c:v>
                </c:pt>
                <c:pt idx="355">
                  <c:v>1.4095999999999985E-2</c:v>
                </c:pt>
                <c:pt idx="356">
                  <c:v>1.3677999999999999E-2</c:v>
                </c:pt>
                <c:pt idx="357">
                  <c:v>1.3716000000000002E-2</c:v>
                </c:pt>
                <c:pt idx="358">
                  <c:v>1.3283000000000014E-2</c:v>
                </c:pt>
                <c:pt idx="359">
                  <c:v>1.2333E-2</c:v>
                </c:pt>
                <c:pt idx="360">
                  <c:v>1.2042000000000002E-2</c:v>
                </c:pt>
                <c:pt idx="361">
                  <c:v>1.2161999999999999E-2</c:v>
                </c:pt>
                <c:pt idx="362">
                  <c:v>1.3567000000000001E-2</c:v>
                </c:pt>
                <c:pt idx="363">
                  <c:v>1.495E-2</c:v>
                </c:pt>
                <c:pt idx="364">
                  <c:v>1.4567000000000002E-2</c:v>
                </c:pt>
                <c:pt idx="365">
                  <c:v>1.364300000000002E-2</c:v>
                </c:pt>
                <c:pt idx="366">
                  <c:v>1.3291000000000002E-2</c:v>
                </c:pt>
                <c:pt idx="367">
                  <c:v>1.2881000000000005E-2</c:v>
                </c:pt>
                <c:pt idx="368">
                  <c:v>1.2642000000000007E-2</c:v>
                </c:pt>
                <c:pt idx="369">
                  <c:v>1.2220000000000005E-2</c:v>
                </c:pt>
                <c:pt idx="370">
                  <c:v>1.2985999999999999E-2</c:v>
                </c:pt>
                <c:pt idx="371">
                  <c:v>1.2083999999999998E-2</c:v>
                </c:pt>
                <c:pt idx="372">
                  <c:v>1.3509000000000005E-2</c:v>
                </c:pt>
                <c:pt idx="373">
                  <c:v>1.2955E-2</c:v>
                </c:pt>
                <c:pt idx="374">
                  <c:v>1.2564000000000007E-2</c:v>
                </c:pt>
                <c:pt idx="375">
                  <c:v>1.3034000000000002E-2</c:v>
                </c:pt>
                <c:pt idx="376">
                  <c:v>1.3178E-2</c:v>
                </c:pt>
                <c:pt idx="377">
                  <c:v>1.3259999999999996E-2</c:v>
                </c:pt>
                <c:pt idx="378">
                  <c:v>1.3008000000000007E-2</c:v>
                </c:pt>
                <c:pt idx="379">
                  <c:v>1.2585000000000002E-2</c:v>
                </c:pt>
                <c:pt idx="380">
                  <c:v>1.2581999999999999E-2</c:v>
                </c:pt>
                <c:pt idx="381">
                  <c:v>1.3715000000000001E-2</c:v>
                </c:pt>
                <c:pt idx="382">
                  <c:v>1.4729000000000001E-2</c:v>
                </c:pt>
                <c:pt idx="383">
                  <c:v>1.4484000000000002E-2</c:v>
                </c:pt>
                <c:pt idx="384">
                  <c:v>1.2572000000000002E-2</c:v>
                </c:pt>
                <c:pt idx="385">
                  <c:v>1.2098999999999985E-2</c:v>
                </c:pt>
                <c:pt idx="386">
                  <c:v>1.1669000000000018E-2</c:v>
                </c:pt>
                <c:pt idx="387">
                  <c:v>1.1987000000000013E-2</c:v>
                </c:pt>
                <c:pt idx="388">
                  <c:v>1.2132E-2</c:v>
                </c:pt>
                <c:pt idx="389">
                  <c:v>1.1866000000000017E-2</c:v>
                </c:pt>
                <c:pt idx="390">
                  <c:v>1.2709000000000003E-2</c:v>
                </c:pt>
                <c:pt idx="391">
                  <c:v>1.3602000000000022E-2</c:v>
                </c:pt>
                <c:pt idx="392">
                  <c:v>1.3259999999999996E-2</c:v>
                </c:pt>
                <c:pt idx="393">
                  <c:v>1.4056999999999986E-2</c:v>
                </c:pt>
                <c:pt idx="394">
                  <c:v>1.4012999999999998E-2</c:v>
                </c:pt>
                <c:pt idx="395">
                  <c:v>1.4109999999999998E-2</c:v>
                </c:pt>
                <c:pt idx="396">
                  <c:v>1.2071E-2</c:v>
                </c:pt>
                <c:pt idx="397">
                  <c:v>1.1950000000000018E-2</c:v>
                </c:pt>
                <c:pt idx="398">
                  <c:v>1.2416999999999996E-2</c:v>
                </c:pt>
                <c:pt idx="399">
                  <c:v>1.3039E-2</c:v>
                </c:pt>
                <c:pt idx="400">
                  <c:v>1.3883000000000022E-2</c:v>
                </c:pt>
                <c:pt idx="401">
                  <c:v>1.3860000000000023E-2</c:v>
                </c:pt>
                <c:pt idx="402">
                  <c:v>1.2670000000000001E-2</c:v>
                </c:pt>
                <c:pt idx="403">
                  <c:v>1.1845000000000019E-2</c:v>
                </c:pt>
                <c:pt idx="404">
                  <c:v>1.1947000000000013E-2</c:v>
                </c:pt>
                <c:pt idx="405">
                  <c:v>1.2848000000000005E-2</c:v>
                </c:pt>
                <c:pt idx="406">
                  <c:v>1.2489000000000002E-2</c:v>
                </c:pt>
                <c:pt idx="407">
                  <c:v>1.2867000000000003E-2</c:v>
                </c:pt>
                <c:pt idx="408">
                  <c:v>1.3164000000000018E-2</c:v>
                </c:pt>
                <c:pt idx="409">
                  <c:v>1.4612999999999998E-2</c:v>
                </c:pt>
                <c:pt idx="410">
                  <c:v>1.3814000000000005E-2</c:v>
                </c:pt>
                <c:pt idx="411">
                  <c:v>1.2435E-2</c:v>
                </c:pt>
                <c:pt idx="412">
                  <c:v>1.3134000000000003E-2</c:v>
                </c:pt>
                <c:pt idx="413">
                  <c:v>1.2829999999999998E-2</c:v>
                </c:pt>
                <c:pt idx="414">
                  <c:v>1.3056999999999996E-2</c:v>
                </c:pt>
                <c:pt idx="415">
                  <c:v>1.4013999999999988E-2</c:v>
                </c:pt>
                <c:pt idx="416">
                  <c:v>1.354400000000002E-2</c:v>
                </c:pt>
                <c:pt idx="417">
                  <c:v>1.3539000000000001E-2</c:v>
                </c:pt>
                <c:pt idx="418">
                  <c:v>1.417E-2</c:v>
                </c:pt>
                <c:pt idx="419">
                  <c:v>1.5203000000000003E-2</c:v>
                </c:pt>
                <c:pt idx="420">
                  <c:v>1.6142000000000021E-2</c:v>
                </c:pt>
                <c:pt idx="421">
                  <c:v>1.6174000000000004E-2</c:v>
                </c:pt>
                <c:pt idx="422">
                  <c:v>1.6749000000000021E-2</c:v>
                </c:pt>
                <c:pt idx="423">
                  <c:v>1.7344000000000005E-2</c:v>
                </c:pt>
                <c:pt idx="424">
                  <c:v>1.5849000000000005E-2</c:v>
                </c:pt>
                <c:pt idx="425">
                  <c:v>1.5862000000000022E-2</c:v>
                </c:pt>
                <c:pt idx="426">
                  <c:v>1.6366000000000019E-2</c:v>
                </c:pt>
                <c:pt idx="427">
                  <c:v>1.6985000000000028E-2</c:v>
                </c:pt>
                <c:pt idx="428">
                  <c:v>1.678600000000002E-2</c:v>
                </c:pt>
                <c:pt idx="429">
                  <c:v>1.6358000000000001E-2</c:v>
                </c:pt>
                <c:pt idx="430">
                  <c:v>1.5740000000000007E-2</c:v>
                </c:pt>
                <c:pt idx="431">
                  <c:v>1.5533000000000003E-2</c:v>
                </c:pt>
                <c:pt idx="432">
                  <c:v>1.6136999999999999E-2</c:v>
                </c:pt>
                <c:pt idx="433">
                  <c:v>1.616500000000002E-2</c:v>
                </c:pt>
                <c:pt idx="434">
                  <c:v>1.7397000000000003E-2</c:v>
                </c:pt>
                <c:pt idx="435">
                  <c:v>1.7410000000000002E-2</c:v>
                </c:pt>
                <c:pt idx="436">
                  <c:v>1.7536000000000003E-2</c:v>
                </c:pt>
                <c:pt idx="437">
                  <c:v>1.7047000000000003E-2</c:v>
                </c:pt>
                <c:pt idx="438">
                  <c:v>1.5923000000000024E-2</c:v>
                </c:pt>
                <c:pt idx="439">
                  <c:v>1.4813000000000002E-2</c:v>
                </c:pt>
                <c:pt idx="440">
                  <c:v>1.5570000000000007E-2</c:v>
                </c:pt>
                <c:pt idx="441">
                  <c:v>1.6101000000000025E-2</c:v>
                </c:pt>
                <c:pt idx="442">
                  <c:v>1.6982000000000032E-2</c:v>
                </c:pt>
                <c:pt idx="443">
                  <c:v>1.7134000000000003E-2</c:v>
                </c:pt>
                <c:pt idx="444">
                  <c:v>1.9245000000000029E-2</c:v>
                </c:pt>
                <c:pt idx="445">
                  <c:v>2.094300000000001E-2</c:v>
                </c:pt>
                <c:pt idx="446">
                  <c:v>2.0313999999999999E-2</c:v>
                </c:pt>
                <c:pt idx="447">
                  <c:v>1.9453000000000022E-2</c:v>
                </c:pt>
                <c:pt idx="448">
                  <c:v>1.872200000000002E-2</c:v>
                </c:pt>
                <c:pt idx="449">
                  <c:v>1.868700000000002E-2</c:v>
                </c:pt>
                <c:pt idx="450">
                  <c:v>1.9304000000000029E-2</c:v>
                </c:pt>
                <c:pt idx="451">
                  <c:v>1.9369000000000025E-2</c:v>
                </c:pt>
                <c:pt idx="452">
                  <c:v>1.8902000000000023E-2</c:v>
                </c:pt>
                <c:pt idx="453">
                  <c:v>1.9308000000000023E-2</c:v>
                </c:pt>
                <c:pt idx="454">
                  <c:v>1.9308000000000023E-2</c:v>
                </c:pt>
                <c:pt idx="455">
                  <c:v>1.9887000000000026E-2</c:v>
                </c:pt>
                <c:pt idx="456">
                  <c:v>2.0875000000000036E-2</c:v>
                </c:pt>
                <c:pt idx="457">
                  <c:v>2.1459000000000002E-2</c:v>
                </c:pt>
                <c:pt idx="458">
                  <c:v>2.1541000000000012E-2</c:v>
                </c:pt>
                <c:pt idx="459">
                  <c:v>1.9063000000000024E-2</c:v>
                </c:pt>
                <c:pt idx="460">
                  <c:v>1.8551000000000022E-2</c:v>
                </c:pt>
                <c:pt idx="461">
                  <c:v>1.9559000000000003E-2</c:v>
                </c:pt>
                <c:pt idx="462">
                  <c:v>2.0628000000000001E-2</c:v>
                </c:pt>
                <c:pt idx="463">
                  <c:v>2.0134000000000006E-2</c:v>
                </c:pt>
                <c:pt idx="464">
                  <c:v>1.9932000000000023E-2</c:v>
                </c:pt>
                <c:pt idx="465">
                  <c:v>1.9154999999999998E-2</c:v>
                </c:pt>
                <c:pt idx="466">
                  <c:v>1.872200000000002E-2</c:v>
                </c:pt>
                <c:pt idx="467">
                  <c:v>1.9657000000000001E-2</c:v>
                </c:pt>
                <c:pt idx="468">
                  <c:v>2.0227999999999999E-2</c:v>
                </c:pt>
                <c:pt idx="469">
                  <c:v>2.0021000000000011E-2</c:v>
                </c:pt>
                <c:pt idx="470">
                  <c:v>1.9684000000000028E-2</c:v>
                </c:pt>
                <c:pt idx="471">
                  <c:v>1.9643000000000028E-2</c:v>
                </c:pt>
                <c:pt idx="472">
                  <c:v>2.0122999999999988E-2</c:v>
                </c:pt>
                <c:pt idx="473">
                  <c:v>2.1209000000000026E-2</c:v>
                </c:pt>
                <c:pt idx="474">
                  <c:v>2.1633000000000055E-2</c:v>
                </c:pt>
                <c:pt idx="475">
                  <c:v>2.087900000000004E-2</c:v>
                </c:pt>
                <c:pt idx="476">
                  <c:v>2.0042000000000011E-2</c:v>
                </c:pt>
                <c:pt idx="477">
                  <c:v>1.9485000000000023E-2</c:v>
                </c:pt>
                <c:pt idx="478">
                  <c:v>1.9109999999999999E-2</c:v>
                </c:pt>
                <c:pt idx="479">
                  <c:v>1.9758000000000001E-2</c:v>
                </c:pt>
                <c:pt idx="480">
                  <c:v>2.0199999999999999E-2</c:v>
                </c:pt>
                <c:pt idx="481">
                  <c:v>2.1180000000000004E-2</c:v>
                </c:pt>
                <c:pt idx="482">
                  <c:v>2.1099000000000031E-2</c:v>
                </c:pt>
                <c:pt idx="483">
                  <c:v>2.0253000000000011E-2</c:v>
                </c:pt>
                <c:pt idx="484">
                  <c:v>2.026E-2</c:v>
                </c:pt>
                <c:pt idx="485">
                  <c:v>2.0355999999999999E-2</c:v>
                </c:pt>
                <c:pt idx="486">
                  <c:v>1.846200000000002E-2</c:v>
                </c:pt>
                <c:pt idx="487">
                  <c:v>1.8252000000000004E-2</c:v>
                </c:pt>
                <c:pt idx="488">
                  <c:v>1.8849000000000022E-2</c:v>
                </c:pt>
                <c:pt idx="489">
                  <c:v>1.9448000000000021E-2</c:v>
                </c:pt>
                <c:pt idx="490">
                  <c:v>2.0076000000000011E-2</c:v>
                </c:pt>
                <c:pt idx="491">
                  <c:v>1.9796999999999999E-2</c:v>
                </c:pt>
                <c:pt idx="492">
                  <c:v>1.9295000000000003E-2</c:v>
                </c:pt>
                <c:pt idx="493">
                  <c:v>1.9306000000000028E-2</c:v>
                </c:pt>
                <c:pt idx="494">
                  <c:v>1.9169000000000005E-2</c:v>
                </c:pt>
                <c:pt idx="495">
                  <c:v>1.9578000000000005E-2</c:v>
                </c:pt>
                <c:pt idx="496">
                  <c:v>1.9078000000000001E-2</c:v>
                </c:pt>
                <c:pt idx="497">
                  <c:v>1.9134999999999999E-2</c:v>
                </c:pt>
                <c:pt idx="498">
                  <c:v>2.0365000000000001E-2</c:v>
                </c:pt>
                <c:pt idx="499">
                  <c:v>2.0591000000000002E-2</c:v>
                </c:pt>
                <c:pt idx="500">
                  <c:v>2.0740999999999999E-2</c:v>
                </c:pt>
                <c:pt idx="502">
                  <c:v>9.4400000000000022E-3</c:v>
                </c:pt>
                <c:pt idx="503">
                  <c:v>9.6210000000000028E-3</c:v>
                </c:pt>
                <c:pt idx="504">
                  <c:v>9.9100000000000143E-3</c:v>
                </c:pt>
                <c:pt idx="505">
                  <c:v>8.1580000000000021E-3</c:v>
                </c:pt>
                <c:pt idx="506">
                  <c:v>7.7630000000000077E-3</c:v>
                </c:pt>
                <c:pt idx="507">
                  <c:v>8.9370000000000022E-3</c:v>
                </c:pt>
                <c:pt idx="508">
                  <c:v>9.7160000000000024E-3</c:v>
                </c:pt>
                <c:pt idx="509">
                  <c:v>9.1550000000000242E-3</c:v>
                </c:pt>
                <c:pt idx="510">
                  <c:v>9.5190000000000066E-3</c:v>
                </c:pt>
                <c:pt idx="511">
                  <c:v>1.0111999999999998E-2</c:v>
                </c:pt>
                <c:pt idx="512">
                  <c:v>9.9110000000000066E-3</c:v>
                </c:pt>
                <c:pt idx="513">
                  <c:v>8.7820000000000068E-3</c:v>
                </c:pt>
                <c:pt idx="514">
                  <c:v>8.3090000000000143E-3</c:v>
                </c:pt>
                <c:pt idx="515">
                  <c:v>9.9300000000000048E-3</c:v>
                </c:pt>
                <c:pt idx="516">
                  <c:v>1.0539E-2</c:v>
                </c:pt>
                <c:pt idx="517">
                  <c:v>1.0260000000000005E-2</c:v>
                </c:pt>
                <c:pt idx="518">
                  <c:v>1.0366999999999998E-2</c:v>
                </c:pt>
                <c:pt idx="519">
                  <c:v>1.1098000000000002E-2</c:v>
                </c:pt>
                <c:pt idx="520">
                  <c:v>9.5380000000000031E-3</c:v>
                </c:pt>
                <c:pt idx="521">
                  <c:v>9.1570000000000158E-3</c:v>
                </c:pt>
                <c:pt idx="522">
                  <c:v>9.2880000000000029E-3</c:v>
                </c:pt>
                <c:pt idx="523">
                  <c:v>1.0749999999999999E-2</c:v>
                </c:pt>
                <c:pt idx="524">
                  <c:v>1.0312999999999998E-2</c:v>
                </c:pt>
                <c:pt idx="525">
                  <c:v>1.1075000000000003E-2</c:v>
                </c:pt>
                <c:pt idx="526">
                  <c:v>1.1316000000000001E-2</c:v>
                </c:pt>
                <c:pt idx="527">
                  <c:v>1.0926999999999999E-2</c:v>
                </c:pt>
                <c:pt idx="528">
                  <c:v>1.0024000000000003E-2</c:v>
                </c:pt>
                <c:pt idx="529">
                  <c:v>8.9580000000000163E-3</c:v>
                </c:pt>
                <c:pt idx="530">
                  <c:v>8.5080000000000051E-3</c:v>
                </c:pt>
                <c:pt idx="531">
                  <c:v>8.2560000000000064E-3</c:v>
                </c:pt>
                <c:pt idx="532">
                  <c:v>8.3110000000000024E-3</c:v>
                </c:pt>
                <c:pt idx="533">
                  <c:v>9.4360000000000156E-3</c:v>
                </c:pt>
                <c:pt idx="534">
                  <c:v>1.1150000000000005E-2</c:v>
                </c:pt>
                <c:pt idx="535">
                  <c:v>1.1703000000000017E-2</c:v>
                </c:pt>
                <c:pt idx="536">
                  <c:v>1.0586999999999999E-2</c:v>
                </c:pt>
                <c:pt idx="537">
                  <c:v>9.6880000000000004E-3</c:v>
                </c:pt>
                <c:pt idx="538">
                  <c:v>9.0240000000000008E-3</c:v>
                </c:pt>
                <c:pt idx="539">
                  <c:v>8.853000000000024E-3</c:v>
                </c:pt>
                <c:pt idx="540">
                  <c:v>9.0930000000000143E-3</c:v>
                </c:pt>
                <c:pt idx="541">
                  <c:v>9.5340000000000008E-3</c:v>
                </c:pt>
                <c:pt idx="542">
                  <c:v>8.0440000000000008E-3</c:v>
                </c:pt>
                <c:pt idx="543">
                  <c:v>8.3010000000000046E-3</c:v>
                </c:pt>
                <c:pt idx="544">
                  <c:v>9.6680000000000047E-3</c:v>
                </c:pt>
                <c:pt idx="545">
                  <c:v>1.0906000000000009E-2</c:v>
                </c:pt>
                <c:pt idx="546">
                  <c:v>1.0782000000000016E-2</c:v>
                </c:pt>
                <c:pt idx="547">
                  <c:v>1.1008000000000007E-2</c:v>
                </c:pt>
                <c:pt idx="548">
                  <c:v>9.2500000000000047E-3</c:v>
                </c:pt>
                <c:pt idx="549">
                  <c:v>9.066000000000022E-3</c:v>
                </c:pt>
                <c:pt idx="550">
                  <c:v>8.3720000000000183E-3</c:v>
                </c:pt>
                <c:pt idx="551">
                  <c:v>8.294000000000001E-3</c:v>
                </c:pt>
                <c:pt idx="552">
                  <c:v>7.9850000000000129E-3</c:v>
                </c:pt>
                <c:pt idx="553">
                  <c:v>1.0305999999999999E-2</c:v>
                </c:pt>
                <c:pt idx="554">
                  <c:v>1.1835000000000005E-2</c:v>
                </c:pt>
                <c:pt idx="555">
                  <c:v>1.2603000000000001E-2</c:v>
                </c:pt>
                <c:pt idx="556">
                  <c:v>1.2068000000000001E-2</c:v>
                </c:pt>
                <c:pt idx="557">
                  <c:v>1.2442000000000005E-2</c:v>
                </c:pt>
                <c:pt idx="558">
                  <c:v>1.2357999999999985E-2</c:v>
                </c:pt>
                <c:pt idx="559">
                  <c:v>1.2442000000000005E-2</c:v>
                </c:pt>
                <c:pt idx="560">
                  <c:v>1.3384000000000016E-2</c:v>
                </c:pt>
                <c:pt idx="561">
                  <c:v>1.2997999999999996E-2</c:v>
                </c:pt>
                <c:pt idx="562">
                  <c:v>1.3136000000000002E-2</c:v>
                </c:pt>
                <c:pt idx="563">
                  <c:v>1.2539E-2</c:v>
                </c:pt>
                <c:pt idx="564">
                  <c:v>1.2076E-2</c:v>
                </c:pt>
                <c:pt idx="565">
                  <c:v>1.2336999999999996E-2</c:v>
                </c:pt>
                <c:pt idx="566">
                  <c:v>1.2617E-2</c:v>
                </c:pt>
                <c:pt idx="567">
                  <c:v>1.2036999999999985E-2</c:v>
                </c:pt>
                <c:pt idx="568">
                  <c:v>1.1233000000000003E-2</c:v>
                </c:pt>
                <c:pt idx="569">
                  <c:v>1.1674000000000007E-2</c:v>
                </c:pt>
                <c:pt idx="570">
                  <c:v>1.3868000000000016E-2</c:v>
                </c:pt>
                <c:pt idx="571">
                  <c:v>1.3798000000000001E-2</c:v>
                </c:pt>
                <c:pt idx="572">
                  <c:v>1.2402000000000005E-2</c:v>
                </c:pt>
                <c:pt idx="573">
                  <c:v>1.2892000000000001E-2</c:v>
                </c:pt>
                <c:pt idx="574">
                  <c:v>1.2657E-2</c:v>
                </c:pt>
                <c:pt idx="575">
                  <c:v>1.2739E-2</c:v>
                </c:pt>
                <c:pt idx="576">
                  <c:v>1.2172000000000001E-2</c:v>
                </c:pt>
                <c:pt idx="577">
                  <c:v>1.2831000000000002E-2</c:v>
                </c:pt>
                <c:pt idx="578">
                  <c:v>1.334100000000002E-2</c:v>
                </c:pt>
                <c:pt idx="579">
                  <c:v>1.3543000000000012E-2</c:v>
                </c:pt>
                <c:pt idx="580">
                  <c:v>1.3872000000000013E-2</c:v>
                </c:pt>
                <c:pt idx="581">
                  <c:v>1.3155000000000002E-2</c:v>
                </c:pt>
                <c:pt idx="582">
                  <c:v>1.2957999999999996E-2</c:v>
                </c:pt>
                <c:pt idx="583">
                  <c:v>1.2467000000000002E-2</c:v>
                </c:pt>
                <c:pt idx="584">
                  <c:v>1.2861000000000001E-2</c:v>
                </c:pt>
                <c:pt idx="585">
                  <c:v>1.1615000000000007E-2</c:v>
                </c:pt>
                <c:pt idx="586">
                  <c:v>1.2312E-2</c:v>
                </c:pt>
                <c:pt idx="587">
                  <c:v>1.2643000000000001E-2</c:v>
                </c:pt>
                <c:pt idx="588">
                  <c:v>1.2950000000000001E-2</c:v>
                </c:pt>
                <c:pt idx="589">
                  <c:v>1.1762000000000019E-2</c:v>
                </c:pt>
                <c:pt idx="590">
                  <c:v>1.1650000000000015E-2</c:v>
                </c:pt>
                <c:pt idx="591">
                  <c:v>1.2869000000000005E-2</c:v>
                </c:pt>
                <c:pt idx="592">
                  <c:v>1.3545000000000014E-2</c:v>
                </c:pt>
                <c:pt idx="593">
                  <c:v>1.2903000000000003E-2</c:v>
                </c:pt>
                <c:pt idx="594">
                  <c:v>1.1736000000000005E-2</c:v>
                </c:pt>
                <c:pt idx="595">
                  <c:v>1.1238E-2</c:v>
                </c:pt>
                <c:pt idx="596">
                  <c:v>1.2499E-2</c:v>
                </c:pt>
                <c:pt idx="597">
                  <c:v>1.2825000000000003E-2</c:v>
                </c:pt>
                <c:pt idx="598">
                  <c:v>1.2737999999999998E-2</c:v>
                </c:pt>
                <c:pt idx="599">
                  <c:v>1.2409000000000003E-2</c:v>
                </c:pt>
                <c:pt idx="600">
                  <c:v>1.2793000000000001E-2</c:v>
                </c:pt>
                <c:pt idx="601">
                  <c:v>1.3874000000000001E-2</c:v>
                </c:pt>
                <c:pt idx="602">
                  <c:v>1.3696000000000003E-2</c:v>
                </c:pt>
                <c:pt idx="603">
                  <c:v>1.4136999999999988E-2</c:v>
                </c:pt>
                <c:pt idx="604">
                  <c:v>1.4558E-2</c:v>
                </c:pt>
                <c:pt idx="605">
                  <c:v>1.3721000000000023E-2</c:v>
                </c:pt>
                <c:pt idx="606">
                  <c:v>1.3067000000000007E-2</c:v>
                </c:pt>
                <c:pt idx="607">
                  <c:v>1.3188000000000005E-2</c:v>
                </c:pt>
                <c:pt idx="608">
                  <c:v>1.3672999999999999E-2</c:v>
                </c:pt>
                <c:pt idx="609">
                  <c:v>1.3228000000000005E-2</c:v>
                </c:pt>
                <c:pt idx="610">
                  <c:v>1.2529000000000002E-2</c:v>
                </c:pt>
                <c:pt idx="611">
                  <c:v>1.2309E-2</c:v>
                </c:pt>
                <c:pt idx="612">
                  <c:v>1.2090999999999998E-2</c:v>
                </c:pt>
                <c:pt idx="613">
                  <c:v>1.1731000000000005E-2</c:v>
                </c:pt>
                <c:pt idx="614">
                  <c:v>1.2416999999999996E-2</c:v>
                </c:pt>
                <c:pt idx="615">
                  <c:v>1.3254000000000005E-2</c:v>
                </c:pt>
                <c:pt idx="616">
                  <c:v>1.3982000000000026E-2</c:v>
                </c:pt>
                <c:pt idx="617">
                  <c:v>1.4041000000000001E-2</c:v>
                </c:pt>
                <c:pt idx="618">
                  <c:v>1.3104000000000001E-2</c:v>
                </c:pt>
                <c:pt idx="619">
                  <c:v>1.4192E-2</c:v>
                </c:pt>
                <c:pt idx="620">
                  <c:v>1.5425000000000001E-2</c:v>
                </c:pt>
                <c:pt idx="621">
                  <c:v>1.6324000000000026E-2</c:v>
                </c:pt>
                <c:pt idx="622">
                  <c:v>1.5847000000000007E-2</c:v>
                </c:pt>
                <c:pt idx="623">
                  <c:v>1.5353000000000002E-2</c:v>
                </c:pt>
                <c:pt idx="624">
                  <c:v>1.5321000000000013E-2</c:v>
                </c:pt>
                <c:pt idx="625">
                  <c:v>1.4806000000000001E-2</c:v>
                </c:pt>
                <c:pt idx="626">
                  <c:v>1.5193000000000003E-2</c:v>
                </c:pt>
                <c:pt idx="627">
                  <c:v>1.6275999999999999E-2</c:v>
                </c:pt>
                <c:pt idx="628">
                  <c:v>1.8283000000000021E-2</c:v>
                </c:pt>
                <c:pt idx="629">
                  <c:v>1.6753000000000007E-2</c:v>
                </c:pt>
                <c:pt idx="630">
                  <c:v>1.5174000000000002E-2</c:v>
                </c:pt>
                <c:pt idx="631">
                  <c:v>1.3497000000000002E-2</c:v>
                </c:pt>
                <c:pt idx="632">
                  <c:v>1.4224000000000002E-2</c:v>
                </c:pt>
                <c:pt idx="633">
                  <c:v>1.5637000000000005E-2</c:v>
                </c:pt>
                <c:pt idx="634">
                  <c:v>1.6761000000000026E-2</c:v>
                </c:pt>
                <c:pt idx="635">
                  <c:v>1.6569000000000007E-2</c:v>
                </c:pt>
                <c:pt idx="636">
                  <c:v>1.5753000000000003E-2</c:v>
                </c:pt>
                <c:pt idx="637">
                  <c:v>1.6616000000000002E-2</c:v>
                </c:pt>
                <c:pt idx="638">
                  <c:v>1.7290000000000003E-2</c:v>
                </c:pt>
                <c:pt idx="639">
                  <c:v>1.6751000000000005E-2</c:v>
                </c:pt>
                <c:pt idx="640">
                  <c:v>1.5008000000000002E-2</c:v>
                </c:pt>
                <c:pt idx="641">
                  <c:v>1.4730999999999998E-2</c:v>
                </c:pt>
                <c:pt idx="642">
                  <c:v>1.5169999999999998E-2</c:v>
                </c:pt>
                <c:pt idx="643">
                  <c:v>1.6012000000000002E-2</c:v>
                </c:pt>
                <c:pt idx="644">
                  <c:v>1.6275000000000001E-2</c:v>
                </c:pt>
                <c:pt idx="645">
                  <c:v>1.6312000000000007E-2</c:v>
                </c:pt>
                <c:pt idx="646">
                  <c:v>1.6858000000000001E-2</c:v>
                </c:pt>
                <c:pt idx="647">
                  <c:v>1.6621000000000028E-2</c:v>
                </c:pt>
                <c:pt idx="648">
                  <c:v>1.624200000000002E-2</c:v>
                </c:pt>
                <c:pt idx="649">
                  <c:v>1.5193000000000003E-2</c:v>
                </c:pt>
                <c:pt idx="650">
                  <c:v>1.5926000000000003E-2</c:v>
                </c:pt>
                <c:pt idx="651">
                  <c:v>1.6077000000000001E-2</c:v>
                </c:pt>
                <c:pt idx="652">
                  <c:v>1.6350000000000007E-2</c:v>
                </c:pt>
                <c:pt idx="653">
                  <c:v>1.7069000000000004E-2</c:v>
                </c:pt>
                <c:pt idx="654">
                  <c:v>1.5973999999999999E-2</c:v>
                </c:pt>
                <c:pt idx="655">
                  <c:v>1.5674E-2</c:v>
                </c:pt>
                <c:pt idx="656">
                  <c:v>1.5863000000000019E-2</c:v>
                </c:pt>
                <c:pt idx="657">
                  <c:v>1.6188000000000011E-2</c:v>
                </c:pt>
                <c:pt idx="658">
                  <c:v>1.5868000000000007E-2</c:v>
                </c:pt>
                <c:pt idx="659">
                  <c:v>1.5383000000000016E-2</c:v>
                </c:pt>
                <c:pt idx="660">
                  <c:v>1.6597000000000004E-2</c:v>
                </c:pt>
                <c:pt idx="661">
                  <c:v>1.7213000000000003E-2</c:v>
                </c:pt>
                <c:pt idx="662">
                  <c:v>1.7184000000000005E-2</c:v>
                </c:pt>
                <c:pt idx="663">
                  <c:v>1.5790999999999999E-2</c:v>
                </c:pt>
                <c:pt idx="664">
                  <c:v>1.4289E-2</c:v>
                </c:pt>
                <c:pt idx="665">
                  <c:v>1.3914000000000001E-2</c:v>
                </c:pt>
                <c:pt idx="666">
                  <c:v>1.4175999999999998E-2</c:v>
                </c:pt>
                <c:pt idx="667">
                  <c:v>1.4595E-2</c:v>
                </c:pt>
                <c:pt idx="668">
                  <c:v>1.4714E-2</c:v>
                </c:pt>
                <c:pt idx="669">
                  <c:v>1.624900000000002E-2</c:v>
                </c:pt>
                <c:pt idx="670">
                  <c:v>1.7166000000000004E-2</c:v>
                </c:pt>
                <c:pt idx="671">
                  <c:v>1.6757000000000005E-2</c:v>
                </c:pt>
                <c:pt idx="672">
                  <c:v>1.6226000000000022E-2</c:v>
                </c:pt>
                <c:pt idx="673">
                  <c:v>1.6085000000000019E-2</c:v>
                </c:pt>
                <c:pt idx="674">
                  <c:v>1.5401000000000014E-2</c:v>
                </c:pt>
                <c:pt idx="675">
                  <c:v>1.5577000000000002E-2</c:v>
                </c:pt>
                <c:pt idx="676">
                  <c:v>1.6536000000000002E-2</c:v>
                </c:pt>
                <c:pt idx="677">
                  <c:v>1.7783000000000007E-2</c:v>
                </c:pt>
                <c:pt idx="678">
                  <c:v>1.7088000000000002E-2</c:v>
                </c:pt>
                <c:pt idx="679">
                  <c:v>1.6916000000000007E-2</c:v>
                </c:pt>
                <c:pt idx="680">
                  <c:v>1.7439000000000003E-2</c:v>
                </c:pt>
                <c:pt idx="681">
                  <c:v>1.5715000000000003E-2</c:v>
                </c:pt>
                <c:pt idx="682">
                  <c:v>1.4468999999999996E-2</c:v>
                </c:pt>
                <c:pt idx="683">
                  <c:v>1.5426000000000007E-2</c:v>
                </c:pt>
                <c:pt idx="684">
                  <c:v>1.5252000000000003E-2</c:v>
                </c:pt>
                <c:pt idx="685">
                  <c:v>1.5245000000000005E-2</c:v>
                </c:pt>
                <c:pt idx="686">
                  <c:v>1.5484000000000013E-2</c:v>
                </c:pt>
                <c:pt idx="687">
                  <c:v>1.5325000000000005E-2</c:v>
                </c:pt>
                <c:pt idx="688">
                  <c:v>1.5356000000000003E-2</c:v>
                </c:pt>
                <c:pt idx="689">
                  <c:v>1.5410000000000005E-2</c:v>
                </c:pt>
                <c:pt idx="690">
                  <c:v>1.4773E-2</c:v>
                </c:pt>
                <c:pt idx="691">
                  <c:v>1.5166000000000009E-2</c:v>
                </c:pt>
                <c:pt idx="692">
                  <c:v>1.5923000000000024E-2</c:v>
                </c:pt>
                <c:pt idx="693">
                  <c:v>1.4919999999999998E-2</c:v>
                </c:pt>
                <c:pt idx="694">
                  <c:v>1.4714E-2</c:v>
                </c:pt>
                <c:pt idx="695">
                  <c:v>1.4803999999999999E-2</c:v>
                </c:pt>
                <c:pt idx="696">
                  <c:v>1.5324000000000013E-2</c:v>
                </c:pt>
                <c:pt idx="697">
                  <c:v>1.5200000000000016E-2</c:v>
                </c:pt>
                <c:pt idx="698">
                  <c:v>1.5287000000000005E-2</c:v>
                </c:pt>
                <c:pt idx="699">
                  <c:v>1.5202000000000005E-2</c:v>
                </c:pt>
                <c:pt idx="700">
                  <c:v>1.5346000000000005E-2</c:v>
                </c:pt>
                <c:pt idx="701">
                  <c:v>1.6022000000000026E-2</c:v>
                </c:pt>
                <c:pt idx="702">
                  <c:v>1.6275999999999999E-2</c:v>
                </c:pt>
                <c:pt idx="703">
                  <c:v>1.6092000000000002E-2</c:v>
                </c:pt>
                <c:pt idx="704">
                  <c:v>1.6104000000000021E-2</c:v>
                </c:pt>
                <c:pt idx="705">
                  <c:v>1.5788000000000003E-2</c:v>
                </c:pt>
                <c:pt idx="706">
                  <c:v>1.5278999999999996E-2</c:v>
                </c:pt>
                <c:pt idx="707">
                  <c:v>1.5478000000000002E-2</c:v>
                </c:pt>
                <c:pt idx="708">
                  <c:v>1.4747000000000001E-2</c:v>
                </c:pt>
                <c:pt idx="709">
                  <c:v>1.4871000000000002E-2</c:v>
                </c:pt>
                <c:pt idx="710">
                  <c:v>1.5188000000000005E-2</c:v>
                </c:pt>
                <c:pt idx="711">
                  <c:v>1.5613000000000005E-2</c:v>
                </c:pt>
                <c:pt idx="712">
                  <c:v>1.6136000000000001E-2</c:v>
                </c:pt>
                <c:pt idx="713">
                  <c:v>1.6865000000000026E-2</c:v>
                </c:pt>
                <c:pt idx="714">
                  <c:v>1.5435000000000003E-2</c:v>
                </c:pt>
                <c:pt idx="715">
                  <c:v>1.5727000000000001E-2</c:v>
                </c:pt>
                <c:pt idx="716">
                  <c:v>1.5991000000000005E-2</c:v>
                </c:pt>
                <c:pt idx="717">
                  <c:v>1.6077999999999999E-2</c:v>
                </c:pt>
                <c:pt idx="718">
                  <c:v>1.5846000000000002E-2</c:v>
                </c:pt>
                <c:pt idx="719">
                  <c:v>1.5326000000000001E-2</c:v>
                </c:pt>
                <c:pt idx="720">
                  <c:v>1.3973000000000001E-2</c:v>
                </c:pt>
                <c:pt idx="721">
                  <c:v>1.4041000000000001E-2</c:v>
                </c:pt>
                <c:pt idx="722">
                  <c:v>1.6032000000000001E-2</c:v>
                </c:pt>
                <c:pt idx="723">
                  <c:v>1.5535999999999998E-2</c:v>
                </c:pt>
                <c:pt idx="724">
                  <c:v>1.6043000000000026E-2</c:v>
                </c:pt>
                <c:pt idx="725">
                  <c:v>1.6867000000000024E-2</c:v>
                </c:pt>
                <c:pt idx="726">
                  <c:v>1.7343000000000004E-2</c:v>
                </c:pt>
                <c:pt idx="727">
                  <c:v>1.6855000000000005E-2</c:v>
                </c:pt>
                <c:pt idx="728">
                  <c:v>1.5948000000000007E-2</c:v>
                </c:pt>
                <c:pt idx="729">
                  <c:v>1.6882000000000025E-2</c:v>
                </c:pt>
                <c:pt idx="730">
                  <c:v>1.6758000000000002E-2</c:v>
                </c:pt>
                <c:pt idx="731">
                  <c:v>1.5823000000000007E-2</c:v>
                </c:pt>
                <c:pt idx="732">
                  <c:v>1.5230000000000002E-2</c:v>
                </c:pt>
                <c:pt idx="733">
                  <c:v>1.5767000000000007E-2</c:v>
                </c:pt>
                <c:pt idx="734">
                  <c:v>1.5914999999999999E-2</c:v>
                </c:pt>
                <c:pt idx="735">
                  <c:v>1.6305000000000021E-2</c:v>
                </c:pt>
                <c:pt idx="736">
                  <c:v>1.5587000000000005E-2</c:v>
                </c:pt>
                <c:pt idx="737">
                  <c:v>1.5032999999999998E-2</c:v>
                </c:pt>
                <c:pt idx="738">
                  <c:v>1.4402999999999999E-2</c:v>
                </c:pt>
                <c:pt idx="739">
                  <c:v>1.5327000000000007E-2</c:v>
                </c:pt>
                <c:pt idx="740">
                  <c:v>1.6329000000000021E-2</c:v>
                </c:pt>
                <c:pt idx="741">
                  <c:v>1.6324000000000026E-2</c:v>
                </c:pt>
                <c:pt idx="742">
                  <c:v>1.6652000000000007E-2</c:v>
                </c:pt>
                <c:pt idx="743">
                  <c:v>1.7011000000000002E-2</c:v>
                </c:pt>
                <c:pt idx="744">
                  <c:v>1.6032999999999999E-2</c:v>
                </c:pt>
                <c:pt idx="745">
                  <c:v>1.5445000000000018E-2</c:v>
                </c:pt>
                <c:pt idx="746">
                  <c:v>1.4374999999999988E-2</c:v>
                </c:pt>
                <c:pt idx="747">
                  <c:v>1.5350000000000003E-2</c:v>
                </c:pt>
                <c:pt idx="748">
                  <c:v>1.5701000000000024E-2</c:v>
                </c:pt>
                <c:pt idx="749">
                  <c:v>1.556300000000002E-2</c:v>
                </c:pt>
                <c:pt idx="750">
                  <c:v>1.5958000000000003E-2</c:v>
                </c:pt>
                <c:pt idx="751">
                  <c:v>1.5195999999999998E-2</c:v>
                </c:pt>
                <c:pt idx="753">
                  <c:v>9.4450000000000141E-3</c:v>
                </c:pt>
                <c:pt idx="754">
                  <c:v>9.3740000000000143E-3</c:v>
                </c:pt>
                <c:pt idx="755">
                  <c:v>9.3610000000000221E-3</c:v>
                </c:pt>
                <c:pt idx="756">
                  <c:v>9.4030000000000172E-3</c:v>
                </c:pt>
                <c:pt idx="757">
                  <c:v>9.4820000000000147E-3</c:v>
                </c:pt>
                <c:pt idx="758">
                  <c:v>9.5880000000000028E-3</c:v>
                </c:pt>
                <c:pt idx="759">
                  <c:v>9.6450000000000025E-3</c:v>
                </c:pt>
                <c:pt idx="760">
                  <c:v>8.810000000000014E-3</c:v>
                </c:pt>
                <c:pt idx="761">
                  <c:v>9.1910000000000047E-3</c:v>
                </c:pt>
                <c:pt idx="762">
                  <c:v>1.0196999999999998E-2</c:v>
                </c:pt>
                <c:pt idx="763">
                  <c:v>1.0331999999999996E-2</c:v>
                </c:pt>
                <c:pt idx="764">
                  <c:v>8.2230000000000046E-3</c:v>
                </c:pt>
                <c:pt idx="765">
                  <c:v>8.9510000000000145E-3</c:v>
                </c:pt>
                <c:pt idx="766">
                  <c:v>9.063000000000019E-3</c:v>
                </c:pt>
                <c:pt idx="767">
                  <c:v>9.4180000000000028E-3</c:v>
                </c:pt>
                <c:pt idx="768">
                  <c:v>9.2960000000000022E-3</c:v>
                </c:pt>
                <c:pt idx="769">
                  <c:v>9.8030000000000183E-3</c:v>
                </c:pt>
                <c:pt idx="770">
                  <c:v>1.0741000000000014E-2</c:v>
                </c:pt>
                <c:pt idx="771">
                  <c:v>1.0351000000000001E-2</c:v>
                </c:pt>
                <c:pt idx="772">
                  <c:v>1.0024999999999999E-2</c:v>
                </c:pt>
                <c:pt idx="773">
                  <c:v>9.9200000000000121E-3</c:v>
                </c:pt>
                <c:pt idx="774">
                  <c:v>1.0633000000000002E-2</c:v>
                </c:pt>
                <c:pt idx="775">
                  <c:v>1.1470000000000001E-2</c:v>
                </c:pt>
                <c:pt idx="776">
                  <c:v>1.0978000000000002E-2</c:v>
                </c:pt>
                <c:pt idx="777">
                  <c:v>9.9950000000000143E-3</c:v>
                </c:pt>
                <c:pt idx="778">
                  <c:v>8.8260000000000144E-3</c:v>
                </c:pt>
                <c:pt idx="779">
                  <c:v>9.5280000000000017E-3</c:v>
                </c:pt>
                <c:pt idx="780">
                  <c:v>1.1514000000000003E-2</c:v>
                </c:pt>
                <c:pt idx="781">
                  <c:v>1.1355000000000002E-2</c:v>
                </c:pt>
                <c:pt idx="782">
                  <c:v>1.0867000000000005E-2</c:v>
                </c:pt>
                <c:pt idx="783">
                  <c:v>9.8600000000000181E-3</c:v>
                </c:pt>
                <c:pt idx="784">
                  <c:v>8.9060000000000163E-3</c:v>
                </c:pt>
                <c:pt idx="785">
                  <c:v>8.8930000000000207E-3</c:v>
                </c:pt>
                <c:pt idx="786">
                  <c:v>1.0766000000000001E-2</c:v>
                </c:pt>
                <c:pt idx="787">
                  <c:v>1.0677000000000001E-2</c:v>
                </c:pt>
                <c:pt idx="788">
                  <c:v>9.6160000000000048E-3</c:v>
                </c:pt>
                <c:pt idx="789">
                  <c:v>9.6660000000000218E-3</c:v>
                </c:pt>
                <c:pt idx="790">
                  <c:v>9.3050000000000181E-3</c:v>
                </c:pt>
                <c:pt idx="791">
                  <c:v>7.9900000000000127E-3</c:v>
                </c:pt>
                <c:pt idx="792">
                  <c:v>8.6350000000000125E-3</c:v>
                </c:pt>
                <c:pt idx="793">
                  <c:v>1.0036999999999996E-2</c:v>
                </c:pt>
                <c:pt idx="794">
                  <c:v>1.1233000000000003E-2</c:v>
                </c:pt>
                <c:pt idx="795">
                  <c:v>1.0810999999999998E-2</c:v>
                </c:pt>
                <c:pt idx="796">
                  <c:v>1.1847000000000017E-2</c:v>
                </c:pt>
                <c:pt idx="797">
                  <c:v>1.1714000000000007E-2</c:v>
                </c:pt>
                <c:pt idx="798">
                  <c:v>1.1736000000000005E-2</c:v>
                </c:pt>
                <c:pt idx="799">
                  <c:v>1.0995000000000001E-2</c:v>
                </c:pt>
                <c:pt idx="800">
                  <c:v>1.0753000000000002E-2</c:v>
                </c:pt>
                <c:pt idx="801">
                  <c:v>1.0176999999999988E-2</c:v>
                </c:pt>
                <c:pt idx="802">
                  <c:v>1.0307999999999998E-2</c:v>
                </c:pt>
                <c:pt idx="803">
                  <c:v>9.7100000000000068E-3</c:v>
                </c:pt>
                <c:pt idx="804">
                  <c:v>9.8190000000000222E-3</c:v>
                </c:pt>
                <c:pt idx="805">
                  <c:v>9.8260000000000222E-3</c:v>
                </c:pt>
                <c:pt idx="806">
                  <c:v>1.1117999999999998E-2</c:v>
                </c:pt>
                <c:pt idx="807">
                  <c:v>1.0102999999999999E-2</c:v>
                </c:pt>
                <c:pt idx="808">
                  <c:v>8.4960000000000122E-3</c:v>
                </c:pt>
                <c:pt idx="809">
                  <c:v>9.2630000000000143E-3</c:v>
                </c:pt>
                <c:pt idx="810">
                  <c:v>9.5660000000000259E-3</c:v>
                </c:pt>
                <c:pt idx="811">
                  <c:v>8.3020000000000194E-3</c:v>
                </c:pt>
                <c:pt idx="812">
                  <c:v>7.5840000000000083E-3</c:v>
                </c:pt>
                <c:pt idx="813">
                  <c:v>7.9350000000000098E-3</c:v>
                </c:pt>
                <c:pt idx="814">
                  <c:v>7.5840000000000083E-3</c:v>
                </c:pt>
                <c:pt idx="815">
                  <c:v>7.228000000000007E-3</c:v>
                </c:pt>
                <c:pt idx="816">
                  <c:v>8.7050000000000044E-3</c:v>
                </c:pt>
                <c:pt idx="817">
                  <c:v>9.6780000000000008E-3</c:v>
                </c:pt>
                <c:pt idx="818">
                  <c:v>9.6410000000000003E-3</c:v>
                </c:pt>
                <c:pt idx="819">
                  <c:v>8.7930000000000022E-3</c:v>
                </c:pt>
                <c:pt idx="820">
                  <c:v>7.4950000000000112E-3</c:v>
                </c:pt>
                <c:pt idx="821">
                  <c:v>7.9930000000000122E-3</c:v>
                </c:pt>
                <c:pt idx="822">
                  <c:v>8.6820000000000144E-3</c:v>
                </c:pt>
                <c:pt idx="823">
                  <c:v>9.4190000000000124E-3</c:v>
                </c:pt>
                <c:pt idx="824">
                  <c:v>9.6890000000000066E-3</c:v>
                </c:pt>
                <c:pt idx="825">
                  <c:v>8.3440000000000007E-3</c:v>
                </c:pt>
                <c:pt idx="826">
                  <c:v>7.5110000000000081E-3</c:v>
                </c:pt>
                <c:pt idx="827">
                  <c:v>8.5230000000000028E-3</c:v>
                </c:pt>
                <c:pt idx="828">
                  <c:v>9.9520000000000285E-3</c:v>
                </c:pt>
                <c:pt idx="829">
                  <c:v>9.3290000000000144E-3</c:v>
                </c:pt>
                <c:pt idx="830">
                  <c:v>1.0030000000000001E-2</c:v>
                </c:pt>
                <c:pt idx="831">
                  <c:v>1.0022000000000001E-2</c:v>
                </c:pt>
                <c:pt idx="832">
                  <c:v>1.0506000000000001E-2</c:v>
                </c:pt>
                <c:pt idx="833">
                  <c:v>1.0376E-2</c:v>
                </c:pt>
                <c:pt idx="834">
                  <c:v>1.0567000000000003E-2</c:v>
                </c:pt>
                <c:pt idx="835">
                  <c:v>9.7840000000000028E-3</c:v>
                </c:pt>
                <c:pt idx="836">
                  <c:v>1.0182999999999999E-2</c:v>
                </c:pt>
                <c:pt idx="837">
                  <c:v>9.8480000000000026E-3</c:v>
                </c:pt>
                <c:pt idx="838">
                  <c:v>9.1140000000000006E-3</c:v>
                </c:pt>
                <c:pt idx="839">
                  <c:v>8.1490000000000017E-3</c:v>
                </c:pt>
                <c:pt idx="840">
                  <c:v>8.5930000000000156E-3</c:v>
                </c:pt>
                <c:pt idx="841">
                  <c:v>9.8740000000000147E-3</c:v>
                </c:pt>
                <c:pt idx="842">
                  <c:v>9.2900000000000066E-3</c:v>
                </c:pt>
                <c:pt idx="843">
                  <c:v>8.7560000000000068E-3</c:v>
                </c:pt>
                <c:pt idx="844">
                  <c:v>9.2830000000000048E-3</c:v>
                </c:pt>
                <c:pt idx="845">
                  <c:v>9.9400000000000044E-3</c:v>
                </c:pt>
                <c:pt idx="846">
                  <c:v>9.3940000000000065E-3</c:v>
                </c:pt>
                <c:pt idx="847">
                  <c:v>8.6790000000000044E-3</c:v>
                </c:pt>
                <c:pt idx="848">
                  <c:v>8.6600000000000045E-3</c:v>
                </c:pt>
                <c:pt idx="849">
                  <c:v>9.5750000000000245E-3</c:v>
                </c:pt>
                <c:pt idx="850">
                  <c:v>9.5270000000000007E-3</c:v>
                </c:pt>
                <c:pt idx="851">
                  <c:v>8.3990000000000158E-3</c:v>
                </c:pt>
                <c:pt idx="852">
                  <c:v>8.7430000000000008E-3</c:v>
                </c:pt>
                <c:pt idx="853">
                  <c:v>8.8300000000000045E-3</c:v>
                </c:pt>
                <c:pt idx="854">
                  <c:v>8.7150000000000023E-3</c:v>
                </c:pt>
                <c:pt idx="855">
                  <c:v>8.5980000000000032E-3</c:v>
                </c:pt>
                <c:pt idx="856">
                  <c:v>9.4020000000000162E-3</c:v>
                </c:pt>
                <c:pt idx="857">
                  <c:v>9.0470000000000047E-3</c:v>
                </c:pt>
                <c:pt idx="858">
                  <c:v>8.4620000000000164E-3</c:v>
                </c:pt>
                <c:pt idx="859">
                  <c:v>9.1650000000000221E-3</c:v>
                </c:pt>
                <c:pt idx="860">
                  <c:v>1.0695E-2</c:v>
                </c:pt>
                <c:pt idx="861">
                  <c:v>1.0059999999999984E-2</c:v>
                </c:pt>
                <c:pt idx="862">
                  <c:v>9.1460000000000048E-3</c:v>
                </c:pt>
                <c:pt idx="863">
                  <c:v>1.0031999999999998E-2</c:v>
                </c:pt>
                <c:pt idx="864">
                  <c:v>9.2080000000000009E-3</c:v>
                </c:pt>
                <c:pt idx="865">
                  <c:v>8.5050000000000143E-3</c:v>
                </c:pt>
                <c:pt idx="866">
                  <c:v>8.1600000000000145E-3</c:v>
                </c:pt>
                <c:pt idx="867">
                  <c:v>9.6700000000000067E-3</c:v>
                </c:pt>
                <c:pt idx="868">
                  <c:v>1.0978999999999996E-2</c:v>
                </c:pt>
                <c:pt idx="869">
                  <c:v>1.1043000000000015E-2</c:v>
                </c:pt>
                <c:pt idx="870">
                  <c:v>9.5080000000000008E-3</c:v>
                </c:pt>
                <c:pt idx="871">
                  <c:v>9.7890000000000026E-3</c:v>
                </c:pt>
                <c:pt idx="872">
                  <c:v>1.0175999999999998E-2</c:v>
                </c:pt>
                <c:pt idx="873">
                  <c:v>9.9810000000000124E-3</c:v>
                </c:pt>
                <c:pt idx="874">
                  <c:v>8.7410000000000005E-3</c:v>
                </c:pt>
                <c:pt idx="875">
                  <c:v>8.1580000000000021E-3</c:v>
                </c:pt>
                <c:pt idx="876">
                  <c:v>7.4030000000000103E-3</c:v>
                </c:pt>
                <c:pt idx="877">
                  <c:v>8.4830000000000183E-3</c:v>
                </c:pt>
                <c:pt idx="878">
                  <c:v>9.0180000000000017E-3</c:v>
                </c:pt>
                <c:pt idx="879">
                  <c:v>9.7390000000000046E-3</c:v>
                </c:pt>
                <c:pt idx="880">
                  <c:v>8.3860000000000219E-3</c:v>
                </c:pt>
                <c:pt idx="881">
                  <c:v>9.0640000000000043E-3</c:v>
                </c:pt>
                <c:pt idx="882">
                  <c:v>9.6020000000000046E-3</c:v>
                </c:pt>
                <c:pt idx="883">
                  <c:v>8.9970000000000067E-3</c:v>
                </c:pt>
                <c:pt idx="884">
                  <c:v>8.4400000000000048E-3</c:v>
                </c:pt>
                <c:pt idx="885">
                  <c:v>9.6910000000000017E-3</c:v>
                </c:pt>
                <c:pt idx="886">
                  <c:v>9.8230000000000157E-3</c:v>
                </c:pt>
                <c:pt idx="887">
                  <c:v>9.3340000000000124E-3</c:v>
                </c:pt>
                <c:pt idx="888">
                  <c:v>9.3740000000000143E-3</c:v>
                </c:pt>
                <c:pt idx="889">
                  <c:v>9.7880000000000033E-3</c:v>
                </c:pt>
                <c:pt idx="890">
                  <c:v>9.9920000000000148E-3</c:v>
                </c:pt>
                <c:pt idx="891">
                  <c:v>8.9840000000000024E-3</c:v>
                </c:pt>
                <c:pt idx="892">
                  <c:v>8.5780000000000023E-3</c:v>
                </c:pt>
                <c:pt idx="893">
                  <c:v>8.5090000000000166E-3</c:v>
                </c:pt>
                <c:pt idx="894">
                  <c:v>9.9590000000000165E-3</c:v>
                </c:pt>
                <c:pt idx="895">
                  <c:v>1.0045999999999998E-2</c:v>
                </c:pt>
                <c:pt idx="896">
                  <c:v>9.1540000000000024E-3</c:v>
                </c:pt>
                <c:pt idx="897">
                  <c:v>8.548E-3</c:v>
                </c:pt>
                <c:pt idx="898">
                  <c:v>9.4850000000000195E-3</c:v>
                </c:pt>
                <c:pt idx="899">
                  <c:v>9.3640000000000147E-3</c:v>
                </c:pt>
                <c:pt idx="900">
                  <c:v>1.0286000000000003E-2</c:v>
                </c:pt>
                <c:pt idx="901">
                  <c:v>1.0513000000000003E-2</c:v>
                </c:pt>
                <c:pt idx="902">
                  <c:v>1.1445000000000019E-2</c:v>
                </c:pt>
                <c:pt idx="903">
                  <c:v>1.1509999999999999E-2</c:v>
                </c:pt>
                <c:pt idx="904">
                  <c:v>1.1070000000000003E-2</c:v>
                </c:pt>
                <c:pt idx="905">
                  <c:v>9.1200000000000048E-3</c:v>
                </c:pt>
                <c:pt idx="906">
                  <c:v>8.1460000000000005E-3</c:v>
                </c:pt>
                <c:pt idx="907">
                  <c:v>7.6540000000000011E-3</c:v>
                </c:pt>
                <c:pt idx="908">
                  <c:v>8.7479999999999988E-3</c:v>
                </c:pt>
                <c:pt idx="909">
                  <c:v>8.5550000000000244E-3</c:v>
                </c:pt>
                <c:pt idx="910">
                  <c:v>9.2350000000000123E-3</c:v>
                </c:pt>
                <c:pt idx="911">
                  <c:v>8.9850000000000242E-3</c:v>
                </c:pt>
                <c:pt idx="912">
                  <c:v>9.1390000000000048E-3</c:v>
                </c:pt>
                <c:pt idx="913">
                  <c:v>9.1890000000000045E-3</c:v>
                </c:pt>
                <c:pt idx="914">
                  <c:v>8.8000000000000144E-3</c:v>
                </c:pt>
                <c:pt idx="915">
                  <c:v>8.6580000000000008E-3</c:v>
                </c:pt>
                <c:pt idx="916">
                  <c:v>9.0420000000000066E-3</c:v>
                </c:pt>
                <c:pt idx="917">
                  <c:v>9.5930000000000026E-3</c:v>
                </c:pt>
                <c:pt idx="918">
                  <c:v>9.849000000000014E-3</c:v>
                </c:pt>
                <c:pt idx="919">
                  <c:v>1.0754E-2</c:v>
                </c:pt>
                <c:pt idx="920">
                  <c:v>1.0234E-2</c:v>
                </c:pt>
                <c:pt idx="921">
                  <c:v>9.9560000000000221E-3</c:v>
                </c:pt>
                <c:pt idx="922">
                  <c:v>8.810000000000014E-3</c:v>
                </c:pt>
                <c:pt idx="923">
                  <c:v>8.234E-3</c:v>
                </c:pt>
                <c:pt idx="924">
                  <c:v>7.5380000000000091E-3</c:v>
                </c:pt>
                <c:pt idx="925">
                  <c:v>7.9410000000000123E-3</c:v>
                </c:pt>
                <c:pt idx="926">
                  <c:v>9.3010000000000141E-3</c:v>
                </c:pt>
                <c:pt idx="927">
                  <c:v>1.0930000000000007E-2</c:v>
                </c:pt>
                <c:pt idx="928">
                  <c:v>9.1450000000000021E-3</c:v>
                </c:pt>
                <c:pt idx="929">
                  <c:v>8.6090000000000125E-3</c:v>
                </c:pt>
                <c:pt idx="930">
                  <c:v>7.5270000000000024E-3</c:v>
                </c:pt>
                <c:pt idx="931">
                  <c:v>8.5840000000000048E-3</c:v>
                </c:pt>
                <c:pt idx="932">
                  <c:v>9.2660000000000155E-3</c:v>
                </c:pt>
                <c:pt idx="933">
                  <c:v>9.6750000000000221E-3</c:v>
                </c:pt>
                <c:pt idx="934">
                  <c:v>8.9190000000000068E-3</c:v>
                </c:pt>
                <c:pt idx="935">
                  <c:v>9.3350000000000221E-3</c:v>
                </c:pt>
                <c:pt idx="936">
                  <c:v>9.9960000000000066E-3</c:v>
                </c:pt>
                <c:pt idx="937">
                  <c:v>9.9690000000000195E-3</c:v>
                </c:pt>
                <c:pt idx="938">
                  <c:v>8.8960000000000219E-3</c:v>
                </c:pt>
                <c:pt idx="939">
                  <c:v>8.3220000000000221E-3</c:v>
                </c:pt>
                <c:pt idx="940">
                  <c:v>9.5310000000000047E-3</c:v>
                </c:pt>
                <c:pt idx="941">
                  <c:v>9.8220000000000147E-3</c:v>
                </c:pt>
                <c:pt idx="942">
                  <c:v>1.0673999999999998E-2</c:v>
                </c:pt>
                <c:pt idx="943">
                  <c:v>1.0522999999999999E-2</c:v>
                </c:pt>
                <c:pt idx="944">
                  <c:v>9.3850000000000235E-3</c:v>
                </c:pt>
                <c:pt idx="945">
                  <c:v>9.3090000000000221E-3</c:v>
                </c:pt>
                <c:pt idx="946">
                  <c:v>1.0286000000000003E-2</c:v>
                </c:pt>
                <c:pt idx="947">
                  <c:v>1.0207000000000001E-2</c:v>
                </c:pt>
                <c:pt idx="948">
                  <c:v>9.0510000000000122E-3</c:v>
                </c:pt>
                <c:pt idx="949">
                  <c:v>9.6190000000000025E-3</c:v>
                </c:pt>
                <c:pt idx="950">
                  <c:v>1.0215999999999998E-2</c:v>
                </c:pt>
                <c:pt idx="951">
                  <c:v>9.916000000000022E-3</c:v>
                </c:pt>
                <c:pt idx="952">
                  <c:v>9.8920000000000223E-3</c:v>
                </c:pt>
                <c:pt idx="953">
                  <c:v>9.3600000000000246E-3</c:v>
                </c:pt>
                <c:pt idx="954">
                  <c:v>1.0181000000000003E-2</c:v>
                </c:pt>
                <c:pt idx="955">
                  <c:v>9.9790000000000243E-3</c:v>
                </c:pt>
                <c:pt idx="956">
                  <c:v>9.1480000000000034E-3</c:v>
                </c:pt>
                <c:pt idx="957">
                  <c:v>9.7820000000000146E-3</c:v>
                </c:pt>
                <c:pt idx="958">
                  <c:v>8.9890000000000161E-3</c:v>
                </c:pt>
                <c:pt idx="959">
                  <c:v>8.5540000000000112E-3</c:v>
                </c:pt>
                <c:pt idx="960">
                  <c:v>8.3720000000000183E-3</c:v>
                </c:pt>
                <c:pt idx="961">
                  <c:v>9.712000000000014E-3</c:v>
                </c:pt>
                <c:pt idx="962">
                  <c:v>1.0295E-2</c:v>
                </c:pt>
                <c:pt idx="963">
                  <c:v>1.0494999999999996E-2</c:v>
                </c:pt>
                <c:pt idx="964">
                  <c:v>9.3400000000000045E-3</c:v>
                </c:pt>
                <c:pt idx="965">
                  <c:v>9.6940000000000047E-3</c:v>
                </c:pt>
                <c:pt idx="966">
                  <c:v>8.8930000000000207E-3</c:v>
                </c:pt>
                <c:pt idx="967">
                  <c:v>9.1830000000000158E-3</c:v>
                </c:pt>
                <c:pt idx="968">
                  <c:v>9.4090000000000163E-3</c:v>
                </c:pt>
                <c:pt idx="969">
                  <c:v>9.2330000000000051E-3</c:v>
                </c:pt>
                <c:pt idx="970">
                  <c:v>8.8980000000000066E-3</c:v>
                </c:pt>
                <c:pt idx="971">
                  <c:v>9.8540000000000242E-3</c:v>
                </c:pt>
                <c:pt idx="972">
                  <c:v>1.0952999999999999E-2</c:v>
                </c:pt>
                <c:pt idx="973">
                  <c:v>1.1670000000000015E-2</c:v>
                </c:pt>
                <c:pt idx="974">
                  <c:v>1.1202000000000017E-2</c:v>
                </c:pt>
                <c:pt idx="975">
                  <c:v>1.0269000000000002E-2</c:v>
                </c:pt>
                <c:pt idx="976">
                  <c:v>9.5790000000000163E-3</c:v>
                </c:pt>
                <c:pt idx="977">
                  <c:v>8.2890000000000047E-3</c:v>
                </c:pt>
                <c:pt idx="978">
                  <c:v>8.0790000000000185E-3</c:v>
                </c:pt>
                <c:pt idx="979">
                  <c:v>8.4890000000000139E-3</c:v>
                </c:pt>
                <c:pt idx="980">
                  <c:v>9.5240000000000047E-3</c:v>
                </c:pt>
                <c:pt idx="981">
                  <c:v>9.2840000000000006E-3</c:v>
                </c:pt>
                <c:pt idx="982">
                  <c:v>8.6740000000000046E-3</c:v>
                </c:pt>
                <c:pt idx="983">
                  <c:v>8.5590000000000145E-3</c:v>
                </c:pt>
                <c:pt idx="984">
                  <c:v>8.8740000000000173E-3</c:v>
                </c:pt>
                <c:pt idx="985">
                  <c:v>9.0250000000000122E-3</c:v>
                </c:pt>
                <c:pt idx="986">
                  <c:v>7.9390000000000138E-3</c:v>
                </c:pt>
                <c:pt idx="987">
                  <c:v>8.1010000000000006E-3</c:v>
                </c:pt>
                <c:pt idx="988">
                  <c:v>8.8130000000000066E-3</c:v>
                </c:pt>
                <c:pt idx="989">
                  <c:v>9.4800000000000145E-3</c:v>
                </c:pt>
                <c:pt idx="990">
                  <c:v>9.6830000000000024E-3</c:v>
                </c:pt>
                <c:pt idx="991">
                  <c:v>9.6340000000000002E-3</c:v>
                </c:pt>
                <c:pt idx="992">
                  <c:v>8.7900000000000027E-3</c:v>
                </c:pt>
                <c:pt idx="993">
                  <c:v>9.8920000000000223E-3</c:v>
                </c:pt>
                <c:pt idx="994">
                  <c:v>9.8960000000000142E-3</c:v>
                </c:pt>
                <c:pt idx="995">
                  <c:v>1.0052E-2</c:v>
                </c:pt>
                <c:pt idx="996">
                  <c:v>9.2630000000000143E-3</c:v>
                </c:pt>
                <c:pt idx="997">
                  <c:v>9.1580000000000047E-3</c:v>
                </c:pt>
                <c:pt idx="998">
                  <c:v>8.6540000000000141E-3</c:v>
                </c:pt>
                <c:pt idx="999">
                  <c:v>9.2220000000000028E-3</c:v>
                </c:pt>
                <c:pt idx="1000">
                  <c:v>9.0200000000000124E-3</c:v>
                </c:pt>
                <c:pt idx="1001">
                  <c:v>9.8530000000000267E-3</c:v>
                </c:pt>
                <c:pt idx="1002">
                  <c:v>1.0580000000000013E-2</c:v>
                </c:pt>
                <c:pt idx="1004">
                  <c:v>8.2180000000000013E-3</c:v>
                </c:pt>
                <c:pt idx="1005">
                  <c:v>8.0910000000000027E-3</c:v>
                </c:pt>
                <c:pt idx="1006">
                  <c:v>8.2130000000000033E-3</c:v>
                </c:pt>
                <c:pt idx="1007">
                  <c:v>8.7780000000000011E-3</c:v>
                </c:pt>
                <c:pt idx="1008">
                  <c:v>9.5950000000000184E-3</c:v>
                </c:pt>
                <c:pt idx="1009">
                  <c:v>9.5100000000000046E-3</c:v>
                </c:pt>
                <c:pt idx="1010">
                  <c:v>8.9320000000000163E-3</c:v>
                </c:pt>
                <c:pt idx="1011">
                  <c:v>1.0145000000000001E-2</c:v>
                </c:pt>
                <c:pt idx="1012">
                  <c:v>1.0677000000000001E-2</c:v>
                </c:pt>
                <c:pt idx="1013">
                  <c:v>1.1457999999999998E-2</c:v>
                </c:pt>
                <c:pt idx="1014">
                  <c:v>1.1241000000000013E-2</c:v>
                </c:pt>
                <c:pt idx="1015">
                  <c:v>9.9330000000000043E-3</c:v>
                </c:pt>
                <c:pt idx="1016">
                  <c:v>8.485000000000022E-3</c:v>
                </c:pt>
                <c:pt idx="1017">
                  <c:v>9.4410000000000032E-3</c:v>
                </c:pt>
                <c:pt idx="1018">
                  <c:v>9.0240000000000008E-3</c:v>
                </c:pt>
                <c:pt idx="1019">
                  <c:v>8.7010000000000004E-3</c:v>
                </c:pt>
                <c:pt idx="1020">
                  <c:v>8.2740000000000018E-3</c:v>
                </c:pt>
                <c:pt idx="1021">
                  <c:v>7.5490000000000123E-3</c:v>
                </c:pt>
                <c:pt idx="1022">
                  <c:v>8.5320000000000066E-3</c:v>
                </c:pt>
                <c:pt idx="1023">
                  <c:v>1.025E-2</c:v>
                </c:pt>
                <c:pt idx="1024">
                  <c:v>9.0720000000000193E-3</c:v>
                </c:pt>
                <c:pt idx="1025">
                  <c:v>1.0227000000000003E-2</c:v>
                </c:pt>
                <c:pt idx="1026">
                  <c:v>1.0969000000000001E-2</c:v>
                </c:pt>
                <c:pt idx="1027">
                  <c:v>1.0267999999999998E-2</c:v>
                </c:pt>
                <c:pt idx="1028">
                  <c:v>9.8950000000000218E-3</c:v>
                </c:pt>
                <c:pt idx="1029">
                  <c:v>9.6610000000000047E-3</c:v>
                </c:pt>
                <c:pt idx="1030">
                  <c:v>9.816000000000014E-3</c:v>
                </c:pt>
                <c:pt idx="1031">
                  <c:v>9.356000000000024E-3</c:v>
                </c:pt>
                <c:pt idx="1032">
                  <c:v>9.1660000000000144E-3</c:v>
                </c:pt>
                <c:pt idx="1033">
                  <c:v>9.2980000000000024E-3</c:v>
                </c:pt>
                <c:pt idx="1034">
                  <c:v>1.0643000000000003E-2</c:v>
                </c:pt>
                <c:pt idx="1035">
                  <c:v>1.0847000000000009E-2</c:v>
                </c:pt>
                <c:pt idx="1036">
                  <c:v>1.0647000000000005E-2</c:v>
                </c:pt>
                <c:pt idx="1037">
                  <c:v>8.3480000000000047E-3</c:v>
                </c:pt>
                <c:pt idx="1038">
                  <c:v>7.7370000000000112E-3</c:v>
                </c:pt>
                <c:pt idx="1039">
                  <c:v>8.4950000000000147E-3</c:v>
                </c:pt>
                <c:pt idx="1040">
                  <c:v>8.1930000000000024E-3</c:v>
                </c:pt>
                <c:pt idx="1041">
                  <c:v>8.4690000000000147E-3</c:v>
                </c:pt>
                <c:pt idx="1042">
                  <c:v>8.7580000000000036E-3</c:v>
                </c:pt>
                <c:pt idx="1043">
                  <c:v>1.0331999999999996E-2</c:v>
                </c:pt>
                <c:pt idx="1044">
                  <c:v>8.4610000000000067E-3</c:v>
                </c:pt>
                <c:pt idx="1045">
                  <c:v>8.2840000000000032E-3</c:v>
                </c:pt>
                <c:pt idx="1046">
                  <c:v>9.9290000000000125E-3</c:v>
                </c:pt>
                <c:pt idx="1047">
                  <c:v>1.0532E-2</c:v>
                </c:pt>
                <c:pt idx="1048">
                  <c:v>1.0260999999999999E-2</c:v>
                </c:pt>
                <c:pt idx="1049">
                  <c:v>1.1148999999999999E-2</c:v>
                </c:pt>
                <c:pt idx="1050">
                  <c:v>1.1471000000000005E-2</c:v>
                </c:pt>
                <c:pt idx="1051">
                  <c:v>1.0172E-2</c:v>
                </c:pt>
                <c:pt idx="1052">
                  <c:v>8.6090000000000125E-3</c:v>
                </c:pt>
                <c:pt idx="1053">
                  <c:v>7.7970000000000071E-3</c:v>
                </c:pt>
                <c:pt idx="1054">
                  <c:v>7.6200000000000061E-3</c:v>
                </c:pt>
                <c:pt idx="1055">
                  <c:v>8.6720000000000148E-3</c:v>
                </c:pt>
                <c:pt idx="1056">
                  <c:v>9.4360000000000156E-3</c:v>
                </c:pt>
                <c:pt idx="1057">
                  <c:v>8.9590000000000242E-3</c:v>
                </c:pt>
                <c:pt idx="1058">
                  <c:v>8.7860000000000021E-3</c:v>
                </c:pt>
                <c:pt idx="1059">
                  <c:v>9.6200000000000018E-3</c:v>
                </c:pt>
                <c:pt idx="1060">
                  <c:v>9.3360000000000144E-3</c:v>
                </c:pt>
                <c:pt idx="1061">
                  <c:v>8.6110000000000006E-3</c:v>
                </c:pt>
                <c:pt idx="1062">
                  <c:v>9.0780000000000027E-3</c:v>
                </c:pt>
                <c:pt idx="1063">
                  <c:v>9.2490000000000003E-3</c:v>
                </c:pt>
                <c:pt idx="1064">
                  <c:v>9.7070000000000021E-3</c:v>
                </c:pt>
                <c:pt idx="1065">
                  <c:v>9.6260000000000043E-3</c:v>
                </c:pt>
                <c:pt idx="1066">
                  <c:v>9.2250000000000023E-3</c:v>
                </c:pt>
                <c:pt idx="1067">
                  <c:v>9.3710000000000165E-3</c:v>
                </c:pt>
                <c:pt idx="1068">
                  <c:v>1.1049000000000005E-2</c:v>
                </c:pt>
                <c:pt idx="1069">
                  <c:v>1.1572000000000013E-2</c:v>
                </c:pt>
                <c:pt idx="1070">
                  <c:v>1.1542000000000018E-2</c:v>
                </c:pt>
                <c:pt idx="1071">
                  <c:v>1.1269000000000003E-2</c:v>
                </c:pt>
                <c:pt idx="1072">
                  <c:v>1.1084000000000016E-2</c:v>
                </c:pt>
                <c:pt idx="1073">
                  <c:v>1.0146000000000002E-2</c:v>
                </c:pt>
                <c:pt idx="1074">
                  <c:v>1.0057E-2</c:v>
                </c:pt>
                <c:pt idx="1075">
                  <c:v>1.0212000000000001E-2</c:v>
                </c:pt>
                <c:pt idx="1076">
                  <c:v>1.1235999999999998E-2</c:v>
                </c:pt>
                <c:pt idx="1077">
                  <c:v>1.1480000000000023E-2</c:v>
                </c:pt>
                <c:pt idx="1078">
                  <c:v>1.0329E-2</c:v>
                </c:pt>
                <c:pt idx="1079">
                  <c:v>9.1700000000000045E-3</c:v>
                </c:pt>
                <c:pt idx="1080">
                  <c:v>8.7210000000000013E-3</c:v>
                </c:pt>
                <c:pt idx="1081">
                  <c:v>8.8260000000000144E-3</c:v>
                </c:pt>
                <c:pt idx="1082">
                  <c:v>1.0083999999999999E-2</c:v>
                </c:pt>
                <c:pt idx="1083">
                  <c:v>1.0869999999999999E-2</c:v>
                </c:pt>
                <c:pt idx="1084">
                  <c:v>1.1018000000000002E-2</c:v>
                </c:pt>
                <c:pt idx="1085">
                  <c:v>1.0942000000000019E-2</c:v>
                </c:pt>
                <c:pt idx="1086">
                  <c:v>1.1812000000000003E-2</c:v>
                </c:pt>
                <c:pt idx="1087">
                  <c:v>1.1110000000000005E-2</c:v>
                </c:pt>
                <c:pt idx="1088">
                  <c:v>1.0555999999999998E-2</c:v>
                </c:pt>
                <c:pt idx="1089">
                  <c:v>9.1730000000000145E-3</c:v>
                </c:pt>
                <c:pt idx="1090">
                  <c:v>9.6680000000000047E-3</c:v>
                </c:pt>
                <c:pt idx="1091">
                  <c:v>9.5200000000000024E-3</c:v>
                </c:pt>
                <c:pt idx="1092">
                  <c:v>9.3490000000000066E-3</c:v>
                </c:pt>
                <c:pt idx="1093">
                  <c:v>1.0316000000000001E-2</c:v>
                </c:pt>
                <c:pt idx="1094">
                  <c:v>9.5800000000000121E-3</c:v>
                </c:pt>
                <c:pt idx="1095">
                  <c:v>9.8640000000000221E-3</c:v>
                </c:pt>
                <c:pt idx="1096">
                  <c:v>9.6460000000000018E-3</c:v>
                </c:pt>
                <c:pt idx="1097">
                  <c:v>1.0015999999999987E-2</c:v>
                </c:pt>
                <c:pt idx="1098">
                  <c:v>9.7440000000000009E-3</c:v>
                </c:pt>
                <c:pt idx="1099">
                  <c:v>9.0710000000000044E-3</c:v>
                </c:pt>
                <c:pt idx="1100">
                  <c:v>8.7860000000000021E-3</c:v>
                </c:pt>
                <c:pt idx="1101">
                  <c:v>8.6450000000000068E-3</c:v>
                </c:pt>
                <c:pt idx="1102">
                  <c:v>8.9470000000000018E-3</c:v>
                </c:pt>
                <c:pt idx="1103">
                  <c:v>8.2660000000000025E-3</c:v>
                </c:pt>
                <c:pt idx="1104">
                  <c:v>8.0300000000000007E-3</c:v>
                </c:pt>
                <c:pt idx="1105">
                  <c:v>9.7070000000000021E-3</c:v>
                </c:pt>
                <c:pt idx="1106">
                  <c:v>9.8800000000000242E-3</c:v>
                </c:pt>
                <c:pt idx="1107">
                  <c:v>1.0022000000000001E-2</c:v>
                </c:pt>
                <c:pt idx="1108">
                  <c:v>9.1360000000000018E-3</c:v>
                </c:pt>
                <c:pt idx="1109">
                  <c:v>8.3160000000000161E-3</c:v>
                </c:pt>
                <c:pt idx="1110">
                  <c:v>8.3030000000000222E-3</c:v>
                </c:pt>
                <c:pt idx="1111">
                  <c:v>8.2060000000000067E-3</c:v>
                </c:pt>
                <c:pt idx="1112">
                  <c:v>7.8390000000000126E-3</c:v>
                </c:pt>
                <c:pt idx="1113">
                  <c:v>9.0120000000000165E-3</c:v>
                </c:pt>
                <c:pt idx="1114">
                  <c:v>9.8960000000000142E-3</c:v>
                </c:pt>
                <c:pt idx="1115">
                  <c:v>1.0628000000000005E-2</c:v>
                </c:pt>
                <c:pt idx="1116">
                  <c:v>1.0265000000000003E-2</c:v>
                </c:pt>
                <c:pt idx="1117">
                  <c:v>1.0097E-2</c:v>
                </c:pt>
                <c:pt idx="1118">
                  <c:v>9.7610000000000023E-3</c:v>
                </c:pt>
                <c:pt idx="1119">
                  <c:v>9.2730000000000121E-3</c:v>
                </c:pt>
                <c:pt idx="1120">
                  <c:v>8.4760000000000165E-3</c:v>
                </c:pt>
                <c:pt idx="1121">
                  <c:v>8.0750000000000145E-3</c:v>
                </c:pt>
                <c:pt idx="1122">
                  <c:v>8.2720000000000068E-3</c:v>
                </c:pt>
                <c:pt idx="1123">
                  <c:v>8.3370000000000024E-3</c:v>
                </c:pt>
                <c:pt idx="1124">
                  <c:v>8.9780000000000068E-3</c:v>
                </c:pt>
                <c:pt idx="1125">
                  <c:v>9.1930000000000067E-3</c:v>
                </c:pt>
                <c:pt idx="1126">
                  <c:v>9.7090000000000024E-3</c:v>
                </c:pt>
                <c:pt idx="1127">
                  <c:v>9.4530000000000221E-3</c:v>
                </c:pt>
                <c:pt idx="1128">
                  <c:v>9.0620000000000162E-3</c:v>
                </c:pt>
                <c:pt idx="1129">
                  <c:v>9.0190000000000044E-3</c:v>
                </c:pt>
                <c:pt idx="1130">
                  <c:v>9.4310000000000036E-3</c:v>
                </c:pt>
                <c:pt idx="1131">
                  <c:v>9.2310000000000014E-3</c:v>
                </c:pt>
                <c:pt idx="1132">
                  <c:v>1.0463000000000005E-2</c:v>
                </c:pt>
                <c:pt idx="1133">
                  <c:v>9.7990000000000022E-3</c:v>
                </c:pt>
                <c:pt idx="1134">
                  <c:v>9.3660000000000253E-3</c:v>
                </c:pt>
                <c:pt idx="1135">
                  <c:v>9.0480000000000005E-3</c:v>
                </c:pt>
                <c:pt idx="1136">
                  <c:v>9.0890000000000068E-3</c:v>
                </c:pt>
                <c:pt idx="1137">
                  <c:v>8.6390000000000008E-3</c:v>
                </c:pt>
                <c:pt idx="1138">
                  <c:v>7.0500000000000024E-3</c:v>
                </c:pt>
                <c:pt idx="1139">
                  <c:v>8.0490000000000006E-3</c:v>
                </c:pt>
                <c:pt idx="1140">
                  <c:v>1.0952000000000003E-2</c:v>
                </c:pt>
                <c:pt idx="1141">
                  <c:v>1.2340000000000005E-2</c:v>
                </c:pt>
                <c:pt idx="1142">
                  <c:v>1.0910000000000001E-2</c:v>
                </c:pt>
                <c:pt idx="1143">
                  <c:v>1.0291000000000002E-2</c:v>
                </c:pt>
                <c:pt idx="1144">
                  <c:v>1.0472E-2</c:v>
                </c:pt>
                <c:pt idx="1145">
                  <c:v>9.5110000000000021E-3</c:v>
                </c:pt>
                <c:pt idx="1146">
                  <c:v>9.8680000000000139E-3</c:v>
                </c:pt>
                <c:pt idx="1147">
                  <c:v>1.0298999999999996E-2</c:v>
                </c:pt>
                <c:pt idx="1148">
                  <c:v>9.700000000000002E-3</c:v>
                </c:pt>
                <c:pt idx="1149">
                  <c:v>9.4400000000000022E-3</c:v>
                </c:pt>
                <c:pt idx="1150">
                  <c:v>8.6860000000000045E-3</c:v>
                </c:pt>
                <c:pt idx="1151">
                  <c:v>9.7070000000000021E-3</c:v>
                </c:pt>
                <c:pt idx="1152">
                  <c:v>9.8030000000000183E-3</c:v>
                </c:pt>
                <c:pt idx="1153">
                  <c:v>9.8120000000000221E-3</c:v>
                </c:pt>
                <c:pt idx="1154">
                  <c:v>8.9180000000000006E-3</c:v>
                </c:pt>
                <c:pt idx="1155">
                  <c:v>9.3770000000000207E-3</c:v>
                </c:pt>
                <c:pt idx="1156">
                  <c:v>9.726000000000002E-3</c:v>
                </c:pt>
                <c:pt idx="1157">
                  <c:v>9.1960000000000045E-3</c:v>
                </c:pt>
                <c:pt idx="1158">
                  <c:v>8.6970000000000068E-3</c:v>
                </c:pt>
                <c:pt idx="1159">
                  <c:v>7.8380000000000116E-3</c:v>
                </c:pt>
                <c:pt idx="1160">
                  <c:v>9.1290000000000121E-3</c:v>
                </c:pt>
                <c:pt idx="1161">
                  <c:v>1.0461000000000015E-2</c:v>
                </c:pt>
                <c:pt idx="1162">
                  <c:v>1.0546000000000003E-2</c:v>
                </c:pt>
                <c:pt idx="1163">
                  <c:v>1.0673999999999998E-2</c:v>
                </c:pt>
                <c:pt idx="1164">
                  <c:v>1.0606000000000003E-2</c:v>
                </c:pt>
                <c:pt idx="1165">
                  <c:v>1.0064000000000003E-2</c:v>
                </c:pt>
                <c:pt idx="1166">
                  <c:v>7.8320000000000022E-3</c:v>
                </c:pt>
                <c:pt idx="1167">
                  <c:v>8.0640000000000121E-3</c:v>
                </c:pt>
                <c:pt idx="1168">
                  <c:v>8.1380000000000011E-3</c:v>
                </c:pt>
                <c:pt idx="1169">
                  <c:v>9.2570000000000048E-3</c:v>
                </c:pt>
                <c:pt idx="1170">
                  <c:v>8.9590000000000242E-3</c:v>
                </c:pt>
                <c:pt idx="1171">
                  <c:v>9.8440000000000021E-3</c:v>
                </c:pt>
                <c:pt idx="1172">
                  <c:v>9.4910000000000046E-3</c:v>
                </c:pt>
                <c:pt idx="1173">
                  <c:v>8.7160000000000067E-3</c:v>
                </c:pt>
                <c:pt idx="1174">
                  <c:v>8.000000000000014E-3</c:v>
                </c:pt>
                <c:pt idx="1175">
                  <c:v>8.2570000000000022E-3</c:v>
                </c:pt>
                <c:pt idx="1176">
                  <c:v>9.1450000000000021E-3</c:v>
                </c:pt>
                <c:pt idx="1177">
                  <c:v>1.0505000000000007E-2</c:v>
                </c:pt>
                <c:pt idx="1178">
                  <c:v>9.1320000000000047E-3</c:v>
                </c:pt>
                <c:pt idx="1179">
                  <c:v>8.1610000000000068E-3</c:v>
                </c:pt>
                <c:pt idx="1180">
                  <c:v>8.3180000000000007E-3</c:v>
                </c:pt>
                <c:pt idx="1181">
                  <c:v>8.973000000000014E-3</c:v>
                </c:pt>
                <c:pt idx="1182">
                  <c:v>9.0900000000000043E-3</c:v>
                </c:pt>
                <c:pt idx="1183">
                  <c:v>1.0633999999999998E-2</c:v>
                </c:pt>
                <c:pt idx="1184">
                  <c:v>1.0883000000000018E-2</c:v>
                </c:pt>
                <c:pt idx="1185">
                  <c:v>9.5980000000000006E-3</c:v>
                </c:pt>
                <c:pt idx="1186">
                  <c:v>8.6550000000000221E-3</c:v>
                </c:pt>
                <c:pt idx="1187">
                  <c:v>7.9170000000000022E-3</c:v>
                </c:pt>
                <c:pt idx="1188">
                  <c:v>7.8720000000000127E-3</c:v>
                </c:pt>
                <c:pt idx="1189">
                  <c:v>8.4800000000000066E-3</c:v>
                </c:pt>
                <c:pt idx="1190">
                  <c:v>8.491000000000002E-3</c:v>
                </c:pt>
                <c:pt idx="1191">
                  <c:v>8.5090000000000166E-3</c:v>
                </c:pt>
                <c:pt idx="1192">
                  <c:v>1.0999999999999998E-2</c:v>
                </c:pt>
                <c:pt idx="1193">
                  <c:v>1.2229E-2</c:v>
                </c:pt>
                <c:pt idx="1194">
                  <c:v>1.2604000000000009E-2</c:v>
                </c:pt>
                <c:pt idx="1195">
                  <c:v>1.1871000000000013E-2</c:v>
                </c:pt>
                <c:pt idx="1196">
                  <c:v>1.0931000000000001E-2</c:v>
                </c:pt>
                <c:pt idx="1197">
                  <c:v>1.172300000000002E-2</c:v>
                </c:pt>
                <c:pt idx="1198">
                  <c:v>1.2918000000000001E-2</c:v>
                </c:pt>
                <c:pt idx="1199">
                  <c:v>1.2540000000000009E-2</c:v>
                </c:pt>
                <c:pt idx="1200">
                  <c:v>1.2553999999999996E-2</c:v>
                </c:pt>
                <c:pt idx="1201">
                  <c:v>1.3010000000000002E-2</c:v>
                </c:pt>
                <c:pt idx="1202">
                  <c:v>1.3509999999999999E-2</c:v>
                </c:pt>
                <c:pt idx="1203">
                  <c:v>1.3213000000000003E-2</c:v>
                </c:pt>
                <c:pt idx="1204">
                  <c:v>1.2055999999999996E-2</c:v>
                </c:pt>
                <c:pt idx="1205">
                  <c:v>1.1729000000000017E-2</c:v>
                </c:pt>
                <c:pt idx="1206">
                  <c:v>1.2253999999999998E-2</c:v>
                </c:pt>
                <c:pt idx="1207">
                  <c:v>1.2114E-2</c:v>
                </c:pt>
                <c:pt idx="1208">
                  <c:v>1.2114999999999996E-2</c:v>
                </c:pt>
                <c:pt idx="1209">
                  <c:v>1.1006000000000005E-2</c:v>
                </c:pt>
                <c:pt idx="1210">
                  <c:v>1.1602000000000013E-2</c:v>
                </c:pt>
                <c:pt idx="1211">
                  <c:v>1.2063000000000001E-2</c:v>
                </c:pt>
                <c:pt idx="1212">
                  <c:v>1.1690000000000015E-2</c:v>
                </c:pt>
                <c:pt idx="1213">
                  <c:v>1.1776000000000003E-2</c:v>
                </c:pt>
                <c:pt idx="1214">
                  <c:v>1.2478E-2</c:v>
                </c:pt>
                <c:pt idx="1215">
                  <c:v>1.2378999999999998E-2</c:v>
                </c:pt>
                <c:pt idx="1216">
                  <c:v>1.2312999999999998E-2</c:v>
                </c:pt>
                <c:pt idx="1217">
                  <c:v>1.2141000000000002E-2</c:v>
                </c:pt>
                <c:pt idx="1218">
                  <c:v>1.0461000000000015E-2</c:v>
                </c:pt>
                <c:pt idx="1219">
                  <c:v>1.1259999999999996E-2</c:v>
                </c:pt>
                <c:pt idx="1220">
                  <c:v>1.2120000000000009E-2</c:v>
                </c:pt>
                <c:pt idx="1221">
                  <c:v>1.3358999999999998E-2</c:v>
                </c:pt>
                <c:pt idx="1222">
                  <c:v>1.3549000000000005E-2</c:v>
                </c:pt>
                <c:pt idx="1223">
                  <c:v>1.3698999999999998E-2</c:v>
                </c:pt>
                <c:pt idx="1224">
                  <c:v>1.164300000000002E-2</c:v>
                </c:pt>
                <c:pt idx="1225">
                  <c:v>1.1132000000000001E-2</c:v>
                </c:pt>
                <c:pt idx="1226">
                  <c:v>1.0684000000000009E-2</c:v>
                </c:pt>
                <c:pt idx="1227">
                  <c:v>1.1408000000000003E-2</c:v>
                </c:pt>
                <c:pt idx="1228">
                  <c:v>1.3339999999999998E-2</c:v>
                </c:pt>
                <c:pt idx="1229">
                  <c:v>1.2845000000000007E-2</c:v>
                </c:pt>
                <c:pt idx="1230">
                  <c:v>1.2817E-2</c:v>
                </c:pt>
                <c:pt idx="1231">
                  <c:v>1.2015E-2</c:v>
                </c:pt>
                <c:pt idx="1232">
                  <c:v>1.2071999999999998E-2</c:v>
                </c:pt>
                <c:pt idx="1233">
                  <c:v>1.2729000000000002E-2</c:v>
                </c:pt>
                <c:pt idx="1234">
                  <c:v>1.2167000000000001E-2</c:v>
                </c:pt>
                <c:pt idx="1235">
                  <c:v>1.2347000000000002E-2</c:v>
                </c:pt>
                <c:pt idx="1236">
                  <c:v>1.2586000000000003E-2</c:v>
                </c:pt>
                <c:pt idx="1237">
                  <c:v>1.1281000000000013E-2</c:v>
                </c:pt>
                <c:pt idx="1238">
                  <c:v>1.0418E-2</c:v>
                </c:pt>
                <c:pt idx="1239">
                  <c:v>1.1077999999999998E-2</c:v>
                </c:pt>
                <c:pt idx="1240">
                  <c:v>1.2060000000000001E-2</c:v>
                </c:pt>
                <c:pt idx="1241">
                  <c:v>1.1750000000000016E-2</c:v>
                </c:pt>
                <c:pt idx="1242">
                  <c:v>1.2522999999999999E-2</c:v>
                </c:pt>
                <c:pt idx="1243">
                  <c:v>1.3122000000000016E-2</c:v>
                </c:pt>
                <c:pt idx="1244">
                  <c:v>1.2808999999999999E-2</c:v>
                </c:pt>
                <c:pt idx="1245">
                  <c:v>1.2574E-2</c:v>
                </c:pt>
                <c:pt idx="1246">
                  <c:v>1.306000000000002E-2</c:v>
                </c:pt>
                <c:pt idx="1247">
                  <c:v>1.4019999999999982E-2</c:v>
                </c:pt>
                <c:pt idx="1248">
                  <c:v>1.4747000000000001E-2</c:v>
                </c:pt>
                <c:pt idx="1249">
                  <c:v>1.4166000000000003E-2</c:v>
                </c:pt>
                <c:pt idx="1250">
                  <c:v>1.2593999999999998E-2</c:v>
                </c:pt>
                <c:pt idx="1251">
                  <c:v>1.2083000000000003E-2</c:v>
                </c:pt>
                <c:pt idx="1252">
                  <c:v>1.2043000000000003E-2</c:v>
                </c:pt>
                <c:pt idx="1253">
                  <c:v>1.1531000000000003E-2</c:v>
                </c:pt>
                <c:pt idx="1255">
                  <c:v>1.2220999999999999E-2</c:v>
                </c:pt>
                <c:pt idx="1256">
                  <c:v>1.2656000000000001E-2</c:v>
                </c:pt>
                <c:pt idx="1257">
                  <c:v>1.3658000000000003E-2</c:v>
                </c:pt>
                <c:pt idx="1258">
                  <c:v>1.2237E-2</c:v>
                </c:pt>
                <c:pt idx="1259">
                  <c:v>1.1838000000000001E-2</c:v>
                </c:pt>
                <c:pt idx="1260">
                  <c:v>1.1068000000000001E-2</c:v>
                </c:pt>
                <c:pt idx="1261">
                  <c:v>1.0576E-2</c:v>
                </c:pt>
                <c:pt idx="1262">
                  <c:v>1.0108000000000001E-2</c:v>
                </c:pt>
                <c:pt idx="1263">
                  <c:v>1.0777999999999998E-2</c:v>
                </c:pt>
                <c:pt idx="1264">
                  <c:v>1.2166E-2</c:v>
                </c:pt>
                <c:pt idx="1265">
                  <c:v>1.2277999999999996E-2</c:v>
                </c:pt>
                <c:pt idx="1266">
                  <c:v>1.2149000000000002E-2</c:v>
                </c:pt>
                <c:pt idx="1267">
                  <c:v>1.1155000000000003E-2</c:v>
                </c:pt>
                <c:pt idx="1268">
                  <c:v>1.0898E-2</c:v>
                </c:pt>
                <c:pt idx="1269">
                  <c:v>1.0156999999999998E-2</c:v>
                </c:pt>
                <c:pt idx="1270">
                  <c:v>1.1841000000000025E-2</c:v>
                </c:pt>
                <c:pt idx="1271">
                  <c:v>1.3401000000000015E-2</c:v>
                </c:pt>
                <c:pt idx="1272">
                  <c:v>1.4022E-2</c:v>
                </c:pt>
                <c:pt idx="1273">
                  <c:v>1.1704000000000022E-2</c:v>
                </c:pt>
                <c:pt idx="1274">
                  <c:v>1.1631000000000013E-2</c:v>
                </c:pt>
                <c:pt idx="1275">
                  <c:v>1.1294000000000005E-2</c:v>
                </c:pt>
                <c:pt idx="1276">
                  <c:v>1.0976E-2</c:v>
                </c:pt>
                <c:pt idx="1277">
                  <c:v>1.1382000000000015E-2</c:v>
                </c:pt>
                <c:pt idx="1278">
                  <c:v>1.2018999999999986E-2</c:v>
                </c:pt>
                <c:pt idx="1279">
                  <c:v>1.1408000000000003E-2</c:v>
                </c:pt>
                <c:pt idx="1280">
                  <c:v>1.1754000000000007E-2</c:v>
                </c:pt>
                <c:pt idx="1281">
                  <c:v>1.2714E-2</c:v>
                </c:pt>
                <c:pt idx="1282">
                  <c:v>1.2061000000000002E-2</c:v>
                </c:pt>
                <c:pt idx="1283">
                  <c:v>1.1858000000000007E-2</c:v>
                </c:pt>
                <c:pt idx="1284">
                  <c:v>9.7660000000000125E-3</c:v>
                </c:pt>
                <c:pt idx="1285">
                  <c:v>1.0054E-2</c:v>
                </c:pt>
                <c:pt idx="1286">
                  <c:v>9.9350000000000219E-3</c:v>
                </c:pt>
                <c:pt idx="1287">
                  <c:v>1.0463000000000005E-2</c:v>
                </c:pt>
                <c:pt idx="1288">
                  <c:v>1.0921000000000016E-2</c:v>
                </c:pt>
                <c:pt idx="1289">
                  <c:v>1.1006999999999999E-2</c:v>
                </c:pt>
                <c:pt idx="1290">
                  <c:v>1.150100000000002E-2</c:v>
                </c:pt>
                <c:pt idx="1291">
                  <c:v>1.1841000000000025E-2</c:v>
                </c:pt>
                <c:pt idx="1292">
                  <c:v>1.2036999999999985E-2</c:v>
                </c:pt>
                <c:pt idx="1293">
                  <c:v>1.0972000000000001E-2</c:v>
                </c:pt>
                <c:pt idx="1294">
                  <c:v>1.146100000000002E-2</c:v>
                </c:pt>
                <c:pt idx="1295">
                  <c:v>1.2411000000000002E-2</c:v>
                </c:pt>
                <c:pt idx="1296">
                  <c:v>1.2133E-2</c:v>
                </c:pt>
                <c:pt idx="1297">
                  <c:v>1.1470000000000001E-2</c:v>
                </c:pt>
                <c:pt idx="1298">
                  <c:v>1.0729000000000002E-2</c:v>
                </c:pt>
                <c:pt idx="1299">
                  <c:v>1.1250000000000003E-2</c:v>
                </c:pt>
                <c:pt idx="1300">
                  <c:v>1.1938000000000002E-2</c:v>
                </c:pt>
                <c:pt idx="1301">
                  <c:v>1.1788000000000017E-2</c:v>
                </c:pt>
                <c:pt idx="1302">
                  <c:v>1.1573999999999999E-2</c:v>
                </c:pt>
                <c:pt idx="1303">
                  <c:v>1.1579000000000001E-2</c:v>
                </c:pt>
                <c:pt idx="1304">
                  <c:v>1.1328000000000003E-2</c:v>
                </c:pt>
                <c:pt idx="1305">
                  <c:v>1.132200000000002E-2</c:v>
                </c:pt>
                <c:pt idx="1306">
                  <c:v>1.0973999999999998E-2</c:v>
                </c:pt>
                <c:pt idx="1307">
                  <c:v>1.0755000000000001E-2</c:v>
                </c:pt>
                <c:pt idx="1308">
                  <c:v>1.1112000000000007E-2</c:v>
                </c:pt>
                <c:pt idx="1309">
                  <c:v>1.1183000000000016E-2</c:v>
                </c:pt>
                <c:pt idx="1310">
                  <c:v>1.1554999999999999E-2</c:v>
                </c:pt>
                <c:pt idx="1311">
                  <c:v>1.2387000000000002E-2</c:v>
                </c:pt>
                <c:pt idx="1312">
                  <c:v>1.3342000000000014E-2</c:v>
                </c:pt>
                <c:pt idx="1313">
                  <c:v>1.2470000000000002E-2</c:v>
                </c:pt>
                <c:pt idx="1314">
                  <c:v>1.2119E-2</c:v>
                </c:pt>
                <c:pt idx="1315">
                  <c:v>1.1072000000000005E-2</c:v>
                </c:pt>
                <c:pt idx="1316">
                  <c:v>1.1370000000000005E-2</c:v>
                </c:pt>
                <c:pt idx="1317">
                  <c:v>1.1197000000000002E-2</c:v>
                </c:pt>
                <c:pt idx="1318">
                  <c:v>1.2545000000000002E-2</c:v>
                </c:pt>
                <c:pt idx="1319">
                  <c:v>1.3465000000000013E-2</c:v>
                </c:pt>
                <c:pt idx="1320">
                  <c:v>1.1783000000000021E-2</c:v>
                </c:pt>
                <c:pt idx="1321">
                  <c:v>1.1083000000000015E-2</c:v>
                </c:pt>
                <c:pt idx="1322">
                  <c:v>1.0684000000000009E-2</c:v>
                </c:pt>
                <c:pt idx="1323">
                  <c:v>1.2081000000000001E-2</c:v>
                </c:pt>
                <c:pt idx="1324">
                  <c:v>1.3512000000000001E-2</c:v>
                </c:pt>
                <c:pt idx="1325">
                  <c:v>1.3549000000000005E-2</c:v>
                </c:pt>
                <c:pt idx="1326">
                  <c:v>1.3632000000000005E-2</c:v>
                </c:pt>
                <c:pt idx="1327">
                  <c:v>1.3284000000000018E-2</c:v>
                </c:pt>
                <c:pt idx="1328">
                  <c:v>1.1823000000000021E-2</c:v>
                </c:pt>
                <c:pt idx="1329">
                  <c:v>1.1695000000000007E-2</c:v>
                </c:pt>
                <c:pt idx="1330">
                  <c:v>1.1560000000000023E-2</c:v>
                </c:pt>
                <c:pt idx="1331">
                  <c:v>1.1840000000000026E-2</c:v>
                </c:pt>
                <c:pt idx="1332">
                  <c:v>1.1280000000000017E-2</c:v>
                </c:pt>
                <c:pt idx="1333">
                  <c:v>1.0602000000000014E-2</c:v>
                </c:pt>
                <c:pt idx="1334">
                  <c:v>9.1510000000000064E-3</c:v>
                </c:pt>
                <c:pt idx="1335">
                  <c:v>1.0707000000000001E-2</c:v>
                </c:pt>
                <c:pt idx="1336">
                  <c:v>1.3152000000000002E-2</c:v>
                </c:pt>
                <c:pt idx="1337">
                  <c:v>1.2500000000000013E-2</c:v>
                </c:pt>
                <c:pt idx="1338">
                  <c:v>1.1726000000000019E-2</c:v>
                </c:pt>
                <c:pt idx="1339">
                  <c:v>1.1034000000000002E-2</c:v>
                </c:pt>
                <c:pt idx="1340">
                  <c:v>1.0552000000000001E-2</c:v>
                </c:pt>
                <c:pt idx="1341">
                  <c:v>9.214E-3</c:v>
                </c:pt>
                <c:pt idx="1342">
                  <c:v>9.9650000000000242E-3</c:v>
                </c:pt>
                <c:pt idx="1343">
                  <c:v>1.1353000000000005E-2</c:v>
                </c:pt>
                <c:pt idx="1344">
                  <c:v>1.2222000000000005E-2</c:v>
                </c:pt>
                <c:pt idx="1345">
                  <c:v>1.2374999999999994E-2</c:v>
                </c:pt>
                <c:pt idx="1346">
                  <c:v>1.2440000000000003E-2</c:v>
                </c:pt>
                <c:pt idx="1347">
                  <c:v>1.2269E-2</c:v>
                </c:pt>
                <c:pt idx="1348">
                  <c:v>1.2074E-2</c:v>
                </c:pt>
                <c:pt idx="1349">
                  <c:v>1.0874000000000003E-2</c:v>
                </c:pt>
                <c:pt idx="1350">
                  <c:v>1.0076E-2</c:v>
                </c:pt>
                <c:pt idx="1351">
                  <c:v>1.0899000000000001E-2</c:v>
                </c:pt>
                <c:pt idx="1352">
                  <c:v>1.2964000000000005E-2</c:v>
                </c:pt>
                <c:pt idx="1353">
                  <c:v>1.2661000000000007E-2</c:v>
                </c:pt>
                <c:pt idx="1354">
                  <c:v>1.2102000000000003E-2</c:v>
                </c:pt>
                <c:pt idx="1355">
                  <c:v>1.1854000000000005E-2</c:v>
                </c:pt>
                <c:pt idx="1356">
                  <c:v>1.1034000000000002E-2</c:v>
                </c:pt>
                <c:pt idx="1357">
                  <c:v>1.1868000000000017E-2</c:v>
                </c:pt>
                <c:pt idx="1358">
                  <c:v>1.2241000000000005E-2</c:v>
                </c:pt>
                <c:pt idx="1359">
                  <c:v>1.2657E-2</c:v>
                </c:pt>
                <c:pt idx="1360">
                  <c:v>1.2116E-2</c:v>
                </c:pt>
                <c:pt idx="1361">
                  <c:v>1.1599999999999996E-2</c:v>
                </c:pt>
                <c:pt idx="1362">
                  <c:v>1.182200000000002E-2</c:v>
                </c:pt>
                <c:pt idx="1363">
                  <c:v>1.2340000000000005E-2</c:v>
                </c:pt>
                <c:pt idx="1364">
                  <c:v>1.3728000000000018E-2</c:v>
                </c:pt>
                <c:pt idx="1365">
                  <c:v>1.6038000000000004E-2</c:v>
                </c:pt>
                <c:pt idx="1366">
                  <c:v>1.7517000000000005E-2</c:v>
                </c:pt>
                <c:pt idx="1367">
                  <c:v>1.7340000000000005E-2</c:v>
                </c:pt>
                <c:pt idx="1368">
                  <c:v>1.6716999999999999E-2</c:v>
                </c:pt>
                <c:pt idx="1369">
                  <c:v>1.606100000000002E-2</c:v>
                </c:pt>
                <c:pt idx="1370">
                  <c:v>1.7135000000000004E-2</c:v>
                </c:pt>
                <c:pt idx="1371">
                  <c:v>1.6986000000000025E-2</c:v>
                </c:pt>
                <c:pt idx="1372">
                  <c:v>1.7751000000000003E-2</c:v>
                </c:pt>
                <c:pt idx="1373">
                  <c:v>1.8503000000000023E-2</c:v>
                </c:pt>
                <c:pt idx="1374">
                  <c:v>1.9897000000000001E-2</c:v>
                </c:pt>
                <c:pt idx="1375">
                  <c:v>2.108200000000001E-2</c:v>
                </c:pt>
                <c:pt idx="1376">
                  <c:v>2.151900000000001E-2</c:v>
                </c:pt>
                <c:pt idx="1377">
                  <c:v>2.1844000000000016E-2</c:v>
                </c:pt>
                <c:pt idx="1378">
                  <c:v>2.1547000000000011E-2</c:v>
                </c:pt>
                <c:pt idx="1379">
                  <c:v>2.1333000000000012E-2</c:v>
                </c:pt>
                <c:pt idx="1380">
                  <c:v>1.9918000000000005E-2</c:v>
                </c:pt>
                <c:pt idx="1381">
                  <c:v>2.0180000000000003E-2</c:v>
                </c:pt>
                <c:pt idx="1382">
                  <c:v>2.0761000000000002E-2</c:v>
                </c:pt>
                <c:pt idx="1383">
                  <c:v>2.1916000000000001E-2</c:v>
                </c:pt>
                <c:pt idx="1384">
                  <c:v>2.1471000000000053E-2</c:v>
                </c:pt>
                <c:pt idx="1385">
                  <c:v>2.0985000000000011E-2</c:v>
                </c:pt>
                <c:pt idx="1386">
                  <c:v>2.1158E-2</c:v>
                </c:pt>
                <c:pt idx="1387">
                  <c:v>2.0962999999999989E-2</c:v>
                </c:pt>
                <c:pt idx="1388">
                  <c:v>2.0782999999999999E-2</c:v>
                </c:pt>
                <c:pt idx="1389">
                  <c:v>2.1230000000000016E-2</c:v>
                </c:pt>
                <c:pt idx="1390">
                  <c:v>2.1045000000000032E-2</c:v>
                </c:pt>
                <c:pt idx="1391">
                  <c:v>2.0782999999999999E-2</c:v>
                </c:pt>
                <c:pt idx="1392">
                  <c:v>2.1209000000000026E-2</c:v>
                </c:pt>
                <c:pt idx="1393">
                  <c:v>2.203700000000005E-2</c:v>
                </c:pt>
                <c:pt idx="1394">
                  <c:v>2.1056999999999999E-2</c:v>
                </c:pt>
                <c:pt idx="1395">
                  <c:v>2.049200000000001E-2</c:v>
                </c:pt>
                <c:pt idx="1396">
                  <c:v>2.0000000000000011E-2</c:v>
                </c:pt>
                <c:pt idx="1397">
                  <c:v>2.1356E-2</c:v>
                </c:pt>
                <c:pt idx="1398">
                  <c:v>2.0983000000000012E-2</c:v>
                </c:pt>
                <c:pt idx="1399">
                  <c:v>1.9792000000000021E-2</c:v>
                </c:pt>
                <c:pt idx="1400">
                  <c:v>2.0143999999999999E-2</c:v>
                </c:pt>
                <c:pt idx="1401">
                  <c:v>1.9682000000000029E-2</c:v>
                </c:pt>
                <c:pt idx="1402">
                  <c:v>1.9859000000000005E-2</c:v>
                </c:pt>
                <c:pt idx="1403">
                  <c:v>2.1121999999999998E-2</c:v>
                </c:pt>
                <c:pt idx="1404">
                  <c:v>2.206000000000001E-2</c:v>
                </c:pt>
                <c:pt idx="1405">
                  <c:v>2.2092000000000011E-2</c:v>
                </c:pt>
                <c:pt idx="1406">
                  <c:v>2.1430000000000032E-2</c:v>
                </c:pt>
                <c:pt idx="1407">
                  <c:v>2.086000000000001E-2</c:v>
                </c:pt>
                <c:pt idx="1408">
                  <c:v>2.0691000000000011E-2</c:v>
                </c:pt>
                <c:pt idx="1409">
                  <c:v>2.1424000000000002E-2</c:v>
                </c:pt>
                <c:pt idx="1410">
                  <c:v>2.1509000000000011E-2</c:v>
                </c:pt>
                <c:pt idx="1411">
                  <c:v>2.1285000000000033E-2</c:v>
                </c:pt>
                <c:pt idx="1412">
                  <c:v>2.1163000000000001E-2</c:v>
                </c:pt>
                <c:pt idx="1413">
                  <c:v>2.1582000000000011E-2</c:v>
                </c:pt>
                <c:pt idx="1414">
                  <c:v>2.1437000000000036E-2</c:v>
                </c:pt>
                <c:pt idx="1415">
                  <c:v>2.1690000000000011E-2</c:v>
                </c:pt>
                <c:pt idx="1416">
                  <c:v>2.0112999999999989E-2</c:v>
                </c:pt>
                <c:pt idx="1417">
                  <c:v>1.9814000000000023E-2</c:v>
                </c:pt>
                <c:pt idx="1418">
                  <c:v>2.0972000000000011E-2</c:v>
                </c:pt>
                <c:pt idx="1419">
                  <c:v>2.1291000000000032E-2</c:v>
                </c:pt>
                <c:pt idx="1420">
                  <c:v>2.0908000000000003E-2</c:v>
                </c:pt>
                <c:pt idx="1421">
                  <c:v>2.0756E-2</c:v>
                </c:pt>
                <c:pt idx="1422">
                  <c:v>2.0823000000000012E-2</c:v>
                </c:pt>
                <c:pt idx="1423">
                  <c:v>2.1226000000000002E-2</c:v>
                </c:pt>
                <c:pt idx="1424">
                  <c:v>2.1354999999999999E-2</c:v>
                </c:pt>
                <c:pt idx="1425">
                  <c:v>2.1160999999999989E-2</c:v>
                </c:pt>
                <c:pt idx="1426">
                  <c:v>2.1425000000000031E-2</c:v>
                </c:pt>
                <c:pt idx="1427">
                  <c:v>2.0937000000000011E-2</c:v>
                </c:pt>
                <c:pt idx="1428">
                  <c:v>2.0810000000000002E-2</c:v>
                </c:pt>
                <c:pt idx="1429">
                  <c:v>2.1455000000000012E-2</c:v>
                </c:pt>
                <c:pt idx="1430">
                  <c:v>2.131100000000001E-2</c:v>
                </c:pt>
                <c:pt idx="1431">
                  <c:v>2.1410000000000005E-2</c:v>
                </c:pt>
                <c:pt idx="1432">
                  <c:v>2.1155999999999998E-2</c:v>
                </c:pt>
                <c:pt idx="1433">
                  <c:v>2.0847000000000032E-2</c:v>
                </c:pt>
                <c:pt idx="1434">
                  <c:v>2.1081000000000051E-2</c:v>
                </c:pt>
                <c:pt idx="1435">
                  <c:v>2.0215000000000011E-2</c:v>
                </c:pt>
                <c:pt idx="1436">
                  <c:v>2.0177000000000011E-2</c:v>
                </c:pt>
                <c:pt idx="1437">
                  <c:v>2.0944999999999998E-2</c:v>
                </c:pt>
                <c:pt idx="1438">
                  <c:v>2.1608000000000006E-2</c:v>
                </c:pt>
                <c:pt idx="1439">
                  <c:v>2.1935000000000034E-2</c:v>
                </c:pt>
                <c:pt idx="1440">
                  <c:v>2.1143000000000002E-2</c:v>
                </c:pt>
                <c:pt idx="1441">
                  <c:v>2.0545000000000011E-2</c:v>
                </c:pt>
                <c:pt idx="1442">
                  <c:v>2.105400000000001E-2</c:v>
                </c:pt>
                <c:pt idx="1443">
                  <c:v>2.2571000000000035E-2</c:v>
                </c:pt>
                <c:pt idx="1444">
                  <c:v>2.2756999999999999E-2</c:v>
                </c:pt>
                <c:pt idx="1445">
                  <c:v>2.0582000000000003E-2</c:v>
                </c:pt>
                <c:pt idx="1446">
                  <c:v>1.8825000000000022E-2</c:v>
                </c:pt>
                <c:pt idx="1447">
                  <c:v>1.9092999999999999E-2</c:v>
                </c:pt>
                <c:pt idx="1448">
                  <c:v>1.9982000000000028E-2</c:v>
                </c:pt>
                <c:pt idx="1449">
                  <c:v>2.1523000000000004E-2</c:v>
                </c:pt>
                <c:pt idx="1450">
                  <c:v>2.2561999999999999E-2</c:v>
                </c:pt>
                <c:pt idx="1451">
                  <c:v>2.1234000000000034E-2</c:v>
                </c:pt>
                <c:pt idx="1452">
                  <c:v>2.1125999999999999E-2</c:v>
                </c:pt>
                <c:pt idx="1453">
                  <c:v>2.1296000000000002E-2</c:v>
                </c:pt>
                <c:pt idx="1454">
                  <c:v>2.1486000000000012E-2</c:v>
                </c:pt>
                <c:pt idx="1455">
                  <c:v>2.1229000000000012E-2</c:v>
                </c:pt>
                <c:pt idx="1456">
                  <c:v>2.0711999999999998E-2</c:v>
                </c:pt>
                <c:pt idx="1457">
                  <c:v>2.0862000000000002E-2</c:v>
                </c:pt>
                <c:pt idx="1458">
                  <c:v>2.1540000000000011E-2</c:v>
                </c:pt>
                <c:pt idx="1459">
                  <c:v>2.1964999999999998E-2</c:v>
                </c:pt>
                <c:pt idx="1460">
                  <c:v>2.3101999999999998E-2</c:v>
                </c:pt>
                <c:pt idx="1461">
                  <c:v>2.3225999999999997E-2</c:v>
                </c:pt>
                <c:pt idx="1462">
                  <c:v>2.4334000000000001E-2</c:v>
                </c:pt>
                <c:pt idx="1463">
                  <c:v>2.4292000000000001E-2</c:v>
                </c:pt>
                <c:pt idx="1464">
                  <c:v>2.6221000000000012E-2</c:v>
                </c:pt>
                <c:pt idx="1465">
                  <c:v>2.6621000000000016E-2</c:v>
                </c:pt>
                <c:pt idx="1466">
                  <c:v>2.5502000000000004E-2</c:v>
                </c:pt>
                <c:pt idx="1467">
                  <c:v>2.3935999999999999E-2</c:v>
                </c:pt>
                <c:pt idx="1468">
                  <c:v>2.1868000000000002E-2</c:v>
                </c:pt>
                <c:pt idx="1469">
                  <c:v>2.299700000000001E-2</c:v>
                </c:pt>
                <c:pt idx="1470">
                  <c:v>2.3213999999999999E-2</c:v>
                </c:pt>
                <c:pt idx="1471">
                  <c:v>2.5138000000000004E-2</c:v>
                </c:pt>
                <c:pt idx="1472">
                  <c:v>2.5323999999999999E-2</c:v>
                </c:pt>
                <c:pt idx="1473">
                  <c:v>2.5030000000000031E-2</c:v>
                </c:pt>
                <c:pt idx="1474">
                  <c:v>2.4041000000000035E-2</c:v>
                </c:pt>
                <c:pt idx="1475">
                  <c:v>2.3410000000000004E-2</c:v>
                </c:pt>
                <c:pt idx="1476">
                  <c:v>2.4364999999999987E-2</c:v>
                </c:pt>
                <c:pt idx="1477">
                  <c:v>2.3663999999999998E-2</c:v>
                </c:pt>
                <c:pt idx="1478">
                  <c:v>2.4231000000000037E-2</c:v>
                </c:pt>
                <c:pt idx="1479">
                  <c:v>2.5912000000000001E-2</c:v>
                </c:pt>
                <c:pt idx="1480">
                  <c:v>2.6432000000000035E-2</c:v>
                </c:pt>
                <c:pt idx="1481">
                  <c:v>2.5298000000000005E-2</c:v>
                </c:pt>
                <c:pt idx="1482">
                  <c:v>2.3198999999999987E-2</c:v>
                </c:pt>
                <c:pt idx="1483">
                  <c:v>2.3781999999999998E-2</c:v>
                </c:pt>
                <c:pt idx="1484">
                  <c:v>2.4702000000000002E-2</c:v>
                </c:pt>
                <c:pt idx="1485">
                  <c:v>2.4507000000000004E-2</c:v>
                </c:pt>
                <c:pt idx="1486">
                  <c:v>2.3813999999999998E-2</c:v>
                </c:pt>
                <c:pt idx="1487">
                  <c:v>2.2190000000000001E-2</c:v>
                </c:pt>
                <c:pt idx="1488">
                  <c:v>2.2952000000000011E-2</c:v>
                </c:pt>
                <c:pt idx="1489">
                  <c:v>2.3565999999999997E-2</c:v>
                </c:pt>
                <c:pt idx="1490">
                  <c:v>2.5984000000000011E-2</c:v>
                </c:pt>
                <c:pt idx="1491">
                  <c:v>2.6222000000000002E-2</c:v>
                </c:pt>
                <c:pt idx="1492">
                  <c:v>2.6686000000000012E-2</c:v>
                </c:pt>
                <c:pt idx="1493">
                  <c:v>2.6176000000000012E-2</c:v>
                </c:pt>
                <c:pt idx="1494">
                  <c:v>2.5954000000000001E-2</c:v>
                </c:pt>
                <c:pt idx="1495">
                  <c:v>2.4542999999999999E-2</c:v>
                </c:pt>
                <c:pt idx="1496">
                  <c:v>2.3401000000000012E-2</c:v>
                </c:pt>
                <c:pt idx="1497">
                  <c:v>2.2366E-2</c:v>
                </c:pt>
                <c:pt idx="1498">
                  <c:v>2.3293000000000005E-2</c:v>
                </c:pt>
                <c:pt idx="1499">
                  <c:v>2.3986E-2</c:v>
                </c:pt>
                <c:pt idx="1500">
                  <c:v>2.4876000000000016E-2</c:v>
                </c:pt>
                <c:pt idx="1501">
                  <c:v>2.4940000000000004E-2</c:v>
                </c:pt>
                <c:pt idx="1502">
                  <c:v>2.4305999999999998E-2</c:v>
                </c:pt>
                <c:pt idx="1503">
                  <c:v>2.4334999999999999E-2</c:v>
                </c:pt>
                <c:pt idx="1504">
                  <c:v>2.4565999999999998E-2</c:v>
                </c:pt>
                <c:pt idx="1506">
                  <c:v>8.6560000000000144E-3</c:v>
                </c:pt>
                <c:pt idx="1507">
                  <c:v>8.8710000000000143E-3</c:v>
                </c:pt>
                <c:pt idx="1508">
                  <c:v>9.0500000000000146E-3</c:v>
                </c:pt>
                <c:pt idx="1509">
                  <c:v>8.7860000000000021E-3</c:v>
                </c:pt>
                <c:pt idx="1510">
                  <c:v>7.7420000000000102E-3</c:v>
                </c:pt>
                <c:pt idx="1511">
                  <c:v>6.4810000000000128E-3</c:v>
                </c:pt>
                <c:pt idx="1512">
                  <c:v>7.202000000000007E-3</c:v>
                </c:pt>
                <c:pt idx="1513">
                  <c:v>8.4290000000000163E-3</c:v>
                </c:pt>
                <c:pt idx="1514">
                  <c:v>8.204000000000003E-3</c:v>
                </c:pt>
                <c:pt idx="1515">
                  <c:v>8.1950000000000044E-3</c:v>
                </c:pt>
                <c:pt idx="1516">
                  <c:v>7.8120000000000012E-3</c:v>
                </c:pt>
                <c:pt idx="1517">
                  <c:v>7.6910000000000034E-3</c:v>
                </c:pt>
                <c:pt idx="1518">
                  <c:v>8.4480000000000006E-3</c:v>
                </c:pt>
                <c:pt idx="1519">
                  <c:v>9.7200000000000047E-3</c:v>
                </c:pt>
                <c:pt idx="1520">
                  <c:v>8.6780000000000052E-3</c:v>
                </c:pt>
                <c:pt idx="1521">
                  <c:v>7.8730000000000102E-3</c:v>
                </c:pt>
                <c:pt idx="1522">
                  <c:v>8.6600000000000045E-3</c:v>
                </c:pt>
                <c:pt idx="1523">
                  <c:v>9.5770000000000161E-3</c:v>
                </c:pt>
                <c:pt idx="1524">
                  <c:v>9.3520000000000304E-3</c:v>
                </c:pt>
                <c:pt idx="1525">
                  <c:v>8.7180000000000001E-3</c:v>
                </c:pt>
                <c:pt idx="1526">
                  <c:v>9.2660000000000155E-3</c:v>
                </c:pt>
                <c:pt idx="1527">
                  <c:v>9.1020000000000163E-3</c:v>
                </c:pt>
                <c:pt idx="1528">
                  <c:v>9.2680000000000037E-3</c:v>
                </c:pt>
                <c:pt idx="1529">
                  <c:v>8.9400000000000122E-3</c:v>
                </c:pt>
                <c:pt idx="1530">
                  <c:v>9.7170000000000051E-3</c:v>
                </c:pt>
                <c:pt idx="1531">
                  <c:v>8.9510000000000145E-3</c:v>
                </c:pt>
                <c:pt idx="1532">
                  <c:v>9.3100000000000144E-3</c:v>
                </c:pt>
                <c:pt idx="1533">
                  <c:v>8.4290000000000163E-3</c:v>
                </c:pt>
                <c:pt idx="1534">
                  <c:v>7.8220000000000026E-3</c:v>
                </c:pt>
                <c:pt idx="1535">
                  <c:v>8.0580000000000027E-3</c:v>
                </c:pt>
                <c:pt idx="1536">
                  <c:v>9.8240000000000063E-3</c:v>
                </c:pt>
                <c:pt idx="1537">
                  <c:v>1.1734000000000003E-2</c:v>
                </c:pt>
                <c:pt idx="1538">
                  <c:v>1.2869999999999998E-2</c:v>
                </c:pt>
                <c:pt idx="1539">
                  <c:v>1.2555E-2</c:v>
                </c:pt>
                <c:pt idx="1540">
                  <c:v>1.2609000000000002E-2</c:v>
                </c:pt>
                <c:pt idx="1541">
                  <c:v>1.3301000000000019E-2</c:v>
                </c:pt>
                <c:pt idx="1542">
                  <c:v>1.2451000000000002E-2</c:v>
                </c:pt>
                <c:pt idx="1543">
                  <c:v>1.1674000000000007E-2</c:v>
                </c:pt>
                <c:pt idx="1544">
                  <c:v>1.2283000000000002E-2</c:v>
                </c:pt>
                <c:pt idx="1545">
                  <c:v>1.2199E-2</c:v>
                </c:pt>
                <c:pt idx="1546">
                  <c:v>1.2553000000000002E-2</c:v>
                </c:pt>
                <c:pt idx="1547">
                  <c:v>1.2529000000000002E-2</c:v>
                </c:pt>
                <c:pt idx="1548">
                  <c:v>1.1563000000000023E-2</c:v>
                </c:pt>
                <c:pt idx="1549">
                  <c:v>1.1572000000000013E-2</c:v>
                </c:pt>
                <c:pt idx="1550">
                  <c:v>1.1323000000000014E-2</c:v>
                </c:pt>
                <c:pt idx="1551">
                  <c:v>1.2121000000000003E-2</c:v>
                </c:pt>
                <c:pt idx="1552">
                  <c:v>1.2513000000000002E-2</c:v>
                </c:pt>
                <c:pt idx="1553">
                  <c:v>1.2222000000000005E-2</c:v>
                </c:pt>
                <c:pt idx="1554">
                  <c:v>1.0574000000000002E-2</c:v>
                </c:pt>
                <c:pt idx="1555">
                  <c:v>9.9250000000000223E-3</c:v>
                </c:pt>
                <c:pt idx="1556">
                  <c:v>1.1214000000000003E-2</c:v>
                </c:pt>
                <c:pt idx="1557">
                  <c:v>1.2341000000000003E-2</c:v>
                </c:pt>
                <c:pt idx="1558">
                  <c:v>1.2579999999999985E-2</c:v>
                </c:pt>
                <c:pt idx="1559">
                  <c:v>1.2315E-2</c:v>
                </c:pt>
                <c:pt idx="1560">
                  <c:v>1.1703000000000017E-2</c:v>
                </c:pt>
                <c:pt idx="1561">
                  <c:v>1.2560000000000005E-2</c:v>
                </c:pt>
                <c:pt idx="1562">
                  <c:v>1.2383999999999999E-2</c:v>
                </c:pt>
                <c:pt idx="1563">
                  <c:v>1.2834999999999996E-2</c:v>
                </c:pt>
                <c:pt idx="1564">
                  <c:v>1.1599999999999996E-2</c:v>
                </c:pt>
                <c:pt idx="1565">
                  <c:v>1.1927000000000017E-2</c:v>
                </c:pt>
                <c:pt idx="1566">
                  <c:v>1.0577999999999994E-2</c:v>
                </c:pt>
                <c:pt idx="1567">
                  <c:v>1.0045999999999998E-2</c:v>
                </c:pt>
                <c:pt idx="1568">
                  <c:v>1.0189999999999998E-2</c:v>
                </c:pt>
                <c:pt idx="1569">
                  <c:v>1.0501000000000005E-2</c:v>
                </c:pt>
                <c:pt idx="1570">
                  <c:v>1.1246000000000015E-2</c:v>
                </c:pt>
                <c:pt idx="1571">
                  <c:v>1.1799000000000002E-2</c:v>
                </c:pt>
                <c:pt idx="1572">
                  <c:v>1.1901000000000024E-2</c:v>
                </c:pt>
                <c:pt idx="1573">
                  <c:v>1.0224000000000007E-2</c:v>
                </c:pt>
                <c:pt idx="1574">
                  <c:v>1.1045000000000001E-2</c:v>
                </c:pt>
                <c:pt idx="1575">
                  <c:v>1.1124000000000005E-2</c:v>
                </c:pt>
                <c:pt idx="1576">
                  <c:v>1.1547000000000016E-2</c:v>
                </c:pt>
                <c:pt idx="1577">
                  <c:v>1.1768000000000018E-2</c:v>
                </c:pt>
                <c:pt idx="1578">
                  <c:v>1.3246000000000013E-2</c:v>
                </c:pt>
                <c:pt idx="1579">
                  <c:v>1.2879000000000002E-2</c:v>
                </c:pt>
                <c:pt idx="1580">
                  <c:v>1.191000000000002E-2</c:v>
                </c:pt>
                <c:pt idx="1581">
                  <c:v>1.1856999999999999E-2</c:v>
                </c:pt>
                <c:pt idx="1582">
                  <c:v>1.2100000000000001E-2</c:v>
                </c:pt>
                <c:pt idx="1583">
                  <c:v>1.1977000000000005E-2</c:v>
                </c:pt>
                <c:pt idx="1584">
                  <c:v>1.2418999999999998E-2</c:v>
                </c:pt>
                <c:pt idx="1585">
                  <c:v>1.2492E-2</c:v>
                </c:pt>
                <c:pt idx="1586">
                  <c:v>1.1093000000000002E-2</c:v>
                </c:pt>
                <c:pt idx="1587">
                  <c:v>1.0429000000000001E-2</c:v>
                </c:pt>
                <c:pt idx="1588">
                  <c:v>1.0971000000000003E-2</c:v>
                </c:pt>
                <c:pt idx="1589">
                  <c:v>1.2775999999999996E-2</c:v>
                </c:pt>
                <c:pt idx="1590">
                  <c:v>1.3720000000000022E-2</c:v>
                </c:pt>
                <c:pt idx="1591">
                  <c:v>1.1842000000000024E-2</c:v>
                </c:pt>
                <c:pt idx="1592">
                  <c:v>1.1665000000000017E-2</c:v>
                </c:pt>
                <c:pt idx="1593">
                  <c:v>1.1973000000000001E-2</c:v>
                </c:pt>
                <c:pt idx="1594">
                  <c:v>1.2416999999999996E-2</c:v>
                </c:pt>
                <c:pt idx="1595">
                  <c:v>1.1982000000000022E-2</c:v>
                </c:pt>
                <c:pt idx="1596">
                  <c:v>1.182700000000002E-2</c:v>
                </c:pt>
                <c:pt idx="1597">
                  <c:v>1.0718999999999998E-2</c:v>
                </c:pt>
                <c:pt idx="1598">
                  <c:v>1.0998000000000001E-2</c:v>
                </c:pt>
                <c:pt idx="1599">
                  <c:v>1.0659E-2</c:v>
                </c:pt>
                <c:pt idx="1600">
                  <c:v>1.0423000000000003E-2</c:v>
                </c:pt>
                <c:pt idx="1601">
                  <c:v>1.0300999999999999E-2</c:v>
                </c:pt>
                <c:pt idx="1602">
                  <c:v>1.1129000000000005E-2</c:v>
                </c:pt>
                <c:pt idx="1603">
                  <c:v>1.2213999999999996E-2</c:v>
                </c:pt>
                <c:pt idx="1604">
                  <c:v>1.3139E-2</c:v>
                </c:pt>
                <c:pt idx="1605">
                  <c:v>1.2692000000000002E-2</c:v>
                </c:pt>
                <c:pt idx="1606">
                  <c:v>1.1568000000000016E-2</c:v>
                </c:pt>
                <c:pt idx="1607">
                  <c:v>1.0863000000000001E-2</c:v>
                </c:pt>
                <c:pt idx="1608">
                  <c:v>1.0026999999999998E-2</c:v>
                </c:pt>
                <c:pt idx="1609">
                  <c:v>1.0408000000000002E-2</c:v>
                </c:pt>
                <c:pt idx="1610">
                  <c:v>1.0494000000000002E-2</c:v>
                </c:pt>
                <c:pt idx="1611">
                  <c:v>1.1042000000000014E-2</c:v>
                </c:pt>
                <c:pt idx="1612">
                  <c:v>1.2178999999999985E-2</c:v>
                </c:pt>
                <c:pt idx="1613">
                  <c:v>1.1687000000000001E-2</c:v>
                </c:pt>
                <c:pt idx="1614">
                  <c:v>1.1509000000000005E-2</c:v>
                </c:pt>
                <c:pt idx="1615">
                  <c:v>1.0522999999999999E-2</c:v>
                </c:pt>
                <c:pt idx="1616">
                  <c:v>1.1214000000000003E-2</c:v>
                </c:pt>
                <c:pt idx="1617">
                  <c:v>1.0877E-2</c:v>
                </c:pt>
                <c:pt idx="1618">
                  <c:v>1.1173000000000002E-2</c:v>
                </c:pt>
                <c:pt idx="1619">
                  <c:v>1.0232999999999996E-2</c:v>
                </c:pt>
                <c:pt idx="1620">
                  <c:v>1.0333E-2</c:v>
                </c:pt>
                <c:pt idx="1621">
                  <c:v>1.2630000000000001E-2</c:v>
                </c:pt>
                <c:pt idx="1622">
                  <c:v>1.2973000000000002E-2</c:v>
                </c:pt>
                <c:pt idx="1623">
                  <c:v>1.3489000000000001E-2</c:v>
                </c:pt>
                <c:pt idx="1624">
                  <c:v>1.3317000000000001E-2</c:v>
                </c:pt>
                <c:pt idx="1625">
                  <c:v>1.3481000000000017E-2</c:v>
                </c:pt>
                <c:pt idx="1626">
                  <c:v>1.3531000000000003E-2</c:v>
                </c:pt>
                <c:pt idx="1627">
                  <c:v>1.3548000000000001E-2</c:v>
                </c:pt>
                <c:pt idx="1628">
                  <c:v>1.2074E-2</c:v>
                </c:pt>
                <c:pt idx="1629">
                  <c:v>1.2232000000000002E-2</c:v>
                </c:pt>
                <c:pt idx="1630">
                  <c:v>1.1851000000000018E-2</c:v>
                </c:pt>
                <c:pt idx="1631">
                  <c:v>1.2919E-2</c:v>
                </c:pt>
                <c:pt idx="1632">
                  <c:v>1.2383999999999999E-2</c:v>
                </c:pt>
                <c:pt idx="1633">
                  <c:v>1.1599000000000003E-2</c:v>
                </c:pt>
                <c:pt idx="1634">
                  <c:v>1.1887000000000017E-2</c:v>
                </c:pt>
                <c:pt idx="1635">
                  <c:v>1.2437999999999998E-2</c:v>
                </c:pt>
                <c:pt idx="1636">
                  <c:v>1.1203000000000001E-2</c:v>
                </c:pt>
                <c:pt idx="1637">
                  <c:v>1.0361000000000007E-2</c:v>
                </c:pt>
                <c:pt idx="1638">
                  <c:v>1.0003000000000001E-2</c:v>
                </c:pt>
                <c:pt idx="1639">
                  <c:v>1.0827000000000005E-2</c:v>
                </c:pt>
                <c:pt idx="1640">
                  <c:v>1.2879000000000002E-2</c:v>
                </c:pt>
                <c:pt idx="1641">
                  <c:v>1.2478E-2</c:v>
                </c:pt>
                <c:pt idx="1642">
                  <c:v>1.1521000000000021E-2</c:v>
                </c:pt>
                <c:pt idx="1643">
                  <c:v>1.0430999999999998E-2</c:v>
                </c:pt>
                <c:pt idx="1644">
                  <c:v>1.0077999999999988E-2</c:v>
                </c:pt>
                <c:pt idx="1645">
                  <c:v>1.0281999999999999E-2</c:v>
                </c:pt>
                <c:pt idx="1646">
                  <c:v>1.2008E-2</c:v>
                </c:pt>
                <c:pt idx="1647">
                  <c:v>1.3710000000000005E-2</c:v>
                </c:pt>
                <c:pt idx="1648">
                  <c:v>1.3993000000000005E-2</c:v>
                </c:pt>
                <c:pt idx="1649">
                  <c:v>1.2692999999999998E-2</c:v>
                </c:pt>
                <c:pt idx="1650">
                  <c:v>1.4024000000000002E-2</c:v>
                </c:pt>
                <c:pt idx="1651">
                  <c:v>1.4754999999999996E-2</c:v>
                </c:pt>
                <c:pt idx="1652">
                  <c:v>1.5072000000000002E-2</c:v>
                </c:pt>
                <c:pt idx="1653">
                  <c:v>1.6583000000000021E-2</c:v>
                </c:pt>
                <c:pt idx="1654">
                  <c:v>1.6539999999999999E-2</c:v>
                </c:pt>
                <c:pt idx="1655">
                  <c:v>1.5887999999999999E-2</c:v>
                </c:pt>
                <c:pt idx="1656">
                  <c:v>1.4607000000000002E-2</c:v>
                </c:pt>
                <c:pt idx="1657">
                  <c:v>1.4164000000000001E-2</c:v>
                </c:pt>
                <c:pt idx="1658">
                  <c:v>1.3166000000000013E-2</c:v>
                </c:pt>
                <c:pt idx="1659">
                  <c:v>1.4864000000000007E-2</c:v>
                </c:pt>
                <c:pt idx="1660">
                  <c:v>1.4595E-2</c:v>
                </c:pt>
                <c:pt idx="1661">
                  <c:v>1.5025999999999999E-2</c:v>
                </c:pt>
                <c:pt idx="1662">
                  <c:v>1.4363000000000003E-2</c:v>
                </c:pt>
                <c:pt idx="1663">
                  <c:v>1.4404999999999998E-2</c:v>
                </c:pt>
                <c:pt idx="1664">
                  <c:v>1.5516000000000002E-2</c:v>
                </c:pt>
                <c:pt idx="1665">
                  <c:v>1.4544000000000001E-2</c:v>
                </c:pt>
                <c:pt idx="1666">
                  <c:v>1.4981000000000003E-2</c:v>
                </c:pt>
                <c:pt idx="1667">
                  <c:v>1.4436999999999988E-2</c:v>
                </c:pt>
                <c:pt idx="1668">
                  <c:v>1.4237E-2</c:v>
                </c:pt>
                <c:pt idx="1669">
                  <c:v>1.4976E-2</c:v>
                </c:pt>
                <c:pt idx="1670">
                  <c:v>1.5533999999999999E-2</c:v>
                </c:pt>
                <c:pt idx="1671">
                  <c:v>1.5363000000000016E-2</c:v>
                </c:pt>
                <c:pt idx="1672">
                  <c:v>1.4709000000000003E-2</c:v>
                </c:pt>
                <c:pt idx="1673">
                  <c:v>1.4923000000000007E-2</c:v>
                </c:pt>
                <c:pt idx="1674">
                  <c:v>1.4449000000000002E-2</c:v>
                </c:pt>
                <c:pt idx="1675">
                  <c:v>1.3691999999999999E-2</c:v>
                </c:pt>
                <c:pt idx="1676">
                  <c:v>1.3977000000000005E-2</c:v>
                </c:pt>
                <c:pt idx="1677">
                  <c:v>1.4317999999999985E-2</c:v>
                </c:pt>
                <c:pt idx="1678">
                  <c:v>1.4283000000000002E-2</c:v>
                </c:pt>
                <c:pt idx="1679">
                  <c:v>1.4272E-2</c:v>
                </c:pt>
                <c:pt idx="1680">
                  <c:v>1.4034999999999985E-2</c:v>
                </c:pt>
                <c:pt idx="1681">
                  <c:v>1.3521000000000017E-2</c:v>
                </c:pt>
                <c:pt idx="1682">
                  <c:v>1.5462000000000016E-2</c:v>
                </c:pt>
                <c:pt idx="1683">
                  <c:v>1.5391000000000005E-2</c:v>
                </c:pt>
                <c:pt idx="1684">
                  <c:v>1.5172E-2</c:v>
                </c:pt>
                <c:pt idx="1685">
                  <c:v>1.4730000000000002E-2</c:v>
                </c:pt>
                <c:pt idx="1686">
                  <c:v>1.5198999999999994E-2</c:v>
                </c:pt>
                <c:pt idx="1687">
                  <c:v>1.4390000000000002E-2</c:v>
                </c:pt>
                <c:pt idx="1688">
                  <c:v>1.3754000000000009E-2</c:v>
                </c:pt>
                <c:pt idx="1689">
                  <c:v>1.3674000000000007E-2</c:v>
                </c:pt>
                <c:pt idx="1690">
                  <c:v>1.4433E-2</c:v>
                </c:pt>
                <c:pt idx="1691">
                  <c:v>1.5389000000000005E-2</c:v>
                </c:pt>
                <c:pt idx="1692">
                  <c:v>1.4903000000000003E-2</c:v>
                </c:pt>
                <c:pt idx="1693">
                  <c:v>1.4442000000000003E-2</c:v>
                </c:pt>
                <c:pt idx="1694">
                  <c:v>1.4676000000000002E-2</c:v>
                </c:pt>
                <c:pt idx="1695">
                  <c:v>1.5023000000000005E-2</c:v>
                </c:pt>
                <c:pt idx="1696">
                  <c:v>1.4593999999999998E-2</c:v>
                </c:pt>
                <c:pt idx="1697">
                  <c:v>1.4662000000000003E-2</c:v>
                </c:pt>
                <c:pt idx="1698">
                  <c:v>1.4336E-2</c:v>
                </c:pt>
                <c:pt idx="1699">
                  <c:v>1.5887000000000005E-2</c:v>
                </c:pt>
                <c:pt idx="1700">
                  <c:v>1.4448000000000001E-2</c:v>
                </c:pt>
                <c:pt idx="1701">
                  <c:v>1.3667000000000019E-2</c:v>
                </c:pt>
                <c:pt idx="1702">
                  <c:v>1.4098999999999981E-2</c:v>
                </c:pt>
                <c:pt idx="1703">
                  <c:v>1.4075999999999988E-2</c:v>
                </c:pt>
                <c:pt idx="1704">
                  <c:v>1.4527000000000003E-2</c:v>
                </c:pt>
                <c:pt idx="1705">
                  <c:v>1.3830000000000005E-2</c:v>
                </c:pt>
                <c:pt idx="1706">
                  <c:v>1.4855000000000002E-2</c:v>
                </c:pt>
                <c:pt idx="1707">
                  <c:v>1.5306999999999999E-2</c:v>
                </c:pt>
                <c:pt idx="1708">
                  <c:v>1.5358999999999998E-2</c:v>
                </c:pt>
                <c:pt idx="1709">
                  <c:v>1.4898000000000002E-2</c:v>
                </c:pt>
                <c:pt idx="1710">
                  <c:v>1.4021000000000002E-2</c:v>
                </c:pt>
                <c:pt idx="1711">
                  <c:v>1.2862999999999999E-2</c:v>
                </c:pt>
                <c:pt idx="1712">
                  <c:v>1.4234999999999998E-2</c:v>
                </c:pt>
                <c:pt idx="1713">
                  <c:v>1.4473E-2</c:v>
                </c:pt>
                <c:pt idx="1714">
                  <c:v>1.4671000000000002E-2</c:v>
                </c:pt>
                <c:pt idx="1715">
                  <c:v>1.5410999999999999E-2</c:v>
                </c:pt>
                <c:pt idx="1716">
                  <c:v>1.5131000000000002E-2</c:v>
                </c:pt>
                <c:pt idx="1717">
                  <c:v>1.4313999999999988E-2</c:v>
                </c:pt>
                <c:pt idx="1718">
                  <c:v>1.3358000000000002E-2</c:v>
                </c:pt>
                <c:pt idx="1719">
                  <c:v>1.4282000000000001E-2</c:v>
                </c:pt>
                <c:pt idx="1720">
                  <c:v>1.4258999999999983E-2</c:v>
                </c:pt>
                <c:pt idx="1721">
                  <c:v>1.3748000000000017E-2</c:v>
                </c:pt>
                <c:pt idx="1722">
                  <c:v>1.4125000000000002E-2</c:v>
                </c:pt>
                <c:pt idx="1723">
                  <c:v>1.4385999999999998E-2</c:v>
                </c:pt>
                <c:pt idx="1724">
                  <c:v>1.4510000000000002E-2</c:v>
                </c:pt>
                <c:pt idx="1725">
                  <c:v>1.4018999999999981E-2</c:v>
                </c:pt>
                <c:pt idx="1726">
                  <c:v>1.4802000000000001E-2</c:v>
                </c:pt>
                <c:pt idx="1727">
                  <c:v>1.4558999999999985E-2</c:v>
                </c:pt>
                <c:pt idx="1728">
                  <c:v>1.5086000000000007E-2</c:v>
                </c:pt>
                <c:pt idx="1729">
                  <c:v>1.4730000000000002E-2</c:v>
                </c:pt>
                <c:pt idx="1730">
                  <c:v>1.3727000000000013E-2</c:v>
                </c:pt>
                <c:pt idx="1731">
                  <c:v>1.3911000000000003E-2</c:v>
                </c:pt>
                <c:pt idx="1732">
                  <c:v>1.4586999999999998E-2</c:v>
                </c:pt>
                <c:pt idx="1733">
                  <c:v>1.4151E-2</c:v>
                </c:pt>
                <c:pt idx="1734">
                  <c:v>1.5069000000000003E-2</c:v>
                </c:pt>
                <c:pt idx="1735">
                  <c:v>1.4223000000000001E-2</c:v>
                </c:pt>
                <c:pt idx="1736">
                  <c:v>1.4748000000000002E-2</c:v>
                </c:pt>
                <c:pt idx="1737">
                  <c:v>1.3788000000000016E-2</c:v>
                </c:pt>
                <c:pt idx="1738">
                  <c:v>1.2991000000000003E-2</c:v>
                </c:pt>
                <c:pt idx="1739">
                  <c:v>1.4160000000000002E-2</c:v>
                </c:pt>
                <c:pt idx="1740">
                  <c:v>1.4645000000000005E-2</c:v>
                </c:pt>
                <c:pt idx="1741">
                  <c:v>1.5095000000000001E-2</c:v>
                </c:pt>
                <c:pt idx="1742">
                  <c:v>1.4645000000000005E-2</c:v>
                </c:pt>
                <c:pt idx="1743">
                  <c:v>1.3064000000000001E-2</c:v>
                </c:pt>
                <c:pt idx="1744">
                  <c:v>1.3406000000000003E-2</c:v>
                </c:pt>
                <c:pt idx="1745">
                  <c:v>1.5731999999999999E-2</c:v>
                </c:pt>
                <c:pt idx="1746">
                  <c:v>1.6914000000000005E-2</c:v>
                </c:pt>
                <c:pt idx="1747">
                  <c:v>1.5345000000000001E-2</c:v>
                </c:pt>
                <c:pt idx="1748">
                  <c:v>1.3957000000000002E-2</c:v>
                </c:pt>
                <c:pt idx="1749">
                  <c:v>1.3025000000000005E-2</c:v>
                </c:pt>
                <c:pt idx="1750">
                  <c:v>1.3989000000000014E-2</c:v>
                </c:pt>
                <c:pt idx="1751">
                  <c:v>1.4194E-2</c:v>
                </c:pt>
                <c:pt idx="1752">
                  <c:v>1.5025000000000005E-2</c:v>
                </c:pt>
                <c:pt idx="1753">
                  <c:v>1.5366000000000001E-2</c:v>
                </c:pt>
                <c:pt idx="1754">
                  <c:v>1.5316E-2</c:v>
                </c:pt>
                <c:pt idx="1755">
                  <c:v>1.5982000000000024E-2</c:v>
                </c:pt>
                <c:pt idx="1757">
                  <c:v>1.0829000000000005E-2</c:v>
                </c:pt>
                <c:pt idx="1758">
                  <c:v>1.0543000000000005E-2</c:v>
                </c:pt>
                <c:pt idx="1759">
                  <c:v>9.6320000000000138E-3</c:v>
                </c:pt>
                <c:pt idx="1760">
                  <c:v>9.6480000000000003E-3</c:v>
                </c:pt>
                <c:pt idx="1761">
                  <c:v>1.0256999999999994E-2</c:v>
                </c:pt>
                <c:pt idx="1762">
                  <c:v>9.8800000000000242E-3</c:v>
                </c:pt>
                <c:pt idx="1763">
                  <c:v>9.2200000000000008E-3</c:v>
                </c:pt>
                <c:pt idx="1764">
                  <c:v>9.4410000000000032E-3</c:v>
                </c:pt>
                <c:pt idx="1765">
                  <c:v>9.7380000000000001E-3</c:v>
                </c:pt>
                <c:pt idx="1766">
                  <c:v>9.2070000000000051E-3</c:v>
                </c:pt>
                <c:pt idx="1767">
                  <c:v>1.0640000000000005E-2</c:v>
                </c:pt>
                <c:pt idx="1768">
                  <c:v>1.168300000000002E-2</c:v>
                </c:pt>
                <c:pt idx="1769">
                  <c:v>1.0754E-2</c:v>
                </c:pt>
                <c:pt idx="1770">
                  <c:v>1.0742000000000015E-2</c:v>
                </c:pt>
                <c:pt idx="1771">
                  <c:v>1.0877E-2</c:v>
                </c:pt>
                <c:pt idx="1772">
                  <c:v>1.1030999999999999E-2</c:v>
                </c:pt>
                <c:pt idx="1773">
                  <c:v>1.1132000000000001E-2</c:v>
                </c:pt>
                <c:pt idx="1774">
                  <c:v>1.2047E-2</c:v>
                </c:pt>
                <c:pt idx="1775">
                  <c:v>1.1280000000000017E-2</c:v>
                </c:pt>
                <c:pt idx="1776">
                  <c:v>1.1264000000000014E-2</c:v>
                </c:pt>
                <c:pt idx="1777">
                  <c:v>1.1273999999999999E-2</c:v>
                </c:pt>
                <c:pt idx="1778">
                  <c:v>1.1074000000000002E-2</c:v>
                </c:pt>
                <c:pt idx="1779">
                  <c:v>1.0229000000000002E-2</c:v>
                </c:pt>
                <c:pt idx="1780">
                  <c:v>1.0664999999999999E-2</c:v>
                </c:pt>
                <c:pt idx="1781">
                  <c:v>1.0863000000000001E-2</c:v>
                </c:pt>
                <c:pt idx="1782">
                  <c:v>1.1132000000000001E-2</c:v>
                </c:pt>
                <c:pt idx="1783">
                  <c:v>1.1250000000000003E-2</c:v>
                </c:pt>
                <c:pt idx="1784">
                  <c:v>1.2550000000000002E-2</c:v>
                </c:pt>
                <c:pt idx="1785">
                  <c:v>1.2083999999999998E-2</c:v>
                </c:pt>
                <c:pt idx="1786">
                  <c:v>1.1469000000000005E-2</c:v>
                </c:pt>
                <c:pt idx="1787">
                  <c:v>1.0786000000000007E-2</c:v>
                </c:pt>
                <c:pt idx="1788">
                  <c:v>1.0570000000000001E-2</c:v>
                </c:pt>
                <c:pt idx="1789">
                  <c:v>1.0276E-2</c:v>
                </c:pt>
                <c:pt idx="1790">
                  <c:v>1.0178999999999987E-2</c:v>
                </c:pt>
                <c:pt idx="1791">
                  <c:v>1.0302000000000007E-2</c:v>
                </c:pt>
                <c:pt idx="1792">
                  <c:v>9.7760000000000121E-3</c:v>
                </c:pt>
                <c:pt idx="1793">
                  <c:v>1.1647000000000012E-2</c:v>
                </c:pt>
                <c:pt idx="1794">
                  <c:v>1.1790000000000016E-2</c:v>
                </c:pt>
                <c:pt idx="1795">
                  <c:v>1.1046000000000005E-2</c:v>
                </c:pt>
                <c:pt idx="1796">
                  <c:v>1.0185000000000001E-2</c:v>
                </c:pt>
                <c:pt idx="1797">
                  <c:v>1.0381000000000003E-2</c:v>
                </c:pt>
                <c:pt idx="1798">
                  <c:v>1.1163000000000011E-2</c:v>
                </c:pt>
                <c:pt idx="1799">
                  <c:v>1.0224000000000007E-2</c:v>
                </c:pt>
                <c:pt idx="1800">
                  <c:v>1.0180000000000005E-2</c:v>
                </c:pt>
                <c:pt idx="1801">
                  <c:v>1.1126000000000007E-2</c:v>
                </c:pt>
                <c:pt idx="1802">
                  <c:v>1.2108000000000001E-2</c:v>
                </c:pt>
                <c:pt idx="1803">
                  <c:v>1.0941000000000011E-2</c:v>
                </c:pt>
                <c:pt idx="1804">
                  <c:v>1.0503000000000005E-2</c:v>
                </c:pt>
                <c:pt idx="1805">
                  <c:v>1.1642000000000022E-2</c:v>
                </c:pt>
                <c:pt idx="1806">
                  <c:v>1.2773E-2</c:v>
                </c:pt>
                <c:pt idx="1807">
                  <c:v>1.1272000000000003E-2</c:v>
                </c:pt>
                <c:pt idx="1808">
                  <c:v>1.0321000000000007E-2</c:v>
                </c:pt>
                <c:pt idx="1809">
                  <c:v>1.0601000000000001E-2</c:v>
                </c:pt>
                <c:pt idx="1810">
                  <c:v>1.0512000000000001E-2</c:v>
                </c:pt>
                <c:pt idx="1811">
                  <c:v>1.0962000000000013E-2</c:v>
                </c:pt>
                <c:pt idx="1812">
                  <c:v>1.0773E-2</c:v>
                </c:pt>
                <c:pt idx="1813">
                  <c:v>1.0956E-2</c:v>
                </c:pt>
                <c:pt idx="1814">
                  <c:v>1.0676E-2</c:v>
                </c:pt>
                <c:pt idx="1815">
                  <c:v>1.0905000000000003E-2</c:v>
                </c:pt>
                <c:pt idx="1816">
                  <c:v>1.1022000000000018E-2</c:v>
                </c:pt>
                <c:pt idx="1817">
                  <c:v>1.2321000000000007E-2</c:v>
                </c:pt>
                <c:pt idx="1818">
                  <c:v>1.2175999999999998E-2</c:v>
                </c:pt>
                <c:pt idx="1819">
                  <c:v>1.1482000000000016E-2</c:v>
                </c:pt>
                <c:pt idx="1820">
                  <c:v>1.0071E-2</c:v>
                </c:pt>
                <c:pt idx="1821">
                  <c:v>1.031E-2</c:v>
                </c:pt>
                <c:pt idx="1822">
                  <c:v>1.2562000000000005E-2</c:v>
                </c:pt>
                <c:pt idx="1823">
                  <c:v>1.2522999999999999E-2</c:v>
                </c:pt>
                <c:pt idx="1824">
                  <c:v>1.1792000000000018E-2</c:v>
                </c:pt>
                <c:pt idx="1825">
                  <c:v>1.1329000000000007E-2</c:v>
                </c:pt>
                <c:pt idx="1826">
                  <c:v>1.1241000000000013E-2</c:v>
                </c:pt>
                <c:pt idx="1827">
                  <c:v>1.2061000000000002E-2</c:v>
                </c:pt>
                <c:pt idx="1828">
                  <c:v>1.0522999999999999E-2</c:v>
                </c:pt>
                <c:pt idx="1829">
                  <c:v>1.0076E-2</c:v>
                </c:pt>
                <c:pt idx="1830">
                  <c:v>1.1283000000000015E-2</c:v>
                </c:pt>
                <c:pt idx="1831">
                  <c:v>1.1563000000000023E-2</c:v>
                </c:pt>
                <c:pt idx="1832">
                  <c:v>1.1756000000000003E-2</c:v>
                </c:pt>
                <c:pt idx="1833">
                  <c:v>1.1995000000000007E-2</c:v>
                </c:pt>
                <c:pt idx="1834">
                  <c:v>1.1689000000000003E-2</c:v>
                </c:pt>
                <c:pt idx="1835">
                  <c:v>1.1984000000000019E-2</c:v>
                </c:pt>
                <c:pt idx="1836">
                  <c:v>1.1462000000000017E-2</c:v>
                </c:pt>
                <c:pt idx="1837">
                  <c:v>1.1144000000000001E-2</c:v>
                </c:pt>
                <c:pt idx="1838">
                  <c:v>1.0874000000000003E-2</c:v>
                </c:pt>
                <c:pt idx="1839">
                  <c:v>1.0080000000000007E-2</c:v>
                </c:pt>
                <c:pt idx="1840">
                  <c:v>1.0437999999999998E-2</c:v>
                </c:pt>
                <c:pt idx="1841">
                  <c:v>1.1529000000000001E-2</c:v>
                </c:pt>
                <c:pt idx="1842">
                  <c:v>1.2586000000000003E-2</c:v>
                </c:pt>
                <c:pt idx="1843">
                  <c:v>1.1854000000000005E-2</c:v>
                </c:pt>
                <c:pt idx="1844">
                  <c:v>1.0607000000000005E-2</c:v>
                </c:pt>
                <c:pt idx="1845">
                  <c:v>1.1296000000000002E-2</c:v>
                </c:pt>
                <c:pt idx="1846">
                  <c:v>1.2213999999999996E-2</c:v>
                </c:pt>
                <c:pt idx="1847">
                  <c:v>1.2086E-2</c:v>
                </c:pt>
                <c:pt idx="1848">
                  <c:v>1.0740000000000013E-2</c:v>
                </c:pt>
                <c:pt idx="1849">
                  <c:v>1.0216999999999988E-2</c:v>
                </c:pt>
                <c:pt idx="1850">
                  <c:v>1.0721000000000003E-2</c:v>
                </c:pt>
                <c:pt idx="1851">
                  <c:v>1.1219000000000003E-2</c:v>
                </c:pt>
                <c:pt idx="1852">
                  <c:v>1.2251999999999996E-2</c:v>
                </c:pt>
                <c:pt idx="1853">
                  <c:v>1.2959E-2</c:v>
                </c:pt>
                <c:pt idx="1854">
                  <c:v>1.1757999999999999E-2</c:v>
                </c:pt>
                <c:pt idx="1855">
                  <c:v>8.744E-3</c:v>
                </c:pt>
                <c:pt idx="1856">
                  <c:v>8.8620000000000244E-3</c:v>
                </c:pt>
                <c:pt idx="1857">
                  <c:v>1.0501000000000005E-2</c:v>
                </c:pt>
                <c:pt idx="1858">
                  <c:v>1.0553999999999996E-2</c:v>
                </c:pt>
                <c:pt idx="1859">
                  <c:v>9.8790000000000197E-3</c:v>
                </c:pt>
                <c:pt idx="1860">
                  <c:v>1.0061000000000007E-2</c:v>
                </c:pt>
                <c:pt idx="1861">
                  <c:v>9.9810000000000124E-3</c:v>
                </c:pt>
                <c:pt idx="1862">
                  <c:v>9.380000000000022E-3</c:v>
                </c:pt>
                <c:pt idx="1863">
                  <c:v>1.0068000000000001E-2</c:v>
                </c:pt>
                <c:pt idx="1864">
                  <c:v>1.1126000000000007E-2</c:v>
                </c:pt>
                <c:pt idx="1865">
                  <c:v>1.0914000000000002E-2</c:v>
                </c:pt>
                <c:pt idx="1866">
                  <c:v>1.1042000000000014E-2</c:v>
                </c:pt>
                <c:pt idx="1867">
                  <c:v>1.0500000000000015E-2</c:v>
                </c:pt>
                <c:pt idx="1868">
                  <c:v>1.1101000000000014E-2</c:v>
                </c:pt>
                <c:pt idx="1869">
                  <c:v>1.2007E-2</c:v>
                </c:pt>
                <c:pt idx="1870">
                  <c:v>1.2711999999999998E-2</c:v>
                </c:pt>
                <c:pt idx="1871">
                  <c:v>1.1888000000000011E-2</c:v>
                </c:pt>
                <c:pt idx="1872">
                  <c:v>1.0718E-2</c:v>
                </c:pt>
                <c:pt idx="1873">
                  <c:v>1.0521000000000013E-2</c:v>
                </c:pt>
                <c:pt idx="1874">
                  <c:v>1.1188000000000005E-2</c:v>
                </c:pt>
                <c:pt idx="1875">
                  <c:v>1.0806000000000001E-2</c:v>
                </c:pt>
                <c:pt idx="1876">
                  <c:v>1.1188999999999999E-2</c:v>
                </c:pt>
                <c:pt idx="1877">
                  <c:v>1.0916E-2</c:v>
                </c:pt>
                <c:pt idx="1878">
                  <c:v>1.0793000000000001E-2</c:v>
                </c:pt>
                <c:pt idx="1879">
                  <c:v>1.1358999999999998E-2</c:v>
                </c:pt>
                <c:pt idx="1880">
                  <c:v>1.0936E-2</c:v>
                </c:pt>
                <c:pt idx="1881">
                  <c:v>1.0941000000000011E-2</c:v>
                </c:pt>
                <c:pt idx="1882">
                  <c:v>1.1171000000000007E-2</c:v>
                </c:pt>
                <c:pt idx="1883">
                  <c:v>1.2482999999999999E-2</c:v>
                </c:pt>
                <c:pt idx="1884">
                  <c:v>1.1775000000000009E-2</c:v>
                </c:pt>
                <c:pt idx="1885">
                  <c:v>1.2246000000000003E-2</c:v>
                </c:pt>
                <c:pt idx="1886">
                  <c:v>1.1694000000000003E-2</c:v>
                </c:pt>
                <c:pt idx="1887">
                  <c:v>1.1013000000000005E-2</c:v>
                </c:pt>
                <c:pt idx="1888">
                  <c:v>1.0364000000000003E-2</c:v>
                </c:pt>
                <c:pt idx="1889">
                  <c:v>1.1051000000000005E-2</c:v>
                </c:pt>
                <c:pt idx="1890">
                  <c:v>1.0647000000000005E-2</c:v>
                </c:pt>
                <c:pt idx="1891">
                  <c:v>1.0606000000000003E-2</c:v>
                </c:pt>
                <c:pt idx="1892">
                  <c:v>1.1372000000000005E-2</c:v>
                </c:pt>
                <c:pt idx="1893">
                  <c:v>1.1795000000000005E-2</c:v>
                </c:pt>
                <c:pt idx="1894">
                  <c:v>1.1155000000000003E-2</c:v>
                </c:pt>
                <c:pt idx="1895">
                  <c:v>1.0647999999999999E-2</c:v>
                </c:pt>
                <c:pt idx="1896">
                  <c:v>1.0531E-2</c:v>
                </c:pt>
                <c:pt idx="1897">
                  <c:v>1.0349000000000001E-2</c:v>
                </c:pt>
                <c:pt idx="1898">
                  <c:v>1.1591000000000014E-2</c:v>
                </c:pt>
                <c:pt idx="1899">
                  <c:v>1.1136000000000005E-2</c:v>
                </c:pt>
                <c:pt idx="1900">
                  <c:v>1.0808999999999999E-2</c:v>
                </c:pt>
                <c:pt idx="1901">
                  <c:v>1.0468999999999999E-2</c:v>
                </c:pt>
                <c:pt idx="1902">
                  <c:v>1.1795999999999999E-2</c:v>
                </c:pt>
                <c:pt idx="1903">
                  <c:v>1.0933000000000003E-2</c:v>
                </c:pt>
                <c:pt idx="1904">
                  <c:v>1.0022000000000001E-2</c:v>
                </c:pt>
                <c:pt idx="1905">
                  <c:v>1.1296000000000002E-2</c:v>
                </c:pt>
                <c:pt idx="1906">
                  <c:v>1.3375E-2</c:v>
                </c:pt>
                <c:pt idx="1907">
                  <c:v>1.3158E-2</c:v>
                </c:pt>
                <c:pt idx="1908">
                  <c:v>1.1394000000000001E-2</c:v>
                </c:pt>
                <c:pt idx="1909">
                  <c:v>1.0882000000000001E-2</c:v>
                </c:pt>
                <c:pt idx="1910">
                  <c:v>1.0695E-2</c:v>
                </c:pt>
                <c:pt idx="1911">
                  <c:v>1.1079E-2</c:v>
                </c:pt>
                <c:pt idx="1912">
                  <c:v>1.1984000000000019E-2</c:v>
                </c:pt>
                <c:pt idx="1913">
                  <c:v>1.1712999999999999E-2</c:v>
                </c:pt>
                <c:pt idx="1914">
                  <c:v>1.1043000000000015E-2</c:v>
                </c:pt>
                <c:pt idx="1915">
                  <c:v>1.0959999999999998E-2</c:v>
                </c:pt>
                <c:pt idx="1916">
                  <c:v>1.1464000000000016E-2</c:v>
                </c:pt>
                <c:pt idx="1917">
                  <c:v>1.2001000000000001E-2</c:v>
                </c:pt>
                <c:pt idx="1918">
                  <c:v>1.1150000000000005E-2</c:v>
                </c:pt>
                <c:pt idx="1919">
                  <c:v>1.0990000000000005E-2</c:v>
                </c:pt>
                <c:pt idx="1920">
                  <c:v>1.1115000000000003E-2</c:v>
                </c:pt>
                <c:pt idx="1921">
                  <c:v>1.1696000000000005E-2</c:v>
                </c:pt>
                <c:pt idx="1922">
                  <c:v>1.2962000000000003E-2</c:v>
                </c:pt>
                <c:pt idx="1923">
                  <c:v>1.1933000000000001E-2</c:v>
                </c:pt>
                <c:pt idx="1924">
                  <c:v>1.0010000000000002E-2</c:v>
                </c:pt>
                <c:pt idx="1925">
                  <c:v>9.6350000000000047E-3</c:v>
                </c:pt>
                <c:pt idx="1926">
                  <c:v>1.1526000000000017E-2</c:v>
                </c:pt>
                <c:pt idx="1927">
                  <c:v>1.150100000000002E-2</c:v>
                </c:pt>
                <c:pt idx="1928">
                  <c:v>1.0796000000000002E-2</c:v>
                </c:pt>
                <c:pt idx="1929">
                  <c:v>1.0402000000000005E-2</c:v>
                </c:pt>
                <c:pt idx="1930">
                  <c:v>1.0508000000000003E-2</c:v>
                </c:pt>
                <c:pt idx="1931">
                  <c:v>1.0420000000000007E-2</c:v>
                </c:pt>
                <c:pt idx="1932">
                  <c:v>1.1001000000000019E-2</c:v>
                </c:pt>
                <c:pt idx="1933">
                  <c:v>1.2128000000000002E-2</c:v>
                </c:pt>
                <c:pt idx="1934">
                  <c:v>1.3049000000000005E-2</c:v>
                </c:pt>
                <c:pt idx="1935">
                  <c:v>1.1518000000000002E-2</c:v>
                </c:pt>
                <c:pt idx="1936">
                  <c:v>9.9910000000000068E-3</c:v>
                </c:pt>
                <c:pt idx="1937">
                  <c:v>1.0707000000000001E-2</c:v>
                </c:pt>
                <c:pt idx="1938">
                  <c:v>1.1283000000000015E-2</c:v>
                </c:pt>
                <c:pt idx="1939">
                  <c:v>1.1192000000000007E-2</c:v>
                </c:pt>
                <c:pt idx="1940">
                  <c:v>1.1063000000000017E-2</c:v>
                </c:pt>
                <c:pt idx="1941">
                  <c:v>1.0213000000000002E-2</c:v>
                </c:pt>
                <c:pt idx="1942">
                  <c:v>1.0463000000000005E-2</c:v>
                </c:pt>
                <c:pt idx="1943">
                  <c:v>1.0255E-2</c:v>
                </c:pt>
                <c:pt idx="1944">
                  <c:v>1.025E-2</c:v>
                </c:pt>
                <c:pt idx="1945">
                  <c:v>1.1226000000000015E-2</c:v>
                </c:pt>
                <c:pt idx="1946">
                  <c:v>1.2709000000000003E-2</c:v>
                </c:pt>
                <c:pt idx="1947">
                  <c:v>1.2478E-2</c:v>
                </c:pt>
                <c:pt idx="1948">
                  <c:v>1.2692999999999998E-2</c:v>
                </c:pt>
                <c:pt idx="1949">
                  <c:v>1.0860000000000017E-2</c:v>
                </c:pt>
                <c:pt idx="1950">
                  <c:v>1.0562999999999999E-2</c:v>
                </c:pt>
                <c:pt idx="1951">
                  <c:v>1.1727000000000015E-2</c:v>
                </c:pt>
                <c:pt idx="1952">
                  <c:v>1.2354E-2</c:v>
                </c:pt>
                <c:pt idx="1953">
                  <c:v>1.1470000000000001E-2</c:v>
                </c:pt>
                <c:pt idx="1954">
                  <c:v>1.1266000000000016E-2</c:v>
                </c:pt>
                <c:pt idx="1955">
                  <c:v>1.0555999999999998E-2</c:v>
                </c:pt>
                <c:pt idx="1956">
                  <c:v>1.0451000000000002E-2</c:v>
                </c:pt>
                <c:pt idx="1957">
                  <c:v>1.0304000000000002E-2</c:v>
                </c:pt>
                <c:pt idx="1958">
                  <c:v>9.8630000000000245E-3</c:v>
                </c:pt>
                <c:pt idx="1959">
                  <c:v>1.0196999999999998E-2</c:v>
                </c:pt>
                <c:pt idx="1960">
                  <c:v>1.0725000000000005E-2</c:v>
                </c:pt>
                <c:pt idx="1961">
                  <c:v>1.0643000000000003E-2</c:v>
                </c:pt>
                <c:pt idx="1962">
                  <c:v>1.0338999999999996E-2</c:v>
                </c:pt>
                <c:pt idx="1963">
                  <c:v>1.0392999999999998E-2</c:v>
                </c:pt>
                <c:pt idx="1964">
                  <c:v>1.2022000000000001E-2</c:v>
                </c:pt>
                <c:pt idx="1965">
                  <c:v>1.1416000000000003E-2</c:v>
                </c:pt>
                <c:pt idx="1966">
                  <c:v>1.1661000000000017E-2</c:v>
                </c:pt>
                <c:pt idx="1967">
                  <c:v>1.1550000000000003E-2</c:v>
                </c:pt>
                <c:pt idx="1968">
                  <c:v>1.1004000000000016E-2</c:v>
                </c:pt>
                <c:pt idx="1969">
                  <c:v>1.0355E-2</c:v>
                </c:pt>
                <c:pt idx="1970">
                  <c:v>1.0834999999999996E-2</c:v>
                </c:pt>
                <c:pt idx="1971">
                  <c:v>1.1892000000000015E-2</c:v>
                </c:pt>
                <c:pt idx="1972">
                  <c:v>1.1006000000000005E-2</c:v>
                </c:pt>
                <c:pt idx="1973">
                  <c:v>1.1514000000000003E-2</c:v>
                </c:pt>
                <c:pt idx="1974">
                  <c:v>1.2130999999999998E-2</c:v>
                </c:pt>
                <c:pt idx="1975">
                  <c:v>1.2808000000000003E-2</c:v>
                </c:pt>
                <c:pt idx="1976">
                  <c:v>1.1890000000000013E-2</c:v>
                </c:pt>
                <c:pt idx="1977">
                  <c:v>1.1204000000000019E-2</c:v>
                </c:pt>
                <c:pt idx="1978">
                  <c:v>9.5190000000000066E-3</c:v>
                </c:pt>
                <c:pt idx="1979">
                  <c:v>9.6850000000000148E-3</c:v>
                </c:pt>
                <c:pt idx="1980">
                  <c:v>9.8670000000000146E-3</c:v>
                </c:pt>
                <c:pt idx="1981">
                  <c:v>1.0416999999999996E-2</c:v>
                </c:pt>
                <c:pt idx="1982">
                  <c:v>1.1208000000000001E-2</c:v>
                </c:pt>
                <c:pt idx="1983">
                  <c:v>1.0803999999999999E-2</c:v>
                </c:pt>
                <c:pt idx="1984">
                  <c:v>1.0234E-2</c:v>
                </c:pt>
                <c:pt idx="1985">
                  <c:v>1.0484000000000005E-2</c:v>
                </c:pt>
                <c:pt idx="1986">
                  <c:v>1.0359999999999998E-2</c:v>
                </c:pt>
                <c:pt idx="1987">
                  <c:v>1.0014E-2</c:v>
                </c:pt>
                <c:pt idx="1988">
                  <c:v>1.1682000000000024E-2</c:v>
                </c:pt>
                <c:pt idx="1989">
                  <c:v>1.3464000000000016E-2</c:v>
                </c:pt>
                <c:pt idx="1990">
                  <c:v>1.2374999999999994E-2</c:v>
                </c:pt>
                <c:pt idx="1991">
                  <c:v>1.2195999999999988E-2</c:v>
                </c:pt>
                <c:pt idx="1992">
                  <c:v>1.1015000000000002E-2</c:v>
                </c:pt>
                <c:pt idx="1993">
                  <c:v>1.1082000000000017E-2</c:v>
                </c:pt>
                <c:pt idx="1994">
                  <c:v>1.2328000000000002E-2</c:v>
                </c:pt>
                <c:pt idx="1995">
                  <c:v>1.2378999999999998E-2</c:v>
                </c:pt>
                <c:pt idx="1996">
                  <c:v>1.2494000000000002E-2</c:v>
                </c:pt>
                <c:pt idx="1997">
                  <c:v>1.2036999999999985E-2</c:v>
                </c:pt>
                <c:pt idx="1998">
                  <c:v>1.1279000000000001E-2</c:v>
                </c:pt>
                <c:pt idx="1999">
                  <c:v>1.0144000000000005E-2</c:v>
                </c:pt>
                <c:pt idx="2000">
                  <c:v>1.0522999999999999E-2</c:v>
                </c:pt>
                <c:pt idx="2001">
                  <c:v>1.0976E-2</c:v>
                </c:pt>
                <c:pt idx="2002">
                  <c:v>1.2387000000000002E-2</c:v>
                </c:pt>
                <c:pt idx="2003">
                  <c:v>1.2404999999999999E-2</c:v>
                </c:pt>
                <c:pt idx="2004">
                  <c:v>1.1863000000000018E-2</c:v>
                </c:pt>
                <c:pt idx="2005">
                  <c:v>1.0930000000000007E-2</c:v>
                </c:pt>
                <c:pt idx="2006">
                  <c:v>1.0840000000000018E-2</c:v>
                </c:pt>
                <c:pt idx="2008">
                  <c:v>8.2250000000000066E-3</c:v>
                </c:pt>
                <c:pt idx="2009">
                  <c:v>8.1790000000000144E-3</c:v>
                </c:pt>
                <c:pt idx="2010">
                  <c:v>9.1290000000000121E-3</c:v>
                </c:pt>
                <c:pt idx="2011">
                  <c:v>8.7800000000000048E-3</c:v>
                </c:pt>
                <c:pt idx="2012">
                  <c:v>8.9230000000000125E-3</c:v>
                </c:pt>
                <c:pt idx="2013">
                  <c:v>9.3480000000000004E-3</c:v>
                </c:pt>
                <c:pt idx="2014">
                  <c:v>9.2770000000000023E-3</c:v>
                </c:pt>
                <c:pt idx="2015">
                  <c:v>8.4660000000000221E-3</c:v>
                </c:pt>
                <c:pt idx="2016">
                  <c:v>8.0740000000000048E-3</c:v>
                </c:pt>
                <c:pt idx="2017">
                  <c:v>7.9080000000000122E-3</c:v>
                </c:pt>
                <c:pt idx="2018">
                  <c:v>9.320000000000014E-3</c:v>
                </c:pt>
                <c:pt idx="2019">
                  <c:v>8.4590000000000221E-3</c:v>
                </c:pt>
                <c:pt idx="2020">
                  <c:v>8.9160000000000125E-3</c:v>
                </c:pt>
                <c:pt idx="2021">
                  <c:v>7.9930000000000122E-3</c:v>
                </c:pt>
                <c:pt idx="2022">
                  <c:v>9.2620000000000185E-3</c:v>
                </c:pt>
                <c:pt idx="2023">
                  <c:v>7.6770000000000024E-3</c:v>
                </c:pt>
                <c:pt idx="2024">
                  <c:v>7.2200000000000033E-3</c:v>
                </c:pt>
                <c:pt idx="2025">
                  <c:v>7.8780000000000117E-3</c:v>
                </c:pt>
                <c:pt idx="2026">
                  <c:v>1.0058999999999988E-2</c:v>
                </c:pt>
                <c:pt idx="2027">
                  <c:v>1.0462000000000009E-2</c:v>
                </c:pt>
                <c:pt idx="2028">
                  <c:v>9.4180000000000028E-3</c:v>
                </c:pt>
                <c:pt idx="2029">
                  <c:v>8.6070000000000018E-3</c:v>
                </c:pt>
                <c:pt idx="2030">
                  <c:v>9.8870000000000138E-3</c:v>
                </c:pt>
                <c:pt idx="2031">
                  <c:v>8.7300000000000051E-3</c:v>
                </c:pt>
                <c:pt idx="2032">
                  <c:v>9.0710000000000044E-3</c:v>
                </c:pt>
                <c:pt idx="2033">
                  <c:v>8.3170000000000067E-3</c:v>
                </c:pt>
                <c:pt idx="2034">
                  <c:v>8.9780000000000068E-3</c:v>
                </c:pt>
                <c:pt idx="2035">
                  <c:v>9.7640000000000105E-3</c:v>
                </c:pt>
                <c:pt idx="2036">
                  <c:v>9.7380000000000001E-3</c:v>
                </c:pt>
                <c:pt idx="2037">
                  <c:v>8.9200000000000026E-3</c:v>
                </c:pt>
                <c:pt idx="2038">
                  <c:v>8.2140000000000008E-3</c:v>
                </c:pt>
                <c:pt idx="2039">
                  <c:v>8.7540000000000048E-3</c:v>
                </c:pt>
                <c:pt idx="2040">
                  <c:v>9.4470000000000023E-3</c:v>
                </c:pt>
                <c:pt idx="2041">
                  <c:v>1.0141000000000009E-2</c:v>
                </c:pt>
                <c:pt idx="2042">
                  <c:v>8.5570000000000125E-3</c:v>
                </c:pt>
                <c:pt idx="2043">
                  <c:v>1.0009000000000001E-2</c:v>
                </c:pt>
                <c:pt idx="2044">
                  <c:v>9.0000000000000045E-3</c:v>
                </c:pt>
                <c:pt idx="2045">
                  <c:v>9.7730000000000143E-3</c:v>
                </c:pt>
                <c:pt idx="2046">
                  <c:v>8.8260000000000144E-3</c:v>
                </c:pt>
                <c:pt idx="2047">
                  <c:v>9.4860000000000222E-3</c:v>
                </c:pt>
                <c:pt idx="2048">
                  <c:v>9.1590000000000161E-3</c:v>
                </c:pt>
                <c:pt idx="2049">
                  <c:v>1.0541000000000005E-2</c:v>
                </c:pt>
                <c:pt idx="2050">
                  <c:v>9.3390000000000122E-3</c:v>
                </c:pt>
                <c:pt idx="2051">
                  <c:v>9.5490000000000158E-3</c:v>
                </c:pt>
                <c:pt idx="2052">
                  <c:v>1.0524000000000007E-2</c:v>
                </c:pt>
                <c:pt idx="2053">
                  <c:v>1.1013999999999998E-2</c:v>
                </c:pt>
                <c:pt idx="2054">
                  <c:v>1.0451000000000002E-2</c:v>
                </c:pt>
                <c:pt idx="2055">
                  <c:v>8.1940000000000051E-3</c:v>
                </c:pt>
                <c:pt idx="2056">
                  <c:v>7.8650000000000022E-3</c:v>
                </c:pt>
                <c:pt idx="2057">
                  <c:v>8.2410000000000001E-3</c:v>
                </c:pt>
                <c:pt idx="2058">
                  <c:v>8.8730000000000163E-3</c:v>
                </c:pt>
                <c:pt idx="2059">
                  <c:v>9.3680000000000065E-3</c:v>
                </c:pt>
                <c:pt idx="2060">
                  <c:v>9.5100000000000046E-3</c:v>
                </c:pt>
                <c:pt idx="2061">
                  <c:v>1.0106000000000002E-2</c:v>
                </c:pt>
                <c:pt idx="2062">
                  <c:v>1.0352999999999998E-2</c:v>
                </c:pt>
                <c:pt idx="2063">
                  <c:v>9.8500000000000254E-3</c:v>
                </c:pt>
                <c:pt idx="2064">
                  <c:v>8.9330000000000121E-3</c:v>
                </c:pt>
                <c:pt idx="2065">
                  <c:v>8.0220000000000048E-3</c:v>
                </c:pt>
                <c:pt idx="2066">
                  <c:v>7.5370000000000081E-3</c:v>
                </c:pt>
                <c:pt idx="2067">
                  <c:v>8.1570000000000045E-3</c:v>
                </c:pt>
                <c:pt idx="2068">
                  <c:v>8.9660000000000226E-3</c:v>
                </c:pt>
                <c:pt idx="2069">
                  <c:v>8.6040000000000005E-3</c:v>
                </c:pt>
                <c:pt idx="2070">
                  <c:v>9.1070000000000022E-3</c:v>
                </c:pt>
                <c:pt idx="2071">
                  <c:v>8.8010000000000067E-3</c:v>
                </c:pt>
                <c:pt idx="2072">
                  <c:v>9.0180000000000017E-3</c:v>
                </c:pt>
                <c:pt idx="2073">
                  <c:v>7.8460000000000127E-3</c:v>
                </c:pt>
                <c:pt idx="2074">
                  <c:v>6.9860000000000122E-3</c:v>
                </c:pt>
                <c:pt idx="2075">
                  <c:v>7.5510000000000091E-3</c:v>
                </c:pt>
                <c:pt idx="2076">
                  <c:v>8.9250000000000145E-3</c:v>
                </c:pt>
                <c:pt idx="2077">
                  <c:v>8.8620000000000244E-3</c:v>
                </c:pt>
                <c:pt idx="2078">
                  <c:v>7.5190000000000092E-3</c:v>
                </c:pt>
                <c:pt idx="2079">
                  <c:v>8.4470000000000066E-3</c:v>
                </c:pt>
                <c:pt idx="2080">
                  <c:v>9.0740000000000161E-3</c:v>
                </c:pt>
                <c:pt idx="2081">
                  <c:v>8.9710000000000067E-3</c:v>
                </c:pt>
                <c:pt idx="2082">
                  <c:v>8.1070000000000048E-3</c:v>
                </c:pt>
                <c:pt idx="2083">
                  <c:v>8.8480000000000017E-3</c:v>
                </c:pt>
                <c:pt idx="2084">
                  <c:v>9.1380000000000003E-3</c:v>
                </c:pt>
                <c:pt idx="2085">
                  <c:v>8.8810000000000121E-3</c:v>
                </c:pt>
                <c:pt idx="2086">
                  <c:v>9.2180000000000005E-3</c:v>
                </c:pt>
                <c:pt idx="2087">
                  <c:v>9.380000000000022E-3</c:v>
                </c:pt>
                <c:pt idx="2088">
                  <c:v>8.3530000000000219E-3</c:v>
                </c:pt>
                <c:pt idx="2089">
                  <c:v>7.4190000000000133E-3</c:v>
                </c:pt>
                <c:pt idx="2090">
                  <c:v>8.0120000000000122E-3</c:v>
                </c:pt>
                <c:pt idx="2091">
                  <c:v>8.2190000000000006E-3</c:v>
                </c:pt>
                <c:pt idx="2092">
                  <c:v>8.3450000000000139E-3</c:v>
                </c:pt>
                <c:pt idx="2093">
                  <c:v>8.2360000000000003E-3</c:v>
                </c:pt>
                <c:pt idx="2094">
                  <c:v>7.5870000000000069E-3</c:v>
                </c:pt>
                <c:pt idx="2095">
                  <c:v>7.5340000000000034E-3</c:v>
                </c:pt>
                <c:pt idx="2096">
                  <c:v>7.7200000000000081E-3</c:v>
                </c:pt>
                <c:pt idx="2097">
                  <c:v>8.3250000000000147E-3</c:v>
                </c:pt>
                <c:pt idx="2098">
                  <c:v>7.1540000000000024E-3</c:v>
                </c:pt>
                <c:pt idx="2099">
                  <c:v>8.3410000000000047E-3</c:v>
                </c:pt>
                <c:pt idx="2100">
                  <c:v>9.1050000000000141E-3</c:v>
                </c:pt>
                <c:pt idx="2101">
                  <c:v>9.1180000000000011E-3</c:v>
                </c:pt>
                <c:pt idx="2102">
                  <c:v>8.4180000000000036E-3</c:v>
                </c:pt>
                <c:pt idx="2103">
                  <c:v>8.315000000000022E-3</c:v>
                </c:pt>
                <c:pt idx="2104">
                  <c:v>9.1440000000000011E-3</c:v>
                </c:pt>
                <c:pt idx="2105">
                  <c:v>9.0260000000000045E-3</c:v>
                </c:pt>
                <c:pt idx="2106">
                  <c:v>8.8010000000000067E-3</c:v>
                </c:pt>
                <c:pt idx="2107">
                  <c:v>9.4800000000000145E-3</c:v>
                </c:pt>
                <c:pt idx="2108">
                  <c:v>9.8150000000000164E-3</c:v>
                </c:pt>
                <c:pt idx="2109">
                  <c:v>8.9490000000000125E-3</c:v>
                </c:pt>
                <c:pt idx="2110">
                  <c:v>8.2300000000000029E-3</c:v>
                </c:pt>
                <c:pt idx="2111">
                  <c:v>6.8000000000000083E-3</c:v>
                </c:pt>
                <c:pt idx="2112">
                  <c:v>6.7200000000000072E-3</c:v>
                </c:pt>
                <c:pt idx="2113">
                  <c:v>6.8930000000000024E-3</c:v>
                </c:pt>
                <c:pt idx="2114">
                  <c:v>7.7500000000000112E-3</c:v>
                </c:pt>
                <c:pt idx="2115">
                  <c:v>8.4040000000000122E-3</c:v>
                </c:pt>
                <c:pt idx="2116">
                  <c:v>8.6860000000000045E-3</c:v>
                </c:pt>
                <c:pt idx="2117">
                  <c:v>9.5330000000000067E-3</c:v>
                </c:pt>
                <c:pt idx="2118">
                  <c:v>1.0165000000000002E-2</c:v>
                </c:pt>
                <c:pt idx="2119">
                  <c:v>1.1185000000000018E-2</c:v>
                </c:pt>
                <c:pt idx="2120">
                  <c:v>1.0283000000000007E-2</c:v>
                </c:pt>
                <c:pt idx="2121">
                  <c:v>9.0130000000000158E-3</c:v>
                </c:pt>
                <c:pt idx="2122">
                  <c:v>6.9370000000000091E-3</c:v>
                </c:pt>
                <c:pt idx="2123">
                  <c:v>9.2710000000000067E-3</c:v>
                </c:pt>
                <c:pt idx="2124">
                  <c:v>9.2650000000000163E-3</c:v>
                </c:pt>
                <c:pt idx="2125">
                  <c:v>9.6830000000000024E-3</c:v>
                </c:pt>
                <c:pt idx="2126">
                  <c:v>9.0610000000000048E-3</c:v>
                </c:pt>
                <c:pt idx="2127">
                  <c:v>1.0740000000000013E-2</c:v>
                </c:pt>
                <c:pt idx="2128">
                  <c:v>1.0784000000000005E-2</c:v>
                </c:pt>
                <c:pt idx="2129">
                  <c:v>9.8020000000000242E-3</c:v>
                </c:pt>
                <c:pt idx="2130">
                  <c:v>9.8690000000000236E-3</c:v>
                </c:pt>
                <c:pt idx="2131">
                  <c:v>9.7560000000000147E-3</c:v>
                </c:pt>
                <c:pt idx="2132">
                  <c:v>1.0773E-2</c:v>
                </c:pt>
                <c:pt idx="2133">
                  <c:v>1.0049000000000001E-2</c:v>
                </c:pt>
                <c:pt idx="2134">
                  <c:v>1.0751999999999998E-2</c:v>
                </c:pt>
                <c:pt idx="2135">
                  <c:v>9.4490000000000025E-3</c:v>
                </c:pt>
                <c:pt idx="2136">
                  <c:v>9.3720000000000244E-3</c:v>
                </c:pt>
                <c:pt idx="2137">
                  <c:v>7.6780000000000095E-3</c:v>
                </c:pt>
                <c:pt idx="2138">
                  <c:v>7.2980000000000093E-3</c:v>
                </c:pt>
                <c:pt idx="2139">
                  <c:v>8.3100000000000066E-3</c:v>
                </c:pt>
                <c:pt idx="2140">
                  <c:v>9.9660000000000182E-3</c:v>
                </c:pt>
                <c:pt idx="2141">
                  <c:v>9.3900000000000147E-3</c:v>
                </c:pt>
                <c:pt idx="2142">
                  <c:v>9.2100000000000046E-3</c:v>
                </c:pt>
                <c:pt idx="2143">
                  <c:v>8.1380000000000011E-3</c:v>
                </c:pt>
                <c:pt idx="2144">
                  <c:v>7.3640000000000008E-3</c:v>
                </c:pt>
                <c:pt idx="2145">
                  <c:v>8.1420000000000138E-3</c:v>
                </c:pt>
                <c:pt idx="2146">
                  <c:v>9.5430000000000046E-3</c:v>
                </c:pt>
                <c:pt idx="2147">
                  <c:v>1.0074E-2</c:v>
                </c:pt>
                <c:pt idx="2148">
                  <c:v>8.6250000000000025E-3</c:v>
                </c:pt>
                <c:pt idx="2149">
                  <c:v>8.2170000000000003E-3</c:v>
                </c:pt>
                <c:pt idx="2150">
                  <c:v>8.5500000000000125E-3</c:v>
                </c:pt>
                <c:pt idx="2151">
                  <c:v>9.0840000000000122E-3</c:v>
                </c:pt>
                <c:pt idx="2152">
                  <c:v>8.6780000000000052E-3</c:v>
                </c:pt>
                <c:pt idx="2153">
                  <c:v>8.3280000000000021E-3</c:v>
                </c:pt>
                <c:pt idx="2154">
                  <c:v>7.3230000000000014E-3</c:v>
                </c:pt>
                <c:pt idx="2155">
                  <c:v>7.3790000000000123E-3</c:v>
                </c:pt>
                <c:pt idx="2156">
                  <c:v>7.7950000000000094E-3</c:v>
                </c:pt>
                <c:pt idx="2157">
                  <c:v>7.7860000000000134E-3</c:v>
                </c:pt>
                <c:pt idx="2158">
                  <c:v>8.1380000000000011E-3</c:v>
                </c:pt>
                <c:pt idx="2159">
                  <c:v>6.9510000000000101E-3</c:v>
                </c:pt>
                <c:pt idx="2160">
                  <c:v>6.5400000000000102E-3</c:v>
                </c:pt>
                <c:pt idx="2161">
                  <c:v>7.2060000000000101E-3</c:v>
                </c:pt>
                <c:pt idx="2162">
                  <c:v>7.6940000000000012E-3</c:v>
                </c:pt>
                <c:pt idx="2163">
                  <c:v>7.9510000000000136E-3</c:v>
                </c:pt>
                <c:pt idx="2164">
                  <c:v>8.3800000000000124E-3</c:v>
                </c:pt>
                <c:pt idx="2165">
                  <c:v>8.7850000000000046E-3</c:v>
                </c:pt>
                <c:pt idx="2166">
                  <c:v>8.6560000000000144E-3</c:v>
                </c:pt>
                <c:pt idx="2167">
                  <c:v>8.4970000000000045E-3</c:v>
                </c:pt>
                <c:pt idx="2168">
                  <c:v>8.7780000000000011E-3</c:v>
                </c:pt>
                <c:pt idx="2169">
                  <c:v>8.347000000000002E-3</c:v>
                </c:pt>
                <c:pt idx="2170">
                  <c:v>1.0240000000000013E-2</c:v>
                </c:pt>
                <c:pt idx="2171">
                  <c:v>9.5860000000000146E-3</c:v>
                </c:pt>
                <c:pt idx="2172">
                  <c:v>9.5950000000000184E-3</c:v>
                </c:pt>
                <c:pt idx="2173">
                  <c:v>8.903000000000022E-3</c:v>
                </c:pt>
                <c:pt idx="2174">
                  <c:v>9.2670000000000027E-3</c:v>
                </c:pt>
                <c:pt idx="2175">
                  <c:v>7.8510000000000125E-3</c:v>
                </c:pt>
                <c:pt idx="2176">
                  <c:v>8.4550000000000267E-3</c:v>
                </c:pt>
                <c:pt idx="2177">
                  <c:v>8.5100000000000158E-3</c:v>
                </c:pt>
                <c:pt idx="2178">
                  <c:v>9.6990000000000045E-3</c:v>
                </c:pt>
                <c:pt idx="2179">
                  <c:v>9.7550000000000223E-3</c:v>
                </c:pt>
                <c:pt idx="2180">
                  <c:v>9.5060000000000144E-3</c:v>
                </c:pt>
                <c:pt idx="2181">
                  <c:v>9.2250000000000023E-3</c:v>
                </c:pt>
                <c:pt idx="2182">
                  <c:v>8.4990000000000048E-3</c:v>
                </c:pt>
                <c:pt idx="2183">
                  <c:v>9.3690000000000231E-3</c:v>
                </c:pt>
                <c:pt idx="2184">
                  <c:v>9.986000000000014E-3</c:v>
                </c:pt>
                <c:pt idx="2185">
                  <c:v>9.3140000000000046E-3</c:v>
                </c:pt>
                <c:pt idx="2186">
                  <c:v>9.8230000000000157E-3</c:v>
                </c:pt>
                <c:pt idx="2187">
                  <c:v>1.0352999999999998E-2</c:v>
                </c:pt>
                <c:pt idx="2188">
                  <c:v>9.2320000000000024E-3</c:v>
                </c:pt>
                <c:pt idx="2189">
                  <c:v>8.5260000000000023E-3</c:v>
                </c:pt>
                <c:pt idx="2190">
                  <c:v>8.1250000000000124E-3</c:v>
                </c:pt>
                <c:pt idx="2191">
                  <c:v>8.5250000000000048E-3</c:v>
                </c:pt>
                <c:pt idx="2192">
                  <c:v>8.7990000000000047E-3</c:v>
                </c:pt>
                <c:pt idx="2193">
                  <c:v>8.0560000000000163E-3</c:v>
                </c:pt>
                <c:pt idx="2194">
                  <c:v>8.7000000000000046E-3</c:v>
                </c:pt>
                <c:pt idx="2195">
                  <c:v>8.4140000000000048E-3</c:v>
                </c:pt>
                <c:pt idx="2196">
                  <c:v>8.4510000000000158E-3</c:v>
                </c:pt>
                <c:pt idx="2197">
                  <c:v>9.4940000000000024E-3</c:v>
                </c:pt>
                <c:pt idx="2198">
                  <c:v>8.8340000000000068E-3</c:v>
                </c:pt>
                <c:pt idx="2199">
                  <c:v>7.2780000000000102E-3</c:v>
                </c:pt>
                <c:pt idx="2200">
                  <c:v>7.372000000000007E-3</c:v>
                </c:pt>
                <c:pt idx="2201">
                  <c:v>8.4490000000000138E-3</c:v>
                </c:pt>
                <c:pt idx="2202">
                  <c:v>8.3010000000000046E-3</c:v>
                </c:pt>
                <c:pt idx="2203">
                  <c:v>7.5650000000000014E-3</c:v>
                </c:pt>
                <c:pt idx="2204">
                  <c:v>8.7660000000000064E-3</c:v>
                </c:pt>
                <c:pt idx="2205">
                  <c:v>8.6930000000000028E-3</c:v>
                </c:pt>
                <c:pt idx="2206">
                  <c:v>7.744000000000007E-3</c:v>
                </c:pt>
                <c:pt idx="2207">
                  <c:v>7.4160000000000103E-3</c:v>
                </c:pt>
                <c:pt idx="2208">
                  <c:v>9.9100000000000143E-3</c:v>
                </c:pt>
                <c:pt idx="2209">
                  <c:v>1.1054000000000001E-2</c:v>
                </c:pt>
                <c:pt idx="2210">
                  <c:v>1.0617999999999994E-2</c:v>
                </c:pt>
                <c:pt idx="2211">
                  <c:v>8.6350000000000125E-3</c:v>
                </c:pt>
                <c:pt idx="2212">
                  <c:v>7.3310000000000103E-3</c:v>
                </c:pt>
                <c:pt idx="2213">
                  <c:v>7.2770000000000092E-3</c:v>
                </c:pt>
                <c:pt idx="2214">
                  <c:v>8.563000000000022E-3</c:v>
                </c:pt>
                <c:pt idx="2215">
                  <c:v>7.8020000000000034E-3</c:v>
                </c:pt>
                <c:pt idx="2216">
                  <c:v>7.1279999999999998E-3</c:v>
                </c:pt>
                <c:pt idx="2217">
                  <c:v>7.4310000000000166E-3</c:v>
                </c:pt>
                <c:pt idx="2218">
                  <c:v>8.5380000000000005E-3</c:v>
                </c:pt>
                <c:pt idx="2219">
                  <c:v>9.6370000000000032E-3</c:v>
                </c:pt>
                <c:pt idx="2220">
                  <c:v>8.9500000000000222E-3</c:v>
                </c:pt>
                <c:pt idx="2221">
                  <c:v>8.6040000000000005E-3</c:v>
                </c:pt>
                <c:pt idx="2222">
                  <c:v>8.9210000000000018E-3</c:v>
                </c:pt>
                <c:pt idx="2223">
                  <c:v>9.0020000000000187E-3</c:v>
                </c:pt>
                <c:pt idx="2224">
                  <c:v>9.2020000000000123E-3</c:v>
                </c:pt>
                <c:pt idx="2225">
                  <c:v>8.6280000000000003E-3</c:v>
                </c:pt>
                <c:pt idx="2226">
                  <c:v>8.1600000000000145E-3</c:v>
                </c:pt>
                <c:pt idx="2227">
                  <c:v>8.3800000000000124E-3</c:v>
                </c:pt>
                <c:pt idx="2228">
                  <c:v>8.4700000000000122E-3</c:v>
                </c:pt>
                <c:pt idx="2229">
                  <c:v>7.8870000000000034E-3</c:v>
                </c:pt>
                <c:pt idx="2230">
                  <c:v>8.2880000000000002E-3</c:v>
                </c:pt>
                <c:pt idx="2231">
                  <c:v>8.7840000000000001E-3</c:v>
                </c:pt>
                <c:pt idx="2232">
                  <c:v>9.700000000000002E-3</c:v>
                </c:pt>
                <c:pt idx="2233">
                  <c:v>9.3340000000000124E-3</c:v>
                </c:pt>
                <c:pt idx="2234">
                  <c:v>8.7750000000000068E-3</c:v>
                </c:pt>
                <c:pt idx="2235">
                  <c:v>8.7830000000000026E-3</c:v>
                </c:pt>
                <c:pt idx="2236">
                  <c:v>7.9279999999999993E-3</c:v>
                </c:pt>
                <c:pt idx="2237">
                  <c:v>8.2710000000000006E-3</c:v>
                </c:pt>
                <c:pt idx="2238">
                  <c:v>9.2070000000000051E-3</c:v>
                </c:pt>
                <c:pt idx="2239">
                  <c:v>1.0078999999999998E-2</c:v>
                </c:pt>
                <c:pt idx="2240">
                  <c:v>9.247E-3</c:v>
                </c:pt>
                <c:pt idx="2241">
                  <c:v>8.2500000000000143E-3</c:v>
                </c:pt>
                <c:pt idx="2242">
                  <c:v>7.8790000000000127E-3</c:v>
                </c:pt>
                <c:pt idx="2243">
                  <c:v>8.4350000000000067E-3</c:v>
                </c:pt>
                <c:pt idx="2244">
                  <c:v>7.6840000000000033E-3</c:v>
                </c:pt>
                <c:pt idx="2245">
                  <c:v>7.2830000000000108E-3</c:v>
                </c:pt>
                <c:pt idx="2246">
                  <c:v>7.2670000000000061E-3</c:v>
                </c:pt>
                <c:pt idx="2247">
                  <c:v>8.4110000000000122E-3</c:v>
                </c:pt>
                <c:pt idx="2248">
                  <c:v>8.7280000000000014E-3</c:v>
                </c:pt>
                <c:pt idx="2249">
                  <c:v>8.0030000000000066E-3</c:v>
                </c:pt>
                <c:pt idx="2250">
                  <c:v>6.7920000000000072E-3</c:v>
                </c:pt>
                <c:pt idx="2251">
                  <c:v>8.6000000000000121E-3</c:v>
                </c:pt>
                <c:pt idx="2252">
                  <c:v>9.2540000000000122E-3</c:v>
                </c:pt>
                <c:pt idx="2253">
                  <c:v>9.4120000000000158E-3</c:v>
                </c:pt>
                <c:pt idx="2254">
                  <c:v>9.4350000000000163E-3</c:v>
                </c:pt>
                <c:pt idx="2255">
                  <c:v>9.7570000000000122E-3</c:v>
                </c:pt>
                <c:pt idx="2256">
                  <c:v>8.8230000000000218E-3</c:v>
                </c:pt>
                <c:pt idx="2257">
                  <c:v>8.9260000000000068E-3</c:v>
                </c:pt>
                <c:pt idx="2259">
                  <c:v>9.3140000000000046E-3</c:v>
                </c:pt>
                <c:pt idx="2260">
                  <c:v>1.0167000000000001E-2</c:v>
                </c:pt>
                <c:pt idx="2261">
                  <c:v>1.0657999999999996E-2</c:v>
                </c:pt>
                <c:pt idx="2262">
                  <c:v>1.1077999999999998E-2</c:v>
                </c:pt>
                <c:pt idx="2263">
                  <c:v>1.1157000000000002E-2</c:v>
                </c:pt>
                <c:pt idx="2264">
                  <c:v>1.1013999999999998E-2</c:v>
                </c:pt>
                <c:pt idx="2265">
                  <c:v>1.0776000000000001E-2</c:v>
                </c:pt>
                <c:pt idx="2266">
                  <c:v>1.0906000000000009E-2</c:v>
                </c:pt>
                <c:pt idx="2267">
                  <c:v>9.8520000000000291E-3</c:v>
                </c:pt>
                <c:pt idx="2268">
                  <c:v>1.0357999999999996E-2</c:v>
                </c:pt>
                <c:pt idx="2269">
                  <c:v>1.0276E-2</c:v>
                </c:pt>
                <c:pt idx="2270">
                  <c:v>1.1845000000000019E-2</c:v>
                </c:pt>
                <c:pt idx="2271">
                  <c:v>1.1490999999999999E-2</c:v>
                </c:pt>
                <c:pt idx="2272">
                  <c:v>9.5070000000000068E-3</c:v>
                </c:pt>
                <c:pt idx="2273">
                  <c:v>8.5090000000000166E-3</c:v>
                </c:pt>
                <c:pt idx="2274">
                  <c:v>9.3850000000000235E-3</c:v>
                </c:pt>
                <c:pt idx="2275">
                  <c:v>1.0595E-2</c:v>
                </c:pt>
                <c:pt idx="2276">
                  <c:v>9.8940000000000122E-3</c:v>
                </c:pt>
                <c:pt idx="2277">
                  <c:v>9.6600000000000158E-3</c:v>
                </c:pt>
                <c:pt idx="2278">
                  <c:v>1.0614999999999998E-2</c:v>
                </c:pt>
                <c:pt idx="2279">
                  <c:v>1.1374000000000007E-2</c:v>
                </c:pt>
                <c:pt idx="2280">
                  <c:v>1.1107000000000007E-2</c:v>
                </c:pt>
                <c:pt idx="2281">
                  <c:v>1.1122000000000017E-2</c:v>
                </c:pt>
                <c:pt idx="2282">
                  <c:v>1.1575999999999999E-2</c:v>
                </c:pt>
                <c:pt idx="2283">
                  <c:v>1.0954999999999998E-2</c:v>
                </c:pt>
                <c:pt idx="2284">
                  <c:v>1.0834000000000003E-2</c:v>
                </c:pt>
                <c:pt idx="2285">
                  <c:v>9.8350000000000225E-3</c:v>
                </c:pt>
                <c:pt idx="2286">
                  <c:v>9.7250000000000045E-3</c:v>
                </c:pt>
                <c:pt idx="2287">
                  <c:v>1.0675E-2</c:v>
                </c:pt>
                <c:pt idx="2288">
                  <c:v>1.0966000000000005E-2</c:v>
                </c:pt>
                <c:pt idx="2289">
                  <c:v>1.0525000000000001E-2</c:v>
                </c:pt>
                <c:pt idx="2290">
                  <c:v>1.0305999999999999E-2</c:v>
                </c:pt>
                <c:pt idx="2291">
                  <c:v>1.1448000000000015E-2</c:v>
                </c:pt>
                <c:pt idx="2292">
                  <c:v>1.1634000000000005E-2</c:v>
                </c:pt>
                <c:pt idx="2293">
                  <c:v>1.0755000000000001E-2</c:v>
                </c:pt>
                <c:pt idx="2294">
                  <c:v>9.6970000000000008E-3</c:v>
                </c:pt>
                <c:pt idx="2295">
                  <c:v>1.0331999999999996E-2</c:v>
                </c:pt>
                <c:pt idx="2296">
                  <c:v>1.1233999999999999E-2</c:v>
                </c:pt>
                <c:pt idx="2297">
                  <c:v>1.2104999999999998E-2</c:v>
                </c:pt>
                <c:pt idx="2298">
                  <c:v>1.1874000000000001E-2</c:v>
                </c:pt>
                <c:pt idx="2299">
                  <c:v>1.0937000000000001E-2</c:v>
                </c:pt>
                <c:pt idx="2300">
                  <c:v>1.0090000000000002E-2</c:v>
                </c:pt>
                <c:pt idx="2301">
                  <c:v>1.0395999999999996E-2</c:v>
                </c:pt>
                <c:pt idx="2302">
                  <c:v>1.1305000000000015E-2</c:v>
                </c:pt>
                <c:pt idx="2303">
                  <c:v>1.1900000000000025E-2</c:v>
                </c:pt>
                <c:pt idx="2304">
                  <c:v>1.1417000000000005E-2</c:v>
                </c:pt>
                <c:pt idx="2305">
                  <c:v>1.1302000000000017E-2</c:v>
                </c:pt>
                <c:pt idx="2306">
                  <c:v>1.0194E-2</c:v>
                </c:pt>
                <c:pt idx="2307">
                  <c:v>1.0309E-2</c:v>
                </c:pt>
                <c:pt idx="2308">
                  <c:v>1.0064000000000003E-2</c:v>
                </c:pt>
                <c:pt idx="2309">
                  <c:v>9.9590000000000165E-3</c:v>
                </c:pt>
                <c:pt idx="2310">
                  <c:v>9.2820000000000125E-3</c:v>
                </c:pt>
                <c:pt idx="2311">
                  <c:v>1.0271000000000001E-2</c:v>
                </c:pt>
                <c:pt idx="2312">
                  <c:v>1.0234E-2</c:v>
                </c:pt>
                <c:pt idx="2313">
                  <c:v>1.0422000000000009E-2</c:v>
                </c:pt>
                <c:pt idx="2314">
                  <c:v>1.0142000000000003E-2</c:v>
                </c:pt>
                <c:pt idx="2315">
                  <c:v>9.9210000000000027E-3</c:v>
                </c:pt>
                <c:pt idx="2316">
                  <c:v>1.0237E-2</c:v>
                </c:pt>
                <c:pt idx="2317">
                  <c:v>1.0397E-2</c:v>
                </c:pt>
                <c:pt idx="2318">
                  <c:v>1.1522000000000015E-2</c:v>
                </c:pt>
                <c:pt idx="2319">
                  <c:v>1.168800000000002E-2</c:v>
                </c:pt>
                <c:pt idx="2320">
                  <c:v>1.1467000000000003E-2</c:v>
                </c:pt>
                <c:pt idx="2321">
                  <c:v>1.1049000000000005E-2</c:v>
                </c:pt>
                <c:pt idx="2322">
                  <c:v>1.0631000000000003E-2</c:v>
                </c:pt>
                <c:pt idx="2323">
                  <c:v>9.2770000000000023E-3</c:v>
                </c:pt>
                <c:pt idx="2324">
                  <c:v>9.2120000000000066E-3</c:v>
                </c:pt>
                <c:pt idx="2325">
                  <c:v>1.0514000000000001E-2</c:v>
                </c:pt>
                <c:pt idx="2326">
                  <c:v>1.1129000000000005E-2</c:v>
                </c:pt>
                <c:pt idx="2327">
                  <c:v>1.1128000000000009E-2</c:v>
                </c:pt>
                <c:pt idx="2328">
                  <c:v>1.1150999999999999E-2</c:v>
                </c:pt>
                <c:pt idx="2329">
                  <c:v>1.1971000000000018E-2</c:v>
                </c:pt>
                <c:pt idx="2330">
                  <c:v>1.1897000000000001E-2</c:v>
                </c:pt>
                <c:pt idx="2331">
                  <c:v>1.1830000000000005E-2</c:v>
                </c:pt>
                <c:pt idx="2332">
                  <c:v>1.1586000000000018E-2</c:v>
                </c:pt>
                <c:pt idx="2333">
                  <c:v>1.1072000000000005E-2</c:v>
                </c:pt>
                <c:pt idx="2334">
                  <c:v>1.1745000000000018E-2</c:v>
                </c:pt>
                <c:pt idx="2335">
                  <c:v>1.1776999999999999E-2</c:v>
                </c:pt>
                <c:pt idx="2336">
                  <c:v>1.1909000000000001E-2</c:v>
                </c:pt>
                <c:pt idx="2337">
                  <c:v>1.0045999999999998E-2</c:v>
                </c:pt>
                <c:pt idx="2338">
                  <c:v>9.9680000000000064E-3</c:v>
                </c:pt>
                <c:pt idx="2339">
                  <c:v>1.0774000000000001E-2</c:v>
                </c:pt>
                <c:pt idx="2340">
                  <c:v>1.0945000000000015E-2</c:v>
                </c:pt>
                <c:pt idx="2341">
                  <c:v>1.0014E-2</c:v>
                </c:pt>
                <c:pt idx="2342">
                  <c:v>1.0606000000000003E-2</c:v>
                </c:pt>
                <c:pt idx="2343">
                  <c:v>1.1338000000000001E-2</c:v>
                </c:pt>
                <c:pt idx="2344">
                  <c:v>1.2333999999999998E-2</c:v>
                </c:pt>
                <c:pt idx="2345">
                  <c:v>1.1769000000000017E-2</c:v>
                </c:pt>
                <c:pt idx="2346">
                  <c:v>1.0704000000000005E-2</c:v>
                </c:pt>
                <c:pt idx="2347">
                  <c:v>1.0543000000000005E-2</c:v>
                </c:pt>
                <c:pt idx="2348">
                  <c:v>1.0120000000000007E-2</c:v>
                </c:pt>
                <c:pt idx="2349">
                  <c:v>1.0550000000000002E-2</c:v>
                </c:pt>
                <c:pt idx="2350">
                  <c:v>1.0689000000000002E-2</c:v>
                </c:pt>
                <c:pt idx="2351">
                  <c:v>9.9200000000000121E-3</c:v>
                </c:pt>
                <c:pt idx="2352">
                  <c:v>1.0716000000000002E-2</c:v>
                </c:pt>
                <c:pt idx="2353">
                  <c:v>1.0394E-2</c:v>
                </c:pt>
                <c:pt idx="2354">
                  <c:v>1.0321000000000007E-2</c:v>
                </c:pt>
                <c:pt idx="2355">
                  <c:v>1.1214999999999999E-2</c:v>
                </c:pt>
                <c:pt idx="2356">
                  <c:v>1.1401000000000019E-2</c:v>
                </c:pt>
                <c:pt idx="2357">
                  <c:v>1.2234999999999998E-2</c:v>
                </c:pt>
                <c:pt idx="2358">
                  <c:v>1.0406000000000007E-2</c:v>
                </c:pt>
                <c:pt idx="2359">
                  <c:v>9.1040000000000027E-3</c:v>
                </c:pt>
                <c:pt idx="2360">
                  <c:v>1.0521000000000013E-2</c:v>
                </c:pt>
                <c:pt idx="2361">
                  <c:v>1.1132000000000001E-2</c:v>
                </c:pt>
                <c:pt idx="2362">
                  <c:v>1.1155999999999998E-2</c:v>
                </c:pt>
                <c:pt idx="2363">
                  <c:v>9.0180000000000017E-3</c:v>
                </c:pt>
                <c:pt idx="2364">
                  <c:v>9.3250000000000225E-3</c:v>
                </c:pt>
                <c:pt idx="2365">
                  <c:v>1.0907000000000005E-2</c:v>
                </c:pt>
                <c:pt idx="2366">
                  <c:v>1.2995E-2</c:v>
                </c:pt>
                <c:pt idx="2367">
                  <c:v>1.1975000000000003E-2</c:v>
                </c:pt>
                <c:pt idx="2368">
                  <c:v>1.0414E-2</c:v>
                </c:pt>
                <c:pt idx="2369">
                  <c:v>1.0644000000000009E-2</c:v>
                </c:pt>
                <c:pt idx="2370">
                  <c:v>1.1880000000000026E-2</c:v>
                </c:pt>
                <c:pt idx="2371">
                  <c:v>1.188600000000002E-2</c:v>
                </c:pt>
                <c:pt idx="2372">
                  <c:v>1.1269000000000003E-2</c:v>
                </c:pt>
                <c:pt idx="2373">
                  <c:v>1.0102999999999999E-2</c:v>
                </c:pt>
                <c:pt idx="2374">
                  <c:v>8.7350000000000066E-3</c:v>
                </c:pt>
                <c:pt idx="2375">
                  <c:v>9.6290000000000021E-3</c:v>
                </c:pt>
                <c:pt idx="2376">
                  <c:v>1.1386000000000005E-2</c:v>
                </c:pt>
                <c:pt idx="2377">
                  <c:v>1.2180000000000005E-2</c:v>
                </c:pt>
                <c:pt idx="2378">
                  <c:v>1.2152E-2</c:v>
                </c:pt>
                <c:pt idx="2379">
                  <c:v>1.2643000000000001E-2</c:v>
                </c:pt>
                <c:pt idx="2380">
                  <c:v>1.2808000000000003E-2</c:v>
                </c:pt>
                <c:pt idx="2381">
                  <c:v>1.3506000000000018E-2</c:v>
                </c:pt>
                <c:pt idx="2382">
                  <c:v>1.2508000000000003E-2</c:v>
                </c:pt>
                <c:pt idx="2383">
                  <c:v>1.2305999999999996E-2</c:v>
                </c:pt>
                <c:pt idx="2384">
                  <c:v>1.0591E-2</c:v>
                </c:pt>
                <c:pt idx="2385">
                  <c:v>1.1056000000000003E-2</c:v>
                </c:pt>
                <c:pt idx="2386">
                  <c:v>1.1556000000000007E-2</c:v>
                </c:pt>
                <c:pt idx="2387">
                  <c:v>1.2389000000000001E-2</c:v>
                </c:pt>
                <c:pt idx="2388">
                  <c:v>1.1884000000000023E-2</c:v>
                </c:pt>
                <c:pt idx="2389">
                  <c:v>9.7150000000000066E-3</c:v>
                </c:pt>
                <c:pt idx="2390">
                  <c:v>8.8810000000000121E-3</c:v>
                </c:pt>
                <c:pt idx="2391">
                  <c:v>9.8970000000000065E-3</c:v>
                </c:pt>
                <c:pt idx="2392">
                  <c:v>9.3290000000000144E-3</c:v>
                </c:pt>
                <c:pt idx="2393">
                  <c:v>1.0610000000000001E-2</c:v>
                </c:pt>
                <c:pt idx="2394">
                  <c:v>1.0407000000000001E-2</c:v>
                </c:pt>
                <c:pt idx="2395">
                  <c:v>1.0459E-2</c:v>
                </c:pt>
                <c:pt idx="2396">
                  <c:v>1.0387000000000002E-2</c:v>
                </c:pt>
                <c:pt idx="2397">
                  <c:v>1.2284000000000003E-2</c:v>
                </c:pt>
                <c:pt idx="2398">
                  <c:v>1.2851000000000001E-2</c:v>
                </c:pt>
                <c:pt idx="2399">
                  <c:v>1.2324000000000003E-2</c:v>
                </c:pt>
                <c:pt idx="2400">
                  <c:v>1.0922000000000001E-2</c:v>
                </c:pt>
                <c:pt idx="2401">
                  <c:v>1.0681000000000013E-2</c:v>
                </c:pt>
                <c:pt idx="2402">
                  <c:v>1.1117000000000002E-2</c:v>
                </c:pt>
                <c:pt idx="2403">
                  <c:v>1.1711000000000001E-2</c:v>
                </c:pt>
                <c:pt idx="2404">
                  <c:v>1.0840000000000018E-2</c:v>
                </c:pt>
                <c:pt idx="2405">
                  <c:v>9.8480000000000026E-3</c:v>
                </c:pt>
                <c:pt idx="2406">
                  <c:v>1.0127000000000001E-2</c:v>
                </c:pt>
                <c:pt idx="2407">
                  <c:v>1.1228999999999999E-2</c:v>
                </c:pt>
                <c:pt idx="2408">
                  <c:v>1.1740000000000023E-2</c:v>
                </c:pt>
                <c:pt idx="2409">
                  <c:v>1.2199E-2</c:v>
                </c:pt>
                <c:pt idx="2410">
                  <c:v>1.0378E-2</c:v>
                </c:pt>
                <c:pt idx="2411">
                  <c:v>8.9170000000000048E-3</c:v>
                </c:pt>
                <c:pt idx="2412">
                  <c:v>8.2170000000000003E-3</c:v>
                </c:pt>
                <c:pt idx="2413">
                  <c:v>1.0311000000000001E-2</c:v>
                </c:pt>
                <c:pt idx="2414">
                  <c:v>1.0649000000000002E-2</c:v>
                </c:pt>
                <c:pt idx="2415">
                  <c:v>9.9610000000000219E-3</c:v>
                </c:pt>
                <c:pt idx="2416">
                  <c:v>1.0340000000000005E-2</c:v>
                </c:pt>
                <c:pt idx="2417">
                  <c:v>1.0688000000000001E-2</c:v>
                </c:pt>
                <c:pt idx="2418">
                  <c:v>1.1283000000000015E-2</c:v>
                </c:pt>
                <c:pt idx="2419">
                  <c:v>1.0593999999999998E-2</c:v>
                </c:pt>
                <c:pt idx="2420">
                  <c:v>9.2620000000000185E-3</c:v>
                </c:pt>
                <c:pt idx="2421">
                  <c:v>9.7490000000000007E-3</c:v>
                </c:pt>
                <c:pt idx="2422">
                  <c:v>9.5290000000000045E-3</c:v>
                </c:pt>
                <c:pt idx="2423">
                  <c:v>9.6290000000000021E-3</c:v>
                </c:pt>
                <c:pt idx="2424">
                  <c:v>9.2430000000000029E-3</c:v>
                </c:pt>
                <c:pt idx="2425">
                  <c:v>1.0019999999999984E-2</c:v>
                </c:pt>
                <c:pt idx="2426">
                  <c:v>1.1112000000000007E-2</c:v>
                </c:pt>
                <c:pt idx="2427">
                  <c:v>1.2314E-2</c:v>
                </c:pt>
                <c:pt idx="2428">
                  <c:v>1.1717000000000003E-2</c:v>
                </c:pt>
                <c:pt idx="2429">
                  <c:v>1.1401000000000019E-2</c:v>
                </c:pt>
                <c:pt idx="2430">
                  <c:v>1.0716000000000002E-2</c:v>
                </c:pt>
                <c:pt idx="2431">
                  <c:v>9.7010000000000048E-3</c:v>
                </c:pt>
                <c:pt idx="2432">
                  <c:v>8.8380000000000021E-3</c:v>
                </c:pt>
                <c:pt idx="2433">
                  <c:v>9.6990000000000045E-3</c:v>
                </c:pt>
                <c:pt idx="2434">
                  <c:v>9.6510000000000068E-3</c:v>
                </c:pt>
                <c:pt idx="2435">
                  <c:v>9.7750000000000163E-3</c:v>
                </c:pt>
                <c:pt idx="2436">
                  <c:v>1.0000000000000005E-2</c:v>
                </c:pt>
                <c:pt idx="2437">
                  <c:v>9.7050000000000122E-3</c:v>
                </c:pt>
                <c:pt idx="2438">
                  <c:v>1.0201999999999999E-2</c:v>
                </c:pt>
                <c:pt idx="2439">
                  <c:v>9.6110000000000032E-3</c:v>
                </c:pt>
                <c:pt idx="2440">
                  <c:v>1.0958000000000001E-2</c:v>
                </c:pt>
                <c:pt idx="2441">
                  <c:v>1.0054E-2</c:v>
                </c:pt>
                <c:pt idx="2442">
                  <c:v>9.542000000000014E-3</c:v>
                </c:pt>
                <c:pt idx="2443">
                  <c:v>7.9770000000000119E-3</c:v>
                </c:pt>
                <c:pt idx="2444">
                  <c:v>9.3450000000000148E-3</c:v>
                </c:pt>
                <c:pt idx="2445">
                  <c:v>1.0851000000000001E-2</c:v>
                </c:pt>
                <c:pt idx="2446">
                  <c:v>1.1581000000000017E-2</c:v>
                </c:pt>
                <c:pt idx="2447">
                  <c:v>9.3380000000000008E-3</c:v>
                </c:pt>
                <c:pt idx="2448">
                  <c:v>8.9120000000000223E-3</c:v>
                </c:pt>
                <c:pt idx="2449">
                  <c:v>1.0302000000000007E-2</c:v>
                </c:pt>
                <c:pt idx="2450">
                  <c:v>1.0912000000000003E-2</c:v>
                </c:pt>
                <c:pt idx="2451">
                  <c:v>1.1929000000000019E-2</c:v>
                </c:pt>
                <c:pt idx="2452">
                  <c:v>1.0664999999999999E-2</c:v>
                </c:pt>
                <c:pt idx="2453">
                  <c:v>1.1612000000000009E-2</c:v>
                </c:pt>
                <c:pt idx="2454">
                  <c:v>1.1637000000000003E-2</c:v>
                </c:pt>
                <c:pt idx="2455">
                  <c:v>1.1540000000000021E-2</c:v>
                </c:pt>
                <c:pt idx="2456">
                  <c:v>1.0943000000000013E-2</c:v>
                </c:pt>
                <c:pt idx="2457">
                  <c:v>1.1186000000000003E-2</c:v>
                </c:pt>
                <c:pt idx="2458">
                  <c:v>1.2074999999999989E-2</c:v>
                </c:pt>
                <c:pt idx="2459">
                  <c:v>1.2547000000000001E-2</c:v>
                </c:pt>
                <c:pt idx="2460">
                  <c:v>1.2714E-2</c:v>
                </c:pt>
                <c:pt idx="2461">
                  <c:v>1.0858E-2</c:v>
                </c:pt>
                <c:pt idx="2462">
                  <c:v>9.5830000000000064E-3</c:v>
                </c:pt>
                <c:pt idx="2463">
                  <c:v>1.0146000000000002E-2</c:v>
                </c:pt>
                <c:pt idx="2464">
                  <c:v>9.4080000000000066E-3</c:v>
                </c:pt>
                <c:pt idx="2465">
                  <c:v>9.0020000000000187E-3</c:v>
                </c:pt>
                <c:pt idx="2466">
                  <c:v>1.0399E-2</c:v>
                </c:pt>
                <c:pt idx="2467">
                  <c:v>1.1509000000000005E-2</c:v>
                </c:pt>
                <c:pt idx="2468">
                  <c:v>1.0703000000000013E-2</c:v>
                </c:pt>
                <c:pt idx="2469">
                  <c:v>1.0215999999999998E-2</c:v>
                </c:pt>
                <c:pt idx="2470">
                  <c:v>1.2291000000000002E-2</c:v>
                </c:pt>
                <c:pt idx="2471">
                  <c:v>1.2322000000000001E-2</c:v>
                </c:pt>
                <c:pt idx="2472">
                  <c:v>1.1961000000000024E-2</c:v>
                </c:pt>
                <c:pt idx="2473">
                  <c:v>1.1070999999999999E-2</c:v>
                </c:pt>
                <c:pt idx="2474">
                  <c:v>1.1174000000000003E-2</c:v>
                </c:pt>
                <c:pt idx="2475">
                  <c:v>1.0961000000000016E-2</c:v>
                </c:pt>
                <c:pt idx="2476">
                  <c:v>1.1282000000000019E-2</c:v>
                </c:pt>
                <c:pt idx="2477">
                  <c:v>1.0882000000000001E-2</c:v>
                </c:pt>
                <c:pt idx="2478">
                  <c:v>1.0655E-2</c:v>
                </c:pt>
                <c:pt idx="2479">
                  <c:v>9.8030000000000183E-3</c:v>
                </c:pt>
                <c:pt idx="2480">
                  <c:v>9.0590000000000184E-3</c:v>
                </c:pt>
                <c:pt idx="2481">
                  <c:v>8.9840000000000024E-3</c:v>
                </c:pt>
                <c:pt idx="2482">
                  <c:v>1.0355999999999994E-2</c:v>
                </c:pt>
                <c:pt idx="2483">
                  <c:v>1.0076999999999996E-2</c:v>
                </c:pt>
                <c:pt idx="2484">
                  <c:v>1.0274999999999998E-2</c:v>
                </c:pt>
                <c:pt idx="2485">
                  <c:v>1.0593000000000002E-2</c:v>
                </c:pt>
                <c:pt idx="2486">
                  <c:v>9.9460000000000121E-3</c:v>
                </c:pt>
                <c:pt idx="2487">
                  <c:v>9.5120000000000048E-3</c:v>
                </c:pt>
                <c:pt idx="2488">
                  <c:v>1.0697000000000002E-2</c:v>
                </c:pt>
                <c:pt idx="2489">
                  <c:v>1.0462000000000009E-2</c:v>
                </c:pt>
                <c:pt idx="2490">
                  <c:v>1.1423000000000022E-2</c:v>
                </c:pt>
                <c:pt idx="2491">
                  <c:v>1.2957999999999996E-2</c:v>
                </c:pt>
                <c:pt idx="2492">
                  <c:v>1.1630000000000003E-2</c:v>
                </c:pt>
                <c:pt idx="2493">
                  <c:v>1.0374E-2</c:v>
                </c:pt>
                <c:pt idx="2494">
                  <c:v>1.0057999999999985E-2</c:v>
                </c:pt>
                <c:pt idx="2495">
                  <c:v>1.0597000000000001E-2</c:v>
                </c:pt>
                <c:pt idx="2496">
                  <c:v>1.0966000000000005E-2</c:v>
                </c:pt>
                <c:pt idx="2497">
                  <c:v>1.1089999999999999E-2</c:v>
                </c:pt>
                <c:pt idx="2498">
                  <c:v>9.8210000000000068E-3</c:v>
                </c:pt>
                <c:pt idx="2499">
                  <c:v>8.3170000000000067E-3</c:v>
                </c:pt>
                <c:pt idx="2500">
                  <c:v>7.7310000000000148E-3</c:v>
                </c:pt>
                <c:pt idx="2501">
                  <c:v>9.0550000000000231E-3</c:v>
                </c:pt>
                <c:pt idx="2502">
                  <c:v>9.7750000000000163E-3</c:v>
                </c:pt>
                <c:pt idx="2503">
                  <c:v>1.0244000000000001E-2</c:v>
                </c:pt>
                <c:pt idx="2504">
                  <c:v>1.0260999999999999E-2</c:v>
                </c:pt>
                <c:pt idx="2505">
                  <c:v>1.0607999999999999E-2</c:v>
                </c:pt>
                <c:pt idx="2506">
                  <c:v>1.0876E-2</c:v>
                </c:pt>
                <c:pt idx="2507">
                  <c:v>1.1265000000000015E-2</c:v>
                </c:pt>
                <c:pt idx="2508">
                  <c:v>1.2374999999999994E-2</c:v>
                </c:pt>
                <c:pt idx="2510">
                  <c:v>5.8810000000000077E-3</c:v>
                </c:pt>
                <c:pt idx="2511">
                  <c:v>6.5370000000000072E-3</c:v>
                </c:pt>
                <c:pt idx="2512">
                  <c:v>8.300000000000014E-3</c:v>
                </c:pt>
                <c:pt idx="2513">
                  <c:v>7.7430000000000103E-3</c:v>
                </c:pt>
                <c:pt idx="2514">
                  <c:v>7.5020000000000069E-3</c:v>
                </c:pt>
                <c:pt idx="2515">
                  <c:v>7.5080000000000112E-3</c:v>
                </c:pt>
                <c:pt idx="2516">
                  <c:v>8.1870000000000068E-3</c:v>
                </c:pt>
                <c:pt idx="2517">
                  <c:v>8.7350000000000066E-3</c:v>
                </c:pt>
                <c:pt idx="2518">
                  <c:v>7.9970000000000093E-3</c:v>
                </c:pt>
                <c:pt idx="2519">
                  <c:v>7.2780000000000102E-3</c:v>
                </c:pt>
                <c:pt idx="2520">
                  <c:v>6.6170000000000014E-3</c:v>
                </c:pt>
                <c:pt idx="2521">
                  <c:v>7.0010000000000116E-3</c:v>
                </c:pt>
                <c:pt idx="2522">
                  <c:v>8.0950000000000067E-3</c:v>
                </c:pt>
                <c:pt idx="2523">
                  <c:v>8.9000000000000173E-3</c:v>
                </c:pt>
                <c:pt idx="2524">
                  <c:v>8.8560000000000236E-3</c:v>
                </c:pt>
                <c:pt idx="2525">
                  <c:v>8.1100000000000026E-3</c:v>
                </c:pt>
                <c:pt idx="2526">
                  <c:v>7.6830000000000093E-3</c:v>
                </c:pt>
                <c:pt idx="2527">
                  <c:v>8.2410000000000001E-3</c:v>
                </c:pt>
                <c:pt idx="2528">
                  <c:v>8.8290000000000139E-3</c:v>
                </c:pt>
                <c:pt idx="2529">
                  <c:v>7.7810000000000136E-3</c:v>
                </c:pt>
                <c:pt idx="2530">
                  <c:v>6.7540000000000022E-3</c:v>
                </c:pt>
                <c:pt idx="2531">
                  <c:v>6.7330000000000133E-3</c:v>
                </c:pt>
                <c:pt idx="2532">
                  <c:v>7.6690000000000013E-3</c:v>
                </c:pt>
                <c:pt idx="2533">
                  <c:v>7.2980000000000093E-3</c:v>
                </c:pt>
                <c:pt idx="2534">
                  <c:v>7.2120000000000092E-3</c:v>
                </c:pt>
                <c:pt idx="2535">
                  <c:v>6.5279999999999999E-3</c:v>
                </c:pt>
                <c:pt idx="2536">
                  <c:v>5.360000000000001E-3</c:v>
                </c:pt>
                <c:pt idx="2537">
                  <c:v>6.0130000000000071E-3</c:v>
                </c:pt>
                <c:pt idx="2538">
                  <c:v>6.8330000000000092E-3</c:v>
                </c:pt>
                <c:pt idx="2539">
                  <c:v>8.1540000000000067E-3</c:v>
                </c:pt>
                <c:pt idx="2540">
                  <c:v>7.4520000000000081E-3</c:v>
                </c:pt>
                <c:pt idx="2541">
                  <c:v>6.8200000000000023E-3</c:v>
                </c:pt>
                <c:pt idx="2542">
                  <c:v>7.7700000000000121E-3</c:v>
                </c:pt>
                <c:pt idx="2543">
                  <c:v>7.9930000000000122E-3</c:v>
                </c:pt>
                <c:pt idx="2544">
                  <c:v>7.6890000000000101E-3</c:v>
                </c:pt>
                <c:pt idx="2545">
                  <c:v>6.3940000000000004E-3</c:v>
                </c:pt>
                <c:pt idx="2546">
                  <c:v>6.9300000000000134E-3</c:v>
                </c:pt>
                <c:pt idx="2547">
                  <c:v>8.0300000000000007E-3</c:v>
                </c:pt>
                <c:pt idx="2548">
                  <c:v>8.1670000000000024E-3</c:v>
                </c:pt>
                <c:pt idx="2549">
                  <c:v>6.6700000000000093E-3</c:v>
                </c:pt>
                <c:pt idx="2550">
                  <c:v>5.4750000000000094E-3</c:v>
                </c:pt>
                <c:pt idx="2551">
                  <c:v>6.4990000000000091E-3</c:v>
                </c:pt>
                <c:pt idx="2552">
                  <c:v>8.0690000000000067E-3</c:v>
                </c:pt>
                <c:pt idx="2553">
                  <c:v>8.1900000000000028E-3</c:v>
                </c:pt>
                <c:pt idx="2554">
                  <c:v>7.1380000000000081E-3</c:v>
                </c:pt>
                <c:pt idx="2555">
                  <c:v>6.7600000000000082E-3</c:v>
                </c:pt>
                <c:pt idx="2556">
                  <c:v>6.9540000000000062E-3</c:v>
                </c:pt>
                <c:pt idx="2557">
                  <c:v>7.3390000000000113E-3</c:v>
                </c:pt>
                <c:pt idx="2558">
                  <c:v>7.2340000000000034E-3</c:v>
                </c:pt>
                <c:pt idx="2559">
                  <c:v>7.0750000000000101E-3</c:v>
                </c:pt>
                <c:pt idx="2560">
                  <c:v>7.3810000000000091E-3</c:v>
                </c:pt>
                <c:pt idx="2561">
                  <c:v>8.3060000000000165E-3</c:v>
                </c:pt>
                <c:pt idx="2562">
                  <c:v>8.7210000000000013E-3</c:v>
                </c:pt>
                <c:pt idx="2563">
                  <c:v>8.8920000000000162E-3</c:v>
                </c:pt>
                <c:pt idx="2564">
                  <c:v>7.4780000000000133E-3</c:v>
                </c:pt>
                <c:pt idx="2565">
                  <c:v>8.1300000000000001E-3</c:v>
                </c:pt>
                <c:pt idx="2566">
                  <c:v>9.3440000000000068E-3</c:v>
                </c:pt>
                <c:pt idx="2567">
                  <c:v>9.5950000000000184E-3</c:v>
                </c:pt>
                <c:pt idx="2568">
                  <c:v>8.2960000000000048E-3</c:v>
                </c:pt>
                <c:pt idx="2569">
                  <c:v>7.6480000000000072E-3</c:v>
                </c:pt>
                <c:pt idx="2570">
                  <c:v>8.2730000000000008E-3</c:v>
                </c:pt>
                <c:pt idx="2571">
                  <c:v>7.5970000000000022E-3</c:v>
                </c:pt>
                <c:pt idx="2572">
                  <c:v>7.0050000000000034E-3</c:v>
                </c:pt>
                <c:pt idx="2573">
                  <c:v>7.0830000000000103E-3</c:v>
                </c:pt>
                <c:pt idx="2574">
                  <c:v>6.7410000000000109E-3</c:v>
                </c:pt>
                <c:pt idx="2575">
                  <c:v>6.9890000000000134E-3</c:v>
                </c:pt>
                <c:pt idx="2576">
                  <c:v>7.353000000000008E-3</c:v>
                </c:pt>
                <c:pt idx="2577">
                  <c:v>7.4890000000000139E-3</c:v>
                </c:pt>
                <c:pt idx="2578">
                  <c:v>6.7880000000000093E-3</c:v>
                </c:pt>
                <c:pt idx="2579">
                  <c:v>6.0980000000000071E-3</c:v>
                </c:pt>
                <c:pt idx="2580">
                  <c:v>6.0420000000000022E-3</c:v>
                </c:pt>
                <c:pt idx="2581">
                  <c:v>6.9310000000000135E-3</c:v>
                </c:pt>
                <c:pt idx="2582">
                  <c:v>7.0780000000000122E-3</c:v>
                </c:pt>
                <c:pt idx="2583">
                  <c:v>7.3740000000000073E-3</c:v>
                </c:pt>
                <c:pt idx="2584">
                  <c:v>7.4330000000000134E-3</c:v>
                </c:pt>
                <c:pt idx="2585">
                  <c:v>8.0510000000000043E-3</c:v>
                </c:pt>
                <c:pt idx="2586">
                  <c:v>7.7940000000000023E-3</c:v>
                </c:pt>
                <c:pt idx="2587">
                  <c:v>7.9550000000000124E-3</c:v>
                </c:pt>
                <c:pt idx="2588">
                  <c:v>6.9970000000000102E-3</c:v>
                </c:pt>
                <c:pt idx="2589">
                  <c:v>6.1000000000000013E-3</c:v>
                </c:pt>
                <c:pt idx="2590">
                  <c:v>5.9080000000000113E-3</c:v>
                </c:pt>
                <c:pt idx="2591">
                  <c:v>6.5110000000000081E-3</c:v>
                </c:pt>
                <c:pt idx="2592">
                  <c:v>7.6970000000000033E-3</c:v>
                </c:pt>
                <c:pt idx="2593">
                  <c:v>7.2820000000000081E-3</c:v>
                </c:pt>
                <c:pt idx="2594">
                  <c:v>7.4660000000000091E-3</c:v>
                </c:pt>
                <c:pt idx="2595">
                  <c:v>7.2260000000000093E-3</c:v>
                </c:pt>
                <c:pt idx="2596">
                  <c:v>8.5600000000000172E-3</c:v>
                </c:pt>
                <c:pt idx="2597">
                  <c:v>7.4480000000000102E-3</c:v>
                </c:pt>
                <c:pt idx="2598">
                  <c:v>7.5510000000000091E-3</c:v>
                </c:pt>
                <c:pt idx="2599">
                  <c:v>8.5130000000000067E-3</c:v>
                </c:pt>
                <c:pt idx="2600">
                  <c:v>8.7620000000000163E-3</c:v>
                </c:pt>
                <c:pt idx="2601">
                  <c:v>9.8290000000000165E-3</c:v>
                </c:pt>
                <c:pt idx="2602">
                  <c:v>9.0810000000000023E-3</c:v>
                </c:pt>
                <c:pt idx="2603">
                  <c:v>8.4820000000000225E-3</c:v>
                </c:pt>
                <c:pt idx="2604">
                  <c:v>7.7110000000000121E-3</c:v>
                </c:pt>
                <c:pt idx="2605">
                  <c:v>8.1820000000000122E-3</c:v>
                </c:pt>
                <c:pt idx="2606">
                  <c:v>8.5200000000000067E-3</c:v>
                </c:pt>
                <c:pt idx="2607">
                  <c:v>8.810000000000014E-3</c:v>
                </c:pt>
                <c:pt idx="2608">
                  <c:v>8.8090000000000165E-3</c:v>
                </c:pt>
                <c:pt idx="2609">
                  <c:v>7.9360000000000142E-3</c:v>
                </c:pt>
                <c:pt idx="2610">
                  <c:v>5.9510000000000101E-3</c:v>
                </c:pt>
                <c:pt idx="2611">
                  <c:v>6.4960000000000113E-3</c:v>
                </c:pt>
                <c:pt idx="2612">
                  <c:v>8.0810000000000048E-3</c:v>
                </c:pt>
                <c:pt idx="2613">
                  <c:v>9.4990000000000144E-3</c:v>
                </c:pt>
                <c:pt idx="2614">
                  <c:v>9.0050000000000165E-3</c:v>
                </c:pt>
                <c:pt idx="2615">
                  <c:v>8.1220000000000025E-3</c:v>
                </c:pt>
                <c:pt idx="2616">
                  <c:v>8.0160000000000023E-3</c:v>
                </c:pt>
                <c:pt idx="2617">
                  <c:v>7.9840000000000032E-3</c:v>
                </c:pt>
                <c:pt idx="2618">
                  <c:v>8.7580000000000036E-3</c:v>
                </c:pt>
                <c:pt idx="2619">
                  <c:v>8.4760000000000165E-3</c:v>
                </c:pt>
                <c:pt idx="2620">
                  <c:v>8.7570000000000044E-3</c:v>
                </c:pt>
                <c:pt idx="2621">
                  <c:v>8.2860000000000121E-3</c:v>
                </c:pt>
                <c:pt idx="2622">
                  <c:v>7.4330000000000134E-3</c:v>
                </c:pt>
                <c:pt idx="2623">
                  <c:v>7.4170000000000069E-3</c:v>
                </c:pt>
                <c:pt idx="2624">
                  <c:v>8.1620000000000165E-3</c:v>
                </c:pt>
                <c:pt idx="2625">
                  <c:v>9.1060000000000065E-3</c:v>
                </c:pt>
                <c:pt idx="2626">
                  <c:v>9.1990000000000023E-3</c:v>
                </c:pt>
                <c:pt idx="2627">
                  <c:v>8.8230000000000218E-3</c:v>
                </c:pt>
                <c:pt idx="2628">
                  <c:v>8.2950000000000124E-3</c:v>
                </c:pt>
                <c:pt idx="2629">
                  <c:v>6.7160000000000093E-3</c:v>
                </c:pt>
                <c:pt idx="2630">
                  <c:v>6.0750000000000092E-3</c:v>
                </c:pt>
                <c:pt idx="2631">
                  <c:v>6.6390000000000112E-3</c:v>
                </c:pt>
                <c:pt idx="2632">
                  <c:v>7.8160000000000104E-3</c:v>
                </c:pt>
                <c:pt idx="2633">
                  <c:v>8.3850000000000244E-3</c:v>
                </c:pt>
                <c:pt idx="2634">
                  <c:v>8.2580000000000032E-3</c:v>
                </c:pt>
                <c:pt idx="2635">
                  <c:v>7.6220000000000012E-3</c:v>
                </c:pt>
                <c:pt idx="2636">
                  <c:v>7.5640000000000013E-3</c:v>
                </c:pt>
                <c:pt idx="2637">
                  <c:v>6.8530000000000023E-3</c:v>
                </c:pt>
                <c:pt idx="2638">
                  <c:v>5.7690000000000076E-3</c:v>
                </c:pt>
                <c:pt idx="2639">
                  <c:v>5.7840000000000062E-3</c:v>
                </c:pt>
                <c:pt idx="2640">
                  <c:v>5.8600000000000024E-3</c:v>
                </c:pt>
                <c:pt idx="2641">
                  <c:v>6.6700000000000093E-3</c:v>
                </c:pt>
                <c:pt idx="2642">
                  <c:v>6.4380000000000123E-3</c:v>
                </c:pt>
                <c:pt idx="2643">
                  <c:v>6.8610000000000034E-3</c:v>
                </c:pt>
                <c:pt idx="2644">
                  <c:v>7.1160000000000034E-3</c:v>
                </c:pt>
                <c:pt idx="2645">
                  <c:v>7.9750000000000116E-3</c:v>
                </c:pt>
                <c:pt idx="2646">
                  <c:v>8.2870000000000027E-3</c:v>
                </c:pt>
                <c:pt idx="2647">
                  <c:v>8.4430000000000026E-3</c:v>
                </c:pt>
                <c:pt idx="2648">
                  <c:v>9.2320000000000024E-3</c:v>
                </c:pt>
                <c:pt idx="2649">
                  <c:v>9.1870000000000007E-3</c:v>
                </c:pt>
                <c:pt idx="2650">
                  <c:v>8.4980000000000021E-3</c:v>
                </c:pt>
                <c:pt idx="2651">
                  <c:v>8.7530000000000125E-3</c:v>
                </c:pt>
                <c:pt idx="2652">
                  <c:v>7.810000000000007E-3</c:v>
                </c:pt>
                <c:pt idx="2653">
                  <c:v>7.7510000000000122E-3</c:v>
                </c:pt>
                <c:pt idx="2654">
                  <c:v>6.4020000000000092E-3</c:v>
                </c:pt>
                <c:pt idx="2655">
                  <c:v>5.6170000000000013E-3</c:v>
                </c:pt>
                <c:pt idx="2656">
                  <c:v>6.242000000000008E-3</c:v>
                </c:pt>
                <c:pt idx="2657">
                  <c:v>7.3220000000000013E-3</c:v>
                </c:pt>
                <c:pt idx="2658">
                  <c:v>7.8510000000000125E-3</c:v>
                </c:pt>
                <c:pt idx="2659">
                  <c:v>6.9700000000000126E-3</c:v>
                </c:pt>
                <c:pt idx="2660">
                  <c:v>7.2770000000000092E-3</c:v>
                </c:pt>
                <c:pt idx="2661">
                  <c:v>8.5160000000000045E-3</c:v>
                </c:pt>
                <c:pt idx="2662">
                  <c:v>9.5520000000000223E-3</c:v>
                </c:pt>
                <c:pt idx="2663">
                  <c:v>8.4180000000000036E-3</c:v>
                </c:pt>
                <c:pt idx="2664">
                  <c:v>7.6020000000000072E-3</c:v>
                </c:pt>
                <c:pt idx="2665">
                  <c:v>6.9480000000000123E-3</c:v>
                </c:pt>
                <c:pt idx="2666">
                  <c:v>6.8740000000000034E-3</c:v>
                </c:pt>
                <c:pt idx="2667">
                  <c:v>7.7190000000000123E-3</c:v>
                </c:pt>
                <c:pt idx="2668">
                  <c:v>7.7330000000000133E-3</c:v>
                </c:pt>
                <c:pt idx="2669">
                  <c:v>6.8310000000000124E-3</c:v>
                </c:pt>
                <c:pt idx="2670">
                  <c:v>6.157000000000001E-3</c:v>
                </c:pt>
                <c:pt idx="2671">
                  <c:v>7.6280000000000011E-3</c:v>
                </c:pt>
                <c:pt idx="2672">
                  <c:v>7.8220000000000026E-3</c:v>
                </c:pt>
                <c:pt idx="2673">
                  <c:v>7.7340000000000091E-3</c:v>
                </c:pt>
                <c:pt idx="2674">
                  <c:v>7.1140000000000014E-3</c:v>
                </c:pt>
                <c:pt idx="2675">
                  <c:v>7.2220000000000071E-3</c:v>
                </c:pt>
                <c:pt idx="2676">
                  <c:v>6.8330000000000092E-3</c:v>
                </c:pt>
                <c:pt idx="2677">
                  <c:v>7.0710000000000122E-3</c:v>
                </c:pt>
                <c:pt idx="2678">
                  <c:v>6.3770000000000033E-3</c:v>
                </c:pt>
                <c:pt idx="2679">
                  <c:v>6.2300000000000098E-3</c:v>
                </c:pt>
                <c:pt idx="2680">
                  <c:v>6.6320000000000033E-3</c:v>
                </c:pt>
                <c:pt idx="2681">
                  <c:v>7.8410000000000129E-3</c:v>
                </c:pt>
                <c:pt idx="2682">
                  <c:v>7.7700000000000121E-3</c:v>
                </c:pt>
                <c:pt idx="2683">
                  <c:v>6.6670000000000002E-3</c:v>
                </c:pt>
                <c:pt idx="2684">
                  <c:v>6.3280000000000012E-3</c:v>
                </c:pt>
                <c:pt idx="2685">
                  <c:v>6.888000000000007E-3</c:v>
                </c:pt>
                <c:pt idx="2686">
                  <c:v>7.4450000000000124E-3</c:v>
                </c:pt>
                <c:pt idx="2687">
                  <c:v>8.0960000000000025E-3</c:v>
                </c:pt>
                <c:pt idx="2688">
                  <c:v>7.9470000000000113E-3</c:v>
                </c:pt>
                <c:pt idx="2689">
                  <c:v>7.9180000000000118E-3</c:v>
                </c:pt>
                <c:pt idx="2690">
                  <c:v>7.5830000000000081E-3</c:v>
                </c:pt>
                <c:pt idx="2691">
                  <c:v>7.9290000000000124E-3</c:v>
                </c:pt>
                <c:pt idx="2692">
                  <c:v>7.6490000000000091E-3</c:v>
                </c:pt>
                <c:pt idx="2693">
                  <c:v>8.3750000000000265E-3</c:v>
                </c:pt>
                <c:pt idx="2694">
                  <c:v>8.543000000000002E-3</c:v>
                </c:pt>
                <c:pt idx="2695">
                  <c:v>7.9030000000000124E-3</c:v>
                </c:pt>
                <c:pt idx="2696">
                  <c:v>7.1780000000000082E-3</c:v>
                </c:pt>
                <c:pt idx="2697">
                  <c:v>7.1770000000000072E-3</c:v>
                </c:pt>
                <c:pt idx="2698">
                  <c:v>8.1670000000000024E-3</c:v>
                </c:pt>
                <c:pt idx="2699">
                  <c:v>7.1530000000000014E-3</c:v>
                </c:pt>
                <c:pt idx="2700">
                  <c:v>7.3380000000000103E-3</c:v>
                </c:pt>
                <c:pt idx="2701">
                  <c:v>7.6460000000000078E-3</c:v>
                </c:pt>
                <c:pt idx="2702">
                  <c:v>7.810000000000007E-3</c:v>
                </c:pt>
                <c:pt idx="2703">
                  <c:v>8.1880000000000008E-3</c:v>
                </c:pt>
                <c:pt idx="2704">
                  <c:v>8.3420000000000161E-3</c:v>
                </c:pt>
                <c:pt idx="2705">
                  <c:v>7.2930000000000113E-3</c:v>
                </c:pt>
                <c:pt idx="2706">
                  <c:v>6.8770000000000072E-3</c:v>
                </c:pt>
                <c:pt idx="2707">
                  <c:v>7.1100000000000061E-3</c:v>
                </c:pt>
                <c:pt idx="2708">
                  <c:v>7.1580000000000012E-3</c:v>
                </c:pt>
                <c:pt idx="2709">
                  <c:v>7.4770000000000123E-3</c:v>
                </c:pt>
                <c:pt idx="2710">
                  <c:v>6.9420000000000081E-3</c:v>
                </c:pt>
                <c:pt idx="2711">
                  <c:v>6.1790000000000083E-3</c:v>
                </c:pt>
                <c:pt idx="2712">
                  <c:v>5.8430000000000062E-3</c:v>
                </c:pt>
                <c:pt idx="2713">
                  <c:v>6.7500000000000034E-3</c:v>
                </c:pt>
                <c:pt idx="2714">
                  <c:v>6.288000000000008E-3</c:v>
                </c:pt>
                <c:pt idx="2715">
                  <c:v>6.1650000000000003E-3</c:v>
                </c:pt>
                <c:pt idx="2716">
                  <c:v>5.9910000000000102E-3</c:v>
                </c:pt>
                <c:pt idx="2717">
                  <c:v>6.799000000000009E-3</c:v>
                </c:pt>
                <c:pt idx="2718">
                  <c:v>7.2980000000000093E-3</c:v>
                </c:pt>
                <c:pt idx="2719">
                  <c:v>7.5800000000000112E-3</c:v>
                </c:pt>
                <c:pt idx="2720">
                  <c:v>7.1510000000000072E-3</c:v>
                </c:pt>
                <c:pt idx="2721">
                  <c:v>6.8520000000000022E-3</c:v>
                </c:pt>
                <c:pt idx="2722">
                  <c:v>6.4160000000000094E-3</c:v>
                </c:pt>
                <c:pt idx="2723">
                  <c:v>6.9130000000000103E-3</c:v>
                </c:pt>
                <c:pt idx="2724">
                  <c:v>7.4830000000000122E-3</c:v>
                </c:pt>
                <c:pt idx="2725">
                  <c:v>7.7640000000000061E-3</c:v>
                </c:pt>
                <c:pt idx="2726">
                  <c:v>7.9410000000000123E-3</c:v>
                </c:pt>
                <c:pt idx="2727">
                  <c:v>9.0900000000000043E-3</c:v>
                </c:pt>
                <c:pt idx="2728">
                  <c:v>1.0754E-2</c:v>
                </c:pt>
                <c:pt idx="2729">
                  <c:v>9.7620000000000068E-3</c:v>
                </c:pt>
                <c:pt idx="2730">
                  <c:v>7.818000000000002E-3</c:v>
                </c:pt>
                <c:pt idx="2731">
                  <c:v>7.523000000000008E-3</c:v>
                </c:pt>
                <c:pt idx="2732">
                  <c:v>8.2400000000000008E-3</c:v>
                </c:pt>
                <c:pt idx="2733">
                  <c:v>8.5970000000000022E-3</c:v>
                </c:pt>
                <c:pt idx="2734">
                  <c:v>7.1890000000000079E-3</c:v>
                </c:pt>
                <c:pt idx="2735">
                  <c:v>6.7450000000000079E-3</c:v>
                </c:pt>
                <c:pt idx="2736">
                  <c:v>6.9340000000000113E-3</c:v>
                </c:pt>
                <c:pt idx="2737">
                  <c:v>8.6020000000000141E-3</c:v>
                </c:pt>
                <c:pt idx="2738">
                  <c:v>8.8330000000000145E-3</c:v>
                </c:pt>
                <c:pt idx="2739">
                  <c:v>8.1500000000000045E-3</c:v>
                </c:pt>
                <c:pt idx="2740">
                  <c:v>8.5900000000000143E-3</c:v>
                </c:pt>
                <c:pt idx="2741">
                  <c:v>8.208E-3</c:v>
                </c:pt>
                <c:pt idx="2742">
                  <c:v>8.1830000000000028E-3</c:v>
                </c:pt>
                <c:pt idx="2743">
                  <c:v>7.6100000000000013E-3</c:v>
                </c:pt>
                <c:pt idx="2744">
                  <c:v>6.2720000000000102E-3</c:v>
                </c:pt>
                <c:pt idx="2745">
                  <c:v>5.2540000000000061E-3</c:v>
                </c:pt>
                <c:pt idx="2746">
                  <c:v>5.7610000000000083E-3</c:v>
                </c:pt>
                <c:pt idx="2747">
                  <c:v>7.2100000000000081E-3</c:v>
                </c:pt>
                <c:pt idx="2748">
                  <c:v>8.1580000000000021E-3</c:v>
                </c:pt>
                <c:pt idx="2749">
                  <c:v>6.7500000000000034E-3</c:v>
                </c:pt>
                <c:pt idx="2750">
                  <c:v>5.8790000000000101E-3</c:v>
                </c:pt>
                <c:pt idx="2751">
                  <c:v>6.7430000000000103E-3</c:v>
                </c:pt>
                <c:pt idx="2752">
                  <c:v>8.0330000000000037E-3</c:v>
                </c:pt>
                <c:pt idx="2753">
                  <c:v>6.7470000000000082E-3</c:v>
                </c:pt>
                <c:pt idx="2754">
                  <c:v>5.9720000000000103E-3</c:v>
                </c:pt>
                <c:pt idx="2755">
                  <c:v>5.9130000000000103E-3</c:v>
                </c:pt>
                <c:pt idx="2756">
                  <c:v>6.7160000000000093E-3</c:v>
                </c:pt>
                <c:pt idx="2757">
                  <c:v>6.6510000000000024E-3</c:v>
                </c:pt>
                <c:pt idx="2758">
                  <c:v>6.8540000000000033E-3</c:v>
                </c:pt>
                <c:pt idx="2759">
                  <c:v>6.8080000000000024E-3</c:v>
                </c:pt>
                <c:pt idx="2761">
                  <c:v>7.4730000000000126E-3</c:v>
                </c:pt>
                <c:pt idx="2762">
                  <c:v>7.4990000000000126E-3</c:v>
                </c:pt>
                <c:pt idx="2763">
                  <c:v>8.211000000000003E-3</c:v>
                </c:pt>
                <c:pt idx="2764">
                  <c:v>6.6730000000000071E-3</c:v>
                </c:pt>
                <c:pt idx="2765">
                  <c:v>5.9360000000000133E-3</c:v>
                </c:pt>
                <c:pt idx="2766">
                  <c:v>6.5320000000000083E-3</c:v>
                </c:pt>
                <c:pt idx="2767">
                  <c:v>7.6940000000000012E-3</c:v>
                </c:pt>
                <c:pt idx="2768">
                  <c:v>7.6940000000000012E-3</c:v>
                </c:pt>
                <c:pt idx="2769">
                  <c:v>8.9400000000000122E-3</c:v>
                </c:pt>
                <c:pt idx="2770">
                  <c:v>8.1790000000000144E-3</c:v>
                </c:pt>
                <c:pt idx="2771">
                  <c:v>8.0700000000000112E-3</c:v>
                </c:pt>
                <c:pt idx="2772">
                  <c:v>7.5030000000000123E-3</c:v>
                </c:pt>
                <c:pt idx="2773">
                  <c:v>6.9080000000000122E-3</c:v>
                </c:pt>
                <c:pt idx="2774">
                  <c:v>7.7730000000000134E-3</c:v>
                </c:pt>
                <c:pt idx="2775">
                  <c:v>8.1380000000000011E-3</c:v>
                </c:pt>
                <c:pt idx="2776">
                  <c:v>8.3350000000000143E-3</c:v>
                </c:pt>
                <c:pt idx="2777">
                  <c:v>8.0820000000000145E-3</c:v>
                </c:pt>
                <c:pt idx="2778">
                  <c:v>7.3540000000000012E-3</c:v>
                </c:pt>
                <c:pt idx="2779">
                  <c:v>7.3760000000000102E-3</c:v>
                </c:pt>
                <c:pt idx="2780">
                  <c:v>7.3960000000000093E-3</c:v>
                </c:pt>
                <c:pt idx="2781">
                  <c:v>8.2950000000000124E-3</c:v>
                </c:pt>
                <c:pt idx="2782">
                  <c:v>8.2170000000000003E-3</c:v>
                </c:pt>
                <c:pt idx="2783">
                  <c:v>8.3630000000000163E-3</c:v>
                </c:pt>
                <c:pt idx="2784">
                  <c:v>7.9400000000000113E-3</c:v>
                </c:pt>
                <c:pt idx="2785">
                  <c:v>7.8740000000000112E-3</c:v>
                </c:pt>
                <c:pt idx="2786">
                  <c:v>7.2830000000000108E-3</c:v>
                </c:pt>
                <c:pt idx="2787">
                  <c:v>8.0750000000000145E-3</c:v>
                </c:pt>
                <c:pt idx="2788">
                  <c:v>9.3080000000000124E-3</c:v>
                </c:pt>
                <c:pt idx="2789">
                  <c:v>9.8450000000000221E-3</c:v>
                </c:pt>
                <c:pt idx="2790">
                  <c:v>8.7050000000000044E-3</c:v>
                </c:pt>
                <c:pt idx="2791">
                  <c:v>7.8790000000000127E-3</c:v>
                </c:pt>
                <c:pt idx="2792">
                  <c:v>7.9260000000000129E-3</c:v>
                </c:pt>
                <c:pt idx="2793">
                  <c:v>7.4420000000000102E-3</c:v>
                </c:pt>
                <c:pt idx="2794">
                  <c:v>7.1640000000000002E-3</c:v>
                </c:pt>
                <c:pt idx="2795">
                  <c:v>7.6540000000000011E-3</c:v>
                </c:pt>
                <c:pt idx="2796">
                  <c:v>8.5090000000000166E-3</c:v>
                </c:pt>
                <c:pt idx="2797">
                  <c:v>8.8180000000000047E-3</c:v>
                </c:pt>
                <c:pt idx="2798">
                  <c:v>8.0920000000000141E-3</c:v>
                </c:pt>
                <c:pt idx="2799">
                  <c:v>6.4920000000000073E-3</c:v>
                </c:pt>
                <c:pt idx="2800">
                  <c:v>5.4520000000000072E-3</c:v>
                </c:pt>
                <c:pt idx="2801">
                  <c:v>6.9570000000000083E-3</c:v>
                </c:pt>
                <c:pt idx="2802">
                  <c:v>7.0430000000000093E-3</c:v>
                </c:pt>
                <c:pt idx="2803">
                  <c:v>6.3770000000000033E-3</c:v>
                </c:pt>
                <c:pt idx="2804">
                  <c:v>7.1640000000000002E-3</c:v>
                </c:pt>
                <c:pt idx="2805">
                  <c:v>8.0010000000000046E-3</c:v>
                </c:pt>
                <c:pt idx="2806">
                  <c:v>7.7360000000000137E-3</c:v>
                </c:pt>
                <c:pt idx="2807">
                  <c:v>6.6240000000000005E-3</c:v>
                </c:pt>
                <c:pt idx="2808">
                  <c:v>7.0750000000000101E-3</c:v>
                </c:pt>
                <c:pt idx="2809">
                  <c:v>7.6649999999999999E-3</c:v>
                </c:pt>
                <c:pt idx="2810">
                  <c:v>8.0860000000000064E-3</c:v>
                </c:pt>
                <c:pt idx="2811">
                  <c:v>8.1100000000000026E-3</c:v>
                </c:pt>
                <c:pt idx="2812">
                  <c:v>7.6920000000000061E-3</c:v>
                </c:pt>
                <c:pt idx="2813">
                  <c:v>6.7530000000000081E-3</c:v>
                </c:pt>
                <c:pt idx="2814">
                  <c:v>5.3650000000000008E-3</c:v>
                </c:pt>
                <c:pt idx="2815">
                  <c:v>5.979000000000013E-3</c:v>
                </c:pt>
                <c:pt idx="2816">
                  <c:v>6.798000000000008E-3</c:v>
                </c:pt>
                <c:pt idx="2817">
                  <c:v>7.3770000000000033E-3</c:v>
                </c:pt>
                <c:pt idx="2818">
                  <c:v>9.1240000000000002E-3</c:v>
                </c:pt>
                <c:pt idx="2819">
                  <c:v>9.3290000000000144E-3</c:v>
                </c:pt>
                <c:pt idx="2820">
                  <c:v>9.9680000000000064E-3</c:v>
                </c:pt>
                <c:pt idx="2821">
                  <c:v>8.0100000000000067E-3</c:v>
                </c:pt>
                <c:pt idx="2822">
                  <c:v>5.7170000000000033E-3</c:v>
                </c:pt>
                <c:pt idx="2823">
                  <c:v>5.759000000000008E-3</c:v>
                </c:pt>
                <c:pt idx="2824">
                  <c:v>6.5140000000000024E-3</c:v>
                </c:pt>
                <c:pt idx="2825">
                  <c:v>8.2200000000000051E-3</c:v>
                </c:pt>
                <c:pt idx="2826">
                  <c:v>7.1770000000000072E-3</c:v>
                </c:pt>
                <c:pt idx="2827">
                  <c:v>6.9670000000000062E-3</c:v>
                </c:pt>
                <c:pt idx="2828">
                  <c:v>6.8570000000000011E-3</c:v>
                </c:pt>
                <c:pt idx="2829">
                  <c:v>6.562000000000001E-3</c:v>
                </c:pt>
                <c:pt idx="2830">
                  <c:v>7.6460000000000078E-3</c:v>
                </c:pt>
                <c:pt idx="2831">
                  <c:v>9.2820000000000125E-3</c:v>
                </c:pt>
                <c:pt idx="2832">
                  <c:v>8.8450000000000143E-3</c:v>
                </c:pt>
                <c:pt idx="2833">
                  <c:v>6.9570000000000083E-3</c:v>
                </c:pt>
                <c:pt idx="2834">
                  <c:v>6.6579999999999999E-3</c:v>
                </c:pt>
                <c:pt idx="2835">
                  <c:v>7.4340000000000092E-3</c:v>
                </c:pt>
                <c:pt idx="2836">
                  <c:v>8.8600000000000258E-3</c:v>
                </c:pt>
                <c:pt idx="2837">
                  <c:v>9.354000000000022E-3</c:v>
                </c:pt>
                <c:pt idx="2838">
                  <c:v>7.9090000000000132E-3</c:v>
                </c:pt>
                <c:pt idx="2839">
                  <c:v>6.4670000000000023E-3</c:v>
                </c:pt>
                <c:pt idx="2840">
                  <c:v>5.490000000000007E-3</c:v>
                </c:pt>
                <c:pt idx="2841">
                  <c:v>5.9960000000000091E-3</c:v>
                </c:pt>
                <c:pt idx="2842">
                  <c:v>6.399000000000008E-3</c:v>
                </c:pt>
                <c:pt idx="2843">
                  <c:v>7.0470000000000073E-3</c:v>
                </c:pt>
                <c:pt idx="2844">
                  <c:v>6.9730000000000122E-3</c:v>
                </c:pt>
                <c:pt idx="2845">
                  <c:v>8.0350000000000161E-3</c:v>
                </c:pt>
                <c:pt idx="2846">
                  <c:v>7.9190000000000128E-3</c:v>
                </c:pt>
                <c:pt idx="2847">
                  <c:v>8.1030000000000008E-3</c:v>
                </c:pt>
                <c:pt idx="2848">
                  <c:v>8.0320000000000044E-3</c:v>
                </c:pt>
                <c:pt idx="2849">
                  <c:v>7.4410000000000136E-3</c:v>
                </c:pt>
                <c:pt idx="2850">
                  <c:v>6.968000000000008E-3</c:v>
                </c:pt>
                <c:pt idx="2851">
                  <c:v>6.7640000000000053E-3</c:v>
                </c:pt>
                <c:pt idx="2852">
                  <c:v>7.8140000000000015E-3</c:v>
                </c:pt>
                <c:pt idx="2853">
                  <c:v>7.1100000000000061E-3</c:v>
                </c:pt>
                <c:pt idx="2854">
                  <c:v>6.0340000000000072E-3</c:v>
                </c:pt>
                <c:pt idx="2855">
                  <c:v>5.9240000000000013E-3</c:v>
                </c:pt>
                <c:pt idx="2856">
                  <c:v>5.8350000000000034E-3</c:v>
                </c:pt>
                <c:pt idx="2857">
                  <c:v>7.0680000000000014E-3</c:v>
                </c:pt>
                <c:pt idx="2858">
                  <c:v>6.6890000000000083E-3</c:v>
                </c:pt>
                <c:pt idx="2859">
                  <c:v>6.5400000000000102E-3</c:v>
                </c:pt>
                <c:pt idx="2860">
                  <c:v>6.5470000000000033E-3</c:v>
                </c:pt>
                <c:pt idx="2861">
                  <c:v>6.7080000000000091E-3</c:v>
                </c:pt>
                <c:pt idx="2862">
                  <c:v>8.8830000000000159E-3</c:v>
                </c:pt>
                <c:pt idx="2863">
                  <c:v>9.1410000000000016E-3</c:v>
                </c:pt>
                <c:pt idx="2864">
                  <c:v>9.4510000000000219E-3</c:v>
                </c:pt>
                <c:pt idx="2865">
                  <c:v>6.9790000000000156E-3</c:v>
                </c:pt>
                <c:pt idx="2866">
                  <c:v>6.7440000000000069E-3</c:v>
                </c:pt>
                <c:pt idx="2867">
                  <c:v>6.8760000000000123E-3</c:v>
                </c:pt>
                <c:pt idx="2868">
                  <c:v>8.6080000000000028E-3</c:v>
                </c:pt>
                <c:pt idx="2869">
                  <c:v>7.1490000000000112E-3</c:v>
                </c:pt>
                <c:pt idx="2870">
                  <c:v>6.7690000000000094E-3</c:v>
                </c:pt>
                <c:pt idx="2871">
                  <c:v>7.2790000000000138E-3</c:v>
                </c:pt>
                <c:pt idx="2872">
                  <c:v>6.6220000000000003E-3</c:v>
                </c:pt>
                <c:pt idx="2873">
                  <c:v>7.844000000000002E-3</c:v>
                </c:pt>
                <c:pt idx="2874">
                  <c:v>6.5460000000000093E-3</c:v>
                </c:pt>
                <c:pt idx="2875">
                  <c:v>7.398000000000007E-3</c:v>
                </c:pt>
                <c:pt idx="2876">
                  <c:v>6.4650000000000072E-3</c:v>
                </c:pt>
                <c:pt idx="2877">
                  <c:v>6.0570000000000034E-3</c:v>
                </c:pt>
                <c:pt idx="2878">
                  <c:v>6.0580000000000061E-3</c:v>
                </c:pt>
                <c:pt idx="2879">
                  <c:v>5.4020000000000092E-3</c:v>
                </c:pt>
                <c:pt idx="2880">
                  <c:v>6.1110000000000062E-3</c:v>
                </c:pt>
                <c:pt idx="2881">
                  <c:v>6.9420000000000081E-3</c:v>
                </c:pt>
                <c:pt idx="2882">
                  <c:v>8.903000000000022E-3</c:v>
                </c:pt>
                <c:pt idx="2883">
                  <c:v>7.8560000000000123E-3</c:v>
                </c:pt>
                <c:pt idx="2884">
                  <c:v>7.2050000000000091E-3</c:v>
                </c:pt>
                <c:pt idx="2885">
                  <c:v>7.6120000000000024E-3</c:v>
                </c:pt>
                <c:pt idx="2886">
                  <c:v>8.364000000000019E-3</c:v>
                </c:pt>
                <c:pt idx="2887">
                  <c:v>8.3020000000000194E-3</c:v>
                </c:pt>
                <c:pt idx="2888">
                  <c:v>6.8310000000000124E-3</c:v>
                </c:pt>
                <c:pt idx="2889">
                  <c:v>5.9950000000000073E-3</c:v>
                </c:pt>
                <c:pt idx="2890">
                  <c:v>5.9320000000000102E-3</c:v>
                </c:pt>
                <c:pt idx="2891">
                  <c:v>8.1860000000000023E-3</c:v>
                </c:pt>
                <c:pt idx="2892">
                  <c:v>8.8730000000000163E-3</c:v>
                </c:pt>
                <c:pt idx="2893">
                  <c:v>8.1600000000000145E-3</c:v>
                </c:pt>
                <c:pt idx="2894">
                  <c:v>7.4990000000000126E-3</c:v>
                </c:pt>
                <c:pt idx="2895">
                  <c:v>6.9850000000000103E-3</c:v>
                </c:pt>
                <c:pt idx="2896">
                  <c:v>7.130000000000007E-3</c:v>
                </c:pt>
                <c:pt idx="2897">
                  <c:v>7.268000000000008E-3</c:v>
                </c:pt>
                <c:pt idx="2898">
                  <c:v>7.4590000000000134E-3</c:v>
                </c:pt>
                <c:pt idx="2899">
                  <c:v>6.6360000000000091E-3</c:v>
                </c:pt>
                <c:pt idx="2900">
                  <c:v>7.2140000000000034E-3</c:v>
                </c:pt>
                <c:pt idx="2901">
                  <c:v>7.1660000000000014E-3</c:v>
                </c:pt>
                <c:pt idx="2902">
                  <c:v>7.2750000000000124E-3</c:v>
                </c:pt>
                <c:pt idx="2903">
                  <c:v>5.7820000000000024E-3</c:v>
                </c:pt>
                <c:pt idx="2904">
                  <c:v>6.2440000000000013E-3</c:v>
                </c:pt>
                <c:pt idx="2905">
                  <c:v>6.3690000000000014E-3</c:v>
                </c:pt>
                <c:pt idx="2906">
                  <c:v>6.3060000000000034E-3</c:v>
                </c:pt>
                <c:pt idx="2907">
                  <c:v>4.419000000000008E-3</c:v>
                </c:pt>
                <c:pt idx="2908">
                  <c:v>5.4780000000000124E-3</c:v>
                </c:pt>
                <c:pt idx="2909">
                  <c:v>7.2260000000000093E-3</c:v>
                </c:pt>
                <c:pt idx="2910">
                  <c:v>8.2580000000000032E-3</c:v>
                </c:pt>
                <c:pt idx="2911">
                  <c:v>7.9110000000000118E-3</c:v>
                </c:pt>
                <c:pt idx="2912">
                  <c:v>7.5150000000000034E-3</c:v>
                </c:pt>
                <c:pt idx="2913">
                  <c:v>6.8210000000000024E-3</c:v>
                </c:pt>
                <c:pt idx="2914">
                  <c:v>6.3130000000000061E-3</c:v>
                </c:pt>
                <c:pt idx="2915">
                  <c:v>5.6530000000000061E-3</c:v>
                </c:pt>
                <c:pt idx="2916">
                  <c:v>6.3040000000000014E-3</c:v>
                </c:pt>
                <c:pt idx="2917">
                  <c:v>5.9530000000000112E-3</c:v>
                </c:pt>
                <c:pt idx="2918">
                  <c:v>6.5810000000000122E-3</c:v>
                </c:pt>
                <c:pt idx="2919">
                  <c:v>6.1800000000000023E-3</c:v>
                </c:pt>
                <c:pt idx="2920">
                  <c:v>7.4770000000000123E-3</c:v>
                </c:pt>
                <c:pt idx="2921">
                  <c:v>8.7600000000000022E-3</c:v>
                </c:pt>
                <c:pt idx="2922">
                  <c:v>9.6210000000000028E-3</c:v>
                </c:pt>
                <c:pt idx="2923">
                  <c:v>9.8370000000000141E-3</c:v>
                </c:pt>
                <c:pt idx="2924">
                  <c:v>9.0900000000000043E-3</c:v>
                </c:pt>
                <c:pt idx="2925">
                  <c:v>7.8560000000000123E-3</c:v>
                </c:pt>
                <c:pt idx="2926">
                  <c:v>7.2330000000000103E-3</c:v>
                </c:pt>
                <c:pt idx="2927">
                  <c:v>6.6520000000000034E-3</c:v>
                </c:pt>
                <c:pt idx="2928">
                  <c:v>7.2850000000000094E-3</c:v>
                </c:pt>
                <c:pt idx="2929">
                  <c:v>6.5670000000000034E-3</c:v>
                </c:pt>
                <c:pt idx="2930">
                  <c:v>6.4760000000000139E-3</c:v>
                </c:pt>
                <c:pt idx="2931">
                  <c:v>6.6640000000000007E-3</c:v>
                </c:pt>
                <c:pt idx="2932">
                  <c:v>6.5000000000000092E-3</c:v>
                </c:pt>
                <c:pt idx="2933">
                  <c:v>8.0820000000000145E-3</c:v>
                </c:pt>
                <c:pt idx="2934">
                  <c:v>9.1370000000000028E-3</c:v>
                </c:pt>
                <c:pt idx="2935">
                  <c:v>8.9430000000000048E-3</c:v>
                </c:pt>
                <c:pt idx="2936">
                  <c:v>7.7480000000000101E-3</c:v>
                </c:pt>
                <c:pt idx="2937">
                  <c:v>7.3360000000000092E-3</c:v>
                </c:pt>
                <c:pt idx="2938">
                  <c:v>8.4200000000000143E-3</c:v>
                </c:pt>
                <c:pt idx="2939">
                  <c:v>9.8380000000000047E-3</c:v>
                </c:pt>
                <c:pt idx="2940">
                  <c:v>8.2780000000000006E-3</c:v>
                </c:pt>
                <c:pt idx="2941">
                  <c:v>7.1970000000000011E-3</c:v>
                </c:pt>
                <c:pt idx="2942">
                  <c:v>6.6050000000000024E-3</c:v>
                </c:pt>
                <c:pt idx="2943">
                  <c:v>7.425000000000008E-3</c:v>
                </c:pt>
                <c:pt idx="2944">
                  <c:v>8.8480000000000017E-3</c:v>
                </c:pt>
                <c:pt idx="2945">
                  <c:v>8.1420000000000138E-3</c:v>
                </c:pt>
                <c:pt idx="2946">
                  <c:v>8.7600000000000022E-3</c:v>
                </c:pt>
                <c:pt idx="2947">
                  <c:v>8.5610000000000044E-3</c:v>
                </c:pt>
                <c:pt idx="2948">
                  <c:v>7.5840000000000083E-3</c:v>
                </c:pt>
                <c:pt idx="2949">
                  <c:v>7.3190000000000087E-3</c:v>
                </c:pt>
                <c:pt idx="2950">
                  <c:v>8.1760000000000044E-3</c:v>
                </c:pt>
                <c:pt idx="2951">
                  <c:v>7.9120000000000093E-3</c:v>
                </c:pt>
                <c:pt idx="2952">
                  <c:v>7.6190000000000034E-3</c:v>
                </c:pt>
                <c:pt idx="2953">
                  <c:v>7.8270000000000024E-3</c:v>
                </c:pt>
                <c:pt idx="2954">
                  <c:v>8.7330000000000029E-3</c:v>
                </c:pt>
                <c:pt idx="2955">
                  <c:v>7.5380000000000091E-3</c:v>
                </c:pt>
                <c:pt idx="2956">
                  <c:v>7.9440000000000031E-3</c:v>
                </c:pt>
                <c:pt idx="2957">
                  <c:v>8.0820000000000145E-3</c:v>
                </c:pt>
                <c:pt idx="2958">
                  <c:v>8.4860000000000144E-3</c:v>
                </c:pt>
                <c:pt idx="2959">
                  <c:v>7.9670000000000105E-3</c:v>
                </c:pt>
                <c:pt idx="2960">
                  <c:v>7.3220000000000013E-3</c:v>
                </c:pt>
                <c:pt idx="2961">
                  <c:v>6.5820000000000071E-3</c:v>
                </c:pt>
                <c:pt idx="2962">
                  <c:v>7.435000000000011E-3</c:v>
                </c:pt>
                <c:pt idx="2963">
                  <c:v>8.8300000000000045E-3</c:v>
                </c:pt>
                <c:pt idx="2964">
                  <c:v>8.6000000000000121E-3</c:v>
                </c:pt>
                <c:pt idx="2965">
                  <c:v>7.2180000000000083E-3</c:v>
                </c:pt>
                <c:pt idx="2966">
                  <c:v>6.3660000000000071E-3</c:v>
                </c:pt>
                <c:pt idx="2967">
                  <c:v>6.7820000000000102E-3</c:v>
                </c:pt>
                <c:pt idx="2968">
                  <c:v>7.3740000000000073E-3</c:v>
                </c:pt>
                <c:pt idx="2969">
                  <c:v>6.9730000000000122E-3</c:v>
                </c:pt>
                <c:pt idx="2970">
                  <c:v>7.1149999999999998E-3</c:v>
                </c:pt>
                <c:pt idx="2971">
                  <c:v>7.7740000000000101E-3</c:v>
                </c:pt>
                <c:pt idx="2972">
                  <c:v>9.9470000000000027E-3</c:v>
                </c:pt>
                <c:pt idx="2973">
                  <c:v>9.0890000000000068E-3</c:v>
                </c:pt>
                <c:pt idx="2974">
                  <c:v>8.2680000000000028E-3</c:v>
                </c:pt>
                <c:pt idx="2975">
                  <c:v>7.0650000000000062E-3</c:v>
                </c:pt>
                <c:pt idx="2976">
                  <c:v>7.7750000000000102E-3</c:v>
                </c:pt>
                <c:pt idx="2977">
                  <c:v>7.712000000000007E-3</c:v>
                </c:pt>
                <c:pt idx="2978">
                  <c:v>7.484000000000008E-3</c:v>
                </c:pt>
                <c:pt idx="2979">
                  <c:v>7.6240000000000006E-3</c:v>
                </c:pt>
                <c:pt idx="2980">
                  <c:v>7.4210000000000101E-3</c:v>
                </c:pt>
                <c:pt idx="2981">
                  <c:v>7.7620000000000024E-3</c:v>
                </c:pt>
                <c:pt idx="2982">
                  <c:v>8.3990000000000158E-3</c:v>
                </c:pt>
                <c:pt idx="2983">
                  <c:v>8.4390000000000125E-3</c:v>
                </c:pt>
                <c:pt idx="2984">
                  <c:v>7.8260000000000014E-3</c:v>
                </c:pt>
                <c:pt idx="2985">
                  <c:v>6.4240000000000061E-3</c:v>
                </c:pt>
                <c:pt idx="2986">
                  <c:v>6.6220000000000003E-3</c:v>
                </c:pt>
                <c:pt idx="2987">
                  <c:v>7.5430000000000106E-3</c:v>
                </c:pt>
                <c:pt idx="2988">
                  <c:v>7.9900000000000127E-3</c:v>
                </c:pt>
                <c:pt idx="2989">
                  <c:v>7.4930000000000101E-3</c:v>
                </c:pt>
                <c:pt idx="2990">
                  <c:v>7.2440000000000082E-3</c:v>
                </c:pt>
                <c:pt idx="2991">
                  <c:v>7.6710000000000103E-3</c:v>
                </c:pt>
                <c:pt idx="2992">
                  <c:v>8.0330000000000037E-3</c:v>
                </c:pt>
                <c:pt idx="2993">
                  <c:v>7.2050000000000091E-3</c:v>
                </c:pt>
                <c:pt idx="2994">
                  <c:v>5.9750000000000124E-3</c:v>
                </c:pt>
                <c:pt idx="2995">
                  <c:v>5.9710000000000145E-3</c:v>
                </c:pt>
                <c:pt idx="2996">
                  <c:v>7.1250000000000011E-3</c:v>
                </c:pt>
                <c:pt idx="2997">
                  <c:v>7.817000000000001E-3</c:v>
                </c:pt>
                <c:pt idx="2998">
                  <c:v>8.1610000000000068E-3</c:v>
                </c:pt>
                <c:pt idx="2999">
                  <c:v>8.1850000000000048E-3</c:v>
                </c:pt>
                <c:pt idx="3000">
                  <c:v>9.0260000000000045E-3</c:v>
                </c:pt>
                <c:pt idx="3001">
                  <c:v>8.5010000000000068E-3</c:v>
                </c:pt>
                <c:pt idx="3002">
                  <c:v>6.7080000000000091E-3</c:v>
                </c:pt>
                <c:pt idx="3003">
                  <c:v>5.092000000000001E-3</c:v>
                </c:pt>
                <c:pt idx="3004">
                  <c:v>6.2330000000000102E-3</c:v>
                </c:pt>
                <c:pt idx="3005">
                  <c:v>7.4760000000000156E-3</c:v>
                </c:pt>
                <c:pt idx="3006">
                  <c:v>8.4990000000000048E-3</c:v>
                </c:pt>
                <c:pt idx="3007">
                  <c:v>8.5750000000000184E-3</c:v>
                </c:pt>
                <c:pt idx="3008">
                  <c:v>8.9250000000000145E-3</c:v>
                </c:pt>
                <c:pt idx="3009">
                  <c:v>8.5320000000000066E-3</c:v>
                </c:pt>
                <c:pt idx="3010">
                  <c:v>8.2780000000000006E-3</c:v>
                </c:pt>
                <c:pt idx="3012">
                  <c:v>9.0240000000000008E-3</c:v>
                </c:pt>
                <c:pt idx="3013">
                  <c:v>8.0700000000000112E-3</c:v>
                </c:pt>
                <c:pt idx="3014">
                  <c:v>8.8610000000000147E-3</c:v>
                </c:pt>
                <c:pt idx="3015">
                  <c:v>7.8910000000000126E-3</c:v>
                </c:pt>
                <c:pt idx="3016">
                  <c:v>7.6249999999999998E-3</c:v>
                </c:pt>
                <c:pt idx="3017">
                  <c:v>7.3200000000000071E-3</c:v>
                </c:pt>
                <c:pt idx="3018">
                  <c:v>7.1770000000000072E-3</c:v>
                </c:pt>
                <c:pt idx="3019">
                  <c:v>7.5390000000000136E-3</c:v>
                </c:pt>
                <c:pt idx="3020">
                  <c:v>7.4660000000000091E-3</c:v>
                </c:pt>
                <c:pt idx="3021">
                  <c:v>7.0670000000000012E-3</c:v>
                </c:pt>
                <c:pt idx="3022">
                  <c:v>6.8890000000000106E-3</c:v>
                </c:pt>
                <c:pt idx="3023">
                  <c:v>7.6860000000000079E-3</c:v>
                </c:pt>
                <c:pt idx="3024">
                  <c:v>8.3400000000000158E-3</c:v>
                </c:pt>
                <c:pt idx="3025">
                  <c:v>8.0080000000000047E-3</c:v>
                </c:pt>
                <c:pt idx="3026">
                  <c:v>7.412000000000008E-3</c:v>
                </c:pt>
                <c:pt idx="3027">
                  <c:v>8.4870000000000067E-3</c:v>
                </c:pt>
                <c:pt idx="3028">
                  <c:v>8.5670000000000121E-3</c:v>
                </c:pt>
                <c:pt idx="3029">
                  <c:v>8.8490000000000044E-3</c:v>
                </c:pt>
                <c:pt idx="3030">
                  <c:v>8.0550000000000222E-3</c:v>
                </c:pt>
                <c:pt idx="3031">
                  <c:v>8.3280000000000021E-3</c:v>
                </c:pt>
                <c:pt idx="3032">
                  <c:v>8.5180000000000047E-3</c:v>
                </c:pt>
                <c:pt idx="3033">
                  <c:v>8.014000000000002E-3</c:v>
                </c:pt>
                <c:pt idx="3034">
                  <c:v>7.6670000000000011E-3</c:v>
                </c:pt>
                <c:pt idx="3035">
                  <c:v>8.2420000000000028E-3</c:v>
                </c:pt>
                <c:pt idx="3036">
                  <c:v>1.0232000000000002E-2</c:v>
                </c:pt>
                <c:pt idx="3037">
                  <c:v>8.853000000000024E-3</c:v>
                </c:pt>
                <c:pt idx="3038">
                  <c:v>9.6010000000000036E-3</c:v>
                </c:pt>
                <c:pt idx="3039">
                  <c:v>7.9080000000000122E-3</c:v>
                </c:pt>
                <c:pt idx="3040">
                  <c:v>8.8930000000000207E-3</c:v>
                </c:pt>
                <c:pt idx="3041">
                  <c:v>7.2670000000000061E-3</c:v>
                </c:pt>
                <c:pt idx="3042">
                  <c:v>8.0780000000000018E-3</c:v>
                </c:pt>
                <c:pt idx="3043">
                  <c:v>6.7680000000000014E-3</c:v>
                </c:pt>
                <c:pt idx="3044">
                  <c:v>7.7420000000000102E-3</c:v>
                </c:pt>
                <c:pt idx="3045">
                  <c:v>6.7170000000000033E-3</c:v>
                </c:pt>
                <c:pt idx="3046">
                  <c:v>6.8140000000000023E-3</c:v>
                </c:pt>
                <c:pt idx="3047">
                  <c:v>6.3300000000000092E-3</c:v>
                </c:pt>
                <c:pt idx="3048">
                  <c:v>7.4900000000000123E-3</c:v>
                </c:pt>
                <c:pt idx="3049">
                  <c:v>6.9930000000000122E-3</c:v>
                </c:pt>
                <c:pt idx="3050">
                  <c:v>7.529000000000007E-3</c:v>
                </c:pt>
                <c:pt idx="3051">
                  <c:v>7.6730000000000105E-3</c:v>
                </c:pt>
                <c:pt idx="3052">
                  <c:v>8.3380000000000051E-3</c:v>
                </c:pt>
                <c:pt idx="3053">
                  <c:v>7.4880000000000103E-3</c:v>
                </c:pt>
                <c:pt idx="3054">
                  <c:v>6.6680000000000012E-3</c:v>
                </c:pt>
                <c:pt idx="3055">
                  <c:v>7.6730000000000105E-3</c:v>
                </c:pt>
                <c:pt idx="3056">
                  <c:v>8.1240000000000027E-3</c:v>
                </c:pt>
                <c:pt idx="3057">
                  <c:v>8.4670000000000144E-3</c:v>
                </c:pt>
                <c:pt idx="3058">
                  <c:v>8.4540000000000066E-3</c:v>
                </c:pt>
                <c:pt idx="3059">
                  <c:v>7.8270000000000024E-3</c:v>
                </c:pt>
                <c:pt idx="3060">
                  <c:v>7.5870000000000069E-3</c:v>
                </c:pt>
                <c:pt idx="3061">
                  <c:v>7.0280000000000013E-3</c:v>
                </c:pt>
                <c:pt idx="3062">
                  <c:v>7.7350000000000101E-3</c:v>
                </c:pt>
                <c:pt idx="3063">
                  <c:v>8.5020000000000148E-3</c:v>
                </c:pt>
                <c:pt idx="3064">
                  <c:v>8.5660000000000163E-3</c:v>
                </c:pt>
                <c:pt idx="3065">
                  <c:v>7.4230000000000112E-3</c:v>
                </c:pt>
                <c:pt idx="3066">
                  <c:v>7.1770000000000072E-3</c:v>
                </c:pt>
                <c:pt idx="3067">
                  <c:v>7.2760000000000134E-3</c:v>
                </c:pt>
                <c:pt idx="3068">
                  <c:v>7.4380000000000132E-3</c:v>
                </c:pt>
                <c:pt idx="3069">
                  <c:v>7.1110000000000079E-3</c:v>
                </c:pt>
                <c:pt idx="3070">
                  <c:v>6.1900000000000011E-3</c:v>
                </c:pt>
                <c:pt idx="3071">
                  <c:v>6.960000000000007E-3</c:v>
                </c:pt>
                <c:pt idx="3072">
                  <c:v>8.0670000000000065E-3</c:v>
                </c:pt>
                <c:pt idx="3073">
                  <c:v>8.9890000000000161E-3</c:v>
                </c:pt>
                <c:pt idx="3074">
                  <c:v>8.3840000000000147E-3</c:v>
                </c:pt>
                <c:pt idx="3075">
                  <c:v>7.1270000000000014E-3</c:v>
                </c:pt>
                <c:pt idx="3076">
                  <c:v>8.0290000000000066E-3</c:v>
                </c:pt>
                <c:pt idx="3077">
                  <c:v>7.8790000000000127E-3</c:v>
                </c:pt>
                <c:pt idx="3078">
                  <c:v>7.7720000000000124E-3</c:v>
                </c:pt>
                <c:pt idx="3079">
                  <c:v>7.7890000000000121E-3</c:v>
                </c:pt>
                <c:pt idx="3080">
                  <c:v>7.2100000000000081E-3</c:v>
                </c:pt>
                <c:pt idx="3081">
                  <c:v>7.5750000000000123E-3</c:v>
                </c:pt>
                <c:pt idx="3082">
                  <c:v>8.1370000000000001E-3</c:v>
                </c:pt>
                <c:pt idx="3083">
                  <c:v>8.4940000000000068E-3</c:v>
                </c:pt>
                <c:pt idx="3084">
                  <c:v>6.5850000000000092E-3</c:v>
                </c:pt>
                <c:pt idx="3085">
                  <c:v>6.7110000000000112E-3</c:v>
                </c:pt>
                <c:pt idx="3086">
                  <c:v>7.1860000000000092E-3</c:v>
                </c:pt>
                <c:pt idx="3087">
                  <c:v>7.7370000000000112E-3</c:v>
                </c:pt>
                <c:pt idx="3088">
                  <c:v>7.811000000000008E-3</c:v>
                </c:pt>
                <c:pt idx="3089">
                  <c:v>7.8530000000000093E-3</c:v>
                </c:pt>
                <c:pt idx="3090">
                  <c:v>7.3640000000000008E-3</c:v>
                </c:pt>
                <c:pt idx="3091">
                  <c:v>8.0280000000000004E-3</c:v>
                </c:pt>
                <c:pt idx="3092">
                  <c:v>6.8930000000000024E-3</c:v>
                </c:pt>
                <c:pt idx="3093">
                  <c:v>7.7100000000000102E-3</c:v>
                </c:pt>
                <c:pt idx="3094">
                  <c:v>7.8020000000000034E-3</c:v>
                </c:pt>
                <c:pt idx="3095">
                  <c:v>7.9410000000000123E-3</c:v>
                </c:pt>
                <c:pt idx="3096">
                  <c:v>8.0160000000000023E-3</c:v>
                </c:pt>
                <c:pt idx="3097">
                  <c:v>7.5350000000000113E-3</c:v>
                </c:pt>
                <c:pt idx="3098">
                  <c:v>8.0960000000000025E-3</c:v>
                </c:pt>
                <c:pt idx="3099">
                  <c:v>7.4590000000000134E-3</c:v>
                </c:pt>
                <c:pt idx="3100">
                  <c:v>8.0210000000000004E-3</c:v>
                </c:pt>
                <c:pt idx="3101">
                  <c:v>8.1940000000000051E-3</c:v>
                </c:pt>
                <c:pt idx="3102">
                  <c:v>8.1530000000000144E-3</c:v>
                </c:pt>
                <c:pt idx="3103">
                  <c:v>9.0320000000000122E-3</c:v>
                </c:pt>
                <c:pt idx="3104">
                  <c:v>9.2020000000000123E-3</c:v>
                </c:pt>
                <c:pt idx="3105">
                  <c:v>8.9040000000000161E-3</c:v>
                </c:pt>
                <c:pt idx="3106">
                  <c:v>7.6290000000000073E-3</c:v>
                </c:pt>
                <c:pt idx="3107">
                  <c:v>6.7940000000000023E-3</c:v>
                </c:pt>
                <c:pt idx="3108">
                  <c:v>7.0300000000000093E-3</c:v>
                </c:pt>
                <c:pt idx="3109">
                  <c:v>8.1870000000000068E-3</c:v>
                </c:pt>
                <c:pt idx="3110">
                  <c:v>7.8000000000000083E-3</c:v>
                </c:pt>
                <c:pt idx="3111">
                  <c:v>7.5350000000000113E-3</c:v>
                </c:pt>
                <c:pt idx="3112">
                  <c:v>7.4670000000000023E-3</c:v>
                </c:pt>
                <c:pt idx="3113">
                  <c:v>6.5590000000000093E-3</c:v>
                </c:pt>
                <c:pt idx="3114">
                  <c:v>7.1140000000000014E-3</c:v>
                </c:pt>
                <c:pt idx="3115">
                  <c:v>7.2590000000000102E-3</c:v>
                </c:pt>
                <c:pt idx="3116">
                  <c:v>8.1240000000000027E-3</c:v>
                </c:pt>
                <c:pt idx="3117">
                  <c:v>8.9050000000000223E-3</c:v>
                </c:pt>
                <c:pt idx="3118">
                  <c:v>8.5950000000000158E-3</c:v>
                </c:pt>
                <c:pt idx="3119">
                  <c:v>8.3280000000000021E-3</c:v>
                </c:pt>
                <c:pt idx="3120">
                  <c:v>7.072000000000008E-3</c:v>
                </c:pt>
                <c:pt idx="3121">
                  <c:v>8.0320000000000044E-3</c:v>
                </c:pt>
                <c:pt idx="3122">
                  <c:v>8.8560000000000236E-3</c:v>
                </c:pt>
                <c:pt idx="3123">
                  <c:v>8.3180000000000007E-3</c:v>
                </c:pt>
                <c:pt idx="3124">
                  <c:v>8.0680000000000023E-3</c:v>
                </c:pt>
                <c:pt idx="3125">
                  <c:v>7.1760000000000114E-3</c:v>
                </c:pt>
                <c:pt idx="3126">
                  <c:v>7.9480000000000123E-3</c:v>
                </c:pt>
                <c:pt idx="3127">
                  <c:v>1.0093999999999994E-2</c:v>
                </c:pt>
                <c:pt idx="3128">
                  <c:v>1.0902000000000005E-2</c:v>
                </c:pt>
                <c:pt idx="3129">
                  <c:v>9.8240000000000063E-3</c:v>
                </c:pt>
                <c:pt idx="3130">
                  <c:v>7.9650000000000033E-3</c:v>
                </c:pt>
                <c:pt idx="3131">
                  <c:v>8.0170000000000068E-3</c:v>
                </c:pt>
                <c:pt idx="3132">
                  <c:v>6.8010000000000093E-3</c:v>
                </c:pt>
                <c:pt idx="3133">
                  <c:v>6.7910000000000123E-3</c:v>
                </c:pt>
                <c:pt idx="3134">
                  <c:v>6.3170000000000014E-3</c:v>
                </c:pt>
                <c:pt idx="3135">
                  <c:v>7.0940000000000022E-3</c:v>
                </c:pt>
                <c:pt idx="3136">
                  <c:v>7.1240000000000001E-3</c:v>
                </c:pt>
                <c:pt idx="3137">
                  <c:v>7.9820000000000117E-3</c:v>
                </c:pt>
                <c:pt idx="3138">
                  <c:v>7.9830000000000127E-3</c:v>
                </c:pt>
                <c:pt idx="3139">
                  <c:v>8.3040000000000145E-3</c:v>
                </c:pt>
                <c:pt idx="3140">
                  <c:v>8.5100000000000158E-3</c:v>
                </c:pt>
                <c:pt idx="3141">
                  <c:v>9.9740000000000141E-3</c:v>
                </c:pt>
                <c:pt idx="3142">
                  <c:v>7.5280000000000034E-3</c:v>
                </c:pt>
                <c:pt idx="3143">
                  <c:v>7.7580000000000097E-3</c:v>
                </c:pt>
                <c:pt idx="3144">
                  <c:v>7.4330000000000134E-3</c:v>
                </c:pt>
                <c:pt idx="3145">
                  <c:v>9.0500000000000146E-3</c:v>
                </c:pt>
                <c:pt idx="3146">
                  <c:v>9.6190000000000025E-3</c:v>
                </c:pt>
                <c:pt idx="3147">
                  <c:v>9.6330000000000027E-3</c:v>
                </c:pt>
                <c:pt idx="3148">
                  <c:v>8.6670000000000028E-3</c:v>
                </c:pt>
                <c:pt idx="3149">
                  <c:v>8.5570000000000125E-3</c:v>
                </c:pt>
                <c:pt idx="3150">
                  <c:v>8.5450000000000109E-3</c:v>
                </c:pt>
                <c:pt idx="3151">
                  <c:v>8.5810000000000105E-3</c:v>
                </c:pt>
                <c:pt idx="3152">
                  <c:v>8.9400000000000122E-3</c:v>
                </c:pt>
                <c:pt idx="3153">
                  <c:v>9.0920000000000219E-3</c:v>
                </c:pt>
                <c:pt idx="3154">
                  <c:v>8.4420000000000068E-3</c:v>
                </c:pt>
                <c:pt idx="3155">
                  <c:v>7.9720000000000121E-3</c:v>
                </c:pt>
                <c:pt idx="3156">
                  <c:v>7.3790000000000123E-3</c:v>
                </c:pt>
                <c:pt idx="3157">
                  <c:v>7.6649999999999999E-3</c:v>
                </c:pt>
                <c:pt idx="3158">
                  <c:v>6.5960000000000081E-3</c:v>
                </c:pt>
                <c:pt idx="3159">
                  <c:v>6.5310000000000134E-3</c:v>
                </c:pt>
                <c:pt idx="3160">
                  <c:v>6.6730000000000071E-3</c:v>
                </c:pt>
                <c:pt idx="3161">
                  <c:v>6.5540000000000034E-3</c:v>
                </c:pt>
                <c:pt idx="3162">
                  <c:v>7.5250000000000004E-3</c:v>
                </c:pt>
                <c:pt idx="3163">
                  <c:v>7.8190000000000013E-3</c:v>
                </c:pt>
                <c:pt idx="3164">
                  <c:v>8.8050000000000246E-3</c:v>
                </c:pt>
                <c:pt idx="3165">
                  <c:v>8.300000000000014E-3</c:v>
                </c:pt>
                <c:pt idx="3166">
                  <c:v>7.3510000000000094E-3</c:v>
                </c:pt>
                <c:pt idx="3167">
                  <c:v>7.3560000000000092E-3</c:v>
                </c:pt>
                <c:pt idx="3168">
                  <c:v>6.5380000000000091E-3</c:v>
                </c:pt>
                <c:pt idx="3169">
                  <c:v>6.9790000000000156E-3</c:v>
                </c:pt>
                <c:pt idx="3170">
                  <c:v>7.4080000000000101E-3</c:v>
                </c:pt>
                <c:pt idx="3171">
                  <c:v>7.1710000000000098E-3</c:v>
                </c:pt>
                <c:pt idx="3172">
                  <c:v>8.0850000000000158E-3</c:v>
                </c:pt>
                <c:pt idx="3173">
                  <c:v>9.2820000000000125E-3</c:v>
                </c:pt>
                <c:pt idx="3174">
                  <c:v>9.3080000000000124E-3</c:v>
                </c:pt>
                <c:pt idx="3175">
                  <c:v>7.4200000000000091E-3</c:v>
                </c:pt>
                <c:pt idx="3176">
                  <c:v>7.1330000000000083E-3</c:v>
                </c:pt>
                <c:pt idx="3177">
                  <c:v>7.3320000000000034E-3</c:v>
                </c:pt>
                <c:pt idx="3178">
                  <c:v>8.7479999999999988E-3</c:v>
                </c:pt>
                <c:pt idx="3179">
                  <c:v>7.3860000000000089E-3</c:v>
                </c:pt>
                <c:pt idx="3180">
                  <c:v>4.4830000000000113E-3</c:v>
                </c:pt>
                <c:pt idx="3181">
                  <c:v>5.1600000000000014E-3</c:v>
                </c:pt>
                <c:pt idx="3182">
                  <c:v>6.3110000000000024E-3</c:v>
                </c:pt>
                <c:pt idx="3183">
                  <c:v>6.6210000000000071E-3</c:v>
                </c:pt>
                <c:pt idx="3184">
                  <c:v>7.3750000000000083E-3</c:v>
                </c:pt>
                <c:pt idx="3185">
                  <c:v>8.9070000000000121E-3</c:v>
                </c:pt>
                <c:pt idx="3186">
                  <c:v>8.2500000000000143E-3</c:v>
                </c:pt>
                <c:pt idx="3187">
                  <c:v>7.9910000000000137E-3</c:v>
                </c:pt>
                <c:pt idx="3188">
                  <c:v>7.5850000000000093E-3</c:v>
                </c:pt>
                <c:pt idx="3189">
                  <c:v>6.6850000000000034E-3</c:v>
                </c:pt>
                <c:pt idx="3190">
                  <c:v>7.4130000000000099E-3</c:v>
                </c:pt>
                <c:pt idx="3191">
                  <c:v>8.2440000000000013E-3</c:v>
                </c:pt>
                <c:pt idx="3192">
                  <c:v>8.2820000000000046E-3</c:v>
                </c:pt>
                <c:pt idx="3193">
                  <c:v>8.2540000000000027E-3</c:v>
                </c:pt>
                <c:pt idx="3194">
                  <c:v>7.0990000000000081E-3</c:v>
                </c:pt>
                <c:pt idx="3195">
                  <c:v>7.640000000000007E-3</c:v>
                </c:pt>
                <c:pt idx="3196">
                  <c:v>7.7190000000000123E-3</c:v>
                </c:pt>
                <c:pt idx="3197">
                  <c:v>8.7060000000000037E-3</c:v>
                </c:pt>
                <c:pt idx="3198">
                  <c:v>8.1880000000000008E-3</c:v>
                </c:pt>
                <c:pt idx="3199">
                  <c:v>8.5530000000000068E-3</c:v>
                </c:pt>
                <c:pt idx="3200">
                  <c:v>8.8260000000000144E-3</c:v>
                </c:pt>
                <c:pt idx="3201">
                  <c:v>8.5400000000000007E-3</c:v>
                </c:pt>
                <c:pt idx="3202">
                  <c:v>7.9880000000000125E-3</c:v>
                </c:pt>
                <c:pt idx="3203">
                  <c:v>6.412000000000008E-3</c:v>
                </c:pt>
                <c:pt idx="3204">
                  <c:v>5.2340000000000034E-3</c:v>
                </c:pt>
                <c:pt idx="3205">
                  <c:v>6.9300000000000134E-3</c:v>
                </c:pt>
                <c:pt idx="3206">
                  <c:v>7.6370000000000023E-3</c:v>
                </c:pt>
                <c:pt idx="3207">
                  <c:v>7.5300000000000124E-3</c:v>
                </c:pt>
                <c:pt idx="3208">
                  <c:v>7.4900000000000123E-3</c:v>
                </c:pt>
                <c:pt idx="3209">
                  <c:v>8.7750000000000068E-3</c:v>
                </c:pt>
                <c:pt idx="3210">
                  <c:v>8.634000000000001E-3</c:v>
                </c:pt>
                <c:pt idx="3211">
                  <c:v>8.0520000000000244E-3</c:v>
                </c:pt>
                <c:pt idx="3212">
                  <c:v>7.7890000000000121E-3</c:v>
                </c:pt>
                <c:pt idx="3213">
                  <c:v>6.9140000000000069E-3</c:v>
                </c:pt>
                <c:pt idx="3214">
                  <c:v>6.1460000000000082E-3</c:v>
                </c:pt>
                <c:pt idx="3215">
                  <c:v>5.1010000000000014E-3</c:v>
                </c:pt>
                <c:pt idx="3216">
                  <c:v>6.3280000000000012E-3</c:v>
                </c:pt>
                <c:pt idx="3217">
                  <c:v>6.2120000000000022E-3</c:v>
                </c:pt>
                <c:pt idx="3218">
                  <c:v>6.5920000000000024E-3</c:v>
                </c:pt>
                <c:pt idx="3219">
                  <c:v>6.5740000000000069E-3</c:v>
                </c:pt>
                <c:pt idx="3220">
                  <c:v>6.7200000000000072E-3</c:v>
                </c:pt>
                <c:pt idx="3221">
                  <c:v>7.3650000000000061E-3</c:v>
                </c:pt>
                <c:pt idx="3222">
                  <c:v>7.8760000000000097E-3</c:v>
                </c:pt>
                <c:pt idx="3223">
                  <c:v>6.8890000000000106E-3</c:v>
                </c:pt>
                <c:pt idx="3224">
                  <c:v>7.4290000000000102E-3</c:v>
                </c:pt>
                <c:pt idx="3225">
                  <c:v>8.2560000000000064E-3</c:v>
                </c:pt>
                <c:pt idx="3226">
                  <c:v>8.7740000000000005E-3</c:v>
                </c:pt>
                <c:pt idx="3227">
                  <c:v>8.6420000000000021E-3</c:v>
                </c:pt>
                <c:pt idx="3228">
                  <c:v>7.7720000000000124E-3</c:v>
                </c:pt>
                <c:pt idx="3229">
                  <c:v>7.5480000000000113E-3</c:v>
                </c:pt>
                <c:pt idx="3230">
                  <c:v>7.7200000000000081E-3</c:v>
                </c:pt>
                <c:pt idx="3231">
                  <c:v>8.3990000000000158E-3</c:v>
                </c:pt>
                <c:pt idx="3232">
                  <c:v>8.6330000000000018E-3</c:v>
                </c:pt>
                <c:pt idx="3233">
                  <c:v>7.897000000000003E-3</c:v>
                </c:pt>
                <c:pt idx="3234">
                  <c:v>8.4280000000000032E-3</c:v>
                </c:pt>
                <c:pt idx="3235">
                  <c:v>9.8040000000000158E-3</c:v>
                </c:pt>
                <c:pt idx="3236">
                  <c:v>1.0182000000000005E-2</c:v>
                </c:pt>
                <c:pt idx="3237">
                  <c:v>8.4280000000000032E-3</c:v>
                </c:pt>
                <c:pt idx="3238">
                  <c:v>7.4480000000000102E-3</c:v>
                </c:pt>
                <c:pt idx="3239">
                  <c:v>6.6030000000000073E-3</c:v>
                </c:pt>
                <c:pt idx="3240">
                  <c:v>6.301000000000008E-3</c:v>
                </c:pt>
                <c:pt idx="3241">
                  <c:v>7.4930000000000101E-3</c:v>
                </c:pt>
                <c:pt idx="3242">
                  <c:v>6.3630000000000023E-3</c:v>
                </c:pt>
                <c:pt idx="3243">
                  <c:v>7.9120000000000093E-3</c:v>
                </c:pt>
                <c:pt idx="3244">
                  <c:v>7.4140000000000083E-3</c:v>
                </c:pt>
                <c:pt idx="3245">
                  <c:v>8.5610000000000044E-3</c:v>
                </c:pt>
                <c:pt idx="3246">
                  <c:v>8.0690000000000067E-3</c:v>
                </c:pt>
                <c:pt idx="3247">
                  <c:v>7.4490000000000129E-3</c:v>
                </c:pt>
                <c:pt idx="3248">
                  <c:v>6.7020000000000083E-3</c:v>
                </c:pt>
                <c:pt idx="3249">
                  <c:v>7.3330000000000114E-3</c:v>
                </c:pt>
                <c:pt idx="3250">
                  <c:v>7.8340000000000024E-3</c:v>
                </c:pt>
                <c:pt idx="3251">
                  <c:v>8.0470000000000003E-3</c:v>
                </c:pt>
                <c:pt idx="3252">
                  <c:v>8.1660000000000066E-3</c:v>
                </c:pt>
                <c:pt idx="3253">
                  <c:v>9.1670000000000067E-3</c:v>
                </c:pt>
                <c:pt idx="3254">
                  <c:v>8.7360000000000007E-3</c:v>
                </c:pt>
                <c:pt idx="3255">
                  <c:v>6.7480000000000101E-3</c:v>
                </c:pt>
                <c:pt idx="3256">
                  <c:v>5.6740000000000011E-3</c:v>
                </c:pt>
                <c:pt idx="3257">
                  <c:v>6.4090000000000119E-3</c:v>
                </c:pt>
                <c:pt idx="3258">
                  <c:v>8.0790000000000185E-3</c:v>
                </c:pt>
                <c:pt idx="3259">
                  <c:v>8.8960000000000219E-3</c:v>
                </c:pt>
                <c:pt idx="3260">
                  <c:v>8.5990000000000164E-3</c:v>
                </c:pt>
                <c:pt idx="3261">
                  <c:v>7.5880000000000105E-3</c:v>
                </c:pt>
                <c:pt idx="3263">
                  <c:v>6.8200000000000023E-3</c:v>
                </c:pt>
                <c:pt idx="3264">
                  <c:v>6.6390000000000112E-3</c:v>
                </c:pt>
                <c:pt idx="3265">
                  <c:v>7.3770000000000033E-3</c:v>
                </c:pt>
                <c:pt idx="3266">
                  <c:v>6.3980000000000061E-3</c:v>
                </c:pt>
                <c:pt idx="3267">
                  <c:v>7.0680000000000014E-3</c:v>
                </c:pt>
                <c:pt idx="3268">
                  <c:v>6.0690000000000023E-3</c:v>
                </c:pt>
                <c:pt idx="3269">
                  <c:v>7.0020000000000082E-3</c:v>
                </c:pt>
                <c:pt idx="3270">
                  <c:v>6.5350000000000104E-3</c:v>
                </c:pt>
                <c:pt idx="3271">
                  <c:v>7.2810000000000132E-3</c:v>
                </c:pt>
                <c:pt idx="3272">
                  <c:v>7.4750000000000103E-3</c:v>
                </c:pt>
                <c:pt idx="3273">
                  <c:v>8.2220000000000036E-3</c:v>
                </c:pt>
                <c:pt idx="3274">
                  <c:v>8.6910000000000008E-3</c:v>
                </c:pt>
                <c:pt idx="3275">
                  <c:v>8.9920000000000191E-3</c:v>
                </c:pt>
                <c:pt idx="3276">
                  <c:v>8.5250000000000048E-3</c:v>
                </c:pt>
                <c:pt idx="3277">
                  <c:v>8.9960000000000144E-3</c:v>
                </c:pt>
                <c:pt idx="3278">
                  <c:v>8.4160000000000172E-3</c:v>
                </c:pt>
                <c:pt idx="3279">
                  <c:v>8.0550000000000222E-3</c:v>
                </c:pt>
                <c:pt idx="3280">
                  <c:v>7.5520000000000023E-3</c:v>
                </c:pt>
                <c:pt idx="3281">
                  <c:v>7.8840000000000021E-3</c:v>
                </c:pt>
                <c:pt idx="3282">
                  <c:v>7.3880000000000083E-3</c:v>
                </c:pt>
                <c:pt idx="3283">
                  <c:v>7.5180000000000073E-3</c:v>
                </c:pt>
                <c:pt idx="3284">
                  <c:v>8.1690000000000165E-3</c:v>
                </c:pt>
                <c:pt idx="3285">
                  <c:v>9.2360000000000046E-3</c:v>
                </c:pt>
                <c:pt idx="3286">
                  <c:v>9.0160000000000066E-3</c:v>
                </c:pt>
                <c:pt idx="3287">
                  <c:v>8.5840000000000048E-3</c:v>
                </c:pt>
                <c:pt idx="3288">
                  <c:v>7.2620000000000072E-3</c:v>
                </c:pt>
                <c:pt idx="3289">
                  <c:v>6.4760000000000139E-3</c:v>
                </c:pt>
                <c:pt idx="3290">
                  <c:v>6.3210000000000072E-3</c:v>
                </c:pt>
                <c:pt idx="3291">
                  <c:v>6.8500000000000071E-3</c:v>
                </c:pt>
                <c:pt idx="3292">
                  <c:v>7.487000000000011E-3</c:v>
                </c:pt>
                <c:pt idx="3293">
                  <c:v>7.5580000000000083E-3</c:v>
                </c:pt>
                <c:pt idx="3294">
                  <c:v>7.5220000000000061E-3</c:v>
                </c:pt>
                <c:pt idx="3295">
                  <c:v>7.3370000000000024E-3</c:v>
                </c:pt>
                <c:pt idx="3296">
                  <c:v>8.0440000000000008E-3</c:v>
                </c:pt>
                <c:pt idx="3297">
                  <c:v>8.4760000000000165E-3</c:v>
                </c:pt>
                <c:pt idx="3298">
                  <c:v>9.5960000000000125E-3</c:v>
                </c:pt>
                <c:pt idx="3299">
                  <c:v>9.5930000000000026E-3</c:v>
                </c:pt>
                <c:pt idx="3300">
                  <c:v>9.4910000000000046E-3</c:v>
                </c:pt>
                <c:pt idx="3301">
                  <c:v>8.3570000000000259E-3</c:v>
                </c:pt>
                <c:pt idx="3302">
                  <c:v>7.726000000000008E-3</c:v>
                </c:pt>
                <c:pt idx="3303">
                  <c:v>7.5720000000000101E-3</c:v>
                </c:pt>
                <c:pt idx="3304">
                  <c:v>7.2810000000000132E-3</c:v>
                </c:pt>
                <c:pt idx="3305">
                  <c:v>7.5250000000000004E-3</c:v>
                </c:pt>
                <c:pt idx="3306">
                  <c:v>7.7630000000000077E-3</c:v>
                </c:pt>
                <c:pt idx="3307">
                  <c:v>8.1060000000000108E-3</c:v>
                </c:pt>
                <c:pt idx="3308">
                  <c:v>8.4320000000000141E-3</c:v>
                </c:pt>
                <c:pt idx="3309">
                  <c:v>8.1250000000000124E-3</c:v>
                </c:pt>
                <c:pt idx="3310">
                  <c:v>8.9090000000000159E-3</c:v>
                </c:pt>
                <c:pt idx="3311">
                  <c:v>8.0750000000000145E-3</c:v>
                </c:pt>
                <c:pt idx="3312">
                  <c:v>7.474000000000011E-3</c:v>
                </c:pt>
                <c:pt idx="3313">
                  <c:v>7.7490000000000128E-3</c:v>
                </c:pt>
                <c:pt idx="3314">
                  <c:v>7.2600000000000034E-3</c:v>
                </c:pt>
                <c:pt idx="3315">
                  <c:v>7.2940000000000071E-3</c:v>
                </c:pt>
                <c:pt idx="3316">
                  <c:v>7.556000000000008E-3</c:v>
                </c:pt>
                <c:pt idx="3317">
                  <c:v>7.0870000000000082E-3</c:v>
                </c:pt>
                <c:pt idx="3318">
                  <c:v>6.3570000000000024E-3</c:v>
                </c:pt>
                <c:pt idx="3319">
                  <c:v>7.7180000000000104E-3</c:v>
                </c:pt>
                <c:pt idx="3320">
                  <c:v>8.9180000000000006E-3</c:v>
                </c:pt>
                <c:pt idx="3321">
                  <c:v>6.6800000000000071E-3</c:v>
                </c:pt>
                <c:pt idx="3322">
                  <c:v>5.2120000000000022E-3</c:v>
                </c:pt>
                <c:pt idx="3323">
                  <c:v>5.6740000000000011E-3</c:v>
                </c:pt>
                <c:pt idx="3324">
                  <c:v>5.9190000000000093E-3</c:v>
                </c:pt>
                <c:pt idx="3325">
                  <c:v>5.0260000000000062E-3</c:v>
                </c:pt>
                <c:pt idx="3326">
                  <c:v>4.536000000000007E-3</c:v>
                </c:pt>
                <c:pt idx="3327">
                  <c:v>5.3700000000000024E-3</c:v>
                </c:pt>
                <c:pt idx="3328">
                  <c:v>7.3160000000000083E-3</c:v>
                </c:pt>
                <c:pt idx="3329">
                  <c:v>7.6470000000000071E-3</c:v>
                </c:pt>
                <c:pt idx="3330">
                  <c:v>8.0860000000000064E-3</c:v>
                </c:pt>
                <c:pt idx="3331">
                  <c:v>8.1980000000000004E-3</c:v>
                </c:pt>
                <c:pt idx="3332">
                  <c:v>7.8370000000000106E-3</c:v>
                </c:pt>
                <c:pt idx="3333">
                  <c:v>7.9950000000000125E-3</c:v>
                </c:pt>
                <c:pt idx="3334">
                  <c:v>8.3190000000000139E-3</c:v>
                </c:pt>
                <c:pt idx="3335">
                  <c:v>8.3400000000000158E-3</c:v>
                </c:pt>
                <c:pt idx="3336">
                  <c:v>8.6280000000000003E-3</c:v>
                </c:pt>
                <c:pt idx="3337">
                  <c:v>8.6310000000000015E-3</c:v>
                </c:pt>
                <c:pt idx="3338">
                  <c:v>8.8520000000000265E-3</c:v>
                </c:pt>
                <c:pt idx="3339">
                  <c:v>9.686000000000014E-3</c:v>
                </c:pt>
                <c:pt idx="3340">
                  <c:v>9.0830000000000147E-3</c:v>
                </c:pt>
                <c:pt idx="3341">
                  <c:v>8.870000000000022E-3</c:v>
                </c:pt>
                <c:pt idx="3342">
                  <c:v>8.2330000000000007E-3</c:v>
                </c:pt>
                <c:pt idx="3343">
                  <c:v>8.1010000000000006E-3</c:v>
                </c:pt>
                <c:pt idx="3344">
                  <c:v>7.9150000000000123E-3</c:v>
                </c:pt>
                <c:pt idx="3345">
                  <c:v>7.9640000000000023E-3</c:v>
                </c:pt>
                <c:pt idx="3346">
                  <c:v>8.0490000000000006E-3</c:v>
                </c:pt>
                <c:pt idx="3347">
                  <c:v>8.4820000000000225E-3</c:v>
                </c:pt>
                <c:pt idx="3348">
                  <c:v>8.2050000000000144E-3</c:v>
                </c:pt>
                <c:pt idx="3349">
                  <c:v>7.4200000000000091E-3</c:v>
                </c:pt>
                <c:pt idx="3350">
                  <c:v>7.5580000000000083E-3</c:v>
                </c:pt>
                <c:pt idx="3351">
                  <c:v>7.7850000000000107E-3</c:v>
                </c:pt>
                <c:pt idx="3352">
                  <c:v>6.8970000000000012E-3</c:v>
                </c:pt>
                <c:pt idx="3353">
                  <c:v>6.0970000000000061E-3</c:v>
                </c:pt>
                <c:pt idx="3354">
                  <c:v>5.6040000000000013E-3</c:v>
                </c:pt>
                <c:pt idx="3355">
                  <c:v>6.0760000000000102E-3</c:v>
                </c:pt>
                <c:pt idx="3356">
                  <c:v>7.0870000000000082E-3</c:v>
                </c:pt>
                <c:pt idx="3357">
                  <c:v>7.8330000000000118E-3</c:v>
                </c:pt>
                <c:pt idx="3358">
                  <c:v>8.1470000000000015E-3</c:v>
                </c:pt>
                <c:pt idx="3359">
                  <c:v>8.1070000000000048E-3</c:v>
                </c:pt>
                <c:pt idx="3360">
                  <c:v>7.9540000000000114E-3</c:v>
                </c:pt>
                <c:pt idx="3361">
                  <c:v>7.4820000000000112E-3</c:v>
                </c:pt>
                <c:pt idx="3362">
                  <c:v>6.3670000000000003E-3</c:v>
                </c:pt>
                <c:pt idx="3363">
                  <c:v>5.8190000000000082E-3</c:v>
                </c:pt>
                <c:pt idx="3364">
                  <c:v>5.2990000000000103E-3</c:v>
                </c:pt>
                <c:pt idx="3365">
                  <c:v>6.6820000000000013E-3</c:v>
                </c:pt>
                <c:pt idx="3366">
                  <c:v>6.4510000000000123E-3</c:v>
                </c:pt>
                <c:pt idx="3367">
                  <c:v>6.5320000000000083E-3</c:v>
                </c:pt>
                <c:pt idx="3368">
                  <c:v>5.9720000000000103E-3</c:v>
                </c:pt>
                <c:pt idx="3369">
                  <c:v>5.0880000000000074E-3</c:v>
                </c:pt>
                <c:pt idx="3370">
                  <c:v>5.2290000000000071E-3</c:v>
                </c:pt>
                <c:pt idx="3371">
                  <c:v>5.3540000000000003E-3</c:v>
                </c:pt>
                <c:pt idx="3372">
                  <c:v>6.2210000000000034E-3</c:v>
                </c:pt>
                <c:pt idx="3373">
                  <c:v>7.9510000000000136E-3</c:v>
                </c:pt>
                <c:pt idx="3374">
                  <c:v>8.8710000000000143E-3</c:v>
                </c:pt>
                <c:pt idx="3375">
                  <c:v>9.3250000000000225E-3</c:v>
                </c:pt>
                <c:pt idx="3376">
                  <c:v>9.3570000000000181E-3</c:v>
                </c:pt>
                <c:pt idx="3377">
                  <c:v>8.6380000000000016E-3</c:v>
                </c:pt>
                <c:pt idx="3378">
                  <c:v>7.072000000000008E-3</c:v>
                </c:pt>
                <c:pt idx="3379">
                  <c:v>8.3350000000000143E-3</c:v>
                </c:pt>
                <c:pt idx="3380">
                  <c:v>8.6140000000000036E-3</c:v>
                </c:pt>
                <c:pt idx="3381">
                  <c:v>8.8940000000000043E-3</c:v>
                </c:pt>
                <c:pt idx="3382">
                  <c:v>8.4480000000000006E-3</c:v>
                </c:pt>
                <c:pt idx="3383">
                  <c:v>8.5890000000000046E-3</c:v>
                </c:pt>
                <c:pt idx="3384">
                  <c:v>9.1790000000000066E-3</c:v>
                </c:pt>
                <c:pt idx="3385">
                  <c:v>8.6970000000000068E-3</c:v>
                </c:pt>
                <c:pt idx="3386">
                  <c:v>7.5090000000000122E-3</c:v>
                </c:pt>
                <c:pt idx="3387">
                  <c:v>5.9700000000000109E-3</c:v>
                </c:pt>
                <c:pt idx="3388">
                  <c:v>7.2200000000000033E-3</c:v>
                </c:pt>
                <c:pt idx="3389">
                  <c:v>7.3200000000000071E-3</c:v>
                </c:pt>
                <c:pt idx="3390">
                  <c:v>7.8340000000000024E-3</c:v>
                </c:pt>
                <c:pt idx="3391">
                  <c:v>8.4330000000000047E-3</c:v>
                </c:pt>
                <c:pt idx="3392">
                  <c:v>8.6640000000000068E-3</c:v>
                </c:pt>
                <c:pt idx="3393">
                  <c:v>9.2400000000000034E-3</c:v>
                </c:pt>
                <c:pt idx="3394">
                  <c:v>8.3680000000000143E-3</c:v>
                </c:pt>
                <c:pt idx="3395">
                  <c:v>8.0910000000000027E-3</c:v>
                </c:pt>
                <c:pt idx="3396">
                  <c:v>7.2780000000000102E-3</c:v>
                </c:pt>
                <c:pt idx="3397">
                  <c:v>5.9930000000000113E-3</c:v>
                </c:pt>
                <c:pt idx="3398">
                  <c:v>7.1270000000000014E-3</c:v>
                </c:pt>
                <c:pt idx="3399">
                  <c:v>7.765000000000008E-3</c:v>
                </c:pt>
                <c:pt idx="3400">
                  <c:v>7.8410000000000129E-3</c:v>
                </c:pt>
                <c:pt idx="3401">
                  <c:v>8.1360000000000026E-3</c:v>
                </c:pt>
                <c:pt idx="3402">
                  <c:v>8.1100000000000026E-3</c:v>
                </c:pt>
                <c:pt idx="3403">
                  <c:v>6.7820000000000102E-3</c:v>
                </c:pt>
                <c:pt idx="3404">
                  <c:v>6.1420000000000034E-3</c:v>
                </c:pt>
                <c:pt idx="3405">
                  <c:v>6.8210000000000024E-3</c:v>
                </c:pt>
                <c:pt idx="3406">
                  <c:v>7.4150000000000093E-3</c:v>
                </c:pt>
                <c:pt idx="3407">
                  <c:v>7.8860000000000128E-3</c:v>
                </c:pt>
                <c:pt idx="3408">
                  <c:v>7.7410000000000126E-3</c:v>
                </c:pt>
                <c:pt idx="3409">
                  <c:v>6.7560000000000103E-3</c:v>
                </c:pt>
                <c:pt idx="3410">
                  <c:v>7.7110000000000121E-3</c:v>
                </c:pt>
                <c:pt idx="3411">
                  <c:v>8.0530000000000219E-3</c:v>
                </c:pt>
                <c:pt idx="3412">
                  <c:v>7.8260000000000014E-3</c:v>
                </c:pt>
                <c:pt idx="3413">
                  <c:v>6.8360000000000122E-3</c:v>
                </c:pt>
                <c:pt idx="3414">
                  <c:v>6.6090000000000072E-3</c:v>
                </c:pt>
                <c:pt idx="3415">
                  <c:v>6.2100000000000072E-3</c:v>
                </c:pt>
                <c:pt idx="3416">
                  <c:v>6.6800000000000071E-3</c:v>
                </c:pt>
                <c:pt idx="3417">
                  <c:v>7.2030000000000123E-3</c:v>
                </c:pt>
                <c:pt idx="3418">
                  <c:v>7.0550000000000014E-3</c:v>
                </c:pt>
                <c:pt idx="3419">
                  <c:v>7.0980000000000079E-3</c:v>
                </c:pt>
                <c:pt idx="3420">
                  <c:v>5.9720000000000103E-3</c:v>
                </c:pt>
                <c:pt idx="3421">
                  <c:v>6.1270000000000005E-3</c:v>
                </c:pt>
                <c:pt idx="3422">
                  <c:v>6.8230000000000061E-3</c:v>
                </c:pt>
                <c:pt idx="3423">
                  <c:v>6.2900000000000083E-3</c:v>
                </c:pt>
                <c:pt idx="3424">
                  <c:v>5.4310000000000122E-3</c:v>
                </c:pt>
                <c:pt idx="3425">
                  <c:v>6.6850000000000034E-3</c:v>
                </c:pt>
                <c:pt idx="3426">
                  <c:v>7.6970000000000033E-3</c:v>
                </c:pt>
                <c:pt idx="3427">
                  <c:v>8.208E-3</c:v>
                </c:pt>
                <c:pt idx="3428">
                  <c:v>7.3210000000000072E-3</c:v>
                </c:pt>
                <c:pt idx="3429">
                  <c:v>6.1750000000000034E-3</c:v>
                </c:pt>
                <c:pt idx="3430">
                  <c:v>7.497000000000008E-3</c:v>
                </c:pt>
                <c:pt idx="3431">
                  <c:v>8.000000000000014E-3</c:v>
                </c:pt>
                <c:pt idx="3432">
                  <c:v>8.7060000000000037E-3</c:v>
                </c:pt>
                <c:pt idx="3433">
                  <c:v>8.5620000000000227E-3</c:v>
                </c:pt>
                <c:pt idx="3434">
                  <c:v>8.1430000000000027E-3</c:v>
                </c:pt>
                <c:pt idx="3435">
                  <c:v>6.9640000000000023E-3</c:v>
                </c:pt>
                <c:pt idx="3436">
                  <c:v>7.7010000000000134E-3</c:v>
                </c:pt>
                <c:pt idx="3437">
                  <c:v>8.6240000000000032E-3</c:v>
                </c:pt>
                <c:pt idx="3438">
                  <c:v>9.2220000000000028E-3</c:v>
                </c:pt>
                <c:pt idx="3439">
                  <c:v>8.9170000000000048E-3</c:v>
                </c:pt>
                <c:pt idx="3440">
                  <c:v>7.9070000000000112E-3</c:v>
                </c:pt>
                <c:pt idx="3441">
                  <c:v>7.8330000000000118E-3</c:v>
                </c:pt>
                <c:pt idx="3442">
                  <c:v>8.1730000000000066E-3</c:v>
                </c:pt>
                <c:pt idx="3443">
                  <c:v>8.2380000000000005E-3</c:v>
                </c:pt>
                <c:pt idx="3444">
                  <c:v>7.1790000000000092E-3</c:v>
                </c:pt>
                <c:pt idx="3445">
                  <c:v>7.1520000000000012E-3</c:v>
                </c:pt>
                <c:pt idx="3446">
                  <c:v>8.0290000000000066E-3</c:v>
                </c:pt>
                <c:pt idx="3447">
                  <c:v>8.0800000000000125E-3</c:v>
                </c:pt>
                <c:pt idx="3448">
                  <c:v>8.7430000000000008E-3</c:v>
                </c:pt>
                <c:pt idx="3449">
                  <c:v>8.7730000000000048E-3</c:v>
                </c:pt>
                <c:pt idx="3450">
                  <c:v>7.1620000000000008E-3</c:v>
                </c:pt>
                <c:pt idx="3451">
                  <c:v>6.288000000000008E-3</c:v>
                </c:pt>
                <c:pt idx="3452">
                  <c:v>6.718000000000007E-3</c:v>
                </c:pt>
                <c:pt idx="3453">
                  <c:v>6.2570000000000013E-3</c:v>
                </c:pt>
                <c:pt idx="3454">
                  <c:v>7.2260000000000093E-3</c:v>
                </c:pt>
                <c:pt idx="3455">
                  <c:v>8.2020000000000044E-3</c:v>
                </c:pt>
                <c:pt idx="3456">
                  <c:v>8.163000000000014E-3</c:v>
                </c:pt>
                <c:pt idx="3457">
                  <c:v>8.4330000000000047E-3</c:v>
                </c:pt>
                <c:pt idx="3458">
                  <c:v>9.2970000000000032E-3</c:v>
                </c:pt>
                <c:pt idx="3459">
                  <c:v>9.7530000000000065E-3</c:v>
                </c:pt>
                <c:pt idx="3460">
                  <c:v>8.7200000000000003E-3</c:v>
                </c:pt>
                <c:pt idx="3461">
                  <c:v>7.1920000000000022E-3</c:v>
                </c:pt>
                <c:pt idx="3462">
                  <c:v>6.8780000000000091E-3</c:v>
                </c:pt>
                <c:pt idx="3464">
                  <c:v>5.3380000000000033E-3</c:v>
                </c:pt>
                <c:pt idx="3465">
                  <c:v>6.9280000000000079E-3</c:v>
                </c:pt>
                <c:pt idx="3466">
                  <c:v>6.0480000000000082E-3</c:v>
                </c:pt>
                <c:pt idx="3467">
                  <c:v>7.7470000000000091E-3</c:v>
                </c:pt>
                <c:pt idx="3468">
                  <c:v>7.6340000000000071E-3</c:v>
                </c:pt>
                <c:pt idx="3469">
                  <c:v>6.0530000000000072E-3</c:v>
                </c:pt>
                <c:pt idx="3470">
                  <c:v>5.131000000000008E-3</c:v>
                </c:pt>
                <c:pt idx="3471">
                  <c:v>5.2790000000000102E-3</c:v>
                </c:pt>
                <c:pt idx="3472">
                  <c:v>6.0090000000000091E-3</c:v>
                </c:pt>
                <c:pt idx="3473">
                  <c:v>6.1080000000000014E-3</c:v>
                </c:pt>
                <c:pt idx="3474">
                  <c:v>6.6980000000000034E-3</c:v>
                </c:pt>
                <c:pt idx="3475">
                  <c:v>6.3210000000000072E-3</c:v>
                </c:pt>
                <c:pt idx="3476">
                  <c:v>7.971000000000018E-3</c:v>
                </c:pt>
                <c:pt idx="3477">
                  <c:v>7.5350000000000113E-3</c:v>
                </c:pt>
                <c:pt idx="3478">
                  <c:v>7.1020000000000024E-3</c:v>
                </c:pt>
                <c:pt idx="3479">
                  <c:v>7.1820000000000061E-3</c:v>
                </c:pt>
                <c:pt idx="3480">
                  <c:v>7.6850000000000069E-3</c:v>
                </c:pt>
                <c:pt idx="3481">
                  <c:v>7.3280000000000012E-3</c:v>
                </c:pt>
                <c:pt idx="3482">
                  <c:v>5.8780000000000082E-3</c:v>
                </c:pt>
                <c:pt idx="3483">
                  <c:v>5.5380000000000082E-3</c:v>
                </c:pt>
                <c:pt idx="3484">
                  <c:v>6.2950000000000072E-3</c:v>
                </c:pt>
                <c:pt idx="3485">
                  <c:v>7.2050000000000091E-3</c:v>
                </c:pt>
                <c:pt idx="3486">
                  <c:v>7.744000000000007E-3</c:v>
                </c:pt>
                <c:pt idx="3487">
                  <c:v>7.0590000000000097E-3</c:v>
                </c:pt>
                <c:pt idx="3488">
                  <c:v>8.2860000000000121E-3</c:v>
                </c:pt>
                <c:pt idx="3489">
                  <c:v>8.1740000000000007E-3</c:v>
                </c:pt>
                <c:pt idx="3490">
                  <c:v>8.196000000000014E-3</c:v>
                </c:pt>
                <c:pt idx="3491">
                  <c:v>6.7290000000000093E-3</c:v>
                </c:pt>
                <c:pt idx="3492">
                  <c:v>6.7310000000000121E-3</c:v>
                </c:pt>
                <c:pt idx="3493">
                  <c:v>7.372000000000007E-3</c:v>
                </c:pt>
                <c:pt idx="3494">
                  <c:v>7.9120000000000093E-3</c:v>
                </c:pt>
                <c:pt idx="3495">
                  <c:v>7.555000000000007E-3</c:v>
                </c:pt>
                <c:pt idx="3496">
                  <c:v>6.9300000000000134E-3</c:v>
                </c:pt>
                <c:pt idx="3497">
                  <c:v>6.2840000000000023E-3</c:v>
                </c:pt>
                <c:pt idx="3498">
                  <c:v>6.2260000000000024E-3</c:v>
                </c:pt>
                <c:pt idx="3499">
                  <c:v>6.7280000000000013E-3</c:v>
                </c:pt>
                <c:pt idx="3500">
                  <c:v>6.8510000000000081E-3</c:v>
                </c:pt>
                <c:pt idx="3501">
                  <c:v>7.7600000000000082E-3</c:v>
                </c:pt>
                <c:pt idx="3502">
                  <c:v>7.9820000000000117E-3</c:v>
                </c:pt>
                <c:pt idx="3503">
                  <c:v>7.255000000000008E-3</c:v>
                </c:pt>
                <c:pt idx="3504">
                  <c:v>6.0780000000000105E-3</c:v>
                </c:pt>
                <c:pt idx="3505">
                  <c:v>6.4080000000000092E-3</c:v>
                </c:pt>
                <c:pt idx="3506">
                  <c:v>5.477000000000007E-3</c:v>
                </c:pt>
                <c:pt idx="3507">
                  <c:v>5.4530000000000082E-3</c:v>
                </c:pt>
                <c:pt idx="3508">
                  <c:v>4.7400000000000072E-3</c:v>
                </c:pt>
                <c:pt idx="3509">
                  <c:v>6.1540000000000006E-3</c:v>
                </c:pt>
                <c:pt idx="3510">
                  <c:v>6.2530000000000077E-3</c:v>
                </c:pt>
                <c:pt idx="3511">
                  <c:v>5.1510000000000071E-3</c:v>
                </c:pt>
                <c:pt idx="3512">
                  <c:v>4.634000000000001E-3</c:v>
                </c:pt>
                <c:pt idx="3513">
                  <c:v>5.7480000000000083E-3</c:v>
                </c:pt>
                <c:pt idx="3514">
                  <c:v>6.9850000000000103E-3</c:v>
                </c:pt>
                <c:pt idx="3515">
                  <c:v>6.8290000000000069E-3</c:v>
                </c:pt>
                <c:pt idx="3516">
                  <c:v>6.811000000000008E-3</c:v>
                </c:pt>
                <c:pt idx="3517">
                  <c:v>7.1790000000000092E-3</c:v>
                </c:pt>
                <c:pt idx="3518">
                  <c:v>7.2360000000000133E-3</c:v>
                </c:pt>
                <c:pt idx="3519">
                  <c:v>7.0270000000000011E-3</c:v>
                </c:pt>
                <c:pt idx="3520">
                  <c:v>6.2130000000000093E-3</c:v>
                </c:pt>
                <c:pt idx="3521">
                  <c:v>6.8510000000000081E-3</c:v>
                </c:pt>
                <c:pt idx="3522">
                  <c:v>6.7170000000000033E-3</c:v>
                </c:pt>
                <c:pt idx="3523">
                  <c:v>6.0080000000000073E-3</c:v>
                </c:pt>
                <c:pt idx="3524">
                  <c:v>5.6890000000000083E-3</c:v>
                </c:pt>
                <c:pt idx="3525">
                  <c:v>6.5120000000000013E-3</c:v>
                </c:pt>
                <c:pt idx="3526">
                  <c:v>7.4110000000000122E-3</c:v>
                </c:pt>
                <c:pt idx="3527">
                  <c:v>8.3750000000000265E-3</c:v>
                </c:pt>
                <c:pt idx="3528">
                  <c:v>7.4960000000000122E-3</c:v>
                </c:pt>
                <c:pt idx="3529">
                  <c:v>6.5590000000000093E-3</c:v>
                </c:pt>
                <c:pt idx="3530">
                  <c:v>6.5330000000000102E-3</c:v>
                </c:pt>
                <c:pt idx="3531">
                  <c:v>6.1820000000000061E-3</c:v>
                </c:pt>
                <c:pt idx="3532">
                  <c:v>5.3360000000000083E-3</c:v>
                </c:pt>
                <c:pt idx="3533">
                  <c:v>4.7640000000000009E-3</c:v>
                </c:pt>
                <c:pt idx="3534">
                  <c:v>5.7190000000000079E-3</c:v>
                </c:pt>
                <c:pt idx="3535">
                  <c:v>6.7290000000000093E-3</c:v>
                </c:pt>
                <c:pt idx="3536">
                  <c:v>6.9900000000000101E-3</c:v>
                </c:pt>
                <c:pt idx="3537">
                  <c:v>6.5150000000000034E-3</c:v>
                </c:pt>
                <c:pt idx="3538">
                  <c:v>5.2450000000000075E-3</c:v>
                </c:pt>
                <c:pt idx="3539">
                  <c:v>6.0480000000000082E-3</c:v>
                </c:pt>
                <c:pt idx="3540">
                  <c:v>5.8690000000000062E-3</c:v>
                </c:pt>
                <c:pt idx="3541">
                  <c:v>5.3810000000000073E-3</c:v>
                </c:pt>
                <c:pt idx="3542">
                  <c:v>5.3710000000000103E-3</c:v>
                </c:pt>
                <c:pt idx="3543">
                  <c:v>6.4070000000000073E-3</c:v>
                </c:pt>
                <c:pt idx="3544">
                  <c:v>7.7840000000000079E-3</c:v>
                </c:pt>
                <c:pt idx="3545">
                  <c:v>7.4590000000000134E-3</c:v>
                </c:pt>
                <c:pt idx="3546">
                  <c:v>6.1370000000000062E-3</c:v>
                </c:pt>
                <c:pt idx="3547">
                  <c:v>6.2410000000000113E-3</c:v>
                </c:pt>
                <c:pt idx="3548">
                  <c:v>6.8390000000000091E-3</c:v>
                </c:pt>
                <c:pt idx="3549">
                  <c:v>6.8480000000000034E-3</c:v>
                </c:pt>
                <c:pt idx="3550">
                  <c:v>7.3320000000000034E-3</c:v>
                </c:pt>
                <c:pt idx="3551">
                  <c:v>8.3420000000000161E-3</c:v>
                </c:pt>
                <c:pt idx="3552">
                  <c:v>8.2680000000000028E-3</c:v>
                </c:pt>
                <c:pt idx="3553">
                  <c:v>7.8289999999999992E-3</c:v>
                </c:pt>
                <c:pt idx="3554">
                  <c:v>6.588000000000007E-3</c:v>
                </c:pt>
                <c:pt idx="3555">
                  <c:v>7.0900000000000034E-3</c:v>
                </c:pt>
                <c:pt idx="3556">
                  <c:v>8.2050000000000144E-3</c:v>
                </c:pt>
                <c:pt idx="3557">
                  <c:v>8.6930000000000028E-3</c:v>
                </c:pt>
                <c:pt idx="3558">
                  <c:v>7.5700000000000107E-3</c:v>
                </c:pt>
                <c:pt idx="3559">
                  <c:v>7.5470000000000034E-3</c:v>
                </c:pt>
                <c:pt idx="3560">
                  <c:v>7.2750000000000124E-3</c:v>
                </c:pt>
                <c:pt idx="3561">
                  <c:v>7.1760000000000114E-3</c:v>
                </c:pt>
                <c:pt idx="3562">
                  <c:v>6.4050000000000096E-3</c:v>
                </c:pt>
                <c:pt idx="3563">
                  <c:v>6.614000000000001E-3</c:v>
                </c:pt>
                <c:pt idx="3564">
                  <c:v>8.7620000000000163E-3</c:v>
                </c:pt>
                <c:pt idx="3565">
                  <c:v>8.8800000000000164E-3</c:v>
                </c:pt>
                <c:pt idx="3566">
                  <c:v>7.9450000000000128E-3</c:v>
                </c:pt>
                <c:pt idx="3567">
                  <c:v>5.2530000000000033E-3</c:v>
                </c:pt>
                <c:pt idx="3568">
                  <c:v>5.4570000000000061E-3</c:v>
                </c:pt>
                <c:pt idx="3569">
                  <c:v>5.9370000000000082E-3</c:v>
                </c:pt>
                <c:pt idx="3570">
                  <c:v>7.4940000000000024E-3</c:v>
                </c:pt>
                <c:pt idx="3571">
                  <c:v>8.1460000000000005E-3</c:v>
                </c:pt>
                <c:pt idx="3572">
                  <c:v>8.3540000000000142E-3</c:v>
                </c:pt>
                <c:pt idx="3573">
                  <c:v>8.2390000000000015E-3</c:v>
                </c:pt>
                <c:pt idx="3574">
                  <c:v>7.9890000000000135E-3</c:v>
                </c:pt>
                <c:pt idx="3575">
                  <c:v>6.3700000000000093E-3</c:v>
                </c:pt>
                <c:pt idx="3576">
                  <c:v>6.7820000000000102E-3</c:v>
                </c:pt>
                <c:pt idx="3577">
                  <c:v>7.255000000000008E-3</c:v>
                </c:pt>
                <c:pt idx="3578">
                  <c:v>7.1920000000000022E-3</c:v>
                </c:pt>
                <c:pt idx="3579">
                  <c:v>7.0210000000000073E-3</c:v>
                </c:pt>
                <c:pt idx="3580">
                  <c:v>6.3280000000000012E-3</c:v>
                </c:pt>
                <c:pt idx="3581">
                  <c:v>6.4550000000000093E-3</c:v>
                </c:pt>
                <c:pt idx="3582">
                  <c:v>6.2730000000000112E-3</c:v>
                </c:pt>
                <c:pt idx="3583">
                  <c:v>6.0020000000000013E-3</c:v>
                </c:pt>
                <c:pt idx="3584">
                  <c:v>5.8850000000000013E-3</c:v>
                </c:pt>
                <c:pt idx="3585">
                  <c:v>8.0510000000000043E-3</c:v>
                </c:pt>
                <c:pt idx="3586">
                  <c:v>9.724E-3</c:v>
                </c:pt>
                <c:pt idx="3587">
                  <c:v>8.4830000000000183E-3</c:v>
                </c:pt>
                <c:pt idx="3588">
                  <c:v>7.4920000000000091E-3</c:v>
                </c:pt>
                <c:pt idx="3589">
                  <c:v>7.5760000000000133E-3</c:v>
                </c:pt>
                <c:pt idx="3590">
                  <c:v>7.595000000000008E-3</c:v>
                </c:pt>
                <c:pt idx="3591">
                  <c:v>7.4010000000000126E-3</c:v>
                </c:pt>
                <c:pt idx="3592">
                  <c:v>7.9370000000000118E-3</c:v>
                </c:pt>
                <c:pt idx="3593">
                  <c:v>7.1050000000000071E-3</c:v>
                </c:pt>
                <c:pt idx="3594">
                  <c:v>5.5820000000000071E-3</c:v>
                </c:pt>
                <c:pt idx="3595">
                  <c:v>5.6000000000000034E-3</c:v>
                </c:pt>
                <c:pt idx="3596">
                  <c:v>6.6740000000000011E-3</c:v>
                </c:pt>
                <c:pt idx="3597">
                  <c:v>6.7320000000000105E-3</c:v>
                </c:pt>
                <c:pt idx="3598">
                  <c:v>5.3890000000000092E-3</c:v>
                </c:pt>
                <c:pt idx="3599">
                  <c:v>5.6200000000000009E-3</c:v>
                </c:pt>
                <c:pt idx="3600">
                  <c:v>6.0490000000000092E-3</c:v>
                </c:pt>
                <c:pt idx="3601">
                  <c:v>4.1980000000000003E-3</c:v>
                </c:pt>
                <c:pt idx="3602">
                  <c:v>3.8780000000000012E-3</c:v>
                </c:pt>
                <c:pt idx="3603">
                  <c:v>3.9580000000000014E-3</c:v>
                </c:pt>
                <c:pt idx="3604">
                  <c:v>5.0110000000000024E-3</c:v>
                </c:pt>
                <c:pt idx="3605">
                  <c:v>5.6940000000000003E-3</c:v>
                </c:pt>
                <c:pt idx="3606">
                  <c:v>6.2140000000000034E-3</c:v>
                </c:pt>
                <c:pt idx="3607">
                  <c:v>6.647000000000001E-3</c:v>
                </c:pt>
                <c:pt idx="3608">
                  <c:v>7.8330000000000118E-3</c:v>
                </c:pt>
                <c:pt idx="3609">
                  <c:v>8.0810000000000048E-3</c:v>
                </c:pt>
                <c:pt idx="3610">
                  <c:v>8.1500000000000045E-3</c:v>
                </c:pt>
                <c:pt idx="3611">
                  <c:v>7.2830000000000108E-3</c:v>
                </c:pt>
                <c:pt idx="3612">
                  <c:v>6.6440000000000023E-3</c:v>
                </c:pt>
                <c:pt idx="3613">
                  <c:v>5.4570000000000061E-3</c:v>
                </c:pt>
                <c:pt idx="3614">
                  <c:v>5.9620000000000072E-3</c:v>
                </c:pt>
                <c:pt idx="3615">
                  <c:v>6.8500000000000071E-3</c:v>
                </c:pt>
                <c:pt idx="3616">
                  <c:v>8.007000000000002E-3</c:v>
                </c:pt>
                <c:pt idx="3617">
                  <c:v>8.4320000000000141E-3</c:v>
                </c:pt>
                <c:pt idx="3618">
                  <c:v>8.5330000000000007E-3</c:v>
                </c:pt>
                <c:pt idx="3619">
                  <c:v>7.3970000000000034E-3</c:v>
                </c:pt>
                <c:pt idx="3620">
                  <c:v>7.4820000000000112E-3</c:v>
                </c:pt>
                <c:pt idx="3621">
                  <c:v>7.8370000000000106E-3</c:v>
                </c:pt>
                <c:pt idx="3622">
                  <c:v>8.4510000000000158E-3</c:v>
                </c:pt>
                <c:pt idx="3623">
                  <c:v>7.9530000000000121E-3</c:v>
                </c:pt>
                <c:pt idx="3624">
                  <c:v>6.9770000000000101E-3</c:v>
                </c:pt>
                <c:pt idx="3625">
                  <c:v>6.7910000000000123E-3</c:v>
                </c:pt>
                <c:pt idx="3626">
                  <c:v>6.6430000000000065E-3</c:v>
                </c:pt>
                <c:pt idx="3627">
                  <c:v>6.8500000000000071E-3</c:v>
                </c:pt>
                <c:pt idx="3628">
                  <c:v>7.4170000000000069E-3</c:v>
                </c:pt>
                <c:pt idx="3629">
                  <c:v>7.7000000000000107E-3</c:v>
                </c:pt>
                <c:pt idx="3630">
                  <c:v>8.1000000000000048E-3</c:v>
                </c:pt>
                <c:pt idx="3631">
                  <c:v>7.1880000000000034E-3</c:v>
                </c:pt>
                <c:pt idx="3632">
                  <c:v>7.183000000000008E-3</c:v>
                </c:pt>
                <c:pt idx="3633">
                  <c:v>6.5070000000000024E-3</c:v>
                </c:pt>
                <c:pt idx="3634">
                  <c:v>6.1320000000000012E-3</c:v>
                </c:pt>
                <c:pt idx="3635">
                  <c:v>5.9850000000000103E-3</c:v>
                </c:pt>
                <c:pt idx="3636">
                  <c:v>6.9730000000000122E-3</c:v>
                </c:pt>
                <c:pt idx="3637">
                  <c:v>7.0370000000000103E-3</c:v>
                </c:pt>
                <c:pt idx="3638">
                  <c:v>5.6000000000000034E-3</c:v>
                </c:pt>
                <c:pt idx="3639">
                  <c:v>5.0700000000000077E-3</c:v>
                </c:pt>
                <c:pt idx="3640">
                  <c:v>6.7330000000000133E-3</c:v>
                </c:pt>
                <c:pt idx="3641">
                  <c:v>7.627000000000001E-3</c:v>
                </c:pt>
                <c:pt idx="3642">
                  <c:v>7.3210000000000072E-3</c:v>
                </c:pt>
                <c:pt idx="3643">
                  <c:v>7.7220000000000023E-3</c:v>
                </c:pt>
                <c:pt idx="3644">
                  <c:v>8.2550000000000175E-3</c:v>
                </c:pt>
                <c:pt idx="3645">
                  <c:v>7.6550000000000012E-3</c:v>
                </c:pt>
                <c:pt idx="3646">
                  <c:v>6.8090000000000112E-3</c:v>
                </c:pt>
                <c:pt idx="3647">
                  <c:v>6.5110000000000081E-3</c:v>
                </c:pt>
                <c:pt idx="3648">
                  <c:v>6.6040000000000014E-3</c:v>
                </c:pt>
                <c:pt idx="3649">
                  <c:v>6.1910000000000073E-3</c:v>
                </c:pt>
                <c:pt idx="3650">
                  <c:v>6.3950000000000014E-3</c:v>
                </c:pt>
                <c:pt idx="3651">
                  <c:v>5.3500000000000023E-3</c:v>
                </c:pt>
                <c:pt idx="3652">
                  <c:v>7.640000000000007E-3</c:v>
                </c:pt>
                <c:pt idx="3653">
                  <c:v>7.6170000000000014E-3</c:v>
                </c:pt>
                <c:pt idx="3654">
                  <c:v>7.8620000000000009E-3</c:v>
                </c:pt>
                <c:pt idx="3655">
                  <c:v>7.7290000000000102E-3</c:v>
                </c:pt>
                <c:pt idx="3656">
                  <c:v>8.3590000000000244E-3</c:v>
                </c:pt>
                <c:pt idx="3657">
                  <c:v>8.4750000000000242E-3</c:v>
                </c:pt>
                <c:pt idx="3658">
                  <c:v>7.0250000000000061E-3</c:v>
                </c:pt>
                <c:pt idx="3659">
                  <c:v>6.4220000000000024E-3</c:v>
                </c:pt>
                <c:pt idx="3660">
                  <c:v>5.9900000000000092E-3</c:v>
                </c:pt>
                <c:pt idx="3661">
                  <c:v>5.7880000000000093E-3</c:v>
                </c:pt>
                <c:pt idx="3662">
                  <c:v>5.3310000000000093E-3</c:v>
                </c:pt>
                <c:pt idx="3663">
                  <c:v>5.7030000000000093E-3</c:v>
                </c:pt>
                <c:pt idx="3664">
                  <c:v>6.2430000000000081E-3</c:v>
                </c:pt>
                <c:pt idx="3665">
                  <c:v>7.0230000000000023E-3</c:v>
                </c:pt>
                <c:pt idx="3666">
                  <c:v>7.4200000000000091E-3</c:v>
                </c:pt>
                <c:pt idx="3667">
                  <c:v>7.3070000000000071E-3</c:v>
                </c:pt>
                <c:pt idx="3668">
                  <c:v>6.4800000000000101E-3</c:v>
                </c:pt>
                <c:pt idx="3669">
                  <c:v>6.4780000000000133E-3</c:v>
                </c:pt>
                <c:pt idx="3670">
                  <c:v>5.2310000000000117E-3</c:v>
                </c:pt>
                <c:pt idx="3671">
                  <c:v>7.4460000000000134E-3</c:v>
                </c:pt>
                <c:pt idx="3672">
                  <c:v>8.3590000000000244E-3</c:v>
                </c:pt>
                <c:pt idx="3673">
                  <c:v>8.1180000000000002E-3</c:v>
                </c:pt>
                <c:pt idx="3674">
                  <c:v>6.5890000000000124E-3</c:v>
                </c:pt>
                <c:pt idx="3675">
                  <c:v>6.3300000000000092E-3</c:v>
                </c:pt>
                <c:pt idx="3676">
                  <c:v>6.0830000000000103E-3</c:v>
                </c:pt>
                <c:pt idx="3677">
                  <c:v>6.9170000000000082E-3</c:v>
                </c:pt>
                <c:pt idx="3678">
                  <c:v>6.4630000000000078E-3</c:v>
                </c:pt>
                <c:pt idx="3679">
                  <c:v>7.1600000000000014E-3</c:v>
                </c:pt>
                <c:pt idx="3680">
                  <c:v>7.8740000000000112E-3</c:v>
                </c:pt>
                <c:pt idx="3681">
                  <c:v>8.2620000000000141E-3</c:v>
                </c:pt>
                <c:pt idx="3682">
                  <c:v>7.6340000000000071E-3</c:v>
                </c:pt>
                <c:pt idx="3683">
                  <c:v>6.1070000000000004E-3</c:v>
                </c:pt>
                <c:pt idx="3684">
                  <c:v>5.4430000000000112E-3</c:v>
                </c:pt>
                <c:pt idx="3685">
                  <c:v>5.0250000000000008E-3</c:v>
                </c:pt>
                <c:pt idx="3686">
                  <c:v>5.7340000000000082E-3</c:v>
                </c:pt>
                <c:pt idx="3687">
                  <c:v>5.1020000000000024E-3</c:v>
                </c:pt>
                <c:pt idx="3688">
                  <c:v>5.0100000000000023E-3</c:v>
                </c:pt>
                <c:pt idx="3689">
                  <c:v>5.6460000000000034E-3</c:v>
                </c:pt>
                <c:pt idx="3690">
                  <c:v>6.4000000000000081E-3</c:v>
                </c:pt>
                <c:pt idx="3691">
                  <c:v>6.6120000000000024E-3</c:v>
                </c:pt>
                <c:pt idx="3692">
                  <c:v>5.8410000000000094E-3</c:v>
                </c:pt>
                <c:pt idx="3693">
                  <c:v>5.8650000000000004E-3</c:v>
                </c:pt>
                <c:pt idx="3694">
                  <c:v>5.7780000000000123E-3</c:v>
                </c:pt>
                <c:pt idx="3695">
                  <c:v>5.4590000000000081E-3</c:v>
                </c:pt>
                <c:pt idx="3696">
                  <c:v>5.9910000000000102E-3</c:v>
                </c:pt>
                <c:pt idx="3697">
                  <c:v>6.6090000000000072E-3</c:v>
                </c:pt>
                <c:pt idx="3698">
                  <c:v>7.4940000000000024E-3</c:v>
                </c:pt>
                <c:pt idx="3699">
                  <c:v>7.4310000000000166E-3</c:v>
                </c:pt>
                <c:pt idx="3700">
                  <c:v>6.8010000000000093E-3</c:v>
                </c:pt>
                <c:pt idx="3701">
                  <c:v>6.0030000000000092E-3</c:v>
                </c:pt>
                <c:pt idx="3702">
                  <c:v>5.8560000000000062E-3</c:v>
                </c:pt>
                <c:pt idx="3703">
                  <c:v>6.5380000000000091E-3</c:v>
                </c:pt>
                <c:pt idx="3704">
                  <c:v>7.300000000000007E-3</c:v>
                </c:pt>
                <c:pt idx="3705">
                  <c:v>6.6730000000000071E-3</c:v>
                </c:pt>
                <c:pt idx="3706">
                  <c:v>6.6270000000000001E-3</c:v>
                </c:pt>
                <c:pt idx="3707">
                  <c:v>6.0070000000000071E-3</c:v>
                </c:pt>
                <c:pt idx="3708">
                  <c:v>7.7850000000000107E-3</c:v>
                </c:pt>
                <c:pt idx="3709">
                  <c:v>8.1880000000000008E-3</c:v>
                </c:pt>
                <c:pt idx="3710">
                  <c:v>7.3510000000000094E-3</c:v>
                </c:pt>
                <c:pt idx="3711">
                  <c:v>6.0230000000000014E-3</c:v>
                </c:pt>
                <c:pt idx="3712">
                  <c:v>5.1120000000000002E-3</c:v>
                </c:pt>
                <c:pt idx="3713">
                  <c:v>6.3179999999999998E-3</c:v>
                </c:pt>
                <c:pt idx="3715">
                  <c:v>7.6940000000000012E-3</c:v>
                </c:pt>
                <c:pt idx="3716">
                  <c:v>7.0340000000000073E-3</c:v>
                </c:pt>
                <c:pt idx="3717">
                  <c:v>6.5320000000000083E-3</c:v>
                </c:pt>
                <c:pt idx="3718">
                  <c:v>6.4540000000000023E-3</c:v>
                </c:pt>
                <c:pt idx="3719">
                  <c:v>6.8670000000000007E-3</c:v>
                </c:pt>
                <c:pt idx="3720">
                  <c:v>7.2520000000000024E-3</c:v>
                </c:pt>
                <c:pt idx="3721">
                  <c:v>7.3930000000000081E-3</c:v>
                </c:pt>
                <c:pt idx="3722">
                  <c:v>6.9420000000000081E-3</c:v>
                </c:pt>
                <c:pt idx="3723">
                  <c:v>7.5530000000000094E-3</c:v>
                </c:pt>
                <c:pt idx="3724">
                  <c:v>7.2370000000000082E-3</c:v>
                </c:pt>
                <c:pt idx="3725">
                  <c:v>7.0200000000000071E-3</c:v>
                </c:pt>
                <c:pt idx="3726">
                  <c:v>7.5310000000000134E-3</c:v>
                </c:pt>
                <c:pt idx="3727">
                  <c:v>8.0710000000000122E-3</c:v>
                </c:pt>
                <c:pt idx="3728">
                  <c:v>6.9520000000000094E-3</c:v>
                </c:pt>
                <c:pt idx="3729">
                  <c:v>6.784000000000007E-3</c:v>
                </c:pt>
                <c:pt idx="3730">
                  <c:v>6.9640000000000023E-3</c:v>
                </c:pt>
                <c:pt idx="3731">
                  <c:v>7.4340000000000092E-3</c:v>
                </c:pt>
                <c:pt idx="3732">
                  <c:v>7.7730000000000134E-3</c:v>
                </c:pt>
                <c:pt idx="3733">
                  <c:v>8.4490000000000138E-3</c:v>
                </c:pt>
                <c:pt idx="3734">
                  <c:v>9.0040000000000068E-3</c:v>
                </c:pt>
                <c:pt idx="3735">
                  <c:v>8.6560000000000144E-3</c:v>
                </c:pt>
                <c:pt idx="3736">
                  <c:v>7.3680000000000013E-3</c:v>
                </c:pt>
                <c:pt idx="3737">
                  <c:v>6.6780000000000034E-3</c:v>
                </c:pt>
                <c:pt idx="3738">
                  <c:v>6.444000000000007E-3</c:v>
                </c:pt>
                <c:pt idx="3739">
                  <c:v>7.2860000000000112E-3</c:v>
                </c:pt>
                <c:pt idx="3740">
                  <c:v>6.9200000000000034E-3</c:v>
                </c:pt>
                <c:pt idx="3741">
                  <c:v>6.5820000000000071E-3</c:v>
                </c:pt>
                <c:pt idx="3742">
                  <c:v>6.3540000000000011E-3</c:v>
                </c:pt>
                <c:pt idx="3743">
                  <c:v>7.0510000000000113E-3</c:v>
                </c:pt>
                <c:pt idx="3744">
                  <c:v>7.0890000000000102E-3</c:v>
                </c:pt>
                <c:pt idx="3745">
                  <c:v>7.3510000000000094E-3</c:v>
                </c:pt>
                <c:pt idx="3746">
                  <c:v>8.1900000000000028E-3</c:v>
                </c:pt>
                <c:pt idx="3747">
                  <c:v>9.8320000000000161E-3</c:v>
                </c:pt>
                <c:pt idx="3748">
                  <c:v>1.013E-2</c:v>
                </c:pt>
                <c:pt idx="3749">
                  <c:v>7.8960000000000124E-3</c:v>
                </c:pt>
                <c:pt idx="3750">
                  <c:v>6.5840000000000013E-3</c:v>
                </c:pt>
                <c:pt idx="3751">
                  <c:v>5.9620000000000072E-3</c:v>
                </c:pt>
                <c:pt idx="3752">
                  <c:v>6.019000000000007E-3</c:v>
                </c:pt>
                <c:pt idx="3753">
                  <c:v>6.5700000000000081E-3</c:v>
                </c:pt>
                <c:pt idx="3754">
                  <c:v>7.1910000000000073E-3</c:v>
                </c:pt>
                <c:pt idx="3755">
                  <c:v>7.9470000000000113E-3</c:v>
                </c:pt>
                <c:pt idx="3756">
                  <c:v>6.9160000000000124E-3</c:v>
                </c:pt>
                <c:pt idx="3757">
                  <c:v>6.8010000000000093E-3</c:v>
                </c:pt>
                <c:pt idx="3758">
                  <c:v>6.6120000000000024E-3</c:v>
                </c:pt>
                <c:pt idx="3759">
                  <c:v>7.6760000000000101E-3</c:v>
                </c:pt>
                <c:pt idx="3760">
                  <c:v>7.6860000000000079E-3</c:v>
                </c:pt>
                <c:pt idx="3761">
                  <c:v>7.0680000000000014E-3</c:v>
                </c:pt>
                <c:pt idx="3762">
                  <c:v>6.3620000000000013E-3</c:v>
                </c:pt>
                <c:pt idx="3763">
                  <c:v>7.6310000000000102E-3</c:v>
                </c:pt>
                <c:pt idx="3764">
                  <c:v>7.0910000000000114E-3</c:v>
                </c:pt>
                <c:pt idx="3765">
                  <c:v>7.0160000000000092E-3</c:v>
                </c:pt>
                <c:pt idx="3766">
                  <c:v>6.6970000000000024E-3</c:v>
                </c:pt>
                <c:pt idx="3767">
                  <c:v>7.2480000000000122E-3</c:v>
                </c:pt>
                <c:pt idx="3768">
                  <c:v>7.3730000000000106E-3</c:v>
                </c:pt>
                <c:pt idx="3769">
                  <c:v>7.2030000000000123E-3</c:v>
                </c:pt>
                <c:pt idx="3770">
                  <c:v>7.5960000000000081E-3</c:v>
                </c:pt>
                <c:pt idx="3771">
                  <c:v>7.6880000000000082E-3</c:v>
                </c:pt>
                <c:pt idx="3772">
                  <c:v>7.1860000000000092E-3</c:v>
                </c:pt>
                <c:pt idx="3773">
                  <c:v>6.3610000000000073E-3</c:v>
                </c:pt>
                <c:pt idx="3774">
                  <c:v>7.2610000000000105E-3</c:v>
                </c:pt>
                <c:pt idx="3775">
                  <c:v>6.9190000000000102E-3</c:v>
                </c:pt>
                <c:pt idx="3776">
                  <c:v>6.7920000000000072E-3</c:v>
                </c:pt>
                <c:pt idx="3777">
                  <c:v>7.3090000000000091E-3</c:v>
                </c:pt>
                <c:pt idx="3778">
                  <c:v>7.1400000000000022E-3</c:v>
                </c:pt>
                <c:pt idx="3779">
                  <c:v>7.1890000000000079E-3</c:v>
                </c:pt>
                <c:pt idx="3780">
                  <c:v>6.4140000000000013E-3</c:v>
                </c:pt>
                <c:pt idx="3781">
                  <c:v>6.8149999999999999E-3</c:v>
                </c:pt>
                <c:pt idx="3782">
                  <c:v>7.5710000000000126E-3</c:v>
                </c:pt>
                <c:pt idx="3783">
                  <c:v>7.4420000000000102E-3</c:v>
                </c:pt>
                <c:pt idx="3784">
                  <c:v>7.0130000000000079E-3</c:v>
                </c:pt>
                <c:pt idx="3785">
                  <c:v>6.5050000000000073E-3</c:v>
                </c:pt>
                <c:pt idx="3786">
                  <c:v>6.7890000000000103E-3</c:v>
                </c:pt>
                <c:pt idx="3787">
                  <c:v>6.5670000000000034E-3</c:v>
                </c:pt>
                <c:pt idx="3788">
                  <c:v>6.3050000000000024E-3</c:v>
                </c:pt>
                <c:pt idx="3789">
                  <c:v>5.4190000000000106E-3</c:v>
                </c:pt>
                <c:pt idx="3790">
                  <c:v>5.6290000000000012E-3</c:v>
                </c:pt>
                <c:pt idx="3791">
                  <c:v>5.3370000000000023E-3</c:v>
                </c:pt>
                <c:pt idx="3792">
                  <c:v>6.6320000000000033E-3</c:v>
                </c:pt>
                <c:pt idx="3793">
                  <c:v>7.2090000000000123E-3</c:v>
                </c:pt>
                <c:pt idx="3794">
                  <c:v>7.9460000000000138E-3</c:v>
                </c:pt>
                <c:pt idx="3795">
                  <c:v>7.2100000000000081E-3</c:v>
                </c:pt>
                <c:pt idx="3796">
                  <c:v>6.804000000000001E-3</c:v>
                </c:pt>
                <c:pt idx="3797">
                  <c:v>7.5600000000000033E-3</c:v>
                </c:pt>
                <c:pt idx="3798">
                  <c:v>8.1680000000000051E-3</c:v>
                </c:pt>
                <c:pt idx="3799">
                  <c:v>7.4060000000000133E-3</c:v>
                </c:pt>
                <c:pt idx="3800">
                  <c:v>6.4940000000000024E-3</c:v>
                </c:pt>
                <c:pt idx="3801">
                  <c:v>6.8840000000000012E-3</c:v>
                </c:pt>
                <c:pt idx="3802">
                  <c:v>8.3920000000000244E-3</c:v>
                </c:pt>
                <c:pt idx="3803">
                  <c:v>8.688000000000003E-3</c:v>
                </c:pt>
                <c:pt idx="3804">
                  <c:v>7.3390000000000113E-3</c:v>
                </c:pt>
                <c:pt idx="3805">
                  <c:v>6.4630000000000078E-3</c:v>
                </c:pt>
                <c:pt idx="3806">
                  <c:v>5.9680000000000072E-3</c:v>
                </c:pt>
                <c:pt idx="3807">
                  <c:v>6.784000000000007E-3</c:v>
                </c:pt>
                <c:pt idx="3808">
                  <c:v>6.5120000000000013E-3</c:v>
                </c:pt>
                <c:pt idx="3809">
                  <c:v>6.4300000000000121E-3</c:v>
                </c:pt>
                <c:pt idx="3810">
                  <c:v>6.5670000000000034E-3</c:v>
                </c:pt>
                <c:pt idx="3811">
                  <c:v>5.7120000000000061E-3</c:v>
                </c:pt>
                <c:pt idx="3812">
                  <c:v>6.6380000000000024E-3</c:v>
                </c:pt>
                <c:pt idx="3813">
                  <c:v>7.4190000000000133E-3</c:v>
                </c:pt>
                <c:pt idx="3814">
                  <c:v>8.2020000000000044E-3</c:v>
                </c:pt>
                <c:pt idx="3815">
                  <c:v>8.3530000000000219E-3</c:v>
                </c:pt>
                <c:pt idx="3816">
                  <c:v>8.0390000000000027E-3</c:v>
                </c:pt>
                <c:pt idx="3817">
                  <c:v>8.1530000000000144E-3</c:v>
                </c:pt>
                <c:pt idx="3818">
                  <c:v>7.7640000000000061E-3</c:v>
                </c:pt>
                <c:pt idx="3819">
                  <c:v>8.2190000000000006E-3</c:v>
                </c:pt>
                <c:pt idx="3820">
                  <c:v>7.0630000000000024E-3</c:v>
                </c:pt>
                <c:pt idx="3821">
                  <c:v>7.0210000000000073E-3</c:v>
                </c:pt>
                <c:pt idx="3822">
                  <c:v>6.8270000000000023E-3</c:v>
                </c:pt>
                <c:pt idx="3823">
                  <c:v>7.353000000000008E-3</c:v>
                </c:pt>
                <c:pt idx="3824">
                  <c:v>7.7360000000000137E-3</c:v>
                </c:pt>
                <c:pt idx="3825">
                  <c:v>7.5890000000000133E-3</c:v>
                </c:pt>
                <c:pt idx="3826">
                  <c:v>6.8930000000000024E-3</c:v>
                </c:pt>
                <c:pt idx="3827">
                  <c:v>6.5840000000000013E-3</c:v>
                </c:pt>
                <c:pt idx="3828">
                  <c:v>7.0100000000000023E-3</c:v>
                </c:pt>
                <c:pt idx="3829">
                  <c:v>7.2080000000000113E-3</c:v>
                </c:pt>
                <c:pt idx="3830">
                  <c:v>7.2010000000000112E-3</c:v>
                </c:pt>
                <c:pt idx="3831">
                  <c:v>6.6030000000000073E-3</c:v>
                </c:pt>
                <c:pt idx="3832">
                  <c:v>6.2940000000000071E-3</c:v>
                </c:pt>
                <c:pt idx="3833">
                  <c:v>7.3840000000000034E-3</c:v>
                </c:pt>
                <c:pt idx="3834">
                  <c:v>9.6080000000000002E-3</c:v>
                </c:pt>
                <c:pt idx="3835">
                  <c:v>8.843000000000014E-3</c:v>
                </c:pt>
                <c:pt idx="3836">
                  <c:v>8.6310000000000015E-3</c:v>
                </c:pt>
                <c:pt idx="3837">
                  <c:v>8.6010000000000027E-3</c:v>
                </c:pt>
                <c:pt idx="3838">
                  <c:v>8.8040000000000045E-3</c:v>
                </c:pt>
                <c:pt idx="3839">
                  <c:v>7.4890000000000139E-3</c:v>
                </c:pt>
                <c:pt idx="3840">
                  <c:v>6.8610000000000034E-3</c:v>
                </c:pt>
                <c:pt idx="3841">
                  <c:v>7.3680000000000013E-3</c:v>
                </c:pt>
                <c:pt idx="3842">
                  <c:v>6.9140000000000069E-3</c:v>
                </c:pt>
                <c:pt idx="3843">
                  <c:v>7.6960000000000075E-3</c:v>
                </c:pt>
                <c:pt idx="3844">
                  <c:v>7.9290000000000124E-3</c:v>
                </c:pt>
                <c:pt idx="3845">
                  <c:v>7.5760000000000133E-3</c:v>
                </c:pt>
                <c:pt idx="3846">
                  <c:v>7.2800000000000113E-3</c:v>
                </c:pt>
                <c:pt idx="3847">
                  <c:v>6.7510000000000122E-3</c:v>
                </c:pt>
                <c:pt idx="3848">
                  <c:v>8.3710000000000121E-3</c:v>
                </c:pt>
                <c:pt idx="3849">
                  <c:v>8.0990000000000124E-3</c:v>
                </c:pt>
                <c:pt idx="3850">
                  <c:v>6.5340000000000033E-3</c:v>
                </c:pt>
                <c:pt idx="3851">
                  <c:v>5.4170000000000034E-3</c:v>
                </c:pt>
                <c:pt idx="3852">
                  <c:v>4.8510000000000072E-3</c:v>
                </c:pt>
                <c:pt idx="3853">
                  <c:v>5.3270000000000001E-3</c:v>
                </c:pt>
                <c:pt idx="3854">
                  <c:v>5.6849999999999999E-3</c:v>
                </c:pt>
                <c:pt idx="3855">
                  <c:v>5.6810000000000072E-3</c:v>
                </c:pt>
                <c:pt idx="3856">
                  <c:v>5.5370000000000072E-3</c:v>
                </c:pt>
                <c:pt idx="3857">
                  <c:v>6.5100000000000071E-3</c:v>
                </c:pt>
                <c:pt idx="3858">
                  <c:v>7.4790000000000143E-3</c:v>
                </c:pt>
                <c:pt idx="3859">
                  <c:v>7.5090000000000122E-3</c:v>
                </c:pt>
                <c:pt idx="3860">
                  <c:v>7.0980000000000079E-3</c:v>
                </c:pt>
                <c:pt idx="3861">
                  <c:v>6.7100000000000094E-3</c:v>
                </c:pt>
                <c:pt idx="3862">
                  <c:v>7.4070000000000091E-3</c:v>
                </c:pt>
                <c:pt idx="3863">
                  <c:v>7.7280000000000083E-3</c:v>
                </c:pt>
                <c:pt idx="3864">
                  <c:v>6.5750000000000097E-3</c:v>
                </c:pt>
                <c:pt idx="3865">
                  <c:v>7.0550000000000014E-3</c:v>
                </c:pt>
                <c:pt idx="3866">
                  <c:v>6.6380000000000024E-3</c:v>
                </c:pt>
                <c:pt idx="3867">
                  <c:v>8.1950000000000044E-3</c:v>
                </c:pt>
                <c:pt idx="3868">
                  <c:v>7.4040000000000078E-3</c:v>
                </c:pt>
                <c:pt idx="3869">
                  <c:v>7.4960000000000122E-3</c:v>
                </c:pt>
                <c:pt idx="3870">
                  <c:v>7.9740000000000123E-3</c:v>
                </c:pt>
                <c:pt idx="3871">
                  <c:v>7.2100000000000081E-3</c:v>
                </c:pt>
                <c:pt idx="3872">
                  <c:v>6.4760000000000139E-3</c:v>
                </c:pt>
                <c:pt idx="3873">
                  <c:v>5.3020000000000012E-3</c:v>
                </c:pt>
                <c:pt idx="3874">
                  <c:v>6.3090000000000082E-3</c:v>
                </c:pt>
                <c:pt idx="3875">
                  <c:v>5.9140000000000061E-3</c:v>
                </c:pt>
                <c:pt idx="3876">
                  <c:v>5.5470000000000024E-3</c:v>
                </c:pt>
                <c:pt idx="3877">
                  <c:v>5.9690000000000082E-3</c:v>
                </c:pt>
                <c:pt idx="3878">
                  <c:v>6.1710000000000081E-3</c:v>
                </c:pt>
                <c:pt idx="3879">
                  <c:v>7.8380000000000116E-3</c:v>
                </c:pt>
                <c:pt idx="3880">
                  <c:v>6.8450000000000082E-3</c:v>
                </c:pt>
                <c:pt idx="3881">
                  <c:v>6.3230000000000014E-3</c:v>
                </c:pt>
                <c:pt idx="3882">
                  <c:v>5.5130000000000014E-3</c:v>
                </c:pt>
                <c:pt idx="3883">
                  <c:v>6.1700000000000071E-3</c:v>
                </c:pt>
                <c:pt idx="3884">
                  <c:v>5.9180000000000092E-3</c:v>
                </c:pt>
                <c:pt idx="3885">
                  <c:v>6.6710000000000094E-3</c:v>
                </c:pt>
                <c:pt idx="3886">
                  <c:v>6.6420000000000012E-3</c:v>
                </c:pt>
                <c:pt idx="3887">
                  <c:v>7.4520000000000081E-3</c:v>
                </c:pt>
                <c:pt idx="3888">
                  <c:v>5.9220000000000071E-3</c:v>
                </c:pt>
                <c:pt idx="3889">
                  <c:v>5.503000000000007E-3</c:v>
                </c:pt>
                <c:pt idx="3890">
                  <c:v>5.6770000000000024E-3</c:v>
                </c:pt>
                <c:pt idx="3891">
                  <c:v>7.0650000000000062E-3</c:v>
                </c:pt>
                <c:pt idx="3892">
                  <c:v>7.5650000000000014E-3</c:v>
                </c:pt>
                <c:pt idx="3893">
                  <c:v>8.0430000000000067E-3</c:v>
                </c:pt>
                <c:pt idx="3894">
                  <c:v>7.9030000000000124E-3</c:v>
                </c:pt>
                <c:pt idx="3895">
                  <c:v>7.3510000000000094E-3</c:v>
                </c:pt>
                <c:pt idx="3896">
                  <c:v>7.2800000000000113E-3</c:v>
                </c:pt>
                <c:pt idx="3897">
                  <c:v>5.7030000000000093E-3</c:v>
                </c:pt>
                <c:pt idx="3898">
                  <c:v>5.6000000000000034E-3</c:v>
                </c:pt>
                <c:pt idx="3899">
                  <c:v>7.3520000000000061E-3</c:v>
                </c:pt>
                <c:pt idx="3900">
                  <c:v>7.8980000000000074E-3</c:v>
                </c:pt>
                <c:pt idx="3901">
                  <c:v>6.7810000000000118E-3</c:v>
                </c:pt>
                <c:pt idx="3902">
                  <c:v>5.9780000000000102E-3</c:v>
                </c:pt>
                <c:pt idx="3903">
                  <c:v>6.5870000000000034E-3</c:v>
                </c:pt>
                <c:pt idx="3904">
                  <c:v>6.8530000000000023E-3</c:v>
                </c:pt>
                <c:pt idx="3905">
                  <c:v>7.4820000000000112E-3</c:v>
                </c:pt>
                <c:pt idx="3906">
                  <c:v>6.9150000000000079E-3</c:v>
                </c:pt>
                <c:pt idx="3907">
                  <c:v>7.1000000000000065E-3</c:v>
                </c:pt>
                <c:pt idx="3908">
                  <c:v>7.1010000000000092E-3</c:v>
                </c:pt>
                <c:pt idx="3909">
                  <c:v>6.1460000000000082E-3</c:v>
                </c:pt>
                <c:pt idx="3910">
                  <c:v>5.6150000000000011E-3</c:v>
                </c:pt>
                <c:pt idx="3911">
                  <c:v>6.4280000000000075E-3</c:v>
                </c:pt>
                <c:pt idx="3912">
                  <c:v>7.143000000000007E-3</c:v>
                </c:pt>
                <c:pt idx="3913">
                  <c:v>6.8180000000000072E-3</c:v>
                </c:pt>
                <c:pt idx="3914">
                  <c:v>6.7620000000000024E-3</c:v>
                </c:pt>
                <c:pt idx="3915">
                  <c:v>6.7730000000000134E-3</c:v>
                </c:pt>
                <c:pt idx="3916">
                  <c:v>7.6390000000000112E-3</c:v>
                </c:pt>
                <c:pt idx="3917">
                  <c:v>7.5410000000000121E-3</c:v>
                </c:pt>
                <c:pt idx="3918">
                  <c:v>6.7120000000000062E-3</c:v>
                </c:pt>
                <c:pt idx="3919">
                  <c:v>6.8570000000000011E-3</c:v>
                </c:pt>
                <c:pt idx="3920">
                  <c:v>8.0240000000000051E-3</c:v>
                </c:pt>
                <c:pt idx="3921">
                  <c:v>7.5250000000000004E-3</c:v>
                </c:pt>
                <c:pt idx="3922">
                  <c:v>5.6179999999999997E-3</c:v>
                </c:pt>
                <c:pt idx="3923">
                  <c:v>5.1200000000000004E-3</c:v>
                </c:pt>
                <c:pt idx="3924">
                  <c:v>6.1420000000000034E-3</c:v>
                </c:pt>
                <c:pt idx="3925">
                  <c:v>6.2330000000000102E-3</c:v>
                </c:pt>
                <c:pt idx="3926">
                  <c:v>7.2040000000000073E-3</c:v>
                </c:pt>
                <c:pt idx="3927">
                  <c:v>6.3980000000000061E-3</c:v>
                </c:pt>
                <c:pt idx="3928">
                  <c:v>6.9290000000000098E-3</c:v>
                </c:pt>
                <c:pt idx="3929">
                  <c:v>6.7220000000000023E-3</c:v>
                </c:pt>
                <c:pt idx="3930">
                  <c:v>8.0810000000000048E-3</c:v>
                </c:pt>
                <c:pt idx="3931">
                  <c:v>8.1600000000000145E-3</c:v>
                </c:pt>
                <c:pt idx="3932">
                  <c:v>6.9660000000000112E-3</c:v>
                </c:pt>
                <c:pt idx="3933">
                  <c:v>7.4910000000000133E-3</c:v>
                </c:pt>
                <c:pt idx="3934">
                  <c:v>7.3470000000000072E-3</c:v>
                </c:pt>
                <c:pt idx="3935">
                  <c:v>7.4310000000000166E-3</c:v>
                </c:pt>
                <c:pt idx="3936">
                  <c:v>7.0970000000000061E-3</c:v>
                </c:pt>
                <c:pt idx="3937">
                  <c:v>7.6910000000000034E-3</c:v>
                </c:pt>
                <c:pt idx="3938">
                  <c:v>8.1130000000000022E-3</c:v>
                </c:pt>
                <c:pt idx="3939">
                  <c:v>8.4030000000000146E-3</c:v>
                </c:pt>
                <c:pt idx="3940">
                  <c:v>6.4680000000000024E-3</c:v>
                </c:pt>
                <c:pt idx="3941">
                  <c:v>6.3870000000000012E-3</c:v>
                </c:pt>
                <c:pt idx="3942">
                  <c:v>7.5800000000000112E-3</c:v>
                </c:pt>
                <c:pt idx="3943">
                  <c:v>8.1340000000000006E-3</c:v>
                </c:pt>
                <c:pt idx="3944">
                  <c:v>7.3249999999999999E-3</c:v>
                </c:pt>
                <c:pt idx="3945">
                  <c:v>6.5570000000000012E-3</c:v>
                </c:pt>
                <c:pt idx="3946">
                  <c:v>6.7830000000000112E-3</c:v>
                </c:pt>
                <c:pt idx="3947">
                  <c:v>7.3050000000000033E-3</c:v>
                </c:pt>
                <c:pt idx="3948">
                  <c:v>7.4320000000000124E-3</c:v>
                </c:pt>
                <c:pt idx="3949">
                  <c:v>7.2850000000000094E-3</c:v>
                </c:pt>
                <c:pt idx="3950">
                  <c:v>7.0130000000000079E-3</c:v>
                </c:pt>
                <c:pt idx="3951">
                  <c:v>7.8949999999999992E-3</c:v>
                </c:pt>
                <c:pt idx="3952">
                  <c:v>7.8340000000000024E-3</c:v>
                </c:pt>
                <c:pt idx="3953">
                  <c:v>7.6300000000000083E-3</c:v>
                </c:pt>
                <c:pt idx="3954">
                  <c:v>7.8150000000000094E-3</c:v>
                </c:pt>
                <c:pt idx="3955">
                  <c:v>7.4370000000000113E-3</c:v>
                </c:pt>
                <c:pt idx="3956">
                  <c:v>6.3020000000000012E-3</c:v>
                </c:pt>
                <c:pt idx="3957">
                  <c:v>6.4400000000000091E-3</c:v>
                </c:pt>
                <c:pt idx="3958">
                  <c:v>6.5230000000000071E-3</c:v>
                </c:pt>
                <c:pt idx="3959">
                  <c:v>6.7350000000000101E-3</c:v>
                </c:pt>
                <c:pt idx="3960">
                  <c:v>6.9220000000000071E-3</c:v>
                </c:pt>
                <c:pt idx="3961">
                  <c:v>7.1940000000000007E-3</c:v>
                </c:pt>
                <c:pt idx="3962">
                  <c:v>6.0620000000000014E-3</c:v>
                </c:pt>
                <c:pt idx="3963">
                  <c:v>7.0620000000000023E-3</c:v>
                </c:pt>
                <c:pt idx="3964">
                  <c:v>7.359000000000007E-3</c:v>
                </c:pt>
                <c:pt idx="3966">
                  <c:v>7.568000000000007E-3</c:v>
                </c:pt>
                <c:pt idx="3967">
                  <c:v>7.0260000000000079E-3</c:v>
                </c:pt>
                <c:pt idx="3968">
                  <c:v>5.9760000000000134E-3</c:v>
                </c:pt>
                <c:pt idx="3969">
                  <c:v>7.0960000000000103E-3</c:v>
                </c:pt>
                <c:pt idx="3970">
                  <c:v>7.1679999999999999E-3</c:v>
                </c:pt>
                <c:pt idx="3971">
                  <c:v>6.7810000000000118E-3</c:v>
                </c:pt>
                <c:pt idx="3972">
                  <c:v>5.9850000000000103E-3</c:v>
                </c:pt>
                <c:pt idx="3973">
                  <c:v>5.5340000000000033E-3</c:v>
                </c:pt>
                <c:pt idx="3974">
                  <c:v>6.8710000000000108E-3</c:v>
                </c:pt>
                <c:pt idx="3975">
                  <c:v>6.9380000000000119E-3</c:v>
                </c:pt>
                <c:pt idx="3976">
                  <c:v>6.713000000000008E-3</c:v>
                </c:pt>
                <c:pt idx="3977">
                  <c:v>5.8970000000000003E-3</c:v>
                </c:pt>
                <c:pt idx="3978">
                  <c:v>6.4170000000000034E-3</c:v>
                </c:pt>
                <c:pt idx="3979">
                  <c:v>5.2920000000000024E-3</c:v>
                </c:pt>
                <c:pt idx="3980">
                  <c:v>5.8240000000000002E-3</c:v>
                </c:pt>
                <c:pt idx="3981">
                  <c:v>6.3430000000000092E-3</c:v>
                </c:pt>
                <c:pt idx="3982">
                  <c:v>8.0270000000000046E-3</c:v>
                </c:pt>
                <c:pt idx="3983">
                  <c:v>7.6490000000000091E-3</c:v>
                </c:pt>
                <c:pt idx="3984">
                  <c:v>7.8020000000000034E-3</c:v>
                </c:pt>
                <c:pt idx="3985">
                  <c:v>7.4900000000000123E-3</c:v>
                </c:pt>
                <c:pt idx="3986">
                  <c:v>6.6750000000000073E-3</c:v>
                </c:pt>
                <c:pt idx="3987">
                  <c:v>6.3750000000000083E-3</c:v>
                </c:pt>
                <c:pt idx="3988">
                  <c:v>7.4170000000000069E-3</c:v>
                </c:pt>
                <c:pt idx="3989">
                  <c:v>8.3850000000000244E-3</c:v>
                </c:pt>
                <c:pt idx="3990">
                  <c:v>9.0640000000000043E-3</c:v>
                </c:pt>
                <c:pt idx="3991">
                  <c:v>9.4730000000000144E-3</c:v>
                </c:pt>
                <c:pt idx="3992">
                  <c:v>8.1170000000000027E-3</c:v>
                </c:pt>
                <c:pt idx="3993">
                  <c:v>8.3940000000000143E-3</c:v>
                </c:pt>
                <c:pt idx="3994">
                  <c:v>7.5540000000000034E-3</c:v>
                </c:pt>
                <c:pt idx="3995">
                  <c:v>8.2210000000000009E-3</c:v>
                </c:pt>
                <c:pt idx="3996">
                  <c:v>6.9590000000000103E-3</c:v>
                </c:pt>
                <c:pt idx="3997">
                  <c:v>6.5670000000000034E-3</c:v>
                </c:pt>
                <c:pt idx="3998">
                  <c:v>5.3020000000000012E-3</c:v>
                </c:pt>
                <c:pt idx="3999">
                  <c:v>5.5560000000000071E-3</c:v>
                </c:pt>
                <c:pt idx="4000">
                  <c:v>5.8990000000000075E-3</c:v>
                </c:pt>
                <c:pt idx="4001">
                  <c:v>6.216000000000008E-3</c:v>
                </c:pt>
                <c:pt idx="4002">
                  <c:v>6.8400000000000093E-3</c:v>
                </c:pt>
                <c:pt idx="4003">
                  <c:v>7.9860000000000122E-3</c:v>
                </c:pt>
                <c:pt idx="4004">
                  <c:v>8.196000000000014E-3</c:v>
                </c:pt>
                <c:pt idx="4005">
                  <c:v>7.4300000000000121E-3</c:v>
                </c:pt>
                <c:pt idx="4006">
                  <c:v>8.7640000000000027E-3</c:v>
                </c:pt>
                <c:pt idx="4007">
                  <c:v>7.8200000000000023E-3</c:v>
                </c:pt>
                <c:pt idx="4008">
                  <c:v>8.0920000000000141E-3</c:v>
                </c:pt>
                <c:pt idx="4009">
                  <c:v>6.686000000000007E-3</c:v>
                </c:pt>
                <c:pt idx="4010">
                  <c:v>8.2840000000000032E-3</c:v>
                </c:pt>
                <c:pt idx="4011">
                  <c:v>7.3820000000000023E-3</c:v>
                </c:pt>
                <c:pt idx="4012">
                  <c:v>7.1710000000000098E-3</c:v>
                </c:pt>
                <c:pt idx="4013">
                  <c:v>5.3930000000000072E-3</c:v>
                </c:pt>
                <c:pt idx="4014">
                  <c:v>6.7310000000000121E-3</c:v>
                </c:pt>
                <c:pt idx="4015">
                  <c:v>7.5240000000000012E-3</c:v>
                </c:pt>
                <c:pt idx="4016">
                  <c:v>8.1340000000000006E-3</c:v>
                </c:pt>
                <c:pt idx="4017">
                  <c:v>9.2490000000000003E-3</c:v>
                </c:pt>
                <c:pt idx="4018">
                  <c:v>7.435000000000011E-3</c:v>
                </c:pt>
                <c:pt idx="4019">
                  <c:v>6.9750000000000133E-3</c:v>
                </c:pt>
                <c:pt idx="4020">
                  <c:v>5.942000000000008E-3</c:v>
                </c:pt>
                <c:pt idx="4021">
                  <c:v>4.9790000000000112E-3</c:v>
                </c:pt>
                <c:pt idx="4022">
                  <c:v>5.3420000000000013E-3</c:v>
                </c:pt>
                <c:pt idx="4023">
                  <c:v>6.8090000000000112E-3</c:v>
                </c:pt>
                <c:pt idx="4024">
                  <c:v>7.7300000000000103E-3</c:v>
                </c:pt>
                <c:pt idx="4025">
                  <c:v>7.7770000000000122E-3</c:v>
                </c:pt>
                <c:pt idx="4026">
                  <c:v>6.3970000000000034E-3</c:v>
                </c:pt>
                <c:pt idx="4027">
                  <c:v>6.2680000000000071E-3</c:v>
                </c:pt>
                <c:pt idx="4028">
                  <c:v>7.0290000000000092E-3</c:v>
                </c:pt>
                <c:pt idx="4029">
                  <c:v>6.6550000000000012E-3</c:v>
                </c:pt>
                <c:pt idx="4030">
                  <c:v>6.7300000000000103E-3</c:v>
                </c:pt>
                <c:pt idx="4031">
                  <c:v>7.0630000000000024E-3</c:v>
                </c:pt>
                <c:pt idx="4032">
                  <c:v>7.2770000000000092E-3</c:v>
                </c:pt>
                <c:pt idx="4033">
                  <c:v>6.7890000000000103E-3</c:v>
                </c:pt>
                <c:pt idx="4034">
                  <c:v>6.6690000000000004E-3</c:v>
                </c:pt>
                <c:pt idx="4035">
                  <c:v>7.6370000000000023E-3</c:v>
                </c:pt>
                <c:pt idx="4036">
                  <c:v>7.5260000000000092E-3</c:v>
                </c:pt>
                <c:pt idx="4037">
                  <c:v>6.4420000000000102E-3</c:v>
                </c:pt>
                <c:pt idx="4038">
                  <c:v>5.9750000000000124E-3</c:v>
                </c:pt>
                <c:pt idx="4039">
                  <c:v>7.0190000000000105E-3</c:v>
                </c:pt>
                <c:pt idx="4040">
                  <c:v>7.6649999999999999E-3</c:v>
                </c:pt>
                <c:pt idx="4041">
                  <c:v>6.647000000000001E-3</c:v>
                </c:pt>
                <c:pt idx="4042">
                  <c:v>7.6880000000000082E-3</c:v>
                </c:pt>
                <c:pt idx="4043">
                  <c:v>8.3290000000000048E-3</c:v>
                </c:pt>
                <c:pt idx="4044">
                  <c:v>7.9090000000000132E-3</c:v>
                </c:pt>
                <c:pt idx="4045">
                  <c:v>7.555000000000007E-3</c:v>
                </c:pt>
                <c:pt idx="4046">
                  <c:v>7.0940000000000022E-3</c:v>
                </c:pt>
                <c:pt idx="4047">
                  <c:v>7.2270000000000034E-3</c:v>
                </c:pt>
                <c:pt idx="4048">
                  <c:v>7.1610000000000024E-3</c:v>
                </c:pt>
                <c:pt idx="4049">
                  <c:v>7.0990000000000081E-3</c:v>
                </c:pt>
                <c:pt idx="4050">
                  <c:v>6.5980000000000014E-3</c:v>
                </c:pt>
                <c:pt idx="4051">
                  <c:v>6.6420000000000012E-3</c:v>
                </c:pt>
                <c:pt idx="4052">
                  <c:v>5.7910000000000105E-3</c:v>
                </c:pt>
                <c:pt idx="4053">
                  <c:v>5.700000000000008E-3</c:v>
                </c:pt>
                <c:pt idx="4054">
                  <c:v>5.2060000000000092E-3</c:v>
                </c:pt>
                <c:pt idx="4055">
                  <c:v>5.772000000000008E-3</c:v>
                </c:pt>
                <c:pt idx="4056">
                  <c:v>5.9150000000000079E-3</c:v>
                </c:pt>
                <c:pt idx="4057">
                  <c:v>5.1100000000000008E-3</c:v>
                </c:pt>
                <c:pt idx="4058">
                  <c:v>8.1460000000000005E-3</c:v>
                </c:pt>
                <c:pt idx="4059">
                  <c:v>8.6440000000000006E-3</c:v>
                </c:pt>
                <c:pt idx="4060">
                  <c:v>8.2490000000000011E-3</c:v>
                </c:pt>
                <c:pt idx="4061">
                  <c:v>7.6720000000000069E-3</c:v>
                </c:pt>
                <c:pt idx="4062">
                  <c:v>6.130000000000007E-3</c:v>
                </c:pt>
                <c:pt idx="4063">
                  <c:v>6.0350000000000082E-3</c:v>
                </c:pt>
                <c:pt idx="4064">
                  <c:v>5.2870000000000061E-3</c:v>
                </c:pt>
                <c:pt idx="4065">
                  <c:v>6.1420000000000034E-3</c:v>
                </c:pt>
                <c:pt idx="4066">
                  <c:v>7.4510000000000123E-3</c:v>
                </c:pt>
                <c:pt idx="4067">
                  <c:v>8.7720000000000124E-3</c:v>
                </c:pt>
                <c:pt idx="4068">
                  <c:v>7.1230000000000061E-3</c:v>
                </c:pt>
                <c:pt idx="4069">
                  <c:v>7.6200000000000061E-3</c:v>
                </c:pt>
                <c:pt idx="4070">
                  <c:v>8.0920000000000141E-3</c:v>
                </c:pt>
                <c:pt idx="4071">
                  <c:v>7.7820000000000103E-3</c:v>
                </c:pt>
                <c:pt idx="4072">
                  <c:v>7.2130000000000093E-3</c:v>
                </c:pt>
                <c:pt idx="4073">
                  <c:v>7.0380000000000113E-3</c:v>
                </c:pt>
                <c:pt idx="4074">
                  <c:v>6.5240000000000003E-3</c:v>
                </c:pt>
                <c:pt idx="4075">
                  <c:v>6.3500000000000023E-3</c:v>
                </c:pt>
                <c:pt idx="4076">
                  <c:v>6.6400000000000061E-3</c:v>
                </c:pt>
                <c:pt idx="4077">
                  <c:v>8.2850000000000024E-3</c:v>
                </c:pt>
                <c:pt idx="4078">
                  <c:v>8.3560000000000231E-3</c:v>
                </c:pt>
                <c:pt idx="4079">
                  <c:v>7.2360000000000133E-3</c:v>
                </c:pt>
                <c:pt idx="4080">
                  <c:v>7.3840000000000034E-3</c:v>
                </c:pt>
                <c:pt idx="4081">
                  <c:v>7.5170000000000072E-3</c:v>
                </c:pt>
                <c:pt idx="4082">
                  <c:v>7.6840000000000033E-3</c:v>
                </c:pt>
                <c:pt idx="4083">
                  <c:v>6.3280000000000012E-3</c:v>
                </c:pt>
                <c:pt idx="4084">
                  <c:v>6.6850000000000034E-3</c:v>
                </c:pt>
                <c:pt idx="4085">
                  <c:v>6.614000000000001E-3</c:v>
                </c:pt>
                <c:pt idx="4086">
                  <c:v>7.4400000000000108E-3</c:v>
                </c:pt>
                <c:pt idx="4087">
                  <c:v>7.2400000000000103E-3</c:v>
                </c:pt>
                <c:pt idx="4088">
                  <c:v>7.2410000000000122E-3</c:v>
                </c:pt>
                <c:pt idx="4089">
                  <c:v>6.7060000000000123E-3</c:v>
                </c:pt>
                <c:pt idx="4090">
                  <c:v>5.5279999999999999E-3</c:v>
                </c:pt>
                <c:pt idx="4091">
                  <c:v>4.862E-3</c:v>
                </c:pt>
                <c:pt idx="4092">
                  <c:v>6.1060000000000073E-3</c:v>
                </c:pt>
                <c:pt idx="4093">
                  <c:v>7.4820000000000112E-3</c:v>
                </c:pt>
                <c:pt idx="4094">
                  <c:v>8.1650000000000143E-3</c:v>
                </c:pt>
                <c:pt idx="4095">
                  <c:v>7.8270000000000024E-3</c:v>
                </c:pt>
                <c:pt idx="4096">
                  <c:v>8.1120000000000046E-3</c:v>
                </c:pt>
                <c:pt idx="4097">
                  <c:v>7.326000000000007E-3</c:v>
                </c:pt>
                <c:pt idx="4098">
                  <c:v>5.5670000000000008E-3</c:v>
                </c:pt>
                <c:pt idx="4099">
                  <c:v>7.0020000000000082E-3</c:v>
                </c:pt>
                <c:pt idx="4100">
                  <c:v>7.1750000000000034E-3</c:v>
                </c:pt>
                <c:pt idx="4101">
                  <c:v>7.5980000000000093E-3</c:v>
                </c:pt>
                <c:pt idx="4102">
                  <c:v>5.8110000000000071E-3</c:v>
                </c:pt>
                <c:pt idx="4103">
                  <c:v>6.4250000000000071E-3</c:v>
                </c:pt>
                <c:pt idx="4104">
                  <c:v>8.1550000000000147E-3</c:v>
                </c:pt>
                <c:pt idx="4105">
                  <c:v>7.5900000000000082E-3</c:v>
                </c:pt>
                <c:pt idx="4106">
                  <c:v>7.4150000000000093E-3</c:v>
                </c:pt>
                <c:pt idx="4107">
                  <c:v>5.9660000000000034E-3</c:v>
                </c:pt>
                <c:pt idx="4108">
                  <c:v>6.2890000000000133E-3</c:v>
                </c:pt>
                <c:pt idx="4109">
                  <c:v>6.0540000000000012E-3</c:v>
                </c:pt>
                <c:pt idx="4110">
                  <c:v>6.0510000000000034E-3</c:v>
                </c:pt>
                <c:pt idx="4111">
                  <c:v>6.4590000000000125E-3</c:v>
                </c:pt>
                <c:pt idx="4112">
                  <c:v>5.5279999999999999E-3</c:v>
                </c:pt>
                <c:pt idx="4113">
                  <c:v>6.4330000000000134E-3</c:v>
                </c:pt>
                <c:pt idx="4114">
                  <c:v>5.9450000000000093E-3</c:v>
                </c:pt>
                <c:pt idx="4115">
                  <c:v>6.9570000000000083E-3</c:v>
                </c:pt>
                <c:pt idx="4116">
                  <c:v>7.5800000000000112E-3</c:v>
                </c:pt>
                <c:pt idx="4117">
                  <c:v>9.2110000000000004E-3</c:v>
                </c:pt>
                <c:pt idx="4118">
                  <c:v>9.3320000000000139E-3</c:v>
                </c:pt>
                <c:pt idx="4119">
                  <c:v>8.7940000000000032E-3</c:v>
                </c:pt>
                <c:pt idx="4120">
                  <c:v>7.2990000000000112E-3</c:v>
                </c:pt>
                <c:pt idx="4121">
                  <c:v>6.7340000000000082E-3</c:v>
                </c:pt>
                <c:pt idx="4122">
                  <c:v>7.3300000000000093E-3</c:v>
                </c:pt>
                <c:pt idx="4123">
                  <c:v>7.5040000000000072E-3</c:v>
                </c:pt>
                <c:pt idx="4124">
                  <c:v>7.9110000000000118E-3</c:v>
                </c:pt>
                <c:pt idx="4125">
                  <c:v>7.2510000000000092E-3</c:v>
                </c:pt>
                <c:pt idx="4126">
                  <c:v>6.4620000000000033E-3</c:v>
                </c:pt>
                <c:pt idx="4127">
                  <c:v>7.3380000000000103E-3</c:v>
                </c:pt>
                <c:pt idx="4128">
                  <c:v>7.1520000000000012E-3</c:v>
                </c:pt>
                <c:pt idx="4129">
                  <c:v>5.7130000000000071E-3</c:v>
                </c:pt>
                <c:pt idx="4130">
                  <c:v>4.9850000000000077E-3</c:v>
                </c:pt>
                <c:pt idx="4131">
                  <c:v>6.6290000000000012E-3</c:v>
                </c:pt>
                <c:pt idx="4132">
                  <c:v>7.0680000000000014E-3</c:v>
                </c:pt>
                <c:pt idx="4133">
                  <c:v>7.5880000000000105E-3</c:v>
                </c:pt>
                <c:pt idx="4134">
                  <c:v>7.4000000000000125E-3</c:v>
                </c:pt>
                <c:pt idx="4135">
                  <c:v>7.5390000000000136E-3</c:v>
                </c:pt>
                <c:pt idx="4136">
                  <c:v>7.6350000000000081E-3</c:v>
                </c:pt>
                <c:pt idx="4137">
                  <c:v>7.1540000000000024E-3</c:v>
                </c:pt>
                <c:pt idx="4138">
                  <c:v>5.673000000000007E-3</c:v>
                </c:pt>
                <c:pt idx="4139">
                  <c:v>6.0810000000000091E-3</c:v>
                </c:pt>
                <c:pt idx="4140">
                  <c:v>6.3350000000000073E-3</c:v>
                </c:pt>
                <c:pt idx="4141">
                  <c:v>6.7380000000000122E-3</c:v>
                </c:pt>
                <c:pt idx="4142">
                  <c:v>7.4320000000000124E-3</c:v>
                </c:pt>
                <c:pt idx="4143">
                  <c:v>6.1590000000000065E-3</c:v>
                </c:pt>
                <c:pt idx="4144">
                  <c:v>5.8870000000000033E-3</c:v>
                </c:pt>
                <c:pt idx="4145">
                  <c:v>6.4430000000000112E-3</c:v>
                </c:pt>
                <c:pt idx="4146">
                  <c:v>6.3270000000000002E-3</c:v>
                </c:pt>
                <c:pt idx="4147">
                  <c:v>5.7870000000000083E-3</c:v>
                </c:pt>
                <c:pt idx="4148">
                  <c:v>6.2090000000000123E-3</c:v>
                </c:pt>
                <c:pt idx="4149">
                  <c:v>7.1230000000000061E-3</c:v>
                </c:pt>
                <c:pt idx="4150">
                  <c:v>7.7010000000000134E-3</c:v>
                </c:pt>
                <c:pt idx="4151">
                  <c:v>8.4900000000000045E-3</c:v>
                </c:pt>
                <c:pt idx="4152">
                  <c:v>7.3880000000000083E-3</c:v>
                </c:pt>
                <c:pt idx="4153">
                  <c:v>7.1350000000000033E-3</c:v>
                </c:pt>
                <c:pt idx="4154">
                  <c:v>7.6950000000000013E-3</c:v>
                </c:pt>
                <c:pt idx="4155">
                  <c:v>7.0940000000000022E-3</c:v>
                </c:pt>
                <c:pt idx="4156">
                  <c:v>6.9370000000000091E-3</c:v>
                </c:pt>
                <c:pt idx="4157">
                  <c:v>5.458000000000008E-3</c:v>
                </c:pt>
                <c:pt idx="4158">
                  <c:v>6.7870000000000083E-3</c:v>
                </c:pt>
                <c:pt idx="4159">
                  <c:v>6.7880000000000093E-3</c:v>
                </c:pt>
                <c:pt idx="4160">
                  <c:v>7.1200000000000022E-3</c:v>
                </c:pt>
                <c:pt idx="4161">
                  <c:v>6.8850000000000074E-3</c:v>
                </c:pt>
                <c:pt idx="4162">
                  <c:v>6.6700000000000093E-3</c:v>
                </c:pt>
                <c:pt idx="4163">
                  <c:v>5.9370000000000082E-3</c:v>
                </c:pt>
                <c:pt idx="4164">
                  <c:v>6.1910000000000073E-3</c:v>
                </c:pt>
                <c:pt idx="4165">
                  <c:v>6.0990000000000081E-3</c:v>
                </c:pt>
                <c:pt idx="4166">
                  <c:v>6.3340000000000072E-3</c:v>
                </c:pt>
                <c:pt idx="4167">
                  <c:v>6.0390000000000122E-3</c:v>
                </c:pt>
                <c:pt idx="4168">
                  <c:v>5.9460000000000103E-3</c:v>
                </c:pt>
                <c:pt idx="4169">
                  <c:v>6.0990000000000081E-3</c:v>
                </c:pt>
                <c:pt idx="4170">
                  <c:v>7.3330000000000114E-3</c:v>
                </c:pt>
                <c:pt idx="4171">
                  <c:v>7.2690000000000081E-3</c:v>
                </c:pt>
                <c:pt idx="4172">
                  <c:v>6.9260000000000103E-3</c:v>
                </c:pt>
                <c:pt idx="4173">
                  <c:v>7.4820000000000112E-3</c:v>
                </c:pt>
                <c:pt idx="4174">
                  <c:v>7.6649999999999999E-3</c:v>
                </c:pt>
                <c:pt idx="4175">
                  <c:v>6.9930000000000122E-3</c:v>
                </c:pt>
                <c:pt idx="4176">
                  <c:v>6.4690000000000112E-3</c:v>
                </c:pt>
                <c:pt idx="4177">
                  <c:v>5.7350000000000092E-3</c:v>
                </c:pt>
                <c:pt idx="4178">
                  <c:v>6.6030000000000073E-3</c:v>
                </c:pt>
                <c:pt idx="4179">
                  <c:v>6.803000000000007E-3</c:v>
                </c:pt>
                <c:pt idx="4180">
                  <c:v>6.9290000000000098E-3</c:v>
                </c:pt>
                <c:pt idx="4181">
                  <c:v>7.9460000000000138E-3</c:v>
                </c:pt>
                <c:pt idx="4182">
                  <c:v>7.5850000000000093E-3</c:v>
                </c:pt>
                <c:pt idx="4183">
                  <c:v>6.8740000000000034E-3</c:v>
                </c:pt>
                <c:pt idx="4184">
                  <c:v>6.1260000000000012E-3</c:v>
                </c:pt>
                <c:pt idx="4185">
                  <c:v>6.3600000000000011E-3</c:v>
                </c:pt>
                <c:pt idx="4186">
                  <c:v>5.9820000000000081E-3</c:v>
                </c:pt>
                <c:pt idx="4187">
                  <c:v>6.3060000000000034E-3</c:v>
                </c:pt>
                <c:pt idx="4188">
                  <c:v>6.6750000000000073E-3</c:v>
                </c:pt>
                <c:pt idx="4189">
                  <c:v>5.8300000000000071E-3</c:v>
                </c:pt>
                <c:pt idx="4190">
                  <c:v>6.1730000000000092E-3</c:v>
                </c:pt>
                <c:pt idx="4191">
                  <c:v>5.7920000000000072E-3</c:v>
                </c:pt>
                <c:pt idx="4192">
                  <c:v>7.4040000000000078E-3</c:v>
                </c:pt>
                <c:pt idx="4193">
                  <c:v>7.8790000000000127E-3</c:v>
                </c:pt>
                <c:pt idx="4194">
                  <c:v>7.6240000000000006E-3</c:v>
                </c:pt>
                <c:pt idx="4195">
                  <c:v>6.7520000000000071E-3</c:v>
                </c:pt>
                <c:pt idx="4196">
                  <c:v>6.2810000000000123E-3</c:v>
                </c:pt>
                <c:pt idx="4197">
                  <c:v>7.0500000000000024E-3</c:v>
                </c:pt>
                <c:pt idx="4198">
                  <c:v>7.5300000000000124E-3</c:v>
                </c:pt>
                <c:pt idx="4199">
                  <c:v>7.9800000000000131E-3</c:v>
                </c:pt>
                <c:pt idx="4200">
                  <c:v>6.8090000000000112E-3</c:v>
                </c:pt>
                <c:pt idx="4201">
                  <c:v>7.0190000000000105E-3</c:v>
                </c:pt>
                <c:pt idx="4202">
                  <c:v>5.1320000000000011E-3</c:v>
                </c:pt>
                <c:pt idx="4203">
                  <c:v>4.7640000000000009E-3</c:v>
                </c:pt>
                <c:pt idx="4204">
                  <c:v>5.8760000000000097E-3</c:v>
                </c:pt>
                <c:pt idx="4205">
                  <c:v>6.7740000000000083E-3</c:v>
                </c:pt>
                <c:pt idx="4206">
                  <c:v>7.5210000000000077E-3</c:v>
                </c:pt>
                <c:pt idx="4207">
                  <c:v>6.4600000000000083E-3</c:v>
                </c:pt>
                <c:pt idx="4208">
                  <c:v>7.1460000000000065E-3</c:v>
                </c:pt>
                <c:pt idx="4209">
                  <c:v>5.8890000000000079E-3</c:v>
                </c:pt>
                <c:pt idx="4210">
                  <c:v>6.817000000000001E-3</c:v>
                </c:pt>
                <c:pt idx="4211">
                  <c:v>8.1510000000000141E-3</c:v>
                </c:pt>
                <c:pt idx="4212">
                  <c:v>6.7750000000000102E-3</c:v>
                </c:pt>
                <c:pt idx="4213">
                  <c:v>5.0380000000000034E-3</c:v>
                </c:pt>
                <c:pt idx="4214">
                  <c:v>6.1430000000000061E-3</c:v>
                </c:pt>
                <c:pt idx="4215">
                  <c:v>6.9050000000000101E-3</c:v>
                </c:pt>
                <c:pt idx="4217">
                  <c:v>7.4490000000000129E-3</c:v>
                </c:pt>
                <c:pt idx="4218">
                  <c:v>6.7340000000000082E-3</c:v>
                </c:pt>
                <c:pt idx="4219">
                  <c:v>6.4820000000000112E-3</c:v>
                </c:pt>
                <c:pt idx="4220">
                  <c:v>6.6110000000000014E-3</c:v>
                </c:pt>
                <c:pt idx="4221">
                  <c:v>7.2430000000000116E-3</c:v>
                </c:pt>
                <c:pt idx="4222">
                  <c:v>7.5210000000000077E-3</c:v>
                </c:pt>
                <c:pt idx="4223">
                  <c:v>7.4330000000000134E-3</c:v>
                </c:pt>
                <c:pt idx="4224">
                  <c:v>6.7140000000000012E-3</c:v>
                </c:pt>
                <c:pt idx="4225">
                  <c:v>6.0840000000000061E-3</c:v>
                </c:pt>
                <c:pt idx="4226">
                  <c:v>6.9860000000000122E-3</c:v>
                </c:pt>
                <c:pt idx="4227">
                  <c:v>7.4110000000000122E-3</c:v>
                </c:pt>
                <c:pt idx="4228">
                  <c:v>7.1010000000000092E-3</c:v>
                </c:pt>
                <c:pt idx="4229">
                  <c:v>5.8160000000000061E-3</c:v>
                </c:pt>
                <c:pt idx="4230">
                  <c:v>6.6170000000000014E-3</c:v>
                </c:pt>
                <c:pt idx="4231">
                  <c:v>7.3660000000000071E-3</c:v>
                </c:pt>
                <c:pt idx="4232">
                  <c:v>7.6670000000000011E-3</c:v>
                </c:pt>
                <c:pt idx="4233">
                  <c:v>7.8580000000000021E-3</c:v>
                </c:pt>
                <c:pt idx="4234">
                  <c:v>6.7400000000000081E-3</c:v>
                </c:pt>
                <c:pt idx="4235">
                  <c:v>7.8040000000000071E-3</c:v>
                </c:pt>
                <c:pt idx="4236">
                  <c:v>8.0670000000000065E-3</c:v>
                </c:pt>
                <c:pt idx="4237">
                  <c:v>8.8230000000000218E-3</c:v>
                </c:pt>
                <c:pt idx="4238">
                  <c:v>8.973000000000014E-3</c:v>
                </c:pt>
                <c:pt idx="4239">
                  <c:v>8.2520000000000163E-3</c:v>
                </c:pt>
                <c:pt idx="4240">
                  <c:v>7.5310000000000134E-3</c:v>
                </c:pt>
                <c:pt idx="4241">
                  <c:v>7.4500000000000113E-3</c:v>
                </c:pt>
                <c:pt idx="4242">
                  <c:v>8.2650000000000067E-3</c:v>
                </c:pt>
                <c:pt idx="4243">
                  <c:v>9.2710000000000067E-3</c:v>
                </c:pt>
                <c:pt idx="4244">
                  <c:v>8.7050000000000044E-3</c:v>
                </c:pt>
                <c:pt idx="4245">
                  <c:v>7.1240000000000001E-3</c:v>
                </c:pt>
                <c:pt idx="4246">
                  <c:v>6.2650000000000023E-3</c:v>
                </c:pt>
                <c:pt idx="4247">
                  <c:v>6.2770000000000083E-3</c:v>
                </c:pt>
                <c:pt idx="4248">
                  <c:v>5.8070000000000014E-3</c:v>
                </c:pt>
                <c:pt idx="4249">
                  <c:v>7.8800000000000033E-3</c:v>
                </c:pt>
                <c:pt idx="4250">
                  <c:v>8.3400000000000158E-3</c:v>
                </c:pt>
                <c:pt idx="4251">
                  <c:v>7.3430000000000092E-3</c:v>
                </c:pt>
                <c:pt idx="4252">
                  <c:v>7.6130000000000034E-3</c:v>
                </c:pt>
                <c:pt idx="4253">
                  <c:v>8.2590000000000163E-3</c:v>
                </c:pt>
                <c:pt idx="4254">
                  <c:v>8.3500000000000223E-3</c:v>
                </c:pt>
                <c:pt idx="4255">
                  <c:v>8.0420000000000023E-3</c:v>
                </c:pt>
                <c:pt idx="4256">
                  <c:v>7.2480000000000122E-3</c:v>
                </c:pt>
                <c:pt idx="4257">
                  <c:v>6.2310000000000134E-3</c:v>
                </c:pt>
                <c:pt idx="4258">
                  <c:v>5.4540000000000022E-3</c:v>
                </c:pt>
                <c:pt idx="4259">
                  <c:v>5.3340000000000011E-3</c:v>
                </c:pt>
                <c:pt idx="4260">
                  <c:v>5.7670000000000004E-3</c:v>
                </c:pt>
                <c:pt idx="4261">
                  <c:v>6.9510000000000101E-3</c:v>
                </c:pt>
                <c:pt idx="4262">
                  <c:v>6.372000000000007E-3</c:v>
                </c:pt>
                <c:pt idx="4263">
                  <c:v>6.0890000000000093E-3</c:v>
                </c:pt>
                <c:pt idx="4264">
                  <c:v>6.059000000000008E-3</c:v>
                </c:pt>
                <c:pt idx="4265">
                  <c:v>7.6890000000000101E-3</c:v>
                </c:pt>
                <c:pt idx="4266">
                  <c:v>7.9480000000000123E-3</c:v>
                </c:pt>
                <c:pt idx="4267">
                  <c:v>6.7270000000000012E-3</c:v>
                </c:pt>
                <c:pt idx="4268">
                  <c:v>6.4150000000000092E-3</c:v>
                </c:pt>
                <c:pt idx="4269">
                  <c:v>6.3930000000000072E-3</c:v>
                </c:pt>
                <c:pt idx="4270">
                  <c:v>8.1410000000000007E-3</c:v>
                </c:pt>
                <c:pt idx="4271">
                  <c:v>8.7360000000000007E-3</c:v>
                </c:pt>
                <c:pt idx="4272">
                  <c:v>8.1600000000000145E-3</c:v>
                </c:pt>
                <c:pt idx="4273">
                  <c:v>7.4600000000000083E-3</c:v>
                </c:pt>
                <c:pt idx="4274">
                  <c:v>7.170000000000008E-3</c:v>
                </c:pt>
                <c:pt idx="4275">
                  <c:v>7.9970000000000093E-3</c:v>
                </c:pt>
                <c:pt idx="4276">
                  <c:v>8.5040000000000046E-3</c:v>
                </c:pt>
                <c:pt idx="4277">
                  <c:v>7.7410000000000126E-3</c:v>
                </c:pt>
                <c:pt idx="4278">
                  <c:v>7.2380000000000101E-3</c:v>
                </c:pt>
                <c:pt idx="4279">
                  <c:v>8.5930000000000156E-3</c:v>
                </c:pt>
                <c:pt idx="4280">
                  <c:v>8.7150000000000023E-3</c:v>
                </c:pt>
                <c:pt idx="4281">
                  <c:v>8.5000000000000023E-3</c:v>
                </c:pt>
                <c:pt idx="4282">
                  <c:v>9.2890000000000125E-3</c:v>
                </c:pt>
                <c:pt idx="4283">
                  <c:v>8.7390000000000002E-3</c:v>
                </c:pt>
                <c:pt idx="4284">
                  <c:v>7.6620000000000013E-3</c:v>
                </c:pt>
                <c:pt idx="4285">
                  <c:v>7.8120000000000012E-3</c:v>
                </c:pt>
                <c:pt idx="4286">
                  <c:v>8.740000000000003E-3</c:v>
                </c:pt>
                <c:pt idx="4287">
                  <c:v>8.2060000000000067E-3</c:v>
                </c:pt>
                <c:pt idx="4288">
                  <c:v>6.7280000000000013E-3</c:v>
                </c:pt>
                <c:pt idx="4289">
                  <c:v>5.0420000000000022E-3</c:v>
                </c:pt>
                <c:pt idx="4290">
                  <c:v>6.0290000000000074E-3</c:v>
                </c:pt>
                <c:pt idx="4291">
                  <c:v>6.6970000000000024E-3</c:v>
                </c:pt>
                <c:pt idx="4292">
                  <c:v>8.0900000000000121E-3</c:v>
                </c:pt>
                <c:pt idx="4293">
                  <c:v>8.3370000000000024E-3</c:v>
                </c:pt>
                <c:pt idx="4294">
                  <c:v>7.7140000000000073E-3</c:v>
                </c:pt>
                <c:pt idx="4295">
                  <c:v>6.6370000000000023E-3</c:v>
                </c:pt>
                <c:pt idx="4296">
                  <c:v>6.7510000000000122E-3</c:v>
                </c:pt>
                <c:pt idx="4297">
                  <c:v>8.0030000000000066E-3</c:v>
                </c:pt>
                <c:pt idx="4298">
                  <c:v>8.6390000000000008E-3</c:v>
                </c:pt>
                <c:pt idx="4299">
                  <c:v>8.7070000000000047E-3</c:v>
                </c:pt>
                <c:pt idx="4300">
                  <c:v>7.7510000000000122E-3</c:v>
                </c:pt>
                <c:pt idx="4301">
                  <c:v>6.7880000000000093E-3</c:v>
                </c:pt>
                <c:pt idx="4302">
                  <c:v>7.1410000000000093E-3</c:v>
                </c:pt>
                <c:pt idx="4303">
                  <c:v>6.1060000000000073E-3</c:v>
                </c:pt>
                <c:pt idx="4304">
                  <c:v>6.2710000000000135E-3</c:v>
                </c:pt>
                <c:pt idx="4305">
                  <c:v>7.6380000000000094E-3</c:v>
                </c:pt>
                <c:pt idx="4306">
                  <c:v>8.5700000000000064E-3</c:v>
                </c:pt>
                <c:pt idx="4307">
                  <c:v>8.0920000000000141E-3</c:v>
                </c:pt>
                <c:pt idx="4308">
                  <c:v>7.9600000000000122E-3</c:v>
                </c:pt>
                <c:pt idx="4309">
                  <c:v>8.1150000000000163E-3</c:v>
                </c:pt>
                <c:pt idx="4310">
                  <c:v>8.9570000000000222E-3</c:v>
                </c:pt>
                <c:pt idx="4311">
                  <c:v>8.6090000000000125E-3</c:v>
                </c:pt>
                <c:pt idx="4312">
                  <c:v>7.8820000000000123E-3</c:v>
                </c:pt>
                <c:pt idx="4313">
                  <c:v>7.0080000000000081E-3</c:v>
                </c:pt>
                <c:pt idx="4314">
                  <c:v>7.0990000000000081E-3</c:v>
                </c:pt>
                <c:pt idx="4315">
                  <c:v>6.8430000000000079E-3</c:v>
                </c:pt>
                <c:pt idx="4316">
                  <c:v>6.5630000000000072E-3</c:v>
                </c:pt>
                <c:pt idx="4317">
                  <c:v>6.5800000000000112E-3</c:v>
                </c:pt>
                <c:pt idx="4318">
                  <c:v>5.6230000000000004E-3</c:v>
                </c:pt>
                <c:pt idx="4319">
                  <c:v>6.7680000000000014E-3</c:v>
                </c:pt>
                <c:pt idx="4320">
                  <c:v>6.8080000000000024E-3</c:v>
                </c:pt>
                <c:pt idx="4321">
                  <c:v>7.3310000000000103E-3</c:v>
                </c:pt>
                <c:pt idx="4322">
                  <c:v>7.8060000000000082E-3</c:v>
                </c:pt>
                <c:pt idx="4323">
                  <c:v>8.196000000000014E-3</c:v>
                </c:pt>
                <c:pt idx="4324">
                  <c:v>8.7030000000000007E-3</c:v>
                </c:pt>
                <c:pt idx="4325">
                  <c:v>9.4040000000000044E-3</c:v>
                </c:pt>
                <c:pt idx="4326">
                  <c:v>9.3620000000000266E-3</c:v>
                </c:pt>
                <c:pt idx="4327">
                  <c:v>8.2130000000000033E-3</c:v>
                </c:pt>
                <c:pt idx="4328">
                  <c:v>8.0860000000000064E-3</c:v>
                </c:pt>
                <c:pt idx="4329">
                  <c:v>7.3350000000000082E-3</c:v>
                </c:pt>
                <c:pt idx="4330">
                  <c:v>6.2900000000000083E-3</c:v>
                </c:pt>
                <c:pt idx="4331">
                  <c:v>6.9310000000000135E-3</c:v>
                </c:pt>
                <c:pt idx="4332">
                  <c:v>7.2880000000000124E-3</c:v>
                </c:pt>
                <c:pt idx="4333">
                  <c:v>7.765000000000008E-3</c:v>
                </c:pt>
                <c:pt idx="4334">
                  <c:v>8.6750000000000143E-3</c:v>
                </c:pt>
                <c:pt idx="4335">
                  <c:v>7.2310000000000126E-3</c:v>
                </c:pt>
                <c:pt idx="4336">
                  <c:v>6.6740000000000011E-3</c:v>
                </c:pt>
                <c:pt idx="4337">
                  <c:v>7.0280000000000013E-3</c:v>
                </c:pt>
                <c:pt idx="4338">
                  <c:v>7.3770000000000033E-3</c:v>
                </c:pt>
                <c:pt idx="4339">
                  <c:v>5.8560000000000062E-3</c:v>
                </c:pt>
                <c:pt idx="4340">
                  <c:v>6.1200000000000004E-3</c:v>
                </c:pt>
                <c:pt idx="4341">
                  <c:v>5.9800000000000122E-3</c:v>
                </c:pt>
                <c:pt idx="4342">
                  <c:v>7.1240000000000001E-3</c:v>
                </c:pt>
                <c:pt idx="4343">
                  <c:v>7.1010000000000092E-3</c:v>
                </c:pt>
                <c:pt idx="4344">
                  <c:v>6.7770000000000104E-3</c:v>
                </c:pt>
                <c:pt idx="4345">
                  <c:v>7.0420000000000092E-3</c:v>
                </c:pt>
                <c:pt idx="4346">
                  <c:v>6.9330000000000121E-3</c:v>
                </c:pt>
                <c:pt idx="4347">
                  <c:v>6.4200000000000073E-3</c:v>
                </c:pt>
                <c:pt idx="4348">
                  <c:v>6.4230000000000034E-3</c:v>
                </c:pt>
                <c:pt idx="4349">
                  <c:v>6.7070000000000072E-3</c:v>
                </c:pt>
                <c:pt idx="4350">
                  <c:v>6.4100000000000103E-3</c:v>
                </c:pt>
                <c:pt idx="4351">
                  <c:v>5.9180000000000092E-3</c:v>
                </c:pt>
                <c:pt idx="4352">
                  <c:v>5.4140000000000013E-3</c:v>
                </c:pt>
                <c:pt idx="4353">
                  <c:v>5.1239999999999975E-3</c:v>
                </c:pt>
                <c:pt idx="4354">
                  <c:v>6.5170000000000011E-3</c:v>
                </c:pt>
                <c:pt idx="4355">
                  <c:v>6.4860000000000117E-3</c:v>
                </c:pt>
                <c:pt idx="4356">
                  <c:v>6.713000000000008E-3</c:v>
                </c:pt>
                <c:pt idx="4357">
                  <c:v>6.6350000000000072E-3</c:v>
                </c:pt>
                <c:pt idx="4358">
                  <c:v>7.3540000000000012E-3</c:v>
                </c:pt>
                <c:pt idx="4359">
                  <c:v>7.4660000000000091E-3</c:v>
                </c:pt>
                <c:pt idx="4360">
                  <c:v>7.2110000000000091E-3</c:v>
                </c:pt>
                <c:pt idx="4361">
                  <c:v>7.3640000000000008E-3</c:v>
                </c:pt>
                <c:pt idx="4362">
                  <c:v>7.9380000000000128E-3</c:v>
                </c:pt>
                <c:pt idx="4363">
                  <c:v>7.8420000000000104E-3</c:v>
                </c:pt>
                <c:pt idx="4364">
                  <c:v>6.1830000000000071E-3</c:v>
                </c:pt>
                <c:pt idx="4365">
                  <c:v>5.4200000000000073E-3</c:v>
                </c:pt>
                <c:pt idx="4366">
                  <c:v>6.0330000000000106E-3</c:v>
                </c:pt>
                <c:pt idx="4367">
                  <c:v>5.3000000000000061E-3</c:v>
                </c:pt>
                <c:pt idx="4368">
                  <c:v>6.2370000000000073E-3</c:v>
                </c:pt>
                <c:pt idx="4369">
                  <c:v>6.9880000000000133E-3</c:v>
                </c:pt>
                <c:pt idx="4370">
                  <c:v>7.7020000000000092E-3</c:v>
                </c:pt>
                <c:pt idx="4371">
                  <c:v>7.3020000000000073E-3</c:v>
                </c:pt>
                <c:pt idx="4372">
                  <c:v>7.2760000000000134E-3</c:v>
                </c:pt>
                <c:pt idx="4373">
                  <c:v>7.3940000000000013E-3</c:v>
                </c:pt>
                <c:pt idx="4374">
                  <c:v>8.0120000000000122E-3</c:v>
                </c:pt>
                <c:pt idx="4375">
                  <c:v>8.2300000000000029E-3</c:v>
                </c:pt>
                <c:pt idx="4376">
                  <c:v>8.2820000000000046E-3</c:v>
                </c:pt>
                <c:pt idx="4377">
                  <c:v>8.7410000000000005E-3</c:v>
                </c:pt>
                <c:pt idx="4378">
                  <c:v>7.9830000000000127E-3</c:v>
                </c:pt>
                <c:pt idx="4379">
                  <c:v>8.1930000000000024E-3</c:v>
                </c:pt>
                <c:pt idx="4380">
                  <c:v>7.1080000000000023E-3</c:v>
                </c:pt>
                <c:pt idx="4381">
                  <c:v>7.5440000000000073E-3</c:v>
                </c:pt>
                <c:pt idx="4382">
                  <c:v>7.4650000000000081E-3</c:v>
                </c:pt>
                <c:pt idx="4383">
                  <c:v>7.4060000000000133E-3</c:v>
                </c:pt>
                <c:pt idx="4384">
                  <c:v>7.2000000000000093E-3</c:v>
                </c:pt>
                <c:pt idx="4385">
                  <c:v>6.7820000000000102E-3</c:v>
                </c:pt>
                <c:pt idx="4386">
                  <c:v>6.660000000000001E-3</c:v>
                </c:pt>
                <c:pt idx="4387">
                  <c:v>7.3830000000000093E-3</c:v>
                </c:pt>
                <c:pt idx="4388">
                  <c:v>7.8720000000000127E-3</c:v>
                </c:pt>
                <c:pt idx="4389">
                  <c:v>7.8429999999999993E-3</c:v>
                </c:pt>
                <c:pt idx="4390">
                  <c:v>7.3430000000000092E-3</c:v>
                </c:pt>
                <c:pt idx="4391">
                  <c:v>6.8640000000000003E-3</c:v>
                </c:pt>
                <c:pt idx="4392">
                  <c:v>6.1330000000000082E-3</c:v>
                </c:pt>
                <c:pt idx="4393">
                  <c:v>6.1690000000000061E-3</c:v>
                </c:pt>
                <c:pt idx="4394">
                  <c:v>7.0880000000000092E-3</c:v>
                </c:pt>
                <c:pt idx="4395">
                  <c:v>6.9040000000000082E-3</c:v>
                </c:pt>
                <c:pt idx="4396">
                  <c:v>6.5810000000000122E-3</c:v>
                </c:pt>
                <c:pt idx="4397">
                  <c:v>6.3449999999999999E-3</c:v>
                </c:pt>
                <c:pt idx="4398">
                  <c:v>5.7270000000000012E-3</c:v>
                </c:pt>
                <c:pt idx="4399">
                  <c:v>4.3619999999999996E-3</c:v>
                </c:pt>
                <c:pt idx="4400">
                  <c:v>4.7610000000000065E-3</c:v>
                </c:pt>
                <c:pt idx="4401">
                  <c:v>6.9520000000000094E-3</c:v>
                </c:pt>
                <c:pt idx="4402">
                  <c:v>7.156000000000007E-3</c:v>
                </c:pt>
                <c:pt idx="4403">
                  <c:v>7.5340000000000034E-3</c:v>
                </c:pt>
                <c:pt idx="4404">
                  <c:v>7.9060000000000137E-3</c:v>
                </c:pt>
                <c:pt idx="4405">
                  <c:v>7.9130000000000103E-3</c:v>
                </c:pt>
                <c:pt idx="4406">
                  <c:v>8.1820000000000122E-3</c:v>
                </c:pt>
                <c:pt idx="4407">
                  <c:v>7.340000000000008E-3</c:v>
                </c:pt>
                <c:pt idx="4408">
                  <c:v>6.9770000000000101E-3</c:v>
                </c:pt>
                <c:pt idx="4409">
                  <c:v>6.1560000000000061E-3</c:v>
                </c:pt>
                <c:pt idx="4410">
                  <c:v>6.3500000000000023E-3</c:v>
                </c:pt>
                <c:pt idx="4411">
                  <c:v>5.9730000000000122E-3</c:v>
                </c:pt>
                <c:pt idx="4412">
                  <c:v>5.176000000000007E-3</c:v>
                </c:pt>
                <c:pt idx="4413">
                  <c:v>4.6290000000000003E-3</c:v>
                </c:pt>
                <c:pt idx="4414">
                  <c:v>5.5630000000000063E-3</c:v>
                </c:pt>
                <c:pt idx="4415">
                  <c:v>6.1970000000000003E-3</c:v>
                </c:pt>
                <c:pt idx="4416">
                  <c:v>6.4510000000000123E-3</c:v>
                </c:pt>
                <c:pt idx="4417">
                  <c:v>5.8080000000000024E-3</c:v>
                </c:pt>
                <c:pt idx="4418">
                  <c:v>5.6030000000000012E-3</c:v>
                </c:pt>
                <c:pt idx="4419">
                  <c:v>6.726000000000008E-3</c:v>
                </c:pt>
                <c:pt idx="4420">
                  <c:v>6.8720000000000083E-3</c:v>
                </c:pt>
                <c:pt idx="4421">
                  <c:v>6.8130000000000013E-3</c:v>
                </c:pt>
                <c:pt idx="4422">
                  <c:v>6.6420000000000012E-3</c:v>
                </c:pt>
                <c:pt idx="4423">
                  <c:v>7.0110000000000103E-3</c:v>
                </c:pt>
                <c:pt idx="4424">
                  <c:v>7.5970000000000022E-3</c:v>
                </c:pt>
                <c:pt idx="4425">
                  <c:v>7.372000000000007E-3</c:v>
                </c:pt>
                <c:pt idx="4426">
                  <c:v>5.8960000000000071E-3</c:v>
                </c:pt>
                <c:pt idx="4427">
                  <c:v>5.5090000000000113E-3</c:v>
                </c:pt>
                <c:pt idx="4428">
                  <c:v>6.4560000000000112E-3</c:v>
                </c:pt>
                <c:pt idx="4429">
                  <c:v>6.5450000000000083E-3</c:v>
                </c:pt>
                <c:pt idx="4430">
                  <c:v>6.503000000000007E-3</c:v>
                </c:pt>
                <c:pt idx="4431">
                  <c:v>5.9100000000000073E-3</c:v>
                </c:pt>
                <c:pt idx="4432">
                  <c:v>5.9920000000000034E-3</c:v>
                </c:pt>
                <c:pt idx="4433">
                  <c:v>6.436000000000012E-3</c:v>
                </c:pt>
                <c:pt idx="4434">
                  <c:v>7.6240000000000006E-3</c:v>
                </c:pt>
                <c:pt idx="4435">
                  <c:v>9.027000000000002E-3</c:v>
                </c:pt>
                <c:pt idx="4436">
                  <c:v>9.0600000000000125E-3</c:v>
                </c:pt>
                <c:pt idx="4437">
                  <c:v>7.7560000000000103E-3</c:v>
                </c:pt>
                <c:pt idx="4438">
                  <c:v>7.2390000000000145E-3</c:v>
                </c:pt>
                <c:pt idx="4439">
                  <c:v>7.6570000000000023E-3</c:v>
                </c:pt>
                <c:pt idx="4440">
                  <c:v>7.932000000000012E-3</c:v>
                </c:pt>
                <c:pt idx="4441">
                  <c:v>8.294000000000001E-3</c:v>
                </c:pt>
                <c:pt idx="4442">
                  <c:v>7.6980000000000069E-3</c:v>
                </c:pt>
                <c:pt idx="4443">
                  <c:v>7.4080000000000101E-3</c:v>
                </c:pt>
                <c:pt idx="4444">
                  <c:v>6.5640000000000004E-3</c:v>
                </c:pt>
                <c:pt idx="4445">
                  <c:v>6.785000000000008E-3</c:v>
                </c:pt>
                <c:pt idx="4446">
                  <c:v>6.2250000000000014E-3</c:v>
                </c:pt>
                <c:pt idx="4447">
                  <c:v>7.1010000000000092E-3</c:v>
                </c:pt>
                <c:pt idx="4448">
                  <c:v>7.4880000000000103E-3</c:v>
                </c:pt>
                <c:pt idx="4449">
                  <c:v>8.1390000000000021E-3</c:v>
                </c:pt>
                <c:pt idx="4450">
                  <c:v>8.7990000000000047E-3</c:v>
                </c:pt>
                <c:pt idx="4451">
                  <c:v>8.7930000000000022E-3</c:v>
                </c:pt>
                <c:pt idx="4452">
                  <c:v>8.4500000000000165E-3</c:v>
                </c:pt>
                <c:pt idx="4453">
                  <c:v>7.8990000000000032E-3</c:v>
                </c:pt>
                <c:pt idx="4454">
                  <c:v>7.1390000000000091E-3</c:v>
                </c:pt>
                <c:pt idx="4455">
                  <c:v>8.5160000000000045E-3</c:v>
                </c:pt>
                <c:pt idx="4456">
                  <c:v>8.5620000000000227E-3</c:v>
                </c:pt>
                <c:pt idx="4457">
                  <c:v>7.3110000000000093E-3</c:v>
                </c:pt>
                <c:pt idx="4458">
                  <c:v>7.1340000000000023E-3</c:v>
                </c:pt>
                <c:pt idx="4459">
                  <c:v>7.6880000000000082E-3</c:v>
                </c:pt>
                <c:pt idx="4460">
                  <c:v>8.0080000000000047E-3</c:v>
                </c:pt>
                <c:pt idx="4461">
                  <c:v>7.9240000000000074E-3</c:v>
                </c:pt>
                <c:pt idx="4462">
                  <c:v>6.9710000000000145E-3</c:v>
                </c:pt>
                <c:pt idx="4463">
                  <c:v>6.1770000000000063E-3</c:v>
                </c:pt>
                <c:pt idx="4464">
                  <c:v>6.7190000000000123E-3</c:v>
                </c:pt>
                <c:pt idx="4465">
                  <c:v>8.5940000000000027E-3</c:v>
                </c:pt>
                <c:pt idx="4466">
                  <c:v>8.0620000000000223E-3</c:v>
                </c:pt>
                <c:pt idx="4468">
                  <c:v>6.2910000000000093E-3</c:v>
                </c:pt>
                <c:pt idx="4469">
                  <c:v>5.6460000000000034E-3</c:v>
                </c:pt>
                <c:pt idx="4470">
                  <c:v>5.3430000000000014E-3</c:v>
                </c:pt>
                <c:pt idx="4471">
                  <c:v>5.3410000000000072E-3</c:v>
                </c:pt>
                <c:pt idx="4472">
                  <c:v>5.2249999999999996E-3</c:v>
                </c:pt>
                <c:pt idx="4473">
                  <c:v>5.3579999999999999E-3</c:v>
                </c:pt>
                <c:pt idx="4474">
                  <c:v>6.5580000000000083E-3</c:v>
                </c:pt>
                <c:pt idx="4475">
                  <c:v>6.3170000000000014E-3</c:v>
                </c:pt>
                <c:pt idx="4476">
                  <c:v>6.4900000000000088E-3</c:v>
                </c:pt>
                <c:pt idx="4477">
                  <c:v>4.9390000000000102E-3</c:v>
                </c:pt>
                <c:pt idx="4478">
                  <c:v>4.7220000000000014E-3</c:v>
                </c:pt>
                <c:pt idx="4479">
                  <c:v>6.0300000000000093E-3</c:v>
                </c:pt>
                <c:pt idx="4480">
                  <c:v>6.6240000000000005E-3</c:v>
                </c:pt>
                <c:pt idx="4481">
                  <c:v>6.9430000000000125E-3</c:v>
                </c:pt>
                <c:pt idx="4482">
                  <c:v>6.6680000000000012E-3</c:v>
                </c:pt>
                <c:pt idx="4483">
                  <c:v>6.4820000000000112E-3</c:v>
                </c:pt>
                <c:pt idx="4484">
                  <c:v>7.5340000000000034E-3</c:v>
                </c:pt>
                <c:pt idx="4485">
                  <c:v>8.3430000000000067E-3</c:v>
                </c:pt>
                <c:pt idx="4486">
                  <c:v>8.7740000000000005E-3</c:v>
                </c:pt>
                <c:pt idx="4487">
                  <c:v>8.2610000000000027E-3</c:v>
                </c:pt>
                <c:pt idx="4488">
                  <c:v>6.5150000000000034E-3</c:v>
                </c:pt>
                <c:pt idx="4489">
                  <c:v>5.2800000000000034E-3</c:v>
                </c:pt>
                <c:pt idx="4490">
                  <c:v>5.118000000000001E-3</c:v>
                </c:pt>
                <c:pt idx="4491">
                  <c:v>5.4730000000000117E-3</c:v>
                </c:pt>
                <c:pt idx="4492">
                  <c:v>5.1190000000000012E-3</c:v>
                </c:pt>
                <c:pt idx="4493">
                  <c:v>6.0700000000000103E-3</c:v>
                </c:pt>
                <c:pt idx="4494">
                  <c:v>6.2980000000000076E-3</c:v>
                </c:pt>
                <c:pt idx="4495">
                  <c:v>6.3790000000000123E-3</c:v>
                </c:pt>
                <c:pt idx="4496">
                  <c:v>6.3080000000000072E-3</c:v>
                </c:pt>
                <c:pt idx="4497">
                  <c:v>6.5040000000000011E-3</c:v>
                </c:pt>
                <c:pt idx="4498">
                  <c:v>6.6259999999999999E-3</c:v>
                </c:pt>
                <c:pt idx="4499">
                  <c:v>5.4630000000000034E-3</c:v>
                </c:pt>
                <c:pt idx="4500">
                  <c:v>4.9310000000000126E-3</c:v>
                </c:pt>
                <c:pt idx="4501">
                  <c:v>5.9850000000000103E-3</c:v>
                </c:pt>
                <c:pt idx="4502">
                  <c:v>7.4730000000000126E-3</c:v>
                </c:pt>
                <c:pt idx="4503">
                  <c:v>8.3970000000000121E-3</c:v>
                </c:pt>
                <c:pt idx="4504">
                  <c:v>7.2890000000000134E-3</c:v>
                </c:pt>
                <c:pt idx="4505">
                  <c:v>6.7580000000000079E-3</c:v>
                </c:pt>
                <c:pt idx="4506">
                  <c:v>6.7530000000000081E-3</c:v>
                </c:pt>
                <c:pt idx="4507">
                  <c:v>6.3449999999999999E-3</c:v>
                </c:pt>
                <c:pt idx="4508">
                  <c:v>5.5700000000000081E-3</c:v>
                </c:pt>
                <c:pt idx="4509">
                  <c:v>4.9140000000000034E-3</c:v>
                </c:pt>
                <c:pt idx="4510">
                  <c:v>5.7380000000000122E-3</c:v>
                </c:pt>
                <c:pt idx="4511">
                  <c:v>7.4760000000000156E-3</c:v>
                </c:pt>
                <c:pt idx="4512">
                  <c:v>7.7570000000000069E-3</c:v>
                </c:pt>
                <c:pt idx="4513">
                  <c:v>8.0170000000000068E-3</c:v>
                </c:pt>
                <c:pt idx="4514">
                  <c:v>7.0310000000000112E-3</c:v>
                </c:pt>
                <c:pt idx="4515">
                  <c:v>6.3220000000000004E-3</c:v>
                </c:pt>
                <c:pt idx="4516">
                  <c:v>5.8830000000000071E-3</c:v>
                </c:pt>
                <c:pt idx="4517">
                  <c:v>7.2750000000000124E-3</c:v>
                </c:pt>
                <c:pt idx="4518">
                  <c:v>6.3780000000000087E-3</c:v>
                </c:pt>
                <c:pt idx="4519">
                  <c:v>6.2390000000000119E-3</c:v>
                </c:pt>
                <c:pt idx="4520">
                  <c:v>6.176000000000007E-3</c:v>
                </c:pt>
                <c:pt idx="4521">
                  <c:v>7.7630000000000077E-3</c:v>
                </c:pt>
                <c:pt idx="4522">
                  <c:v>8.177000000000002E-3</c:v>
                </c:pt>
                <c:pt idx="4523">
                  <c:v>7.7160000000000102E-3</c:v>
                </c:pt>
                <c:pt idx="4524">
                  <c:v>8.0770000000000026E-3</c:v>
                </c:pt>
                <c:pt idx="4525">
                  <c:v>7.5920000000000024E-3</c:v>
                </c:pt>
                <c:pt idx="4526">
                  <c:v>7.327000000000001E-3</c:v>
                </c:pt>
                <c:pt idx="4527">
                  <c:v>6.2050000000000065E-3</c:v>
                </c:pt>
                <c:pt idx="4528">
                  <c:v>6.2950000000000072E-3</c:v>
                </c:pt>
                <c:pt idx="4529">
                  <c:v>6.1700000000000071E-3</c:v>
                </c:pt>
                <c:pt idx="4530">
                  <c:v>5.9070000000000034E-3</c:v>
                </c:pt>
                <c:pt idx="4531">
                  <c:v>5.634000000000001E-3</c:v>
                </c:pt>
                <c:pt idx="4532">
                  <c:v>6.7460000000000133E-3</c:v>
                </c:pt>
                <c:pt idx="4533">
                  <c:v>7.3280000000000012E-3</c:v>
                </c:pt>
                <c:pt idx="4534">
                  <c:v>8.0470000000000003E-3</c:v>
                </c:pt>
                <c:pt idx="4535">
                  <c:v>6.875000000000007E-3</c:v>
                </c:pt>
                <c:pt idx="4536">
                  <c:v>6.2960000000000091E-3</c:v>
                </c:pt>
                <c:pt idx="4537">
                  <c:v>6.2760000000000133E-3</c:v>
                </c:pt>
                <c:pt idx="4538">
                  <c:v>7.3950000000000014E-3</c:v>
                </c:pt>
                <c:pt idx="4539">
                  <c:v>7.5140000000000024E-3</c:v>
                </c:pt>
                <c:pt idx="4540">
                  <c:v>8.3440000000000007E-3</c:v>
                </c:pt>
                <c:pt idx="4541">
                  <c:v>8.4180000000000036E-3</c:v>
                </c:pt>
                <c:pt idx="4542">
                  <c:v>8.3880000000000048E-3</c:v>
                </c:pt>
                <c:pt idx="4543">
                  <c:v>6.4900000000000088E-3</c:v>
                </c:pt>
                <c:pt idx="4544">
                  <c:v>6.1170000000000009E-3</c:v>
                </c:pt>
                <c:pt idx="4545">
                  <c:v>5.621000000000001E-3</c:v>
                </c:pt>
                <c:pt idx="4546">
                  <c:v>6.3249999999999956E-3</c:v>
                </c:pt>
                <c:pt idx="4547">
                  <c:v>6.6210000000000071E-3</c:v>
                </c:pt>
                <c:pt idx="4548">
                  <c:v>5.3780000000000034E-3</c:v>
                </c:pt>
                <c:pt idx="4549">
                  <c:v>6.3170000000000014E-3</c:v>
                </c:pt>
                <c:pt idx="4550">
                  <c:v>5.0570000000000033E-3</c:v>
                </c:pt>
                <c:pt idx="4551">
                  <c:v>5.1749999999999999E-3</c:v>
                </c:pt>
                <c:pt idx="4552">
                  <c:v>5.6840000000000007E-3</c:v>
                </c:pt>
                <c:pt idx="4553">
                  <c:v>6.1650000000000003E-3</c:v>
                </c:pt>
                <c:pt idx="4554">
                  <c:v>6.3790000000000123E-3</c:v>
                </c:pt>
                <c:pt idx="4555">
                  <c:v>7.2580000000000092E-3</c:v>
                </c:pt>
                <c:pt idx="4556">
                  <c:v>8.184000000000002E-3</c:v>
                </c:pt>
                <c:pt idx="4557">
                  <c:v>7.6120000000000024E-3</c:v>
                </c:pt>
                <c:pt idx="4558">
                  <c:v>7.6380000000000094E-3</c:v>
                </c:pt>
                <c:pt idx="4559">
                  <c:v>7.7800000000000091E-3</c:v>
                </c:pt>
                <c:pt idx="4560">
                  <c:v>7.1000000000000065E-3</c:v>
                </c:pt>
                <c:pt idx="4561">
                  <c:v>7.9570000000000092E-3</c:v>
                </c:pt>
                <c:pt idx="4562">
                  <c:v>7.9190000000000128E-3</c:v>
                </c:pt>
                <c:pt idx="4563">
                  <c:v>7.1740000000000024E-3</c:v>
                </c:pt>
                <c:pt idx="4564">
                  <c:v>6.8250000000000012E-3</c:v>
                </c:pt>
                <c:pt idx="4565">
                  <c:v>7.156000000000007E-3</c:v>
                </c:pt>
                <c:pt idx="4566">
                  <c:v>7.5660000000000076E-3</c:v>
                </c:pt>
                <c:pt idx="4567">
                  <c:v>7.2120000000000092E-3</c:v>
                </c:pt>
                <c:pt idx="4568">
                  <c:v>7.0380000000000113E-3</c:v>
                </c:pt>
                <c:pt idx="4569">
                  <c:v>6.798000000000008E-3</c:v>
                </c:pt>
                <c:pt idx="4570">
                  <c:v>6.5050000000000073E-3</c:v>
                </c:pt>
                <c:pt idx="4571">
                  <c:v>5.3260000000000061E-3</c:v>
                </c:pt>
                <c:pt idx="4572">
                  <c:v>5.9910000000000102E-3</c:v>
                </c:pt>
                <c:pt idx="4573">
                  <c:v>6.9710000000000145E-3</c:v>
                </c:pt>
                <c:pt idx="4574">
                  <c:v>5.9280000000000062E-3</c:v>
                </c:pt>
                <c:pt idx="4575">
                  <c:v>6.019000000000007E-3</c:v>
                </c:pt>
                <c:pt idx="4576">
                  <c:v>6.0960000000000077E-3</c:v>
                </c:pt>
                <c:pt idx="4577">
                  <c:v>6.2990000000000112E-3</c:v>
                </c:pt>
                <c:pt idx="4578">
                  <c:v>7.2790000000000138E-3</c:v>
                </c:pt>
                <c:pt idx="4579">
                  <c:v>7.2440000000000082E-3</c:v>
                </c:pt>
                <c:pt idx="4580">
                  <c:v>7.2390000000000145E-3</c:v>
                </c:pt>
                <c:pt idx="4581">
                  <c:v>6.8930000000000024E-3</c:v>
                </c:pt>
                <c:pt idx="4582">
                  <c:v>6.4060000000000124E-3</c:v>
                </c:pt>
                <c:pt idx="4583">
                  <c:v>6.3600000000000011E-3</c:v>
                </c:pt>
                <c:pt idx="4584">
                  <c:v>7.1290000000000034E-3</c:v>
                </c:pt>
                <c:pt idx="4585">
                  <c:v>7.1810000000000103E-3</c:v>
                </c:pt>
                <c:pt idx="4586">
                  <c:v>6.8220000000000008E-3</c:v>
                </c:pt>
                <c:pt idx="4587">
                  <c:v>5.2630000000000073E-3</c:v>
                </c:pt>
                <c:pt idx="4588">
                  <c:v>5.4800000000000083E-3</c:v>
                </c:pt>
                <c:pt idx="4589">
                  <c:v>5.9370000000000082E-3</c:v>
                </c:pt>
                <c:pt idx="4590">
                  <c:v>5.9730000000000122E-3</c:v>
                </c:pt>
                <c:pt idx="4591">
                  <c:v>4.2950000000000071E-3</c:v>
                </c:pt>
                <c:pt idx="4592">
                  <c:v>4.6150000000000002E-3</c:v>
                </c:pt>
                <c:pt idx="4593">
                  <c:v>6.3830000000000076E-3</c:v>
                </c:pt>
                <c:pt idx="4594">
                  <c:v>7.1320000000000073E-3</c:v>
                </c:pt>
                <c:pt idx="4595">
                  <c:v>6.6510000000000024E-3</c:v>
                </c:pt>
                <c:pt idx="4596">
                  <c:v>6.6170000000000014E-3</c:v>
                </c:pt>
                <c:pt idx="4597">
                  <c:v>6.1750000000000034E-3</c:v>
                </c:pt>
                <c:pt idx="4598">
                  <c:v>5.7650000000000071E-3</c:v>
                </c:pt>
                <c:pt idx="4599">
                  <c:v>6.1810000000000033E-3</c:v>
                </c:pt>
                <c:pt idx="4600">
                  <c:v>5.6570000000000006E-3</c:v>
                </c:pt>
                <c:pt idx="4601">
                  <c:v>5.960000000000007E-3</c:v>
                </c:pt>
                <c:pt idx="4602">
                  <c:v>6.0000000000000079E-3</c:v>
                </c:pt>
                <c:pt idx="4603">
                  <c:v>4.9410000000000122E-3</c:v>
                </c:pt>
                <c:pt idx="4604">
                  <c:v>4.3680000000000004E-3</c:v>
                </c:pt>
                <c:pt idx="4605">
                  <c:v>5.6290000000000012E-3</c:v>
                </c:pt>
                <c:pt idx="4606">
                  <c:v>7.202000000000007E-3</c:v>
                </c:pt>
                <c:pt idx="4607">
                  <c:v>7.2850000000000094E-3</c:v>
                </c:pt>
                <c:pt idx="4608">
                  <c:v>6.8270000000000023E-3</c:v>
                </c:pt>
                <c:pt idx="4609">
                  <c:v>5.9050000000000092E-3</c:v>
                </c:pt>
                <c:pt idx="4610">
                  <c:v>4.9420000000000072E-3</c:v>
                </c:pt>
                <c:pt idx="4611">
                  <c:v>5.1790000000000065E-3</c:v>
                </c:pt>
                <c:pt idx="4612">
                  <c:v>4.8410000000000024E-3</c:v>
                </c:pt>
                <c:pt idx="4613">
                  <c:v>5.5690000000000071E-3</c:v>
                </c:pt>
                <c:pt idx="4614">
                  <c:v>6.5720000000000101E-3</c:v>
                </c:pt>
                <c:pt idx="4615">
                  <c:v>7.6070000000000061E-3</c:v>
                </c:pt>
                <c:pt idx="4616">
                  <c:v>8.5850000000000145E-3</c:v>
                </c:pt>
                <c:pt idx="4617">
                  <c:v>8.1910000000000004E-3</c:v>
                </c:pt>
                <c:pt idx="4618">
                  <c:v>7.9230000000000116E-3</c:v>
                </c:pt>
                <c:pt idx="4619">
                  <c:v>7.4670000000000023E-3</c:v>
                </c:pt>
                <c:pt idx="4620">
                  <c:v>6.7300000000000103E-3</c:v>
                </c:pt>
                <c:pt idx="4621">
                  <c:v>6.2830000000000091E-3</c:v>
                </c:pt>
                <c:pt idx="4622">
                  <c:v>6.8820000000000062E-3</c:v>
                </c:pt>
                <c:pt idx="4623">
                  <c:v>7.2690000000000081E-3</c:v>
                </c:pt>
                <c:pt idx="4624">
                  <c:v>8.2730000000000008E-3</c:v>
                </c:pt>
                <c:pt idx="4625">
                  <c:v>8.4740000000000145E-3</c:v>
                </c:pt>
                <c:pt idx="4626">
                  <c:v>7.3360000000000092E-3</c:v>
                </c:pt>
                <c:pt idx="4627">
                  <c:v>6.3500000000000023E-3</c:v>
                </c:pt>
                <c:pt idx="4628">
                  <c:v>5.6950000000000004E-3</c:v>
                </c:pt>
                <c:pt idx="4629">
                  <c:v>6.3620000000000013E-3</c:v>
                </c:pt>
                <c:pt idx="4630">
                  <c:v>6.6270000000000001E-3</c:v>
                </c:pt>
                <c:pt idx="4631">
                  <c:v>6.9430000000000125E-3</c:v>
                </c:pt>
                <c:pt idx="4632">
                  <c:v>7.3390000000000113E-3</c:v>
                </c:pt>
                <c:pt idx="4633">
                  <c:v>8.1540000000000067E-3</c:v>
                </c:pt>
                <c:pt idx="4634">
                  <c:v>8.4060000000000124E-3</c:v>
                </c:pt>
                <c:pt idx="4635">
                  <c:v>7.7590000000000133E-3</c:v>
                </c:pt>
                <c:pt idx="4636">
                  <c:v>7.5600000000000033E-3</c:v>
                </c:pt>
                <c:pt idx="4637">
                  <c:v>7.3220000000000013E-3</c:v>
                </c:pt>
                <c:pt idx="4638">
                  <c:v>7.2110000000000091E-3</c:v>
                </c:pt>
                <c:pt idx="4639">
                  <c:v>6.3770000000000033E-3</c:v>
                </c:pt>
                <c:pt idx="4640">
                  <c:v>5.7860000000000082E-3</c:v>
                </c:pt>
                <c:pt idx="4641">
                  <c:v>6.0000000000000079E-3</c:v>
                </c:pt>
                <c:pt idx="4642">
                  <c:v>7.6810000000000081E-3</c:v>
                </c:pt>
                <c:pt idx="4643">
                  <c:v>7.7450000000000123E-3</c:v>
                </c:pt>
                <c:pt idx="4644">
                  <c:v>7.8130000000000074E-3</c:v>
                </c:pt>
                <c:pt idx="4645">
                  <c:v>7.9490000000000133E-3</c:v>
                </c:pt>
                <c:pt idx="4646">
                  <c:v>8.2720000000000068E-3</c:v>
                </c:pt>
                <c:pt idx="4647">
                  <c:v>8.5780000000000023E-3</c:v>
                </c:pt>
                <c:pt idx="4648">
                  <c:v>8.9720000000000164E-3</c:v>
                </c:pt>
                <c:pt idx="4649">
                  <c:v>8.725000000000014E-3</c:v>
                </c:pt>
                <c:pt idx="4650">
                  <c:v>7.8590000000000014E-3</c:v>
                </c:pt>
                <c:pt idx="4651">
                  <c:v>9.0870000000000048E-3</c:v>
                </c:pt>
                <c:pt idx="4652">
                  <c:v>9.0710000000000044E-3</c:v>
                </c:pt>
                <c:pt idx="4653">
                  <c:v>8.9970000000000067E-3</c:v>
                </c:pt>
                <c:pt idx="4654">
                  <c:v>8.3700000000000163E-3</c:v>
                </c:pt>
                <c:pt idx="4655">
                  <c:v>7.8150000000000094E-3</c:v>
                </c:pt>
                <c:pt idx="4656">
                  <c:v>6.7750000000000102E-3</c:v>
                </c:pt>
                <c:pt idx="4657">
                  <c:v>5.6540000000000002E-3</c:v>
                </c:pt>
                <c:pt idx="4658">
                  <c:v>5.3810000000000073E-3</c:v>
                </c:pt>
                <c:pt idx="4659">
                  <c:v>6.1020000000000024E-3</c:v>
                </c:pt>
                <c:pt idx="4660">
                  <c:v>6.6590000000000069E-3</c:v>
                </c:pt>
                <c:pt idx="4661">
                  <c:v>6.5950000000000071E-3</c:v>
                </c:pt>
                <c:pt idx="4662">
                  <c:v>7.1630000000000062E-3</c:v>
                </c:pt>
                <c:pt idx="4663">
                  <c:v>6.8410000000000103E-3</c:v>
                </c:pt>
                <c:pt idx="4664">
                  <c:v>6.7010000000000125E-3</c:v>
                </c:pt>
                <c:pt idx="4665">
                  <c:v>6.8279999999999999E-3</c:v>
                </c:pt>
                <c:pt idx="4666">
                  <c:v>6.2720000000000102E-3</c:v>
                </c:pt>
                <c:pt idx="4667">
                  <c:v>5.7890000000000103E-3</c:v>
                </c:pt>
                <c:pt idx="4668">
                  <c:v>5.5840000000000013E-3</c:v>
                </c:pt>
                <c:pt idx="4669">
                  <c:v>5.9160000000000081E-3</c:v>
                </c:pt>
                <c:pt idx="4670">
                  <c:v>6.8910000000000082E-3</c:v>
                </c:pt>
                <c:pt idx="4671">
                  <c:v>7.5440000000000073E-3</c:v>
                </c:pt>
                <c:pt idx="4672">
                  <c:v>7.5810000000000122E-3</c:v>
                </c:pt>
                <c:pt idx="4673">
                  <c:v>7.4190000000000133E-3</c:v>
                </c:pt>
                <c:pt idx="4674">
                  <c:v>6.1540000000000006E-3</c:v>
                </c:pt>
                <c:pt idx="4675">
                  <c:v>6.0880000000000092E-3</c:v>
                </c:pt>
                <c:pt idx="4676">
                  <c:v>5.6670000000000002E-3</c:v>
                </c:pt>
                <c:pt idx="4677">
                  <c:v>6.0300000000000093E-3</c:v>
                </c:pt>
                <c:pt idx="4678">
                  <c:v>6.7950000000000024E-3</c:v>
                </c:pt>
                <c:pt idx="4679">
                  <c:v>6.5320000000000083E-3</c:v>
                </c:pt>
                <c:pt idx="4680">
                  <c:v>6.4140000000000013E-3</c:v>
                </c:pt>
                <c:pt idx="4681">
                  <c:v>7.1620000000000008E-3</c:v>
                </c:pt>
                <c:pt idx="4682">
                  <c:v>6.7010000000000125E-3</c:v>
                </c:pt>
                <c:pt idx="4683">
                  <c:v>6.0410000000000082E-3</c:v>
                </c:pt>
                <c:pt idx="4684">
                  <c:v>6.1200000000000004E-3</c:v>
                </c:pt>
                <c:pt idx="4685">
                  <c:v>6.5920000000000024E-3</c:v>
                </c:pt>
                <c:pt idx="4686">
                  <c:v>7.3230000000000014E-3</c:v>
                </c:pt>
                <c:pt idx="4687">
                  <c:v>7.7820000000000103E-3</c:v>
                </c:pt>
                <c:pt idx="4688">
                  <c:v>7.5350000000000113E-3</c:v>
                </c:pt>
                <c:pt idx="4689">
                  <c:v>7.5590000000000102E-3</c:v>
                </c:pt>
                <c:pt idx="4690">
                  <c:v>7.0460000000000123E-3</c:v>
                </c:pt>
                <c:pt idx="4691">
                  <c:v>6.6640000000000007E-3</c:v>
                </c:pt>
                <c:pt idx="4692">
                  <c:v>6.6210000000000071E-3</c:v>
                </c:pt>
                <c:pt idx="4693">
                  <c:v>7.3650000000000061E-3</c:v>
                </c:pt>
                <c:pt idx="4694">
                  <c:v>7.4660000000000091E-3</c:v>
                </c:pt>
                <c:pt idx="4695">
                  <c:v>7.6090000000000081E-3</c:v>
                </c:pt>
                <c:pt idx="4696">
                  <c:v>7.4580000000000106E-3</c:v>
                </c:pt>
                <c:pt idx="4697">
                  <c:v>7.3150000000000012E-3</c:v>
                </c:pt>
                <c:pt idx="4698">
                  <c:v>7.8330000000000118E-3</c:v>
                </c:pt>
                <c:pt idx="4699">
                  <c:v>7.7510000000000122E-3</c:v>
                </c:pt>
                <c:pt idx="4700">
                  <c:v>8.4930000000000144E-3</c:v>
                </c:pt>
                <c:pt idx="4701">
                  <c:v>9.1730000000000145E-3</c:v>
                </c:pt>
                <c:pt idx="4702">
                  <c:v>7.7570000000000069E-3</c:v>
                </c:pt>
                <c:pt idx="4703">
                  <c:v>6.3850000000000061E-3</c:v>
                </c:pt>
                <c:pt idx="4704">
                  <c:v>5.7100000000000024E-3</c:v>
                </c:pt>
                <c:pt idx="4705">
                  <c:v>5.0640000000000008E-3</c:v>
                </c:pt>
                <c:pt idx="4706">
                  <c:v>4.8929999999999998E-3</c:v>
                </c:pt>
                <c:pt idx="4707">
                  <c:v>5.5600000000000024E-3</c:v>
                </c:pt>
                <c:pt idx="4708">
                  <c:v>6.0030000000000092E-3</c:v>
                </c:pt>
                <c:pt idx="4709">
                  <c:v>6.4350000000000102E-3</c:v>
                </c:pt>
                <c:pt idx="4710">
                  <c:v>7.1290000000000034E-3</c:v>
                </c:pt>
                <c:pt idx="4711">
                  <c:v>7.3360000000000092E-3</c:v>
                </c:pt>
                <c:pt idx="4712">
                  <c:v>6.7290000000000093E-3</c:v>
                </c:pt>
                <c:pt idx="4713">
                  <c:v>6.0290000000000074E-3</c:v>
                </c:pt>
                <c:pt idx="4714">
                  <c:v>5.7970000000000061E-3</c:v>
                </c:pt>
                <c:pt idx="4715">
                  <c:v>5.947000000000007E-3</c:v>
                </c:pt>
                <c:pt idx="4716">
                  <c:v>6.150000000000001E-3</c:v>
                </c:pt>
                <c:pt idx="4717">
                  <c:v>6.0020000000000013E-3</c:v>
                </c:pt>
                <c:pt idx="4719">
                  <c:v>7.2480000000000122E-3</c:v>
                </c:pt>
                <c:pt idx="4720">
                  <c:v>6.7570000000000069E-3</c:v>
                </c:pt>
                <c:pt idx="4721">
                  <c:v>7.6780000000000095E-3</c:v>
                </c:pt>
                <c:pt idx="4722">
                  <c:v>8.201E-3</c:v>
                </c:pt>
                <c:pt idx="4723">
                  <c:v>7.5580000000000083E-3</c:v>
                </c:pt>
                <c:pt idx="4724">
                  <c:v>6.6320000000000033E-3</c:v>
                </c:pt>
                <c:pt idx="4725">
                  <c:v>6.883000000000008E-3</c:v>
                </c:pt>
                <c:pt idx="4726">
                  <c:v>7.2050000000000091E-3</c:v>
                </c:pt>
                <c:pt idx="4727">
                  <c:v>7.7810000000000136E-3</c:v>
                </c:pt>
                <c:pt idx="4728">
                  <c:v>8.3210000000000124E-3</c:v>
                </c:pt>
                <c:pt idx="4729">
                  <c:v>8.1240000000000027E-3</c:v>
                </c:pt>
                <c:pt idx="4730">
                  <c:v>6.4270000000000013E-3</c:v>
                </c:pt>
                <c:pt idx="4731">
                  <c:v>6.0890000000000093E-3</c:v>
                </c:pt>
                <c:pt idx="4732">
                  <c:v>6.0390000000000122E-3</c:v>
                </c:pt>
                <c:pt idx="4733">
                  <c:v>5.7780000000000123E-3</c:v>
                </c:pt>
                <c:pt idx="4734">
                  <c:v>6.2390000000000119E-3</c:v>
                </c:pt>
                <c:pt idx="4735">
                  <c:v>5.2950000000000072E-3</c:v>
                </c:pt>
                <c:pt idx="4736">
                  <c:v>5.1970000000000002E-3</c:v>
                </c:pt>
                <c:pt idx="4737">
                  <c:v>6.444000000000007E-3</c:v>
                </c:pt>
                <c:pt idx="4738">
                  <c:v>6.3300000000000092E-3</c:v>
                </c:pt>
                <c:pt idx="4739">
                  <c:v>5.9860000000000113E-3</c:v>
                </c:pt>
                <c:pt idx="4740">
                  <c:v>7.7610000000000101E-3</c:v>
                </c:pt>
                <c:pt idx="4741">
                  <c:v>7.7680000000000093E-3</c:v>
                </c:pt>
                <c:pt idx="4742">
                  <c:v>7.6510000000000076E-3</c:v>
                </c:pt>
                <c:pt idx="4743">
                  <c:v>6.8149999999999999E-3</c:v>
                </c:pt>
                <c:pt idx="4744">
                  <c:v>6.8310000000000124E-3</c:v>
                </c:pt>
                <c:pt idx="4745">
                  <c:v>6.9660000000000112E-3</c:v>
                </c:pt>
                <c:pt idx="4746">
                  <c:v>7.2670000000000061E-3</c:v>
                </c:pt>
                <c:pt idx="4747">
                  <c:v>7.3840000000000034E-3</c:v>
                </c:pt>
                <c:pt idx="4748">
                  <c:v>7.2130000000000093E-3</c:v>
                </c:pt>
                <c:pt idx="4749">
                  <c:v>6.3520000000000061E-3</c:v>
                </c:pt>
                <c:pt idx="4750">
                  <c:v>6.3179999999999998E-3</c:v>
                </c:pt>
                <c:pt idx="4751">
                  <c:v>6.9780000000000111E-3</c:v>
                </c:pt>
                <c:pt idx="4752">
                  <c:v>7.0550000000000014E-3</c:v>
                </c:pt>
                <c:pt idx="4753">
                  <c:v>8.0100000000000067E-3</c:v>
                </c:pt>
                <c:pt idx="4754">
                  <c:v>7.818000000000002E-3</c:v>
                </c:pt>
                <c:pt idx="4755">
                  <c:v>6.7630000000000034E-3</c:v>
                </c:pt>
                <c:pt idx="4756">
                  <c:v>7.4480000000000102E-3</c:v>
                </c:pt>
                <c:pt idx="4757">
                  <c:v>7.5730000000000103E-3</c:v>
                </c:pt>
                <c:pt idx="4758">
                  <c:v>7.0610000000000065E-3</c:v>
                </c:pt>
                <c:pt idx="4759">
                  <c:v>6.5890000000000124E-3</c:v>
                </c:pt>
                <c:pt idx="4760">
                  <c:v>6.9900000000000101E-3</c:v>
                </c:pt>
                <c:pt idx="4761">
                  <c:v>6.0330000000000106E-3</c:v>
                </c:pt>
                <c:pt idx="4762">
                  <c:v>4.6100000000000004E-3</c:v>
                </c:pt>
                <c:pt idx="4763">
                  <c:v>6.0470000000000064E-3</c:v>
                </c:pt>
                <c:pt idx="4764">
                  <c:v>7.9279999999999993E-3</c:v>
                </c:pt>
                <c:pt idx="4765">
                  <c:v>8.3770000000000146E-3</c:v>
                </c:pt>
                <c:pt idx="4766">
                  <c:v>7.8949999999999992E-3</c:v>
                </c:pt>
                <c:pt idx="4767">
                  <c:v>8.1010000000000006E-3</c:v>
                </c:pt>
                <c:pt idx="4768">
                  <c:v>7.0010000000000116E-3</c:v>
                </c:pt>
                <c:pt idx="4769">
                  <c:v>5.7890000000000103E-3</c:v>
                </c:pt>
                <c:pt idx="4770">
                  <c:v>5.9390000000000128E-3</c:v>
                </c:pt>
                <c:pt idx="4771">
                  <c:v>7.1420000000000034E-3</c:v>
                </c:pt>
                <c:pt idx="4772">
                  <c:v>7.6510000000000076E-3</c:v>
                </c:pt>
                <c:pt idx="4773">
                  <c:v>7.2640000000000022E-3</c:v>
                </c:pt>
                <c:pt idx="4774">
                  <c:v>7.2630000000000073E-3</c:v>
                </c:pt>
                <c:pt idx="4775">
                  <c:v>6.4810000000000128E-3</c:v>
                </c:pt>
                <c:pt idx="4776">
                  <c:v>7.0250000000000061E-3</c:v>
                </c:pt>
                <c:pt idx="4777">
                  <c:v>6.4280000000000075E-3</c:v>
                </c:pt>
                <c:pt idx="4778">
                  <c:v>6.3390000000000113E-3</c:v>
                </c:pt>
                <c:pt idx="4779">
                  <c:v>5.849000000000007E-3</c:v>
                </c:pt>
                <c:pt idx="4780">
                  <c:v>5.8710000000000082E-3</c:v>
                </c:pt>
                <c:pt idx="4781">
                  <c:v>6.4520000000000072E-3</c:v>
                </c:pt>
                <c:pt idx="4782">
                  <c:v>5.588000000000007E-3</c:v>
                </c:pt>
                <c:pt idx="4783">
                  <c:v>5.621000000000001E-3</c:v>
                </c:pt>
                <c:pt idx="4784">
                  <c:v>4.8730000000000075E-3</c:v>
                </c:pt>
                <c:pt idx="4785">
                  <c:v>5.1690000000000061E-3</c:v>
                </c:pt>
                <c:pt idx="4786">
                  <c:v>5.9210000000000096E-3</c:v>
                </c:pt>
                <c:pt idx="4787">
                  <c:v>7.4550000000000094E-3</c:v>
                </c:pt>
                <c:pt idx="4788">
                  <c:v>7.8860000000000128E-3</c:v>
                </c:pt>
                <c:pt idx="4789">
                  <c:v>7.3230000000000014E-3</c:v>
                </c:pt>
                <c:pt idx="4790">
                  <c:v>6.3060000000000034E-3</c:v>
                </c:pt>
                <c:pt idx="4791">
                  <c:v>6.9410000000000131E-3</c:v>
                </c:pt>
                <c:pt idx="4792">
                  <c:v>7.2810000000000132E-3</c:v>
                </c:pt>
                <c:pt idx="4793">
                  <c:v>7.3140000000000011E-3</c:v>
                </c:pt>
                <c:pt idx="4794">
                  <c:v>8.2980000000000016E-3</c:v>
                </c:pt>
                <c:pt idx="4795">
                  <c:v>8.1900000000000028E-3</c:v>
                </c:pt>
                <c:pt idx="4796">
                  <c:v>8.0310000000000034E-3</c:v>
                </c:pt>
                <c:pt idx="4797">
                  <c:v>6.0890000000000093E-3</c:v>
                </c:pt>
                <c:pt idx="4798">
                  <c:v>6.0550000000000014E-3</c:v>
                </c:pt>
                <c:pt idx="4799">
                  <c:v>6.7880000000000093E-3</c:v>
                </c:pt>
                <c:pt idx="4800">
                  <c:v>6.4020000000000092E-3</c:v>
                </c:pt>
                <c:pt idx="4801">
                  <c:v>6.6000000000000034E-3</c:v>
                </c:pt>
                <c:pt idx="4802">
                  <c:v>6.8370000000000071E-3</c:v>
                </c:pt>
                <c:pt idx="4803">
                  <c:v>6.5490000000000123E-3</c:v>
                </c:pt>
                <c:pt idx="4804">
                  <c:v>6.7250000000000061E-3</c:v>
                </c:pt>
                <c:pt idx="4805">
                  <c:v>7.3970000000000034E-3</c:v>
                </c:pt>
                <c:pt idx="4806">
                  <c:v>6.9630000000000065E-3</c:v>
                </c:pt>
                <c:pt idx="4807">
                  <c:v>6.2370000000000073E-3</c:v>
                </c:pt>
                <c:pt idx="4808">
                  <c:v>6.6880000000000073E-3</c:v>
                </c:pt>
                <c:pt idx="4809">
                  <c:v>7.4480000000000102E-3</c:v>
                </c:pt>
                <c:pt idx="4810">
                  <c:v>8.6640000000000068E-3</c:v>
                </c:pt>
                <c:pt idx="4811">
                  <c:v>9.1830000000000158E-3</c:v>
                </c:pt>
                <c:pt idx="4812">
                  <c:v>7.0870000000000082E-3</c:v>
                </c:pt>
                <c:pt idx="4813">
                  <c:v>6.6120000000000024E-3</c:v>
                </c:pt>
                <c:pt idx="4814">
                  <c:v>7.6420000000000012E-3</c:v>
                </c:pt>
                <c:pt idx="4815">
                  <c:v>8.714000000000003E-3</c:v>
                </c:pt>
                <c:pt idx="4816">
                  <c:v>7.5840000000000083E-3</c:v>
                </c:pt>
                <c:pt idx="4817">
                  <c:v>7.4630000000000113E-3</c:v>
                </c:pt>
                <c:pt idx="4818">
                  <c:v>7.6560000000000083E-3</c:v>
                </c:pt>
                <c:pt idx="4819">
                  <c:v>7.510000000000008E-3</c:v>
                </c:pt>
                <c:pt idx="4820">
                  <c:v>7.0360000000000101E-3</c:v>
                </c:pt>
                <c:pt idx="4821">
                  <c:v>5.4270000000000013E-3</c:v>
                </c:pt>
                <c:pt idx="4822">
                  <c:v>5.5990000000000076E-3</c:v>
                </c:pt>
                <c:pt idx="4823">
                  <c:v>7.3890000000000101E-3</c:v>
                </c:pt>
                <c:pt idx="4824">
                  <c:v>7.614000000000001E-3</c:v>
                </c:pt>
                <c:pt idx="4825">
                  <c:v>7.4420000000000102E-3</c:v>
                </c:pt>
                <c:pt idx="4826">
                  <c:v>6.2960000000000091E-3</c:v>
                </c:pt>
                <c:pt idx="4827">
                  <c:v>6.7660000000000081E-3</c:v>
                </c:pt>
                <c:pt idx="4828">
                  <c:v>7.4220000000000024E-3</c:v>
                </c:pt>
                <c:pt idx="4829">
                  <c:v>6.5180000000000073E-3</c:v>
                </c:pt>
                <c:pt idx="4830">
                  <c:v>6.3390000000000113E-3</c:v>
                </c:pt>
                <c:pt idx="4831">
                  <c:v>6.9950000000000082E-3</c:v>
                </c:pt>
                <c:pt idx="4832">
                  <c:v>8.0450000000000122E-3</c:v>
                </c:pt>
                <c:pt idx="4833">
                  <c:v>7.9420000000000116E-3</c:v>
                </c:pt>
                <c:pt idx="4834">
                  <c:v>7.8700000000000124E-3</c:v>
                </c:pt>
                <c:pt idx="4835">
                  <c:v>7.5980000000000093E-3</c:v>
                </c:pt>
                <c:pt idx="4836">
                  <c:v>6.9170000000000082E-3</c:v>
                </c:pt>
                <c:pt idx="4837">
                  <c:v>7.1970000000000011E-3</c:v>
                </c:pt>
                <c:pt idx="4838">
                  <c:v>7.7370000000000112E-3</c:v>
                </c:pt>
                <c:pt idx="4839">
                  <c:v>8.563000000000022E-3</c:v>
                </c:pt>
                <c:pt idx="4840">
                  <c:v>8.8060000000000221E-3</c:v>
                </c:pt>
                <c:pt idx="4841">
                  <c:v>8.7620000000000163E-3</c:v>
                </c:pt>
                <c:pt idx="4842">
                  <c:v>8.9320000000000163E-3</c:v>
                </c:pt>
                <c:pt idx="4843">
                  <c:v>6.6880000000000073E-3</c:v>
                </c:pt>
                <c:pt idx="4844">
                  <c:v>5.5630000000000063E-3</c:v>
                </c:pt>
                <c:pt idx="4845">
                  <c:v>5.6270000000000001E-3</c:v>
                </c:pt>
                <c:pt idx="4846">
                  <c:v>6.2980000000000076E-3</c:v>
                </c:pt>
                <c:pt idx="4847">
                  <c:v>6.4320000000000106E-3</c:v>
                </c:pt>
                <c:pt idx="4848">
                  <c:v>6.1910000000000073E-3</c:v>
                </c:pt>
                <c:pt idx="4849">
                  <c:v>5.929000000000008E-3</c:v>
                </c:pt>
                <c:pt idx="4850">
                  <c:v>6.0850000000000071E-3</c:v>
                </c:pt>
                <c:pt idx="4851">
                  <c:v>7.0790000000000124E-3</c:v>
                </c:pt>
                <c:pt idx="4852">
                  <c:v>7.2310000000000126E-3</c:v>
                </c:pt>
                <c:pt idx="4853">
                  <c:v>6.8440000000000011E-3</c:v>
                </c:pt>
                <c:pt idx="4854">
                  <c:v>6.556000000000008E-3</c:v>
                </c:pt>
                <c:pt idx="4855">
                  <c:v>6.1090000000000024E-3</c:v>
                </c:pt>
                <c:pt idx="4856">
                  <c:v>5.9660000000000034E-3</c:v>
                </c:pt>
                <c:pt idx="4857">
                  <c:v>6.0920000000000071E-3</c:v>
                </c:pt>
                <c:pt idx="4858">
                  <c:v>6.7380000000000122E-3</c:v>
                </c:pt>
                <c:pt idx="4859">
                  <c:v>7.1070000000000022E-3</c:v>
                </c:pt>
                <c:pt idx="4860">
                  <c:v>6.6640000000000007E-3</c:v>
                </c:pt>
                <c:pt idx="4861">
                  <c:v>5.3480000000000064E-3</c:v>
                </c:pt>
                <c:pt idx="4862">
                  <c:v>6.0960000000000077E-3</c:v>
                </c:pt>
                <c:pt idx="4863">
                  <c:v>5.7480000000000083E-3</c:v>
                </c:pt>
                <c:pt idx="4864">
                  <c:v>6.6920000000000009E-3</c:v>
                </c:pt>
                <c:pt idx="4865">
                  <c:v>8.2960000000000048E-3</c:v>
                </c:pt>
                <c:pt idx="4866">
                  <c:v>8.1480000000000007E-3</c:v>
                </c:pt>
                <c:pt idx="4867">
                  <c:v>8.1560000000000122E-3</c:v>
                </c:pt>
                <c:pt idx="4868">
                  <c:v>8.5920000000000163E-3</c:v>
                </c:pt>
                <c:pt idx="4869">
                  <c:v>7.2370000000000082E-3</c:v>
                </c:pt>
                <c:pt idx="4870">
                  <c:v>6.8330000000000092E-3</c:v>
                </c:pt>
                <c:pt idx="4871">
                  <c:v>6.8900000000000072E-3</c:v>
                </c:pt>
                <c:pt idx="4872">
                  <c:v>7.9560000000000117E-3</c:v>
                </c:pt>
                <c:pt idx="4873">
                  <c:v>7.3220000000000013E-3</c:v>
                </c:pt>
                <c:pt idx="4874">
                  <c:v>7.5780000000000101E-3</c:v>
                </c:pt>
                <c:pt idx="4875">
                  <c:v>7.7490000000000128E-3</c:v>
                </c:pt>
                <c:pt idx="4876">
                  <c:v>7.5660000000000076E-3</c:v>
                </c:pt>
                <c:pt idx="4877">
                  <c:v>7.6960000000000075E-3</c:v>
                </c:pt>
                <c:pt idx="4878">
                  <c:v>7.7360000000000137E-3</c:v>
                </c:pt>
                <c:pt idx="4879">
                  <c:v>8.1210000000000032E-3</c:v>
                </c:pt>
                <c:pt idx="4880">
                  <c:v>7.8150000000000094E-3</c:v>
                </c:pt>
                <c:pt idx="4881">
                  <c:v>8.3260000000000122E-3</c:v>
                </c:pt>
                <c:pt idx="4882">
                  <c:v>8.5320000000000066E-3</c:v>
                </c:pt>
                <c:pt idx="4883">
                  <c:v>8.4920000000000221E-3</c:v>
                </c:pt>
                <c:pt idx="4884">
                  <c:v>8.548E-3</c:v>
                </c:pt>
                <c:pt idx="4885">
                  <c:v>7.5020000000000069E-3</c:v>
                </c:pt>
                <c:pt idx="4886">
                  <c:v>6.3370000000000024E-3</c:v>
                </c:pt>
                <c:pt idx="4887">
                  <c:v>5.8500000000000071E-3</c:v>
                </c:pt>
                <c:pt idx="4888">
                  <c:v>5.8270000000000006E-3</c:v>
                </c:pt>
                <c:pt idx="4889">
                  <c:v>5.9610000000000088E-3</c:v>
                </c:pt>
                <c:pt idx="4890">
                  <c:v>6.3520000000000061E-3</c:v>
                </c:pt>
                <c:pt idx="4891">
                  <c:v>6.5180000000000073E-3</c:v>
                </c:pt>
                <c:pt idx="4892">
                  <c:v>6.9900000000000101E-3</c:v>
                </c:pt>
                <c:pt idx="4893">
                  <c:v>6.9650000000000024E-3</c:v>
                </c:pt>
                <c:pt idx="4894">
                  <c:v>6.7670000000000013E-3</c:v>
                </c:pt>
                <c:pt idx="4895">
                  <c:v>6.2070000000000024E-3</c:v>
                </c:pt>
                <c:pt idx="4896">
                  <c:v>6.1700000000000071E-3</c:v>
                </c:pt>
                <c:pt idx="4897">
                  <c:v>5.7880000000000093E-3</c:v>
                </c:pt>
                <c:pt idx="4898">
                  <c:v>6.6670000000000002E-3</c:v>
                </c:pt>
                <c:pt idx="4899">
                  <c:v>7.2060000000000101E-3</c:v>
                </c:pt>
                <c:pt idx="4900">
                  <c:v>7.5900000000000082E-3</c:v>
                </c:pt>
                <c:pt idx="4901">
                  <c:v>7.4730000000000126E-3</c:v>
                </c:pt>
                <c:pt idx="4902">
                  <c:v>6.8930000000000024E-3</c:v>
                </c:pt>
                <c:pt idx="4903">
                  <c:v>7.0460000000000123E-3</c:v>
                </c:pt>
                <c:pt idx="4904">
                  <c:v>6.9590000000000103E-3</c:v>
                </c:pt>
                <c:pt idx="4905">
                  <c:v>6.3660000000000071E-3</c:v>
                </c:pt>
                <c:pt idx="4906">
                  <c:v>5.1209999999999997E-3</c:v>
                </c:pt>
                <c:pt idx="4907">
                  <c:v>5.4160000000000093E-3</c:v>
                </c:pt>
                <c:pt idx="4908">
                  <c:v>6.5810000000000122E-3</c:v>
                </c:pt>
                <c:pt idx="4909">
                  <c:v>6.6170000000000014E-3</c:v>
                </c:pt>
                <c:pt idx="4910">
                  <c:v>5.7600000000000012E-3</c:v>
                </c:pt>
                <c:pt idx="4911">
                  <c:v>5.392000000000001E-3</c:v>
                </c:pt>
                <c:pt idx="4912">
                  <c:v>6.4810000000000128E-3</c:v>
                </c:pt>
                <c:pt idx="4913">
                  <c:v>7.3390000000000113E-3</c:v>
                </c:pt>
                <c:pt idx="4914">
                  <c:v>7.9120000000000093E-3</c:v>
                </c:pt>
                <c:pt idx="4915">
                  <c:v>7.2490000000000124E-3</c:v>
                </c:pt>
                <c:pt idx="4916">
                  <c:v>7.2670000000000061E-3</c:v>
                </c:pt>
                <c:pt idx="4917">
                  <c:v>7.7790000000000142E-3</c:v>
                </c:pt>
                <c:pt idx="4918">
                  <c:v>7.6720000000000069E-3</c:v>
                </c:pt>
                <c:pt idx="4919">
                  <c:v>6.9830000000000126E-3</c:v>
                </c:pt>
                <c:pt idx="4920">
                  <c:v>5.4220000000000023E-3</c:v>
                </c:pt>
                <c:pt idx="4921">
                  <c:v>5.8149999999999999E-3</c:v>
                </c:pt>
                <c:pt idx="4922">
                  <c:v>6.8810000000000112E-3</c:v>
                </c:pt>
                <c:pt idx="4923">
                  <c:v>8.4940000000000068E-3</c:v>
                </c:pt>
                <c:pt idx="4924">
                  <c:v>8.9630000000000161E-3</c:v>
                </c:pt>
                <c:pt idx="4925">
                  <c:v>7.8150000000000094E-3</c:v>
                </c:pt>
                <c:pt idx="4926">
                  <c:v>6.8060000000000082E-3</c:v>
                </c:pt>
                <c:pt idx="4927">
                  <c:v>5.5290000000000061E-3</c:v>
                </c:pt>
                <c:pt idx="4928">
                  <c:v>5.2850000000000024E-3</c:v>
                </c:pt>
                <c:pt idx="4929">
                  <c:v>5.562000000000001E-3</c:v>
                </c:pt>
                <c:pt idx="4930">
                  <c:v>4.4290000000000024E-3</c:v>
                </c:pt>
                <c:pt idx="4931">
                  <c:v>5.2910000000000092E-3</c:v>
                </c:pt>
                <c:pt idx="4932">
                  <c:v>6.8120000000000012E-3</c:v>
                </c:pt>
                <c:pt idx="4933">
                  <c:v>8.4970000000000045E-3</c:v>
                </c:pt>
                <c:pt idx="4934">
                  <c:v>9.3070000000000219E-3</c:v>
                </c:pt>
                <c:pt idx="4935">
                  <c:v>9.2070000000000051E-3</c:v>
                </c:pt>
                <c:pt idx="4936">
                  <c:v>8.2510000000000066E-3</c:v>
                </c:pt>
                <c:pt idx="4937">
                  <c:v>7.0210000000000073E-3</c:v>
                </c:pt>
                <c:pt idx="4938">
                  <c:v>7.0330000000000123E-3</c:v>
                </c:pt>
                <c:pt idx="4939">
                  <c:v>7.5410000000000121E-3</c:v>
                </c:pt>
                <c:pt idx="4940">
                  <c:v>7.8200000000000023E-3</c:v>
                </c:pt>
                <c:pt idx="4941">
                  <c:v>8.0470000000000003E-3</c:v>
                </c:pt>
                <c:pt idx="4942">
                  <c:v>8.0120000000000122E-3</c:v>
                </c:pt>
                <c:pt idx="4943">
                  <c:v>7.1060000000000073E-3</c:v>
                </c:pt>
                <c:pt idx="4944">
                  <c:v>5.4710000000000123E-3</c:v>
                </c:pt>
                <c:pt idx="4945">
                  <c:v>4.5929999999999999E-3</c:v>
                </c:pt>
                <c:pt idx="4946">
                  <c:v>4.9640000000000014E-3</c:v>
                </c:pt>
                <c:pt idx="4947">
                  <c:v>6.0430000000000093E-3</c:v>
                </c:pt>
                <c:pt idx="4948">
                  <c:v>5.8010000000000093E-3</c:v>
                </c:pt>
                <c:pt idx="4949">
                  <c:v>5.8480000000000034E-3</c:v>
                </c:pt>
                <c:pt idx="4950">
                  <c:v>6.0570000000000034E-3</c:v>
                </c:pt>
                <c:pt idx="4951">
                  <c:v>6.3640000000000007E-3</c:v>
                </c:pt>
                <c:pt idx="4952">
                  <c:v>6.0430000000000093E-3</c:v>
                </c:pt>
                <c:pt idx="4953">
                  <c:v>5.1370000000000009E-3</c:v>
                </c:pt>
                <c:pt idx="4954">
                  <c:v>6.5870000000000034E-3</c:v>
                </c:pt>
                <c:pt idx="4955">
                  <c:v>7.2510000000000092E-3</c:v>
                </c:pt>
                <c:pt idx="4956">
                  <c:v>7.6910000000000034E-3</c:v>
                </c:pt>
                <c:pt idx="4957">
                  <c:v>7.1820000000000061E-3</c:v>
                </c:pt>
                <c:pt idx="4958">
                  <c:v>7.2060000000000101E-3</c:v>
                </c:pt>
                <c:pt idx="4959">
                  <c:v>6.562000000000001E-3</c:v>
                </c:pt>
                <c:pt idx="4960">
                  <c:v>5.660000000000001E-3</c:v>
                </c:pt>
                <c:pt idx="4961">
                  <c:v>5.0660000000000071E-3</c:v>
                </c:pt>
                <c:pt idx="4962">
                  <c:v>5.7820000000000024E-3</c:v>
                </c:pt>
                <c:pt idx="4963">
                  <c:v>7.2860000000000112E-3</c:v>
                </c:pt>
                <c:pt idx="4964">
                  <c:v>8.0970000000000104E-3</c:v>
                </c:pt>
                <c:pt idx="4965">
                  <c:v>7.6830000000000093E-3</c:v>
                </c:pt>
                <c:pt idx="4966">
                  <c:v>7.3970000000000034E-3</c:v>
                </c:pt>
                <c:pt idx="4967">
                  <c:v>7.1490000000000112E-3</c:v>
                </c:pt>
                <c:pt idx="4968">
                  <c:v>6.288000000000008E-3</c:v>
                </c:pt>
                <c:pt idx="4970">
                  <c:v>7.7410000000000126E-3</c:v>
                </c:pt>
                <c:pt idx="4971">
                  <c:v>7.1080000000000023E-3</c:v>
                </c:pt>
                <c:pt idx="4972">
                  <c:v>7.7170000000000034E-3</c:v>
                </c:pt>
                <c:pt idx="4973">
                  <c:v>7.5150000000000034E-3</c:v>
                </c:pt>
                <c:pt idx="4974">
                  <c:v>8.5510000000000065E-3</c:v>
                </c:pt>
                <c:pt idx="4975">
                  <c:v>8.2350000000000027E-3</c:v>
                </c:pt>
                <c:pt idx="4976">
                  <c:v>8.903000000000022E-3</c:v>
                </c:pt>
                <c:pt idx="4977">
                  <c:v>9.6160000000000048E-3</c:v>
                </c:pt>
                <c:pt idx="4978">
                  <c:v>8.9520000000000242E-3</c:v>
                </c:pt>
                <c:pt idx="4979">
                  <c:v>9.0430000000000007E-3</c:v>
                </c:pt>
                <c:pt idx="4980">
                  <c:v>8.8600000000000258E-3</c:v>
                </c:pt>
                <c:pt idx="4981">
                  <c:v>8.5780000000000023E-3</c:v>
                </c:pt>
                <c:pt idx="4982">
                  <c:v>7.7230000000000076E-3</c:v>
                </c:pt>
                <c:pt idx="4983">
                  <c:v>8.0630000000000163E-3</c:v>
                </c:pt>
                <c:pt idx="4984">
                  <c:v>7.3700000000000094E-3</c:v>
                </c:pt>
                <c:pt idx="4985">
                  <c:v>6.1910000000000073E-3</c:v>
                </c:pt>
                <c:pt idx="4986">
                  <c:v>6.0400000000000072E-3</c:v>
                </c:pt>
                <c:pt idx="4987">
                  <c:v>6.7870000000000083E-3</c:v>
                </c:pt>
                <c:pt idx="4988">
                  <c:v>8.2400000000000008E-3</c:v>
                </c:pt>
                <c:pt idx="4989">
                  <c:v>7.425000000000008E-3</c:v>
                </c:pt>
                <c:pt idx="4990">
                  <c:v>7.9590000000000129E-3</c:v>
                </c:pt>
                <c:pt idx="4991">
                  <c:v>7.3070000000000071E-3</c:v>
                </c:pt>
                <c:pt idx="4992">
                  <c:v>8.2500000000000143E-3</c:v>
                </c:pt>
                <c:pt idx="4993">
                  <c:v>8.2740000000000018E-3</c:v>
                </c:pt>
                <c:pt idx="4994">
                  <c:v>7.8540000000000016E-3</c:v>
                </c:pt>
                <c:pt idx="4995">
                  <c:v>6.1970000000000003E-3</c:v>
                </c:pt>
                <c:pt idx="4996">
                  <c:v>7.5110000000000081E-3</c:v>
                </c:pt>
                <c:pt idx="4997">
                  <c:v>7.5800000000000112E-3</c:v>
                </c:pt>
                <c:pt idx="4998">
                  <c:v>6.6810000000000081E-3</c:v>
                </c:pt>
                <c:pt idx="4999">
                  <c:v>6.7670000000000013E-3</c:v>
                </c:pt>
                <c:pt idx="5000">
                  <c:v>7.4150000000000093E-3</c:v>
                </c:pt>
                <c:pt idx="5001">
                  <c:v>7.8850000000000014E-3</c:v>
                </c:pt>
                <c:pt idx="5002">
                  <c:v>6.8740000000000034E-3</c:v>
                </c:pt>
                <c:pt idx="5003">
                  <c:v>6.8840000000000012E-3</c:v>
                </c:pt>
                <c:pt idx="5004">
                  <c:v>7.765000000000008E-3</c:v>
                </c:pt>
                <c:pt idx="5005">
                  <c:v>7.7810000000000136E-3</c:v>
                </c:pt>
                <c:pt idx="5006">
                  <c:v>6.0280000000000012E-3</c:v>
                </c:pt>
                <c:pt idx="5007">
                  <c:v>6.3090000000000082E-3</c:v>
                </c:pt>
                <c:pt idx="5008">
                  <c:v>6.5010000000000094E-3</c:v>
                </c:pt>
                <c:pt idx="5009">
                  <c:v>7.1070000000000022E-3</c:v>
                </c:pt>
                <c:pt idx="5010">
                  <c:v>7.4610000000000102E-3</c:v>
                </c:pt>
                <c:pt idx="5011">
                  <c:v>7.2410000000000122E-3</c:v>
                </c:pt>
                <c:pt idx="5012">
                  <c:v>7.4770000000000123E-3</c:v>
                </c:pt>
                <c:pt idx="5013">
                  <c:v>7.4770000000000123E-3</c:v>
                </c:pt>
                <c:pt idx="5014">
                  <c:v>7.3220000000000013E-3</c:v>
                </c:pt>
                <c:pt idx="5015">
                  <c:v>6.8640000000000003E-3</c:v>
                </c:pt>
                <c:pt idx="5016">
                  <c:v>6.4910000000000124E-3</c:v>
                </c:pt>
                <c:pt idx="5017">
                  <c:v>6.1170000000000009E-3</c:v>
                </c:pt>
                <c:pt idx="5018">
                  <c:v>7.2340000000000034E-3</c:v>
                </c:pt>
                <c:pt idx="5019">
                  <c:v>7.4640000000000071E-3</c:v>
                </c:pt>
                <c:pt idx="5020">
                  <c:v>7.8360000000000096E-3</c:v>
                </c:pt>
                <c:pt idx="5021">
                  <c:v>7.0590000000000097E-3</c:v>
                </c:pt>
                <c:pt idx="5022">
                  <c:v>6.7950000000000024E-3</c:v>
                </c:pt>
                <c:pt idx="5023">
                  <c:v>6.1320000000000012E-3</c:v>
                </c:pt>
                <c:pt idx="5024">
                  <c:v>5.288000000000008E-3</c:v>
                </c:pt>
                <c:pt idx="5025">
                  <c:v>5.8800000000000024E-3</c:v>
                </c:pt>
                <c:pt idx="5026">
                  <c:v>6.6910000000000034E-3</c:v>
                </c:pt>
                <c:pt idx="5027">
                  <c:v>7.8980000000000074E-3</c:v>
                </c:pt>
                <c:pt idx="5028">
                  <c:v>8.4650000000000246E-3</c:v>
                </c:pt>
                <c:pt idx="5029">
                  <c:v>7.7740000000000101E-3</c:v>
                </c:pt>
                <c:pt idx="5030">
                  <c:v>7.0900000000000034E-3</c:v>
                </c:pt>
                <c:pt idx="5031">
                  <c:v>7.3650000000000061E-3</c:v>
                </c:pt>
                <c:pt idx="5032">
                  <c:v>7.9450000000000128E-3</c:v>
                </c:pt>
                <c:pt idx="5033">
                  <c:v>7.9270000000000104E-3</c:v>
                </c:pt>
                <c:pt idx="5034">
                  <c:v>7.457000000000007E-3</c:v>
                </c:pt>
                <c:pt idx="5035">
                  <c:v>7.7230000000000076E-3</c:v>
                </c:pt>
                <c:pt idx="5036">
                  <c:v>7.8020000000000034E-3</c:v>
                </c:pt>
                <c:pt idx="5037">
                  <c:v>7.6300000000000083E-3</c:v>
                </c:pt>
                <c:pt idx="5038">
                  <c:v>7.3610000000000073E-3</c:v>
                </c:pt>
                <c:pt idx="5039">
                  <c:v>6.7960000000000112E-3</c:v>
                </c:pt>
                <c:pt idx="5040">
                  <c:v>7.412000000000008E-3</c:v>
                </c:pt>
                <c:pt idx="5041">
                  <c:v>7.8620000000000009E-3</c:v>
                </c:pt>
                <c:pt idx="5042">
                  <c:v>7.4920000000000091E-3</c:v>
                </c:pt>
                <c:pt idx="5043">
                  <c:v>6.4270000000000013E-3</c:v>
                </c:pt>
                <c:pt idx="5044">
                  <c:v>5.7080000000000082E-3</c:v>
                </c:pt>
                <c:pt idx="5045">
                  <c:v>6.2760000000000133E-3</c:v>
                </c:pt>
                <c:pt idx="5046">
                  <c:v>7.0600000000000072E-3</c:v>
                </c:pt>
                <c:pt idx="5047">
                  <c:v>6.6950000000000013E-3</c:v>
                </c:pt>
                <c:pt idx="5048">
                  <c:v>5.1229999999999965E-3</c:v>
                </c:pt>
                <c:pt idx="5049">
                  <c:v>5.1679999999999955E-3</c:v>
                </c:pt>
                <c:pt idx="5050">
                  <c:v>4.9460000000000103E-3</c:v>
                </c:pt>
                <c:pt idx="5051">
                  <c:v>4.8300000000000062E-3</c:v>
                </c:pt>
                <c:pt idx="5052">
                  <c:v>4.8979999999999996E-3</c:v>
                </c:pt>
                <c:pt idx="5053">
                  <c:v>7.0990000000000081E-3</c:v>
                </c:pt>
                <c:pt idx="5054">
                  <c:v>8.2160000000000028E-3</c:v>
                </c:pt>
                <c:pt idx="5055">
                  <c:v>8.5920000000000163E-3</c:v>
                </c:pt>
                <c:pt idx="5056">
                  <c:v>7.4340000000000092E-3</c:v>
                </c:pt>
                <c:pt idx="5057">
                  <c:v>6.6330000000000069E-3</c:v>
                </c:pt>
                <c:pt idx="5058">
                  <c:v>6.3249999999999956E-3</c:v>
                </c:pt>
                <c:pt idx="5059">
                  <c:v>7.1650000000000012E-3</c:v>
                </c:pt>
                <c:pt idx="5060">
                  <c:v>7.5490000000000123E-3</c:v>
                </c:pt>
                <c:pt idx="5061">
                  <c:v>7.0950000000000023E-3</c:v>
                </c:pt>
                <c:pt idx="5062">
                  <c:v>6.2130000000000093E-3</c:v>
                </c:pt>
                <c:pt idx="5063">
                  <c:v>6.3490000000000083E-3</c:v>
                </c:pt>
                <c:pt idx="5064">
                  <c:v>6.9740000000000106E-3</c:v>
                </c:pt>
                <c:pt idx="5065">
                  <c:v>6.7440000000000069E-3</c:v>
                </c:pt>
                <c:pt idx="5066">
                  <c:v>6.6360000000000091E-3</c:v>
                </c:pt>
                <c:pt idx="5067">
                  <c:v>6.9630000000000065E-3</c:v>
                </c:pt>
                <c:pt idx="5068">
                  <c:v>8.2220000000000036E-3</c:v>
                </c:pt>
                <c:pt idx="5069">
                  <c:v>7.8510000000000125E-3</c:v>
                </c:pt>
                <c:pt idx="5070">
                  <c:v>7.1580000000000012E-3</c:v>
                </c:pt>
                <c:pt idx="5071">
                  <c:v>7.4340000000000092E-3</c:v>
                </c:pt>
                <c:pt idx="5072">
                  <c:v>7.8470000000000033E-3</c:v>
                </c:pt>
                <c:pt idx="5073">
                  <c:v>6.8740000000000034E-3</c:v>
                </c:pt>
                <c:pt idx="5074">
                  <c:v>7.0430000000000093E-3</c:v>
                </c:pt>
                <c:pt idx="5075">
                  <c:v>6.9160000000000124E-3</c:v>
                </c:pt>
                <c:pt idx="5076">
                  <c:v>6.9820000000000082E-3</c:v>
                </c:pt>
                <c:pt idx="5077">
                  <c:v>8.0120000000000122E-3</c:v>
                </c:pt>
                <c:pt idx="5078">
                  <c:v>8.8480000000000017E-3</c:v>
                </c:pt>
                <c:pt idx="5079">
                  <c:v>9.2930000000000026E-3</c:v>
                </c:pt>
                <c:pt idx="5080">
                  <c:v>8.9570000000000222E-3</c:v>
                </c:pt>
                <c:pt idx="5081">
                  <c:v>7.8740000000000112E-3</c:v>
                </c:pt>
                <c:pt idx="5082">
                  <c:v>6.8670000000000007E-3</c:v>
                </c:pt>
                <c:pt idx="5083">
                  <c:v>6.6570000000000023E-3</c:v>
                </c:pt>
                <c:pt idx="5084">
                  <c:v>8.3450000000000139E-3</c:v>
                </c:pt>
                <c:pt idx="5085">
                  <c:v>8.0220000000000048E-3</c:v>
                </c:pt>
                <c:pt idx="5086">
                  <c:v>8.1010000000000006E-3</c:v>
                </c:pt>
                <c:pt idx="5087">
                  <c:v>9.2370000000000004E-3</c:v>
                </c:pt>
                <c:pt idx="5088">
                  <c:v>8.6330000000000018E-3</c:v>
                </c:pt>
                <c:pt idx="5089">
                  <c:v>8.2390000000000015E-3</c:v>
                </c:pt>
                <c:pt idx="5090">
                  <c:v>7.7420000000000102E-3</c:v>
                </c:pt>
                <c:pt idx="5091">
                  <c:v>8.6510000000000024E-3</c:v>
                </c:pt>
                <c:pt idx="5092">
                  <c:v>9.3840000000000139E-3</c:v>
                </c:pt>
                <c:pt idx="5093">
                  <c:v>8.6250000000000025E-3</c:v>
                </c:pt>
                <c:pt idx="5094">
                  <c:v>8.8130000000000066E-3</c:v>
                </c:pt>
                <c:pt idx="5095">
                  <c:v>7.7340000000000091E-3</c:v>
                </c:pt>
                <c:pt idx="5096">
                  <c:v>8.7890000000000138E-3</c:v>
                </c:pt>
                <c:pt idx="5097">
                  <c:v>8.5670000000000121E-3</c:v>
                </c:pt>
                <c:pt idx="5098">
                  <c:v>7.5400000000000102E-3</c:v>
                </c:pt>
                <c:pt idx="5099">
                  <c:v>5.8640000000000003E-3</c:v>
                </c:pt>
                <c:pt idx="5100">
                  <c:v>5.2760000000000125E-3</c:v>
                </c:pt>
                <c:pt idx="5101">
                  <c:v>5.7410000000000082E-3</c:v>
                </c:pt>
                <c:pt idx="5102">
                  <c:v>6.3160000000000082E-3</c:v>
                </c:pt>
                <c:pt idx="5103">
                  <c:v>6.6780000000000034E-3</c:v>
                </c:pt>
                <c:pt idx="5104">
                  <c:v>7.2530000000000103E-3</c:v>
                </c:pt>
                <c:pt idx="5105">
                  <c:v>7.5060000000000101E-3</c:v>
                </c:pt>
                <c:pt idx="5106">
                  <c:v>7.4300000000000121E-3</c:v>
                </c:pt>
                <c:pt idx="5107">
                  <c:v>7.4330000000000134E-3</c:v>
                </c:pt>
                <c:pt idx="5108">
                  <c:v>7.8120000000000012E-3</c:v>
                </c:pt>
                <c:pt idx="5109">
                  <c:v>6.9480000000000123E-3</c:v>
                </c:pt>
                <c:pt idx="5110">
                  <c:v>6.562000000000001E-3</c:v>
                </c:pt>
                <c:pt idx="5111">
                  <c:v>7.0750000000000101E-3</c:v>
                </c:pt>
                <c:pt idx="5112">
                  <c:v>7.4610000000000102E-3</c:v>
                </c:pt>
                <c:pt idx="5113">
                  <c:v>7.5020000000000069E-3</c:v>
                </c:pt>
                <c:pt idx="5114">
                  <c:v>6.896000000000008E-3</c:v>
                </c:pt>
                <c:pt idx="5115">
                  <c:v>7.2800000000000113E-3</c:v>
                </c:pt>
                <c:pt idx="5116">
                  <c:v>7.8890000000000123E-3</c:v>
                </c:pt>
                <c:pt idx="5117">
                  <c:v>8.6110000000000006E-3</c:v>
                </c:pt>
                <c:pt idx="5118">
                  <c:v>8.6740000000000046E-3</c:v>
                </c:pt>
                <c:pt idx="5119">
                  <c:v>8.9820000000000143E-3</c:v>
                </c:pt>
                <c:pt idx="5120">
                  <c:v>8.9680000000000124E-3</c:v>
                </c:pt>
                <c:pt idx="5121">
                  <c:v>8.4710000000000046E-3</c:v>
                </c:pt>
                <c:pt idx="5122">
                  <c:v>7.7140000000000073E-3</c:v>
                </c:pt>
                <c:pt idx="5123">
                  <c:v>7.8879999999999992E-3</c:v>
                </c:pt>
                <c:pt idx="5124">
                  <c:v>8.0010000000000046E-3</c:v>
                </c:pt>
                <c:pt idx="5125">
                  <c:v>8.9790000000000147E-3</c:v>
                </c:pt>
                <c:pt idx="5126">
                  <c:v>9.0140000000000046E-3</c:v>
                </c:pt>
                <c:pt idx="5127">
                  <c:v>8.8810000000000121E-3</c:v>
                </c:pt>
                <c:pt idx="5128">
                  <c:v>8.2650000000000067E-3</c:v>
                </c:pt>
                <c:pt idx="5129">
                  <c:v>7.5850000000000093E-3</c:v>
                </c:pt>
                <c:pt idx="5130">
                  <c:v>7.1270000000000014E-3</c:v>
                </c:pt>
                <c:pt idx="5131">
                  <c:v>6.1450000000000012E-3</c:v>
                </c:pt>
                <c:pt idx="5132">
                  <c:v>5.6430000000000004E-3</c:v>
                </c:pt>
                <c:pt idx="5133">
                  <c:v>5.0740000000000013E-3</c:v>
                </c:pt>
                <c:pt idx="5134">
                  <c:v>5.0140000000000002E-3</c:v>
                </c:pt>
                <c:pt idx="5135">
                  <c:v>5.804000000000001E-3</c:v>
                </c:pt>
                <c:pt idx="5136">
                  <c:v>6.6270000000000001E-3</c:v>
                </c:pt>
                <c:pt idx="5137">
                  <c:v>6.1320000000000012E-3</c:v>
                </c:pt>
                <c:pt idx="5138">
                  <c:v>7.0300000000000093E-3</c:v>
                </c:pt>
                <c:pt idx="5139">
                  <c:v>8.4540000000000066E-3</c:v>
                </c:pt>
                <c:pt idx="5140">
                  <c:v>9.1160000000000026E-3</c:v>
                </c:pt>
                <c:pt idx="5141">
                  <c:v>8.851000000000022E-3</c:v>
                </c:pt>
                <c:pt idx="5142">
                  <c:v>8.3360000000000066E-3</c:v>
                </c:pt>
                <c:pt idx="5143">
                  <c:v>7.2470000000000034E-3</c:v>
                </c:pt>
                <c:pt idx="5144">
                  <c:v>7.6350000000000081E-3</c:v>
                </c:pt>
                <c:pt idx="5145">
                  <c:v>8.3160000000000161E-3</c:v>
                </c:pt>
                <c:pt idx="5146">
                  <c:v>7.9640000000000023E-3</c:v>
                </c:pt>
                <c:pt idx="5147">
                  <c:v>7.2590000000000102E-3</c:v>
                </c:pt>
                <c:pt idx="5148">
                  <c:v>7.2340000000000034E-3</c:v>
                </c:pt>
                <c:pt idx="5149">
                  <c:v>6.6190000000000034E-3</c:v>
                </c:pt>
                <c:pt idx="5150">
                  <c:v>6.99600000000001E-3</c:v>
                </c:pt>
                <c:pt idx="5151">
                  <c:v>7.765000000000008E-3</c:v>
                </c:pt>
                <c:pt idx="5152">
                  <c:v>8.3980000000000027E-3</c:v>
                </c:pt>
                <c:pt idx="5153">
                  <c:v>9.0360000000000024E-3</c:v>
                </c:pt>
                <c:pt idx="5154">
                  <c:v>8.8550000000000243E-3</c:v>
                </c:pt>
                <c:pt idx="5155">
                  <c:v>7.9920000000000112E-3</c:v>
                </c:pt>
                <c:pt idx="5156">
                  <c:v>8.2390000000000015E-3</c:v>
                </c:pt>
                <c:pt idx="5157">
                  <c:v>7.752000000000008E-3</c:v>
                </c:pt>
                <c:pt idx="5158">
                  <c:v>7.4860000000000126E-3</c:v>
                </c:pt>
                <c:pt idx="5159">
                  <c:v>7.274000000000007E-3</c:v>
                </c:pt>
                <c:pt idx="5160">
                  <c:v>7.2920000000000033E-3</c:v>
                </c:pt>
                <c:pt idx="5161">
                  <c:v>7.7870000000000092E-3</c:v>
                </c:pt>
                <c:pt idx="5162">
                  <c:v>7.1820000000000061E-3</c:v>
                </c:pt>
                <c:pt idx="5163">
                  <c:v>6.3320000000000034E-3</c:v>
                </c:pt>
                <c:pt idx="5164">
                  <c:v>6.7640000000000053E-3</c:v>
                </c:pt>
                <c:pt idx="5165">
                  <c:v>6.5710000000000126E-3</c:v>
                </c:pt>
                <c:pt idx="5166">
                  <c:v>6.144000000000001E-3</c:v>
                </c:pt>
                <c:pt idx="5167">
                  <c:v>5.5390000000000101E-3</c:v>
                </c:pt>
                <c:pt idx="5168">
                  <c:v>6.1560000000000061E-3</c:v>
                </c:pt>
                <c:pt idx="5169">
                  <c:v>5.9970000000000023E-3</c:v>
                </c:pt>
                <c:pt idx="5170">
                  <c:v>6.3980000000000061E-3</c:v>
                </c:pt>
                <c:pt idx="5171">
                  <c:v>7.5880000000000105E-3</c:v>
                </c:pt>
                <c:pt idx="5172">
                  <c:v>8.1540000000000067E-3</c:v>
                </c:pt>
                <c:pt idx="5173">
                  <c:v>8.5670000000000121E-3</c:v>
                </c:pt>
                <c:pt idx="5174">
                  <c:v>8.5140000000000007E-3</c:v>
                </c:pt>
                <c:pt idx="5175">
                  <c:v>8.2300000000000029E-3</c:v>
                </c:pt>
                <c:pt idx="5176">
                  <c:v>8.2420000000000028E-3</c:v>
                </c:pt>
                <c:pt idx="5177">
                  <c:v>8.1950000000000044E-3</c:v>
                </c:pt>
                <c:pt idx="5178">
                  <c:v>7.2690000000000081E-3</c:v>
                </c:pt>
                <c:pt idx="5179">
                  <c:v>6.8940000000000034E-3</c:v>
                </c:pt>
                <c:pt idx="5180">
                  <c:v>7.229000000000008E-3</c:v>
                </c:pt>
                <c:pt idx="5181">
                  <c:v>7.9110000000000118E-3</c:v>
                </c:pt>
                <c:pt idx="5182">
                  <c:v>8.026000000000014E-3</c:v>
                </c:pt>
                <c:pt idx="5183">
                  <c:v>6.8670000000000007E-3</c:v>
                </c:pt>
                <c:pt idx="5184">
                  <c:v>8.2470000000000009E-3</c:v>
                </c:pt>
                <c:pt idx="5185">
                  <c:v>8.3520000000000243E-3</c:v>
                </c:pt>
                <c:pt idx="5186">
                  <c:v>8.0130000000000028E-3</c:v>
                </c:pt>
                <c:pt idx="5187">
                  <c:v>7.6780000000000095E-3</c:v>
                </c:pt>
                <c:pt idx="5188">
                  <c:v>7.2780000000000102E-3</c:v>
                </c:pt>
                <c:pt idx="5189">
                  <c:v>6.5480000000000069E-3</c:v>
                </c:pt>
                <c:pt idx="5190">
                  <c:v>7.3490000000000092E-3</c:v>
                </c:pt>
                <c:pt idx="5191">
                  <c:v>7.4790000000000143E-3</c:v>
                </c:pt>
                <c:pt idx="5192">
                  <c:v>8.0980000000000028E-3</c:v>
                </c:pt>
                <c:pt idx="5193">
                  <c:v>7.9890000000000135E-3</c:v>
                </c:pt>
                <c:pt idx="5194">
                  <c:v>7.0680000000000014E-3</c:v>
                </c:pt>
                <c:pt idx="5195">
                  <c:v>7.0480000000000065E-3</c:v>
                </c:pt>
                <c:pt idx="5196">
                  <c:v>6.0890000000000093E-3</c:v>
                </c:pt>
                <c:pt idx="5197">
                  <c:v>6.8450000000000082E-3</c:v>
                </c:pt>
                <c:pt idx="5198">
                  <c:v>7.2670000000000061E-3</c:v>
                </c:pt>
                <c:pt idx="5199">
                  <c:v>7.2090000000000123E-3</c:v>
                </c:pt>
                <c:pt idx="5200">
                  <c:v>7.202000000000007E-3</c:v>
                </c:pt>
                <c:pt idx="5201">
                  <c:v>7.3110000000000093E-3</c:v>
                </c:pt>
                <c:pt idx="5202">
                  <c:v>6.4240000000000061E-3</c:v>
                </c:pt>
                <c:pt idx="5203">
                  <c:v>6.0960000000000077E-3</c:v>
                </c:pt>
                <c:pt idx="5204">
                  <c:v>7.6570000000000023E-3</c:v>
                </c:pt>
                <c:pt idx="5205">
                  <c:v>7.3930000000000081E-3</c:v>
                </c:pt>
                <c:pt idx="5206">
                  <c:v>7.8300000000000123E-3</c:v>
                </c:pt>
                <c:pt idx="5207">
                  <c:v>7.0330000000000123E-3</c:v>
                </c:pt>
                <c:pt idx="5208">
                  <c:v>7.7720000000000124E-3</c:v>
                </c:pt>
                <c:pt idx="5209">
                  <c:v>7.6980000000000069E-3</c:v>
                </c:pt>
                <c:pt idx="5210">
                  <c:v>7.0050000000000034E-3</c:v>
                </c:pt>
                <c:pt idx="5211">
                  <c:v>7.1820000000000061E-3</c:v>
                </c:pt>
                <c:pt idx="5212">
                  <c:v>7.1800000000000024E-3</c:v>
                </c:pt>
                <c:pt idx="5213">
                  <c:v>7.5300000000000124E-3</c:v>
                </c:pt>
                <c:pt idx="5214">
                  <c:v>6.202000000000007E-3</c:v>
                </c:pt>
                <c:pt idx="5215">
                  <c:v>6.4750000000000103E-3</c:v>
                </c:pt>
                <c:pt idx="5216">
                  <c:v>5.2010000000000103E-3</c:v>
                </c:pt>
                <c:pt idx="5217">
                  <c:v>5.5420000000000061E-3</c:v>
                </c:pt>
                <c:pt idx="5218">
                  <c:v>7.8570000000000011E-3</c:v>
                </c:pt>
                <c:pt idx="5219">
                  <c:v>8.3170000000000067E-3</c:v>
                </c:pt>
              </c:numCache>
            </c:numRef>
          </c:yVal>
          <c:smooth val="0"/>
        </c:ser>
        <c:ser>
          <c:idx val="1"/>
          <c:order val="1"/>
          <c:tx>
            <c:strRef>
              <c:f>Data!$F$1</c:f>
              <c:strCache>
                <c:ptCount val="1"/>
                <c:pt idx="0">
                  <c:v>TVE VB</c:v>
                </c:pt>
              </c:strCache>
            </c:strRef>
          </c:tx>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Data!$F$2:$F$20020</c:f>
              <c:numCache>
                <c:formatCode>General</c:formatCode>
                <c:ptCount val="20019"/>
                <c:pt idx="0">
                  <c:v>1.1431999999999999E-2</c:v>
                </c:pt>
                <c:pt idx="1">
                  <c:v>1.0494999999999996E-2</c:v>
                </c:pt>
                <c:pt idx="2">
                  <c:v>9.5830000000000064E-3</c:v>
                </c:pt>
                <c:pt idx="3">
                  <c:v>8.9680000000000124E-3</c:v>
                </c:pt>
                <c:pt idx="4">
                  <c:v>9.3870000000000221E-3</c:v>
                </c:pt>
                <c:pt idx="5">
                  <c:v>9.7210000000000005E-3</c:v>
                </c:pt>
                <c:pt idx="6">
                  <c:v>1.0040000000000007E-2</c:v>
                </c:pt>
                <c:pt idx="7">
                  <c:v>1.0783000000000001E-2</c:v>
                </c:pt>
                <c:pt idx="8">
                  <c:v>1.1738000000000005E-2</c:v>
                </c:pt>
                <c:pt idx="9">
                  <c:v>1.0739E-2</c:v>
                </c:pt>
                <c:pt idx="10">
                  <c:v>9.9580000000000068E-3</c:v>
                </c:pt>
                <c:pt idx="11">
                  <c:v>9.6810000000000021E-3</c:v>
                </c:pt>
                <c:pt idx="12">
                  <c:v>9.9770000000000067E-3</c:v>
                </c:pt>
                <c:pt idx="13">
                  <c:v>1.0194999999999996E-2</c:v>
                </c:pt>
                <c:pt idx="14">
                  <c:v>9.1460000000000048E-3</c:v>
                </c:pt>
                <c:pt idx="15">
                  <c:v>1.0255999999999998E-2</c:v>
                </c:pt>
                <c:pt idx="16">
                  <c:v>1.0855000000000002E-2</c:v>
                </c:pt>
                <c:pt idx="17">
                  <c:v>1.1143000000000016E-2</c:v>
                </c:pt>
                <c:pt idx="18">
                  <c:v>1.1200000000000017E-2</c:v>
                </c:pt>
                <c:pt idx="19">
                  <c:v>1.1051000000000005E-2</c:v>
                </c:pt>
                <c:pt idx="20">
                  <c:v>1.1400000000000023E-2</c:v>
                </c:pt>
                <c:pt idx="21">
                  <c:v>1.136200000000002E-2</c:v>
                </c:pt>
                <c:pt idx="22">
                  <c:v>9.8190000000000222E-3</c:v>
                </c:pt>
                <c:pt idx="23">
                  <c:v>1.0135999999999996E-2</c:v>
                </c:pt>
                <c:pt idx="24">
                  <c:v>9.8610000000000156E-3</c:v>
                </c:pt>
                <c:pt idx="25">
                  <c:v>1.0361000000000007E-2</c:v>
                </c:pt>
                <c:pt idx="26">
                  <c:v>9.1730000000000145E-3</c:v>
                </c:pt>
                <c:pt idx="27">
                  <c:v>9.7870000000000006E-3</c:v>
                </c:pt>
                <c:pt idx="28">
                  <c:v>1.0069000000000002E-2</c:v>
                </c:pt>
                <c:pt idx="29">
                  <c:v>1.0055E-2</c:v>
                </c:pt>
                <c:pt idx="30">
                  <c:v>1.0392999999999998E-2</c:v>
                </c:pt>
                <c:pt idx="31">
                  <c:v>9.6590000000000165E-3</c:v>
                </c:pt>
                <c:pt idx="32">
                  <c:v>9.5240000000000047E-3</c:v>
                </c:pt>
                <c:pt idx="33">
                  <c:v>9.1040000000000027E-3</c:v>
                </c:pt>
                <c:pt idx="34">
                  <c:v>1.013E-2</c:v>
                </c:pt>
                <c:pt idx="35">
                  <c:v>1.1694000000000003E-2</c:v>
                </c:pt>
                <c:pt idx="36">
                  <c:v>1.1285000000000017E-2</c:v>
                </c:pt>
                <c:pt idx="37">
                  <c:v>1.0435999999999996E-2</c:v>
                </c:pt>
                <c:pt idx="38">
                  <c:v>9.970000000000024E-3</c:v>
                </c:pt>
                <c:pt idx="39">
                  <c:v>1.0669000000000001E-2</c:v>
                </c:pt>
                <c:pt idx="40">
                  <c:v>1.0756999999999996E-2</c:v>
                </c:pt>
                <c:pt idx="41">
                  <c:v>9.9630000000000222E-3</c:v>
                </c:pt>
                <c:pt idx="42">
                  <c:v>9.0160000000000066E-3</c:v>
                </c:pt>
                <c:pt idx="43">
                  <c:v>8.7820000000000068E-3</c:v>
                </c:pt>
                <c:pt idx="44">
                  <c:v>9.0560000000000258E-3</c:v>
                </c:pt>
                <c:pt idx="45">
                  <c:v>1.0369E-2</c:v>
                </c:pt>
                <c:pt idx="46">
                  <c:v>1.1120000000000015E-2</c:v>
                </c:pt>
                <c:pt idx="47">
                  <c:v>1.0352000000000002E-2</c:v>
                </c:pt>
                <c:pt idx="48">
                  <c:v>1.0864000000000007E-2</c:v>
                </c:pt>
                <c:pt idx="49">
                  <c:v>1.1113000000000001E-2</c:v>
                </c:pt>
                <c:pt idx="50">
                  <c:v>1.1216000000000002E-2</c:v>
                </c:pt>
                <c:pt idx="51">
                  <c:v>1.0109999999999996E-2</c:v>
                </c:pt>
                <c:pt idx="52">
                  <c:v>9.3910000000000122E-3</c:v>
                </c:pt>
                <c:pt idx="53">
                  <c:v>9.0710000000000044E-3</c:v>
                </c:pt>
                <c:pt idx="54">
                  <c:v>9.0220000000000144E-3</c:v>
                </c:pt>
                <c:pt idx="55">
                  <c:v>8.3390000000000165E-3</c:v>
                </c:pt>
                <c:pt idx="56">
                  <c:v>9.6850000000000148E-3</c:v>
                </c:pt>
                <c:pt idx="57">
                  <c:v>1.0794000000000003E-2</c:v>
                </c:pt>
                <c:pt idx="58">
                  <c:v>9.6730000000000045E-3</c:v>
                </c:pt>
                <c:pt idx="59">
                  <c:v>8.3230000000000144E-3</c:v>
                </c:pt>
                <c:pt idx="60">
                  <c:v>9.6850000000000148E-3</c:v>
                </c:pt>
                <c:pt idx="61">
                  <c:v>1.2374E-2</c:v>
                </c:pt>
                <c:pt idx="62">
                  <c:v>1.0828000000000003E-2</c:v>
                </c:pt>
                <c:pt idx="63">
                  <c:v>1.0145000000000001E-2</c:v>
                </c:pt>
                <c:pt idx="64">
                  <c:v>9.1920000000000144E-3</c:v>
                </c:pt>
                <c:pt idx="65">
                  <c:v>1.0123000000000005E-2</c:v>
                </c:pt>
                <c:pt idx="66">
                  <c:v>1.0074E-2</c:v>
                </c:pt>
                <c:pt idx="67">
                  <c:v>1.0338999999999996E-2</c:v>
                </c:pt>
                <c:pt idx="68">
                  <c:v>9.7610000000000023E-3</c:v>
                </c:pt>
                <c:pt idx="69">
                  <c:v>9.9580000000000068E-3</c:v>
                </c:pt>
                <c:pt idx="70">
                  <c:v>9.5270000000000007E-3</c:v>
                </c:pt>
                <c:pt idx="71">
                  <c:v>1.0262000000000005E-2</c:v>
                </c:pt>
                <c:pt idx="72">
                  <c:v>1.0440000000000003E-2</c:v>
                </c:pt>
                <c:pt idx="73">
                  <c:v>1.0192E-2</c:v>
                </c:pt>
                <c:pt idx="74">
                  <c:v>1.027E-2</c:v>
                </c:pt>
                <c:pt idx="75">
                  <c:v>1.0267000000000005E-2</c:v>
                </c:pt>
                <c:pt idx="76">
                  <c:v>1.0956E-2</c:v>
                </c:pt>
                <c:pt idx="77">
                  <c:v>1.2957000000000002E-2</c:v>
                </c:pt>
                <c:pt idx="78">
                  <c:v>1.2109999999999998E-2</c:v>
                </c:pt>
                <c:pt idx="79">
                  <c:v>1.0407000000000001E-2</c:v>
                </c:pt>
                <c:pt idx="80">
                  <c:v>9.6200000000000018E-3</c:v>
                </c:pt>
                <c:pt idx="81">
                  <c:v>1.0361000000000007E-2</c:v>
                </c:pt>
                <c:pt idx="82">
                  <c:v>9.9610000000000219E-3</c:v>
                </c:pt>
                <c:pt idx="83">
                  <c:v>9.3980000000000122E-3</c:v>
                </c:pt>
                <c:pt idx="84">
                  <c:v>9.8610000000000156E-3</c:v>
                </c:pt>
                <c:pt idx="85">
                  <c:v>1.1036000000000001E-2</c:v>
                </c:pt>
                <c:pt idx="86">
                  <c:v>1.0918000000000001E-2</c:v>
                </c:pt>
                <c:pt idx="87">
                  <c:v>1.0655E-2</c:v>
                </c:pt>
                <c:pt idx="88">
                  <c:v>1.0122000000000003E-2</c:v>
                </c:pt>
                <c:pt idx="89">
                  <c:v>9.8450000000000221E-3</c:v>
                </c:pt>
                <c:pt idx="90">
                  <c:v>1.0078999999999998E-2</c:v>
                </c:pt>
                <c:pt idx="91">
                  <c:v>9.2070000000000051E-3</c:v>
                </c:pt>
                <c:pt idx="92">
                  <c:v>9.3320000000000139E-3</c:v>
                </c:pt>
                <c:pt idx="93">
                  <c:v>8.8030000000000139E-3</c:v>
                </c:pt>
                <c:pt idx="94">
                  <c:v>7.9540000000000114E-3</c:v>
                </c:pt>
                <c:pt idx="95">
                  <c:v>8.8880000000000122E-3</c:v>
                </c:pt>
                <c:pt idx="96">
                  <c:v>9.0970000000000027E-3</c:v>
                </c:pt>
                <c:pt idx="97">
                  <c:v>8.9580000000000163E-3</c:v>
                </c:pt>
                <c:pt idx="98">
                  <c:v>9.8030000000000183E-3</c:v>
                </c:pt>
                <c:pt idx="99">
                  <c:v>1.0694E-2</c:v>
                </c:pt>
                <c:pt idx="100">
                  <c:v>9.4540000000000145E-3</c:v>
                </c:pt>
                <c:pt idx="101">
                  <c:v>9.3850000000000235E-3</c:v>
                </c:pt>
                <c:pt idx="102">
                  <c:v>9.4000000000000125E-3</c:v>
                </c:pt>
                <c:pt idx="103">
                  <c:v>9.7040000000000008E-3</c:v>
                </c:pt>
                <c:pt idx="104">
                  <c:v>9.8010000000000163E-3</c:v>
                </c:pt>
                <c:pt idx="105">
                  <c:v>9.6600000000000158E-3</c:v>
                </c:pt>
                <c:pt idx="106">
                  <c:v>8.8490000000000044E-3</c:v>
                </c:pt>
                <c:pt idx="107">
                  <c:v>8.2740000000000018E-3</c:v>
                </c:pt>
                <c:pt idx="108">
                  <c:v>9.6310000000000007E-3</c:v>
                </c:pt>
                <c:pt idx="109">
                  <c:v>1.1183000000000016E-2</c:v>
                </c:pt>
                <c:pt idx="110">
                  <c:v>1.0798E-2</c:v>
                </c:pt>
                <c:pt idx="111">
                  <c:v>1.0579E-2</c:v>
                </c:pt>
                <c:pt idx="112">
                  <c:v>1.0598999999999996E-2</c:v>
                </c:pt>
                <c:pt idx="113">
                  <c:v>9.916000000000022E-3</c:v>
                </c:pt>
                <c:pt idx="114">
                  <c:v>1.0991000000000003E-2</c:v>
                </c:pt>
                <c:pt idx="115">
                  <c:v>1.1789000000000015E-2</c:v>
                </c:pt>
                <c:pt idx="116">
                  <c:v>1.0548000000000005E-2</c:v>
                </c:pt>
                <c:pt idx="117">
                  <c:v>9.8360000000000218E-3</c:v>
                </c:pt>
                <c:pt idx="118">
                  <c:v>1.0292000000000001E-2</c:v>
                </c:pt>
                <c:pt idx="119">
                  <c:v>9.5110000000000021E-3</c:v>
                </c:pt>
                <c:pt idx="120">
                  <c:v>9.1950000000000122E-3</c:v>
                </c:pt>
                <c:pt idx="121">
                  <c:v>9.2110000000000004E-3</c:v>
                </c:pt>
                <c:pt idx="122">
                  <c:v>9.9750000000000238E-3</c:v>
                </c:pt>
                <c:pt idx="123">
                  <c:v>9.908000000000014E-3</c:v>
                </c:pt>
                <c:pt idx="124">
                  <c:v>9.9600000000000192E-3</c:v>
                </c:pt>
                <c:pt idx="125">
                  <c:v>9.6270000000000036E-3</c:v>
                </c:pt>
                <c:pt idx="126">
                  <c:v>9.6940000000000047E-3</c:v>
                </c:pt>
                <c:pt idx="127">
                  <c:v>1.0909000000000005E-2</c:v>
                </c:pt>
                <c:pt idx="128">
                  <c:v>1.1819000000000001E-2</c:v>
                </c:pt>
                <c:pt idx="129">
                  <c:v>1.1332000000000005E-2</c:v>
                </c:pt>
                <c:pt idx="130">
                  <c:v>9.909000000000022E-3</c:v>
                </c:pt>
                <c:pt idx="131">
                  <c:v>9.046000000000002E-3</c:v>
                </c:pt>
                <c:pt idx="132">
                  <c:v>9.6240000000000006E-3</c:v>
                </c:pt>
                <c:pt idx="133">
                  <c:v>1.0036E-2</c:v>
                </c:pt>
                <c:pt idx="134">
                  <c:v>1.0146000000000002E-2</c:v>
                </c:pt>
                <c:pt idx="135">
                  <c:v>1.0383000000000005E-2</c:v>
                </c:pt>
                <c:pt idx="136">
                  <c:v>1.0952999999999999E-2</c:v>
                </c:pt>
                <c:pt idx="137">
                  <c:v>1.0576E-2</c:v>
                </c:pt>
                <c:pt idx="138">
                  <c:v>9.7660000000000125E-3</c:v>
                </c:pt>
                <c:pt idx="139">
                  <c:v>1.0576E-2</c:v>
                </c:pt>
                <c:pt idx="140">
                  <c:v>1.0018999999999988E-2</c:v>
                </c:pt>
                <c:pt idx="141">
                  <c:v>9.8980000000000023E-3</c:v>
                </c:pt>
                <c:pt idx="142">
                  <c:v>1.0805000000000007E-2</c:v>
                </c:pt>
                <c:pt idx="143">
                  <c:v>1.1730000000000015E-2</c:v>
                </c:pt>
                <c:pt idx="144">
                  <c:v>1.1267000000000001E-2</c:v>
                </c:pt>
                <c:pt idx="145">
                  <c:v>1.0444000000000005E-2</c:v>
                </c:pt>
                <c:pt idx="146">
                  <c:v>9.0520000000000184E-3</c:v>
                </c:pt>
                <c:pt idx="147">
                  <c:v>9.3990000000000185E-3</c:v>
                </c:pt>
                <c:pt idx="148">
                  <c:v>9.0550000000000231E-3</c:v>
                </c:pt>
                <c:pt idx="149">
                  <c:v>1.0321000000000007E-2</c:v>
                </c:pt>
                <c:pt idx="150">
                  <c:v>1.0010000000000002E-2</c:v>
                </c:pt>
                <c:pt idx="151">
                  <c:v>9.2950000000000046E-3</c:v>
                </c:pt>
                <c:pt idx="152">
                  <c:v>1.0783000000000001E-2</c:v>
                </c:pt>
                <c:pt idx="153">
                  <c:v>1.0527999999999999E-2</c:v>
                </c:pt>
                <c:pt idx="154">
                  <c:v>8.5320000000000066E-3</c:v>
                </c:pt>
                <c:pt idx="155">
                  <c:v>8.6070000000000018E-3</c:v>
                </c:pt>
                <c:pt idx="156">
                  <c:v>9.7330000000000003E-3</c:v>
                </c:pt>
                <c:pt idx="157">
                  <c:v>9.0800000000000065E-3</c:v>
                </c:pt>
                <c:pt idx="158">
                  <c:v>8.5710000000000022E-3</c:v>
                </c:pt>
                <c:pt idx="159">
                  <c:v>9.7630000000000026E-3</c:v>
                </c:pt>
                <c:pt idx="160">
                  <c:v>1.1242000000000016E-2</c:v>
                </c:pt>
                <c:pt idx="161">
                  <c:v>1.0798E-2</c:v>
                </c:pt>
                <c:pt idx="162">
                  <c:v>9.8600000000000181E-3</c:v>
                </c:pt>
                <c:pt idx="163">
                  <c:v>1.0375000000000001E-2</c:v>
                </c:pt>
                <c:pt idx="164">
                  <c:v>1.0610000000000001E-2</c:v>
                </c:pt>
                <c:pt idx="165">
                  <c:v>9.3740000000000143E-3</c:v>
                </c:pt>
                <c:pt idx="166">
                  <c:v>9.3910000000000122E-3</c:v>
                </c:pt>
                <c:pt idx="167">
                  <c:v>8.9120000000000223E-3</c:v>
                </c:pt>
                <c:pt idx="168">
                  <c:v>8.5390000000000067E-3</c:v>
                </c:pt>
                <c:pt idx="169">
                  <c:v>8.2050000000000144E-3</c:v>
                </c:pt>
                <c:pt idx="170">
                  <c:v>9.7450000000000037E-3</c:v>
                </c:pt>
                <c:pt idx="171">
                  <c:v>1.0609000000000002E-2</c:v>
                </c:pt>
                <c:pt idx="172">
                  <c:v>9.8340000000000025E-3</c:v>
                </c:pt>
                <c:pt idx="173">
                  <c:v>9.490000000000014E-3</c:v>
                </c:pt>
                <c:pt idx="174">
                  <c:v>9.0570000000000147E-3</c:v>
                </c:pt>
                <c:pt idx="175">
                  <c:v>8.6860000000000045E-3</c:v>
                </c:pt>
                <c:pt idx="176">
                  <c:v>9.6030000000000143E-3</c:v>
                </c:pt>
                <c:pt idx="177">
                  <c:v>1.0441000000000013E-2</c:v>
                </c:pt>
                <c:pt idx="178">
                  <c:v>1.1010000000000002E-2</c:v>
                </c:pt>
                <c:pt idx="179">
                  <c:v>1.0730999999999999E-2</c:v>
                </c:pt>
                <c:pt idx="180">
                  <c:v>1.0860000000000017E-2</c:v>
                </c:pt>
                <c:pt idx="181">
                  <c:v>9.9280000000000028E-3</c:v>
                </c:pt>
                <c:pt idx="182">
                  <c:v>8.3200000000000045E-3</c:v>
                </c:pt>
                <c:pt idx="183">
                  <c:v>8.3570000000000259E-3</c:v>
                </c:pt>
                <c:pt idx="184">
                  <c:v>9.1260000000000022E-3</c:v>
                </c:pt>
                <c:pt idx="185">
                  <c:v>9.2660000000000155E-3</c:v>
                </c:pt>
                <c:pt idx="186">
                  <c:v>1.0129000000000001E-2</c:v>
                </c:pt>
                <c:pt idx="187">
                  <c:v>1.1462000000000017E-2</c:v>
                </c:pt>
                <c:pt idx="188">
                  <c:v>1.1592000000000005E-2</c:v>
                </c:pt>
                <c:pt idx="189">
                  <c:v>1.0437E-2</c:v>
                </c:pt>
                <c:pt idx="190">
                  <c:v>9.7020000000000144E-3</c:v>
                </c:pt>
                <c:pt idx="191">
                  <c:v>9.5960000000000125E-3</c:v>
                </c:pt>
                <c:pt idx="192">
                  <c:v>1.1358999999999998E-2</c:v>
                </c:pt>
                <c:pt idx="193">
                  <c:v>1.2180000000000005E-2</c:v>
                </c:pt>
                <c:pt idx="194">
                  <c:v>1.1132000000000001E-2</c:v>
                </c:pt>
                <c:pt idx="195">
                  <c:v>1.0586000000000003E-2</c:v>
                </c:pt>
                <c:pt idx="196">
                  <c:v>9.3490000000000066E-3</c:v>
                </c:pt>
                <c:pt idx="197">
                  <c:v>9.0560000000000258E-3</c:v>
                </c:pt>
                <c:pt idx="198">
                  <c:v>9.5590000000000223E-3</c:v>
                </c:pt>
                <c:pt idx="199">
                  <c:v>9.8170000000000045E-3</c:v>
                </c:pt>
                <c:pt idx="200">
                  <c:v>1.0611000000000001E-2</c:v>
                </c:pt>
                <c:pt idx="201">
                  <c:v>9.8220000000000147E-3</c:v>
                </c:pt>
                <c:pt idx="202">
                  <c:v>8.9020000000000227E-3</c:v>
                </c:pt>
                <c:pt idx="203">
                  <c:v>8.6400000000000001E-3</c:v>
                </c:pt>
                <c:pt idx="204">
                  <c:v>9.8200000000000145E-3</c:v>
                </c:pt>
                <c:pt idx="205">
                  <c:v>1.0663000000000013E-2</c:v>
                </c:pt>
                <c:pt idx="206">
                  <c:v>1.0814000000000001E-2</c:v>
                </c:pt>
                <c:pt idx="207">
                  <c:v>9.221E-3</c:v>
                </c:pt>
                <c:pt idx="208">
                  <c:v>7.8940000000000017E-3</c:v>
                </c:pt>
                <c:pt idx="209">
                  <c:v>8.2280000000000009E-3</c:v>
                </c:pt>
                <c:pt idx="210">
                  <c:v>9.7040000000000008E-3</c:v>
                </c:pt>
                <c:pt idx="211">
                  <c:v>1.0680000000000005E-2</c:v>
                </c:pt>
                <c:pt idx="212">
                  <c:v>9.6240000000000006E-3</c:v>
                </c:pt>
                <c:pt idx="213">
                  <c:v>8.9770000000000145E-3</c:v>
                </c:pt>
                <c:pt idx="214">
                  <c:v>9.7950000000000068E-3</c:v>
                </c:pt>
                <c:pt idx="215">
                  <c:v>1.0152E-2</c:v>
                </c:pt>
                <c:pt idx="216">
                  <c:v>8.6970000000000068E-3</c:v>
                </c:pt>
                <c:pt idx="217">
                  <c:v>8.7350000000000066E-3</c:v>
                </c:pt>
                <c:pt idx="218">
                  <c:v>9.9510000000000067E-3</c:v>
                </c:pt>
                <c:pt idx="219">
                  <c:v>1.0669000000000001E-2</c:v>
                </c:pt>
                <c:pt idx="220">
                  <c:v>1.0204000000000001E-2</c:v>
                </c:pt>
                <c:pt idx="221">
                  <c:v>1.0562000000000005E-2</c:v>
                </c:pt>
                <c:pt idx="222">
                  <c:v>1.0352000000000002E-2</c:v>
                </c:pt>
                <c:pt idx="223">
                  <c:v>1.0744999999999999E-2</c:v>
                </c:pt>
                <c:pt idx="224">
                  <c:v>1.0387000000000002E-2</c:v>
                </c:pt>
                <c:pt idx="225">
                  <c:v>1.0869000000000005E-2</c:v>
                </c:pt>
                <c:pt idx="226">
                  <c:v>1.152000000000002E-2</c:v>
                </c:pt>
                <c:pt idx="227">
                  <c:v>1.1733000000000007E-2</c:v>
                </c:pt>
                <c:pt idx="228">
                  <c:v>1.1834000000000009E-2</c:v>
                </c:pt>
                <c:pt idx="229">
                  <c:v>1.0650000000000001E-2</c:v>
                </c:pt>
                <c:pt idx="230">
                  <c:v>1.0406000000000007E-2</c:v>
                </c:pt>
                <c:pt idx="231">
                  <c:v>9.2520000000000067E-3</c:v>
                </c:pt>
                <c:pt idx="232">
                  <c:v>9.4130000000000064E-3</c:v>
                </c:pt>
                <c:pt idx="233">
                  <c:v>1.0156E-2</c:v>
                </c:pt>
                <c:pt idx="234">
                  <c:v>1.1528000000000016E-2</c:v>
                </c:pt>
                <c:pt idx="235">
                  <c:v>1.0534000000000002E-2</c:v>
                </c:pt>
                <c:pt idx="236">
                  <c:v>9.3830000000000163E-3</c:v>
                </c:pt>
                <c:pt idx="237">
                  <c:v>1.0359E-2</c:v>
                </c:pt>
                <c:pt idx="238">
                  <c:v>1.1188999999999999E-2</c:v>
                </c:pt>
                <c:pt idx="239">
                  <c:v>1.1751000000000001E-2</c:v>
                </c:pt>
                <c:pt idx="240">
                  <c:v>1.0161999999999999E-2</c:v>
                </c:pt>
                <c:pt idx="241">
                  <c:v>8.8360000000000122E-3</c:v>
                </c:pt>
                <c:pt idx="242">
                  <c:v>8.5550000000000244E-3</c:v>
                </c:pt>
                <c:pt idx="243">
                  <c:v>1.0422000000000009E-2</c:v>
                </c:pt>
                <c:pt idx="244">
                  <c:v>9.3490000000000066E-3</c:v>
                </c:pt>
                <c:pt idx="245">
                  <c:v>1.0142000000000003E-2</c:v>
                </c:pt>
                <c:pt idx="246">
                  <c:v>1.0087E-2</c:v>
                </c:pt>
                <c:pt idx="247">
                  <c:v>1.1407000000000018E-2</c:v>
                </c:pt>
                <c:pt idx="248">
                  <c:v>1.0293999999999998E-2</c:v>
                </c:pt>
                <c:pt idx="249">
                  <c:v>9.5330000000000067E-3</c:v>
                </c:pt>
                <c:pt idx="251">
                  <c:v>1.2303000000000001E-2</c:v>
                </c:pt>
                <c:pt idx="252">
                  <c:v>1.2289E-2</c:v>
                </c:pt>
                <c:pt idx="253">
                  <c:v>1.3772000000000003E-2</c:v>
                </c:pt>
                <c:pt idx="254">
                  <c:v>1.3153E-2</c:v>
                </c:pt>
                <c:pt idx="255">
                  <c:v>1.2598E-2</c:v>
                </c:pt>
                <c:pt idx="256">
                  <c:v>1.2636999999999994E-2</c:v>
                </c:pt>
                <c:pt idx="257">
                  <c:v>1.2956000000000001E-2</c:v>
                </c:pt>
                <c:pt idx="258">
                  <c:v>1.2274E-2</c:v>
                </c:pt>
                <c:pt idx="259">
                  <c:v>1.2347000000000002E-2</c:v>
                </c:pt>
                <c:pt idx="260">
                  <c:v>1.3812000000000003E-2</c:v>
                </c:pt>
                <c:pt idx="261">
                  <c:v>1.2874000000000002E-2</c:v>
                </c:pt>
                <c:pt idx="262">
                  <c:v>1.3051000000000005E-2</c:v>
                </c:pt>
                <c:pt idx="263">
                  <c:v>1.3438000000000002E-2</c:v>
                </c:pt>
                <c:pt idx="264">
                  <c:v>1.3908000000000016E-2</c:v>
                </c:pt>
                <c:pt idx="265">
                  <c:v>1.3599000000000003E-2</c:v>
                </c:pt>
                <c:pt idx="266">
                  <c:v>1.3499000000000001E-2</c:v>
                </c:pt>
                <c:pt idx="267">
                  <c:v>1.1845000000000019E-2</c:v>
                </c:pt>
                <c:pt idx="268">
                  <c:v>1.1958999999999999E-2</c:v>
                </c:pt>
                <c:pt idx="269">
                  <c:v>1.3632999999999999E-2</c:v>
                </c:pt>
                <c:pt idx="270">
                  <c:v>1.4414E-2</c:v>
                </c:pt>
                <c:pt idx="271">
                  <c:v>1.3494000000000003E-2</c:v>
                </c:pt>
                <c:pt idx="272">
                  <c:v>1.3280000000000017E-2</c:v>
                </c:pt>
                <c:pt idx="273">
                  <c:v>1.3241000000000011E-2</c:v>
                </c:pt>
                <c:pt idx="274">
                  <c:v>1.3025000000000005E-2</c:v>
                </c:pt>
                <c:pt idx="275">
                  <c:v>1.4317E-2</c:v>
                </c:pt>
                <c:pt idx="276">
                  <c:v>1.5533000000000003E-2</c:v>
                </c:pt>
                <c:pt idx="277">
                  <c:v>1.5566000000000005E-2</c:v>
                </c:pt>
                <c:pt idx="278">
                  <c:v>1.4780000000000003E-2</c:v>
                </c:pt>
                <c:pt idx="279">
                  <c:v>1.4336999999999985E-2</c:v>
                </c:pt>
                <c:pt idx="280">
                  <c:v>1.3903000000000023E-2</c:v>
                </c:pt>
                <c:pt idx="281">
                  <c:v>1.4352E-2</c:v>
                </c:pt>
                <c:pt idx="282">
                  <c:v>1.3679999999999998E-2</c:v>
                </c:pt>
                <c:pt idx="283">
                  <c:v>1.2852000000000002E-2</c:v>
                </c:pt>
                <c:pt idx="284">
                  <c:v>1.2763999999999999E-2</c:v>
                </c:pt>
                <c:pt idx="285">
                  <c:v>1.3632999999999999E-2</c:v>
                </c:pt>
                <c:pt idx="286">
                  <c:v>1.3343000000000018E-2</c:v>
                </c:pt>
                <c:pt idx="287">
                  <c:v>1.3828000000000016E-2</c:v>
                </c:pt>
                <c:pt idx="288">
                  <c:v>1.4348E-2</c:v>
                </c:pt>
                <c:pt idx="289">
                  <c:v>1.3616000000000001E-2</c:v>
                </c:pt>
                <c:pt idx="290">
                  <c:v>1.4027E-2</c:v>
                </c:pt>
                <c:pt idx="291">
                  <c:v>1.3634000000000005E-2</c:v>
                </c:pt>
                <c:pt idx="292">
                  <c:v>1.370200000000002E-2</c:v>
                </c:pt>
                <c:pt idx="293">
                  <c:v>1.4378999999999984E-2</c:v>
                </c:pt>
                <c:pt idx="294">
                  <c:v>1.3930000000000003E-2</c:v>
                </c:pt>
                <c:pt idx="295">
                  <c:v>1.3573999999999999E-2</c:v>
                </c:pt>
                <c:pt idx="296">
                  <c:v>1.3596000000000002E-2</c:v>
                </c:pt>
                <c:pt idx="297">
                  <c:v>1.5048000000000002E-2</c:v>
                </c:pt>
                <c:pt idx="298">
                  <c:v>1.5217E-2</c:v>
                </c:pt>
                <c:pt idx="299">
                  <c:v>1.5424000000000005E-2</c:v>
                </c:pt>
                <c:pt idx="300">
                  <c:v>1.4215999999999998E-2</c:v>
                </c:pt>
                <c:pt idx="301">
                  <c:v>1.3550000000000003E-2</c:v>
                </c:pt>
                <c:pt idx="302">
                  <c:v>1.3464000000000016E-2</c:v>
                </c:pt>
                <c:pt idx="303">
                  <c:v>1.3104000000000001E-2</c:v>
                </c:pt>
                <c:pt idx="304">
                  <c:v>1.3926000000000013E-2</c:v>
                </c:pt>
                <c:pt idx="305">
                  <c:v>1.4086E-2</c:v>
                </c:pt>
                <c:pt idx="306">
                  <c:v>1.3596000000000002E-2</c:v>
                </c:pt>
                <c:pt idx="307">
                  <c:v>1.2598999999999996E-2</c:v>
                </c:pt>
                <c:pt idx="308">
                  <c:v>1.2598E-2</c:v>
                </c:pt>
                <c:pt idx="309">
                  <c:v>1.3093000000000002E-2</c:v>
                </c:pt>
                <c:pt idx="310">
                  <c:v>1.3272000000000003E-2</c:v>
                </c:pt>
                <c:pt idx="311">
                  <c:v>1.5124000000000005E-2</c:v>
                </c:pt>
                <c:pt idx="312">
                  <c:v>1.421E-2</c:v>
                </c:pt>
                <c:pt idx="313">
                  <c:v>1.3332000000000005E-2</c:v>
                </c:pt>
                <c:pt idx="314">
                  <c:v>1.3206000000000013E-2</c:v>
                </c:pt>
                <c:pt idx="315">
                  <c:v>1.2874999999999998E-2</c:v>
                </c:pt>
                <c:pt idx="316">
                  <c:v>1.3096000000000002E-2</c:v>
                </c:pt>
                <c:pt idx="317">
                  <c:v>1.3800000000000024E-2</c:v>
                </c:pt>
                <c:pt idx="318">
                  <c:v>1.3590000000000003E-2</c:v>
                </c:pt>
                <c:pt idx="319">
                  <c:v>1.2997000000000002E-2</c:v>
                </c:pt>
                <c:pt idx="320">
                  <c:v>1.2761000000000015E-2</c:v>
                </c:pt>
                <c:pt idx="321">
                  <c:v>1.1835999999999999E-2</c:v>
                </c:pt>
                <c:pt idx="322">
                  <c:v>1.1228999999999999E-2</c:v>
                </c:pt>
                <c:pt idx="323">
                  <c:v>1.1027000000000007E-2</c:v>
                </c:pt>
                <c:pt idx="324">
                  <c:v>1.2971999999999999E-2</c:v>
                </c:pt>
                <c:pt idx="325">
                  <c:v>1.423E-2</c:v>
                </c:pt>
                <c:pt idx="326">
                  <c:v>1.5538E-2</c:v>
                </c:pt>
                <c:pt idx="327">
                  <c:v>1.5569000000000003E-2</c:v>
                </c:pt>
                <c:pt idx="328">
                  <c:v>1.4112E-2</c:v>
                </c:pt>
                <c:pt idx="329">
                  <c:v>1.3262000000000001E-2</c:v>
                </c:pt>
                <c:pt idx="330">
                  <c:v>1.3174000000000003E-2</c:v>
                </c:pt>
                <c:pt idx="331">
                  <c:v>1.2692999999999998E-2</c:v>
                </c:pt>
                <c:pt idx="332">
                  <c:v>1.3816999999999999E-2</c:v>
                </c:pt>
                <c:pt idx="333">
                  <c:v>1.3941000000000021E-2</c:v>
                </c:pt>
                <c:pt idx="334">
                  <c:v>1.4175999999999998E-2</c:v>
                </c:pt>
                <c:pt idx="335">
                  <c:v>1.4184000000000002E-2</c:v>
                </c:pt>
                <c:pt idx="336">
                  <c:v>1.4815000000000002E-2</c:v>
                </c:pt>
                <c:pt idx="337">
                  <c:v>1.4624000000000005E-2</c:v>
                </c:pt>
                <c:pt idx="338">
                  <c:v>1.3484000000000001E-2</c:v>
                </c:pt>
                <c:pt idx="339">
                  <c:v>1.2102999999999999E-2</c:v>
                </c:pt>
                <c:pt idx="340">
                  <c:v>1.1736999999999999E-2</c:v>
                </c:pt>
                <c:pt idx="341">
                  <c:v>1.3001000000000018E-2</c:v>
                </c:pt>
                <c:pt idx="342">
                  <c:v>1.2931000000000003E-2</c:v>
                </c:pt>
                <c:pt idx="343">
                  <c:v>1.2049000000000001E-2</c:v>
                </c:pt>
                <c:pt idx="344">
                  <c:v>1.3021000000000013E-2</c:v>
                </c:pt>
                <c:pt idx="345">
                  <c:v>1.2019999999999984E-2</c:v>
                </c:pt>
                <c:pt idx="346">
                  <c:v>1.2359999999999984E-2</c:v>
                </c:pt>
                <c:pt idx="347">
                  <c:v>1.2596E-2</c:v>
                </c:pt>
                <c:pt idx="348">
                  <c:v>1.3188999999999999E-2</c:v>
                </c:pt>
                <c:pt idx="349">
                  <c:v>1.3354000000000001E-2</c:v>
                </c:pt>
                <c:pt idx="350">
                  <c:v>1.4978999999999998E-2</c:v>
                </c:pt>
                <c:pt idx="351">
                  <c:v>1.4770000000000002E-2</c:v>
                </c:pt>
                <c:pt idx="352">
                  <c:v>1.3042000000000017E-2</c:v>
                </c:pt>
                <c:pt idx="353">
                  <c:v>1.1398000000000002E-2</c:v>
                </c:pt>
                <c:pt idx="354">
                  <c:v>1.1957000000000009E-2</c:v>
                </c:pt>
                <c:pt idx="355">
                  <c:v>1.2662000000000003E-2</c:v>
                </c:pt>
                <c:pt idx="356">
                  <c:v>1.3809000000000005E-2</c:v>
                </c:pt>
                <c:pt idx="357">
                  <c:v>1.3953999999999999E-2</c:v>
                </c:pt>
                <c:pt idx="358">
                  <c:v>1.4319999999999984E-2</c:v>
                </c:pt>
                <c:pt idx="359">
                  <c:v>1.4532000000000002E-2</c:v>
                </c:pt>
                <c:pt idx="360">
                  <c:v>1.3385000000000001E-2</c:v>
                </c:pt>
                <c:pt idx="361">
                  <c:v>1.2472E-2</c:v>
                </c:pt>
                <c:pt idx="362">
                  <c:v>1.2796000000000002E-2</c:v>
                </c:pt>
                <c:pt idx="363">
                  <c:v>1.2759E-2</c:v>
                </c:pt>
                <c:pt idx="364">
                  <c:v>1.3144000000000001E-2</c:v>
                </c:pt>
                <c:pt idx="365">
                  <c:v>1.3247999999999999E-2</c:v>
                </c:pt>
                <c:pt idx="366">
                  <c:v>1.3464000000000016E-2</c:v>
                </c:pt>
                <c:pt idx="367">
                  <c:v>1.3626000000000011E-2</c:v>
                </c:pt>
                <c:pt idx="368">
                  <c:v>1.3186000000000005E-2</c:v>
                </c:pt>
                <c:pt idx="369">
                  <c:v>1.2425000000000005E-2</c:v>
                </c:pt>
                <c:pt idx="370">
                  <c:v>1.3023000000000015E-2</c:v>
                </c:pt>
                <c:pt idx="371">
                  <c:v>1.4241999999999998E-2</c:v>
                </c:pt>
                <c:pt idx="372">
                  <c:v>1.4515E-2</c:v>
                </c:pt>
                <c:pt idx="373">
                  <c:v>1.3992000000000001E-2</c:v>
                </c:pt>
                <c:pt idx="374">
                  <c:v>1.3968000000000015E-2</c:v>
                </c:pt>
                <c:pt idx="375">
                  <c:v>1.3675000000000001E-2</c:v>
                </c:pt>
                <c:pt idx="376">
                  <c:v>1.2128999999999996E-2</c:v>
                </c:pt>
                <c:pt idx="377">
                  <c:v>1.1573000000000005E-2</c:v>
                </c:pt>
                <c:pt idx="378">
                  <c:v>1.2992000000000005E-2</c:v>
                </c:pt>
                <c:pt idx="379">
                  <c:v>1.3233000000000003E-2</c:v>
                </c:pt>
                <c:pt idx="380">
                  <c:v>1.3145000000000007E-2</c:v>
                </c:pt>
                <c:pt idx="381">
                  <c:v>1.4270999999999994E-2</c:v>
                </c:pt>
                <c:pt idx="382">
                  <c:v>1.3586000000000015E-2</c:v>
                </c:pt>
                <c:pt idx="383">
                  <c:v>1.2009000000000001E-2</c:v>
                </c:pt>
                <c:pt idx="384">
                  <c:v>1.1277000000000002E-2</c:v>
                </c:pt>
                <c:pt idx="385">
                  <c:v>1.2433E-2</c:v>
                </c:pt>
                <c:pt idx="386">
                  <c:v>1.1692000000000001E-2</c:v>
                </c:pt>
                <c:pt idx="387">
                  <c:v>1.3627000000000005E-2</c:v>
                </c:pt>
                <c:pt idx="388">
                  <c:v>1.4936E-2</c:v>
                </c:pt>
                <c:pt idx="389">
                  <c:v>1.4413E-2</c:v>
                </c:pt>
                <c:pt idx="390">
                  <c:v>1.3301000000000019E-2</c:v>
                </c:pt>
                <c:pt idx="391">
                  <c:v>1.2936E-2</c:v>
                </c:pt>
                <c:pt idx="392">
                  <c:v>1.4041000000000001E-2</c:v>
                </c:pt>
                <c:pt idx="393">
                  <c:v>1.3407000000000007E-2</c:v>
                </c:pt>
                <c:pt idx="394">
                  <c:v>1.2947999999999999E-2</c:v>
                </c:pt>
                <c:pt idx="395">
                  <c:v>1.3750000000000005E-2</c:v>
                </c:pt>
                <c:pt idx="396">
                  <c:v>1.3303000000000018E-2</c:v>
                </c:pt>
                <c:pt idx="397">
                  <c:v>1.2911000000000002E-2</c:v>
                </c:pt>
                <c:pt idx="398">
                  <c:v>1.3727000000000013E-2</c:v>
                </c:pt>
                <c:pt idx="399">
                  <c:v>1.3176000000000002E-2</c:v>
                </c:pt>
                <c:pt idx="400">
                  <c:v>1.2371999999999998E-2</c:v>
                </c:pt>
                <c:pt idx="401">
                  <c:v>1.2685999999999999E-2</c:v>
                </c:pt>
                <c:pt idx="402">
                  <c:v>1.3367000000000007E-2</c:v>
                </c:pt>
                <c:pt idx="403">
                  <c:v>1.3056000000000002E-2</c:v>
                </c:pt>
                <c:pt idx="404">
                  <c:v>1.2456999999999998E-2</c:v>
                </c:pt>
                <c:pt idx="405">
                  <c:v>1.4000000000000002E-2</c:v>
                </c:pt>
                <c:pt idx="406">
                  <c:v>1.5246000000000001E-2</c:v>
                </c:pt>
                <c:pt idx="407">
                  <c:v>1.4846000000000005E-2</c:v>
                </c:pt>
                <c:pt idx="408">
                  <c:v>1.3313999999999998E-2</c:v>
                </c:pt>
                <c:pt idx="409">
                  <c:v>1.2428000000000003E-2</c:v>
                </c:pt>
                <c:pt idx="410">
                  <c:v>1.2024999999999996E-2</c:v>
                </c:pt>
                <c:pt idx="411">
                  <c:v>1.2866000000000009E-2</c:v>
                </c:pt>
                <c:pt idx="412">
                  <c:v>1.3661000000000022E-2</c:v>
                </c:pt>
                <c:pt idx="413">
                  <c:v>1.3058999999999998E-2</c:v>
                </c:pt>
                <c:pt idx="414">
                  <c:v>1.1973000000000001E-2</c:v>
                </c:pt>
                <c:pt idx="415">
                  <c:v>1.3454000000000002E-2</c:v>
                </c:pt>
                <c:pt idx="416">
                  <c:v>1.3811000000000007E-2</c:v>
                </c:pt>
                <c:pt idx="417">
                  <c:v>1.4544000000000001E-2</c:v>
                </c:pt>
                <c:pt idx="418">
                  <c:v>1.4586999999999998E-2</c:v>
                </c:pt>
                <c:pt idx="419">
                  <c:v>1.5131000000000002E-2</c:v>
                </c:pt>
                <c:pt idx="420">
                  <c:v>1.6036000000000005E-2</c:v>
                </c:pt>
                <c:pt idx="421">
                  <c:v>1.5265000000000009E-2</c:v>
                </c:pt>
                <c:pt idx="422">
                  <c:v>1.5347000000000003E-2</c:v>
                </c:pt>
                <c:pt idx="423">
                  <c:v>1.6094000000000004E-2</c:v>
                </c:pt>
                <c:pt idx="424">
                  <c:v>1.5685000000000011E-2</c:v>
                </c:pt>
                <c:pt idx="425">
                  <c:v>1.6395000000000003E-2</c:v>
                </c:pt>
                <c:pt idx="426">
                  <c:v>1.6885000000000025E-2</c:v>
                </c:pt>
                <c:pt idx="427">
                  <c:v>1.6375000000000004E-2</c:v>
                </c:pt>
                <c:pt idx="428">
                  <c:v>1.6337000000000001E-2</c:v>
                </c:pt>
                <c:pt idx="429">
                  <c:v>1.8643000000000024E-2</c:v>
                </c:pt>
                <c:pt idx="430">
                  <c:v>1.7596000000000004E-2</c:v>
                </c:pt>
                <c:pt idx="431">
                  <c:v>1.6302000000000021E-2</c:v>
                </c:pt>
                <c:pt idx="432">
                  <c:v>1.6598999999999999E-2</c:v>
                </c:pt>
                <c:pt idx="433">
                  <c:v>1.6536000000000002E-2</c:v>
                </c:pt>
                <c:pt idx="434">
                  <c:v>1.6617000000000003E-2</c:v>
                </c:pt>
                <c:pt idx="435">
                  <c:v>1.6889000000000022E-2</c:v>
                </c:pt>
                <c:pt idx="436">
                  <c:v>1.6633999999999999E-2</c:v>
                </c:pt>
                <c:pt idx="437">
                  <c:v>1.6408000000000009E-2</c:v>
                </c:pt>
                <c:pt idx="438">
                  <c:v>1.6029000000000022E-2</c:v>
                </c:pt>
                <c:pt idx="439">
                  <c:v>1.6109000000000005E-2</c:v>
                </c:pt>
                <c:pt idx="440">
                  <c:v>1.7357000000000004E-2</c:v>
                </c:pt>
                <c:pt idx="441">
                  <c:v>1.7929000000000007E-2</c:v>
                </c:pt>
                <c:pt idx="442">
                  <c:v>1.9411000000000001E-2</c:v>
                </c:pt>
                <c:pt idx="443">
                  <c:v>1.980100000000003E-2</c:v>
                </c:pt>
                <c:pt idx="444">
                  <c:v>1.8966000000000021E-2</c:v>
                </c:pt>
                <c:pt idx="445">
                  <c:v>1.8350000000000023E-2</c:v>
                </c:pt>
                <c:pt idx="446">
                  <c:v>1.8116000000000004E-2</c:v>
                </c:pt>
                <c:pt idx="447">
                  <c:v>1.9680000000000027E-2</c:v>
                </c:pt>
                <c:pt idx="448">
                  <c:v>1.9167000000000003E-2</c:v>
                </c:pt>
                <c:pt idx="449">
                  <c:v>1.9393000000000007E-2</c:v>
                </c:pt>
                <c:pt idx="450">
                  <c:v>2.0254000000000001E-2</c:v>
                </c:pt>
                <c:pt idx="451">
                  <c:v>2.0456000000000002E-2</c:v>
                </c:pt>
                <c:pt idx="452">
                  <c:v>1.9109999999999999E-2</c:v>
                </c:pt>
                <c:pt idx="453">
                  <c:v>1.8734000000000011E-2</c:v>
                </c:pt>
                <c:pt idx="454">
                  <c:v>1.898900000000002E-2</c:v>
                </c:pt>
                <c:pt idx="455">
                  <c:v>1.8558999999999999E-2</c:v>
                </c:pt>
                <c:pt idx="456">
                  <c:v>1.8872000000000021E-2</c:v>
                </c:pt>
                <c:pt idx="457">
                  <c:v>1.8727000000000021E-2</c:v>
                </c:pt>
                <c:pt idx="458">
                  <c:v>1.8515000000000007E-2</c:v>
                </c:pt>
                <c:pt idx="459">
                  <c:v>1.9481000000000026E-2</c:v>
                </c:pt>
                <c:pt idx="460">
                  <c:v>1.856900000000002E-2</c:v>
                </c:pt>
                <c:pt idx="461">
                  <c:v>2.0035000000000035E-2</c:v>
                </c:pt>
                <c:pt idx="462">
                  <c:v>2.0043000000000012E-2</c:v>
                </c:pt>
                <c:pt idx="463">
                  <c:v>1.9281000000000024E-2</c:v>
                </c:pt>
                <c:pt idx="464">
                  <c:v>2.0261999999999999E-2</c:v>
                </c:pt>
                <c:pt idx="465">
                  <c:v>2.025600000000001E-2</c:v>
                </c:pt>
                <c:pt idx="466">
                  <c:v>1.9507000000000024E-2</c:v>
                </c:pt>
                <c:pt idx="467">
                  <c:v>1.9764000000000028E-2</c:v>
                </c:pt>
                <c:pt idx="468">
                  <c:v>1.9494000000000001E-2</c:v>
                </c:pt>
                <c:pt idx="469">
                  <c:v>2.0004000000000011E-2</c:v>
                </c:pt>
                <c:pt idx="470">
                  <c:v>1.9881000000000031E-2</c:v>
                </c:pt>
                <c:pt idx="471">
                  <c:v>1.9494000000000001E-2</c:v>
                </c:pt>
                <c:pt idx="472">
                  <c:v>1.9282000000000028E-2</c:v>
                </c:pt>
                <c:pt idx="473">
                  <c:v>1.8341000000000024E-2</c:v>
                </c:pt>
                <c:pt idx="474">
                  <c:v>1.9199000000000001E-2</c:v>
                </c:pt>
                <c:pt idx="475">
                  <c:v>1.7842000000000021E-2</c:v>
                </c:pt>
                <c:pt idx="476">
                  <c:v>1.8176999999999999E-2</c:v>
                </c:pt>
                <c:pt idx="477">
                  <c:v>1.9322000000000023E-2</c:v>
                </c:pt>
                <c:pt idx="478">
                  <c:v>2.049200000000001E-2</c:v>
                </c:pt>
                <c:pt idx="479">
                  <c:v>2.0654000000000002E-2</c:v>
                </c:pt>
                <c:pt idx="480">
                  <c:v>1.9979000000000021E-2</c:v>
                </c:pt>
                <c:pt idx="481">
                  <c:v>1.8929000000000022E-2</c:v>
                </c:pt>
                <c:pt idx="482">
                  <c:v>1.7206000000000003E-2</c:v>
                </c:pt>
                <c:pt idx="483">
                  <c:v>1.7688000000000002E-2</c:v>
                </c:pt>
                <c:pt idx="484">
                  <c:v>1.9050000000000001E-2</c:v>
                </c:pt>
                <c:pt idx="485">
                  <c:v>1.8873000000000011E-2</c:v>
                </c:pt>
                <c:pt idx="486">
                  <c:v>1.8738999999999999E-2</c:v>
                </c:pt>
                <c:pt idx="487">
                  <c:v>1.885000000000002E-2</c:v>
                </c:pt>
                <c:pt idx="488">
                  <c:v>1.9252999999999999E-2</c:v>
                </c:pt>
                <c:pt idx="489">
                  <c:v>1.8932000000000022E-2</c:v>
                </c:pt>
                <c:pt idx="490">
                  <c:v>1.8362000000000024E-2</c:v>
                </c:pt>
                <c:pt idx="491">
                  <c:v>1.9703000000000026E-2</c:v>
                </c:pt>
                <c:pt idx="492">
                  <c:v>1.8711999999999999E-2</c:v>
                </c:pt>
                <c:pt idx="493">
                  <c:v>1.8797000000000001E-2</c:v>
                </c:pt>
                <c:pt idx="494">
                  <c:v>1.9054999999999999E-2</c:v>
                </c:pt>
                <c:pt idx="495">
                  <c:v>1.9116000000000001E-2</c:v>
                </c:pt>
                <c:pt idx="496">
                  <c:v>1.9065000000000023E-2</c:v>
                </c:pt>
                <c:pt idx="497">
                  <c:v>2.0473000000000036E-2</c:v>
                </c:pt>
                <c:pt idx="498">
                  <c:v>2.0878000000000011E-2</c:v>
                </c:pt>
                <c:pt idx="499">
                  <c:v>2.0469000000000005E-2</c:v>
                </c:pt>
                <c:pt idx="500">
                  <c:v>2.0267999999999998E-2</c:v>
                </c:pt>
                <c:pt idx="502">
                  <c:v>1.0538E-2</c:v>
                </c:pt>
                <c:pt idx="503">
                  <c:v>8.6500000000000066E-3</c:v>
                </c:pt>
                <c:pt idx="504">
                  <c:v>8.9750000000000229E-3</c:v>
                </c:pt>
                <c:pt idx="505">
                  <c:v>8.8060000000000221E-3</c:v>
                </c:pt>
                <c:pt idx="506">
                  <c:v>8.4370000000000018E-3</c:v>
                </c:pt>
                <c:pt idx="507">
                  <c:v>9.4400000000000022E-3</c:v>
                </c:pt>
                <c:pt idx="508">
                  <c:v>1.1328000000000003E-2</c:v>
                </c:pt>
                <c:pt idx="509">
                  <c:v>1.0213999999999996E-2</c:v>
                </c:pt>
                <c:pt idx="510">
                  <c:v>9.6660000000000218E-3</c:v>
                </c:pt>
                <c:pt idx="511">
                  <c:v>9.3880000000000144E-3</c:v>
                </c:pt>
                <c:pt idx="512">
                  <c:v>9.7230000000000007E-3</c:v>
                </c:pt>
                <c:pt idx="513">
                  <c:v>8.7600000000000022E-3</c:v>
                </c:pt>
                <c:pt idx="514">
                  <c:v>8.2620000000000141E-3</c:v>
                </c:pt>
                <c:pt idx="515">
                  <c:v>9.2510000000000023E-3</c:v>
                </c:pt>
                <c:pt idx="516">
                  <c:v>1.0867999999999999E-2</c:v>
                </c:pt>
                <c:pt idx="517">
                  <c:v>1.1413000000000001E-2</c:v>
                </c:pt>
                <c:pt idx="518">
                  <c:v>1.0407000000000001E-2</c:v>
                </c:pt>
                <c:pt idx="519">
                  <c:v>9.0650000000000244E-3</c:v>
                </c:pt>
                <c:pt idx="520">
                  <c:v>9.4130000000000064E-3</c:v>
                </c:pt>
                <c:pt idx="521">
                  <c:v>9.2080000000000009E-3</c:v>
                </c:pt>
                <c:pt idx="522">
                  <c:v>8.1050000000000046E-3</c:v>
                </c:pt>
                <c:pt idx="523">
                  <c:v>8.9380000000000032E-3</c:v>
                </c:pt>
                <c:pt idx="524">
                  <c:v>9.3960000000000241E-3</c:v>
                </c:pt>
                <c:pt idx="525">
                  <c:v>9.2310000000000014E-3</c:v>
                </c:pt>
                <c:pt idx="526">
                  <c:v>1.0152E-2</c:v>
                </c:pt>
                <c:pt idx="527">
                  <c:v>8.7680000000000032E-3</c:v>
                </c:pt>
                <c:pt idx="528">
                  <c:v>8.330000000000011E-3</c:v>
                </c:pt>
                <c:pt idx="529">
                  <c:v>9.5630000000000142E-3</c:v>
                </c:pt>
                <c:pt idx="530">
                  <c:v>1.0503000000000005E-2</c:v>
                </c:pt>
                <c:pt idx="531">
                  <c:v>1.1315000000000002E-2</c:v>
                </c:pt>
                <c:pt idx="532">
                  <c:v>1.0601000000000001E-2</c:v>
                </c:pt>
                <c:pt idx="533">
                  <c:v>9.883000000000022E-3</c:v>
                </c:pt>
                <c:pt idx="534">
                  <c:v>9.0650000000000244E-3</c:v>
                </c:pt>
                <c:pt idx="535">
                  <c:v>1.0055E-2</c:v>
                </c:pt>
                <c:pt idx="536">
                  <c:v>9.0500000000000146E-3</c:v>
                </c:pt>
                <c:pt idx="537">
                  <c:v>8.7030000000000007E-3</c:v>
                </c:pt>
                <c:pt idx="538">
                  <c:v>8.5400000000000007E-3</c:v>
                </c:pt>
                <c:pt idx="539">
                  <c:v>8.5580000000000048E-3</c:v>
                </c:pt>
                <c:pt idx="540">
                  <c:v>9.7150000000000066E-3</c:v>
                </c:pt>
                <c:pt idx="541">
                  <c:v>9.3570000000000181E-3</c:v>
                </c:pt>
                <c:pt idx="542">
                  <c:v>1.0078999999999998E-2</c:v>
                </c:pt>
                <c:pt idx="543">
                  <c:v>1.0326999999999998E-2</c:v>
                </c:pt>
                <c:pt idx="544">
                  <c:v>1.0305999999999999E-2</c:v>
                </c:pt>
                <c:pt idx="545">
                  <c:v>9.4800000000000145E-3</c:v>
                </c:pt>
                <c:pt idx="546">
                  <c:v>8.6470000000000002E-3</c:v>
                </c:pt>
                <c:pt idx="547">
                  <c:v>8.9500000000000222E-3</c:v>
                </c:pt>
                <c:pt idx="548">
                  <c:v>9.3140000000000046E-3</c:v>
                </c:pt>
                <c:pt idx="549">
                  <c:v>1.0426000000000001E-2</c:v>
                </c:pt>
                <c:pt idx="550">
                  <c:v>1.0449000000000003E-2</c:v>
                </c:pt>
                <c:pt idx="551">
                  <c:v>8.7500000000000026E-3</c:v>
                </c:pt>
                <c:pt idx="552">
                  <c:v>7.8600000000000024E-3</c:v>
                </c:pt>
                <c:pt idx="553">
                  <c:v>8.740000000000003E-3</c:v>
                </c:pt>
                <c:pt idx="554">
                  <c:v>1.1228999999999999E-2</c:v>
                </c:pt>
                <c:pt idx="555">
                  <c:v>1.2874000000000002E-2</c:v>
                </c:pt>
                <c:pt idx="556">
                  <c:v>1.4008E-2</c:v>
                </c:pt>
                <c:pt idx="557">
                  <c:v>1.3369000000000009E-2</c:v>
                </c:pt>
                <c:pt idx="558">
                  <c:v>1.2867999999999999E-2</c:v>
                </c:pt>
                <c:pt idx="559">
                  <c:v>1.3133000000000002E-2</c:v>
                </c:pt>
                <c:pt idx="560">
                  <c:v>1.2171E-2</c:v>
                </c:pt>
                <c:pt idx="561">
                  <c:v>1.196900000000002E-2</c:v>
                </c:pt>
                <c:pt idx="562">
                  <c:v>1.2121000000000003E-2</c:v>
                </c:pt>
                <c:pt idx="563">
                  <c:v>1.3150999999999998E-2</c:v>
                </c:pt>
                <c:pt idx="564">
                  <c:v>1.2351000000000001E-2</c:v>
                </c:pt>
                <c:pt idx="565">
                  <c:v>1.2682000000000013E-2</c:v>
                </c:pt>
                <c:pt idx="566">
                  <c:v>1.2548000000000005E-2</c:v>
                </c:pt>
                <c:pt idx="567">
                  <c:v>1.4133E-2</c:v>
                </c:pt>
                <c:pt idx="568">
                  <c:v>1.3727000000000013E-2</c:v>
                </c:pt>
                <c:pt idx="569">
                  <c:v>1.3043000000000013E-2</c:v>
                </c:pt>
                <c:pt idx="570">
                  <c:v>1.2387000000000002E-2</c:v>
                </c:pt>
                <c:pt idx="571">
                  <c:v>1.1736999999999999E-2</c:v>
                </c:pt>
                <c:pt idx="572">
                  <c:v>1.1914000000000001E-2</c:v>
                </c:pt>
                <c:pt idx="573">
                  <c:v>1.1908000000000018E-2</c:v>
                </c:pt>
                <c:pt idx="574">
                  <c:v>1.2704000000000005E-2</c:v>
                </c:pt>
                <c:pt idx="575">
                  <c:v>1.3568000000000005E-2</c:v>
                </c:pt>
                <c:pt idx="576">
                  <c:v>1.4211999999999994E-2</c:v>
                </c:pt>
                <c:pt idx="577">
                  <c:v>1.2895999999999998E-2</c:v>
                </c:pt>
                <c:pt idx="578">
                  <c:v>1.2521000000000001E-2</c:v>
                </c:pt>
                <c:pt idx="579">
                  <c:v>1.1952000000000015E-2</c:v>
                </c:pt>
                <c:pt idx="580">
                  <c:v>1.2151E-2</c:v>
                </c:pt>
                <c:pt idx="581">
                  <c:v>1.164300000000002E-2</c:v>
                </c:pt>
                <c:pt idx="582">
                  <c:v>1.122000000000002E-2</c:v>
                </c:pt>
                <c:pt idx="583">
                  <c:v>1.1649000000000014E-2</c:v>
                </c:pt>
                <c:pt idx="584">
                  <c:v>1.2344000000000003E-2</c:v>
                </c:pt>
                <c:pt idx="585">
                  <c:v>1.1448000000000015E-2</c:v>
                </c:pt>
                <c:pt idx="586">
                  <c:v>1.0954999999999998E-2</c:v>
                </c:pt>
                <c:pt idx="587">
                  <c:v>1.0983000000000003E-2</c:v>
                </c:pt>
                <c:pt idx="588">
                  <c:v>1.2132E-2</c:v>
                </c:pt>
                <c:pt idx="589">
                  <c:v>1.2950000000000001E-2</c:v>
                </c:pt>
                <c:pt idx="590">
                  <c:v>1.4824000000000007E-2</c:v>
                </c:pt>
                <c:pt idx="591">
                  <c:v>1.4642000000000007E-2</c:v>
                </c:pt>
                <c:pt idx="592">
                  <c:v>1.3609000000000003E-2</c:v>
                </c:pt>
                <c:pt idx="593">
                  <c:v>1.2358999999999988E-2</c:v>
                </c:pt>
                <c:pt idx="594">
                  <c:v>1.2034999999999988E-2</c:v>
                </c:pt>
                <c:pt idx="595">
                  <c:v>1.1942000000000017E-2</c:v>
                </c:pt>
                <c:pt idx="596">
                  <c:v>1.1727000000000015E-2</c:v>
                </c:pt>
                <c:pt idx="597">
                  <c:v>1.1835000000000005E-2</c:v>
                </c:pt>
                <c:pt idx="598">
                  <c:v>1.2463000000000005E-2</c:v>
                </c:pt>
                <c:pt idx="599">
                  <c:v>1.3786000000000014E-2</c:v>
                </c:pt>
                <c:pt idx="600">
                  <c:v>1.4028000000000001E-2</c:v>
                </c:pt>
                <c:pt idx="601">
                  <c:v>1.2890000000000002E-2</c:v>
                </c:pt>
                <c:pt idx="602">
                  <c:v>1.3074000000000002E-2</c:v>
                </c:pt>
                <c:pt idx="603">
                  <c:v>1.2355E-2</c:v>
                </c:pt>
                <c:pt idx="604">
                  <c:v>1.1360000000000023E-2</c:v>
                </c:pt>
                <c:pt idx="605">
                  <c:v>1.0435999999999996E-2</c:v>
                </c:pt>
                <c:pt idx="606">
                  <c:v>1.0846000000000001E-2</c:v>
                </c:pt>
                <c:pt idx="607">
                  <c:v>1.1651000000000016E-2</c:v>
                </c:pt>
                <c:pt idx="608">
                  <c:v>1.1908000000000018E-2</c:v>
                </c:pt>
                <c:pt idx="609">
                  <c:v>1.2256999999999988E-2</c:v>
                </c:pt>
                <c:pt idx="610">
                  <c:v>1.1553000000000009E-2</c:v>
                </c:pt>
                <c:pt idx="611">
                  <c:v>1.2008E-2</c:v>
                </c:pt>
                <c:pt idx="612">
                  <c:v>1.1746000000000012E-2</c:v>
                </c:pt>
                <c:pt idx="613">
                  <c:v>1.3504000000000019E-2</c:v>
                </c:pt>
                <c:pt idx="614">
                  <c:v>1.3227000000000001E-2</c:v>
                </c:pt>
                <c:pt idx="615">
                  <c:v>1.2546000000000003E-2</c:v>
                </c:pt>
                <c:pt idx="616">
                  <c:v>1.2494999999999996E-2</c:v>
                </c:pt>
                <c:pt idx="617">
                  <c:v>1.2983000000000003E-2</c:v>
                </c:pt>
                <c:pt idx="618">
                  <c:v>1.1908000000000018E-2</c:v>
                </c:pt>
                <c:pt idx="619">
                  <c:v>1.2432E-2</c:v>
                </c:pt>
                <c:pt idx="620">
                  <c:v>1.4607999999999998E-2</c:v>
                </c:pt>
                <c:pt idx="621">
                  <c:v>1.5158999999999994E-2</c:v>
                </c:pt>
                <c:pt idx="622">
                  <c:v>1.4825000000000001E-2</c:v>
                </c:pt>
                <c:pt idx="623">
                  <c:v>1.4759E-2</c:v>
                </c:pt>
                <c:pt idx="624">
                  <c:v>1.4820000000000015E-2</c:v>
                </c:pt>
                <c:pt idx="625">
                  <c:v>1.4797999999999988E-2</c:v>
                </c:pt>
                <c:pt idx="626">
                  <c:v>1.4433999999999994E-2</c:v>
                </c:pt>
                <c:pt idx="627">
                  <c:v>1.5713000000000001E-2</c:v>
                </c:pt>
                <c:pt idx="628">
                  <c:v>1.624900000000002E-2</c:v>
                </c:pt>
                <c:pt idx="629">
                  <c:v>1.5070999999999998E-2</c:v>
                </c:pt>
                <c:pt idx="630">
                  <c:v>1.4865000000000001E-2</c:v>
                </c:pt>
                <c:pt idx="631">
                  <c:v>1.4836E-2</c:v>
                </c:pt>
                <c:pt idx="632">
                  <c:v>1.5991999999999999E-2</c:v>
                </c:pt>
                <c:pt idx="633">
                  <c:v>1.6291000000000007E-2</c:v>
                </c:pt>
                <c:pt idx="634">
                  <c:v>1.5607000000000001E-2</c:v>
                </c:pt>
                <c:pt idx="635">
                  <c:v>1.6005000000000005E-2</c:v>
                </c:pt>
                <c:pt idx="636">
                  <c:v>1.5441000000000017E-2</c:v>
                </c:pt>
                <c:pt idx="637">
                  <c:v>1.3857000000000001E-2</c:v>
                </c:pt>
                <c:pt idx="638">
                  <c:v>1.3645000000000011E-2</c:v>
                </c:pt>
                <c:pt idx="639">
                  <c:v>1.4766000000000001E-2</c:v>
                </c:pt>
                <c:pt idx="640">
                  <c:v>1.5650000000000004E-2</c:v>
                </c:pt>
                <c:pt idx="641">
                  <c:v>1.6879999999999999E-2</c:v>
                </c:pt>
                <c:pt idx="642">
                  <c:v>1.6993000000000022E-2</c:v>
                </c:pt>
                <c:pt idx="643">
                  <c:v>1.6577999999999999E-2</c:v>
                </c:pt>
                <c:pt idx="644">
                  <c:v>1.5576000000000001E-2</c:v>
                </c:pt>
                <c:pt idx="645">
                  <c:v>1.5136000000000002E-2</c:v>
                </c:pt>
                <c:pt idx="646">
                  <c:v>1.4566000000000003E-2</c:v>
                </c:pt>
                <c:pt idx="647">
                  <c:v>1.5021000000000003E-2</c:v>
                </c:pt>
                <c:pt idx="648">
                  <c:v>1.5599999999999998E-2</c:v>
                </c:pt>
                <c:pt idx="649">
                  <c:v>1.6688000000000022E-2</c:v>
                </c:pt>
                <c:pt idx="650">
                  <c:v>1.7585000000000007E-2</c:v>
                </c:pt>
                <c:pt idx="651">
                  <c:v>1.7476000000000002E-2</c:v>
                </c:pt>
                <c:pt idx="652">
                  <c:v>1.6574000000000005E-2</c:v>
                </c:pt>
                <c:pt idx="653">
                  <c:v>1.6190000000000013E-2</c:v>
                </c:pt>
                <c:pt idx="654">
                  <c:v>1.6062000000000024E-2</c:v>
                </c:pt>
                <c:pt idx="655">
                  <c:v>1.6205000000000021E-2</c:v>
                </c:pt>
                <c:pt idx="656">
                  <c:v>1.4882000000000001E-2</c:v>
                </c:pt>
                <c:pt idx="657">
                  <c:v>1.5198999999999994E-2</c:v>
                </c:pt>
                <c:pt idx="658">
                  <c:v>1.6125000000000007E-2</c:v>
                </c:pt>
                <c:pt idx="659">
                  <c:v>1.6379999999999999E-2</c:v>
                </c:pt>
                <c:pt idx="660">
                  <c:v>1.6385000000000021E-2</c:v>
                </c:pt>
                <c:pt idx="661">
                  <c:v>1.5879999999999998E-2</c:v>
                </c:pt>
                <c:pt idx="662">
                  <c:v>1.4931000000000003E-2</c:v>
                </c:pt>
                <c:pt idx="663">
                  <c:v>1.5684000000000007E-2</c:v>
                </c:pt>
                <c:pt idx="664">
                  <c:v>1.6778999999999999E-2</c:v>
                </c:pt>
                <c:pt idx="665">
                  <c:v>1.7502000000000007E-2</c:v>
                </c:pt>
                <c:pt idx="666">
                  <c:v>1.5717999999999999E-2</c:v>
                </c:pt>
                <c:pt idx="667">
                  <c:v>1.4484000000000002E-2</c:v>
                </c:pt>
                <c:pt idx="668">
                  <c:v>1.4789000000000005E-2</c:v>
                </c:pt>
                <c:pt idx="669">
                  <c:v>1.5589000000000007E-2</c:v>
                </c:pt>
                <c:pt idx="670">
                  <c:v>1.5767000000000007E-2</c:v>
                </c:pt>
                <c:pt idx="671">
                  <c:v>1.4905000000000005E-2</c:v>
                </c:pt>
                <c:pt idx="672">
                  <c:v>1.5419E-2</c:v>
                </c:pt>
                <c:pt idx="673">
                  <c:v>1.6899000000000004E-2</c:v>
                </c:pt>
                <c:pt idx="674">
                  <c:v>1.6428000000000026E-2</c:v>
                </c:pt>
                <c:pt idx="675">
                  <c:v>1.5737000000000001E-2</c:v>
                </c:pt>
                <c:pt idx="676">
                  <c:v>1.4748000000000002E-2</c:v>
                </c:pt>
                <c:pt idx="677">
                  <c:v>1.5428000000000009E-2</c:v>
                </c:pt>
                <c:pt idx="678">
                  <c:v>1.4740000000000003E-2</c:v>
                </c:pt>
                <c:pt idx="679">
                  <c:v>1.4919999999999998E-2</c:v>
                </c:pt>
                <c:pt idx="680">
                  <c:v>1.4645000000000005E-2</c:v>
                </c:pt>
                <c:pt idx="681">
                  <c:v>1.5582000000000019E-2</c:v>
                </c:pt>
                <c:pt idx="682">
                  <c:v>1.5747000000000021E-2</c:v>
                </c:pt>
                <c:pt idx="683">
                  <c:v>1.6919000000000003E-2</c:v>
                </c:pt>
                <c:pt idx="684">
                  <c:v>1.7721000000000021E-2</c:v>
                </c:pt>
                <c:pt idx="685">
                  <c:v>1.686600000000002E-2</c:v>
                </c:pt>
                <c:pt idx="686">
                  <c:v>1.6164000000000022E-2</c:v>
                </c:pt>
                <c:pt idx="687">
                  <c:v>1.5743000000000021E-2</c:v>
                </c:pt>
                <c:pt idx="688">
                  <c:v>1.5155000000000002E-2</c:v>
                </c:pt>
                <c:pt idx="689">
                  <c:v>1.5753000000000003E-2</c:v>
                </c:pt>
                <c:pt idx="690">
                  <c:v>1.6053000000000001E-2</c:v>
                </c:pt>
                <c:pt idx="691">
                  <c:v>1.6947000000000028E-2</c:v>
                </c:pt>
                <c:pt idx="692">
                  <c:v>1.6240000000000025E-2</c:v>
                </c:pt>
                <c:pt idx="693">
                  <c:v>1.6116000000000002E-2</c:v>
                </c:pt>
                <c:pt idx="694">
                  <c:v>1.5648000000000002E-2</c:v>
                </c:pt>
                <c:pt idx="695">
                  <c:v>1.534100000000002E-2</c:v>
                </c:pt>
                <c:pt idx="696">
                  <c:v>1.5597E-2</c:v>
                </c:pt>
                <c:pt idx="697">
                  <c:v>1.5701000000000024E-2</c:v>
                </c:pt>
                <c:pt idx="698">
                  <c:v>1.5918999999999999E-2</c:v>
                </c:pt>
                <c:pt idx="699">
                  <c:v>1.6756000000000007E-2</c:v>
                </c:pt>
                <c:pt idx="700">
                  <c:v>1.6440000000000024E-2</c:v>
                </c:pt>
                <c:pt idx="701">
                  <c:v>1.5317000000000001E-2</c:v>
                </c:pt>
                <c:pt idx="702">
                  <c:v>1.4369000000000002E-2</c:v>
                </c:pt>
                <c:pt idx="703">
                  <c:v>1.5429999999999999E-2</c:v>
                </c:pt>
                <c:pt idx="704">
                  <c:v>1.6208000000000007E-2</c:v>
                </c:pt>
                <c:pt idx="705">
                  <c:v>1.6586000000000021E-2</c:v>
                </c:pt>
                <c:pt idx="706">
                  <c:v>1.6119000000000001E-2</c:v>
                </c:pt>
                <c:pt idx="707">
                  <c:v>1.6542000000000025E-2</c:v>
                </c:pt>
                <c:pt idx="708">
                  <c:v>1.6215000000000007E-2</c:v>
                </c:pt>
                <c:pt idx="709">
                  <c:v>1.5782000000000022E-2</c:v>
                </c:pt>
                <c:pt idx="710">
                  <c:v>1.6417999999999999E-2</c:v>
                </c:pt>
                <c:pt idx="711">
                  <c:v>1.6426000000000024E-2</c:v>
                </c:pt>
                <c:pt idx="712">
                  <c:v>1.6667000000000022E-2</c:v>
                </c:pt>
                <c:pt idx="713">
                  <c:v>1.5565000000000018E-2</c:v>
                </c:pt>
                <c:pt idx="714">
                  <c:v>1.4787000000000003E-2</c:v>
                </c:pt>
                <c:pt idx="715">
                  <c:v>1.5308000000000007E-2</c:v>
                </c:pt>
                <c:pt idx="716">
                  <c:v>1.5675999999999999E-2</c:v>
                </c:pt>
                <c:pt idx="717">
                  <c:v>1.6486000000000021E-2</c:v>
                </c:pt>
                <c:pt idx="718">
                  <c:v>1.5505000000000003E-2</c:v>
                </c:pt>
                <c:pt idx="719">
                  <c:v>1.4436999999999988E-2</c:v>
                </c:pt>
                <c:pt idx="720">
                  <c:v>1.5916000000000003E-2</c:v>
                </c:pt>
                <c:pt idx="721">
                  <c:v>1.7662000000000021E-2</c:v>
                </c:pt>
                <c:pt idx="722">
                  <c:v>1.7384000000000007E-2</c:v>
                </c:pt>
                <c:pt idx="723">
                  <c:v>1.6327000000000022E-2</c:v>
                </c:pt>
                <c:pt idx="724">
                  <c:v>1.6205000000000021E-2</c:v>
                </c:pt>
                <c:pt idx="725">
                  <c:v>1.6211000000000007E-2</c:v>
                </c:pt>
                <c:pt idx="726">
                  <c:v>1.6159000000000003E-2</c:v>
                </c:pt>
                <c:pt idx="727">
                  <c:v>1.4751000000000002E-2</c:v>
                </c:pt>
                <c:pt idx="728">
                  <c:v>1.4175999999999998E-2</c:v>
                </c:pt>
                <c:pt idx="729">
                  <c:v>1.5129999999999998E-2</c:v>
                </c:pt>
                <c:pt idx="730">
                  <c:v>1.6133999999999999E-2</c:v>
                </c:pt>
                <c:pt idx="731">
                  <c:v>1.7439000000000003E-2</c:v>
                </c:pt>
                <c:pt idx="732">
                  <c:v>1.6726000000000022E-2</c:v>
                </c:pt>
                <c:pt idx="733">
                  <c:v>1.4659999999999998E-2</c:v>
                </c:pt>
                <c:pt idx="734">
                  <c:v>1.5866000000000022E-2</c:v>
                </c:pt>
                <c:pt idx="735">
                  <c:v>1.5380000000000015E-2</c:v>
                </c:pt>
                <c:pt idx="736">
                  <c:v>1.5663000000000021E-2</c:v>
                </c:pt>
                <c:pt idx="737">
                  <c:v>1.4970000000000002E-2</c:v>
                </c:pt>
                <c:pt idx="738">
                  <c:v>1.4005000000000002E-2</c:v>
                </c:pt>
                <c:pt idx="739">
                  <c:v>1.5222000000000001E-2</c:v>
                </c:pt>
                <c:pt idx="740">
                  <c:v>1.6053000000000001E-2</c:v>
                </c:pt>
                <c:pt idx="741">
                  <c:v>1.6904000000000023E-2</c:v>
                </c:pt>
                <c:pt idx="742">
                  <c:v>1.6147000000000026E-2</c:v>
                </c:pt>
                <c:pt idx="743">
                  <c:v>1.656400000000002E-2</c:v>
                </c:pt>
                <c:pt idx="744">
                  <c:v>1.6321000000000023E-2</c:v>
                </c:pt>
                <c:pt idx="745">
                  <c:v>1.5376000000000001E-2</c:v>
                </c:pt>
                <c:pt idx="746">
                  <c:v>1.4526000000000002E-2</c:v>
                </c:pt>
                <c:pt idx="747">
                  <c:v>1.4333E-2</c:v>
                </c:pt>
                <c:pt idx="748">
                  <c:v>1.5344000000000005E-2</c:v>
                </c:pt>
                <c:pt idx="749">
                  <c:v>1.6580000000000025E-2</c:v>
                </c:pt>
                <c:pt idx="750">
                  <c:v>1.6441000000000025E-2</c:v>
                </c:pt>
                <c:pt idx="751">
                  <c:v>1.5886000000000022E-2</c:v>
                </c:pt>
                <c:pt idx="753">
                  <c:v>9.4410000000000032E-3</c:v>
                </c:pt>
                <c:pt idx="754">
                  <c:v>8.8390000000000048E-3</c:v>
                </c:pt>
                <c:pt idx="755">
                  <c:v>7.9820000000000117E-3</c:v>
                </c:pt>
                <c:pt idx="756">
                  <c:v>9.0960000000000155E-3</c:v>
                </c:pt>
                <c:pt idx="757">
                  <c:v>1.0208000000000002E-2</c:v>
                </c:pt>
                <c:pt idx="758">
                  <c:v>1.0141000000000009E-2</c:v>
                </c:pt>
                <c:pt idx="759">
                  <c:v>1.0440000000000003E-2</c:v>
                </c:pt>
                <c:pt idx="760">
                  <c:v>9.1750000000000165E-3</c:v>
                </c:pt>
                <c:pt idx="761">
                  <c:v>9.1550000000000242E-3</c:v>
                </c:pt>
                <c:pt idx="762">
                  <c:v>9.7310000000000001E-3</c:v>
                </c:pt>
                <c:pt idx="763">
                  <c:v>1.0694E-2</c:v>
                </c:pt>
                <c:pt idx="764">
                  <c:v>1.0518999999999994E-2</c:v>
                </c:pt>
                <c:pt idx="765">
                  <c:v>1.0154999999999996E-2</c:v>
                </c:pt>
                <c:pt idx="766">
                  <c:v>1.0600000000000016E-2</c:v>
                </c:pt>
                <c:pt idx="767">
                  <c:v>1.0083000000000003E-2</c:v>
                </c:pt>
                <c:pt idx="768">
                  <c:v>1.0194E-2</c:v>
                </c:pt>
                <c:pt idx="769">
                  <c:v>9.6240000000000006E-3</c:v>
                </c:pt>
                <c:pt idx="770">
                  <c:v>9.5730000000000173E-3</c:v>
                </c:pt>
                <c:pt idx="771">
                  <c:v>1.0544000000000001E-2</c:v>
                </c:pt>
                <c:pt idx="772">
                  <c:v>1.1427000000000003E-2</c:v>
                </c:pt>
                <c:pt idx="773">
                  <c:v>1.0877E-2</c:v>
                </c:pt>
                <c:pt idx="774">
                  <c:v>8.7640000000000027E-3</c:v>
                </c:pt>
                <c:pt idx="775">
                  <c:v>8.7960000000000104E-3</c:v>
                </c:pt>
                <c:pt idx="776">
                  <c:v>9.5480000000000009E-3</c:v>
                </c:pt>
                <c:pt idx="777">
                  <c:v>1.0607999999999999E-2</c:v>
                </c:pt>
                <c:pt idx="778">
                  <c:v>9.883000000000022E-3</c:v>
                </c:pt>
                <c:pt idx="779">
                  <c:v>9.1410000000000016E-3</c:v>
                </c:pt>
                <c:pt idx="780">
                  <c:v>8.7980000000000003E-3</c:v>
                </c:pt>
                <c:pt idx="781">
                  <c:v>8.2840000000000032E-3</c:v>
                </c:pt>
                <c:pt idx="782">
                  <c:v>9.3770000000000207E-3</c:v>
                </c:pt>
                <c:pt idx="783">
                  <c:v>9.1720000000000187E-3</c:v>
                </c:pt>
                <c:pt idx="784">
                  <c:v>1.0087E-2</c:v>
                </c:pt>
                <c:pt idx="785">
                  <c:v>9.198000000000003E-3</c:v>
                </c:pt>
                <c:pt idx="786">
                  <c:v>8.8610000000000147E-3</c:v>
                </c:pt>
                <c:pt idx="787">
                  <c:v>8.7970000000000027E-3</c:v>
                </c:pt>
                <c:pt idx="788">
                  <c:v>8.9940000000000141E-3</c:v>
                </c:pt>
                <c:pt idx="789">
                  <c:v>8.0130000000000028E-3</c:v>
                </c:pt>
                <c:pt idx="790">
                  <c:v>7.6420000000000012E-3</c:v>
                </c:pt>
                <c:pt idx="791">
                  <c:v>8.8220000000000225E-3</c:v>
                </c:pt>
                <c:pt idx="792">
                  <c:v>1.0787000000000001E-2</c:v>
                </c:pt>
                <c:pt idx="793">
                  <c:v>9.9890000000000222E-3</c:v>
                </c:pt>
                <c:pt idx="794">
                  <c:v>8.9580000000000163E-3</c:v>
                </c:pt>
                <c:pt idx="795">
                  <c:v>8.7600000000000022E-3</c:v>
                </c:pt>
                <c:pt idx="796">
                  <c:v>9.1830000000000158E-3</c:v>
                </c:pt>
                <c:pt idx="797">
                  <c:v>9.7080000000000031E-3</c:v>
                </c:pt>
                <c:pt idx="798">
                  <c:v>9.9110000000000066E-3</c:v>
                </c:pt>
                <c:pt idx="799">
                  <c:v>1.0610000000000001E-2</c:v>
                </c:pt>
                <c:pt idx="800">
                  <c:v>1.0598E-2</c:v>
                </c:pt>
                <c:pt idx="801">
                  <c:v>9.550000000000022E-3</c:v>
                </c:pt>
                <c:pt idx="802">
                  <c:v>9.6630000000000067E-3</c:v>
                </c:pt>
                <c:pt idx="803">
                  <c:v>1.0017999999999985E-2</c:v>
                </c:pt>
                <c:pt idx="804">
                  <c:v>9.9190000000000163E-3</c:v>
                </c:pt>
                <c:pt idx="805">
                  <c:v>9.6020000000000046E-3</c:v>
                </c:pt>
                <c:pt idx="806">
                  <c:v>8.4950000000000147E-3</c:v>
                </c:pt>
                <c:pt idx="807">
                  <c:v>8.7730000000000048E-3</c:v>
                </c:pt>
                <c:pt idx="808">
                  <c:v>9.4300000000000044E-3</c:v>
                </c:pt>
                <c:pt idx="809">
                  <c:v>9.5620000000000184E-3</c:v>
                </c:pt>
                <c:pt idx="810">
                  <c:v>9.4720000000000221E-3</c:v>
                </c:pt>
                <c:pt idx="811">
                  <c:v>8.9560000000000178E-3</c:v>
                </c:pt>
                <c:pt idx="812">
                  <c:v>8.8000000000000144E-3</c:v>
                </c:pt>
                <c:pt idx="813">
                  <c:v>9.1640000000000141E-3</c:v>
                </c:pt>
                <c:pt idx="814">
                  <c:v>8.8740000000000173E-3</c:v>
                </c:pt>
                <c:pt idx="815">
                  <c:v>9.0890000000000068E-3</c:v>
                </c:pt>
                <c:pt idx="816">
                  <c:v>9.5550000000000218E-3</c:v>
                </c:pt>
                <c:pt idx="817">
                  <c:v>9.9590000000000165E-3</c:v>
                </c:pt>
                <c:pt idx="818">
                  <c:v>1.0569000000000005E-2</c:v>
                </c:pt>
                <c:pt idx="819">
                  <c:v>9.9740000000000141E-3</c:v>
                </c:pt>
                <c:pt idx="820">
                  <c:v>9.3210000000000064E-3</c:v>
                </c:pt>
                <c:pt idx="821">
                  <c:v>8.8910000000000065E-3</c:v>
                </c:pt>
                <c:pt idx="822">
                  <c:v>9.1290000000000121E-3</c:v>
                </c:pt>
                <c:pt idx="823">
                  <c:v>9.3740000000000143E-3</c:v>
                </c:pt>
                <c:pt idx="824">
                  <c:v>9.9340000000000123E-3</c:v>
                </c:pt>
                <c:pt idx="825">
                  <c:v>1.0407000000000001E-2</c:v>
                </c:pt>
                <c:pt idx="826">
                  <c:v>9.4190000000000124E-3</c:v>
                </c:pt>
                <c:pt idx="827">
                  <c:v>8.6420000000000021E-3</c:v>
                </c:pt>
                <c:pt idx="828">
                  <c:v>8.3340000000000046E-3</c:v>
                </c:pt>
                <c:pt idx="829">
                  <c:v>9.0230000000000067E-3</c:v>
                </c:pt>
                <c:pt idx="830">
                  <c:v>1.0076999999999996E-2</c:v>
                </c:pt>
                <c:pt idx="831">
                  <c:v>9.4420000000000164E-3</c:v>
                </c:pt>
                <c:pt idx="832">
                  <c:v>9.6820000000000048E-3</c:v>
                </c:pt>
                <c:pt idx="833">
                  <c:v>1.0482999999999999E-2</c:v>
                </c:pt>
                <c:pt idx="834">
                  <c:v>9.6540000000000063E-3</c:v>
                </c:pt>
                <c:pt idx="835">
                  <c:v>8.9860000000000183E-3</c:v>
                </c:pt>
                <c:pt idx="836">
                  <c:v>8.8060000000000221E-3</c:v>
                </c:pt>
                <c:pt idx="837">
                  <c:v>9.5930000000000026E-3</c:v>
                </c:pt>
                <c:pt idx="838">
                  <c:v>8.9530000000000165E-3</c:v>
                </c:pt>
                <c:pt idx="839">
                  <c:v>8.2780000000000006E-3</c:v>
                </c:pt>
                <c:pt idx="840">
                  <c:v>1.0082000000000002E-2</c:v>
                </c:pt>
                <c:pt idx="841">
                  <c:v>1.0305999999999999E-2</c:v>
                </c:pt>
                <c:pt idx="842">
                  <c:v>8.2260000000000007E-3</c:v>
                </c:pt>
                <c:pt idx="843">
                  <c:v>8.0880000000000066E-3</c:v>
                </c:pt>
                <c:pt idx="844">
                  <c:v>9.7220000000000067E-3</c:v>
                </c:pt>
                <c:pt idx="845">
                  <c:v>1.0216999999999988E-2</c:v>
                </c:pt>
                <c:pt idx="846">
                  <c:v>1.0093999999999994E-2</c:v>
                </c:pt>
                <c:pt idx="847">
                  <c:v>8.4950000000000147E-3</c:v>
                </c:pt>
                <c:pt idx="848">
                  <c:v>8.6530000000000183E-3</c:v>
                </c:pt>
                <c:pt idx="849">
                  <c:v>9.2260000000000068E-3</c:v>
                </c:pt>
                <c:pt idx="850">
                  <c:v>9.4650000000000237E-3</c:v>
                </c:pt>
                <c:pt idx="851">
                  <c:v>8.4560000000000243E-3</c:v>
                </c:pt>
                <c:pt idx="852">
                  <c:v>8.5770000000000048E-3</c:v>
                </c:pt>
                <c:pt idx="853">
                  <c:v>9.2830000000000048E-3</c:v>
                </c:pt>
                <c:pt idx="854">
                  <c:v>8.4310000000000027E-3</c:v>
                </c:pt>
                <c:pt idx="855">
                  <c:v>8.1260000000000047E-3</c:v>
                </c:pt>
                <c:pt idx="856">
                  <c:v>8.9170000000000048E-3</c:v>
                </c:pt>
                <c:pt idx="857">
                  <c:v>8.5870000000000044E-3</c:v>
                </c:pt>
                <c:pt idx="858">
                  <c:v>8.1490000000000017E-3</c:v>
                </c:pt>
                <c:pt idx="859">
                  <c:v>7.1549999999999999E-3</c:v>
                </c:pt>
                <c:pt idx="860">
                  <c:v>7.5460000000000102E-3</c:v>
                </c:pt>
                <c:pt idx="861">
                  <c:v>7.9910000000000137E-3</c:v>
                </c:pt>
                <c:pt idx="862">
                  <c:v>9.0400000000000046E-3</c:v>
                </c:pt>
                <c:pt idx="863">
                  <c:v>1.0036E-2</c:v>
                </c:pt>
                <c:pt idx="864">
                  <c:v>1.0182000000000005E-2</c:v>
                </c:pt>
                <c:pt idx="865">
                  <c:v>1.0010999999999996E-2</c:v>
                </c:pt>
                <c:pt idx="866">
                  <c:v>9.6040000000000066E-3</c:v>
                </c:pt>
                <c:pt idx="867">
                  <c:v>9.4380000000000037E-3</c:v>
                </c:pt>
                <c:pt idx="868">
                  <c:v>9.0820000000000067E-3</c:v>
                </c:pt>
                <c:pt idx="869">
                  <c:v>9.0100000000000024E-3</c:v>
                </c:pt>
                <c:pt idx="870">
                  <c:v>9.5850000000000223E-3</c:v>
                </c:pt>
                <c:pt idx="871">
                  <c:v>1.0829999999999999E-2</c:v>
                </c:pt>
                <c:pt idx="872">
                  <c:v>1.0730000000000003E-2</c:v>
                </c:pt>
                <c:pt idx="873">
                  <c:v>9.3330000000000045E-3</c:v>
                </c:pt>
                <c:pt idx="874">
                  <c:v>8.1790000000000144E-3</c:v>
                </c:pt>
                <c:pt idx="875">
                  <c:v>8.4700000000000122E-3</c:v>
                </c:pt>
                <c:pt idx="876">
                  <c:v>9.3310000000000025E-3</c:v>
                </c:pt>
                <c:pt idx="877">
                  <c:v>9.8260000000000222E-3</c:v>
                </c:pt>
                <c:pt idx="878">
                  <c:v>8.9450000000000068E-3</c:v>
                </c:pt>
                <c:pt idx="879">
                  <c:v>9.3970000000000147E-3</c:v>
                </c:pt>
                <c:pt idx="880">
                  <c:v>9.2620000000000185E-3</c:v>
                </c:pt>
                <c:pt idx="881">
                  <c:v>8.367000000000022E-3</c:v>
                </c:pt>
                <c:pt idx="882">
                  <c:v>7.6660000000000061E-3</c:v>
                </c:pt>
                <c:pt idx="883">
                  <c:v>7.4640000000000071E-3</c:v>
                </c:pt>
                <c:pt idx="884">
                  <c:v>8.9050000000000223E-3</c:v>
                </c:pt>
                <c:pt idx="885">
                  <c:v>9.4150000000000223E-3</c:v>
                </c:pt>
                <c:pt idx="886">
                  <c:v>9.0200000000000124E-3</c:v>
                </c:pt>
                <c:pt idx="887">
                  <c:v>8.6530000000000183E-3</c:v>
                </c:pt>
                <c:pt idx="888">
                  <c:v>8.4140000000000048E-3</c:v>
                </c:pt>
                <c:pt idx="889">
                  <c:v>9.7810000000000032E-3</c:v>
                </c:pt>
                <c:pt idx="890">
                  <c:v>9.9030000000000125E-3</c:v>
                </c:pt>
                <c:pt idx="891">
                  <c:v>1.0298999999999996E-2</c:v>
                </c:pt>
                <c:pt idx="892">
                  <c:v>9.4990000000000144E-3</c:v>
                </c:pt>
                <c:pt idx="893">
                  <c:v>9.3080000000000124E-3</c:v>
                </c:pt>
                <c:pt idx="894">
                  <c:v>8.3250000000000147E-3</c:v>
                </c:pt>
                <c:pt idx="895">
                  <c:v>7.9020000000000114E-3</c:v>
                </c:pt>
                <c:pt idx="896">
                  <c:v>7.5770000000000091E-3</c:v>
                </c:pt>
                <c:pt idx="897">
                  <c:v>7.680000000000008E-3</c:v>
                </c:pt>
                <c:pt idx="898">
                  <c:v>7.9310000000000162E-3</c:v>
                </c:pt>
                <c:pt idx="899">
                  <c:v>8.8690000000000244E-3</c:v>
                </c:pt>
                <c:pt idx="900">
                  <c:v>1.0119E-2</c:v>
                </c:pt>
                <c:pt idx="901">
                  <c:v>9.890000000000022E-3</c:v>
                </c:pt>
                <c:pt idx="902">
                  <c:v>1.0472E-2</c:v>
                </c:pt>
                <c:pt idx="903">
                  <c:v>9.6750000000000221E-3</c:v>
                </c:pt>
                <c:pt idx="904">
                  <c:v>9.3520000000000304E-3</c:v>
                </c:pt>
                <c:pt idx="905">
                  <c:v>8.2730000000000008E-3</c:v>
                </c:pt>
                <c:pt idx="906">
                  <c:v>8.8930000000000207E-3</c:v>
                </c:pt>
                <c:pt idx="907">
                  <c:v>8.8940000000000043E-3</c:v>
                </c:pt>
                <c:pt idx="908">
                  <c:v>8.7760000000000025E-3</c:v>
                </c:pt>
                <c:pt idx="909">
                  <c:v>8.6130000000000026E-3</c:v>
                </c:pt>
                <c:pt idx="910">
                  <c:v>8.8370000000000028E-3</c:v>
                </c:pt>
                <c:pt idx="911">
                  <c:v>9.1170000000000018E-3</c:v>
                </c:pt>
                <c:pt idx="912">
                  <c:v>8.9430000000000048E-3</c:v>
                </c:pt>
                <c:pt idx="913">
                  <c:v>9.7210000000000005E-3</c:v>
                </c:pt>
                <c:pt idx="914">
                  <c:v>9.8020000000000242E-3</c:v>
                </c:pt>
                <c:pt idx="915">
                  <c:v>9.3960000000000241E-3</c:v>
                </c:pt>
                <c:pt idx="916">
                  <c:v>9.9360000000000143E-3</c:v>
                </c:pt>
                <c:pt idx="917">
                  <c:v>9.2070000000000051E-3</c:v>
                </c:pt>
                <c:pt idx="918">
                  <c:v>9.0880000000000006E-3</c:v>
                </c:pt>
                <c:pt idx="919">
                  <c:v>9.4720000000000221E-3</c:v>
                </c:pt>
                <c:pt idx="920">
                  <c:v>1.0581999999999999E-2</c:v>
                </c:pt>
                <c:pt idx="921">
                  <c:v>1.0165000000000002E-2</c:v>
                </c:pt>
                <c:pt idx="922">
                  <c:v>8.9680000000000124E-3</c:v>
                </c:pt>
                <c:pt idx="923">
                  <c:v>8.5810000000000105E-3</c:v>
                </c:pt>
                <c:pt idx="924">
                  <c:v>9.1620000000000156E-3</c:v>
                </c:pt>
                <c:pt idx="925">
                  <c:v>9.4740000000000067E-3</c:v>
                </c:pt>
                <c:pt idx="926">
                  <c:v>9.8130000000000144E-3</c:v>
                </c:pt>
                <c:pt idx="927">
                  <c:v>8.8670000000000242E-3</c:v>
                </c:pt>
                <c:pt idx="928">
                  <c:v>8.6600000000000045E-3</c:v>
                </c:pt>
                <c:pt idx="929">
                  <c:v>8.1850000000000048E-3</c:v>
                </c:pt>
                <c:pt idx="930">
                  <c:v>7.9940000000000098E-3</c:v>
                </c:pt>
                <c:pt idx="931">
                  <c:v>8.5680000000000027E-3</c:v>
                </c:pt>
                <c:pt idx="932">
                  <c:v>8.7310000000000009E-3</c:v>
                </c:pt>
                <c:pt idx="933">
                  <c:v>9.3210000000000064E-3</c:v>
                </c:pt>
                <c:pt idx="934">
                  <c:v>8.9460000000000026E-3</c:v>
                </c:pt>
                <c:pt idx="935">
                  <c:v>8.0590000000000175E-3</c:v>
                </c:pt>
                <c:pt idx="936">
                  <c:v>8.0240000000000051E-3</c:v>
                </c:pt>
                <c:pt idx="937">
                  <c:v>7.5180000000000073E-3</c:v>
                </c:pt>
                <c:pt idx="938">
                  <c:v>8.4410000000000006E-3</c:v>
                </c:pt>
                <c:pt idx="939">
                  <c:v>9.2540000000000122E-3</c:v>
                </c:pt>
                <c:pt idx="940">
                  <c:v>8.9760000000000222E-3</c:v>
                </c:pt>
                <c:pt idx="941">
                  <c:v>8.6650000000000147E-3</c:v>
                </c:pt>
                <c:pt idx="942">
                  <c:v>8.673000000000014E-3</c:v>
                </c:pt>
                <c:pt idx="943">
                  <c:v>8.8960000000000219E-3</c:v>
                </c:pt>
                <c:pt idx="944">
                  <c:v>9.6500000000000145E-3</c:v>
                </c:pt>
                <c:pt idx="945">
                  <c:v>1.0641000000000001E-2</c:v>
                </c:pt>
                <c:pt idx="946">
                  <c:v>1.0596E-2</c:v>
                </c:pt>
                <c:pt idx="947">
                  <c:v>9.9840000000000068E-3</c:v>
                </c:pt>
                <c:pt idx="948">
                  <c:v>9.224000000000003E-3</c:v>
                </c:pt>
                <c:pt idx="949">
                  <c:v>8.6560000000000144E-3</c:v>
                </c:pt>
                <c:pt idx="950">
                  <c:v>8.5950000000000158E-3</c:v>
                </c:pt>
                <c:pt idx="951">
                  <c:v>7.897000000000003E-3</c:v>
                </c:pt>
                <c:pt idx="952">
                  <c:v>6.2770000000000083E-3</c:v>
                </c:pt>
                <c:pt idx="953">
                  <c:v>7.2790000000000138E-3</c:v>
                </c:pt>
                <c:pt idx="954">
                  <c:v>8.201E-3</c:v>
                </c:pt>
                <c:pt idx="955">
                  <c:v>8.4870000000000067E-3</c:v>
                </c:pt>
                <c:pt idx="956">
                  <c:v>9.490000000000014E-3</c:v>
                </c:pt>
                <c:pt idx="957">
                  <c:v>9.406000000000022E-3</c:v>
                </c:pt>
                <c:pt idx="958">
                  <c:v>8.3260000000000122E-3</c:v>
                </c:pt>
                <c:pt idx="959">
                  <c:v>8.2200000000000051E-3</c:v>
                </c:pt>
                <c:pt idx="960">
                  <c:v>7.8760000000000097E-3</c:v>
                </c:pt>
                <c:pt idx="961">
                  <c:v>7.6700000000000093E-3</c:v>
                </c:pt>
                <c:pt idx="962">
                  <c:v>8.2660000000000025E-3</c:v>
                </c:pt>
                <c:pt idx="963">
                  <c:v>8.9340000000000027E-3</c:v>
                </c:pt>
                <c:pt idx="964">
                  <c:v>9.8090000000000243E-3</c:v>
                </c:pt>
                <c:pt idx="965">
                  <c:v>9.5960000000000125E-3</c:v>
                </c:pt>
                <c:pt idx="966">
                  <c:v>8.7270000000000004E-3</c:v>
                </c:pt>
                <c:pt idx="967">
                  <c:v>8.330000000000011E-3</c:v>
                </c:pt>
                <c:pt idx="968">
                  <c:v>9.1100000000000122E-3</c:v>
                </c:pt>
                <c:pt idx="969">
                  <c:v>9.4220000000000068E-3</c:v>
                </c:pt>
                <c:pt idx="970">
                  <c:v>9.320000000000014E-3</c:v>
                </c:pt>
                <c:pt idx="971">
                  <c:v>9.0540000000000065E-3</c:v>
                </c:pt>
                <c:pt idx="972">
                  <c:v>8.8470000000000024E-3</c:v>
                </c:pt>
                <c:pt idx="973">
                  <c:v>8.0930000000000047E-3</c:v>
                </c:pt>
                <c:pt idx="974">
                  <c:v>8.0530000000000219E-3</c:v>
                </c:pt>
                <c:pt idx="975">
                  <c:v>8.5320000000000066E-3</c:v>
                </c:pt>
                <c:pt idx="976">
                  <c:v>1.0161000000000003E-2</c:v>
                </c:pt>
                <c:pt idx="977">
                  <c:v>1.0068000000000001E-2</c:v>
                </c:pt>
                <c:pt idx="978">
                  <c:v>1.0191E-2</c:v>
                </c:pt>
                <c:pt idx="979">
                  <c:v>9.029000000000011E-3</c:v>
                </c:pt>
                <c:pt idx="980">
                  <c:v>8.177000000000002E-3</c:v>
                </c:pt>
                <c:pt idx="981">
                  <c:v>8.0020000000000143E-3</c:v>
                </c:pt>
                <c:pt idx="982">
                  <c:v>1.0083000000000003E-2</c:v>
                </c:pt>
                <c:pt idx="983">
                  <c:v>1.0645000000000005E-2</c:v>
                </c:pt>
                <c:pt idx="984">
                  <c:v>1.0430000000000005E-2</c:v>
                </c:pt>
                <c:pt idx="985">
                  <c:v>1.0245000000000002E-2</c:v>
                </c:pt>
                <c:pt idx="986">
                  <c:v>8.711E-3</c:v>
                </c:pt>
                <c:pt idx="987">
                  <c:v>8.0970000000000104E-3</c:v>
                </c:pt>
                <c:pt idx="988">
                  <c:v>7.9770000000000119E-3</c:v>
                </c:pt>
                <c:pt idx="989">
                  <c:v>8.3970000000000121E-3</c:v>
                </c:pt>
                <c:pt idx="990">
                  <c:v>8.2000000000000007E-3</c:v>
                </c:pt>
                <c:pt idx="991">
                  <c:v>8.3120000000000242E-3</c:v>
                </c:pt>
                <c:pt idx="992">
                  <c:v>9.248000000000001E-3</c:v>
                </c:pt>
                <c:pt idx="993">
                  <c:v>9.5010000000000025E-3</c:v>
                </c:pt>
                <c:pt idx="994">
                  <c:v>9.2040000000000004E-3</c:v>
                </c:pt>
                <c:pt idx="995">
                  <c:v>9.3370000000000068E-3</c:v>
                </c:pt>
                <c:pt idx="996">
                  <c:v>9.8930000000000146E-3</c:v>
                </c:pt>
                <c:pt idx="997">
                  <c:v>8.4480000000000006E-3</c:v>
                </c:pt>
                <c:pt idx="998">
                  <c:v>8.1330000000000048E-3</c:v>
                </c:pt>
                <c:pt idx="999">
                  <c:v>8.9250000000000145E-3</c:v>
                </c:pt>
                <c:pt idx="1000">
                  <c:v>9.7750000000000163E-3</c:v>
                </c:pt>
                <c:pt idx="1001">
                  <c:v>9.8890000000000245E-3</c:v>
                </c:pt>
                <c:pt idx="1002">
                  <c:v>9.7180000000000009E-3</c:v>
                </c:pt>
                <c:pt idx="1004">
                  <c:v>1.0342000000000007E-2</c:v>
                </c:pt>
                <c:pt idx="1005">
                  <c:v>1.0399E-2</c:v>
                </c:pt>
                <c:pt idx="1006">
                  <c:v>9.5450000000000066E-3</c:v>
                </c:pt>
                <c:pt idx="1007">
                  <c:v>8.2990000000000008E-3</c:v>
                </c:pt>
                <c:pt idx="1008">
                  <c:v>9.1670000000000067E-3</c:v>
                </c:pt>
                <c:pt idx="1009">
                  <c:v>9.9200000000000121E-3</c:v>
                </c:pt>
                <c:pt idx="1010">
                  <c:v>1.0743000000000013E-2</c:v>
                </c:pt>
                <c:pt idx="1011">
                  <c:v>1.0375000000000001E-2</c:v>
                </c:pt>
                <c:pt idx="1012">
                  <c:v>9.5710000000000066E-3</c:v>
                </c:pt>
                <c:pt idx="1013">
                  <c:v>8.9380000000000032E-3</c:v>
                </c:pt>
                <c:pt idx="1014">
                  <c:v>8.3860000000000219E-3</c:v>
                </c:pt>
                <c:pt idx="1015">
                  <c:v>9.406000000000022E-3</c:v>
                </c:pt>
                <c:pt idx="1016">
                  <c:v>1.0484000000000005E-2</c:v>
                </c:pt>
                <c:pt idx="1017">
                  <c:v>1.0041000000000001E-2</c:v>
                </c:pt>
                <c:pt idx="1018">
                  <c:v>8.6050000000000067E-3</c:v>
                </c:pt>
                <c:pt idx="1019">
                  <c:v>9.483000000000014E-3</c:v>
                </c:pt>
                <c:pt idx="1020">
                  <c:v>1.0874000000000003E-2</c:v>
                </c:pt>
                <c:pt idx="1021">
                  <c:v>1.1069000000000009E-2</c:v>
                </c:pt>
                <c:pt idx="1022">
                  <c:v>9.8390000000000144E-3</c:v>
                </c:pt>
                <c:pt idx="1023">
                  <c:v>1.0541999999999999E-2</c:v>
                </c:pt>
                <c:pt idx="1024">
                  <c:v>1.0371999999999998E-2</c:v>
                </c:pt>
                <c:pt idx="1025">
                  <c:v>9.1380000000000003E-3</c:v>
                </c:pt>
                <c:pt idx="1026">
                  <c:v>7.9100000000000125E-3</c:v>
                </c:pt>
                <c:pt idx="1027">
                  <c:v>9.530000000000002E-3</c:v>
                </c:pt>
                <c:pt idx="1028">
                  <c:v>1.1203000000000001E-2</c:v>
                </c:pt>
                <c:pt idx="1029">
                  <c:v>9.5810000000000027E-3</c:v>
                </c:pt>
                <c:pt idx="1030">
                  <c:v>1.0093999999999994E-2</c:v>
                </c:pt>
                <c:pt idx="1031">
                  <c:v>1.0387000000000002E-2</c:v>
                </c:pt>
                <c:pt idx="1032">
                  <c:v>1.0619E-2</c:v>
                </c:pt>
                <c:pt idx="1033">
                  <c:v>1.0052E-2</c:v>
                </c:pt>
                <c:pt idx="1034">
                  <c:v>1.0148000000000001E-2</c:v>
                </c:pt>
                <c:pt idx="1035">
                  <c:v>1.0897E-2</c:v>
                </c:pt>
                <c:pt idx="1036">
                  <c:v>1.1141000000000017E-2</c:v>
                </c:pt>
                <c:pt idx="1037">
                  <c:v>1.1037999999999996E-2</c:v>
                </c:pt>
                <c:pt idx="1038">
                  <c:v>1.0843999999999999E-2</c:v>
                </c:pt>
                <c:pt idx="1039">
                  <c:v>1.0848999999999999E-2</c:v>
                </c:pt>
                <c:pt idx="1040">
                  <c:v>1.0074999999999994E-2</c:v>
                </c:pt>
                <c:pt idx="1041">
                  <c:v>9.7130000000000046E-3</c:v>
                </c:pt>
                <c:pt idx="1042">
                  <c:v>1.0200000000000009E-2</c:v>
                </c:pt>
                <c:pt idx="1043">
                  <c:v>9.6370000000000032E-3</c:v>
                </c:pt>
                <c:pt idx="1044">
                  <c:v>9.8510000000000143E-3</c:v>
                </c:pt>
                <c:pt idx="1045">
                  <c:v>1.0109000000000002E-2</c:v>
                </c:pt>
                <c:pt idx="1046">
                  <c:v>1.0073E-2</c:v>
                </c:pt>
                <c:pt idx="1047">
                  <c:v>9.8890000000000245E-3</c:v>
                </c:pt>
                <c:pt idx="1048">
                  <c:v>9.3730000000000219E-3</c:v>
                </c:pt>
                <c:pt idx="1049">
                  <c:v>8.8640000000000125E-3</c:v>
                </c:pt>
                <c:pt idx="1050">
                  <c:v>8.1320000000000021E-3</c:v>
                </c:pt>
                <c:pt idx="1051">
                  <c:v>7.6560000000000083E-3</c:v>
                </c:pt>
                <c:pt idx="1052">
                  <c:v>7.9410000000000123E-3</c:v>
                </c:pt>
                <c:pt idx="1053">
                  <c:v>9.3080000000000124E-3</c:v>
                </c:pt>
                <c:pt idx="1054">
                  <c:v>1.1051000000000005E-2</c:v>
                </c:pt>
                <c:pt idx="1055">
                  <c:v>1.1008000000000007E-2</c:v>
                </c:pt>
                <c:pt idx="1056">
                  <c:v>1.0045999999999998E-2</c:v>
                </c:pt>
                <c:pt idx="1057">
                  <c:v>1.0015999999999987E-2</c:v>
                </c:pt>
                <c:pt idx="1058">
                  <c:v>9.1220000000000068E-3</c:v>
                </c:pt>
                <c:pt idx="1059">
                  <c:v>8.1670000000000024E-3</c:v>
                </c:pt>
                <c:pt idx="1060">
                  <c:v>8.8980000000000066E-3</c:v>
                </c:pt>
                <c:pt idx="1061">
                  <c:v>9.9320000000000068E-3</c:v>
                </c:pt>
                <c:pt idx="1062">
                  <c:v>1.0692000000000002E-2</c:v>
                </c:pt>
                <c:pt idx="1063">
                  <c:v>1.0026000000000002E-2</c:v>
                </c:pt>
                <c:pt idx="1064">
                  <c:v>9.0220000000000144E-3</c:v>
                </c:pt>
                <c:pt idx="1065">
                  <c:v>8.9530000000000165E-3</c:v>
                </c:pt>
                <c:pt idx="1066">
                  <c:v>9.4420000000000164E-3</c:v>
                </c:pt>
                <c:pt idx="1067">
                  <c:v>1.0074E-2</c:v>
                </c:pt>
                <c:pt idx="1068">
                  <c:v>1.0090000000000002E-2</c:v>
                </c:pt>
                <c:pt idx="1069">
                  <c:v>1.0591E-2</c:v>
                </c:pt>
                <c:pt idx="1070">
                  <c:v>1.0204000000000001E-2</c:v>
                </c:pt>
                <c:pt idx="1071">
                  <c:v>1.0142000000000003E-2</c:v>
                </c:pt>
                <c:pt idx="1072">
                  <c:v>9.0100000000000024E-3</c:v>
                </c:pt>
                <c:pt idx="1073">
                  <c:v>8.3900000000000172E-3</c:v>
                </c:pt>
                <c:pt idx="1074">
                  <c:v>8.6580000000000008E-3</c:v>
                </c:pt>
                <c:pt idx="1075">
                  <c:v>9.1440000000000011E-3</c:v>
                </c:pt>
                <c:pt idx="1076">
                  <c:v>9.0150000000000161E-3</c:v>
                </c:pt>
                <c:pt idx="1077">
                  <c:v>9.7070000000000021E-3</c:v>
                </c:pt>
                <c:pt idx="1078">
                  <c:v>1.0591E-2</c:v>
                </c:pt>
                <c:pt idx="1079">
                  <c:v>1.0325000000000003E-2</c:v>
                </c:pt>
                <c:pt idx="1080">
                  <c:v>9.0860000000000125E-3</c:v>
                </c:pt>
                <c:pt idx="1081">
                  <c:v>8.4560000000000243E-3</c:v>
                </c:pt>
                <c:pt idx="1082">
                  <c:v>9.4530000000000221E-3</c:v>
                </c:pt>
                <c:pt idx="1083">
                  <c:v>1.0489000000000005E-2</c:v>
                </c:pt>
                <c:pt idx="1084">
                  <c:v>1.0385999999999999E-2</c:v>
                </c:pt>
                <c:pt idx="1085">
                  <c:v>9.8020000000000242E-3</c:v>
                </c:pt>
                <c:pt idx="1086">
                  <c:v>9.6920000000000166E-3</c:v>
                </c:pt>
                <c:pt idx="1087">
                  <c:v>9.198000000000003E-3</c:v>
                </c:pt>
                <c:pt idx="1088">
                  <c:v>9.2280000000000001E-3</c:v>
                </c:pt>
                <c:pt idx="1089">
                  <c:v>1.0018999999999988E-2</c:v>
                </c:pt>
                <c:pt idx="1090">
                  <c:v>1.0000999999999999E-2</c:v>
                </c:pt>
                <c:pt idx="1091">
                  <c:v>9.986000000000014E-3</c:v>
                </c:pt>
                <c:pt idx="1092">
                  <c:v>9.5920000000000068E-3</c:v>
                </c:pt>
                <c:pt idx="1093">
                  <c:v>8.3760000000000241E-3</c:v>
                </c:pt>
                <c:pt idx="1094">
                  <c:v>9.5000000000000067E-3</c:v>
                </c:pt>
                <c:pt idx="1095">
                  <c:v>1.0614000000000002E-2</c:v>
                </c:pt>
                <c:pt idx="1096">
                  <c:v>1.0573000000000001E-2</c:v>
                </c:pt>
                <c:pt idx="1097">
                  <c:v>9.9840000000000068E-3</c:v>
                </c:pt>
                <c:pt idx="1098">
                  <c:v>1.0456999999999998E-2</c:v>
                </c:pt>
                <c:pt idx="1099">
                  <c:v>1.0779E-2</c:v>
                </c:pt>
                <c:pt idx="1100">
                  <c:v>9.6840000000000068E-3</c:v>
                </c:pt>
                <c:pt idx="1101">
                  <c:v>9.6030000000000143E-3</c:v>
                </c:pt>
                <c:pt idx="1102">
                  <c:v>9.8420000000000139E-3</c:v>
                </c:pt>
                <c:pt idx="1103">
                  <c:v>1.0097E-2</c:v>
                </c:pt>
                <c:pt idx="1104">
                  <c:v>1.0068000000000001E-2</c:v>
                </c:pt>
                <c:pt idx="1105">
                  <c:v>9.2790000000000025E-3</c:v>
                </c:pt>
                <c:pt idx="1106">
                  <c:v>9.3420000000000048E-3</c:v>
                </c:pt>
                <c:pt idx="1107">
                  <c:v>7.7950000000000094E-3</c:v>
                </c:pt>
                <c:pt idx="1108">
                  <c:v>8.9250000000000145E-3</c:v>
                </c:pt>
                <c:pt idx="1109">
                  <c:v>8.5940000000000027E-3</c:v>
                </c:pt>
                <c:pt idx="1110">
                  <c:v>9.0580000000000122E-3</c:v>
                </c:pt>
                <c:pt idx="1111">
                  <c:v>9.2730000000000121E-3</c:v>
                </c:pt>
                <c:pt idx="1112">
                  <c:v>9.7520000000000159E-3</c:v>
                </c:pt>
                <c:pt idx="1113">
                  <c:v>9.5750000000000245E-3</c:v>
                </c:pt>
                <c:pt idx="1114">
                  <c:v>9.3600000000000246E-3</c:v>
                </c:pt>
                <c:pt idx="1115">
                  <c:v>9.6920000000000166E-3</c:v>
                </c:pt>
                <c:pt idx="1116">
                  <c:v>8.5760000000000124E-3</c:v>
                </c:pt>
                <c:pt idx="1117">
                  <c:v>1.0026999999999998E-2</c:v>
                </c:pt>
                <c:pt idx="1118">
                  <c:v>1.0503999999999999E-2</c:v>
                </c:pt>
                <c:pt idx="1119">
                  <c:v>9.8460000000000145E-3</c:v>
                </c:pt>
                <c:pt idx="1120">
                  <c:v>9.1330000000000005E-3</c:v>
                </c:pt>
                <c:pt idx="1121">
                  <c:v>9.2280000000000001E-3</c:v>
                </c:pt>
                <c:pt idx="1122">
                  <c:v>9.5980000000000006E-3</c:v>
                </c:pt>
                <c:pt idx="1123">
                  <c:v>9.4300000000000044E-3</c:v>
                </c:pt>
                <c:pt idx="1124">
                  <c:v>1.0095999999999996E-2</c:v>
                </c:pt>
                <c:pt idx="1125">
                  <c:v>1.0144000000000005E-2</c:v>
                </c:pt>
                <c:pt idx="1126">
                  <c:v>9.5000000000000067E-3</c:v>
                </c:pt>
                <c:pt idx="1127">
                  <c:v>8.6690000000000048E-3</c:v>
                </c:pt>
                <c:pt idx="1128">
                  <c:v>8.6780000000000052E-3</c:v>
                </c:pt>
                <c:pt idx="1129">
                  <c:v>9.0400000000000046E-3</c:v>
                </c:pt>
                <c:pt idx="1130">
                  <c:v>1.0137E-2</c:v>
                </c:pt>
                <c:pt idx="1131">
                  <c:v>1.0344000000000002E-2</c:v>
                </c:pt>
                <c:pt idx="1132">
                  <c:v>9.3700000000000259E-3</c:v>
                </c:pt>
                <c:pt idx="1133">
                  <c:v>8.7410000000000005E-3</c:v>
                </c:pt>
                <c:pt idx="1134">
                  <c:v>8.0170000000000068E-3</c:v>
                </c:pt>
                <c:pt idx="1135">
                  <c:v>8.3650000000000235E-3</c:v>
                </c:pt>
                <c:pt idx="1136">
                  <c:v>8.5740000000000122E-3</c:v>
                </c:pt>
                <c:pt idx="1137">
                  <c:v>8.8820000000000184E-3</c:v>
                </c:pt>
                <c:pt idx="1138">
                  <c:v>1.0526000000000002E-2</c:v>
                </c:pt>
                <c:pt idx="1139">
                  <c:v>1.0577999999999994E-2</c:v>
                </c:pt>
                <c:pt idx="1140">
                  <c:v>1.0119E-2</c:v>
                </c:pt>
                <c:pt idx="1141">
                  <c:v>9.3860000000000211E-3</c:v>
                </c:pt>
                <c:pt idx="1142">
                  <c:v>9.2880000000000029E-3</c:v>
                </c:pt>
                <c:pt idx="1143">
                  <c:v>9.3610000000000221E-3</c:v>
                </c:pt>
                <c:pt idx="1144">
                  <c:v>8.8160000000000183E-3</c:v>
                </c:pt>
                <c:pt idx="1145">
                  <c:v>9.6880000000000004E-3</c:v>
                </c:pt>
                <c:pt idx="1146">
                  <c:v>1.0550000000000002E-2</c:v>
                </c:pt>
                <c:pt idx="1147">
                  <c:v>1.0761000000000003E-2</c:v>
                </c:pt>
                <c:pt idx="1148">
                  <c:v>9.8650000000000265E-3</c:v>
                </c:pt>
                <c:pt idx="1149">
                  <c:v>8.6750000000000143E-3</c:v>
                </c:pt>
                <c:pt idx="1150">
                  <c:v>7.8150000000000094E-3</c:v>
                </c:pt>
                <c:pt idx="1151">
                  <c:v>6.8290000000000069E-3</c:v>
                </c:pt>
                <c:pt idx="1152">
                  <c:v>7.7810000000000136E-3</c:v>
                </c:pt>
                <c:pt idx="1153">
                  <c:v>8.7750000000000068E-3</c:v>
                </c:pt>
                <c:pt idx="1154">
                  <c:v>9.376000000000018E-3</c:v>
                </c:pt>
                <c:pt idx="1155">
                  <c:v>9.6420000000000047E-3</c:v>
                </c:pt>
                <c:pt idx="1156">
                  <c:v>1.0555999999999998E-2</c:v>
                </c:pt>
                <c:pt idx="1157">
                  <c:v>1.0390000000000003E-2</c:v>
                </c:pt>
                <c:pt idx="1158">
                  <c:v>9.0440000000000017E-3</c:v>
                </c:pt>
                <c:pt idx="1159">
                  <c:v>9.0610000000000048E-3</c:v>
                </c:pt>
                <c:pt idx="1160">
                  <c:v>1.0182000000000005E-2</c:v>
                </c:pt>
                <c:pt idx="1161">
                  <c:v>9.8240000000000063E-3</c:v>
                </c:pt>
                <c:pt idx="1162">
                  <c:v>9.2190000000000067E-3</c:v>
                </c:pt>
                <c:pt idx="1163">
                  <c:v>9.4930000000000066E-3</c:v>
                </c:pt>
                <c:pt idx="1164">
                  <c:v>9.6920000000000166E-3</c:v>
                </c:pt>
                <c:pt idx="1165">
                  <c:v>9.7900000000000018E-3</c:v>
                </c:pt>
                <c:pt idx="1166">
                  <c:v>8.367000000000022E-3</c:v>
                </c:pt>
                <c:pt idx="1167">
                  <c:v>8.1390000000000021E-3</c:v>
                </c:pt>
                <c:pt idx="1168">
                  <c:v>9.4480000000000033E-3</c:v>
                </c:pt>
                <c:pt idx="1169">
                  <c:v>9.4350000000000163E-3</c:v>
                </c:pt>
                <c:pt idx="1170">
                  <c:v>9.2460000000000007E-3</c:v>
                </c:pt>
                <c:pt idx="1171">
                  <c:v>9.2670000000000027E-3</c:v>
                </c:pt>
                <c:pt idx="1172">
                  <c:v>9.5730000000000173E-3</c:v>
                </c:pt>
                <c:pt idx="1173">
                  <c:v>9.5860000000000146E-3</c:v>
                </c:pt>
                <c:pt idx="1174">
                  <c:v>9.3790000000000245E-3</c:v>
                </c:pt>
                <c:pt idx="1175">
                  <c:v>9.9300000000000048E-3</c:v>
                </c:pt>
                <c:pt idx="1176">
                  <c:v>9.7950000000000068E-3</c:v>
                </c:pt>
                <c:pt idx="1177">
                  <c:v>9.3950000000000197E-3</c:v>
                </c:pt>
                <c:pt idx="1178">
                  <c:v>9.5270000000000007E-3</c:v>
                </c:pt>
                <c:pt idx="1179">
                  <c:v>8.2850000000000024E-3</c:v>
                </c:pt>
                <c:pt idx="1180">
                  <c:v>8.7990000000000047E-3</c:v>
                </c:pt>
                <c:pt idx="1181">
                  <c:v>8.7980000000000003E-3</c:v>
                </c:pt>
                <c:pt idx="1182">
                  <c:v>9.5900000000000065E-3</c:v>
                </c:pt>
                <c:pt idx="1183">
                  <c:v>9.8010000000000163E-3</c:v>
                </c:pt>
                <c:pt idx="1184">
                  <c:v>9.6480000000000003E-3</c:v>
                </c:pt>
                <c:pt idx="1185">
                  <c:v>8.9540000000000158E-3</c:v>
                </c:pt>
                <c:pt idx="1186">
                  <c:v>8.9420000000000124E-3</c:v>
                </c:pt>
                <c:pt idx="1187">
                  <c:v>8.7040000000000051E-3</c:v>
                </c:pt>
                <c:pt idx="1188">
                  <c:v>9.1750000000000165E-3</c:v>
                </c:pt>
                <c:pt idx="1189">
                  <c:v>1.0532E-2</c:v>
                </c:pt>
                <c:pt idx="1190">
                  <c:v>1.0814000000000001E-2</c:v>
                </c:pt>
                <c:pt idx="1191">
                  <c:v>1.0895999999999998E-2</c:v>
                </c:pt>
                <c:pt idx="1192">
                  <c:v>8.8280000000000008E-3</c:v>
                </c:pt>
                <c:pt idx="1193">
                  <c:v>9.5870000000000122E-3</c:v>
                </c:pt>
                <c:pt idx="1194">
                  <c:v>1.0869999999999999E-2</c:v>
                </c:pt>
                <c:pt idx="1195">
                  <c:v>1.1490999999999999E-2</c:v>
                </c:pt>
                <c:pt idx="1196">
                  <c:v>1.2248999999999998E-2</c:v>
                </c:pt>
                <c:pt idx="1197">
                  <c:v>1.2414E-2</c:v>
                </c:pt>
                <c:pt idx="1198">
                  <c:v>1.2285000000000001E-2</c:v>
                </c:pt>
                <c:pt idx="1199">
                  <c:v>1.2454999999999996E-2</c:v>
                </c:pt>
                <c:pt idx="1200">
                  <c:v>1.2633999999999998E-2</c:v>
                </c:pt>
                <c:pt idx="1201">
                  <c:v>1.2312999999999998E-2</c:v>
                </c:pt>
                <c:pt idx="1202">
                  <c:v>1.2626999999999999E-2</c:v>
                </c:pt>
                <c:pt idx="1203">
                  <c:v>1.2536E-2</c:v>
                </c:pt>
                <c:pt idx="1204">
                  <c:v>1.1939000000000003E-2</c:v>
                </c:pt>
                <c:pt idx="1205">
                  <c:v>1.3043000000000013E-2</c:v>
                </c:pt>
                <c:pt idx="1206">
                  <c:v>1.3316E-2</c:v>
                </c:pt>
                <c:pt idx="1207">
                  <c:v>1.4184000000000002E-2</c:v>
                </c:pt>
                <c:pt idx="1208">
                  <c:v>1.3417000000000002E-2</c:v>
                </c:pt>
                <c:pt idx="1209">
                  <c:v>1.2810000000000002E-2</c:v>
                </c:pt>
                <c:pt idx="1210">
                  <c:v>1.3188000000000005E-2</c:v>
                </c:pt>
                <c:pt idx="1211">
                  <c:v>1.3115000000000003E-2</c:v>
                </c:pt>
                <c:pt idx="1212">
                  <c:v>1.3355000000000002E-2</c:v>
                </c:pt>
                <c:pt idx="1213">
                  <c:v>1.3897000000000001E-2</c:v>
                </c:pt>
                <c:pt idx="1214">
                  <c:v>1.3509000000000005E-2</c:v>
                </c:pt>
                <c:pt idx="1215">
                  <c:v>1.2159E-2</c:v>
                </c:pt>
                <c:pt idx="1216">
                  <c:v>1.0636E-2</c:v>
                </c:pt>
                <c:pt idx="1217">
                  <c:v>1.0810000000000005E-2</c:v>
                </c:pt>
                <c:pt idx="1218">
                  <c:v>1.1112000000000007E-2</c:v>
                </c:pt>
                <c:pt idx="1219">
                  <c:v>1.1317000000000001E-2</c:v>
                </c:pt>
                <c:pt idx="1220">
                  <c:v>1.2085000000000002E-2</c:v>
                </c:pt>
                <c:pt idx="1221">
                  <c:v>1.2283000000000002E-2</c:v>
                </c:pt>
                <c:pt idx="1222">
                  <c:v>1.2470000000000002E-2</c:v>
                </c:pt>
                <c:pt idx="1223">
                  <c:v>1.1936000000000007E-2</c:v>
                </c:pt>
                <c:pt idx="1224">
                  <c:v>1.1695000000000007E-2</c:v>
                </c:pt>
                <c:pt idx="1225">
                  <c:v>1.2917E-2</c:v>
                </c:pt>
                <c:pt idx="1226">
                  <c:v>1.2397999999999998E-2</c:v>
                </c:pt>
                <c:pt idx="1227">
                  <c:v>1.2004000000000001E-2</c:v>
                </c:pt>
                <c:pt idx="1228">
                  <c:v>1.1710000000000016E-2</c:v>
                </c:pt>
                <c:pt idx="1229">
                  <c:v>1.1398999999999998E-2</c:v>
                </c:pt>
                <c:pt idx="1230">
                  <c:v>1.1232000000000002E-2</c:v>
                </c:pt>
                <c:pt idx="1231">
                  <c:v>1.0229000000000002E-2</c:v>
                </c:pt>
                <c:pt idx="1232">
                  <c:v>1.0724000000000001E-2</c:v>
                </c:pt>
                <c:pt idx="1233">
                  <c:v>1.0961000000000016E-2</c:v>
                </c:pt>
                <c:pt idx="1234">
                  <c:v>1.1690000000000015E-2</c:v>
                </c:pt>
                <c:pt idx="1235">
                  <c:v>1.1227000000000013E-2</c:v>
                </c:pt>
                <c:pt idx="1236">
                  <c:v>1.1795000000000005E-2</c:v>
                </c:pt>
                <c:pt idx="1237">
                  <c:v>1.3487000000000015E-2</c:v>
                </c:pt>
                <c:pt idx="1238">
                  <c:v>1.3394000000000001E-2</c:v>
                </c:pt>
                <c:pt idx="1239">
                  <c:v>1.3013000000000002E-2</c:v>
                </c:pt>
                <c:pt idx="1240">
                  <c:v>1.2821000000000013E-2</c:v>
                </c:pt>
                <c:pt idx="1241">
                  <c:v>1.3771000000000005E-2</c:v>
                </c:pt>
                <c:pt idx="1242">
                  <c:v>1.3923000000000022E-2</c:v>
                </c:pt>
                <c:pt idx="1243">
                  <c:v>1.2518E-2</c:v>
                </c:pt>
                <c:pt idx="1244">
                  <c:v>1.0801000000000017E-2</c:v>
                </c:pt>
                <c:pt idx="1245">
                  <c:v>1.1310000000000013E-2</c:v>
                </c:pt>
                <c:pt idx="1246">
                  <c:v>1.2684000000000003E-2</c:v>
                </c:pt>
                <c:pt idx="1247">
                  <c:v>1.3401000000000015E-2</c:v>
                </c:pt>
                <c:pt idx="1248">
                  <c:v>1.3107000000000009E-2</c:v>
                </c:pt>
                <c:pt idx="1249">
                  <c:v>1.2645000000000003E-2</c:v>
                </c:pt>
                <c:pt idx="1250">
                  <c:v>1.1655000000000007E-2</c:v>
                </c:pt>
                <c:pt idx="1251">
                  <c:v>1.1548000000000001E-2</c:v>
                </c:pt>
                <c:pt idx="1252">
                  <c:v>1.2378E-2</c:v>
                </c:pt>
                <c:pt idx="1253">
                  <c:v>1.2497999999999988E-2</c:v>
                </c:pt>
                <c:pt idx="1255">
                  <c:v>1.1112000000000007E-2</c:v>
                </c:pt>
                <c:pt idx="1256">
                  <c:v>1.0926999999999999E-2</c:v>
                </c:pt>
                <c:pt idx="1257">
                  <c:v>1.1611000000000015E-2</c:v>
                </c:pt>
                <c:pt idx="1258">
                  <c:v>1.1583000000000019E-2</c:v>
                </c:pt>
                <c:pt idx="1259">
                  <c:v>1.1259999999999996E-2</c:v>
                </c:pt>
                <c:pt idx="1260">
                  <c:v>1.1088000000000013E-2</c:v>
                </c:pt>
                <c:pt idx="1261">
                  <c:v>1.0521000000000013E-2</c:v>
                </c:pt>
                <c:pt idx="1262">
                  <c:v>1.0541000000000005E-2</c:v>
                </c:pt>
                <c:pt idx="1263">
                  <c:v>1.1096999999999996E-2</c:v>
                </c:pt>
                <c:pt idx="1264">
                  <c:v>1.0911000000000002E-2</c:v>
                </c:pt>
                <c:pt idx="1265">
                  <c:v>1.0805000000000007E-2</c:v>
                </c:pt>
                <c:pt idx="1266">
                  <c:v>1.1108000000000005E-2</c:v>
                </c:pt>
                <c:pt idx="1267">
                  <c:v>1.1504000000000019E-2</c:v>
                </c:pt>
                <c:pt idx="1268">
                  <c:v>1.2063000000000001E-2</c:v>
                </c:pt>
                <c:pt idx="1269">
                  <c:v>1.2241000000000005E-2</c:v>
                </c:pt>
                <c:pt idx="1270">
                  <c:v>1.0848000000000003E-2</c:v>
                </c:pt>
                <c:pt idx="1271">
                  <c:v>1.0836000000000002E-2</c:v>
                </c:pt>
                <c:pt idx="1272">
                  <c:v>1.1091000000000005E-2</c:v>
                </c:pt>
                <c:pt idx="1273">
                  <c:v>1.2194999999999998E-2</c:v>
                </c:pt>
                <c:pt idx="1274">
                  <c:v>1.2116E-2</c:v>
                </c:pt>
                <c:pt idx="1275">
                  <c:v>1.1630000000000003E-2</c:v>
                </c:pt>
                <c:pt idx="1276">
                  <c:v>1.1195999999999998E-2</c:v>
                </c:pt>
                <c:pt idx="1277">
                  <c:v>1.1483000000000017E-2</c:v>
                </c:pt>
                <c:pt idx="1278">
                  <c:v>1.0741000000000014E-2</c:v>
                </c:pt>
                <c:pt idx="1279">
                  <c:v>9.4150000000000223E-3</c:v>
                </c:pt>
                <c:pt idx="1280">
                  <c:v>1.0104000000000005E-2</c:v>
                </c:pt>
                <c:pt idx="1281">
                  <c:v>1.1985000000000022E-2</c:v>
                </c:pt>
                <c:pt idx="1282">
                  <c:v>1.2133999999999989E-2</c:v>
                </c:pt>
                <c:pt idx="1283">
                  <c:v>1.1463000000000013E-2</c:v>
                </c:pt>
                <c:pt idx="1284">
                  <c:v>1.1476000000000005E-2</c:v>
                </c:pt>
                <c:pt idx="1285">
                  <c:v>1.0392999999999998E-2</c:v>
                </c:pt>
                <c:pt idx="1286">
                  <c:v>1.0440000000000003E-2</c:v>
                </c:pt>
                <c:pt idx="1287">
                  <c:v>1.1661000000000017E-2</c:v>
                </c:pt>
                <c:pt idx="1288">
                  <c:v>1.2513000000000002E-2</c:v>
                </c:pt>
                <c:pt idx="1289">
                  <c:v>1.2000000000000005E-2</c:v>
                </c:pt>
                <c:pt idx="1290">
                  <c:v>1.2349000000000001E-2</c:v>
                </c:pt>
                <c:pt idx="1291">
                  <c:v>1.2801000000000015E-2</c:v>
                </c:pt>
                <c:pt idx="1292">
                  <c:v>1.2630000000000001E-2</c:v>
                </c:pt>
                <c:pt idx="1293">
                  <c:v>1.2540000000000009E-2</c:v>
                </c:pt>
                <c:pt idx="1294">
                  <c:v>1.2486000000000002E-2</c:v>
                </c:pt>
                <c:pt idx="1295">
                  <c:v>1.2102000000000003E-2</c:v>
                </c:pt>
                <c:pt idx="1296">
                  <c:v>1.2283000000000002E-2</c:v>
                </c:pt>
                <c:pt idx="1297">
                  <c:v>1.1541000000000017E-2</c:v>
                </c:pt>
                <c:pt idx="1298">
                  <c:v>1.0895999999999998E-2</c:v>
                </c:pt>
                <c:pt idx="1299">
                  <c:v>1.0584000000000001E-2</c:v>
                </c:pt>
                <c:pt idx="1300">
                  <c:v>1.1934999999999999E-2</c:v>
                </c:pt>
                <c:pt idx="1301">
                  <c:v>1.2491E-2</c:v>
                </c:pt>
                <c:pt idx="1302">
                  <c:v>1.1950000000000018E-2</c:v>
                </c:pt>
                <c:pt idx="1303">
                  <c:v>1.1679999999999998E-2</c:v>
                </c:pt>
                <c:pt idx="1304">
                  <c:v>1.0762000000000015E-2</c:v>
                </c:pt>
                <c:pt idx="1305">
                  <c:v>1.0907999999999999E-2</c:v>
                </c:pt>
                <c:pt idx="1306">
                  <c:v>1.1027000000000007E-2</c:v>
                </c:pt>
                <c:pt idx="1307">
                  <c:v>1.1367000000000018E-2</c:v>
                </c:pt>
                <c:pt idx="1308">
                  <c:v>1.0458E-2</c:v>
                </c:pt>
                <c:pt idx="1309">
                  <c:v>1.0677000000000001E-2</c:v>
                </c:pt>
                <c:pt idx="1310">
                  <c:v>1.1440000000000023E-2</c:v>
                </c:pt>
                <c:pt idx="1311">
                  <c:v>1.2145000000000001E-2</c:v>
                </c:pt>
                <c:pt idx="1312">
                  <c:v>1.0196999999999998E-2</c:v>
                </c:pt>
                <c:pt idx="1313">
                  <c:v>1.0090999999999998E-2</c:v>
                </c:pt>
                <c:pt idx="1314">
                  <c:v>1.1208000000000001E-2</c:v>
                </c:pt>
                <c:pt idx="1315">
                  <c:v>1.1261000000000018E-2</c:v>
                </c:pt>
                <c:pt idx="1316">
                  <c:v>1.2029999999999996E-2</c:v>
                </c:pt>
                <c:pt idx="1317">
                  <c:v>1.2213E-2</c:v>
                </c:pt>
                <c:pt idx="1318">
                  <c:v>1.1256000000000002E-2</c:v>
                </c:pt>
                <c:pt idx="1319">
                  <c:v>1.1342000000000015E-2</c:v>
                </c:pt>
                <c:pt idx="1320">
                  <c:v>1.1778000000000005E-2</c:v>
                </c:pt>
                <c:pt idx="1321">
                  <c:v>1.1996000000000003E-2</c:v>
                </c:pt>
                <c:pt idx="1322">
                  <c:v>1.1698999999999999E-2</c:v>
                </c:pt>
                <c:pt idx="1323">
                  <c:v>1.2095E-2</c:v>
                </c:pt>
                <c:pt idx="1324">
                  <c:v>1.1569000000000001E-2</c:v>
                </c:pt>
                <c:pt idx="1325">
                  <c:v>1.0422000000000009E-2</c:v>
                </c:pt>
                <c:pt idx="1326">
                  <c:v>1.0769000000000003E-2</c:v>
                </c:pt>
                <c:pt idx="1327">
                  <c:v>1.1590000000000003E-2</c:v>
                </c:pt>
                <c:pt idx="1328">
                  <c:v>1.178200000000002E-2</c:v>
                </c:pt>
                <c:pt idx="1329">
                  <c:v>1.2813E-2</c:v>
                </c:pt>
                <c:pt idx="1330">
                  <c:v>1.2390000000000002E-2</c:v>
                </c:pt>
                <c:pt idx="1331">
                  <c:v>1.2521000000000001E-2</c:v>
                </c:pt>
                <c:pt idx="1332">
                  <c:v>1.1821000000000024E-2</c:v>
                </c:pt>
                <c:pt idx="1333">
                  <c:v>1.2010999999999996E-2</c:v>
                </c:pt>
                <c:pt idx="1334">
                  <c:v>1.2271000000000001E-2</c:v>
                </c:pt>
                <c:pt idx="1335">
                  <c:v>1.1366000000000001E-2</c:v>
                </c:pt>
                <c:pt idx="1336">
                  <c:v>1.178700000000002E-2</c:v>
                </c:pt>
                <c:pt idx="1337">
                  <c:v>1.1150000000000005E-2</c:v>
                </c:pt>
                <c:pt idx="1338">
                  <c:v>1.0598E-2</c:v>
                </c:pt>
                <c:pt idx="1339">
                  <c:v>1.0004000000000001E-2</c:v>
                </c:pt>
                <c:pt idx="1340">
                  <c:v>1.0017E-2</c:v>
                </c:pt>
                <c:pt idx="1341">
                  <c:v>1.1939999999999999E-2</c:v>
                </c:pt>
                <c:pt idx="1342">
                  <c:v>1.2304000000000002E-2</c:v>
                </c:pt>
                <c:pt idx="1343">
                  <c:v>1.1803000000000017E-2</c:v>
                </c:pt>
                <c:pt idx="1344">
                  <c:v>1.1172000000000001E-2</c:v>
                </c:pt>
                <c:pt idx="1345">
                  <c:v>1.1287999999999999E-2</c:v>
                </c:pt>
                <c:pt idx="1346">
                  <c:v>1.0619999999999996E-2</c:v>
                </c:pt>
                <c:pt idx="1347">
                  <c:v>1.1096000000000003E-2</c:v>
                </c:pt>
                <c:pt idx="1348">
                  <c:v>1.0775000000000002E-2</c:v>
                </c:pt>
                <c:pt idx="1349">
                  <c:v>1.2024999999999996E-2</c:v>
                </c:pt>
                <c:pt idx="1350">
                  <c:v>1.2055E-2</c:v>
                </c:pt>
                <c:pt idx="1351">
                  <c:v>1.1813000000000014E-2</c:v>
                </c:pt>
                <c:pt idx="1352">
                  <c:v>1.0792000000000001E-2</c:v>
                </c:pt>
                <c:pt idx="1353">
                  <c:v>1.0505000000000007E-2</c:v>
                </c:pt>
                <c:pt idx="1354">
                  <c:v>1.1626000000000013E-2</c:v>
                </c:pt>
                <c:pt idx="1355">
                  <c:v>1.2480000000000005E-2</c:v>
                </c:pt>
                <c:pt idx="1356">
                  <c:v>1.3195999999999998E-2</c:v>
                </c:pt>
                <c:pt idx="1357">
                  <c:v>1.2231000000000001E-2</c:v>
                </c:pt>
                <c:pt idx="1358">
                  <c:v>1.1621000000000017E-2</c:v>
                </c:pt>
                <c:pt idx="1359">
                  <c:v>1.1779000000000001E-2</c:v>
                </c:pt>
                <c:pt idx="1360">
                  <c:v>1.1734000000000003E-2</c:v>
                </c:pt>
                <c:pt idx="1361">
                  <c:v>1.2668000000000002E-2</c:v>
                </c:pt>
                <c:pt idx="1362">
                  <c:v>1.3627000000000005E-2</c:v>
                </c:pt>
                <c:pt idx="1363">
                  <c:v>1.4625000000000003E-2</c:v>
                </c:pt>
                <c:pt idx="1364">
                  <c:v>1.5374000000000002E-2</c:v>
                </c:pt>
                <c:pt idx="1365">
                  <c:v>1.7007000000000005E-2</c:v>
                </c:pt>
                <c:pt idx="1366">
                  <c:v>1.6592000000000003E-2</c:v>
                </c:pt>
                <c:pt idx="1367">
                  <c:v>1.6708000000000021E-2</c:v>
                </c:pt>
                <c:pt idx="1368">
                  <c:v>1.6713000000000009E-2</c:v>
                </c:pt>
                <c:pt idx="1369">
                  <c:v>1.7570000000000002E-2</c:v>
                </c:pt>
                <c:pt idx="1370">
                  <c:v>1.8803000000000028E-2</c:v>
                </c:pt>
                <c:pt idx="1371">
                  <c:v>1.9717999999999999E-2</c:v>
                </c:pt>
                <c:pt idx="1372">
                  <c:v>1.888500000000002E-2</c:v>
                </c:pt>
                <c:pt idx="1373">
                  <c:v>1.7602000000000013E-2</c:v>
                </c:pt>
                <c:pt idx="1374">
                  <c:v>1.9068000000000022E-2</c:v>
                </c:pt>
                <c:pt idx="1375">
                  <c:v>1.9748000000000029E-2</c:v>
                </c:pt>
                <c:pt idx="1376">
                  <c:v>1.9969000000000028E-2</c:v>
                </c:pt>
                <c:pt idx="1377">
                  <c:v>1.9429999999999999E-2</c:v>
                </c:pt>
                <c:pt idx="1378">
                  <c:v>1.9913000000000024E-2</c:v>
                </c:pt>
                <c:pt idx="1379">
                  <c:v>1.9672000000000023E-2</c:v>
                </c:pt>
                <c:pt idx="1380">
                  <c:v>1.8843000000000023E-2</c:v>
                </c:pt>
                <c:pt idx="1381">
                  <c:v>1.9473000000000025E-2</c:v>
                </c:pt>
                <c:pt idx="1382">
                  <c:v>2.0580999999999999E-2</c:v>
                </c:pt>
                <c:pt idx="1383">
                  <c:v>2.0108000000000001E-2</c:v>
                </c:pt>
                <c:pt idx="1384">
                  <c:v>1.9352000000000001E-2</c:v>
                </c:pt>
                <c:pt idx="1385">
                  <c:v>1.8513999999999999E-2</c:v>
                </c:pt>
                <c:pt idx="1386">
                  <c:v>1.9119000000000001E-2</c:v>
                </c:pt>
                <c:pt idx="1387">
                  <c:v>1.9359000000000001E-2</c:v>
                </c:pt>
                <c:pt idx="1388">
                  <c:v>2.0797000000000006E-2</c:v>
                </c:pt>
                <c:pt idx="1389">
                  <c:v>2.0459000000000012E-2</c:v>
                </c:pt>
                <c:pt idx="1390">
                  <c:v>2.0622999999999999E-2</c:v>
                </c:pt>
                <c:pt idx="1391">
                  <c:v>2.0101999999999998E-2</c:v>
                </c:pt>
                <c:pt idx="1392">
                  <c:v>1.9800000000000033E-2</c:v>
                </c:pt>
                <c:pt idx="1393">
                  <c:v>2.0382999999999998E-2</c:v>
                </c:pt>
                <c:pt idx="1394">
                  <c:v>2.1708999999999999E-2</c:v>
                </c:pt>
                <c:pt idx="1395">
                  <c:v>2.1419000000000011E-2</c:v>
                </c:pt>
                <c:pt idx="1396">
                  <c:v>2.241400000000001E-2</c:v>
                </c:pt>
                <c:pt idx="1397">
                  <c:v>2.2956000000000004E-2</c:v>
                </c:pt>
                <c:pt idx="1398">
                  <c:v>2.2024999999999999E-2</c:v>
                </c:pt>
                <c:pt idx="1399">
                  <c:v>2.0266000000000003E-2</c:v>
                </c:pt>
                <c:pt idx="1400">
                  <c:v>1.9684000000000028E-2</c:v>
                </c:pt>
                <c:pt idx="1401">
                  <c:v>2.0097000000000011E-2</c:v>
                </c:pt>
                <c:pt idx="1402">
                  <c:v>2.0302000000000001E-2</c:v>
                </c:pt>
                <c:pt idx="1403">
                  <c:v>2.0507999999999998E-2</c:v>
                </c:pt>
                <c:pt idx="1404">
                  <c:v>2.1111999999999999E-2</c:v>
                </c:pt>
                <c:pt idx="1405">
                  <c:v>2.0094000000000001E-2</c:v>
                </c:pt>
                <c:pt idx="1406">
                  <c:v>2.0176000000000006E-2</c:v>
                </c:pt>
                <c:pt idx="1407">
                  <c:v>1.9786000000000026E-2</c:v>
                </c:pt>
                <c:pt idx="1408">
                  <c:v>2.1075000000000052E-2</c:v>
                </c:pt>
                <c:pt idx="1409">
                  <c:v>2.1280000000000011E-2</c:v>
                </c:pt>
                <c:pt idx="1410">
                  <c:v>2.1681000000000047E-2</c:v>
                </c:pt>
                <c:pt idx="1411">
                  <c:v>2.0630000000000016E-2</c:v>
                </c:pt>
                <c:pt idx="1412">
                  <c:v>2.0563999999999999E-2</c:v>
                </c:pt>
                <c:pt idx="1413">
                  <c:v>2.0710000000000003E-2</c:v>
                </c:pt>
                <c:pt idx="1414">
                  <c:v>2.1428000000000006E-2</c:v>
                </c:pt>
                <c:pt idx="1415">
                  <c:v>2.0896000000000001E-2</c:v>
                </c:pt>
                <c:pt idx="1416">
                  <c:v>2.0518999999999989E-2</c:v>
                </c:pt>
                <c:pt idx="1417">
                  <c:v>2.0535000000000012E-2</c:v>
                </c:pt>
                <c:pt idx="1418">
                  <c:v>2.0731000000000027E-2</c:v>
                </c:pt>
                <c:pt idx="1419">
                  <c:v>2.0920999999999988E-2</c:v>
                </c:pt>
                <c:pt idx="1420">
                  <c:v>2.0833000000000046E-2</c:v>
                </c:pt>
                <c:pt idx="1421">
                  <c:v>2.1647000000000048E-2</c:v>
                </c:pt>
                <c:pt idx="1422">
                  <c:v>2.105400000000001E-2</c:v>
                </c:pt>
                <c:pt idx="1423">
                  <c:v>2.0553999999999999E-2</c:v>
                </c:pt>
                <c:pt idx="1424">
                  <c:v>2.0849000000000031E-2</c:v>
                </c:pt>
                <c:pt idx="1425">
                  <c:v>2.0881000000000035E-2</c:v>
                </c:pt>
                <c:pt idx="1426">
                  <c:v>2.0598999999999989E-2</c:v>
                </c:pt>
                <c:pt idx="1427">
                  <c:v>1.9619999999999999E-2</c:v>
                </c:pt>
                <c:pt idx="1428">
                  <c:v>1.9988000000000023E-2</c:v>
                </c:pt>
                <c:pt idx="1429">
                  <c:v>2.0902000000000004E-2</c:v>
                </c:pt>
                <c:pt idx="1430">
                  <c:v>2.1363999999999998E-2</c:v>
                </c:pt>
                <c:pt idx="1431">
                  <c:v>2.1848000000000031E-2</c:v>
                </c:pt>
                <c:pt idx="1432">
                  <c:v>2.0417000000000012E-2</c:v>
                </c:pt>
                <c:pt idx="1433">
                  <c:v>2.0313000000000001E-2</c:v>
                </c:pt>
                <c:pt idx="1434">
                  <c:v>2.1149999999999999E-2</c:v>
                </c:pt>
                <c:pt idx="1435">
                  <c:v>2.121300000000003E-2</c:v>
                </c:pt>
                <c:pt idx="1436">
                  <c:v>2.1462000000000002E-2</c:v>
                </c:pt>
                <c:pt idx="1437">
                  <c:v>2.1921000000000006E-2</c:v>
                </c:pt>
                <c:pt idx="1438">
                  <c:v>2.1018000000000002E-2</c:v>
                </c:pt>
                <c:pt idx="1439">
                  <c:v>2.0365000000000001E-2</c:v>
                </c:pt>
                <c:pt idx="1440">
                  <c:v>1.9987000000000029E-2</c:v>
                </c:pt>
                <c:pt idx="1441">
                  <c:v>2.0395999999999997E-2</c:v>
                </c:pt>
                <c:pt idx="1442">
                  <c:v>2.0927999999999999E-2</c:v>
                </c:pt>
                <c:pt idx="1443">
                  <c:v>2.0874000000000031E-2</c:v>
                </c:pt>
                <c:pt idx="1444">
                  <c:v>2.0847000000000032E-2</c:v>
                </c:pt>
                <c:pt idx="1445">
                  <c:v>2.1334000000000002E-2</c:v>
                </c:pt>
                <c:pt idx="1446">
                  <c:v>2.0582000000000003E-2</c:v>
                </c:pt>
                <c:pt idx="1447">
                  <c:v>2.1542000000000002E-2</c:v>
                </c:pt>
                <c:pt idx="1448">
                  <c:v>2.1705000000000002E-2</c:v>
                </c:pt>
                <c:pt idx="1449">
                  <c:v>2.1319999999999999E-2</c:v>
                </c:pt>
                <c:pt idx="1450">
                  <c:v>2.057900000000001E-2</c:v>
                </c:pt>
                <c:pt idx="1451">
                  <c:v>2.1831000000000055E-2</c:v>
                </c:pt>
                <c:pt idx="1452">
                  <c:v>2.1870000000000035E-2</c:v>
                </c:pt>
                <c:pt idx="1453">
                  <c:v>2.0476000000000012E-2</c:v>
                </c:pt>
                <c:pt idx="1454">
                  <c:v>2.0673000000000049E-2</c:v>
                </c:pt>
                <c:pt idx="1455">
                  <c:v>2.0971000000000035E-2</c:v>
                </c:pt>
                <c:pt idx="1456">
                  <c:v>2.1136000000000002E-2</c:v>
                </c:pt>
                <c:pt idx="1457">
                  <c:v>2.1610000000000011E-2</c:v>
                </c:pt>
                <c:pt idx="1458">
                  <c:v>2.0112999999999989E-2</c:v>
                </c:pt>
                <c:pt idx="1459">
                  <c:v>1.9633000000000001E-2</c:v>
                </c:pt>
                <c:pt idx="1460">
                  <c:v>2.0940000000000004E-2</c:v>
                </c:pt>
                <c:pt idx="1461">
                  <c:v>2.3455000000000011E-2</c:v>
                </c:pt>
                <c:pt idx="1462">
                  <c:v>2.4553999999999999E-2</c:v>
                </c:pt>
                <c:pt idx="1463">
                  <c:v>2.4219000000000011E-2</c:v>
                </c:pt>
                <c:pt idx="1464">
                  <c:v>2.3924999999999978E-2</c:v>
                </c:pt>
                <c:pt idx="1465">
                  <c:v>2.3817000000000005E-2</c:v>
                </c:pt>
                <c:pt idx="1466">
                  <c:v>2.3401000000000012E-2</c:v>
                </c:pt>
                <c:pt idx="1467">
                  <c:v>2.3688000000000004E-2</c:v>
                </c:pt>
                <c:pt idx="1468">
                  <c:v>2.4797999999999997E-2</c:v>
                </c:pt>
                <c:pt idx="1469">
                  <c:v>2.5905000000000011E-2</c:v>
                </c:pt>
                <c:pt idx="1470">
                  <c:v>2.593100000000003E-2</c:v>
                </c:pt>
                <c:pt idx="1471">
                  <c:v>2.4503999999999998E-2</c:v>
                </c:pt>
                <c:pt idx="1472">
                  <c:v>2.417300000000001E-2</c:v>
                </c:pt>
                <c:pt idx="1473">
                  <c:v>2.3897000000000005E-2</c:v>
                </c:pt>
                <c:pt idx="1474">
                  <c:v>2.3616999999999989E-2</c:v>
                </c:pt>
                <c:pt idx="1475">
                  <c:v>2.2117999999999999E-2</c:v>
                </c:pt>
                <c:pt idx="1476">
                  <c:v>2.3591000000000001E-2</c:v>
                </c:pt>
                <c:pt idx="1477">
                  <c:v>2.3923E-2</c:v>
                </c:pt>
                <c:pt idx="1478">
                  <c:v>2.4578000000000006E-2</c:v>
                </c:pt>
                <c:pt idx="1479">
                  <c:v>2.4212000000000004E-2</c:v>
                </c:pt>
                <c:pt idx="1480">
                  <c:v>2.413100000000001E-2</c:v>
                </c:pt>
                <c:pt idx="1481">
                  <c:v>2.3845000000000012E-2</c:v>
                </c:pt>
                <c:pt idx="1482">
                  <c:v>2.3610000000000006E-2</c:v>
                </c:pt>
                <c:pt idx="1483">
                  <c:v>2.3941999999999998E-2</c:v>
                </c:pt>
                <c:pt idx="1484">
                  <c:v>2.3716999999999978E-2</c:v>
                </c:pt>
                <c:pt idx="1485">
                  <c:v>2.3800000000000005E-2</c:v>
                </c:pt>
                <c:pt idx="1486">
                  <c:v>2.3267999999999997E-2</c:v>
                </c:pt>
                <c:pt idx="1487">
                  <c:v>2.2138000000000012E-2</c:v>
                </c:pt>
                <c:pt idx="1488">
                  <c:v>2.2591000000000031E-2</c:v>
                </c:pt>
                <c:pt idx="1489">
                  <c:v>2.3727999999999989E-2</c:v>
                </c:pt>
                <c:pt idx="1490">
                  <c:v>2.3073000000000034E-2</c:v>
                </c:pt>
                <c:pt idx="1491">
                  <c:v>2.2552000000000006E-2</c:v>
                </c:pt>
                <c:pt idx="1492">
                  <c:v>2.3184E-2</c:v>
                </c:pt>
                <c:pt idx="1493">
                  <c:v>2.4038000000000011E-2</c:v>
                </c:pt>
                <c:pt idx="1494">
                  <c:v>2.3317999999999998E-2</c:v>
                </c:pt>
                <c:pt idx="1495">
                  <c:v>2.3143999999999998E-2</c:v>
                </c:pt>
                <c:pt idx="1496">
                  <c:v>2.4389000000000004E-2</c:v>
                </c:pt>
                <c:pt idx="1497">
                  <c:v>2.5344000000000002E-2</c:v>
                </c:pt>
                <c:pt idx="1498">
                  <c:v>2.5765999999999997E-2</c:v>
                </c:pt>
                <c:pt idx="1499">
                  <c:v>2.4922E-2</c:v>
                </c:pt>
                <c:pt idx="1500">
                  <c:v>2.4737000000000002E-2</c:v>
                </c:pt>
                <c:pt idx="1501">
                  <c:v>2.3737999999999999E-2</c:v>
                </c:pt>
                <c:pt idx="1502">
                  <c:v>2.2800000000000036E-2</c:v>
                </c:pt>
                <c:pt idx="1503">
                  <c:v>2.3105999999999998E-2</c:v>
                </c:pt>
                <c:pt idx="1504">
                  <c:v>2.4067000000000002E-2</c:v>
                </c:pt>
                <c:pt idx="1506">
                  <c:v>7.6280000000000011E-3</c:v>
                </c:pt>
                <c:pt idx="1507">
                  <c:v>7.6390000000000112E-3</c:v>
                </c:pt>
                <c:pt idx="1508">
                  <c:v>7.1640000000000002E-3</c:v>
                </c:pt>
                <c:pt idx="1509">
                  <c:v>8.367000000000022E-3</c:v>
                </c:pt>
                <c:pt idx="1510">
                  <c:v>8.7180000000000001E-3</c:v>
                </c:pt>
                <c:pt idx="1511">
                  <c:v>8.0880000000000066E-3</c:v>
                </c:pt>
                <c:pt idx="1512">
                  <c:v>8.5750000000000184E-3</c:v>
                </c:pt>
                <c:pt idx="1513">
                  <c:v>8.4460000000000021E-3</c:v>
                </c:pt>
                <c:pt idx="1514">
                  <c:v>8.7880000000000007E-3</c:v>
                </c:pt>
                <c:pt idx="1515">
                  <c:v>7.8900000000000012E-3</c:v>
                </c:pt>
                <c:pt idx="1516">
                  <c:v>8.1490000000000017E-3</c:v>
                </c:pt>
                <c:pt idx="1517">
                  <c:v>7.726000000000008E-3</c:v>
                </c:pt>
                <c:pt idx="1518">
                  <c:v>6.0080000000000073E-3</c:v>
                </c:pt>
                <c:pt idx="1519">
                  <c:v>6.4560000000000112E-3</c:v>
                </c:pt>
                <c:pt idx="1520">
                  <c:v>6.9110000000000109E-3</c:v>
                </c:pt>
                <c:pt idx="1521">
                  <c:v>8.3880000000000048E-3</c:v>
                </c:pt>
                <c:pt idx="1522">
                  <c:v>8.541E-3</c:v>
                </c:pt>
                <c:pt idx="1523">
                  <c:v>8.1890000000000122E-3</c:v>
                </c:pt>
                <c:pt idx="1524">
                  <c:v>7.7350000000000101E-3</c:v>
                </c:pt>
                <c:pt idx="1525">
                  <c:v>7.556000000000008E-3</c:v>
                </c:pt>
                <c:pt idx="1526">
                  <c:v>8.2470000000000009E-3</c:v>
                </c:pt>
                <c:pt idx="1527">
                  <c:v>6.4760000000000139E-3</c:v>
                </c:pt>
                <c:pt idx="1528">
                  <c:v>6.6810000000000081E-3</c:v>
                </c:pt>
                <c:pt idx="1529">
                  <c:v>7.4170000000000069E-3</c:v>
                </c:pt>
                <c:pt idx="1530">
                  <c:v>8.014000000000002E-3</c:v>
                </c:pt>
                <c:pt idx="1531">
                  <c:v>8.740000000000003E-3</c:v>
                </c:pt>
                <c:pt idx="1532">
                  <c:v>8.8090000000000165E-3</c:v>
                </c:pt>
                <c:pt idx="1533">
                  <c:v>8.2260000000000007E-3</c:v>
                </c:pt>
                <c:pt idx="1534">
                  <c:v>6.9980000000000103E-3</c:v>
                </c:pt>
                <c:pt idx="1535">
                  <c:v>7.4270000000000013E-3</c:v>
                </c:pt>
                <c:pt idx="1536">
                  <c:v>9.6670000000000141E-3</c:v>
                </c:pt>
                <c:pt idx="1537">
                  <c:v>1.2186000000000001E-2</c:v>
                </c:pt>
                <c:pt idx="1538">
                  <c:v>1.2585000000000002E-2</c:v>
                </c:pt>
                <c:pt idx="1539">
                  <c:v>1.2135999999999985E-2</c:v>
                </c:pt>
                <c:pt idx="1540">
                  <c:v>1.0718999999999998E-2</c:v>
                </c:pt>
                <c:pt idx="1541">
                  <c:v>1.1237000000000002E-2</c:v>
                </c:pt>
                <c:pt idx="1542">
                  <c:v>1.0635E-2</c:v>
                </c:pt>
                <c:pt idx="1543">
                  <c:v>1.0472E-2</c:v>
                </c:pt>
                <c:pt idx="1544">
                  <c:v>1.0710000000000001E-2</c:v>
                </c:pt>
                <c:pt idx="1545">
                  <c:v>1.1521000000000021E-2</c:v>
                </c:pt>
                <c:pt idx="1546">
                  <c:v>1.1812000000000003E-2</c:v>
                </c:pt>
                <c:pt idx="1547">
                  <c:v>1.1749000000000015E-2</c:v>
                </c:pt>
                <c:pt idx="1548">
                  <c:v>1.0515999999999998E-2</c:v>
                </c:pt>
                <c:pt idx="1549">
                  <c:v>1.0336999999999994E-2</c:v>
                </c:pt>
                <c:pt idx="1550">
                  <c:v>9.9240000000000023E-3</c:v>
                </c:pt>
                <c:pt idx="1551">
                  <c:v>1.0378999999999998E-2</c:v>
                </c:pt>
                <c:pt idx="1552">
                  <c:v>1.023E-2</c:v>
                </c:pt>
                <c:pt idx="1553">
                  <c:v>1.0496999999999998E-2</c:v>
                </c:pt>
                <c:pt idx="1554">
                  <c:v>1.0907000000000005E-2</c:v>
                </c:pt>
                <c:pt idx="1555">
                  <c:v>1.1666000000000011E-2</c:v>
                </c:pt>
                <c:pt idx="1556">
                  <c:v>1.2244000000000001E-2</c:v>
                </c:pt>
                <c:pt idx="1557">
                  <c:v>1.1736000000000005E-2</c:v>
                </c:pt>
                <c:pt idx="1558">
                  <c:v>1.1485000000000019E-2</c:v>
                </c:pt>
                <c:pt idx="1559">
                  <c:v>1.2211E-2</c:v>
                </c:pt>
                <c:pt idx="1560">
                  <c:v>1.2015999999999985E-2</c:v>
                </c:pt>
                <c:pt idx="1561">
                  <c:v>1.2604000000000009E-2</c:v>
                </c:pt>
                <c:pt idx="1562">
                  <c:v>1.2808999999999999E-2</c:v>
                </c:pt>
                <c:pt idx="1563">
                  <c:v>1.1795000000000005E-2</c:v>
                </c:pt>
                <c:pt idx="1564">
                  <c:v>1.0397E-2</c:v>
                </c:pt>
                <c:pt idx="1565">
                  <c:v>1.1428000000000015E-2</c:v>
                </c:pt>
                <c:pt idx="1566">
                  <c:v>1.1839000000000002E-2</c:v>
                </c:pt>
                <c:pt idx="1567">
                  <c:v>1.1039E-2</c:v>
                </c:pt>
                <c:pt idx="1568">
                  <c:v>1.0945000000000015E-2</c:v>
                </c:pt>
                <c:pt idx="1569">
                  <c:v>1.1599000000000003E-2</c:v>
                </c:pt>
                <c:pt idx="1570">
                  <c:v>1.2062000000000003E-2</c:v>
                </c:pt>
                <c:pt idx="1571">
                  <c:v>1.136200000000002E-2</c:v>
                </c:pt>
                <c:pt idx="1572">
                  <c:v>1.1757999999999999E-2</c:v>
                </c:pt>
                <c:pt idx="1573">
                  <c:v>1.0484000000000005E-2</c:v>
                </c:pt>
                <c:pt idx="1574">
                  <c:v>1.0267999999999998E-2</c:v>
                </c:pt>
                <c:pt idx="1575">
                  <c:v>1.1438000000000002E-2</c:v>
                </c:pt>
                <c:pt idx="1576">
                  <c:v>1.2732000000000002E-2</c:v>
                </c:pt>
                <c:pt idx="1577">
                  <c:v>1.1757999999999999E-2</c:v>
                </c:pt>
                <c:pt idx="1578">
                  <c:v>1.1538000000000001E-2</c:v>
                </c:pt>
                <c:pt idx="1579">
                  <c:v>1.2029999999999996E-2</c:v>
                </c:pt>
                <c:pt idx="1580">
                  <c:v>1.3531000000000003E-2</c:v>
                </c:pt>
                <c:pt idx="1581">
                  <c:v>1.3387000000000003E-2</c:v>
                </c:pt>
                <c:pt idx="1582">
                  <c:v>1.2699E-2</c:v>
                </c:pt>
                <c:pt idx="1583">
                  <c:v>1.1294999999999998E-2</c:v>
                </c:pt>
                <c:pt idx="1584">
                  <c:v>1.1086000000000014E-2</c:v>
                </c:pt>
                <c:pt idx="1585">
                  <c:v>1.0907999999999999E-2</c:v>
                </c:pt>
                <c:pt idx="1586">
                  <c:v>1.0722000000000015E-2</c:v>
                </c:pt>
                <c:pt idx="1587">
                  <c:v>1.0438999999999988E-2</c:v>
                </c:pt>
                <c:pt idx="1588">
                  <c:v>1.0605000000000005E-2</c:v>
                </c:pt>
                <c:pt idx="1589">
                  <c:v>1.0128000000000003E-2</c:v>
                </c:pt>
                <c:pt idx="1590">
                  <c:v>1.0603000000000003E-2</c:v>
                </c:pt>
                <c:pt idx="1591">
                  <c:v>1.0505000000000007E-2</c:v>
                </c:pt>
                <c:pt idx="1592">
                  <c:v>1.1275000000000007E-2</c:v>
                </c:pt>
                <c:pt idx="1593">
                  <c:v>1.1830000000000005E-2</c:v>
                </c:pt>
                <c:pt idx="1594">
                  <c:v>1.2499E-2</c:v>
                </c:pt>
                <c:pt idx="1595">
                  <c:v>1.2425000000000005E-2</c:v>
                </c:pt>
                <c:pt idx="1596">
                  <c:v>1.1016E-2</c:v>
                </c:pt>
                <c:pt idx="1597">
                  <c:v>1.1113000000000001E-2</c:v>
                </c:pt>
                <c:pt idx="1598">
                  <c:v>1.0734E-2</c:v>
                </c:pt>
                <c:pt idx="1599">
                  <c:v>1.0707000000000001E-2</c:v>
                </c:pt>
                <c:pt idx="1600">
                  <c:v>1.1500000000000019E-2</c:v>
                </c:pt>
                <c:pt idx="1601">
                  <c:v>1.1918000000000005E-2</c:v>
                </c:pt>
                <c:pt idx="1602">
                  <c:v>1.1410000000000005E-2</c:v>
                </c:pt>
                <c:pt idx="1603">
                  <c:v>1.1495999999999999E-2</c:v>
                </c:pt>
                <c:pt idx="1604">
                  <c:v>1.0203000000000005E-2</c:v>
                </c:pt>
                <c:pt idx="1605">
                  <c:v>1.0154999999999996E-2</c:v>
                </c:pt>
                <c:pt idx="1606">
                  <c:v>1.0506000000000001E-2</c:v>
                </c:pt>
                <c:pt idx="1607">
                  <c:v>1.1446000000000013E-2</c:v>
                </c:pt>
                <c:pt idx="1608">
                  <c:v>1.1282000000000019E-2</c:v>
                </c:pt>
                <c:pt idx="1609">
                  <c:v>1.0898E-2</c:v>
                </c:pt>
                <c:pt idx="1610">
                  <c:v>9.4910000000000046E-3</c:v>
                </c:pt>
                <c:pt idx="1611">
                  <c:v>1.0167000000000001E-2</c:v>
                </c:pt>
                <c:pt idx="1612">
                  <c:v>1.0411000000000002E-2</c:v>
                </c:pt>
                <c:pt idx="1613">
                  <c:v>1.1422000000000017E-2</c:v>
                </c:pt>
                <c:pt idx="1614">
                  <c:v>1.1738999999999998E-2</c:v>
                </c:pt>
                <c:pt idx="1615">
                  <c:v>1.1406000000000001E-2</c:v>
                </c:pt>
                <c:pt idx="1616">
                  <c:v>1.0245000000000002E-2</c:v>
                </c:pt>
                <c:pt idx="1617">
                  <c:v>9.9750000000000238E-3</c:v>
                </c:pt>
                <c:pt idx="1618">
                  <c:v>1.0742000000000015E-2</c:v>
                </c:pt>
                <c:pt idx="1619">
                  <c:v>1.2576E-2</c:v>
                </c:pt>
                <c:pt idx="1620">
                  <c:v>1.3391000000000005E-2</c:v>
                </c:pt>
                <c:pt idx="1621">
                  <c:v>1.1848000000000013E-2</c:v>
                </c:pt>
                <c:pt idx="1622">
                  <c:v>1.0468999999999999E-2</c:v>
                </c:pt>
                <c:pt idx="1623">
                  <c:v>1.1951000000000017E-2</c:v>
                </c:pt>
                <c:pt idx="1624">
                  <c:v>1.2995E-2</c:v>
                </c:pt>
                <c:pt idx="1625">
                  <c:v>1.3687000000000013E-2</c:v>
                </c:pt>
                <c:pt idx="1626">
                  <c:v>1.2833000000000001E-2</c:v>
                </c:pt>
                <c:pt idx="1627">
                  <c:v>1.2497999999999988E-2</c:v>
                </c:pt>
                <c:pt idx="1628">
                  <c:v>1.2045999999999998E-2</c:v>
                </c:pt>
                <c:pt idx="1629">
                  <c:v>1.1273999999999999E-2</c:v>
                </c:pt>
                <c:pt idx="1630">
                  <c:v>1.1490999999999999E-2</c:v>
                </c:pt>
                <c:pt idx="1631">
                  <c:v>1.1914000000000001E-2</c:v>
                </c:pt>
                <c:pt idx="1632">
                  <c:v>1.1346000000000005E-2</c:v>
                </c:pt>
                <c:pt idx="1633">
                  <c:v>1.0296999999999994E-2</c:v>
                </c:pt>
                <c:pt idx="1634">
                  <c:v>1.0101000000000009E-2</c:v>
                </c:pt>
                <c:pt idx="1635">
                  <c:v>1.0167000000000001E-2</c:v>
                </c:pt>
                <c:pt idx="1636">
                  <c:v>1.0547000000000003E-2</c:v>
                </c:pt>
                <c:pt idx="1637">
                  <c:v>1.0823000000000001E-2</c:v>
                </c:pt>
                <c:pt idx="1638">
                  <c:v>1.0637000000000001E-2</c:v>
                </c:pt>
                <c:pt idx="1639">
                  <c:v>1.0923000000000018E-2</c:v>
                </c:pt>
                <c:pt idx="1640">
                  <c:v>1.0082000000000002E-2</c:v>
                </c:pt>
                <c:pt idx="1641">
                  <c:v>1.0508999999999999E-2</c:v>
                </c:pt>
                <c:pt idx="1642">
                  <c:v>1.1936000000000007E-2</c:v>
                </c:pt>
                <c:pt idx="1643">
                  <c:v>1.2243000000000007E-2</c:v>
                </c:pt>
                <c:pt idx="1644">
                  <c:v>1.0895999999999998E-2</c:v>
                </c:pt>
                <c:pt idx="1645">
                  <c:v>1.0453E-2</c:v>
                </c:pt>
                <c:pt idx="1646">
                  <c:v>1.0694E-2</c:v>
                </c:pt>
                <c:pt idx="1647">
                  <c:v>1.3024000000000013E-2</c:v>
                </c:pt>
                <c:pt idx="1648">
                  <c:v>1.3795999999999999E-2</c:v>
                </c:pt>
                <c:pt idx="1649">
                  <c:v>1.4045000000000002E-2</c:v>
                </c:pt>
                <c:pt idx="1650">
                  <c:v>1.4200000000000003E-2</c:v>
                </c:pt>
                <c:pt idx="1651">
                  <c:v>1.4848000000000005E-2</c:v>
                </c:pt>
                <c:pt idx="1652">
                  <c:v>1.4869000000000002E-2</c:v>
                </c:pt>
                <c:pt idx="1653">
                  <c:v>1.3974000000000007E-2</c:v>
                </c:pt>
                <c:pt idx="1654">
                  <c:v>1.4593999999999998E-2</c:v>
                </c:pt>
                <c:pt idx="1655">
                  <c:v>1.5527000000000001E-2</c:v>
                </c:pt>
                <c:pt idx="1656">
                  <c:v>1.5532000000000002E-2</c:v>
                </c:pt>
                <c:pt idx="1657">
                  <c:v>1.4555E-2</c:v>
                </c:pt>
                <c:pt idx="1658">
                  <c:v>1.4892000000000001E-2</c:v>
                </c:pt>
                <c:pt idx="1659">
                  <c:v>1.4274999999999998E-2</c:v>
                </c:pt>
                <c:pt idx="1660">
                  <c:v>1.4834000000000002E-2</c:v>
                </c:pt>
                <c:pt idx="1661">
                  <c:v>1.4201999999999998E-2</c:v>
                </c:pt>
                <c:pt idx="1662">
                  <c:v>1.4622000000000003E-2</c:v>
                </c:pt>
                <c:pt idx="1663">
                  <c:v>1.5060000000000018E-2</c:v>
                </c:pt>
                <c:pt idx="1664">
                  <c:v>1.5339999999999998E-2</c:v>
                </c:pt>
                <c:pt idx="1665">
                  <c:v>1.5198E-2</c:v>
                </c:pt>
                <c:pt idx="1666">
                  <c:v>1.4607000000000002E-2</c:v>
                </c:pt>
                <c:pt idx="1667">
                  <c:v>1.4759E-2</c:v>
                </c:pt>
                <c:pt idx="1668">
                  <c:v>1.4766000000000001E-2</c:v>
                </c:pt>
                <c:pt idx="1669">
                  <c:v>1.4814000000000001E-2</c:v>
                </c:pt>
                <c:pt idx="1670">
                  <c:v>1.4215999999999998E-2</c:v>
                </c:pt>
                <c:pt idx="1671">
                  <c:v>1.3665000000000017E-2</c:v>
                </c:pt>
                <c:pt idx="1672">
                  <c:v>1.3518000000000002E-2</c:v>
                </c:pt>
                <c:pt idx="1673">
                  <c:v>1.3067000000000007E-2</c:v>
                </c:pt>
                <c:pt idx="1674">
                  <c:v>1.3361000000000015E-2</c:v>
                </c:pt>
                <c:pt idx="1675">
                  <c:v>1.3238000000000002E-2</c:v>
                </c:pt>
                <c:pt idx="1676">
                  <c:v>1.4408000000000001E-2</c:v>
                </c:pt>
                <c:pt idx="1677">
                  <c:v>1.3616000000000001E-2</c:v>
                </c:pt>
                <c:pt idx="1678">
                  <c:v>1.3568000000000005E-2</c:v>
                </c:pt>
                <c:pt idx="1679">
                  <c:v>1.3679999999999998E-2</c:v>
                </c:pt>
                <c:pt idx="1680">
                  <c:v>1.4168999999999998E-2</c:v>
                </c:pt>
                <c:pt idx="1681">
                  <c:v>1.4722000000000009E-2</c:v>
                </c:pt>
                <c:pt idx="1682">
                  <c:v>1.5070000000000005E-2</c:v>
                </c:pt>
                <c:pt idx="1683">
                  <c:v>1.4762000000000009E-2</c:v>
                </c:pt>
                <c:pt idx="1684">
                  <c:v>1.4253E-2</c:v>
                </c:pt>
                <c:pt idx="1685">
                  <c:v>1.3765000000000012E-2</c:v>
                </c:pt>
                <c:pt idx="1686">
                  <c:v>1.3236E-2</c:v>
                </c:pt>
                <c:pt idx="1687">
                  <c:v>1.2470999999999998E-2</c:v>
                </c:pt>
                <c:pt idx="1688">
                  <c:v>1.3134000000000003E-2</c:v>
                </c:pt>
                <c:pt idx="1689">
                  <c:v>1.3332999999999999E-2</c:v>
                </c:pt>
                <c:pt idx="1690">
                  <c:v>1.4414E-2</c:v>
                </c:pt>
                <c:pt idx="1691">
                  <c:v>1.3698999999999998E-2</c:v>
                </c:pt>
                <c:pt idx="1692">
                  <c:v>1.2824000000000007E-2</c:v>
                </c:pt>
                <c:pt idx="1693">
                  <c:v>1.1873000000000015E-2</c:v>
                </c:pt>
                <c:pt idx="1694">
                  <c:v>1.3902000000000015E-2</c:v>
                </c:pt>
                <c:pt idx="1695">
                  <c:v>1.4281000000000005E-2</c:v>
                </c:pt>
                <c:pt idx="1696">
                  <c:v>1.4101000000000002E-2</c:v>
                </c:pt>
                <c:pt idx="1697">
                  <c:v>1.4218999999999983E-2</c:v>
                </c:pt>
                <c:pt idx="1698">
                  <c:v>1.3992000000000001E-2</c:v>
                </c:pt>
                <c:pt idx="1699">
                  <c:v>1.5049000000000003E-2</c:v>
                </c:pt>
                <c:pt idx="1700">
                  <c:v>1.5150000000000005E-2</c:v>
                </c:pt>
                <c:pt idx="1701">
                  <c:v>1.4417999999999988E-2</c:v>
                </c:pt>
                <c:pt idx="1702">
                  <c:v>1.4722000000000009E-2</c:v>
                </c:pt>
                <c:pt idx="1703">
                  <c:v>1.4083999999999998E-2</c:v>
                </c:pt>
                <c:pt idx="1704">
                  <c:v>1.3871000000000003E-2</c:v>
                </c:pt>
                <c:pt idx="1705">
                  <c:v>1.2749000000000003E-2</c:v>
                </c:pt>
                <c:pt idx="1706">
                  <c:v>1.3457000000000002E-2</c:v>
                </c:pt>
                <c:pt idx="1707">
                  <c:v>1.3894000000000005E-2</c:v>
                </c:pt>
                <c:pt idx="1708">
                  <c:v>1.3944000000000017E-2</c:v>
                </c:pt>
                <c:pt idx="1709">
                  <c:v>1.4178999999999985E-2</c:v>
                </c:pt>
                <c:pt idx="1710">
                  <c:v>1.4012E-2</c:v>
                </c:pt>
                <c:pt idx="1711">
                  <c:v>1.5235000000000002E-2</c:v>
                </c:pt>
                <c:pt idx="1712">
                  <c:v>1.5783999999999999E-2</c:v>
                </c:pt>
                <c:pt idx="1713">
                  <c:v>1.5453000000000001E-2</c:v>
                </c:pt>
                <c:pt idx="1714">
                  <c:v>1.3850000000000001E-2</c:v>
                </c:pt>
                <c:pt idx="1715">
                  <c:v>1.3088000000000009E-2</c:v>
                </c:pt>
                <c:pt idx="1716">
                  <c:v>1.2843000000000005E-2</c:v>
                </c:pt>
                <c:pt idx="1717">
                  <c:v>1.3058999999999998E-2</c:v>
                </c:pt>
                <c:pt idx="1718">
                  <c:v>1.3486000000000003E-2</c:v>
                </c:pt>
                <c:pt idx="1719">
                  <c:v>1.4408000000000001E-2</c:v>
                </c:pt>
                <c:pt idx="1720">
                  <c:v>1.4404999999999998E-2</c:v>
                </c:pt>
                <c:pt idx="1721">
                  <c:v>1.4537E-2</c:v>
                </c:pt>
                <c:pt idx="1722">
                  <c:v>1.5093000000000002E-2</c:v>
                </c:pt>
                <c:pt idx="1723">
                  <c:v>1.4789999999999998E-2</c:v>
                </c:pt>
                <c:pt idx="1724">
                  <c:v>1.5053000000000002E-2</c:v>
                </c:pt>
                <c:pt idx="1725">
                  <c:v>1.4093999999999988E-2</c:v>
                </c:pt>
                <c:pt idx="1726">
                  <c:v>1.4016999999999986E-2</c:v>
                </c:pt>
                <c:pt idx="1727">
                  <c:v>1.413E-2</c:v>
                </c:pt>
                <c:pt idx="1728">
                  <c:v>1.4901000000000001E-2</c:v>
                </c:pt>
                <c:pt idx="1729">
                  <c:v>1.564200000000002E-2</c:v>
                </c:pt>
                <c:pt idx="1730">
                  <c:v>1.4877E-2</c:v>
                </c:pt>
                <c:pt idx="1731">
                  <c:v>1.3821000000000021E-2</c:v>
                </c:pt>
                <c:pt idx="1732">
                  <c:v>1.3430000000000001E-2</c:v>
                </c:pt>
                <c:pt idx="1733">
                  <c:v>1.3463000000000011E-2</c:v>
                </c:pt>
                <c:pt idx="1734">
                  <c:v>1.4022E-2</c:v>
                </c:pt>
                <c:pt idx="1735">
                  <c:v>1.4392E-2</c:v>
                </c:pt>
                <c:pt idx="1736">
                  <c:v>1.4652000000000002E-2</c:v>
                </c:pt>
                <c:pt idx="1737">
                  <c:v>1.586400000000002E-2</c:v>
                </c:pt>
                <c:pt idx="1738">
                  <c:v>1.5522000000000011E-2</c:v>
                </c:pt>
                <c:pt idx="1739">
                  <c:v>1.4303000000000001E-2</c:v>
                </c:pt>
                <c:pt idx="1740">
                  <c:v>1.3463000000000011E-2</c:v>
                </c:pt>
                <c:pt idx="1741">
                  <c:v>1.3115000000000003E-2</c:v>
                </c:pt>
                <c:pt idx="1742">
                  <c:v>1.380600000000002E-2</c:v>
                </c:pt>
                <c:pt idx="1743">
                  <c:v>1.3989000000000014E-2</c:v>
                </c:pt>
                <c:pt idx="1744">
                  <c:v>1.4734000000000001E-2</c:v>
                </c:pt>
                <c:pt idx="1745">
                  <c:v>1.5438000000000002E-2</c:v>
                </c:pt>
                <c:pt idx="1746">
                  <c:v>1.4822999999999999E-2</c:v>
                </c:pt>
                <c:pt idx="1747">
                  <c:v>1.3377000000000002E-2</c:v>
                </c:pt>
                <c:pt idx="1748">
                  <c:v>1.3915000000000005E-2</c:v>
                </c:pt>
                <c:pt idx="1749">
                  <c:v>1.5278000000000002E-2</c:v>
                </c:pt>
                <c:pt idx="1750">
                  <c:v>1.4277E-2</c:v>
                </c:pt>
                <c:pt idx="1751">
                  <c:v>1.4690999999999996E-2</c:v>
                </c:pt>
                <c:pt idx="1752">
                  <c:v>1.5370000000000005E-2</c:v>
                </c:pt>
                <c:pt idx="1753">
                  <c:v>1.5692999999999999E-2</c:v>
                </c:pt>
                <c:pt idx="1754">
                  <c:v>1.4569000000000002E-2</c:v>
                </c:pt>
                <c:pt idx="1755">
                  <c:v>1.338100000000002E-2</c:v>
                </c:pt>
                <c:pt idx="1757">
                  <c:v>1.2227000000000002E-2</c:v>
                </c:pt>
                <c:pt idx="1758">
                  <c:v>1.1666000000000011E-2</c:v>
                </c:pt>
                <c:pt idx="1759">
                  <c:v>1.2256E-2</c:v>
                </c:pt>
                <c:pt idx="1760">
                  <c:v>1.1004000000000016E-2</c:v>
                </c:pt>
                <c:pt idx="1761">
                  <c:v>1.1539000000000001E-2</c:v>
                </c:pt>
                <c:pt idx="1762">
                  <c:v>1.0239E-2</c:v>
                </c:pt>
                <c:pt idx="1763">
                  <c:v>1.1294999999999998E-2</c:v>
                </c:pt>
                <c:pt idx="1764">
                  <c:v>9.7100000000000068E-3</c:v>
                </c:pt>
                <c:pt idx="1765">
                  <c:v>1.0580000000000013E-2</c:v>
                </c:pt>
                <c:pt idx="1766">
                  <c:v>1.0274999999999998E-2</c:v>
                </c:pt>
                <c:pt idx="1767">
                  <c:v>1.1383000000000018E-2</c:v>
                </c:pt>
                <c:pt idx="1768">
                  <c:v>1.1480000000000023E-2</c:v>
                </c:pt>
                <c:pt idx="1769">
                  <c:v>1.1760000000000022E-2</c:v>
                </c:pt>
                <c:pt idx="1770">
                  <c:v>1.1404000000000011E-2</c:v>
                </c:pt>
                <c:pt idx="1771">
                  <c:v>1.1114000000000002E-2</c:v>
                </c:pt>
                <c:pt idx="1772">
                  <c:v>1.0157999999999988E-2</c:v>
                </c:pt>
                <c:pt idx="1773">
                  <c:v>9.4790000000000221E-3</c:v>
                </c:pt>
                <c:pt idx="1774">
                  <c:v>1.0127000000000001E-2</c:v>
                </c:pt>
                <c:pt idx="1775">
                  <c:v>1.0138999999999987E-2</c:v>
                </c:pt>
                <c:pt idx="1776">
                  <c:v>1.0626999999999999E-2</c:v>
                </c:pt>
                <c:pt idx="1777">
                  <c:v>1.0603000000000003E-2</c:v>
                </c:pt>
                <c:pt idx="1778">
                  <c:v>1.1122000000000017E-2</c:v>
                </c:pt>
                <c:pt idx="1779">
                  <c:v>1.1567000000000011E-2</c:v>
                </c:pt>
                <c:pt idx="1780">
                  <c:v>1.1265000000000015E-2</c:v>
                </c:pt>
                <c:pt idx="1781">
                  <c:v>1.1586000000000018E-2</c:v>
                </c:pt>
                <c:pt idx="1782">
                  <c:v>1.1320000000000018E-2</c:v>
                </c:pt>
                <c:pt idx="1783">
                  <c:v>1.0626999999999999E-2</c:v>
                </c:pt>
                <c:pt idx="1784">
                  <c:v>9.1180000000000011E-3</c:v>
                </c:pt>
                <c:pt idx="1785">
                  <c:v>9.5700000000000143E-3</c:v>
                </c:pt>
                <c:pt idx="1786">
                  <c:v>9.8380000000000047E-3</c:v>
                </c:pt>
                <c:pt idx="1787">
                  <c:v>1.0611000000000001E-2</c:v>
                </c:pt>
                <c:pt idx="1788">
                  <c:v>1.0529999999999998E-2</c:v>
                </c:pt>
                <c:pt idx="1789">
                  <c:v>9.9940000000000064E-3</c:v>
                </c:pt>
                <c:pt idx="1790">
                  <c:v>9.8090000000000243E-3</c:v>
                </c:pt>
                <c:pt idx="1791">
                  <c:v>1.0449999999999996E-2</c:v>
                </c:pt>
                <c:pt idx="1792">
                  <c:v>1.0820000000000014E-2</c:v>
                </c:pt>
                <c:pt idx="1793">
                  <c:v>1.1254999999999998E-2</c:v>
                </c:pt>
                <c:pt idx="1794">
                  <c:v>1.1011000000000003E-2</c:v>
                </c:pt>
                <c:pt idx="1795">
                  <c:v>1.0123000000000005E-2</c:v>
                </c:pt>
                <c:pt idx="1796">
                  <c:v>1.1101000000000014E-2</c:v>
                </c:pt>
                <c:pt idx="1797">
                  <c:v>1.1443000000000017E-2</c:v>
                </c:pt>
                <c:pt idx="1798">
                  <c:v>1.1882000000000021E-2</c:v>
                </c:pt>
                <c:pt idx="1799">
                  <c:v>1.0369E-2</c:v>
                </c:pt>
                <c:pt idx="1800">
                  <c:v>9.8550000000000304E-3</c:v>
                </c:pt>
                <c:pt idx="1801">
                  <c:v>9.8910000000000144E-3</c:v>
                </c:pt>
                <c:pt idx="1802">
                  <c:v>9.8600000000000181E-3</c:v>
                </c:pt>
                <c:pt idx="1803">
                  <c:v>1.0616E-2</c:v>
                </c:pt>
                <c:pt idx="1804">
                  <c:v>1.1449000000000013E-2</c:v>
                </c:pt>
                <c:pt idx="1805">
                  <c:v>1.2173E-2</c:v>
                </c:pt>
                <c:pt idx="1806">
                  <c:v>1.1538000000000001E-2</c:v>
                </c:pt>
                <c:pt idx="1807">
                  <c:v>1.1021000000000015E-2</c:v>
                </c:pt>
                <c:pt idx="1808">
                  <c:v>1.0669000000000001E-2</c:v>
                </c:pt>
                <c:pt idx="1809">
                  <c:v>1.1011999999999999E-2</c:v>
                </c:pt>
                <c:pt idx="1810">
                  <c:v>1.0220999999999999E-2</c:v>
                </c:pt>
                <c:pt idx="1811">
                  <c:v>1.0936E-2</c:v>
                </c:pt>
                <c:pt idx="1812">
                  <c:v>9.8500000000000254E-3</c:v>
                </c:pt>
                <c:pt idx="1813">
                  <c:v>8.9380000000000032E-3</c:v>
                </c:pt>
                <c:pt idx="1814">
                  <c:v>9.3210000000000064E-3</c:v>
                </c:pt>
                <c:pt idx="1815">
                  <c:v>1.0571000000000001E-2</c:v>
                </c:pt>
                <c:pt idx="1816">
                  <c:v>1.0561000000000001E-2</c:v>
                </c:pt>
                <c:pt idx="1817">
                  <c:v>1.0114E-2</c:v>
                </c:pt>
                <c:pt idx="1818">
                  <c:v>9.7440000000000009E-3</c:v>
                </c:pt>
                <c:pt idx="1819">
                  <c:v>1.0529999999999998E-2</c:v>
                </c:pt>
                <c:pt idx="1820">
                  <c:v>1.0146000000000002E-2</c:v>
                </c:pt>
                <c:pt idx="1821">
                  <c:v>1.0156999999999998E-2</c:v>
                </c:pt>
                <c:pt idx="1822">
                  <c:v>1.1106000000000003E-2</c:v>
                </c:pt>
                <c:pt idx="1823">
                  <c:v>1.0429000000000001E-2</c:v>
                </c:pt>
                <c:pt idx="1824">
                  <c:v>1.0626999999999999E-2</c:v>
                </c:pt>
                <c:pt idx="1825">
                  <c:v>9.9320000000000068E-3</c:v>
                </c:pt>
                <c:pt idx="1826">
                  <c:v>1.0232000000000002E-2</c:v>
                </c:pt>
                <c:pt idx="1827">
                  <c:v>9.9750000000000238E-3</c:v>
                </c:pt>
                <c:pt idx="1828">
                  <c:v>1.0703000000000013E-2</c:v>
                </c:pt>
                <c:pt idx="1829">
                  <c:v>1.1652000000000001E-2</c:v>
                </c:pt>
                <c:pt idx="1830">
                  <c:v>1.2333999999999998E-2</c:v>
                </c:pt>
                <c:pt idx="1831">
                  <c:v>1.1934000000000005E-2</c:v>
                </c:pt>
                <c:pt idx="1832">
                  <c:v>1.2411999999999998E-2</c:v>
                </c:pt>
                <c:pt idx="1833">
                  <c:v>1.2321000000000007E-2</c:v>
                </c:pt>
                <c:pt idx="1834">
                  <c:v>1.2066000000000002E-2</c:v>
                </c:pt>
                <c:pt idx="1835">
                  <c:v>9.9290000000000125E-3</c:v>
                </c:pt>
                <c:pt idx="1836">
                  <c:v>1.0082000000000002E-2</c:v>
                </c:pt>
                <c:pt idx="1837">
                  <c:v>9.9410000000000037E-3</c:v>
                </c:pt>
                <c:pt idx="1838">
                  <c:v>1.1942000000000017E-2</c:v>
                </c:pt>
                <c:pt idx="1839">
                  <c:v>1.1426000000000019E-2</c:v>
                </c:pt>
                <c:pt idx="1840">
                  <c:v>1.1214000000000003E-2</c:v>
                </c:pt>
                <c:pt idx="1841">
                  <c:v>1.0557E-2</c:v>
                </c:pt>
                <c:pt idx="1842">
                  <c:v>1.0676E-2</c:v>
                </c:pt>
                <c:pt idx="1843">
                  <c:v>1.1394000000000001E-2</c:v>
                </c:pt>
                <c:pt idx="1844">
                  <c:v>1.1379999999999998E-2</c:v>
                </c:pt>
                <c:pt idx="1845">
                  <c:v>1.1395000000000002E-2</c:v>
                </c:pt>
                <c:pt idx="1846">
                  <c:v>1.0683000000000015E-2</c:v>
                </c:pt>
                <c:pt idx="1847">
                  <c:v>9.7310000000000001E-3</c:v>
                </c:pt>
                <c:pt idx="1848">
                  <c:v>9.7660000000000125E-3</c:v>
                </c:pt>
                <c:pt idx="1849">
                  <c:v>9.4450000000000141E-3</c:v>
                </c:pt>
                <c:pt idx="1850">
                  <c:v>9.6640000000000024E-3</c:v>
                </c:pt>
                <c:pt idx="1851">
                  <c:v>1.1434000000000001E-2</c:v>
                </c:pt>
                <c:pt idx="1852">
                  <c:v>1.1904000000000024E-2</c:v>
                </c:pt>
                <c:pt idx="1853">
                  <c:v>1.1849000000000016E-2</c:v>
                </c:pt>
                <c:pt idx="1854">
                  <c:v>1.1341000000000023E-2</c:v>
                </c:pt>
                <c:pt idx="1855">
                  <c:v>1.0984000000000015E-2</c:v>
                </c:pt>
                <c:pt idx="1856">
                  <c:v>1.0671000000000003E-2</c:v>
                </c:pt>
                <c:pt idx="1857">
                  <c:v>1.1017000000000001E-2</c:v>
                </c:pt>
                <c:pt idx="1858">
                  <c:v>1.0678E-2</c:v>
                </c:pt>
                <c:pt idx="1859">
                  <c:v>1.0296E-2</c:v>
                </c:pt>
                <c:pt idx="1860">
                  <c:v>9.0730000000000064E-3</c:v>
                </c:pt>
                <c:pt idx="1861">
                  <c:v>9.7930000000000048E-3</c:v>
                </c:pt>
                <c:pt idx="1862">
                  <c:v>1.0640000000000005E-2</c:v>
                </c:pt>
                <c:pt idx="1863">
                  <c:v>1.2277E-2</c:v>
                </c:pt>
                <c:pt idx="1864">
                  <c:v>1.1601000000000021E-2</c:v>
                </c:pt>
                <c:pt idx="1865">
                  <c:v>1.0621999999999999E-2</c:v>
                </c:pt>
                <c:pt idx="1866">
                  <c:v>9.1410000000000016E-3</c:v>
                </c:pt>
                <c:pt idx="1867">
                  <c:v>9.6230000000000048E-3</c:v>
                </c:pt>
                <c:pt idx="1868">
                  <c:v>1.0418E-2</c:v>
                </c:pt>
                <c:pt idx="1869">
                  <c:v>1.2418999999999998E-2</c:v>
                </c:pt>
                <c:pt idx="1870">
                  <c:v>1.2759E-2</c:v>
                </c:pt>
                <c:pt idx="1871">
                  <c:v>1.2095999999999985E-2</c:v>
                </c:pt>
                <c:pt idx="1872">
                  <c:v>1.1410999999999999E-2</c:v>
                </c:pt>
                <c:pt idx="1873">
                  <c:v>1.1813000000000014E-2</c:v>
                </c:pt>
                <c:pt idx="1874">
                  <c:v>1.1330000000000005E-2</c:v>
                </c:pt>
                <c:pt idx="1875">
                  <c:v>1.0241999999999999E-2</c:v>
                </c:pt>
                <c:pt idx="1876">
                  <c:v>9.7760000000000121E-3</c:v>
                </c:pt>
                <c:pt idx="1877">
                  <c:v>1.0926999999999999E-2</c:v>
                </c:pt>
                <c:pt idx="1878">
                  <c:v>1.0612000000000003E-2</c:v>
                </c:pt>
                <c:pt idx="1879">
                  <c:v>9.4200000000000065E-3</c:v>
                </c:pt>
                <c:pt idx="1880">
                  <c:v>9.7790000000000047E-3</c:v>
                </c:pt>
                <c:pt idx="1881">
                  <c:v>1.0092E-2</c:v>
                </c:pt>
                <c:pt idx="1882">
                  <c:v>1.1021000000000015E-2</c:v>
                </c:pt>
                <c:pt idx="1883">
                  <c:v>1.0470999999999998E-2</c:v>
                </c:pt>
                <c:pt idx="1884">
                  <c:v>1.0951000000000002E-2</c:v>
                </c:pt>
                <c:pt idx="1885">
                  <c:v>1.1799000000000002E-2</c:v>
                </c:pt>
                <c:pt idx="1886">
                  <c:v>1.1790000000000016E-2</c:v>
                </c:pt>
                <c:pt idx="1887">
                  <c:v>1.0936E-2</c:v>
                </c:pt>
                <c:pt idx="1888">
                  <c:v>9.176000000000014E-3</c:v>
                </c:pt>
                <c:pt idx="1889">
                  <c:v>9.5340000000000008E-3</c:v>
                </c:pt>
                <c:pt idx="1890">
                  <c:v>1.0121000000000005E-2</c:v>
                </c:pt>
                <c:pt idx="1891">
                  <c:v>1.0725000000000005E-2</c:v>
                </c:pt>
                <c:pt idx="1892">
                  <c:v>1.0511000000000001E-2</c:v>
                </c:pt>
                <c:pt idx="1893">
                  <c:v>1.1183000000000016E-2</c:v>
                </c:pt>
                <c:pt idx="1894">
                  <c:v>1.0338999999999996E-2</c:v>
                </c:pt>
                <c:pt idx="1895">
                  <c:v>9.1780000000000004E-3</c:v>
                </c:pt>
                <c:pt idx="1896">
                  <c:v>1.0031999999999998E-2</c:v>
                </c:pt>
                <c:pt idx="1897">
                  <c:v>1.1692000000000001E-2</c:v>
                </c:pt>
                <c:pt idx="1898">
                  <c:v>1.2766000000000001E-2</c:v>
                </c:pt>
                <c:pt idx="1899">
                  <c:v>1.2411000000000002E-2</c:v>
                </c:pt>
                <c:pt idx="1900">
                  <c:v>1.1839000000000002E-2</c:v>
                </c:pt>
                <c:pt idx="1901">
                  <c:v>1.1109000000000009E-2</c:v>
                </c:pt>
                <c:pt idx="1902">
                  <c:v>1.1334000000000007E-2</c:v>
                </c:pt>
                <c:pt idx="1903">
                  <c:v>1.1750000000000016E-2</c:v>
                </c:pt>
                <c:pt idx="1904">
                  <c:v>1.1577000000000002E-2</c:v>
                </c:pt>
                <c:pt idx="1905">
                  <c:v>1.1589000000000018E-2</c:v>
                </c:pt>
                <c:pt idx="1906">
                  <c:v>1.1377999999999996E-2</c:v>
                </c:pt>
                <c:pt idx="1907">
                  <c:v>1.0853000000000003E-2</c:v>
                </c:pt>
                <c:pt idx="1908">
                  <c:v>1.0232000000000002E-2</c:v>
                </c:pt>
                <c:pt idx="1909">
                  <c:v>1.0246000000000003E-2</c:v>
                </c:pt>
                <c:pt idx="1910">
                  <c:v>1.1473000000000007E-2</c:v>
                </c:pt>
                <c:pt idx="1911">
                  <c:v>1.1522000000000015E-2</c:v>
                </c:pt>
                <c:pt idx="1912">
                  <c:v>1.0140000000000001E-2</c:v>
                </c:pt>
                <c:pt idx="1913">
                  <c:v>8.6780000000000052E-3</c:v>
                </c:pt>
                <c:pt idx="1914">
                  <c:v>9.1800000000000024E-3</c:v>
                </c:pt>
                <c:pt idx="1915">
                  <c:v>8.9180000000000006E-3</c:v>
                </c:pt>
                <c:pt idx="1916">
                  <c:v>9.6630000000000067E-3</c:v>
                </c:pt>
                <c:pt idx="1917">
                  <c:v>9.8400000000000067E-3</c:v>
                </c:pt>
                <c:pt idx="1918">
                  <c:v>1.0340999999999999E-2</c:v>
                </c:pt>
                <c:pt idx="1919">
                  <c:v>1.0232999999999996E-2</c:v>
                </c:pt>
                <c:pt idx="1920">
                  <c:v>1.0451000000000002E-2</c:v>
                </c:pt>
                <c:pt idx="1921">
                  <c:v>1.1370000000000005E-2</c:v>
                </c:pt>
                <c:pt idx="1922">
                  <c:v>1.0961000000000016E-2</c:v>
                </c:pt>
                <c:pt idx="1923">
                  <c:v>1.0267999999999998E-2</c:v>
                </c:pt>
                <c:pt idx="1924">
                  <c:v>9.7660000000000125E-3</c:v>
                </c:pt>
                <c:pt idx="1925">
                  <c:v>1.0019999999999984E-2</c:v>
                </c:pt>
                <c:pt idx="1926">
                  <c:v>1.0931000000000001E-2</c:v>
                </c:pt>
                <c:pt idx="1927">
                  <c:v>1.0626999999999999E-2</c:v>
                </c:pt>
                <c:pt idx="1928">
                  <c:v>1.0746000000000007E-2</c:v>
                </c:pt>
                <c:pt idx="1929">
                  <c:v>9.4400000000000022E-3</c:v>
                </c:pt>
                <c:pt idx="1930">
                  <c:v>8.4330000000000047E-3</c:v>
                </c:pt>
                <c:pt idx="1931">
                  <c:v>7.5710000000000126E-3</c:v>
                </c:pt>
                <c:pt idx="1932">
                  <c:v>9.4170000000000122E-3</c:v>
                </c:pt>
                <c:pt idx="1933">
                  <c:v>1.0477999999999998E-2</c:v>
                </c:pt>
                <c:pt idx="1934">
                  <c:v>1.134300000000002E-2</c:v>
                </c:pt>
                <c:pt idx="1935">
                  <c:v>1.1148999999999999E-2</c:v>
                </c:pt>
                <c:pt idx="1936">
                  <c:v>1.0947999999999999E-2</c:v>
                </c:pt>
                <c:pt idx="1937">
                  <c:v>1.0666999999999999E-2</c:v>
                </c:pt>
                <c:pt idx="1938">
                  <c:v>1.1056000000000003E-2</c:v>
                </c:pt>
                <c:pt idx="1939">
                  <c:v>9.6630000000000067E-3</c:v>
                </c:pt>
                <c:pt idx="1940">
                  <c:v>1.0128000000000003E-2</c:v>
                </c:pt>
                <c:pt idx="1941">
                  <c:v>1.0389000000000001E-2</c:v>
                </c:pt>
                <c:pt idx="1942">
                  <c:v>1.0227999999999998E-2</c:v>
                </c:pt>
                <c:pt idx="1943">
                  <c:v>1.0019999999999984E-2</c:v>
                </c:pt>
                <c:pt idx="1944">
                  <c:v>1.0420000000000007E-2</c:v>
                </c:pt>
                <c:pt idx="1945">
                  <c:v>1.0773E-2</c:v>
                </c:pt>
                <c:pt idx="1946">
                  <c:v>1.0122000000000003E-2</c:v>
                </c:pt>
                <c:pt idx="1947">
                  <c:v>1.0085000000000005E-2</c:v>
                </c:pt>
                <c:pt idx="1948">
                  <c:v>1.1379000000000002E-2</c:v>
                </c:pt>
                <c:pt idx="1949">
                  <c:v>1.1732000000000001E-2</c:v>
                </c:pt>
                <c:pt idx="1950">
                  <c:v>1.0385999999999999E-2</c:v>
                </c:pt>
                <c:pt idx="1951">
                  <c:v>1.0047E-2</c:v>
                </c:pt>
                <c:pt idx="1952">
                  <c:v>1.1017000000000001E-2</c:v>
                </c:pt>
                <c:pt idx="1953">
                  <c:v>1.1334000000000007E-2</c:v>
                </c:pt>
                <c:pt idx="1954">
                  <c:v>1.1387000000000013E-2</c:v>
                </c:pt>
                <c:pt idx="1955">
                  <c:v>1.1960000000000024E-2</c:v>
                </c:pt>
                <c:pt idx="1956">
                  <c:v>1.2810000000000002E-2</c:v>
                </c:pt>
                <c:pt idx="1957">
                  <c:v>1.1982000000000022E-2</c:v>
                </c:pt>
                <c:pt idx="1958">
                  <c:v>1.1051999999999999E-2</c:v>
                </c:pt>
                <c:pt idx="1959">
                  <c:v>9.8690000000000236E-3</c:v>
                </c:pt>
                <c:pt idx="1960">
                  <c:v>9.6440000000000033E-3</c:v>
                </c:pt>
                <c:pt idx="1961">
                  <c:v>1.0135E-2</c:v>
                </c:pt>
                <c:pt idx="1962">
                  <c:v>1.0943000000000013E-2</c:v>
                </c:pt>
                <c:pt idx="1963">
                  <c:v>1.1238E-2</c:v>
                </c:pt>
                <c:pt idx="1964">
                  <c:v>1.1017000000000001E-2</c:v>
                </c:pt>
                <c:pt idx="1965">
                  <c:v>1.0860000000000017E-2</c:v>
                </c:pt>
                <c:pt idx="1966">
                  <c:v>1.0906000000000009E-2</c:v>
                </c:pt>
                <c:pt idx="1967">
                  <c:v>1.0688000000000001E-2</c:v>
                </c:pt>
                <c:pt idx="1968">
                  <c:v>1.0411000000000002E-2</c:v>
                </c:pt>
                <c:pt idx="1969">
                  <c:v>1.1157000000000002E-2</c:v>
                </c:pt>
                <c:pt idx="1970">
                  <c:v>1.0489999999999998E-2</c:v>
                </c:pt>
                <c:pt idx="1971">
                  <c:v>1.0383000000000005E-2</c:v>
                </c:pt>
                <c:pt idx="1972">
                  <c:v>9.8710000000000221E-3</c:v>
                </c:pt>
                <c:pt idx="1973">
                  <c:v>1.0602000000000014E-2</c:v>
                </c:pt>
                <c:pt idx="1974">
                  <c:v>1.0189000000000002E-2</c:v>
                </c:pt>
                <c:pt idx="1975">
                  <c:v>1.0673000000000002E-2</c:v>
                </c:pt>
                <c:pt idx="1976">
                  <c:v>9.9720000000000225E-3</c:v>
                </c:pt>
                <c:pt idx="1977">
                  <c:v>9.8140000000000067E-3</c:v>
                </c:pt>
                <c:pt idx="1978">
                  <c:v>1.0344000000000002E-2</c:v>
                </c:pt>
                <c:pt idx="1979">
                  <c:v>1.0917E-2</c:v>
                </c:pt>
                <c:pt idx="1980">
                  <c:v>1.1233000000000003E-2</c:v>
                </c:pt>
                <c:pt idx="1981">
                  <c:v>1.1452000000000007E-2</c:v>
                </c:pt>
                <c:pt idx="1982">
                  <c:v>1.0833000000000001E-2</c:v>
                </c:pt>
                <c:pt idx="1983">
                  <c:v>1.0881000000000016E-2</c:v>
                </c:pt>
                <c:pt idx="1984">
                  <c:v>1.0805000000000007E-2</c:v>
                </c:pt>
                <c:pt idx="1985">
                  <c:v>1.0792000000000001E-2</c:v>
                </c:pt>
                <c:pt idx="1986">
                  <c:v>1.0958000000000001E-2</c:v>
                </c:pt>
                <c:pt idx="1987">
                  <c:v>1.0902000000000005E-2</c:v>
                </c:pt>
                <c:pt idx="1988">
                  <c:v>1.1047000000000003E-2</c:v>
                </c:pt>
                <c:pt idx="1989">
                  <c:v>1.0735E-2</c:v>
                </c:pt>
                <c:pt idx="1990">
                  <c:v>1.0513000000000003E-2</c:v>
                </c:pt>
                <c:pt idx="1991">
                  <c:v>1.0984000000000015E-2</c:v>
                </c:pt>
                <c:pt idx="1992">
                  <c:v>1.0670000000000002E-2</c:v>
                </c:pt>
                <c:pt idx="1993">
                  <c:v>1.1684000000000021E-2</c:v>
                </c:pt>
                <c:pt idx="1994">
                  <c:v>1.1768000000000018E-2</c:v>
                </c:pt>
                <c:pt idx="1995">
                  <c:v>1.130300000000002E-2</c:v>
                </c:pt>
                <c:pt idx="1996">
                  <c:v>1.1269000000000003E-2</c:v>
                </c:pt>
                <c:pt idx="1997">
                  <c:v>1.1562000000000013E-2</c:v>
                </c:pt>
                <c:pt idx="1998">
                  <c:v>1.2586000000000003E-2</c:v>
                </c:pt>
                <c:pt idx="1999">
                  <c:v>1.2033E-2</c:v>
                </c:pt>
                <c:pt idx="2000">
                  <c:v>1.1702000000000023E-2</c:v>
                </c:pt>
                <c:pt idx="2001">
                  <c:v>1.0860000000000017E-2</c:v>
                </c:pt>
                <c:pt idx="2002">
                  <c:v>1.1086000000000014E-2</c:v>
                </c:pt>
                <c:pt idx="2003">
                  <c:v>1.3040000000000015E-2</c:v>
                </c:pt>
                <c:pt idx="2004">
                  <c:v>1.2930000000000002E-2</c:v>
                </c:pt>
                <c:pt idx="2005">
                  <c:v>1.1473000000000007E-2</c:v>
                </c:pt>
                <c:pt idx="2006">
                  <c:v>1.0691000000000001E-2</c:v>
                </c:pt>
                <c:pt idx="2008">
                  <c:v>9.2670000000000027E-3</c:v>
                </c:pt>
                <c:pt idx="2009">
                  <c:v>8.2020000000000044E-3</c:v>
                </c:pt>
                <c:pt idx="2010">
                  <c:v>8.3040000000000145E-3</c:v>
                </c:pt>
                <c:pt idx="2011">
                  <c:v>8.4190000000000046E-3</c:v>
                </c:pt>
                <c:pt idx="2012">
                  <c:v>8.3280000000000021E-3</c:v>
                </c:pt>
                <c:pt idx="2013">
                  <c:v>8.8370000000000028E-3</c:v>
                </c:pt>
                <c:pt idx="2014">
                  <c:v>7.8429999999999993E-3</c:v>
                </c:pt>
                <c:pt idx="2015">
                  <c:v>6.9330000000000121E-3</c:v>
                </c:pt>
                <c:pt idx="2016">
                  <c:v>6.9590000000000103E-3</c:v>
                </c:pt>
                <c:pt idx="2017">
                  <c:v>7.4950000000000112E-3</c:v>
                </c:pt>
                <c:pt idx="2018">
                  <c:v>8.6450000000000068E-3</c:v>
                </c:pt>
                <c:pt idx="2019">
                  <c:v>8.2470000000000009E-3</c:v>
                </c:pt>
                <c:pt idx="2020">
                  <c:v>7.7380000000000122E-3</c:v>
                </c:pt>
                <c:pt idx="2021">
                  <c:v>6.6760000000000083E-3</c:v>
                </c:pt>
                <c:pt idx="2022">
                  <c:v>8.0510000000000043E-3</c:v>
                </c:pt>
                <c:pt idx="2023">
                  <c:v>8.5710000000000022E-3</c:v>
                </c:pt>
                <c:pt idx="2024">
                  <c:v>9.0720000000000193E-3</c:v>
                </c:pt>
                <c:pt idx="2025">
                  <c:v>8.6940000000000003E-3</c:v>
                </c:pt>
                <c:pt idx="2026">
                  <c:v>8.2500000000000143E-3</c:v>
                </c:pt>
                <c:pt idx="2027">
                  <c:v>7.712000000000007E-3</c:v>
                </c:pt>
                <c:pt idx="2028">
                  <c:v>8.2670000000000018E-3</c:v>
                </c:pt>
                <c:pt idx="2029">
                  <c:v>8.2330000000000007E-3</c:v>
                </c:pt>
                <c:pt idx="2030">
                  <c:v>8.2590000000000163E-3</c:v>
                </c:pt>
                <c:pt idx="2031">
                  <c:v>7.9590000000000129E-3</c:v>
                </c:pt>
                <c:pt idx="2032">
                  <c:v>8.4550000000000267E-3</c:v>
                </c:pt>
                <c:pt idx="2033">
                  <c:v>8.634000000000001E-3</c:v>
                </c:pt>
                <c:pt idx="2034">
                  <c:v>9.3610000000000221E-3</c:v>
                </c:pt>
                <c:pt idx="2035">
                  <c:v>8.8570000000000142E-3</c:v>
                </c:pt>
                <c:pt idx="2036">
                  <c:v>8.2060000000000067E-3</c:v>
                </c:pt>
                <c:pt idx="2037">
                  <c:v>8.4400000000000048E-3</c:v>
                </c:pt>
                <c:pt idx="2038">
                  <c:v>8.6000000000000121E-3</c:v>
                </c:pt>
                <c:pt idx="2039">
                  <c:v>7.4920000000000091E-3</c:v>
                </c:pt>
                <c:pt idx="2040">
                  <c:v>6.9070000000000034E-3</c:v>
                </c:pt>
                <c:pt idx="2041">
                  <c:v>7.0950000000000023E-3</c:v>
                </c:pt>
                <c:pt idx="2042">
                  <c:v>7.2860000000000112E-3</c:v>
                </c:pt>
                <c:pt idx="2043">
                  <c:v>7.4540000000000092E-3</c:v>
                </c:pt>
                <c:pt idx="2044">
                  <c:v>7.4150000000000093E-3</c:v>
                </c:pt>
                <c:pt idx="2045">
                  <c:v>8.0270000000000046E-3</c:v>
                </c:pt>
                <c:pt idx="2046">
                  <c:v>8.2370000000000013E-3</c:v>
                </c:pt>
                <c:pt idx="2047">
                  <c:v>8.1540000000000067E-3</c:v>
                </c:pt>
                <c:pt idx="2048">
                  <c:v>9.3100000000000144E-3</c:v>
                </c:pt>
                <c:pt idx="2049">
                  <c:v>8.4230000000000155E-3</c:v>
                </c:pt>
                <c:pt idx="2050">
                  <c:v>8.184000000000002E-3</c:v>
                </c:pt>
                <c:pt idx="2051">
                  <c:v>7.4180000000000123E-3</c:v>
                </c:pt>
                <c:pt idx="2052">
                  <c:v>8.8130000000000066E-3</c:v>
                </c:pt>
                <c:pt idx="2053">
                  <c:v>9.1710000000000021E-3</c:v>
                </c:pt>
                <c:pt idx="2054">
                  <c:v>8.9550000000000272E-3</c:v>
                </c:pt>
                <c:pt idx="2055">
                  <c:v>8.6510000000000024E-3</c:v>
                </c:pt>
                <c:pt idx="2056">
                  <c:v>9.0160000000000066E-3</c:v>
                </c:pt>
                <c:pt idx="2057">
                  <c:v>9.3280000000000047E-3</c:v>
                </c:pt>
                <c:pt idx="2058">
                  <c:v>1.0102999999999999E-2</c:v>
                </c:pt>
                <c:pt idx="2059">
                  <c:v>1.0098999999999986E-2</c:v>
                </c:pt>
                <c:pt idx="2060">
                  <c:v>9.2520000000000067E-3</c:v>
                </c:pt>
                <c:pt idx="2061">
                  <c:v>8.0600000000000064E-3</c:v>
                </c:pt>
                <c:pt idx="2062">
                  <c:v>8.8250000000000221E-3</c:v>
                </c:pt>
                <c:pt idx="2063">
                  <c:v>9.2830000000000048E-3</c:v>
                </c:pt>
                <c:pt idx="2064">
                  <c:v>8.0430000000000067E-3</c:v>
                </c:pt>
                <c:pt idx="2065">
                  <c:v>7.6690000000000013E-3</c:v>
                </c:pt>
                <c:pt idx="2066">
                  <c:v>7.3080000000000081E-3</c:v>
                </c:pt>
                <c:pt idx="2067">
                  <c:v>8.1390000000000021E-3</c:v>
                </c:pt>
                <c:pt idx="2068">
                  <c:v>7.7450000000000123E-3</c:v>
                </c:pt>
                <c:pt idx="2069">
                  <c:v>6.7550000000000075E-3</c:v>
                </c:pt>
                <c:pt idx="2070">
                  <c:v>6.5770000000000082E-3</c:v>
                </c:pt>
                <c:pt idx="2071">
                  <c:v>7.6830000000000093E-3</c:v>
                </c:pt>
                <c:pt idx="2072">
                  <c:v>9.2750000000000141E-3</c:v>
                </c:pt>
                <c:pt idx="2073">
                  <c:v>8.687000000000002E-3</c:v>
                </c:pt>
                <c:pt idx="2074">
                  <c:v>7.6660000000000061E-3</c:v>
                </c:pt>
                <c:pt idx="2075">
                  <c:v>7.9279999999999993E-3</c:v>
                </c:pt>
                <c:pt idx="2076">
                  <c:v>8.0210000000000004E-3</c:v>
                </c:pt>
                <c:pt idx="2077">
                  <c:v>8.0450000000000122E-3</c:v>
                </c:pt>
                <c:pt idx="2078">
                  <c:v>7.8260000000000014E-3</c:v>
                </c:pt>
                <c:pt idx="2079">
                  <c:v>6.6960000000000014E-3</c:v>
                </c:pt>
                <c:pt idx="2080">
                  <c:v>6.0780000000000105E-3</c:v>
                </c:pt>
                <c:pt idx="2081">
                  <c:v>6.5870000000000034E-3</c:v>
                </c:pt>
                <c:pt idx="2082">
                  <c:v>7.0740000000000082E-3</c:v>
                </c:pt>
                <c:pt idx="2083">
                  <c:v>7.1790000000000092E-3</c:v>
                </c:pt>
                <c:pt idx="2084">
                  <c:v>7.932000000000012E-3</c:v>
                </c:pt>
                <c:pt idx="2085">
                  <c:v>8.2690000000000125E-3</c:v>
                </c:pt>
                <c:pt idx="2086">
                  <c:v>8.0540000000000143E-3</c:v>
                </c:pt>
                <c:pt idx="2087">
                  <c:v>8.0780000000000018E-3</c:v>
                </c:pt>
                <c:pt idx="2088">
                  <c:v>8.3500000000000223E-3</c:v>
                </c:pt>
                <c:pt idx="2089">
                  <c:v>8.7790000000000125E-3</c:v>
                </c:pt>
                <c:pt idx="2090">
                  <c:v>9.3070000000000219E-3</c:v>
                </c:pt>
                <c:pt idx="2091">
                  <c:v>9.1640000000000141E-3</c:v>
                </c:pt>
                <c:pt idx="2092">
                  <c:v>7.7880000000000102E-3</c:v>
                </c:pt>
                <c:pt idx="2093">
                  <c:v>7.7980000000000081E-3</c:v>
                </c:pt>
                <c:pt idx="2094">
                  <c:v>7.7830000000000121E-3</c:v>
                </c:pt>
                <c:pt idx="2095">
                  <c:v>8.0880000000000066E-3</c:v>
                </c:pt>
                <c:pt idx="2096">
                  <c:v>8.4570000000000218E-3</c:v>
                </c:pt>
                <c:pt idx="2097">
                  <c:v>8.744E-3</c:v>
                </c:pt>
                <c:pt idx="2098">
                  <c:v>8.2240000000000004E-3</c:v>
                </c:pt>
                <c:pt idx="2099">
                  <c:v>6.7360000000000111E-3</c:v>
                </c:pt>
                <c:pt idx="2100">
                  <c:v>7.402000000000011E-3</c:v>
                </c:pt>
                <c:pt idx="2101">
                  <c:v>8.3050000000000242E-3</c:v>
                </c:pt>
                <c:pt idx="2102">
                  <c:v>7.7300000000000103E-3</c:v>
                </c:pt>
                <c:pt idx="2103">
                  <c:v>6.2390000000000119E-3</c:v>
                </c:pt>
                <c:pt idx="2104">
                  <c:v>6.444000000000007E-3</c:v>
                </c:pt>
                <c:pt idx="2105">
                  <c:v>7.6950000000000013E-3</c:v>
                </c:pt>
                <c:pt idx="2106">
                  <c:v>9.0320000000000122E-3</c:v>
                </c:pt>
                <c:pt idx="2107">
                  <c:v>8.8890000000000184E-3</c:v>
                </c:pt>
                <c:pt idx="2108">
                  <c:v>7.5450000000000083E-3</c:v>
                </c:pt>
                <c:pt idx="2109">
                  <c:v>7.0250000000000061E-3</c:v>
                </c:pt>
                <c:pt idx="2110">
                  <c:v>7.0860000000000107E-3</c:v>
                </c:pt>
                <c:pt idx="2111">
                  <c:v>7.5490000000000123E-3</c:v>
                </c:pt>
                <c:pt idx="2112">
                  <c:v>8.1080000000000006E-3</c:v>
                </c:pt>
                <c:pt idx="2113">
                  <c:v>8.0610000000000143E-3</c:v>
                </c:pt>
                <c:pt idx="2114">
                  <c:v>7.4950000000000112E-3</c:v>
                </c:pt>
                <c:pt idx="2115">
                  <c:v>7.8980000000000074E-3</c:v>
                </c:pt>
                <c:pt idx="2116">
                  <c:v>8.3940000000000143E-3</c:v>
                </c:pt>
                <c:pt idx="2117">
                  <c:v>8.1220000000000025E-3</c:v>
                </c:pt>
                <c:pt idx="2118">
                  <c:v>8.3450000000000139E-3</c:v>
                </c:pt>
                <c:pt idx="2119">
                  <c:v>7.8710000000000117E-3</c:v>
                </c:pt>
                <c:pt idx="2120">
                  <c:v>6.9280000000000079E-3</c:v>
                </c:pt>
                <c:pt idx="2121">
                  <c:v>6.9670000000000062E-3</c:v>
                </c:pt>
                <c:pt idx="2122">
                  <c:v>7.9580000000000102E-3</c:v>
                </c:pt>
                <c:pt idx="2123">
                  <c:v>8.6320000000000025E-3</c:v>
                </c:pt>
                <c:pt idx="2124">
                  <c:v>8.4440000000000036E-3</c:v>
                </c:pt>
                <c:pt idx="2125">
                  <c:v>8.5260000000000023E-3</c:v>
                </c:pt>
                <c:pt idx="2126">
                  <c:v>9.0100000000000024E-3</c:v>
                </c:pt>
                <c:pt idx="2127">
                  <c:v>9.6130000000000122E-3</c:v>
                </c:pt>
                <c:pt idx="2128">
                  <c:v>9.3600000000000246E-3</c:v>
                </c:pt>
                <c:pt idx="2129">
                  <c:v>8.4700000000000122E-3</c:v>
                </c:pt>
                <c:pt idx="2130">
                  <c:v>8.699000000000014E-3</c:v>
                </c:pt>
                <c:pt idx="2131">
                  <c:v>8.0370000000000007E-3</c:v>
                </c:pt>
                <c:pt idx="2132">
                  <c:v>8.3030000000000222E-3</c:v>
                </c:pt>
                <c:pt idx="2133">
                  <c:v>8.3850000000000244E-3</c:v>
                </c:pt>
                <c:pt idx="2134">
                  <c:v>8.2630000000000047E-3</c:v>
                </c:pt>
                <c:pt idx="2135">
                  <c:v>8.3730000000000158E-3</c:v>
                </c:pt>
                <c:pt idx="2136">
                  <c:v>7.4770000000000123E-3</c:v>
                </c:pt>
                <c:pt idx="2137">
                  <c:v>6.803000000000007E-3</c:v>
                </c:pt>
                <c:pt idx="2138">
                  <c:v>6.0920000000000071E-3</c:v>
                </c:pt>
                <c:pt idx="2139">
                  <c:v>7.4200000000000091E-3</c:v>
                </c:pt>
                <c:pt idx="2140">
                  <c:v>7.1110000000000079E-3</c:v>
                </c:pt>
                <c:pt idx="2141">
                  <c:v>8.7590000000000046E-3</c:v>
                </c:pt>
                <c:pt idx="2142">
                  <c:v>7.6950000000000013E-3</c:v>
                </c:pt>
                <c:pt idx="2143">
                  <c:v>7.5520000000000023E-3</c:v>
                </c:pt>
                <c:pt idx="2144">
                  <c:v>6.9910000000000102E-3</c:v>
                </c:pt>
                <c:pt idx="2145">
                  <c:v>7.1310000000000106E-3</c:v>
                </c:pt>
                <c:pt idx="2146">
                  <c:v>7.5520000000000023E-3</c:v>
                </c:pt>
                <c:pt idx="2147">
                  <c:v>8.2190000000000006E-3</c:v>
                </c:pt>
                <c:pt idx="2148">
                  <c:v>6.8190000000000082E-3</c:v>
                </c:pt>
                <c:pt idx="2149">
                  <c:v>6.4610000000000093E-3</c:v>
                </c:pt>
                <c:pt idx="2150">
                  <c:v>7.256000000000009E-3</c:v>
                </c:pt>
                <c:pt idx="2151">
                  <c:v>8.7190000000000028E-3</c:v>
                </c:pt>
                <c:pt idx="2152">
                  <c:v>9.2300000000000004E-3</c:v>
                </c:pt>
                <c:pt idx="2153">
                  <c:v>8.3980000000000027E-3</c:v>
                </c:pt>
                <c:pt idx="2154">
                  <c:v>7.6730000000000105E-3</c:v>
                </c:pt>
                <c:pt idx="2155">
                  <c:v>7.5460000000000102E-3</c:v>
                </c:pt>
                <c:pt idx="2156">
                  <c:v>7.5490000000000123E-3</c:v>
                </c:pt>
                <c:pt idx="2157">
                  <c:v>7.3750000000000083E-3</c:v>
                </c:pt>
                <c:pt idx="2158">
                  <c:v>7.4630000000000113E-3</c:v>
                </c:pt>
                <c:pt idx="2159">
                  <c:v>8.0890000000000163E-3</c:v>
                </c:pt>
                <c:pt idx="2160">
                  <c:v>8.3230000000000144E-3</c:v>
                </c:pt>
                <c:pt idx="2161">
                  <c:v>7.0430000000000093E-3</c:v>
                </c:pt>
                <c:pt idx="2162">
                  <c:v>7.0730000000000124E-3</c:v>
                </c:pt>
                <c:pt idx="2163">
                  <c:v>7.3790000000000123E-3</c:v>
                </c:pt>
                <c:pt idx="2164">
                  <c:v>8.1450000000000047E-3</c:v>
                </c:pt>
                <c:pt idx="2165">
                  <c:v>6.9740000000000106E-3</c:v>
                </c:pt>
                <c:pt idx="2166">
                  <c:v>6.3930000000000072E-3</c:v>
                </c:pt>
                <c:pt idx="2167">
                  <c:v>6.5640000000000004E-3</c:v>
                </c:pt>
                <c:pt idx="2168">
                  <c:v>8.0500000000000068E-3</c:v>
                </c:pt>
                <c:pt idx="2169">
                  <c:v>8.3950000000000222E-3</c:v>
                </c:pt>
                <c:pt idx="2170">
                  <c:v>8.5400000000000007E-3</c:v>
                </c:pt>
                <c:pt idx="2171">
                  <c:v>8.503000000000014E-3</c:v>
                </c:pt>
                <c:pt idx="2172">
                  <c:v>9.5960000000000125E-3</c:v>
                </c:pt>
                <c:pt idx="2173">
                  <c:v>1.0128000000000003E-2</c:v>
                </c:pt>
                <c:pt idx="2174">
                  <c:v>8.7850000000000046E-3</c:v>
                </c:pt>
                <c:pt idx="2175">
                  <c:v>7.4410000000000136E-3</c:v>
                </c:pt>
                <c:pt idx="2176">
                  <c:v>8.0930000000000047E-3</c:v>
                </c:pt>
                <c:pt idx="2177">
                  <c:v>8.4380000000000028E-3</c:v>
                </c:pt>
                <c:pt idx="2178">
                  <c:v>8.4950000000000147E-3</c:v>
                </c:pt>
                <c:pt idx="2179">
                  <c:v>7.2010000000000112E-3</c:v>
                </c:pt>
                <c:pt idx="2180">
                  <c:v>7.6620000000000013E-3</c:v>
                </c:pt>
                <c:pt idx="2181">
                  <c:v>8.0430000000000067E-3</c:v>
                </c:pt>
                <c:pt idx="2182">
                  <c:v>8.3740000000000064E-3</c:v>
                </c:pt>
                <c:pt idx="2183">
                  <c:v>8.5500000000000125E-3</c:v>
                </c:pt>
                <c:pt idx="2184">
                  <c:v>9.3910000000000122E-3</c:v>
                </c:pt>
                <c:pt idx="2185">
                  <c:v>9.8240000000000063E-3</c:v>
                </c:pt>
                <c:pt idx="2186">
                  <c:v>9.3360000000000144E-3</c:v>
                </c:pt>
                <c:pt idx="2187">
                  <c:v>8.6850000000000122E-3</c:v>
                </c:pt>
                <c:pt idx="2188">
                  <c:v>8.4440000000000036E-3</c:v>
                </c:pt>
                <c:pt idx="2189">
                  <c:v>8.4190000000000046E-3</c:v>
                </c:pt>
                <c:pt idx="2190">
                  <c:v>7.726000000000008E-3</c:v>
                </c:pt>
                <c:pt idx="2191">
                  <c:v>8.1890000000000122E-3</c:v>
                </c:pt>
                <c:pt idx="2192">
                  <c:v>7.6000000000000069E-3</c:v>
                </c:pt>
                <c:pt idx="2193">
                  <c:v>7.7660000000000081E-3</c:v>
                </c:pt>
                <c:pt idx="2194">
                  <c:v>7.7290000000000102E-3</c:v>
                </c:pt>
                <c:pt idx="2195">
                  <c:v>7.8320000000000022E-3</c:v>
                </c:pt>
                <c:pt idx="2196">
                  <c:v>7.8020000000000034E-3</c:v>
                </c:pt>
                <c:pt idx="2197">
                  <c:v>8.1090000000000068E-3</c:v>
                </c:pt>
                <c:pt idx="2198">
                  <c:v>8.3240000000000067E-3</c:v>
                </c:pt>
                <c:pt idx="2199">
                  <c:v>8.364000000000019E-3</c:v>
                </c:pt>
                <c:pt idx="2200">
                  <c:v>8.4280000000000032E-3</c:v>
                </c:pt>
                <c:pt idx="2201">
                  <c:v>8.4710000000000046E-3</c:v>
                </c:pt>
                <c:pt idx="2202">
                  <c:v>8.6280000000000003E-3</c:v>
                </c:pt>
                <c:pt idx="2203">
                  <c:v>8.8290000000000139E-3</c:v>
                </c:pt>
                <c:pt idx="2204">
                  <c:v>8.563000000000022E-3</c:v>
                </c:pt>
                <c:pt idx="2205">
                  <c:v>8.0520000000000244E-3</c:v>
                </c:pt>
                <c:pt idx="2206">
                  <c:v>8.0060000000000044E-3</c:v>
                </c:pt>
                <c:pt idx="2207">
                  <c:v>7.5400000000000102E-3</c:v>
                </c:pt>
                <c:pt idx="2208">
                  <c:v>8.3510000000000147E-3</c:v>
                </c:pt>
                <c:pt idx="2209">
                  <c:v>8.8540000000000146E-3</c:v>
                </c:pt>
                <c:pt idx="2210">
                  <c:v>9.8360000000000218E-3</c:v>
                </c:pt>
                <c:pt idx="2211">
                  <c:v>1.0010000000000002E-2</c:v>
                </c:pt>
                <c:pt idx="2212">
                  <c:v>9.3170000000000145E-3</c:v>
                </c:pt>
                <c:pt idx="2213">
                  <c:v>8.8340000000000068E-3</c:v>
                </c:pt>
                <c:pt idx="2214">
                  <c:v>9.1290000000000121E-3</c:v>
                </c:pt>
                <c:pt idx="2215">
                  <c:v>8.3850000000000244E-3</c:v>
                </c:pt>
                <c:pt idx="2216">
                  <c:v>7.5770000000000091E-3</c:v>
                </c:pt>
                <c:pt idx="2217">
                  <c:v>6.4920000000000073E-3</c:v>
                </c:pt>
                <c:pt idx="2218">
                  <c:v>7.8600000000000024E-3</c:v>
                </c:pt>
                <c:pt idx="2219">
                  <c:v>8.8140000000000163E-3</c:v>
                </c:pt>
                <c:pt idx="2220">
                  <c:v>9.2980000000000024E-3</c:v>
                </c:pt>
                <c:pt idx="2221">
                  <c:v>9.029000000000011E-3</c:v>
                </c:pt>
                <c:pt idx="2222">
                  <c:v>8.6320000000000025E-3</c:v>
                </c:pt>
                <c:pt idx="2223">
                  <c:v>7.1770000000000072E-3</c:v>
                </c:pt>
                <c:pt idx="2224">
                  <c:v>6.5510000000000091E-3</c:v>
                </c:pt>
                <c:pt idx="2225">
                  <c:v>6.8890000000000106E-3</c:v>
                </c:pt>
                <c:pt idx="2226">
                  <c:v>7.595000000000008E-3</c:v>
                </c:pt>
                <c:pt idx="2227">
                  <c:v>8.8740000000000173E-3</c:v>
                </c:pt>
                <c:pt idx="2228">
                  <c:v>8.8680000000000165E-3</c:v>
                </c:pt>
                <c:pt idx="2229">
                  <c:v>7.6220000000000012E-3</c:v>
                </c:pt>
                <c:pt idx="2230">
                  <c:v>6.7340000000000082E-3</c:v>
                </c:pt>
                <c:pt idx="2231">
                  <c:v>7.2570000000000082E-3</c:v>
                </c:pt>
                <c:pt idx="2232">
                  <c:v>8.0540000000000143E-3</c:v>
                </c:pt>
                <c:pt idx="2233">
                  <c:v>7.6840000000000033E-3</c:v>
                </c:pt>
                <c:pt idx="2234">
                  <c:v>6.9250000000000023E-3</c:v>
                </c:pt>
                <c:pt idx="2235">
                  <c:v>7.5720000000000101E-3</c:v>
                </c:pt>
                <c:pt idx="2236">
                  <c:v>8.4210000000000066E-3</c:v>
                </c:pt>
                <c:pt idx="2237">
                  <c:v>7.4400000000000108E-3</c:v>
                </c:pt>
                <c:pt idx="2238">
                  <c:v>7.966000000000013E-3</c:v>
                </c:pt>
                <c:pt idx="2239">
                  <c:v>8.3740000000000064E-3</c:v>
                </c:pt>
                <c:pt idx="2240">
                  <c:v>8.4230000000000155E-3</c:v>
                </c:pt>
                <c:pt idx="2241">
                  <c:v>8.0710000000000122E-3</c:v>
                </c:pt>
                <c:pt idx="2242">
                  <c:v>8.1220000000000025E-3</c:v>
                </c:pt>
                <c:pt idx="2243">
                  <c:v>7.8380000000000116E-3</c:v>
                </c:pt>
                <c:pt idx="2244">
                  <c:v>8.2380000000000005E-3</c:v>
                </c:pt>
                <c:pt idx="2245">
                  <c:v>8.7550000000000145E-3</c:v>
                </c:pt>
                <c:pt idx="2246">
                  <c:v>9.1240000000000002E-3</c:v>
                </c:pt>
                <c:pt idx="2247">
                  <c:v>8.6940000000000003E-3</c:v>
                </c:pt>
                <c:pt idx="2248">
                  <c:v>8.3480000000000047E-3</c:v>
                </c:pt>
                <c:pt idx="2249">
                  <c:v>8.973000000000014E-3</c:v>
                </c:pt>
                <c:pt idx="2250">
                  <c:v>9.4020000000000162E-3</c:v>
                </c:pt>
                <c:pt idx="2251">
                  <c:v>8.5400000000000007E-3</c:v>
                </c:pt>
                <c:pt idx="2252">
                  <c:v>7.5150000000000034E-3</c:v>
                </c:pt>
                <c:pt idx="2253">
                  <c:v>7.0200000000000071E-3</c:v>
                </c:pt>
                <c:pt idx="2254">
                  <c:v>7.1130000000000013E-3</c:v>
                </c:pt>
                <c:pt idx="2255">
                  <c:v>7.7950000000000094E-3</c:v>
                </c:pt>
                <c:pt idx="2256">
                  <c:v>8.5370000000000047E-3</c:v>
                </c:pt>
                <c:pt idx="2257">
                  <c:v>8.6040000000000005E-3</c:v>
                </c:pt>
                <c:pt idx="2259">
                  <c:v>1.0999999999999998E-2</c:v>
                </c:pt>
                <c:pt idx="2260">
                  <c:v>1.1405000000000016E-2</c:v>
                </c:pt>
                <c:pt idx="2261">
                  <c:v>1.0269000000000002E-2</c:v>
                </c:pt>
                <c:pt idx="2262">
                  <c:v>8.9990000000000139E-3</c:v>
                </c:pt>
                <c:pt idx="2263">
                  <c:v>8.9410000000000028E-3</c:v>
                </c:pt>
                <c:pt idx="2264">
                  <c:v>9.7160000000000024E-3</c:v>
                </c:pt>
                <c:pt idx="2265">
                  <c:v>1.0215E-2</c:v>
                </c:pt>
                <c:pt idx="2266">
                  <c:v>9.6830000000000024E-3</c:v>
                </c:pt>
                <c:pt idx="2267">
                  <c:v>8.725000000000014E-3</c:v>
                </c:pt>
                <c:pt idx="2268">
                  <c:v>7.6610000000000072E-3</c:v>
                </c:pt>
                <c:pt idx="2269">
                  <c:v>8.4540000000000066E-3</c:v>
                </c:pt>
                <c:pt idx="2270">
                  <c:v>9.6670000000000141E-3</c:v>
                </c:pt>
                <c:pt idx="2271">
                  <c:v>1.017E-2</c:v>
                </c:pt>
                <c:pt idx="2272">
                  <c:v>1.0498E-2</c:v>
                </c:pt>
                <c:pt idx="2273">
                  <c:v>1.0319999999999998E-2</c:v>
                </c:pt>
                <c:pt idx="2274">
                  <c:v>9.7980000000000029E-3</c:v>
                </c:pt>
                <c:pt idx="2275">
                  <c:v>9.9510000000000067E-3</c:v>
                </c:pt>
                <c:pt idx="2276">
                  <c:v>1.0264000000000002E-2</c:v>
                </c:pt>
                <c:pt idx="2277">
                  <c:v>9.9200000000000121E-3</c:v>
                </c:pt>
                <c:pt idx="2278">
                  <c:v>1.0003000000000001E-2</c:v>
                </c:pt>
                <c:pt idx="2279">
                  <c:v>1.0142999999999999E-2</c:v>
                </c:pt>
                <c:pt idx="2280">
                  <c:v>9.7800000000000022E-3</c:v>
                </c:pt>
                <c:pt idx="2281">
                  <c:v>9.247E-3</c:v>
                </c:pt>
                <c:pt idx="2282">
                  <c:v>9.6090000000000047E-3</c:v>
                </c:pt>
                <c:pt idx="2283">
                  <c:v>1.0807000000000009E-2</c:v>
                </c:pt>
                <c:pt idx="2284">
                  <c:v>1.0956E-2</c:v>
                </c:pt>
                <c:pt idx="2285">
                  <c:v>1.0907999999999999E-2</c:v>
                </c:pt>
                <c:pt idx="2286">
                  <c:v>1.0052E-2</c:v>
                </c:pt>
                <c:pt idx="2287">
                  <c:v>1.0057E-2</c:v>
                </c:pt>
                <c:pt idx="2288">
                  <c:v>9.3700000000000259E-3</c:v>
                </c:pt>
                <c:pt idx="2289">
                  <c:v>9.6200000000000018E-3</c:v>
                </c:pt>
                <c:pt idx="2290">
                  <c:v>8.9600000000000183E-3</c:v>
                </c:pt>
                <c:pt idx="2291">
                  <c:v>9.674000000000002E-3</c:v>
                </c:pt>
                <c:pt idx="2292">
                  <c:v>9.8850000000000222E-3</c:v>
                </c:pt>
                <c:pt idx="2293">
                  <c:v>1.0298E-2</c:v>
                </c:pt>
                <c:pt idx="2294">
                  <c:v>1.0030000000000001E-2</c:v>
                </c:pt>
                <c:pt idx="2295">
                  <c:v>9.849000000000014E-3</c:v>
                </c:pt>
                <c:pt idx="2296">
                  <c:v>1.0414E-2</c:v>
                </c:pt>
                <c:pt idx="2297">
                  <c:v>1.0156E-2</c:v>
                </c:pt>
                <c:pt idx="2298">
                  <c:v>9.2550000000000184E-3</c:v>
                </c:pt>
                <c:pt idx="2299">
                  <c:v>1.0180000000000005E-2</c:v>
                </c:pt>
                <c:pt idx="2300">
                  <c:v>1.0959000000000002E-2</c:v>
                </c:pt>
                <c:pt idx="2301">
                  <c:v>9.8500000000000254E-3</c:v>
                </c:pt>
                <c:pt idx="2302">
                  <c:v>8.5500000000000125E-3</c:v>
                </c:pt>
                <c:pt idx="2303">
                  <c:v>8.5080000000000051E-3</c:v>
                </c:pt>
                <c:pt idx="2304">
                  <c:v>9.3810000000000161E-3</c:v>
                </c:pt>
                <c:pt idx="2305">
                  <c:v>1.0385000000000005E-2</c:v>
                </c:pt>
                <c:pt idx="2306">
                  <c:v>1.0742000000000015E-2</c:v>
                </c:pt>
                <c:pt idx="2307">
                  <c:v>1.1372000000000005E-2</c:v>
                </c:pt>
                <c:pt idx="2308">
                  <c:v>1.0645999999999999E-2</c:v>
                </c:pt>
                <c:pt idx="2309">
                  <c:v>9.4150000000000223E-3</c:v>
                </c:pt>
                <c:pt idx="2310">
                  <c:v>9.0170000000000024E-3</c:v>
                </c:pt>
                <c:pt idx="2311">
                  <c:v>9.4940000000000024E-3</c:v>
                </c:pt>
                <c:pt idx="2312">
                  <c:v>1.0269000000000002E-2</c:v>
                </c:pt>
                <c:pt idx="2313">
                  <c:v>1.0070000000000001E-2</c:v>
                </c:pt>
                <c:pt idx="2314">
                  <c:v>9.8020000000000242E-3</c:v>
                </c:pt>
                <c:pt idx="2315">
                  <c:v>1.0609000000000002E-2</c:v>
                </c:pt>
                <c:pt idx="2316">
                  <c:v>1.0867999999999999E-2</c:v>
                </c:pt>
                <c:pt idx="2317">
                  <c:v>1.0264000000000002E-2</c:v>
                </c:pt>
                <c:pt idx="2318">
                  <c:v>9.6210000000000028E-3</c:v>
                </c:pt>
                <c:pt idx="2319">
                  <c:v>9.5060000000000144E-3</c:v>
                </c:pt>
                <c:pt idx="2320">
                  <c:v>1.0362000000000001E-2</c:v>
                </c:pt>
                <c:pt idx="2321">
                  <c:v>1.0832000000000001E-2</c:v>
                </c:pt>
                <c:pt idx="2322">
                  <c:v>1.0122000000000003E-2</c:v>
                </c:pt>
                <c:pt idx="2323">
                  <c:v>9.5450000000000066E-3</c:v>
                </c:pt>
                <c:pt idx="2324">
                  <c:v>9.5140000000000068E-3</c:v>
                </c:pt>
                <c:pt idx="2325">
                  <c:v>9.1680000000000008E-3</c:v>
                </c:pt>
                <c:pt idx="2326">
                  <c:v>9.7700000000000044E-3</c:v>
                </c:pt>
                <c:pt idx="2327">
                  <c:v>1.0499E-2</c:v>
                </c:pt>
                <c:pt idx="2328">
                  <c:v>1.0662000000000003E-2</c:v>
                </c:pt>
                <c:pt idx="2329">
                  <c:v>1.0394E-2</c:v>
                </c:pt>
                <c:pt idx="2330">
                  <c:v>1.0196999999999998E-2</c:v>
                </c:pt>
                <c:pt idx="2331">
                  <c:v>1.0383000000000005E-2</c:v>
                </c:pt>
                <c:pt idx="2332">
                  <c:v>1.0468000000000003E-2</c:v>
                </c:pt>
                <c:pt idx="2333">
                  <c:v>1.0351000000000001E-2</c:v>
                </c:pt>
                <c:pt idx="2334">
                  <c:v>1.0548000000000005E-2</c:v>
                </c:pt>
                <c:pt idx="2335">
                  <c:v>9.3860000000000211E-3</c:v>
                </c:pt>
                <c:pt idx="2336">
                  <c:v>8.7820000000000068E-3</c:v>
                </c:pt>
                <c:pt idx="2337">
                  <c:v>9.0100000000000024E-3</c:v>
                </c:pt>
                <c:pt idx="2338">
                  <c:v>9.6680000000000047E-3</c:v>
                </c:pt>
                <c:pt idx="2339">
                  <c:v>1.0937000000000001E-2</c:v>
                </c:pt>
                <c:pt idx="2340">
                  <c:v>9.9940000000000064E-3</c:v>
                </c:pt>
                <c:pt idx="2341">
                  <c:v>9.6420000000000047E-3</c:v>
                </c:pt>
                <c:pt idx="2342">
                  <c:v>8.8580000000000065E-3</c:v>
                </c:pt>
                <c:pt idx="2343">
                  <c:v>9.2760000000000047E-3</c:v>
                </c:pt>
                <c:pt idx="2344">
                  <c:v>1.0081000000000001E-2</c:v>
                </c:pt>
                <c:pt idx="2345">
                  <c:v>1.0681000000000013E-2</c:v>
                </c:pt>
                <c:pt idx="2346">
                  <c:v>9.8910000000000144E-3</c:v>
                </c:pt>
                <c:pt idx="2347">
                  <c:v>9.9370000000000066E-3</c:v>
                </c:pt>
                <c:pt idx="2348">
                  <c:v>1.0277E-2</c:v>
                </c:pt>
                <c:pt idx="2349">
                  <c:v>1.122000000000002E-2</c:v>
                </c:pt>
                <c:pt idx="2350">
                  <c:v>1.0664000000000005E-2</c:v>
                </c:pt>
                <c:pt idx="2351">
                  <c:v>9.859000000000024E-3</c:v>
                </c:pt>
                <c:pt idx="2352">
                  <c:v>9.4210000000000023E-3</c:v>
                </c:pt>
                <c:pt idx="2353">
                  <c:v>1.0832000000000001E-2</c:v>
                </c:pt>
                <c:pt idx="2354">
                  <c:v>1.1006999999999999E-2</c:v>
                </c:pt>
                <c:pt idx="2355">
                  <c:v>1.0777E-2</c:v>
                </c:pt>
                <c:pt idx="2356">
                  <c:v>1.0521000000000013E-2</c:v>
                </c:pt>
                <c:pt idx="2357">
                  <c:v>1.0201999999999999E-2</c:v>
                </c:pt>
                <c:pt idx="2358">
                  <c:v>1.0888999999999999E-2</c:v>
                </c:pt>
                <c:pt idx="2359">
                  <c:v>1.0688000000000001E-2</c:v>
                </c:pt>
                <c:pt idx="2360">
                  <c:v>9.890000000000022E-3</c:v>
                </c:pt>
                <c:pt idx="2361">
                  <c:v>8.9630000000000161E-3</c:v>
                </c:pt>
                <c:pt idx="2362">
                  <c:v>8.9780000000000068E-3</c:v>
                </c:pt>
                <c:pt idx="2363">
                  <c:v>9.1420000000000008E-3</c:v>
                </c:pt>
                <c:pt idx="2364">
                  <c:v>1.0451000000000002E-2</c:v>
                </c:pt>
                <c:pt idx="2365">
                  <c:v>1.1267000000000001E-2</c:v>
                </c:pt>
                <c:pt idx="2366">
                  <c:v>1.2380000000000007E-2</c:v>
                </c:pt>
                <c:pt idx="2367">
                  <c:v>1.1956000000000003E-2</c:v>
                </c:pt>
                <c:pt idx="2368">
                  <c:v>1.0074E-2</c:v>
                </c:pt>
                <c:pt idx="2369">
                  <c:v>9.0580000000000122E-3</c:v>
                </c:pt>
                <c:pt idx="2370">
                  <c:v>9.0560000000000258E-3</c:v>
                </c:pt>
                <c:pt idx="2371">
                  <c:v>8.2610000000000027E-3</c:v>
                </c:pt>
                <c:pt idx="2372">
                  <c:v>8.3480000000000047E-3</c:v>
                </c:pt>
                <c:pt idx="2373">
                  <c:v>9.1090000000000025E-3</c:v>
                </c:pt>
                <c:pt idx="2374">
                  <c:v>1.0588999999999998E-2</c:v>
                </c:pt>
                <c:pt idx="2375">
                  <c:v>1.0584000000000001E-2</c:v>
                </c:pt>
                <c:pt idx="2376">
                  <c:v>1.021E-2</c:v>
                </c:pt>
                <c:pt idx="2377">
                  <c:v>9.9720000000000225E-3</c:v>
                </c:pt>
                <c:pt idx="2378">
                  <c:v>8.5930000000000156E-3</c:v>
                </c:pt>
                <c:pt idx="2379">
                  <c:v>9.1310000000000002E-3</c:v>
                </c:pt>
                <c:pt idx="2380">
                  <c:v>1.0525000000000001E-2</c:v>
                </c:pt>
                <c:pt idx="2381">
                  <c:v>1.0741000000000014E-2</c:v>
                </c:pt>
                <c:pt idx="2382">
                  <c:v>1.0633999999999998E-2</c:v>
                </c:pt>
                <c:pt idx="2383">
                  <c:v>1.0395E-2</c:v>
                </c:pt>
                <c:pt idx="2384">
                  <c:v>1.0652000000000003E-2</c:v>
                </c:pt>
                <c:pt idx="2385">
                  <c:v>1.0957E-2</c:v>
                </c:pt>
                <c:pt idx="2386">
                  <c:v>1.1292999999999999E-2</c:v>
                </c:pt>
                <c:pt idx="2387">
                  <c:v>1.0213000000000002E-2</c:v>
                </c:pt>
                <c:pt idx="2388">
                  <c:v>9.9640000000000145E-3</c:v>
                </c:pt>
                <c:pt idx="2389">
                  <c:v>1.0109000000000002E-2</c:v>
                </c:pt>
                <c:pt idx="2390">
                  <c:v>9.7340000000000031E-3</c:v>
                </c:pt>
                <c:pt idx="2391">
                  <c:v>8.4980000000000021E-3</c:v>
                </c:pt>
                <c:pt idx="2392">
                  <c:v>7.9810000000000141E-3</c:v>
                </c:pt>
                <c:pt idx="2393">
                  <c:v>8.0530000000000219E-3</c:v>
                </c:pt>
                <c:pt idx="2394">
                  <c:v>9.2770000000000023E-3</c:v>
                </c:pt>
                <c:pt idx="2395">
                  <c:v>1.0232999999999996E-2</c:v>
                </c:pt>
                <c:pt idx="2396">
                  <c:v>1.1085000000000001E-2</c:v>
                </c:pt>
                <c:pt idx="2397">
                  <c:v>1.1075000000000003E-2</c:v>
                </c:pt>
                <c:pt idx="2398">
                  <c:v>9.8290000000000165E-3</c:v>
                </c:pt>
                <c:pt idx="2399">
                  <c:v>8.8880000000000122E-3</c:v>
                </c:pt>
                <c:pt idx="2400">
                  <c:v>8.4160000000000172E-3</c:v>
                </c:pt>
                <c:pt idx="2401">
                  <c:v>9.7140000000000004E-3</c:v>
                </c:pt>
                <c:pt idx="2402">
                  <c:v>9.6270000000000036E-3</c:v>
                </c:pt>
                <c:pt idx="2403">
                  <c:v>9.8880000000000044E-3</c:v>
                </c:pt>
                <c:pt idx="2404">
                  <c:v>9.7140000000000004E-3</c:v>
                </c:pt>
                <c:pt idx="2405">
                  <c:v>9.3070000000000219E-3</c:v>
                </c:pt>
                <c:pt idx="2406">
                  <c:v>8.6820000000000144E-3</c:v>
                </c:pt>
                <c:pt idx="2407">
                  <c:v>8.8860000000000241E-3</c:v>
                </c:pt>
                <c:pt idx="2408">
                  <c:v>8.6110000000000006E-3</c:v>
                </c:pt>
                <c:pt idx="2409">
                  <c:v>1.0119E-2</c:v>
                </c:pt>
                <c:pt idx="2410">
                  <c:v>9.5710000000000066E-3</c:v>
                </c:pt>
                <c:pt idx="2411">
                  <c:v>9.6320000000000138E-3</c:v>
                </c:pt>
                <c:pt idx="2412">
                  <c:v>9.3170000000000145E-3</c:v>
                </c:pt>
                <c:pt idx="2413">
                  <c:v>1.0515999999999998E-2</c:v>
                </c:pt>
                <c:pt idx="2414">
                  <c:v>9.6610000000000047E-3</c:v>
                </c:pt>
                <c:pt idx="2415">
                  <c:v>9.1800000000000024E-3</c:v>
                </c:pt>
                <c:pt idx="2416">
                  <c:v>1.0119E-2</c:v>
                </c:pt>
                <c:pt idx="2417">
                  <c:v>1.1024000000000015E-2</c:v>
                </c:pt>
                <c:pt idx="2418">
                  <c:v>1.0220000000000005E-2</c:v>
                </c:pt>
                <c:pt idx="2419">
                  <c:v>9.1680000000000008E-3</c:v>
                </c:pt>
                <c:pt idx="2420">
                  <c:v>9.2980000000000024E-3</c:v>
                </c:pt>
                <c:pt idx="2421">
                  <c:v>1.027E-2</c:v>
                </c:pt>
                <c:pt idx="2422">
                  <c:v>9.9270000000000122E-3</c:v>
                </c:pt>
                <c:pt idx="2423">
                  <c:v>9.8410000000000008E-3</c:v>
                </c:pt>
                <c:pt idx="2424">
                  <c:v>8.9410000000000028E-3</c:v>
                </c:pt>
                <c:pt idx="2425">
                  <c:v>9.490000000000014E-3</c:v>
                </c:pt>
                <c:pt idx="2426">
                  <c:v>9.198000000000003E-3</c:v>
                </c:pt>
                <c:pt idx="2427">
                  <c:v>9.313000000000014E-3</c:v>
                </c:pt>
                <c:pt idx="2428">
                  <c:v>9.0890000000000068E-3</c:v>
                </c:pt>
                <c:pt idx="2429">
                  <c:v>9.9750000000000238E-3</c:v>
                </c:pt>
                <c:pt idx="2430">
                  <c:v>8.9880000000000047E-3</c:v>
                </c:pt>
                <c:pt idx="2431">
                  <c:v>9.8380000000000047E-3</c:v>
                </c:pt>
                <c:pt idx="2432">
                  <c:v>1.0541999999999999E-2</c:v>
                </c:pt>
                <c:pt idx="2433">
                  <c:v>1.1093000000000002E-2</c:v>
                </c:pt>
                <c:pt idx="2434">
                  <c:v>1.0941000000000011E-2</c:v>
                </c:pt>
                <c:pt idx="2435">
                  <c:v>1.0914999999999998E-2</c:v>
                </c:pt>
                <c:pt idx="2436">
                  <c:v>1.0626999999999999E-2</c:v>
                </c:pt>
                <c:pt idx="2437">
                  <c:v>1.0631000000000003E-2</c:v>
                </c:pt>
                <c:pt idx="2438">
                  <c:v>1.0231000000000001E-2</c:v>
                </c:pt>
                <c:pt idx="2439">
                  <c:v>8.9450000000000068E-3</c:v>
                </c:pt>
                <c:pt idx="2440">
                  <c:v>8.5660000000000163E-3</c:v>
                </c:pt>
                <c:pt idx="2441">
                  <c:v>8.541E-3</c:v>
                </c:pt>
                <c:pt idx="2442">
                  <c:v>9.3110000000000068E-3</c:v>
                </c:pt>
                <c:pt idx="2443">
                  <c:v>9.6870000000000046E-3</c:v>
                </c:pt>
                <c:pt idx="2444">
                  <c:v>1.0576E-2</c:v>
                </c:pt>
                <c:pt idx="2445">
                  <c:v>1.0561000000000001E-2</c:v>
                </c:pt>
                <c:pt idx="2446">
                  <c:v>1.0442999999999999E-2</c:v>
                </c:pt>
                <c:pt idx="2447">
                  <c:v>1.0994000000000002E-2</c:v>
                </c:pt>
                <c:pt idx="2448">
                  <c:v>1.0626000000000003E-2</c:v>
                </c:pt>
                <c:pt idx="2449">
                  <c:v>9.9540000000000219E-3</c:v>
                </c:pt>
                <c:pt idx="2450">
                  <c:v>1.0258999999999996E-2</c:v>
                </c:pt>
                <c:pt idx="2451">
                  <c:v>1.0351000000000001E-2</c:v>
                </c:pt>
                <c:pt idx="2452">
                  <c:v>1.0619E-2</c:v>
                </c:pt>
                <c:pt idx="2453">
                  <c:v>1.0883000000000018E-2</c:v>
                </c:pt>
                <c:pt idx="2454">
                  <c:v>1.1330000000000005E-2</c:v>
                </c:pt>
                <c:pt idx="2455">
                  <c:v>1.1820000000000023E-2</c:v>
                </c:pt>
                <c:pt idx="2456">
                  <c:v>1.2108000000000001E-2</c:v>
                </c:pt>
                <c:pt idx="2457">
                  <c:v>1.1526000000000017E-2</c:v>
                </c:pt>
                <c:pt idx="2458">
                  <c:v>1.0994000000000002E-2</c:v>
                </c:pt>
                <c:pt idx="2459">
                  <c:v>1.0721000000000003E-2</c:v>
                </c:pt>
                <c:pt idx="2460">
                  <c:v>1.0161999999999999E-2</c:v>
                </c:pt>
                <c:pt idx="2461">
                  <c:v>9.7020000000000144E-3</c:v>
                </c:pt>
                <c:pt idx="2462">
                  <c:v>9.3190000000000148E-3</c:v>
                </c:pt>
                <c:pt idx="2463">
                  <c:v>9.4650000000000237E-3</c:v>
                </c:pt>
                <c:pt idx="2464">
                  <c:v>9.6810000000000021E-3</c:v>
                </c:pt>
                <c:pt idx="2465">
                  <c:v>9.9120000000000163E-3</c:v>
                </c:pt>
                <c:pt idx="2466">
                  <c:v>9.9940000000000064E-3</c:v>
                </c:pt>
                <c:pt idx="2467">
                  <c:v>9.9420000000000047E-3</c:v>
                </c:pt>
                <c:pt idx="2468">
                  <c:v>1.0066000000000002E-2</c:v>
                </c:pt>
                <c:pt idx="2469">
                  <c:v>1.0095E-2</c:v>
                </c:pt>
                <c:pt idx="2470">
                  <c:v>1.0028E-2</c:v>
                </c:pt>
                <c:pt idx="2471">
                  <c:v>1.0345999999999999E-2</c:v>
                </c:pt>
                <c:pt idx="2472">
                  <c:v>1.0246999999999999E-2</c:v>
                </c:pt>
                <c:pt idx="2473">
                  <c:v>1.0403000000000009E-2</c:v>
                </c:pt>
                <c:pt idx="2474">
                  <c:v>9.9290000000000125E-3</c:v>
                </c:pt>
                <c:pt idx="2475">
                  <c:v>9.9020000000000184E-3</c:v>
                </c:pt>
                <c:pt idx="2476">
                  <c:v>9.5340000000000008E-3</c:v>
                </c:pt>
                <c:pt idx="2477">
                  <c:v>1.0945000000000015E-2</c:v>
                </c:pt>
                <c:pt idx="2478">
                  <c:v>1.1062000000000018E-2</c:v>
                </c:pt>
                <c:pt idx="2479">
                  <c:v>1.1064000000000001E-2</c:v>
                </c:pt>
                <c:pt idx="2480">
                  <c:v>1.0687000000000007E-2</c:v>
                </c:pt>
                <c:pt idx="2481">
                  <c:v>1.0611000000000001E-2</c:v>
                </c:pt>
                <c:pt idx="2482">
                  <c:v>1.0034999999999994E-2</c:v>
                </c:pt>
                <c:pt idx="2483">
                  <c:v>9.9850000000000164E-3</c:v>
                </c:pt>
                <c:pt idx="2484">
                  <c:v>1.0055999999999987E-2</c:v>
                </c:pt>
                <c:pt idx="2485">
                  <c:v>9.9620000000000247E-3</c:v>
                </c:pt>
                <c:pt idx="2486">
                  <c:v>9.726000000000002E-3</c:v>
                </c:pt>
                <c:pt idx="2487">
                  <c:v>8.9070000000000121E-3</c:v>
                </c:pt>
                <c:pt idx="2488">
                  <c:v>9.0440000000000017E-3</c:v>
                </c:pt>
                <c:pt idx="2489">
                  <c:v>9.0890000000000068E-3</c:v>
                </c:pt>
                <c:pt idx="2490">
                  <c:v>9.8790000000000197E-3</c:v>
                </c:pt>
                <c:pt idx="2491">
                  <c:v>1.0151E-2</c:v>
                </c:pt>
                <c:pt idx="2492">
                  <c:v>1.0090000000000002E-2</c:v>
                </c:pt>
                <c:pt idx="2493">
                  <c:v>9.4420000000000164E-3</c:v>
                </c:pt>
                <c:pt idx="2494">
                  <c:v>8.8400000000000024E-3</c:v>
                </c:pt>
                <c:pt idx="2495">
                  <c:v>8.8820000000000184E-3</c:v>
                </c:pt>
                <c:pt idx="2496">
                  <c:v>1.0617E-2</c:v>
                </c:pt>
                <c:pt idx="2497">
                  <c:v>1.0808000000000003E-2</c:v>
                </c:pt>
                <c:pt idx="2498">
                  <c:v>1.1115000000000003E-2</c:v>
                </c:pt>
                <c:pt idx="2499">
                  <c:v>1.1204000000000019E-2</c:v>
                </c:pt>
                <c:pt idx="2500">
                  <c:v>1.1195000000000005E-2</c:v>
                </c:pt>
                <c:pt idx="2501">
                  <c:v>1.0820000000000014E-2</c:v>
                </c:pt>
                <c:pt idx="2502">
                  <c:v>9.8760000000000219E-3</c:v>
                </c:pt>
                <c:pt idx="2503">
                  <c:v>9.1620000000000156E-3</c:v>
                </c:pt>
                <c:pt idx="2504">
                  <c:v>9.3960000000000241E-3</c:v>
                </c:pt>
                <c:pt idx="2505">
                  <c:v>9.4570000000000157E-3</c:v>
                </c:pt>
                <c:pt idx="2506">
                  <c:v>1.0012999999999998E-2</c:v>
                </c:pt>
                <c:pt idx="2507">
                  <c:v>9.6300000000000066E-3</c:v>
                </c:pt>
                <c:pt idx="2508">
                  <c:v>9.4480000000000033E-3</c:v>
                </c:pt>
                <c:pt idx="2510">
                  <c:v>6.4300000000000121E-3</c:v>
                </c:pt>
                <c:pt idx="2511">
                  <c:v>6.6500000000000023E-3</c:v>
                </c:pt>
                <c:pt idx="2512">
                  <c:v>7.4730000000000126E-3</c:v>
                </c:pt>
                <c:pt idx="2513">
                  <c:v>7.402000000000011E-3</c:v>
                </c:pt>
                <c:pt idx="2514">
                  <c:v>6.772000000000008E-3</c:v>
                </c:pt>
                <c:pt idx="2515">
                  <c:v>8.3030000000000222E-3</c:v>
                </c:pt>
                <c:pt idx="2516">
                  <c:v>8.8910000000000065E-3</c:v>
                </c:pt>
                <c:pt idx="2517">
                  <c:v>9.1550000000000242E-3</c:v>
                </c:pt>
                <c:pt idx="2518">
                  <c:v>8.3230000000000144E-3</c:v>
                </c:pt>
                <c:pt idx="2519">
                  <c:v>7.4810000000000145E-3</c:v>
                </c:pt>
                <c:pt idx="2520">
                  <c:v>5.4040000000000034E-3</c:v>
                </c:pt>
                <c:pt idx="2521">
                  <c:v>5.6950000000000004E-3</c:v>
                </c:pt>
                <c:pt idx="2522">
                  <c:v>5.589000000000008E-3</c:v>
                </c:pt>
                <c:pt idx="2523">
                  <c:v>5.4260000000000072E-3</c:v>
                </c:pt>
                <c:pt idx="2524">
                  <c:v>5.5350000000000069E-3</c:v>
                </c:pt>
                <c:pt idx="2525">
                  <c:v>6.8910000000000082E-3</c:v>
                </c:pt>
                <c:pt idx="2526">
                  <c:v>8.2370000000000013E-3</c:v>
                </c:pt>
                <c:pt idx="2527">
                  <c:v>7.5650000000000014E-3</c:v>
                </c:pt>
                <c:pt idx="2528">
                  <c:v>7.4920000000000091E-3</c:v>
                </c:pt>
                <c:pt idx="2529">
                  <c:v>8.6760000000000066E-3</c:v>
                </c:pt>
                <c:pt idx="2530">
                  <c:v>8.3870000000000125E-3</c:v>
                </c:pt>
                <c:pt idx="2531">
                  <c:v>6.359000000000007E-3</c:v>
                </c:pt>
                <c:pt idx="2532">
                  <c:v>7.1450000000000072E-3</c:v>
                </c:pt>
                <c:pt idx="2533">
                  <c:v>7.7390000000000132E-3</c:v>
                </c:pt>
                <c:pt idx="2534">
                  <c:v>8.1570000000000045E-3</c:v>
                </c:pt>
                <c:pt idx="2535">
                  <c:v>8.7790000000000125E-3</c:v>
                </c:pt>
                <c:pt idx="2536">
                  <c:v>7.9920000000000112E-3</c:v>
                </c:pt>
                <c:pt idx="2537">
                  <c:v>7.5030000000000123E-3</c:v>
                </c:pt>
                <c:pt idx="2538">
                  <c:v>6.7820000000000102E-3</c:v>
                </c:pt>
                <c:pt idx="2539">
                  <c:v>7.1160000000000034E-3</c:v>
                </c:pt>
                <c:pt idx="2540">
                  <c:v>7.8289999999999992E-3</c:v>
                </c:pt>
                <c:pt idx="2541">
                  <c:v>8.7060000000000037E-3</c:v>
                </c:pt>
                <c:pt idx="2542">
                  <c:v>7.9720000000000121E-3</c:v>
                </c:pt>
                <c:pt idx="2543">
                  <c:v>6.4910000000000124E-3</c:v>
                </c:pt>
                <c:pt idx="2544">
                  <c:v>6.3320000000000034E-3</c:v>
                </c:pt>
                <c:pt idx="2545">
                  <c:v>6.7140000000000012E-3</c:v>
                </c:pt>
                <c:pt idx="2546">
                  <c:v>7.1040000000000009E-3</c:v>
                </c:pt>
                <c:pt idx="2547">
                  <c:v>6.5250000000000013E-3</c:v>
                </c:pt>
                <c:pt idx="2548">
                  <c:v>6.8279999999999999E-3</c:v>
                </c:pt>
                <c:pt idx="2549">
                  <c:v>6.8800000000000024E-3</c:v>
                </c:pt>
                <c:pt idx="2550">
                  <c:v>7.9480000000000123E-3</c:v>
                </c:pt>
                <c:pt idx="2551">
                  <c:v>7.2620000000000072E-3</c:v>
                </c:pt>
                <c:pt idx="2552">
                  <c:v>7.6300000000000083E-3</c:v>
                </c:pt>
                <c:pt idx="2553">
                  <c:v>8.2710000000000006E-3</c:v>
                </c:pt>
                <c:pt idx="2554">
                  <c:v>8.300000000000014E-3</c:v>
                </c:pt>
                <c:pt idx="2555">
                  <c:v>6.4870000000000093E-3</c:v>
                </c:pt>
                <c:pt idx="2556">
                  <c:v>6.6810000000000081E-3</c:v>
                </c:pt>
                <c:pt idx="2557">
                  <c:v>8.4390000000000125E-3</c:v>
                </c:pt>
                <c:pt idx="2558">
                  <c:v>8.8950000000000244E-3</c:v>
                </c:pt>
                <c:pt idx="2559">
                  <c:v>8.7890000000000138E-3</c:v>
                </c:pt>
                <c:pt idx="2560">
                  <c:v>8.0520000000000244E-3</c:v>
                </c:pt>
                <c:pt idx="2561">
                  <c:v>7.5340000000000034E-3</c:v>
                </c:pt>
                <c:pt idx="2562">
                  <c:v>7.8260000000000014E-3</c:v>
                </c:pt>
                <c:pt idx="2563">
                  <c:v>8.713000000000002E-3</c:v>
                </c:pt>
                <c:pt idx="2564">
                  <c:v>7.725000000000007E-3</c:v>
                </c:pt>
                <c:pt idx="2565">
                  <c:v>7.4220000000000024E-3</c:v>
                </c:pt>
                <c:pt idx="2566">
                  <c:v>7.1330000000000083E-3</c:v>
                </c:pt>
                <c:pt idx="2567">
                  <c:v>7.0340000000000073E-3</c:v>
                </c:pt>
                <c:pt idx="2568">
                  <c:v>8.3360000000000066E-3</c:v>
                </c:pt>
                <c:pt idx="2569">
                  <c:v>7.8400000000000032E-3</c:v>
                </c:pt>
                <c:pt idx="2570">
                  <c:v>8.4040000000000122E-3</c:v>
                </c:pt>
                <c:pt idx="2571">
                  <c:v>8.3420000000000161E-3</c:v>
                </c:pt>
                <c:pt idx="2572">
                  <c:v>8.2580000000000032E-3</c:v>
                </c:pt>
                <c:pt idx="2573">
                  <c:v>7.8590000000000014E-3</c:v>
                </c:pt>
                <c:pt idx="2574">
                  <c:v>7.1290000000000034E-3</c:v>
                </c:pt>
                <c:pt idx="2575">
                  <c:v>6.7670000000000013E-3</c:v>
                </c:pt>
                <c:pt idx="2576">
                  <c:v>7.5520000000000023E-3</c:v>
                </c:pt>
                <c:pt idx="2577">
                  <c:v>6.4820000000000112E-3</c:v>
                </c:pt>
                <c:pt idx="2578">
                  <c:v>5.4130000000000072E-3</c:v>
                </c:pt>
                <c:pt idx="2579">
                  <c:v>5.5140000000000024E-3</c:v>
                </c:pt>
                <c:pt idx="2580">
                  <c:v>6.359000000000007E-3</c:v>
                </c:pt>
                <c:pt idx="2581">
                  <c:v>6.6629999999999997E-3</c:v>
                </c:pt>
                <c:pt idx="2582">
                  <c:v>6.7380000000000122E-3</c:v>
                </c:pt>
                <c:pt idx="2583">
                  <c:v>6.2650000000000023E-3</c:v>
                </c:pt>
                <c:pt idx="2584">
                  <c:v>6.0680000000000013E-3</c:v>
                </c:pt>
                <c:pt idx="2585">
                  <c:v>5.8830000000000071E-3</c:v>
                </c:pt>
                <c:pt idx="2586">
                  <c:v>6.2410000000000113E-3</c:v>
                </c:pt>
                <c:pt idx="2587">
                  <c:v>5.9860000000000113E-3</c:v>
                </c:pt>
                <c:pt idx="2588">
                  <c:v>5.9130000000000103E-3</c:v>
                </c:pt>
                <c:pt idx="2589">
                  <c:v>6.3220000000000004E-3</c:v>
                </c:pt>
                <c:pt idx="2590">
                  <c:v>6.0390000000000122E-3</c:v>
                </c:pt>
                <c:pt idx="2591">
                  <c:v>5.7390000000000123E-3</c:v>
                </c:pt>
                <c:pt idx="2592">
                  <c:v>6.1000000000000013E-3</c:v>
                </c:pt>
                <c:pt idx="2593">
                  <c:v>6.5650000000000014E-3</c:v>
                </c:pt>
                <c:pt idx="2594">
                  <c:v>7.1070000000000022E-3</c:v>
                </c:pt>
                <c:pt idx="2595">
                  <c:v>7.3320000000000034E-3</c:v>
                </c:pt>
                <c:pt idx="2596">
                  <c:v>8.0420000000000023E-3</c:v>
                </c:pt>
                <c:pt idx="2597">
                  <c:v>8.4190000000000046E-3</c:v>
                </c:pt>
                <c:pt idx="2598">
                  <c:v>7.353000000000008E-3</c:v>
                </c:pt>
                <c:pt idx="2599">
                  <c:v>6.7680000000000014E-3</c:v>
                </c:pt>
                <c:pt idx="2600">
                  <c:v>7.2170000000000073E-3</c:v>
                </c:pt>
                <c:pt idx="2601">
                  <c:v>7.6620000000000013E-3</c:v>
                </c:pt>
                <c:pt idx="2602">
                  <c:v>6.4900000000000088E-3</c:v>
                </c:pt>
                <c:pt idx="2603">
                  <c:v>6.2240000000000004E-3</c:v>
                </c:pt>
                <c:pt idx="2604">
                  <c:v>7.1200000000000022E-3</c:v>
                </c:pt>
                <c:pt idx="2605">
                  <c:v>9.0200000000000124E-3</c:v>
                </c:pt>
                <c:pt idx="2606">
                  <c:v>8.5330000000000007E-3</c:v>
                </c:pt>
                <c:pt idx="2607">
                  <c:v>8.7030000000000007E-3</c:v>
                </c:pt>
                <c:pt idx="2608">
                  <c:v>7.7990000000000125E-3</c:v>
                </c:pt>
                <c:pt idx="2609">
                  <c:v>7.3330000000000114E-3</c:v>
                </c:pt>
                <c:pt idx="2610">
                  <c:v>7.066000000000008E-3</c:v>
                </c:pt>
                <c:pt idx="2611">
                  <c:v>7.1990000000000092E-3</c:v>
                </c:pt>
                <c:pt idx="2612">
                  <c:v>8.0910000000000027E-3</c:v>
                </c:pt>
                <c:pt idx="2613">
                  <c:v>8.1260000000000047E-3</c:v>
                </c:pt>
                <c:pt idx="2614">
                  <c:v>7.4080000000000101E-3</c:v>
                </c:pt>
                <c:pt idx="2615">
                  <c:v>6.9360000000000142E-3</c:v>
                </c:pt>
                <c:pt idx="2616">
                  <c:v>7.2490000000000124E-3</c:v>
                </c:pt>
                <c:pt idx="2617">
                  <c:v>7.8429999999999993E-3</c:v>
                </c:pt>
                <c:pt idx="2618">
                  <c:v>8.0720000000000184E-3</c:v>
                </c:pt>
                <c:pt idx="2619">
                  <c:v>8.0020000000000143E-3</c:v>
                </c:pt>
                <c:pt idx="2620">
                  <c:v>6.3600000000000011E-3</c:v>
                </c:pt>
                <c:pt idx="2621">
                  <c:v>6.0370000000000024E-3</c:v>
                </c:pt>
                <c:pt idx="2622">
                  <c:v>6.4270000000000013E-3</c:v>
                </c:pt>
                <c:pt idx="2623">
                  <c:v>6.7870000000000083E-3</c:v>
                </c:pt>
                <c:pt idx="2624">
                  <c:v>6.9360000000000142E-3</c:v>
                </c:pt>
                <c:pt idx="2625">
                  <c:v>7.4050000000000123E-3</c:v>
                </c:pt>
                <c:pt idx="2626">
                  <c:v>8.0340000000000029E-3</c:v>
                </c:pt>
                <c:pt idx="2627">
                  <c:v>7.9870000000000115E-3</c:v>
                </c:pt>
                <c:pt idx="2628">
                  <c:v>5.817000000000001E-3</c:v>
                </c:pt>
                <c:pt idx="2629">
                  <c:v>5.8960000000000071E-3</c:v>
                </c:pt>
                <c:pt idx="2630">
                  <c:v>6.0380000000000112E-3</c:v>
                </c:pt>
                <c:pt idx="2631">
                  <c:v>7.3870000000000073E-3</c:v>
                </c:pt>
                <c:pt idx="2632">
                  <c:v>6.7110000000000112E-3</c:v>
                </c:pt>
                <c:pt idx="2633">
                  <c:v>7.0230000000000023E-3</c:v>
                </c:pt>
                <c:pt idx="2634">
                  <c:v>6.9080000000000122E-3</c:v>
                </c:pt>
                <c:pt idx="2635">
                  <c:v>6.6660000000000061E-3</c:v>
                </c:pt>
                <c:pt idx="2636">
                  <c:v>6.5270000000000024E-3</c:v>
                </c:pt>
                <c:pt idx="2637">
                  <c:v>7.0430000000000093E-3</c:v>
                </c:pt>
                <c:pt idx="2638">
                  <c:v>7.3360000000000092E-3</c:v>
                </c:pt>
                <c:pt idx="2639">
                  <c:v>8.2680000000000028E-3</c:v>
                </c:pt>
                <c:pt idx="2640">
                  <c:v>8.7870000000000066E-3</c:v>
                </c:pt>
                <c:pt idx="2641">
                  <c:v>8.3950000000000222E-3</c:v>
                </c:pt>
                <c:pt idx="2642">
                  <c:v>7.2820000000000081E-3</c:v>
                </c:pt>
                <c:pt idx="2643">
                  <c:v>7.6620000000000013E-3</c:v>
                </c:pt>
                <c:pt idx="2644">
                  <c:v>8.3200000000000045E-3</c:v>
                </c:pt>
                <c:pt idx="2645">
                  <c:v>8.038E-3</c:v>
                </c:pt>
                <c:pt idx="2646">
                  <c:v>8.1530000000000144E-3</c:v>
                </c:pt>
                <c:pt idx="2647">
                  <c:v>8.0420000000000023E-3</c:v>
                </c:pt>
                <c:pt idx="2648">
                  <c:v>7.4420000000000102E-3</c:v>
                </c:pt>
                <c:pt idx="2649">
                  <c:v>7.9950000000000125E-3</c:v>
                </c:pt>
                <c:pt idx="2650">
                  <c:v>8.6780000000000052E-3</c:v>
                </c:pt>
                <c:pt idx="2651">
                  <c:v>7.881000000000013E-3</c:v>
                </c:pt>
                <c:pt idx="2652">
                  <c:v>6.5990000000000094E-3</c:v>
                </c:pt>
                <c:pt idx="2653">
                  <c:v>7.0500000000000024E-3</c:v>
                </c:pt>
                <c:pt idx="2654">
                  <c:v>7.614000000000001E-3</c:v>
                </c:pt>
                <c:pt idx="2655">
                  <c:v>7.9610000000000097E-3</c:v>
                </c:pt>
                <c:pt idx="2656">
                  <c:v>8.3750000000000265E-3</c:v>
                </c:pt>
                <c:pt idx="2657">
                  <c:v>8.4330000000000047E-3</c:v>
                </c:pt>
                <c:pt idx="2658">
                  <c:v>7.713000000000008E-3</c:v>
                </c:pt>
                <c:pt idx="2659">
                  <c:v>7.0390000000000131E-3</c:v>
                </c:pt>
                <c:pt idx="2660">
                  <c:v>6.803000000000007E-3</c:v>
                </c:pt>
                <c:pt idx="2661">
                  <c:v>6.6890000000000083E-3</c:v>
                </c:pt>
                <c:pt idx="2662">
                  <c:v>6.144000000000001E-3</c:v>
                </c:pt>
                <c:pt idx="2663">
                  <c:v>6.5260000000000014E-3</c:v>
                </c:pt>
                <c:pt idx="2664">
                  <c:v>7.5790000000000128E-3</c:v>
                </c:pt>
                <c:pt idx="2665">
                  <c:v>7.9290000000000124E-3</c:v>
                </c:pt>
                <c:pt idx="2666">
                  <c:v>7.9420000000000116E-3</c:v>
                </c:pt>
                <c:pt idx="2667">
                  <c:v>7.497000000000008E-3</c:v>
                </c:pt>
                <c:pt idx="2668">
                  <c:v>7.0750000000000101E-3</c:v>
                </c:pt>
                <c:pt idx="2669">
                  <c:v>6.7710000000000123E-3</c:v>
                </c:pt>
                <c:pt idx="2670">
                  <c:v>6.3980000000000061E-3</c:v>
                </c:pt>
                <c:pt idx="2671">
                  <c:v>7.726000000000008E-3</c:v>
                </c:pt>
                <c:pt idx="2672">
                  <c:v>8.4130000000000125E-3</c:v>
                </c:pt>
                <c:pt idx="2673">
                  <c:v>6.8130000000000013E-3</c:v>
                </c:pt>
                <c:pt idx="2674">
                  <c:v>6.686000000000007E-3</c:v>
                </c:pt>
                <c:pt idx="2675">
                  <c:v>7.3060000000000113E-3</c:v>
                </c:pt>
                <c:pt idx="2676">
                  <c:v>7.6190000000000034E-3</c:v>
                </c:pt>
                <c:pt idx="2677">
                  <c:v>7.8960000000000124E-3</c:v>
                </c:pt>
                <c:pt idx="2678">
                  <c:v>7.3630000000000024E-3</c:v>
                </c:pt>
                <c:pt idx="2679">
                  <c:v>7.3870000000000073E-3</c:v>
                </c:pt>
                <c:pt idx="2680">
                  <c:v>7.8250000000000004E-3</c:v>
                </c:pt>
                <c:pt idx="2681">
                  <c:v>7.7940000000000023E-3</c:v>
                </c:pt>
                <c:pt idx="2682">
                  <c:v>6.5900000000000073E-3</c:v>
                </c:pt>
                <c:pt idx="2683">
                  <c:v>6.1170000000000009E-3</c:v>
                </c:pt>
                <c:pt idx="2684">
                  <c:v>7.6750000000000082E-3</c:v>
                </c:pt>
                <c:pt idx="2685">
                  <c:v>8.0980000000000028E-3</c:v>
                </c:pt>
                <c:pt idx="2686">
                  <c:v>7.7900000000000113E-3</c:v>
                </c:pt>
                <c:pt idx="2687">
                  <c:v>6.6629999999999997E-3</c:v>
                </c:pt>
                <c:pt idx="2688">
                  <c:v>7.1460000000000065E-3</c:v>
                </c:pt>
                <c:pt idx="2689">
                  <c:v>8.300000000000014E-3</c:v>
                </c:pt>
                <c:pt idx="2690">
                  <c:v>8.1600000000000145E-3</c:v>
                </c:pt>
                <c:pt idx="2691">
                  <c:v>7.8289999999999992E-3</c:v>
                </c:pt>
                <c:pt idx="2692">
                  <c:v>7.8790000000000127E-3</c:v>
                </c:pt>
                <c:pt idx="2693">
                  <c:v>7.8150000000000094E-3</c:v>
                </c:pt>
                <c:pt idx="2694">
                  <c:v>6.9200000000000034E-3</c:v>
                </c:pt>
                <c:pt idx="2695">
                  <c:v>7.0860000000000107E-3</c:v>
                </c:pt>
                <c:pt idx="2696">
                  <c:v>7.2530000000000103E-3</c:v>
                </c:pt>
                <c:pt idx="2697">
                  <c:v>7.653000000000007E-3</c:v>
                </c:pt>
                <c:pt idx="2698">
                  <c:v>8.2270000000000034E-3</c:v>
                </c:pt>
                <c:pt idx="2699">
                  <c:v>8.4820000000000225E-3</c:v>
                </c:pt>
                <c:pt idx="2700">
                  <c:v>8.4340000000000005E-3</c:v>
                </c:pt>
                <c:pt idx="2701">
                  <c:v>7.726000000000008E-3</c:v>
                </c:pt>
                <c:pt idx="2702">
                  <c:v>6.6120000000000024E-3</c:v>
                </c:pt>
                <c:pt idx="2703">
                  <c:v>5.8450000000000012E-3</c:v>
                </c:pt>
                <c:pt idx="2704">
                  <c:v>6.7910000000000123E-3</c:v>
                </c:pt>
                <c:pt idx="2705">
                  <c:v>7.0230000000000023E-3</c:v>
                </c:pt>
                <c:pt idx="2706">
                  <c:v>6.7380000000000122E-3</c:v>
                </c:pt>
                <c:pt idx="2707">
                  <c:v>6.516000000000007E-3</c:v>
                </c:pt>
                <c:pt idx="2708">
                  <c:v>5.8050000000000063E-3</c:v>
                </c:pt>
                <c:pt idx="2709">
                  <c:v>5.4290000000000093E-3</c:v>
                </c:pt>
                <c:pt idx="2710">
                  <c:v>6.4160000000000094E-3</c:v>
                </c:pt>
                <c:pt idx="2711">
                  <c:v>7.3700000000000094E-3</c:v>
                </c:pt>
                <c:pt idx="2712">
                  <c:v>7.1100000000000061E-3</c:v>
                </c:pt>
                <c:pt idx="2713">
                  <c:v>6.2430000000000081E-3</c:v>
                </c:pt>
                <c:pt idx="2714">
                  <c:v>6.046000000000008E-3</c:v>
                </c:pt>
                <c:pt idx="2715">
                  <c:v>6.7420000000000101E-3</c:v>
                </c:pt>
                <c:pt idx="2716">
                  <c:v>7.066000000000008E-3</c:v>
                </c:pt>
                <c:pt idx="2717">
                  <c:v>7.8640000000000012E-3</c:v>
                </c:pt>
                <c:pt idx="2718">
                  <c:v>7.8910000000000126E-3</c:v>
                </c:pt>
                <c:pt idx="2719">
                  <c:v>7.3930000000000081E-3</c:v>
                </c:pt>
                <c:pt idx="2720">
                  <c:v>7.7630000000000077E-3</c:v>
                </c:pt>
                <c:pt idx="2721">
                  <c:v>7.6810000000000081E-3</c:v>
                </c:pt>
                <c:pt idx="2722">
                  <c:v>7.0460000000000123E-3</c:v>
                </c:pt>
                <c:pt idx="2723">
                  <c:v>6.0150000000000012E-3</c:v>
                </c:pt>
                <c:pt idx="2724">
                  <c:v>7.0070000000000071E-3</c:v>
                </c:pt>
                <c:pt idx="2725">
                  <c:v>7.9410000000000123E-3</c:v>
                </c:pt>
                <c:pt idx="2726">
                  <c:v>8.7650000000000141E-3</c:v>
                </c:pt>
                <c:pt idx="2727">
                  <c:v>8.7060000000000037E-3</c:v>
                </c:pt>
                <c:pt idx="2728">
                  <c:v>7.7900000000000113E-3</c:v>
                </c:pt>
                <c:pt idx="2729">
                  <c:v>8.4190000000000046E-3</c:v>
                </c:pt>
                <c:pt idx="2730">
                  <c:v>9.1490000000000026E-3</c:v>
                </c:pt>
                <c:pt idx="2731">
                  <c:v>8.9810000000000063E-3</c:v>
                </c:pt>
                <c:pt idx="2732">
                  <c:v>9.4660000000000161E-3</c:v>
                </c:pt>
                <c:pt idx="2733">
                  <c:v>9.1740000000000068E-3</c:v>
                </c:pt>
                <c:pt idx="2734">
                  <c:v>8.2550000000000175E-3</c:v>
                </c:pt>
                <c:pt idx="2735">
                  <c:v>7.2240000000000013E-3</c:v>
                </c:pt>
                <c:pt idx="2736">
                  <c:v>6.3500000000000023E-3</c:v>
                </c:pt>
                <c:pt idx="2737">
                  <c:v>6.5990000000000094E-3</c:v>
                </c:pt>
                <c:pt idx="2738">
                  <c:v>7.0370000000000103E-3</c:v>
                </c:pt>
                <c:pt idx="2739">
                  <c:v>6.6629999999999997E-3</c:v>
                </c:pt>
                <c:pt idx="2740">
                  <c:v>7.2270000000000034E-3</c:v>
                </c:pt>
                <c:pt idx="2741">
                  <c:v>6.8570000000000011E-3</c:v>
                </c:pt>
                <c:pt idx="2742">
                  <c:v>6.5910000000000083E-3</c:v>
                </c:pt>
                <c:pt idx="2743">
                  <c:v>6.7060000000000123E-3</c:v>
                </c:pt>
                <c:pt idx="2744">
                  <c:v>6.8070000000000023E-3</c:v>
                </c:pt>
                <c:pt idx="2745">
                  <c:v>6.4340000000000083E-3</c:v>
                </c:pt>
                <c:pt idx="2746">
                  <c:v>6.130000000000007E-3</c:v>
                </c:pt>
                <c:pt idx="2747">
                  <c:v>6.0520000000000062E-3</c:v>
                </c:pt>
                <c:pt idx="2748">
                  <c:v>5.3660000000000062E-3</c:v>
                </c:pt>
                <c:pt idx="2749">
                  <c:v>5.8149999999999999E-3</c:v>
                </c:pt>
                <c:pt idx="2750">
                  <c:v>7.4410000000000136E-3</c:v>
                </c:pt>
                <c:pt idx="2751">
                  <c:v>7.5110000000000081E-3</c:v>
                </c:pt>
                <c:pt idx="2752">
                  <c:v>7.0270000000000011E-3</c:v>
                </c:pt>
                <c:pt idx="2753">
                  <c:v>6.9020000000000088E-3</c:v>
                </c:pt>
                <c:pt idx="2754">
                  <c:v>8.2100000000000003E-3</c:v>
                </c:pt>
                <c:pt idx="2755">
                  <c:v>7.497000000000008E-3</c:v>
                </c:pt>
                <c:pt idx="2756">
                  <c:v>6.6310000000000093E-3</c:v>
                </c:pt>
                <c:pt idx="2757">
                  <c:v>6.1480000000000024E-3</c:v>
                </c:pt>
                <c:pt idx="2758">
                  <c:v>7.2410000000000122E-3</c:v>
                </c:pt>
                <c:pt idx="2759">
                  <c:v>7.9930000000000122E-3</c:v>
                </c:pt>
                <c:pt idx="2761">
                  <c:v>8.1030000000000008E-3</c:v>
                </c:pt>
                <c:pt idx="2762">
                  <c:v>7.5710000000000126E-3</c:v>
                </c:pt>
                <c:pt idx="2763">
                  <c:v>6.9100000000000081E-3</c:v>
                </c:pt>
                <c:pt idx="2764">
                  <c:v>4.9560000000000073E-3</c:v>
                </c:pt>
                <c:pt idx="2765">
                  <c:v>5.5670000000000008E-3</c:v>
                </c:pt>
                <c:pt idx="2766">
                  <c:v>7.2510000000000092E-3</c:v>
                </c:pt>
                <c:pt idx="2767">
                  <c:v>8.1500000000000045E-3</c:v>
                </c:pt>
                <c:pt idx="2768">
                  <c:v>6.9020000000000088E-3</c:v>
                </c:pt>
                <c:pt idx="2769">
                  <c:v>6.6170000000000014E-3</c:v>
                </c:pt>
                <c:pt idx="2770">
                  <c:v>6.0940000000000013E-3</c:v>
                </c:pt>
                <c:pt idx="2771">
                  <c:v>6.2370000000000073E-3</c:v>
                </c:pt>
                <c:pt idx="2772">
                  <c:v>6.6330000000000069E-3</c:v>
                </c:pt>
                <c:pt idx="2773">
                  <c:v>6.2310000000000134E-3</c:v>
                </c:pt>
                <c:pt idx="2774">
                  <c:v>6.530000000000008E-3</c:v>
                </c:pt>
                <c:pt idx="2775">
                  <c:v>5.934000000000007E-3</c:v>
                </c:pt>
                <c:pt idx="2776">
                  <c:v>6.9620000000000072E-3</c:v>
                </c:pt>
                <c:pt idx="2777">
                  <c:v>7.4530000000000091E-3</c:v>
                </c:pt>
                <c:pt idx="2778">
                  <c:v>7.3370000000000024E-3</c:v>
                </c:pt>
                <c:pt idx="2779">
                  <c:v>5.9670000000000062E-3</c:v>
                </c:pt>
                <c:pt idx="2780">
                  <c:v>6.8990000000000093E-3</c:v>
                </c:pt>
                <c:pt idx="2781">
                  <c:v>7.1800000000000024E-3</c:v>
                </c:pt>
                <c:pt idx="2782">
                  <c:v>7.1010000000000092E-3</c:v>
                </c:pt>
                <c:pt idx="2783">
                  <c:v>6.6590000000000069E-3</c:v>
                </c:pt>
                <c:pt idx="2784">
                  <c:v>6.6830000000000014E-3</c:v>
                </c:pt>
                <c:pt idx="2785">
                  <c:v>6.9520000000000094E-3</c:v>
                </c:pt>
                <c:pt idx="2786">
                  <c:v>7.0280000000000013E-3</c:v>
                </c:pt>
                <c:pt idx="2787">
                  <c:v>7.0710000000000122E-3</c:v>
                </c:pt>
                <c:pt idx="2788">
                  <c:v>7.7370000000000112E-3</c:v>
                </c:pt>
                <c:pt idx="2789">
                  <c:v>7.9250000000000032E-3</c:v>
                </c:pt>
                <c:pt idx="2790">
                  <c:v>7.5060000000000101E-3</c:v>
                </c:pt>
                <c:pt idx="2791">
                  <c:v>6.4270000000000013E-3</c:v>
                </c:pt>
                <c:pt idx="2792">
                  <c:v>6.6000000000000034E-3</c:v>
                </c:pt>
                <c:pt idx="2793">
                  <c:v>7.3110000000000093E-3</c:v>
                </c:pt>
                <c:pt idx="2794">
                  <c:v>7.9650000000000033E-3</c:v>
                </c:pt>
                <c:pt idx="2795">
                  <c:v>7.2160000000000106E-3</c:v>
                </c:pt>
                <c:pt idx="2796">
                  <c:v>6.1470000000000014E-3</c:v>
                </c:pt>
                <c:pt idx="2797">
                  <c:v>6.4860000000000117E-3</c:v>
                </c:pt>
                <c:pt idx="2798">
                  <c:v>7.5630000000000072E-3</c:v>
                </c:pt>
                <c:pt idx="2799">
                  <c:v>7.9470000000000113E-3</c:v>
                </c:pt>
                <c:pt idx="2800">
                  <c:v>7.3620000000000022E-3</c:v>
                </c:pt>
                <c:pt idx="2801">
                  <c:v>7.4190000000000133E-3</c:v>
                </c:pt>
                <c:pt idx="2802">
                  <c:v>7.1290000000000034E-3</c:v>
                </c:pt>
                <c:pt idx="2803">
                  <c:v>7.6950000000000013E-3</c:v>
                </c:pt>
                <c:pt idx="2804">
                  <c:v>8.2470000000000009E-3</c:v>
                </c:pt>
                <c:pt idx="2805">
                  <c:v>8.5110000000000047E-3</c:v>
                </c:pt>
                <c:pt idx="2806">
                  <c:v>7.7640000000000061E-3</c:v>
                </c:pt>
                <c:pt idx="2807">
                  <c:v>6.8190000000000082E-3</c:v>
                </c:pt>
                <c:pt idx="2808">
                  <c:v>6.6190000000000034E-3</c:v>
                </c:pt>
                <c:pt idx="2809">
                  <c:v>8.3500000000000223E-3</c:v>
                </c:pt>
                <c:pt idx="2810">
                  <c:v>7.8710000000000117E-3</c:v>
                </c:pt>
                <c:pt idx="2811">
                  <c:v>7.0140000000000011E-3</c:v>
                </c:pt>
                <c:pt idx="2812">
                  <c:v>6.811000000000008E-3</c:v>
                </c:pt>
                <c:pt idx="2813">
                  <c:v>6.9150000000000079E-3</c:v>
                </c:pt>
                <c:pt idx="2814">
                  <c:v>6.8650000000000004E-3</c:v>
                </c:pt>
                <c:pt idx="2815">
                  <c:v>7.3730000000000106E-3</c:v>
                </c:pt>
                <c:pt idx="2816">
                  <c:v>7.3410000000000081E-3</c:v>
                </c:pt>
                <c:pt idx="2817">
                  <c:v>8.3690000000000223E-3</c:v>
                </c:pt>
                <c:pt idx="2818">
                  <c:v>7.8200000000000023E-3</c:v>
                </c:pt>
                <c:pt idx="2819">
                  <c:v>7.4230000000000112E-3</c:v>
                </c:pt>
                <c:pt idx="2820">
                  <c:v>7.2350000000000123E-3</c:v>
                </c:pt>
                <c:pt idx="2821">
                  <c:v>8.0030000000000066E-3</c:v>
                </c:pt>
                <c:pt idx="2822">
                  <c:v>7.8560000000000123E-3</c:v>
                </c:pt>
                <c:pt idx="2823">
                  <c:v>7.6430000000000083E-3</c:v>
                </c:pt>
                <c:pt idx="2824">
                  <c:v>6.8440000000000011E-3</c:v>
                </c:pt>
                <c:pt idx="2825">
                  <c:v>7.3790000000000123E-3</c:v>
                </c:pt>
                <c:pt idx="2826">
                  <c:v>6.4640000000000071E-3</c:v>
                </c:pt>
                <c:pt idx="2827">
                  <c:v>7.2970000000000023E-3</c:v>
                </c:pt>
                <c:pt idx="2828">
                  <c:v>7.8320000000000022E-3</c:v>
                </c:pt>
                <c:pt idx="2829">
                  <c:v>8.5930000000000156E-3</c:v>
                </c:pt>
                <c:pt idx="2830">
                  <c:v>7.5040000000000072E-3</c:v>
                </c:pt>
                <c:pt idx="2831">
                  <c:v>7.4150000000000093E-3</c:v>
                </c:pt>
                <c:pt idx="2832">
                  <c:v>7.5310000000000134E-3</c:v>
                </c:pt>
                <c:pt idx="2833">
                  <c:v>8.5880000000000036E-3</c:v>
                </c:pt>
                <c:pt idx="2834">
                  <c:v>7.740000000000009E-3</c:v>
                </c:pt>
                <c:pt idx="2835">
                  <c:v>7.2940000000000071E-3</c:v>
                </c:pt>
                <c:pt idx="2836">
                  <c:v>6.8330000000000092E-3</c:v>
                </c:pt>
                <c:pt idx="2837">
                  <c:v>6.3790000000000123E-3</c:v>
                </c:pt>
                <c:pt idx="2838">
                  <c:v>5.6510000000000024E-3</c:v>
                </c:pt>
                <c:pt idx="2839">
                  <c:v>6.2560000000000081E-3</c:v>
                </c:pt>
                <c:pt idx="2840">
                  <c:v>6.6280000000000011E-3</c:v>
                </c:pt>
                <c:pt idx="2841">
                  <c:v>8.4880000000000008E-3</c:v>
                </c:pt>
                <c:pt idx="2842">
                  <c:v>8.541E-3</c:v>
                </c:pt>
                <c:pt idx="2843">
                  <c:v>8.163000000000014E-3</c:v>
                </c:pt>
                <c:pt idx="2844">
                  <c:v>7.5870000000000069E-3</c:v>
                </c:pt>
                <c:pt idx="2845">
                  <c:v>7.4720000000000134E-3</c:v>
                </c:pt>
                <c:pt idx="2846">
                  <c:v>7.9060000000000137E-3</c:v>
                </c:pt>
                <c:pt idx="2847">
                  <c:v>7.7700000000000121E-3</c:v>
                </c:pt>
                <c:pt idx="2848">
                  <c:v>8.1500000000000045E-3</c:v>
                </c:pt>
                <c:pt idx="2849">
                  <c:v>7.4110000000000122E-3</c:v>
                </c:pt>
                <c:pt idx="2850">
                  <c:v>7.2780000000000102E-3</c:v>
                </c:pt>
                <c:pt idx="2851">
                  <c:v>7.2090000000000123E-3</c:v>
                </c:pt>
                <c:pt idx="2852">
                  <c:v>8.2970000000000006E-3</c:v>
                </c:pt>
                <c:pt idx="2853">
                  <c:v>8.1550000000000147E-3</c:v>
                </c:pt>
                <c:pt idx="2854">
                  <c:v>7.1600000000000014E-3</c:v>
                </c:pt>
                <c:pt idx="2855">
                  <c:v>4.8020000000000024E-3</c:v>
                </c:pt>
                <c:pt idx="2856">
                  <c:v>5.4630000000000034E-3</c:v>
                </c:pt>
                <c:pt idx="2857">
                  <c:v>7.7090000000000127E-3</c:v>
                </c:pt>
                <c:pt idx="2858">
                  <c:v>7.2730000000000121E-3</c:v>
                </c:pt>
                <c:pt idx="2859">
                  <c:v>5.7130000000000071E-3</c:v>
                </c:pt>
                <c:pt idx="2860">
                  <c:v>6.1060000000000073E-3</c:v>
                </c:pt>
                <c:pt idx="2861">
                  <c:v>6.6970000000000024E-3</c:v>
                </c:pt>
                <c:pt idx="2862">
                  <c:v>6.9070000000000034E-3</c:v>
                </c:pt>
                <c:pt idx="2863">
                  <c:v>7.9310000000000162E-3</c:v>
                </c:pt>
                <c:pt idx="2864">
                  <c:v>6.7320000000000105E-3</c:v>
                </c:pt>
                <c:pt idx="2865">
                  <c:v>6.3030000000000065E-3</c:v>
                </c:pt>
                <c:pt idx="2866">
                  <c:v>6.0360000000000101E-3</c:v>
                </c:pt>
                <c:pt idx="2867">
                  <c:v>6.6449999999999999E-3</c:v>
                </c:pt>
                <c:pt idx="2868">
                  <c:v>7.8300000000000123E-3</c:v>
                </c:pt>
                <c:pt idx="2869">
                  <c:v>7.4820000000000112E-3</c:v>
                </c:pt>
                <c:pt idx="2870">
                  <c:v>7.2830000000000108E-3</c:v>
                </c:pt>
                <c:pt idx="2871">
                  <c:v>6.7610000000000092E-3</c:v>
                </c:pt>
                <c:pt idx="2872">
                  <c:v>6.5440000000000012E-3</c:v>
                </c:pt>
                <c:pt idx="2873">
                  <c:v>6.3820000000000023E-3</c:v>
                </c:pt>
                <c:pt idx="2874">
                  <c:v>7.4710000000000167E-3</c:v>
                </c:pt>
                <c:pt idx="2875">
                  <c:v>8.1550000000000147E-3</c:v>
                </c:pt>
                <c:pt idx="2876">
                  <c:v>9.354000000000022E-3</c:v>
                </c:pt>
                <c:pt idx="2877">
                  <c:v>8.5180000000000047E-3</c:v>
                </c:pt>
                <c:pt idx="2878">
                  <c:v>7.6070000000000061E-3</c:v>
                </c:pt>
                <c:pt idx="2879">
                  <c:v>7.6090000000000081E-3</c:v>
                </c:pt>
                <c:pt idx="2880">
                  <c:v>7.9240000000000074E-3</c:v>
                </c:pt>
                <c:pt idx="2881">
                  <c:v>7.3020000000000073E-3</c:v>
                </c:pt>
                <c:pt idx="2882">
                  <c:v>7.0020000000000082E-3</c:v>
                </c:pt>
                <c:pt idx="2883">
                  <c:v>7.7910000000000123E-3</c:v>
                </c:pt>
                <c:pt idx="2884">
                  <c:v>7.8390000000000126E-3</c:v>
                </c:pt>
                <c:pt idx="2885">
                  <c:v>7.5310000000000134E-3</c:v>
                </c:pt>
                <c:pt idx="2886">
                  <c:v>6.869000000000007E-3</c:v>
                </c:pt>
                <c:pt idx="2887">
                  <c:v>8.4380000000000028E-3</c:v>
                </c:pt>
                <c:pt idx="2888">
                  <c:v>8.2270000000000034E-3</c:v>
                </c:pt>
                <c:pt idx="2889">
                  <c:v>8.5510000000000065E-3</c:v>
                </c:pt>
                <c:pt idx="2890">
                  <c:v>7.6320000000000034E-3</c:v>
                </c:pt>
                <c:pt idx="2891">
                  <c:v>7.4150000000000093E-3</c:v>
                </c:pt>
                <c:pt idx="2892">
                  <c:v>6.8910000000000082E-3</c:v>
                </c:pt>
                <c:pt idx="2893">
                  <c:v>7.5470000000000034E-3</c:v>
                </c:pt>
                <c:pt idx="2894">
                  <c:v>7.6040000000000023E-3</c:v>
                </c:pt>
                <c:pt idx="2895">
                  <c:v>6.870000000000008E-3</c:v>
                </c:pt>
                <c:pt idx="2896">
                  <c:v>7.4330000000000134E-3</c:v>
                </c:pt>
                <c:pt idx="2897">
                  <c:v>7.183000000000008E-3</c:v>
                </c:pt>
                <c:pt idx="2898">
                  <c:v>7.2400000000000103E-3</c:v>
                </c:pt>
                <c:pt idx="2899">
                  <c:v>7.2690000000000081E-3</c:v>
                </c:pt>
                <c:pt idx="2900">
                  <c:v>7.5190000000000092E-3</c:v>
                </c:pt>
                <c:pt idx="2901">
                  <c:v>6.8820000000000062E-3</c:v>
                </c:pt>
                <c:pt idx="2902">
                  <c:v>6.8620000000000009E-3</c:v>
                </c:pt>
                <c:pt idx="2903">
                  <c:v>7.2760000000000134E-3</c:v>
                </c:pt>
                <c:pt idx="2904">
                  <c:v>7.4850000000000116E-3</c:v>
                </c:pt>
                <c:pt idx="2905">
                  <c:v>6.8220000000000008E-3</c:v>
                </c:pt>
                <c:pt idx="2906">
                  <c:v>6.0400000000000072E-3</c:v>
                </c:pt>
                <c:pt idx="2907">
                  <c:v>6.3750000000000083E-3</c:v>
                </c:pt>
                <c:pt idx="2908">
                  <c:v>6.2280000000000061E-3</c:v>
                </c:pt>
                <c:pt idx="2909">
                  <c:v>7.0760000000000102E-3</c:v>
                </c:pt>
                <c:pt idx="2910">
                  <c:v>7.627000000000001E-3</c:v>
                </c:pt>
                <c:pt idx="2911">
                  <c:v>6.8560000000000079E-3</c:v>
                </c:pt>
                <c:pt idx="2912">
                  <c:v>6.0850000000000071E-3</c:v>
                </c:pt>
                <c:pt idx="2913">
                  <c:v>6.019000000000007E-3</c:v>
                </c:pt>
                <c:pt idx="2914">
                  <c:v>6.6420000000000012E-3</c:v>
                </c:pt>
                <c:pt idx="2915">
                  <c:v>6.2780000000000101E-3</c:v>
                </c:pt>
                <c:pt idx="2916">
                  <c:v>6.7970000000000062E-3</c:v>
                </c:pt>
                <c:pt idx="2917">
                  <c:v>7.3280000000000012E-3</c:v>
                </c:pt>
                <c:pt idx="2918">
                  <c:v>7.8200000000000023E-3</c:v>
                </c:pt>
                <c:pt idx="2919">
                  <c:v>6.7650000000000071E-3</c:v>
                </c:pt>
                <c:pt idx="2920">
                  <c:v>6.3320000000000034E-3</c:v>
                </c:pt>
                <c:pt idx="2921">
                  <c:v>7.2650000000000024E-3</c:v>
                </c:pt>
                <c:pt idx="2922">
                  <c:v>7.4480000000000102E-3</c:v>
                </c:pt>
                <c:pt idx="2923">
                  <c:v>7.0100000000000023E-3</c:v>
                </c:pt>
                <c:pt idx="2924">
                  <c:v>6.0800000000000073E-3</c:v>
                </c:pt>
                <c:pt idx="2925">
                  <c:v>5.8910000000000082E-3</c:v>
                </c:pt>
                <c:pt idx="2926">
                  <c:v>7.8120000000000012E-3</c:v>
                </c:pt>
                <c:pt idx="2927">
                  <c:v>8.5300000000000046E-3</c:v>
                </c:pt>
                <c:pt idx="2928">
                  <c:v>8.8160000000000183E-3</c:v>
                </c:pt>
                <c:pt idx="2929">
                  <c:v>7.3610000000000073E-3</c:v>
                </c:pt>
                <c:pt idx="2930">
                  <c:v>7.4810000000000145E-3</c:v>
                </c:pt>
                <c:pt idx="2931">
                  <c:v>7.0270000000000011E-3</c:v>
                </c:pt>
                <c:pt idx="2932">
                  <c:v>7.0630000000000024E-3</c:v>
                </c:pt>
                <c:pt idx="2933">
                  <c:v>6.9500000000000091E-3</c:v>
                </c:pt>
                <c:pt idx="2934">
                  <c:v>7.398000000000007E-3</c:v>
                </c:pt>
                <c:pt idx="2935">
                  <c:v>7.1510000000000072E-3</c:v>
                </c:pt>
                <c:pt idx="2936">
                  <c:v>6.2630000000000073E-3</c:v>
                </c:pt>
                <c:pt idx="2937">
                  <c:v>6.4520000000000072E-3</c:v>
                </c:pt>
                <c:pt idx="2938">
                  <c:v>6.6950000000000013E-3</c:v>
                </c:pt>
                <c:pt idx="2939">
                  <c:v>6.883000000000008E-3</c:v>
                </c:pt>
                <c:pt idx="2940">
                  <c:v>7.4510000000000123E-3</c:v>
                </c:pt>
                <c:pt idx="2941">
                  <c:v>7.3730000000000106E-3</c:v>
                </c:pt>
                <c:pt idx="2942">
                  <c:v>7.4070000000000091E-3</c:v>
                </c:pt>
                <c:pt idx="2943">
                  <c:v>6.896000000000008E-3</c:v>
                </c:pt>
                <c:pt idx="2944">
                  <c:v>6.1679999999999955E-3</c:v>
                </c:pt>
                <c:pt idx="2945">
                  <c:v>6.3110000000000024E-3</c:v>
                </c:pt>
                <c:pt idx="2946">
                  <c:v>7.595000000000008E-3</c:v>
                </c:pt>
                <c:pt idx="2947">
                  <c:v>8.3770000000000146E-3</c:v>
                </c:pt>
                <c:pt idx="2948">
                  <c:v>8.5500000000000125E-3</c:v>
                </c:pt>
                <c:pt idx="2949">
                  <c:v>7.3960000000000093E-3</c:v>
                </c:pt>
                <c:pt idx="2950">
                  <c:v>6.6330000000000069E-3</c:v>
                </c:pt>
                <c:pt idx="2951">
                  <c:v>7.0100000000000023E-3</c:v>
                </c:pt>
                <c:pt idx="2952">
                  <c:v>7.170000000000008E-3</c:v>
                </c:pt>
                <c:pt idx="2953">
                  <c:v>7.5060000000000101E-3</c:v>
                </c:pt>
                <c:pt idx="2954">
                  <c:v>6.8620000000000009E-3</c:v>
                </c:pt>
                <c:pt idx="2955">
                  <c:v>6.2450000000000092E-3</c:v>
                </c:pt>
                <c:pt idx="2956">
                  <c:v>6.2510000000000092E-3</c:v>
                </c:pt>
                <c:pt idx="2957">
                  <c:v>6.8670000000000007E-3</c:v>
                </c:pt>
                <c:pt idx="2958">
                  <c:v>6.0250000000000034E-3</c:v>
                </c:pt>
                <c:pt idx="2959">
                  <c:v>5.8660000000000014E-3</c:v>
                </c:pt>
                <c:pt idx="2960">
                  <c:v>5.7900000000000069E-3</c:v>
                </c:pt>
                <c:pt idx="2961">
                  <c:v>7.3540000000000012E-3</c:v>
                </c:pt>
                <c:pt idx="2962">
                  <c:v>8.1610000000000068E-3</c:v>
                </c:pt>
                <c:pt idx="2963">
                  <c:v>8.3910000000000044E-3</c:v>
                </c:pt>
                <c:pt idx="2964">
                  <c:v>8.9740000000000045E-3</c:v>
                </c:pt>
                <c:pt idx="2965">
                  <c:v>9.3590000000000236E-3</c:v>
                </c:pt>
                <c:pt idx="2966">
                  <c:v>8.6220000000000047E-3</c:v>
                </c:pt>
                <c:pt idx="2967">
                  <c:v>7.6070000000000061E-3</c:v>
                </c:pt>
                <c:pt idx="2968">
                  <c:v>6.5520000000000023E-3</c:v>
                </c:pt>
                <c:pt idx="2969">
                  <c:v>6.5960000000000081E-3</c:v>
                </c:pt>
                <c:pt idx="2970">
                  <c:v>6.3130000000000061E-3</c:v>
                </c:pt>
                <c:pt idx="2971">
                  <c:v>7.5510000000000091E-3</c:v>
                </c:pt>
                <c:pt idx="2972">
                  <c:v>7.0860000000000107E-3</c:v>
                </c:pt>
                <c:pt idx="2973">
                  <c:v>7.7060000000000123E-3</c:v>
                </c:pt>
                <c:pt idx="2974">
                  <c:v>6.8390000000000091E-3</c:v>
                </c:pt>
                <c:pt idx="2975">
                  <c:v>7.725000000000007E-3</c:v>
                </c:pt>
                <c:pt idx="2976">
                  <c:v>7.4490000000000129E-3</c:v>
                </c:pt>
                <c:pt idx="2977">
                  <c:v>6.9420000000000081E-3</c:v>
                </c:pt>
                <c:pt idx="2978">
                  <c:v>6.6649999999999956E-3</c:v>
                </c:pt>
                <c:pt idx="2979">
                  <c:v>6.3610000000000073E-3</c:v>
                </c:pt>
                <c:pt idx="2980">
                  <c:v>7.6620000000000013E-3</c:v>
                </c:pt>
                <c:pt idx="2981">
                  <c:v>7.6450000000000034E-3</c:v>
                </c:pt>
                <c:pt idx="2982">
                  <c:v>7.7390000000000132E-3</c:v>
                </c:pt>
                <c:pt idx="2983">
                  <c:v>7.8850000000000014E-3</c:v>
                </c:pt>
                <c:pt idx="2984">
                  <c:v>8.0230000000000024E-3</c:v>
                </c:pt>
                <c:pt idx="2985">
                  <c:v>8.1150000000000163E-3</c:v>
                </c:pt>
                <c:pt idx="2986">
                  <c:v>6.9800000000000122E-3</c:v>
                </c:pt>
                <c:pt idx="2987">
                  <c:v>6.6330000000000069E-3</c:v>
                </c:pt>
                <c:pt idx="2988">
                  <c:v>7.0640000000000008E-3</c:v>
                </c:pt>
                <c:pt idx="2989">
                  <c:v>8.5280000000000026E-3</c:v>
                </c:pt>
                <c:pt idx="2990">
                  <c:v>8.8630000000000219E-3</c:v>
                </c:pt>
                <c:pt idx="2991">
                  <c:v>7.4910000000000133E-3</c:v>
                </c:pt>
                <c:pt idx="2992">
                  <c:v>5.8740000000000034E-3</c:v>
                </c:pt>
                <c:pt idx="2993">
                  <c:v>6.1750000000000034E-3</c:v>
                </c:pt>
                <c:pt idx="2994">
                  <c:v>7.0750000000000101E-3</c:v>
                </c:pt>
                <c:pt idx="2995">
                  <c:v>7.6740000000000072E-3</c:v>
                </c:pt>
                <c:pt idx="2996">
                  <c:v>6.9250000000000023E-3</c:v>
                </c:pt>
                <c:pt idx="2997">
                  <c:v>7.156000000000007E-3</c:v>
                </c:pt>
                <c:pt idx="2998">
                  <c:v>7.8800000000000033E-3</c:v>
                </c:pt>
                <c:pt idx="2999">
                  <c:v>8.2370000000000013E-3</c:v>
                </c:pt>
                <c:pt idx="3000">
                  <c:v>7.7070000000000081E-3</c:v>
                </c:pt>
                <c:pt idx="3001">
                  <c:v>6.529000000000007E-3</c:v>
                </c:pt>
                <c:pt idx="3002">
                  <c:v>6.0420000000000022E-3</c:v>
                </c:pt>
                <c:pt idx="3003">
                  <c:v>7.2220000000000071E-3</c:v>
                </c:pt>
                <c:pt idx="3004">
                  <c:v>8.0480000000000013E-3</c:v>
                </c:pt>
                <c:pt idx="3005">
                  <c:v>8.0830000000000068E-3</c:v>
                </c:pt>
                <c:pt idx="3006">
                  <c:v>7.3060000000000113E-3</c:v>
                </c:pt>
                <c:pt idx="3007">
                  <c:v>6.8380000000000081E-3</c:v>
                </c:pt>
                <c:pt idx="3008">
                  <c:v>6.4790000000000143E-3</c:v>
                </c:pt>
                <c:pt idx="3009">
                  <c:v>6.9610000000000123E-3</c:v>
                </c:pt>
                <c:pt idx="3010">
                  <c:v>7.7580000000000097E-3</c:v>
                </c:pt>
                <c:pt idx="3012">
                  <c:v>6.5670000000000034E-3</c:v>
                </c:pt>
                <c:pt idx="3013">
                  <c:v>6.6910000000000034E-3</c:v>
                </c:pt>
                <c:pt idx="3014">
                  <c:v>6.3880000000000065E-3</c:v>
                </c:pt>
                <c:pt idx="3015">
                  <c:v>5.6380000000000024E-3</c:v>
                </c:pt>
                <c:pt idx="3016">
                  <c:v>6.7870000000000083E-3</c:v>
                </c:pt>
                <c:pt idx="3017">
                  <c:v>7.2350000000000123E-3</c:v>
                </c:pt>
                <c:pt idx="3018">
                  <c:v>6.9290000000000098E-3</c:v>
                </c:pt>
                <c:pt idx="3019">
                  <c:v>6.6380000000000024E-3</c:v>
                </c:pt>
                <c:pt idx="3020">
                  <c:v>6.1450000000000012E-3</c:v>
                </c:pt>
                <c:pt idx="3021">
                  <c:v>6.4190000000000124E-3</c:v>
                </c:pt>
                <c:pt idx="3022">
                  <c:v>7.1350000000000033E-3</c:v>
                </c:pt>
                <c:pt idx="3023">
                  <c:v>7.5740000000000069E-3</c:v>
                </c:pt>
                <c:pt idx="3024">
                  <c:v>6.7290000000000093E-3</c:v>
                </c:pt>
                <c:pt idx="3025">
                  <c:v>6.8090000000000112E-3</c:v>
                </c:pt>
                <c:pt idx="3026">
                  <c:v>6.8580000000000065E-3</c:v>
                </c:pt>
                <c:pt idx="3027">
                  <c:v>6.6340000000000062E-3</c:v>
                </c:pt>
                <c:pt idx="3028">
                  <c:v>6.4660000000000091E-3</c:v>
                </c:pt>
                <c:pt idx="3029">
                  <c:v>6.9850000000000103E-3</c:v>
                </c:pt>
                <c:pt idx="3030">
                  <c:v>7.9279999999999993E-3</c:v>
                </c:pt>
                <c:pt idx="3031">
                  <c:v>7.7790000000000142E-3</c:v>
                </c:pt>
                <c:pt idx="3032">
                  <c:v>7.2940000000000071E-3</c:v>
                </c:pt>
                <c:pt idx="3033">
                  <c:v>6.8570000000000011E-3</c:v>
                </c:pt>
                <c:pt idx="3034">
                  <c:v>6.516000000000007E-3</c:v>
                </c:pt>
                <c:pt idx="3035">
                  <c:v>7.0120000000000061E-3</c:v>
                </c:pt>
                <c:pt idx="3036">
                  <c:v>7.498000000000009E-3</c:v>
                </c:pt>
                <c:pt idx="3037">
                  <c:v>6.9250000000000023E-3</c:v>
                </c:pt>
                <c:pt idx="3038">
                  <c:v>7.0290000000000092E-3</c:v>
                </c:pt>
                <c:pt idx="3039">
                  <c:v>8.8190000000000161E-3</c:v>
                </c:pt>
                <c:pt idx="3040">
                  <c:v>9.2490000000000003E-3</c:v>
                </c:pt>
                <c:pt idx="3041">
                  <c:v>7.3320000000000034E-3</c:v>
                </c:pt>
                <c:pt idx="3042">
                  <c:v>6.7910000000000123E-3</c:v>
                </c:pt>
                <c:pt idx="3043">
                  <c:v>6.9760000000000134E-3</c:v>
                </c:pt>
                <c:pt idx="3044">
                  <c:v>7.844000000000002E-3</c:v>
                </c:pt>
                <c:pt idx="3045">
                  <c:v>6.6040000000000014E-3</c:v>
                </c:pt>
                <c:pt idx="3046">
                  <c:v>5.7890000000000103E-3</c:v>
                </c:pt>
                <c:pt idx="3047">
                  <c:v>6.2070000000000024E-3</c:v>
                </c:pt>
                <c:pt idx="3048">
                  <c:v>8.0800000000000125E-3</c:v>
                </c:pt>
                <c:pt idx="3049">
                  <c:v>8.7810000000000006E-3</c:v>
                </c:pt>
                <c:pt idx="3050">
                  <c:v>8.3400000000000158E-3</c:v>
                </c:pt>
                <c:pt idx="3051">
                  <c:v>6.9820000000000082E-3</c:v>
                </c:pt>
                <c:pt idx="3052">
                  <c:v>7.7470000000000091E-3</c:v>
                </c:pt>
                <c:pt idx="3053">
                  <c:v>6.5920000000000024E-3</c:v>
                </c:pt>
                <c:pt idx="3054">
                  <c:v>6.4090000000000119E-3</c:v>
                </c:pt>
                <c:pt idx="3055">
                  <c:v>5.759000000000008E-3</c:v>
                </c:pt>
                <c:pt idx="3056">
                  <c:v>6.3080000000000072E-3</c:v>
                </c:pt>
                <c:pt idx="3057">
                  <c:v>6.320000000000001E-3</c:v>
                </c:pt>
                <c:pt idx="3058">
                  <c:v>7.3740000000000073E-3</c:v>
                </c:pt>
                <c:pt idx="3059">
                  <c:v>7.8010000000000102E-3</c:v>
                </c:pt>
                <c:pt idx="3060">
                  <c:v>7.5700000000000107E-3</c:v>
                </c:pt>
                <c:pt idx="3061">
                  <c:v>7.4240000000000061E-3</c:v>
                </c:pt>
                <c:pt idx="3062">
                  <c:v>6.7240000000000034E-3</c:v>
                </c:pt>
                <c:pt idx="3063">
                  <c:v>7.6580000000000033E-3</c:v>
                </c:pt>
                <c:pt idx="3064">
                  <c:v>6.7520000000000071E-3</c:v>
                </c:pt>
                <c:pt idx="3065">
                  <c:v>5.6610000000000011E-3</c:v>
                </c:pt>
                <c:pt idx="3066">
                  <c:v>6.0020000000000013E-3</c:v>
                </c:pt>
                <c:pt idx="3067">
                  <c:v>7.1740000000000024E-3</c:v>
                </c:pt>
                <c:pt idx="3068">
                  <c:v>6.7640000000000053E-3</c:v>
                </c:pt>
                <c:pt idx="3069">
                  <c:v>6.7040000000000034E-3</c:v>
                </c:pt>
                <c:pt idx="3070">
                  <c:v>6.2690000000000081E-3</c:v>
                </c:pt>
                <c:pt idx="3071">
                  <c:v>6.869000000000007E-3</c:v>
                </c:pt>
                <c:pt idx="3072">
                  <c:v>6.4130000000000081E-3</c:v>
                </c:pt>
                <c:pt idx="3073">
                  <c:v>7.3060000000000113E-3</c:v>
                </c:pt>
                <c:pt idx="3074">
                  <c:v>7.4790000000000143E-3</c:v>
                </c:pt>
                <c:pt idx="3075">
                  <c:v>6.9090000000000132E-3</c:v>
                </c:pt>
                <c:pt idx="3076">
                  <c:v>6.2400000000000103E-3</c:v>
                </c:pt>
                <c:pt idx="3077">
                  <c:v>5.5320000000000083E-3</c:v>
                </c:pt>
                <c:pt idx="3078">
                  <c:v>5.6840000000000007E-3</c:v>
                </c:pt>
                <c:pt idx="3079">
                  <c:v>5.2980000000000024E-3</c:v>
                </c:pt>
                <c:pt idx="3080">
                  <c:v>5.9540000000000062E-3</c:v>
                </c:pt>
                <c:pt idx="3081">
                  <c:v>7.1350000000000033E-3</c:v>
                </c:pt>
                <c:pt idx="3082">
                  <c:v>7.9160000000000098E-3</c:v>
                </c:pt>
                <c:pt idx="3083">
                  <c:v>7.6290000000000073E-3</c:v>
                </c:pt>
                <c:pt idx="3084">
                  <c:v>6.9860000000000122E-3</c:v>
                </c:pt>
                <c:pt idx="3085">
                  <c:v>6.1050000000000011E-3</c:v>
                </c:pt>
                <c:pt idx="3086">
                  <c:v>6.2720000000000102E-3</c:v>
                </c:pt>
                <c:pt idx="3087">
                  <c:v>5.4530000000000082E-3</c:v>
                </c:pt>
                <c:pt idx="3088">
                  <c:v>5.3820000000000022E-3</c:v>
                </c:pt>
                <c:pt idx="3089">
                  <c:v>6.5510000000000091E-3</c:v>
                </c:pt>
                <c:pt idx="3090">
                  <c:v>7.9070000000000112E-3</c:v>
                </c:pt>
                <c:pt idx="3091">
                  <c:v>7.5520000000000023E-3</c:v>
                </c:pt>
                <c:pt idx="3092">
                  <c:v>6.5050000000000073E-3</c:v>
                </c:pt>
                <c:pt idx="3093">
                  <c:v>6.8279999999999999E-3</c:v>
                </c:pt>
                <c:pt idx="3094">
                  <c:v>7.0110000000000103E-3</c:v>
                </c:pt>
                <c:pt idx="3095">
                  <c:v>7.0740000000000082E-3</c:v>
                </c:pt>
                <c:pt idx="3096">
                  <c:v>7.2490000000000124E-3</c:v>
                </c:pt>
                <c:pt idx="3097">
                  <c:v>6.9650000000000024E-3</c:v>
                </c:pt>
                <c:pt idx="3098">
                  <c:v>5.3060000000000034E-3</c:v>
                </c:pt>
                <c:pt idx="3099">
                  <c:v>5.621000000000001E-3</c:v>
                </c:pt>
                <c:pt idx="3100">
                  <c:v>6.6400000000000061E-3</c:v>
                </c:pt>
                <c:pt idx="3101">
                  <c:v>7.5840000000000083E-3</c:v>
                </c:pt>
                <c:pt idx="3102">
                  <c:v>7.0910000000000114E-3</c:v>
                </c:pt>
                <c:pt idx="3103">
                  <c:v>6.7430000000000103E-3</c:v>
                </c:pt>
                <c:pt idx="3104">
                  <c:v>6.601000000000007E-3</c:v>
                </c:pt>
                <c:pt idx="3105">
                  <c:v>6.1149999999999998E-3</c:v>
                </c:pt>
                <c:pt idx="3106">
                  <c:v>5.6590000000000034E-3</c:v>
                </c:pt>
                <c:pt idx="3107">
                  <c:v>6.4170000000000034E-3</c:v>
                </c:pt>
                <c:pt idx="3108">
                  <c:v>6.1870000000000024E-3</c:v>
                </c:pt>
                <c:pt idx="3109">
                  <c:v>5.8310000000000081E-3</c:v>
                </c:pt>
                <c:pt idx="3110">
                  <c:v>5.785000000000008E-3</c:v>
                </c:pt>
                <c:pt idx="3111">
                  <c:v>6.0280000000000012E-3</c:v>
                </c:pt>
                <c:pt idx="3112">
                  <c:v>6.3670000000000003E-3</c:v>
                </c:pt>
                <c:pt idx="3113">
                  <c:v>6.8450000000000082E-3</c:v>
                </c:pt>
                <c:pt idx="3114">
                  <c:v>6.7390000000000132E-3</c:v>
                </c:pt>
                <c:pt idx="3115">
                  <c:v>5.6610000000000011E-3</c:v>
                </c:pt>
                <c:pt idx="3116">
                  <c:v>6.1060000000000073E-3</c:v>
                </c:pt>
                <c:pt idx="3117">
                  <c:v>6.7110000000000112E-3</c:v>
                </c:pt>
                <c:pt idx="3118">
                  <c:v>7.4310000000000166E-3</c:v>
                </c:pt>
                <c:pt idx="3119">
                  <c:v>6.2000000000000093E-3</c:v>
                </c:pt>
                <c:pt idx="3120">
                  <c:v>5.7050000000000069E-3</c:v>
                </c:pt>
                <c:pt idx="3121">
                  <c:v>5.7020000000000083E-3</c:v>
                </c:pt>
                <c:pt idx="3122">
                  <c:v>6.5610000000000069E-3</c:v>
                </c:pt>
                <c:pt idx="3123">
                  <c:v>6.4330000000000134E-3</c:v>
                </c:pt>
                <c:pt idx="3124">
                  <c:v>5.445000000000008E-3</c:v>
                </c:pt>
                <c:pt idx="3125">
                  <c:v>5.6680000000000003E-3</c:v>
                </c:pt>
                <c:pt idx="3126">
                  <c:v>6.3810000000000091E-3</c:v>
                </c:pt>
                <c:pt idx="3127">
                  <c:v>6.1170000000000009E-3</c:v>
                </c:pt>
                <c:pt idx="3128">
                  <c:v>5.9390000000000128E-3</c:v>
                </c:pt>
                <c:pt idx="3129">
                  <c:v>6.9060000000000102E-3</c:v>
                </c:pt>
                <c:pt idx="3130">
                  <c:v>7.0700000000000103E-3</c:v>
                </c:pt>
                <c:pt idx="3131">
                  <c:v>6.9080000000000122E-3</c:v>
                </c:pt>
                <c:pt idx="3132">
                  <c:v>7.7340000000000091E-3</c:v>
                </c:pt>
                <c:pt idx="3133">
                  <c:v>8.1900000000000028E-3</c:v>
                </c:pt>
                <c:pt idx="3134">
                  <c:v>6.9920000000000034E-3</c:v>
                </c:pt>
                <c:pt idx="3135">
                  <c:v>6.1390000000000082E-3</c:v>
                </c:pt>
                <c:pt idx="3136">
                  <c:v>5.3179999999999998E-3</c:v>
                </c:pt>
                <c:pt idx="3137">
                  <c:v>5.0340000000000011E-3</c:v>
                </c:pt>
                <c:pt idx="3138">
                  <c:v>4.4100000000000033E-3</c:v>
                </c:pt>
                <c:pt idx="3139">
                  <c:v>4.7560000000000024E-3</c:v>
                </c:pt>
                <c:pt idx="3140">
                  <c:v>5.1580000000000011E-3</c:v>
                </c:pt>
                <c:pt idx="3141">
                  <c:v>6.3630000000000023E-3</c:v>
                </c:pt>
                <c:pt idx="3142">
                  <c:v>7.0930000000000082E-3</c:v>
                </c:pt>
                <c:pt idx="3143">
                  <c:v>6.8090000000000112E-3</c:v>
                </c:pt>
                <c:pt idx="3144">
                  <c:v>7.1160000000000034E-3</c:v>
                </c:pt>
                <c:pt idx="3145">
                  <c:v>6.6360000000000091E-3</c:v>
                </c:pt>
                <c:pt idx="3146">
                  <c:v>6.6720000000000034E-3</c:v>
                </c:pt>
                <c:pt idx="3147">
                  <c:v>6.7330000000000133E-3</c:v>
                </c:pt>
                <c:pt idx="3148">
                  <c:v>6.4850000000000081E-3</c:v>
                </c:pt>
                <c:pt idx="3149">
                  <c:v>6.4230000000000034E-3</c:v>
                </c:pt>
                <c:pt idx="3150">
                  <c:v>6.4190000000000124E-3</c:v>
                </c:pt>
                <c:pt idx="3151">
                  <c:v>5.9260000000000077E-3</c:v>
                </c:pt>
                <c:pt idx="3152">
                  <c:v>6.4500000000000113E-3</c:v>
                </c:pt>
                <c:pt idx="3153">
                  <c:v>6.4660000000000091E-3</c:v>
                </c:pt>
                <c:pt idx="3154">
                  <c:v>7.6490000000000091E-3</c:v>
                </c:pt>
                <c:pt idx="3155">
                  <c:v>5.5070000000000023E-3</c:v>
                </c:pt>
                <c:pt idx="3156">
                  <c:v>6.6120000000000024E-3</c:v>
                </c:pt>
                <c:pt idx="3157">
                  <c:v>7.7630000000000077E-3</c:v>
                </c:pt>
                <c:pt idx="3158">
                  <c:v>6.9590000000000103E-3</c:v>
                </c:pt>
                <c:pt idx="3159">
                  <c:v>6.2620000000000011E-3</c:v>
                </c:pt>
                <c:pt idx="3160">
                  <c:v>6.8220000000000008E-3</c:v>
                </c:pt>
                <c:pt idx="3161">
                  <c:v>6.5270000000000024E-3</c:v>
                </c:pt>
                <c:pt idx="3162">
                  <c:v>5.9360000000000133E-3</c:v>
                </c:pt>
                <c:pt idx="3163">
                  <c:v>6.3350000000000073E-3</c:v>
                </c:pt>
                <c:pt idx="3164">
                  <c:v>5.3249999999999955E-3</c:v>
                </c:pt>
                <c:pt idx="3165">
                  <c:v>5.9620000000000072E-3</c:v>
                </c:pt>
                <c:pt idx="3166">
                  <c:v>7.5760000000000133E-3</c:v>
                </c:pt>
                <c:pt idx="3167">
                  <c:v>7.6040000000000023E-3</c:v>
                </c:pt>
                <c:pt idx="3168">
                  <c:v>7.0870000000000082E-3</c:v>
                </c:pt>
                <c:pt idx="3169">
                  <c:v>7.0610000000000065E-3</c:v>
                </c:pt>
                <c:pt idx="3170">
                  <c:v>8.6210000000000002E-3</c:v>
                </c:pt>
                <c:pt idx="3171">
                  <c:v>8.6410000000000011E-3</c:v>
                </c:pt>
                <c:pt idx="3172">
                  <c:v>7.4710000000000167E-3</c:v>
                </c:pt>
                <c:pt idx="3173">
                  <c:v>6.3170000000000014E-3</c:v>
                </c:pt>
                <c:pt idx="3174">
                  <c:v>6.1609999999999998E-3</c:v>
                </c:pt>
                <c:pt idx="3175">
                  <c:v>7.5210000000000077E-3</c:v>
                </c:pt>
                <c:pt idx="3176">
                  <c:v>7.9530000000000121E-3</c:v>
                </c:pt>
                <c:pt idx="3177">
                  <c:v>8.4800000000000066E-3</c:v>
                </c:pt>
                <c:pt idx="3178">
                  <c:v>7.844000000000002E-3</c:v>
                </c:pt>
                <c:pt idx="3179">
                  <c:v>7.5470000000000034E-3</c:v>
                </c:pt>
                <c:pt idx="3180">
                  <c:v>7.1380000000000081E-3</c:v>
                </c:pt>
                <c:pt idx="3181">
                  <c:v>7.000000000000008E-3</c:v>
                </c:pt>
                <c:pt idx="3182">
                  <c:v>6.5050000000000073E-3</c:v>
                </c:pt>
                <c:pt idx="3183">
                  <c:v>6.4470000000000083E-3</c:v>
                </c:pt>
                <c:pt idx="3184">
                  <c:v>7.1490000000000112E-3</c:v>
                </c:pt>
                <c:pt idx="3185">
                  <c:v>7.9270000000000104E-3</c:v>
                </c:pt>
                <c:pt idx="3186">
                  <c:v>8.7510000000000018E-3</c:v>
                </c:pt>
                <c:pt idx="3187">
                  <c:v>8.2870000000000027E-3</c:v>
                </c:pt>
                <c:pt idx="3188">
                  <c:v>7.9440000000000031E-3</c:v>
                </c:pt>
                <c:pt idx="3189">
                  <c:v>7.7670000000000022E-3</c:v>
                </c:pt>
                <c:pt idx="3190">
                  <c:v>8.4030000000000146E-3</c:v>
                </c:pt>
                <c:pt idx="3191">
                  <c:v>8.4400000000000048E-3</c:v>
                </c:pt>
                <c:pt idx="3192">
                  <c:v>7.4900000000000123E-3</c:v>
                </c:pt>
                <c:pt idx="3193">
                  <c:v>7.2790000000000138E-3</c:v>
                </c:pt>
                <c:pt idx="3194">
                  <c:v>6.1120000000000002E-3</c:v>
                </c:pt>
                <c:pt idx="3195">
                  <c:v>5.3540000000000003E-3</c:v>
                </c:pt>
                <c:pt idx="3196">
                  <c:v>4.8250000000000003E-3</c:v>
                </c:pt>
                <c:pt idx="3197">
                  <c:v>5.3810000000000073E-3</c:v>
                </c:pt>
                <c:pt idx="3198">
                  <c:v>4.8850000000000013E-3</c:v>
                </c:pt>
                <c:pt idx="3199">
                  <c:v>5.9410000000000122E-3</c:v>
                </c:pt>
                <c:pt idx="3200">
                  <c:v>5.8279999999999998E-3</c:v>
                </c:pt>
                <c:pt idx="3201">
                  <c:v>7.3110000000000093E-3</c:v>
                </c:pt>
                <c:pt idx="3202">
                  <c:v>7.8720000000000127E-3</c:v>
                </c:pt>
                <c:pt idx="3203">
                  <c:v>8.2410000000000001E-3</c:v>
                </c:pt>
                <c:pt idx="3204">
                  <c:v>6.8180000000000072E-3</c:v>
                </c:pt>
                <c:pt idx="3205">
                  <c:v>6.372000000000007E-3</c:v>
                </c:pt>
                <c:pt idx="3206">
                  <c:v>6.6380000000000024E-3</c:v>
                </c:pt>
                <c:pt idx="3207">
                  <c:v>7.660000000000001E-3</c:v>
                </c:pt>
                <c:pt idx="3208">
                  <c:v>7.7690000000000103E-3</c:v>
                </c:pt>
                <c:pt idx="3209">
                  <c:v>6.9180000000000092E-3</c:v>
                </c:pt>
                <c:pt idx="3210">
                  <c:v>5.9730000000000122E-3</c:v>
                </c:pt>
                <c:pt idx="3211">
                  <c:v>6.2400000000000103E-3</c:v>
                </c:pt>
                <c:pt idx="3212">
                  <c:v>7.3640000000000008E-3</c:v>
                </c:pt>
                <c:pt idx="3213">
                  <c:v>8.6640000000000068E-3</c:v>
                </c:pt>
                <c:pt idx="3214">
                  <c:v>7.7750000000000102E-3</c:v>
                </c:pt>
                <c:pt idx="3215">
                  <c:v>6.7780000000000123E-3</c:v>
                </c:pt>
                <c:pt idx="3216">
                  <c:v>5.5190000000000083E-3</c:v>
                </c:pt>
                <c:pt idx="3217">
                  <c:v>6.0710000000000113E-3</c:v>
                </c:pt>
                <c:pt idx="3218">
                  <c:v>5.9500000000000082E-3</c:v>
                </c:pt>
                <c:pt idx="3219">
                  <c:v>6.4290000000000094E-3</c:v>
                </c:pt>
                <c:pt idx="3220">
                  <c:v>6.4890000000000121E-3</c:v>
                </c:pt>
                <c:pt idx="3221">
                  <c:v>7.1580000000000012E-3</c:v>
                </c:pt>
                <c:pt idx="3222">
                  <c:v>7.2630000000000073E-3</c:v>
                </c:pt>
                <c:pt idx="3223">
                  <c:v>7.053000000000008E-3</c:v>
                </c:pt>
                <c:pt idx="3224">
                  <c:v>6.5820000000000071E-3</c:v>
                </c:pt>
                <c:pt idx="3225">
                  <c:v>6.0380000000000112E-3</c:v>
                </c:pt>
                <c:pt idx="3226">
                  <c:v>7.5520000000000023E-3</c:v>
                </c:pt>
                <c:pt idx="3227">
                  <c:v>7.3300000000000093E-3</c:v>
                </c:pt>
                <c:pt idx="3228">
                  <c:v>7.0090000000000091E-3</c:v>
                </c:pt>
                <c:pt idx="3229">
                  <c:v>6.1480000000000024E-3</c:v>
                </c:pt>
                <c:pt idx="3230">
                  <c:v>5.9940000000000071E-3</c:v>
                </c:pt>
                <c:pt idx="3231">
                  <c:v>6.3470000000000011E-3</c:v>
                </c:pt>
                <c:pt idx="3232">
                  <c:v>7.1250000000000011E-3</c:v>
                </c:pt>
                <c:pt idx="3233">
                  <c:v>6.5850000000000092E-3</c:v>
                </c:pt>
                <c:pt idx="3234">
                  <c:v>7.4670000000000023E-3</c:v>
                </c:pt>
                <c:pt idx="3235">
                  <c:v>7.3760000000000102E-3</c:v>
                </c:pt>
                <c:pt idx="3236">
                  <c:v>6.7300000000000103E-3</c:v>
                </c:pt>
                <c:pt idx="3237">
                  <c:v>6.7860000000000125E-3</c:v>
                </c:pt>
                <c:pt idx="3238">
                  <c:v>8.7320000000000036E-3</c:v>
                </c:pt>
                <c:pt idx="3239">
                  <c:v>8.6740000000000046E-3</c:v>
                </c:pt>
                <c:pt idx="3240">
                  <c:v>8.2140000000000008E-3</c:v>
                </c:pt>
                <c:pt idx="3241">
                  <c:v>7.0990000000000081E-3</c:v>
                </c:pt>
                <c:pt idx="3242">
                  <c:v>7.6180000000000024E-3</c:v>
                </c:pt>
                <c:pt idx="3243">
                  <c:v>6.1209999999999997E-3</c:v>
                </c:pt>
                <c:pt idx="3244">
                  <c:v>6.7770000000000104E-3</c:v>
                </c:pt>
                <c:pt idx="3245">
                  <c:v>7.3210000000000072E-3</c:v>
                </c:pt>
                <c:pt idx="3246">
                  <c:v>7.1810000000000103E-3</c:v>
                </c:pt>
                <c:pt idx="3247">
                  <c:v>6.6440000000000023E-3</c:v>
                </c:pt>
                <c:pt idx="3248">
                  <c:v>5.8680000000000034E-3</c:v>
                </c:pt>
                <c:pt idx="3249">
                  <c:v>6.8650000000000004E-3</c:v>
                </c:pt>
                <c:pt idx="3250">
                  <c:v>6.7750000000000102E-3</c:v>
                </c:pt>
                <c:pt idx="3251">
                  <c:v>6.3120000000000034E-3</c:v>
                </c:pt>
                <c:pt idx="3252">
                  <c:v>7.7710000000000149E-3</c:v>
                </c:pt>
                <c:pt idx="3253">
                  <c:v>8.3440000000000007E-3</c:v>
                </c:pt>
                <c:pt idx="3254">
                  <c:v>7.8760000000000097E-3</c:v>
                </c:pt>
                <c:pt idx="3255">
                  <c:v>7.1790000000000092E-3</c:v>
                </c:pt>
                <c:pt idx="3256">
                  <c:v>7.5160000000000071E-3</c:v>
                </c:pt>
                <c:pt idx="3257">
                  <c:v>7.7820000000000103E-3</c:v>
                </c:pt>
                <c:pt idx="3258">
                  <c:v>8.9490000000000125E-3</c:v>
                </c:pt>
                <c:pt idx="3259">
                  <c:v>9.9780000000000025E-3</c:v>
                </c:pt>
                <c:pt idx="3260">
                  <c:v>9.5270000000000007E-3</c:v>
                </c:pt>
                <c:pt idx="3261">
                  <c:v>7.0600000000000072E-3</c:v>
                </c:pt>
                <c:pt idx="3263">
                  <c:v>6.1470000000000014E-3</c:v>
                </c:pt>
                <c:pt idx="3264">
                  <c:v>6.3930000000000072E-3</c:v>
                </c:pt>
                <c:pt idx="3265">
                  <c:v>6.4620000000000033E-3</c:v>
                </c:pt>
                <c:pt idx="3266">
                  <c:v>7.2270000000000034E-3</c:v>
                </c:pt>
                <c:pt idx="3267">
                  <c:v>7.3010000000000097E-3</c:v>
                </c:pt>
                <c:pt idx="3268">
                  <c:v>8.4650000000000246E-3</c:v>
                </c:pt>
                <c:pt idx="3269">
                  <c:v>8.1170000000000027E-3</c:v>
                </c:pt>
                <c:pt idx="3270">
                  <c:v>8.7000000000000046E-3</c:v>
                </c:pt>
                <c:pt idx="3271">
                  <c:v>7.7210000000000091E-3</c:v>
                </c:pt>
                <c:pt idx="3272">
                  <c:v>7.3180000000000033E-3</c:v>
                </c:pt>
                <c:pt idx="3273">
                  <c:v>6.032000000000007E-3</c:v>
                </c:pt>
                <c:pt idx="3274">
                  <c:v>5.8980000000000013E-3</c:v>
                </c:pt>
                <c:pt idx="3275">
                  <c:v>5.7690000000000076E-3</c:v>
                </c:pt>
                <c:pt idx="3276">
                  <c:v>5.6280000000000002E-3</c:v>
                </c:pt>
                <c:pt idx="3277">
                  <c:v>6.8440000000000011E-3</c:v>
                </c:pt>
                <c:pt idx="3278">
                  <c:v>7.5400000000000102E-3</c:v>
                </c:pt>
                <c:pt idx="3279">
                  <c:v>7.1930000000000023E-3</c:v>
                </c:pt>
                <c:pt idx="3280">
                  <c:v>6.713000000000008E-3</c:v>
                </c:pt>
                <c:pt idx="3281">
                  <c:v>7.4830000000000122E-3</c:v>
                </c:pt>
                <c:pt idx="3282">
                  <c:v>8.3490000000000144E-3</c:v>
                </c:pt>
                <c:pt idx="3283">
                  <c:v>7.1750000000000034E-3</c:v>
                </c:pt>
                <c:pt idx="3284">
                  <c:v>7.7820000000000103E-3</c:v>
                </c:pt>
                <c:pt idx="3285">
                  <c:v>6.6550000000000012E-3</c:v>
                </c:pt>
                <c:pt idx="3286">
                  <c:v>6.0020000000000013E-3</c:v>
                </c:pt>
                <c:pt idx="3287">
                  <c:v>6.2960000000000091E-3</c:v>
                </c:pt>
                <c:pt idx="3288">
                  <c:v>7.2200000000000033E-3</c:v>
                </c:pt>
                <c:pt idx="3289">
                  <c:v>7.8289999999999992E-3</c:v>
                </c:pt>
                <c:pt idx="3290">
                  <c:v>6.9650000000000024E-3</c:v>
                </c:pt>
                <c:pt idx="3291">
                  <c:v>6.3840000000000034E-3</c:v>
                </c:pt>
                <c:pt idx="3292">
                  <c:v>8.3200000000000045E-3</c:v>
                </c:pt>
                <c:pt idx="3293">
                  <c:v>8.3840000000000147E-3</c:v>
                </c:pt>
                <c:pt idx="3294">
                  <c:v>6.5940000000000061E-3</c:v>
                </c:pt>
                <c:pt idx="3295">
                  <c:v>5.8320000000000073E-3</c:v>
                </c:pt>
                <c:pt idx="3296">
                  <c:v>6.1850000000000013E-3</c:v>
                </c:pt>
                <c:pt idx="3297">
                  <c:v>7.5770000000000091E-3</c:v>
                </c:pt>
                <c:pt idx="3298">
                  <c:v>6.8670000000000007E-3</c:v>
                </c:pt>
                <c:pt idx="3299">
                  <c:v>6.2170000000000012E-3</c:v>
                </c:pt>
                <c:pt idx="3300">
                  <c:v>6.0850000000000071E-3</c:v>
                </c:pt>
                <c:pt idx="3301">
                  <c:v>6.9620000000000072E-3</c:v>
                </c:pt>
                <c:pt idx="3302">
                  <c:v>6.5500000000000072E-3</c:v>
                </c:pt>
                <c:pt idx="3303">
                  <c:v>6.686000000000007E-3</c:v>
                </c:pt>
                <c:pt idx="3304">
                  <c:v>5.7100000000000024E-3</c:v>
                </c:pt>
                <c:pt idx="3305">
                  <c:v>6.1630000000000009E-3</c:v>
                </c:pt>
                <c:pt idx="3306">
                  <c:v>6.8220000000000008E-3</c:v>
                </c:pt>
                <c:pt idx="3307">
                  <c:v>7.0360000000000101E-3</c:v>
                </c:pt>
                <c:pt idx="3308">
                  <c:v>7.7040000000000034E-3</c:v>
                </c:pt>
                <c:pt idx="3309">
                  <c:v>7.3620000000000022E-3</c:v>
                </c:pt>
                <c:pt idx="3310">
                  <c:v>6.7490000000000102E-3</c:v>
                </c:pt>
                <c:pt idx="3311">
                  <c:v>6.7350000000000101E-3</c:v>
                </c:pt>
                <c:pt idx="3312">
                  <c:v>7.7490000000000128E-3</c:v>
                </c:pt>
                <c:pt idx="3313">
                  <c:v>8.0690000000000067E-3</c:v>
                </c:pt>
                <c:pt idx="3314">
                  <c:v>6.6530000000000061E-3</c:v>
                </c:pt>
                <c:pt idx="3315">
                  <c:v>6.1560000000000061E-3</c:v>
                </c:pt>
                <c:pt idx="3316">
                  <c:v>6.6310000000000093E-3</c:v>
                </c:pt>
                <c:pt idx="3317">
                  <c:v>7.2260000000000093E-3</c:v>
                </c:pt>
                <c:pt idx="3318">
                  <c:v>7.2110000000000091E-3</c:v>
                </c:pt>
                <c:pt idx="3319">
                  <c:v>7.058000000000007E-3</c:v>
                </c:pt>
                <c:pt idx="3320">
                  <c:v>7.1670000000000006E-3</c:v>
                </c:pt>
                <c:pt idx="3321">
                  <c:v>7.2240000000000013E-3</c:v>
                </c:pt>
                <c:pt idx="3322">
                  <c:v>7.6660000000000061E-3</c:v>
                </c:pt>
                <c:pt idx="3323">
                  <c:v>8.4530000000000161E-3</c:v>
                </c:pt>
                <c:pt idx="3324">
                  <c:v>7.1860000000000092E-3</c:v>
                </c:pt>
                <c:pt idx="3325">
                  <c:v>7.1590000000000082E-3</c:v>
                </c:pt>
                <c:pt idx="3326">
                  <c:v>7.1149999999999998E-3</c:v>
                </c:pt>
                <c:pt idx="3327">
                  <c:v>6.418000000000007E-3</c:v>
                </c:pt>
                <c:pt idx="3328">
                  <c:v>6.3470000000000011E-3</c:v>
                </c:pt>
                <c:pt idx="3329">
                  <c:v>6.9140000000000069E-3</c:v>
                </c:pt>
                <c:pt idx="3330">
                  <c:v>7.4660000000000091E-3</c:v>
                </c:pt>
                <c:pt idx="3331">
                  <c:v>7.4320000000000124E-3</c:v>
                </c:pt>
                <c:pt idx="3332">
                  <c:v>7.5270000000000024E-3</c:v>
                </c:pt>
                <c:pt idx="3333">
                  <c:v>7.2250000000000014E-3</c:v>
                </c:pt>
                <c:pt idx="3334">
                  <c:v>7.3810000000000091E-3</c:v>
                </c:pt>
                <c:pt idx="3335">
                  <c:v>5.9870000000000079E-3</c:v>
                </c:pt>
                <c:pt idx="3336">
                  <c:v>6.3930000000000072E-3</c:v>
                </c:pt>
                <c:pt idx="3337">
                  <c:v>5.0670000000000003E-3</c:v>
                </c:pt>
                <c:pt idx="3338">
                  <c:v>5.5600000000000024E-3</c:v>
                </c:pt>
                <c:pt idx="3339">
                  <c:v>5.7800000000000082E-3</c:v>
                </c:pt>
                <c:pt idx="3340">
                  <c:v>6.7240000000000034E-3</c:v>
                </c:pt>
                <c:pt idx="3341">
                  <c:v>7.3580000000000034E-3</c:v>
                </c:pt>
                <c:pt idx="3342">
                  <c:v>7.2500000000000082E-3</c:v>
                </c:pt>
                <c:pt idx="3343">
                  <c:v>7.2700000000000126E-3</c:v>
                </c:pt>
                <c:pt idx="3344">
                  <c:v>7.3820000000000023E-3</c:v>
                </c:pt>
                <c:pt idx="3345">
                  <c:v>7.4480000000000102E-3</c:v>
                </c:pt>
                <c:pt idx="3346">
                  <c:v>7.0440000000000034E-3</c:v>
                </c:pt>
                <c:pt idx="3347">
                  <c:v>7.5640000000000013E-3</c:v>
                </c:pt>
                <c:pt idx="3348">
                  <c:v>6.7650000000000071E-3</c:v>
                </c:pt>
                <c:pt idx="3349">
                  <c:v>6.562000000000001E-3</c:v>
                </c:pt>
                <c:pt idx="3350">
                  <c:v>5.6950000000000004E-3</c:v>
                </c:pt>
                <c:pt idx="3351">
                  <c:v>6.9250000000000023E-3</c:v>
                </c:pt>
                <c:pt idx="3352">
                  <c:v>7.7660000000000081E-3</c:v>
                </c:pt>
                <c:pt idx="3353">
                  <c:v>8.2270000000000034E-3</c:v>
                </c:pt>
                <c:pt idx="3354">
                  <c:v>7.2200000000000033E-3</c:v>
                </c:pt>
                <c:pt idx="3355">
                  <c:v>6.1289999999999999E-3</c:v>
                </c:pt>
                <c:pt idx="3356">
                  <c:v>5.817000000000001E-3</c:v>
                </c:pt>
                <c:pt idx="3357">
                  <c:v>7.9860000000000122E-3</c:v>
                </c:pt>
                <c:pt idx="3358">
                  <c:v>9.3890000000000223E-3</c:v>
                </c:pt>
                <c:pt idx="3359">
                  <c:v>1.0616E-2</c:v>
                </c:pt>
                <c:pt idx="3360">
                  <c:v>9.1780000000000004E-3</c:v>
                </c:pt>
                <c:pt idx="3361">
                  <c:v>7.6550000000000012E-3</c:v>
                </c:pt>
                <c:pt idx="3362">
                  <c:v>6.8640000000000003E-3</c:v>
                </c:pt>
                <c:pt idx="3363">
                  <c:v>6.3830000000000076E-3</c:v>
                </c:pt>
                <c:pt idx="3364">
                  <c:v>6.1800000000000023E-3</c:v>
                </c:pt>
                <c:pt idx="3365">
                  <c:v>6.0650000000000062E-3</c:v>
                </c:pt>
                <c:pt idx="3366">
                  <c:v>6.418000000000007E-3</c:v>
                </c:pt>
                <c:pt idx="3367">
                  <c:v>6.647000000000001E-3</c:v>
                </c:pt>
                <c:pt idx="3368">
                  <c:v>8.0760000000000068E-3</c:v>
                </c:pt>
                <c:pt idx="3369">
                  <c:v>8.0310000000000034E-3</c:v>
                </c:pt>
                <c:pt idx="3370">
                  <c:v>7.9070000000000112E-3</c:v>
                </c:pt>
                <c:pt idx="3371">
                  <c:v>6.5220000000000052E-3</c:v>
                </c:pt>
                <c:pt idx="3372">
                  <c:v>6.3970000000000034E-3</c:v>
                </c:pt>
                <c:pt idx="3373">
                  <c:v>7.2200000000000033E-3</c:v>
                </c:pt>
                <c:pt idx="3374">
                  <c:v>7.7690000000000103E-3</c:v>
                </c:pt>
                <c:pt idx="3375">
                  <c:v>7.7230000000000076E-3</c:v>
                </c:pt>
                <c:pt idx="3376">
                  <c:v>7.1679999999999999E-3</c:v>
                </c:pt>
                <c:pt idx="3377">
                  <c:v>5.3870000000000012E-3</c:v>
                </c:pt>
                <c:pt idx="3378">
                  <c:v>5.6760000000000083E-3</c:v>
                </c:pt>
                <c:pt idx="3379">
                  <c:v>6.6560000000000013E-3</c:v>
                </c:pt>
                <c:pt idx="3380">
                  <c:v>7.1110000000000079E-3</c:v>
                </c:pt>
                <c:pt idx="3381">
                  <c:v>7.7140000000000073E-3</c:v>
                </c:pt>
                <c:pt idx="3382">
                  <c:v>7.412000000000008E-3</c:v>
                </c:pt>
                <c:pt idx="3383">
                  <c:v>7.2780000000000102E-3</c:v>
                </c:pt>
                <c:pt idx="3384">
                  <c:v>7.7300000000000103E-3</c:v>
                </c:pt>
                <c:pt idx="3385">
                  <c:v>7.3170000000000023E-3</c:v>
                </c:pt>
                <c:pt idx="3386">
                  <c:v>6.8810000000000112E-3</c:v>
                </c:pt>
                <c:pt idx="3387">
                  <c:v>6.8820000000000062E-3</c:v>
                </c:pt>
                <c:pt idx="3388">
                  <c:v>6.6660000000000061E-3</c:v>
                </c:pt>
                <c:pt idx="3389">
                  <c:v>5.9780000000000102E-3</c:v>
                </c:pt>
                <c:pt idx="3390">
                  <c:v>5.7910000000000105E-3</c:v>
                </c:pt>
                <c:pt idx="3391">
                  <c:v>5.3760000000000092E-3</c:v>
                </c:pt>
                <c:pt idx="3392">
                  <c:v>5.8560000000000062E-3</c:v>
                </c:pt>
                <c:pt idx="3393">
                  <c:v>6.4490000000000103E-3</c:v>
                </c:pt>
                <c:pt idx="3394">
                  <c:v>8.0900000000000121E-3</c:v>
                </c:pt>
                <c:pt idx="3395">
                  <c:v>6.6300000000000083E-3</c:v>
                </c:pt>
                <c:pt idx="3396">
                  <c:v>5.6810000000000072E-3</c:v>
                </c:pt>
                <c:pt idx="3397">
                  <c:v>6.1620000000000008E-3</c:v>
                </c:pt>
                <c:pt idx="3398">
                  <c:v>7.1420000000000034E-3</c:v>
                </c:pt>
                <c:pt idx="3399">
                  <c:v>7.2250000000000014E-3</c:v>
                </c:pt>
                <c:pt idx="3400">
                  <c:v>7.0810000000000092E-3</c:v>
                </c:pt>
                <c:pt idx="3401">
                  <c:v>7.6070000000000061E-3</c:v>
                </c:pt>
                <c:pt idx="3402">
                  <c:v>7.4880000000000103E-3</c:v>
                </c:pt>
                <c:pt idx="3403">
                  <c:v>7.7290000000000102E-3</c:v>
                </c:pt>
                <c:pt idx="3404">
                  <c:v>6.6780000000000034E-3</c:v>
                </c:pt>
                <c:pt idx="3405">
                  <c:v>6.1790000000000083E-3</c:v>
                </c:pt>
                <c:pt idx="3406">
                  <c:v>5.2760000000000125E-3</c:v>
                </c:pt>
                <c:pt idx="3407">
                  <c:v>6.4510000000000123E-3</c:v>
                </c:pt>
                <c:pt idx="3408">
                  <c:v>6.6830000000000014E-3</c:v>
                </c:pt>
                <c:pt idx="3409">
                  <c:v>7.6940000000000012E-3</c:v>
                </c:pt>
                <c:pt idx="3410">
                  <c:v>6.6460000000000069E-3</c:v>
                </c:pt>
                <c:pt idx="3411">
                  <c:v>5.9450000000000093E-3</c:v>
                </c:pt>
                <c:pt idx="3412">
                  <c:v>5.2490000000000106E-3</c:v>
                </c:pt>
                <c:pt idx="3413">
                  <c:v>5.9350000000000123E-3</c:v>
                </c:pt>
                <c:pt idx="3414">
                  <c:v>7.9600000000000122E-3</c:v>
                </c:pt>
                <c:pt idx="3415">
                  <c:v>8.1970000000000046E-3</c:v>
                </c:pt>
                <c:pt idx="3416">
                  <c:v>7.7550000000000093E-3</c:v>
                </c:pt>
                <c:pt idx="3417">
                  <c:v>6.7240000000000034E-3</c:v>
                </c:pt>
                <c:pt idx="3418">
                  <c:v>7.1510000000000072E-3</c:v>
                </c:pt>
                <c:pt idx="3419">
                  <c:v>7.2780000000000102E-3</c:v>
                </c:pt>
                <c:pt idx="3420">
                  <c:v>7.4510000000000123E-3</c:v>
                </c:pt>
                <c:pt idx="3421">
                  <c:v>7.8600000000000024E-3</c:v>
                </c:pt>
                <c:pt idx="3422">
                  <c:v>8.7630000000000121E-3</c:v>
                </c:pt>
                <c:pt idx="3423">
                  <c:v>7.9020000000000114E-3</c:v>
                </c:pt>
                <c:pt idx="3424">
                  <c:v>7.0140000000000011E-3</c:v>
                </c:pt>
                <c:pt idx="3425">
                  <c:v>6.1790000000000083E-3</c:v>
                </c:pt>
                <c:pt idx="3426">
                  <c:v>7.3960000000000093E-3</c:v>
                </c:pt>
                <c:pt idx="3427">
                  <c:v>7.4920000000000091E-3</c:v>
                </c:pt>
                <c:pt idx="3428">
                  <c:v>7.5520000000000023E-3</c:v>
                </c:pt>
                <c:pt idx="3429">
                  <c:v>7.2170000000000073E-3</c:v>
                </c:pt>
                <c:pt idx="3430">
                  <c:v>6.6179999999999998E-3</c:v>
                </c:pt>
                <c:pt idx="3431">
                  <c:v>5.8970000000000003E-3</c:v>
                </c:pt>
                <c:pt idx="3432">
                  <c:v>5.7560000000000094E-3</c:v>
                </c:pt>
                <c:pt idx="3433">
                  <c:v>6.3790000000000123E-3</c:v>
                </c:pt>
                <c:pt idx="3434">
                  <c:v>6.7580000000000079E-3</c:v>
                </c:pt>
                <c:pt idx="3435">
                  <c:v>6.2900000000000083E-3</c:v>
                </c:pt>
                <c:pt idx="3436">
                  <c:v>6.9270000000000061E-3</c:v>
                </c:pt>
                <c:pt idx="3437">
                  <c:v>6.5730000000000103E-3</c:v>
                </c:pt>
                <c:pt idx="3438">
                  <c:v>6.4560000000000112E-3</c:v>
                </c:pt>
                <c:pt idx="3439">
                  <c:v>6.5650000000000014E-3</c:v>
                </c:pt>
                <c:pt idx="3440">
                  <c:v>7.2840000000000092E-3</c:v>
                </c:pt>
                <c:pt idx="3441">
                  <c:v>7.2200000000000033E-3</c:v>
                </c:pt>
                <c:pt idx="3442">
                  <c:v>7.157000000000001E-3</c:v>
                </c:pt>
                <c:pt idx="3443">
                  <c:v>5.7470000000000073E-3</c:v>
                </c:pt>
                <c:pt idx="3444">
                  <c:v>4.6720000000000034E-3</c:v>
                </c:pt>
                <c:pt idx="3445">
                  <c:v>4.7240000000000008E-3</c:v>
                </c:pt>
                <c:pt idx="3446">
                  <c:v>5.1790000000000065E-3</c:v>
                </c:pt>
                <c:pt idx="3447">
                  <c:v>6.3810000000000091E-3</c:v>
                </c:pt>
                <c:pt idx="3448">
                  <c:v>7.5980000000000093E-3</c:v>
                </c:pt>
                <c:pt idx="3449">
                  <c:v>7.2000000000000093E-3</c:v>
                </c:pt>
                <c:pt idx="3450">
                  <c:v>6.8610000000000034E-3</c:v>
                </c:pt>
                <c:pt idx="3451">
                  <c:v>5.7780000000000123E-3</c:v>
                </c:pt>
                <c:pt idx="3452">
                  <c:v>6.516000000000007E-3</c:v>
                </c:pt>
                <c:pt idx="3453">
                  <c:v>5.9330000000000103E-3</c:v>
                </c:pt>
                <c:pt idx="3454">
                  <c:v>5.647000000000001E-3</c:v>
                </c:pt>
                <c:pt idx="3455">
                  <c:v>6.8210000000000024E-3</c:v>
                </c:pt>
                <c:pt idx="3456">
                  <c:v>7.4110000000000122E-3</c:v>
                </c:pt>
                <c:pt idx="3457">
                  <c:v>7.4650000000000081E-3</c:v>
                </c:pt>
                <c:pt idx="3458">
                  <c:v>7.2480000000000122E-3</c:v>
                </c:pt>
                <c:pt idx="3459">
                  <c:v>6.7600000000000082E-3</c:v>
                </c:pt>
                <c:pt idx="3460">
                  <c:v>6.0160000000000092E-3</c:v>
                </c:pt>
                <c:pt idx="3461">
                  <c:v>6.9660000000000112E-3</c:v>
                </c:pt>
                <c:pt idx="3462">
                  <c:v>6.9440000000000092E-3</c:v>
                </c:pt>
                <c:pt idx="3464">
                  <c:v>6.1540000000000006E-3</c:v>
                </c:pt>
                <c:pt idx="3465">
                  <c:v>6.0480000000000082E-3</c:v>
                </c:pt>
                <c:pt idx="3466">
                  <c:v>6.5650000000000014E-3</c:v>
                </c:pt>
                <c:pt idx="3467">
                  <c:v>8.0110000000000008E-3</c:v>
                </c:pt>
                <c:pt idx="3468">
                  <c:v>7.4590000000000134E-3</c:v>
                </c:pt>
                <c:pt idx="3469">
                  <c:v>6.5610000000000069E-3</c:v>
                </c:pt>
                <c:pt idx="3470">
                  <c:v>6.1990000000000014E-3</c:v>
                </c:pt>
                <c:pt idx="3471">
                  <c:v>5.8560000000000062E-3</c:v>
                </c:pt>
                <c:pt idx="3472">
                  <c:v>5.4060000000000124E-3</c:v>
                </c:pt>
                <c:pt idx="3473">
                  <c:v>6.0230000000000014E-3</c:v>
                </c:pt>
                <c:pt idx="3474">
                  <c:v>6.3179999999999998E-3</c:v>
                </c:pt>
                <c:pt idx="3475">
                  <c:v>6.4010000000000117E-3</c:v>
                </c:pt>
                <c:pt idx="3476">
                  <c:v>6.0530000000000072E-3</c:v>
                </c:pt>
                <c:pt idx="3477">
                  <c:v>6.2630000000000073E-3</c:v>
                </c:pt>
                <c:pt idx="3478">
                  <c:v>5.7520000000000071E-3</c:v>
                </c:pt>
                <c:pt idx="3479">
                  <c:v>6.9220000000000071E-3</c:v>
                </c:pt>
                <c:pt idx="3480">
                  <c:v>7.2230000000000081E-3</c:v>
                </c:pt>
                <c:pt idx="3481">
                  <c:v>5.1420000000000033E-3</c:v>
                </c:pt>
                <c:pt idx="3482">
                  <c:v>4.9720000000000103E-3</c:v>
                </c:pt>
                <c:pt idx="3483">
                  <c:v>5.7530000000000072E-3</c:v>
                </c:pt>
                <c:pt idx="3484">
                  <c:v>6.3310000000000094E-3</c:v>
                </c:pt>
                <c:pt idx="3485">
                  <c:v>5.8520000000000004E-3</c:v>
                </c:pt>
                <c:pt idx="3486">
                  <c:v>6.1330000000000082E-3</c:v>
                </c:pt>
                <c:pt idx="3487">
                  <c:v>7.5400000000000102E-3</c:v>
                </c:pt>
                <c:pt idx="3488">
                  <c:v>7.1410000000000093E-3</c:v>
                </c:pt>
                <c:pt idx="3489">
                  <c:v>7.4100000000000112E-3</c:v>
                </c:pt>
                <c:pt idx="3490">
                  <c:v>6.1350000000000024E-3</c:v>
                </c:pt>
                <c:pt idx="3491">
                  <c:v>6.3340000000000072E-3</c:v>
                </c:pt>
                <c:pt idx="3492">
                  <c:v>5.7640000000000009E-3</c:v>
                </c:pt>
                <c:pt idx="3493">
                  <c:v>6.2100000000000072E-3</c:v>
                </c:pt>
                <c:pt idx="3494">
                  <c:v>7.157000000000001E-3</c:v>
                </c:pt>
                <c:pt idx="3495">
                  <c:v>7.6630000000000014E-3</c:v>
                </c:pt>
                <c:pt idx="3496">
                  <c:v>8.2710000000000006E-3</c:v>
                </c:pt>
                <c:pt idx="3497">
                  <c:v>7.7360000000000137E-3</c:v>
                </c:pt>
                <c:pt idx="3498">
                  <c:v>6.5640000000000004E-3</c:v>
                </c:pt>
                <c:pt idx="3499">
                  <c:v>7.2800000000000113E-3</c:v>
                </c:pt>
                <c:pt idx="3500">
                  <c:v>7.9420000000000116E-3</c:v>
                </c:pt>
                <c:pt idx="3501">
                  <c:v>7.144000000000001E-3</c:v>
                </c:pt>
                <c:pt idx="3502">
                  <c:v>6.3230000000000014E-3</c:v>
                </c:pt>
                <c:pt idx="3503">
                  <c:v>6.9590000000000103E-3</c:v>
                </c:pt>
                <c:pt idx="3504">
                  <c:v>7.4920000000000091E-3</c:v>
                </c:pt>
                <c:pt idx="3505">
                  <c:v>6.9840000000000102E-3</c:v>
                </c:pt>
                <c:pt idx="3506">
                  <c:v>5.9820000000000081E-3</c:v>
                </c:pt>
                <c:pt idx="3507">
                  <c:v>5.7950000000000024E-3</c:v>
                </c:pt>
                <c:pt idx="3508">
                  <c:v>6.0980000000000071E-3</c:v>
                </c:pt>
                <c:pt idx="3509">
                  <c:v>5.0049999999999999E-3</c:v>
                </c:pt>
                <c:pt idx="3510">
                  <c:v>6.0570000000000034E-3</c:v>
                </c:pt>
                <c:pt idx="3511">
                  <c:v>6.314000000000001E-3</c:v>
                </c:pt>
                <c:pt idx="3512">
                  <c:v>6.4340000000000083E-3</c:v>
                </c:pt>
                <c:pt idx="3513">
                  <c:v>5.745000000000007E-3</c:v>
                </c:pt>
                <c:pt idx="3514">
                  <c:v>5.3140000000000001E-3</c:v>
                </c:pt>
                <c:pt idx="3515">
                  <c:v>6.1540000000000006E-3</c:v>
                </c:pt>
                <c:pt idx="3516">
                  <c:v>7.6560000000000083E-3</c:v>
                </c:pt>
                <c:pt idx="3517">
                  <c:v>8.9430000000000048E-3</c:v>
                </c:pt>
                <c:pt idx="3518">
                  <c:v>9.3250000000000225E-3</c:v>
                </c:pt>
                <c:pt idx="3519">
                  <c:v>9.2430000000000029E-3</c:v>
                </c:pt>
                <c:pt idx="3520">
                  <c:v>7.7370000000000112E-3</c:v>
                </c:pt>
                <c:pt idx="3521">
                  <c:v>7.2650000000000024E-3</c:v>
                </c:pt>
                <c:pt idx="3522">
                  <c:v>6.2650000000000023E-3</c:v>
                </c:pt>
                <c:pt idx="3523">
                  <c:v>5.745000000000007E-3</c:v>
                </c:pt>
                <c:pt idx="3524">
                  <c:v>6.1879999999999999E-3</c:v>
                </c:pt>
                <c:pt idx="3525">
                  <c:v>6.7550000000000075E-3</c:v>
                </c:pt>
                <c:pt idx="3526">
                  <c:v>6.7240000000000034E-3</c:v>
                </c:pt>
                <c:pt idx="3527">
                  <c:v>6.6649999999999956E-3</c:v>
                </c:pt>
                <c:pt idx="3528">
                  <c:v>7.4960000000000122E-3</c:v>
                </c:pt>
                <c:pt idx="3529">
                  <c:v>7.6460000000000078E-3</c:v>
                </c:pt>
                <c:pt idx="3530">
                  <c:v>8.0310000000000034E-3</c:v>
                </c:pt>
                <c:pt idx="3531">
                  <c:v>7.5140000000000024E-3</c:v>
                </c:pt>
                <c:pt idx="3532">
                  <c:v>7.4550000000000094E-3</c:v>
                </c:pt>
                <c:pt idx="3533">
                  <c:v>6.3600000000000011E-3</c:v>
                </c:pt>
                <c:pt idx="3534">
                  <c:v>5.5850000000000014E-3</c:v>
                </c:pt>
                <c:pt idx="3535">
                  <c:v>5.2649999999999997E-3</c:v>
                </c:pt>
                <c:pt idx="3536">
                  <c:v>5.5690000000000071E-3</c:v>
                </c:pt>
                <c:pt idx="3537">
                  <c:v>5.6060000000000033E-3</c:v>
                </c:pt>
                <c:pt idx="3538">
                  <c:v>5.5450000000000004E-3</c:v>
                </c:pt>
                <c:pt idx="3539">
                  <c:v>5.5070000000000023E-3</c:v>
                </c:pt>
                <c:pt idx="3540">
                  <c:v>6.0430000000000093E-3</c:v>
                </c:pt>
                <c:pt idx="3541">
                  <c:v>6.7660000000000081E-3</c:v>
                </c:pt>
                <c:pt idx="3542">
                  <c:v>7.3440000000000024E-3</c:v>
                </c:pt>
                <c:pt idx="3543">
                  <c:v>7.555000000000007E-3</c:v>
                </c:pt>
                <c:pt idx="3544">
                  <c:v>6.8080000000000024E-3</c:v>
                </c:pt>
                <c:pt idx="3545">
                  <c:v>7.0130000000000079E-3</c:v>
                </c:pt>
                <c:pt idx="3546">
                  <c:v>6.9090000000000132E-3</c:v>
                </c:pt>
                <c:pt idx="3547">
                  <c:v>6.1740000000000024E-3</c:v>
                </c:pt>
                <c:pt idx="3548">
                  <c:v>6.2570000000000013E-3</c:v>
                </c:pt>
                <c:pt idx="3549">
                  <c:v>6.6000000000000034E-3</c:v>
                </c:pt>
                <c:pt idx="3550">
                  <c:v>5.588000000000007E-3</c:v>
                </c:pt>
                <c:pt idx="3551">
                  <c:v>5.9250000000000014E-3</c:v>
                </c:pt>
                <c:pt idx="3552">
                  <c:v>6.9410000000000131E-3</c:v>
                </c:pt>
                <c:pt idx="3553">
                  <c:v>6.6270000000000001E-3</c:v>
                </c:pt>
                <c:pt idx="3554">
                  <c:v>7.7090000000000127E-3</c:v>
                </c:pt>
                <c:pt idx="3555">
                  <c:v>7.3550000000000013E-3</c:v>
                </c:pt>
                <c:pt idx="3556">
                  <c:v>6.2030000000000089E-3</c:v>
                </c:pt>
                <c:pt idx="3557">
                  <c:v>5.0400000000000071E-3</c:v>
                </c:pt>
                <c:pt idx="3558">
                  <c:v>5.1510000000000071E-3</c:v>
                </c:pt>
                <c:pt idx="3559">
                  <c:v>5.8430000000000062E-3</c:v>
                </c:pt>
                <c:pt idx="3560">
                  <c:v>6.0260000000000062E-3</c:v>
                </c:pt>
                <c:pt idx="3561">
                  <c:v>6.8870000000000034E-3</c:v>
                </c:pt>
                <c:pt idx="3562">
                  <c:v>6.5140000000000024E-3</c:v>
                </c:pt>
                <c:pt idx="3563">
                  <c:v>6.1220000000000007E-3</c:v>
                </c:pt>
                <c:pt idx="3564">
                  <c:v>6.359000000000007E-3</c:v>
                </c:pt>
                <c:pt idx="3565">
                  <c:v>6.5910000000000083E-3</c:v>
                </c:pt>
                <c:pt idx="3566">
                  <c:v>7.0410000000000108E-3</c:v>
                </c:pt>
                <c:pt idx="3567">
                  <c:v>7.1350000000000033E-3</c:v>
                </c:pt>
                <c:pt idx="3568">
                  <c:v>6.790000000000007E-3</c:v>
                </c:pt>
                <c:pt idx="3569">
                  <c:v>6.6179999999999998E-3</c:v>
                </c:pt>
                <c:pt idx="3570">
                  <c:v>7.3600000000000072E-3</c:v>
                </c:pt>
                <c:pt idx="3571">
                  <c:v>6.8650000000000004E-3</c:v>
                </c:pt>
                <c:pt idx="3572">
                  <c:v>5.6480000000000011E-3</c:v>
                </c:pt>
                <c:pt idx="3573">
                  <c:v>5.0380000000000034E-3</c:v>
                </c:pt>
                <c:pt idx="3574">
                  <c:v>5.1540000000000006E-3</c:v>
                </c:pt>
                <c:pt idx="3575">
                  <c:v>6.131000000000008E-3</c:v>
                </c:pt>
                <c:pt idx="3576">
                  <c:v>8.0720000000000184E-3</c:v>
                </c:pt>
                <c:pt idx="3577">
                  <c:v>7.4550000000000094E-3</c:v>
                </c:pt>
                <c:pt idx="3578">
                  <c:v>6.7280000000000013E-3</c:v>
                </c:pt>
                <c:pt idx="3579">
                  <c:v>7.4670000000000023E-3</c:v>
                </c:pt>
                <c:pt idx="3580">
                  <c:v>7.6790000000000122E-3</c:v>
                </c:pt>
                <c:pt idx="3581">
                  <c:v>7.8689999999999993E-3</c:v>
                </c:pt>
                <c:pt idx="3582">
                  <c:v>7.3470000000000072E-3</c:v>
                </c:pt>
                <c:pt idx="3583">
                  <c:v>7.7970000000000071E-3</c:v>
                </c:pt>
                <c:pt idx="3584">
                  <c:v>7.2180000000000083E-3</c:v>
                </c:pt>
                <c:pt idx="3585">
                  <c:v>6.436000000000012E-3</c:v>
                </c:pt>
                <c:pt idx="3586">
                  <c:v>4.9440000000000022E-3</c:v>
                </c:pt>
                <c:pt idx="3587">
                  <c:v>4.8580000000000012E-3</c:v>
                </c:pt>
                <c:pt idx="3588">
                  <c:v>5.9280000000000062E-3</c:v>
                </c:pt>
                <c:pt idx="3589">
                  <c:v>5.8410000000000094E-3</c:v>
                </c:pt>
                <c:pt idx="3590">
                  <c:v>5.5840000000000013E-3</c:v>
                </c:pt>
                <c:pt idx="3591">
                  <c:v>6.2300000000000098E-3</c:v>
                </c:pt>
                <c:pt idx="3592">
                  <c:v>6.1609999999999998E-3</c:v>
                </c:pt>
                <c:pt idx="3593">
                  <c:v>5.5860000000000094E-3</c:v>
                </c:pt>
                <c:pt idx="3594">
                  <c:v>6.5140000000000024E-3</c:v>
                </c:pt>
                <c:pt idx="3595">
                  <c:v>6.6750000000000073E-3</c:v>
                </c:pt>
                <c:pt idx="3596">
                  <c:v>6.3060000000000034E-3</c:v>
                </c:pt>
                <c:pt idx="3597">
                  <c:v>6.6780000000000034E-3</c:v>
                </c:pt>
                <c:pt idx="3598">
                  <c:v>6.5410000000000112E-3</c:v>
                </c:pt>
                <c:pt idx="3599">
                  <c:v>6.3780000000000087E-3</c:v>
                </c:pt>
                <c:pt idx="3600">
                  <c:v>7.7410000000000126E-3</c:v>
                </c:pt>
                <c:pt idx="3601">
                  <c:v>6.5480000000000069E-3</c:v>
                </c:pt>
                <c:pt idx="3602">
                  <c:v>6.7090000000000101E-3</c:v>
                </c:pt>
                <c:pt idx="3603">
                  <c:v>6.9220000000000071E-3</c:v>
                </c:pt>
                <c:pt idx="3604">
                  <c:v>7.1880000000000034E-3</c:v>
                </c:pt>
                <c:pt idx="3605">
                  <c:v>7.9400000000000113E-3</c:v>
                </c:pt>
                <c:pt idx="3606">
                  <c:v>6.9820000000000082E-3</c:v>
                </c:pt>
                <c:pt idx="3607">
                  <c:v>5.1870000000000024E-3</c:v>
                </c:pt>
                <c:pt idx="3608">
                  <c:v>4.8929999999999998E-3</c:v>
                </c:pt>
                <c:pt idx="3609">
                  <c:v>6.5600000000000033E-3</c:v>
                </c:pt>
                <c:pt idx="3610">
                  <c:v>6.7500000000000034E-3</c:v>
                </c:pt>
                <c:pt idx="3611">
                  <c:v>6.1740000000000024E-3</c:v>
                </c:pt>
                <c:pt idx="3612">
                  <c:v>5.660000000000001E-3</c:v>
                </c:pt>
                <c:pt idx="3613">
                  <c:v>6.2340000000000034E-3</c:v>
                </c:pt>
                <c:pt idx="3614">
                  <c:v>6.7710000000000123E-3</c:v>
                </c:pt>
                <c:pt idx="3615">
                  <c:v>6.0950000000000023E-3</c:v>
                </c:pt>
                <c:pt idx="3616">
                  <c:v>6.5730000000000103E-3</c:v>
                </c:pt>
                <c:pt idx="3617">
                  <c:v>5.8370000000000071E-3</c:v>
                </c:pt>
                <c:pt idx="3618">
                  <c:v>5.7440000000000034E-3</c:v>
                </c:pt>
                <c:pt idx="3619">
                  <c:v>5.9870000000000079E-3</c:v>
                </c:pt>
                <c:pt idx="3620">
                  <c:v>5.360000000000001E-3</c:v>
                </c:pt>
                <c:pt idx="3621">
                  <c:v>5.5580000000000004E-3</c:v>
                </c:pt>
                <c:pt idx="3622">
                  <c:v>6.7960000000000112E-3</c:v>
                </c:pt>
                <c:pt idx="3623">
                  <c:v>7.4920000000000091E-3</c:v>
                </c:pt>
                <c:pt idx="3624">
                  <c:v>7.6760000000000101E-3</c:v>
                </c:pt>
                <c:pt idx="3625">
                  <c:v>7.6570000000000023E-3</c:v>
                </c:pt>
                <c:pt idx="3626">
                  <c:v>6.785000000000008E-3</c:v>
                </c:pt>
                <c:pt idx="3627">
                  <c:v>4.8929999999999998E-3</c:v>
                </c:pt>
                <c:pt idx="3628">
                  <c:v>3.9880000000000054E-3</c:v>
                </c:pt>
                <c:pt idx="3629">
                  <c:v>5.5090000000000113E-3</c:v>
                </c:pt>
                <c:pt idx="3630">
                  <c:v>6.7430000000000103E-3</c:v>
                </c:pt>
                <c:pt idx="3631">
                  <c:v>7.0770000000000034E-3</c:v>
                </c:pt>
                <c:pt idx="3632">
                  <c:v>7.4230000000000112E-3</c:v>
                </c:pt>
                <c:pt idx="3633">
                  <c:v>7.4040000000000078E-3</c:v>
                </c:pt>
                <c:pt idx="3634">
                  <c:v>6.1540000000000006E-3</c:v>
                </c:pt>
                <c:pt idx="3635">
                  <c:v>5.2260000000000023E-3</c:v>
                </c:pt>
                <c:pt idx="3636">
                  <c:v>5.5190000000000083E-3</c:v>
                </c:pt>
                <c:pt idx="3637">
                  <c:v>5.0830000000000024E-3</c:v>
                </c:pt>
                <c:pt idx="3638">
                  <c:v>6.2910000000000093E-3</c:v>
                </c:pt>
                <c:pt idx="3639">
                  <c:v>6.556000000000008E-3</c:v>
                </c:pt>
                <c:pt idx="3640">
                  <c:v>6.3780000000000087E-3</c:v>
                </c:pt>
                <c:pt idx="3641">
                  <c:v>6.5600000000000033E-3</c:v>
                </c:pt>
                <c:pt idx="3642">
                  <c:v>8.0200000000000028E-3</c:v>
                </c:pt>
                <c:pt idx="3643">
                  <c:v>8.8280000000000008E-3</c:v>
                </c:pt>
                <c:pt idx="3644">
                  <c:v>7.8609999999999999E-3</c:v>
                </c:pt>
                <c:pt idx="3645">
                  <c:v>7.5030000000000123E-3</c:v>
                </c:pt>
                <c:pt idx="3646">
                  <c:v>7.7220000000000023E-3</c:v>
                </c:pt>
                <c:pt idx="3647">
                  <c:v>7.5140000000000024E-3</c:v>
                </c:pt>
                <c:pt idx="3648">
                  <c:v>6.888000000000007E-3</c:v>
                </c:pt>
                <c:pt idx="3649">
                  <c:v>5.8200000000000014E-3</c:v>
                </c:pt>
                <c:pt idx="3650">
                  <c:v>6.5310000000000134E-3</c:v>
                </c:pt>
                <c:pt idx="3651">
                  <c:v>6.6490000000000082E-3</c:v>
                </c:pt>
                <c:pt idx="3652">
                  <c:v>7.1510000000000072E-3</c:v>
                </c:pt>
                <c:pt idx="3653">
                  <c:v>6.9380000000000119E-3</c:v>
                </c:pt>
                <c:pt idx="3654">
                  <c:v>7.2660000000000103E-3</c:v>
                </c:pt>
                <c:pt idx="3655">
                  <c:v>7.9960000000000118E-3</c:v>
                </c:pt>
                <c:pt idx="3656">
                  <c:v>6.5100000000000071E-3</c:v>
                </c:pt>
                <c:pt idx="3657">
                  <c:v>6.5930000000000034E-3</c:v>
                </c:pt>
                <c:pt idx="3658">
                  <c:v>6.4950000000000094E-3</c:v>
                </c:pt>
                <c:pt idx="3659">
                  <c:v>8.0480000000000013E-3</c:v>
                </c:pt>
                <c:pt idx="3660">
                  <c:v>6.9380000000000119E-3</c:v>
                </c:pt>
                <c:pt idx="3661">
                  <c:v>6.0070000000000071E-3</c:v>
                </c:pt>
                <c:pt idx="3662">
                  <c:v>6.1120000000000002E-3</c:v>
                </c:pt>
                <c:pt idx="3663">
                  <c:v>6.373000000000008E-3</c:v>
                </c:pt>
                <c:pt idx="3664">
                  <c:v>6.8600000000000024E-3</c:v>
                </c:pt>
                <c:pt idx="3665">
                  <c:v>7.3450000000000034E-3</c:v>
                </c:pt>
                <c:pt idx="3666">
                  <c:v>8.1140000000000032E-3</c:v>
                </c:pt>
                <c:pt idx="3667">
                  <c:v>7.582000000000008E-3</c:v>
                </c:pt>
                <c:pt idx="3668">
                  <c:v>7.1850000000000013E-3</c:v>
                </c:pt>
                <c:pt idx="3669">
                  <c:v>6.6780000000000034E-3</c:v>
                </c:pt>
                <c:pt idx="3670">
                  <c:v>7.1250000000000011E-3</c:v>
                </c:pt>
                <c:pt idx="3671">
                  <c:v>7.2670000000000061E-3</c:v>
                </c:pt>
                <c:pt idx="3672">
                  <c:v>6.4260000000000081E-3</c:v>
                </c:pt>
                <c:pt idx="3673">
                  <c:v>6.242000000000008E-3</c:v>
                </c:pt>
                <c:pt idx="3674">
                  <c:v>6.8430000000000079E-3</c:v>
                </c:pt>
                <c:pt idx="3675">
                  <c:v>7.5140000000000024E-3</c:v>
                </c:pt>
                <c:pt idx="3676">
                  <c:v>7.2750000000000124E-3</c:v>
                </c:pt>
                <c:pt idx="3677">
                  <c:v>7.904000000000003E-3</c:v>
                </c:pt>
                <c:pt idx="3678">
                  <c:v>8.5120000000000161E-3</c:v>
                </c:pt>
                <c:pt idx="3679">
                  <c:v>8.7760000000000025E-3</c:v>
                </c:pt>
                <c:pt idx="3680">
                  <c:v>7.3320000000000034E-3</c:v>
                </c:pt>
                <c:pt idx="3681">
                  <c:v>6.3950000000000014E-3</c:v>
                </c:pt>
                <c:pt idx="3682">
                  <c:v>6.6200000000000009E-3</c:v>
                </c:pt>
                <c:pt idx="3683">
                  <c:v>6.8900000000000072E-3</c:v>
                </c:pt>
                <c:pt idx="3684">
                  <c:v>6.9650000000000024E-3</c:v>
                </c:pt>
                <c:pt idx="3685">
                  <c:v>6.0040000000000024E-3</c:v>
                </c:pt>
                <c:pt idx="3686">
                  <c:v>5.2320000000000092E-3</c:v>
                </c:pt>
                <c:pt idx="3687">
                  <c:v>5.5490000000000088E-3</c:v>
                </c:pt>
                <c:pt idx="3688">
                  <c:v>5.9490000000000133E-3</c:v>
                </c:pt>
                <c:pt idx="3689">
                  <c:v>5.7430000000000094E-3</c:v>
                </c:pt>
                <c:pt idx="3690">
                  <c:v>5.7690000000000076E-3</c:v>
                </c:pt>
                <c:pt idx="3691">
                  <c:v>6.3179999999999998E-3</c:v>
                </c:pt>
                <c:pt idx="3692">
                  <c:v>6.5360000000000123E-3</c:v>
                </c:pt>
                <c:pt idx="3693">
                  <c:v>7.1380000000000081E-3</c:v>
                </c:pt>
                <c:pt idx="3694">
                  <c:v>6.5610000000000069E-3</c:v>
                </c:pt>
                <c:pt idx="3695">
                  <c:v>6.5780000000000101E-3</c:v>
                </c:pt>
                <c:pt idx="3696">
                  <c:v>6.314000000000001E-3</c:v>
                </c:pt>
                <c:pt idx="3697">
                  <c:v>5.8890000000000079E-3</c:v>
                </c:pt>
                <c:pt idx="3698">
                  <c:v>5.9330000000000103E-3</c:v>
                </c:pt>
                <c:pt idx="3699">
                  <c:v>5.6110000000000014E-3</c:v>
                </c:pt>
                <c:pt idx="3700">
                  <c:v>6.4000000000000081E-3</c:v>
                </c:pt>
                <c:pt idx="3701">
                  <c:v>6.1630000000000009E-3</c:v>
                </c:pt>
                <c:pt idx="3702">
                  <c:v>4.746000000000008E-3</c:v>
                </c:pt>
                <c:pt idx="3703">
                  <c:v>4.1679999999999955E-3</c:v>
                </c:pt>
                <c:pt idx="3704">
                  <c:v>5.8400000000000023E-3</c:v>
                </c:pt>
                <c:pt idx="3705">
                  <c:v>5.9220000000000071E-3</c:v>
                </c:pt>
                <c:pt idx="3706">
                  <c:v>5.0570000000000033E-3</c:v>
                </c:pt>
                <c:pt idx="3707">
                  <c:v>6.1330000000000082E-3</c:v>
                </c:pt>
                <c:pt idx="3708">
                  <c:v>8.3760000000000241E-3</c:v>
                </c:pt>
                <c:pt idx="3709">
                  <c:v>8.7390000000000002E-3</c:v>
                </c:pt>
                <c:pt idx="3710">
                  <c:v>8.0680000000000023E-3</c:v>
                </c:pt>
                <c:pt idx="3711">
                  <c:v>7.1320000000000073E-3</c:v>
                </c:pt>
                <c:pt idx="3712">
                  <c:v>6.9770000000000101E-3</c:v>
                </c:pt>
                <c:pt idx="3713">
                  <c:v>7.0810000000000092E-3</c:v>
                </c:pt>
                <c:pt idx="3715">
                  <c:v>6.8060000000000082E-3</c:v>
                </c:pt>
                <c:pt idx="3716">
                  <c:v>6.0210000000000072E-3</c:v>
                </c:pt>
                <c:pt idx="3717">
                  <c:v>5.8149999999999999E-3</c:v>
                </c:pt>
                <c:pt idx="3718">
                  <c:v>5.7060000000000105E-3</c:v>
                </c:pt>
                <c:pt idx="3719">
                  <c:v>6.5050000000000073E-3</c:v>
                </c:pt>
                <c:pt idx="3720">
                  <c:v>6.8080000000000024E-3</c:v>
                </c:pt>
                <c:pt idx="3721">
                  <c:v>6.4540000000000023E-3</c:v>
                </c:pt>
                <c:pt idx="3722">
                  <c:v>6.1130000000000012E-3</c:v>
                </c:pt>
                <c:pt idx="3723">
                  <c:v>5.7820000000000024E-3</c:v>
                </c:pt>
                <c:pt idx="3724">
                  <c:v>5.307000000000001E-3</c:v>
                </c:pt>
                <c:pt idx="3725">
                  <c:v>5.8030000000000069E-3</c:v>
                </c:pt>
                <c:pt idx="3726">
                  <c:v>6.7810000000000118E-3</c:v>
                </c:pt>
                <c:pt idx="3727">
                  <c:v>7.2030000000000123E-3</c:v>
                </c:pt>
                <c:pt idx="3728">
                  <c:v>6.5790000000000102E-3</c:v>
                </c:pt>
                <c:pt idx="3729">
                  <c:v>6.5140000000000024E-3</c:v>
                </c:pt>
                <c:pt idx="3730">
                  <c:v>6.1020000000000024E-3</c:v>
                </c:pt>
                <c:pt idx="3731">
                  <c:v>5.2840000000000022E-3</c:v>
                </c:pt>
                <c:pt idx="3732">
                  <c:v>5.8730000000000093E-3</c:v>
                </c:pt>
                <c:pt idx="3733">
                  <c:v>6.9640000000000023E-3</c:v>
                </c:pt>
                <c:pt idx="3734">
                  <c:v>7.3440000000000024E-3</c:v>
                </c:pt>
                <c:pt idx="3735">
                  <c:v>7.5260000000000092E-3</c:v>
                </c:pt>
                <c:pt idx="3736">
                  <c:v>7.0290000000000092E-3</c:v>
                </c:pt>
                <c:pt idx="3737">
                  <c:v>6.8840000000000012E-3</c:v>
                </c:pt>
                <c:pt idx="3738">
                  <c:v>6.1609999999999998E-3</c:v>
                </c:pt>
                <c:pt idx="3739">
                  <c:v>5.5140000000000024E-3</c:v>
                </c:pt>
                <c:pt idx="3740">
                  <c:v>4.7210000000000073E-3</c:v>
                </c:pt>
                <c:pt idx="3741">
                  <c:v>6.2680000000000071E-3</c:v>
                </c:pt>
                <c:pt idx="3742">
                  <c:v>6.8860000000000093E-3</c:v>
                </c:pt>
                <c:pt idx="3743">
                  <c:v>6.7360000000000111E-3</c:v>
                </c:pt>
                <c:pt idx="3744">
                  <c:v>6.4500000000000113E-3</c:v>
                </c:pt>
                <c:pt idx="3745">
                  <c:v>6.5170000000000011E-3</c:v>
                </c:pt>
                <c:pt idx="3746">
                  <c:v>7.2120000000000092E-3</c:v>
                </c:pt>
                <c:pt idx="3747">
                  <c:v>7.1880000000000034E-3</c:v>
                </c:pt>
                <c:pt idx="3748">
                  <c:v>7.3570000000000024E-3</c:v>
                </c:pt>
                <c:pt idx="3749">
                  <c:v>7.7220000000000023E-3</c:v>
                </c:pt>
                <c:pt idx="3750">
                  <c:v>7.9260000000000129E-3</c:v>
                </c:pt>
                <c:pt idx="3751">
                  <c:v>7.4340000000000092E-3</c:v>
                </c:pt>
                <c:pt idx="3752">
                  <c:v>6.7120000000000062E-3</c:v>
                </c:pt>
                <c:pt idx="3753">
                  <c:v>6.4700000000000122E-3</c:v>
                </c:pt>
                <c:pt idx="3754">
                  <c:v>7.2500000000000082E-3</c:v>
                </c:pt>
                <c:pt idx="3755">
                  <c:v>7.5470000000000034E-3</c:v>
                </c:pt>
                <c:pt idx="3756">
                  <c:v>6.1770000000000063E-3</c:v>
                </c:pt>
                <c:pt idx="3757">
                  <c:v>6.4810000000000128E-3</c:v>
                </c:pt>
                <c:pt idx="3758">
                  <c:v>6.6560000000000013E-3</c:v>
                </c:pt>
                <c:pt idx="3759">
                  <c:v>6.5700000000000081E-3</c:v>
                </c:pt>
                <c:pt idx="3760">
                  <c:v>6.0530000000000072E-3</c:v>
                </c:pt>
                <c:pt idx="3761">
                  <c:v>6.6259999999999999E-3</c:v>
                </c:pt>
                <c:pt idx="3762">
                  <c:v>6.875000000000007E-3</c:v>
                </c:pt>
                <c:pt idx="3763">
                  <c:v>6.1510000000000072E-3</c:v>
                </c:pt>
                <c:pt idx="3764">
                  <c:v>6.1800000000000023E-3</c:v>
                </c:pt>
                <c:pt idx="3765">
                  <c:v>7.7490000000000128E-3</c:v>
                </c:pt>
                <c:pt idx="3766">
                  <c:v>6.9990000000000122E-3</c:v>
                </c:pt>
                <c:pt idx="3767">
                  <c:v>6.3000000000000061E-3</c:v>
                </c:pt>
                <c:pt idx="3768">
                  <c:v>6.6090000000000072E-3</c:v>
                </c:pt>
                <c:pt idx="3769">
                  <c:v>7.0310000000000112E-3</c:v>
                </c:pt>
                <c:pt idx="3770">
                  <c:v>6.5530000000000024E-3</c:v>
                </c:pt>
                <c:pt idx="3771">
                  <c:v>7.0090000000000091E-3</c:v>
                </c:pt>
                <c:pt idx="3772">
                  <c:v>7.3190000000000087E-3</c:v>
                </c:pt>
                <c:pt idx="3773">
                  <c:v>7.1980000000000013E-3</c:v>
                </c:pt>
                <c:pt idx="3774">
                  <c:v>7.274000000000007E-3</c:v>
                </c:pt>
                <c:pt idx="3775">
                  <c:v>6.4670000000000023E-3</c:v>
                </c:pt>
                <c:pt idx="3776">
                  <c:v>5.9960000000000091E-3</c:v>
                </c:pt>
                <c:pt idx="3777">
                  <c:v>7.3010000000000097E-3</c:v>
                </c:pt>
                <c:pt idx="3778">
                  <c:v>7.3630000000000024E-3</c:v>
                </c:pt>
                <c:pt idx="3779">
                  <c:v>6.3100000000000022E-3</c:v>
                </c:pt>
                <c:pt idx="3780">
                  <c:v>6.1170000000000009E-3</c:v>
                </c:pt>
                <c:pt idx="3781">
                  <c:v>6.9140000000000069E-3</c:v>
                </c:pt>
                <c:pt idx="3782">
                  <c:v>7.1940000000000007E-3</c:v>
                </c:pt>
                <c:pt idx="3783">
                  <c:v>5.575000000000007E-3</c:v>
                </c:pt>
                <c:pt idx="3784">
                  <c:v>5.2920000000000024E-3</c:v>
                </c:pt>
                <c:pt idx="3785">
                  <c:v>5.7600000000000012E-3</c:v>
                </c:pt>
                <c:pt idx="3786">
                  <c:v>6.5960000000000081E-3</c:v>
                </c:pt>
                <c:pt idx="3787">
                  <c:v>5.7070000000000072E-3</c:v>
                </c:pt>
                <c:pt idx="3788">
                  <c:v>6.2070000000000024E-3</c:v>
                </c:pt>
                <c:pt idx="3789">
                  <c:v>5.9220000000000071E-3</c:v>
                </c:pt>
                <c:pt idx="3790">
                  <c:v>7.0440000000000034E-3</c:v>
                </c:pt>
                <c:pt idx="3791">
                  <c:v>6.9750000000000133E-3</c:v>
                </c:pt>
                <c:pt idx="3792">
                  <c:v>7.1100000000000061E-3</c:v>
                </c:pt>
                <c:pt idx="3793">
                  <c:v>7.0650000000000062E-3</c:v>
                </c:pt>
                <c:pt idx="3794">
                  <c:v>7.2240000000000013E-3</c:v>
                </c:pt>
                <c:pt idx="3795">
                  <c:v>6.883000000000008E-3</c:v>
                </c:pt>
                <c:pt idx="3796">
                  <c:v>6.7460000000000133E-3</c:v>
                </c:pt>
                <c:pt idx="3797">
                  <c:v>7.0390000000000131E-3</c:v>
                </c:pt>
                <c:pt idx="3798">
                  <c:v>6.5110000000000081E-3</c:v>
                </c:pt>
                <c:pt idx="3799">
                  <c:v>6.2720000000000102E-3</c:v>
                </c:pt>
                <c:pt idx="3800">
                  <c:v>5.8910000000000082E-3</c:v>
                </c:pt>
                <c:pt idx="3801">
                  <c:v>7.1100000000000061E-3</c:v>
                </c:pt>
                <c:pt idx="3802">
                  <c:v>7.3140000000000011E-3</c:v>
                </c:pt>
                <c:pt idx="3803">
                  <c:v>7.4760000000000156E-3</c:v>
                </c:pt>
                <c:pt idx="3804">
                  <c:v>7.2470000000000034E-3</c:v>
                </c:pt>
                <c:pt idx="3805">
                  <c:v>7.3710000000000112E-3</c:v>
                </c:pt>
                <c:pt idx="3806">
                  <c:v>6.3760000000000093E-3</c:v>
                </c:pt>
                <c:pt idx="3807">
                  <c:v>5.6140000000000001E-3</c:v>
                </c:pt>
                <c:pt idx="3808">
                  <c:v>6.3179999999999998E-3</c:v>
                </c:pt>
                <c:pt idx="3809">
                  <c:v>6.6310000000000093E-3</c:v>
                </c:pt>
                <c:pt idx="3810">
                  <c:v>6.542000000000007E-3</c:v>
                </c:pt>
                <c:pt idx="3811">
                  <c:v>6.7970000000000062E-3</c:v>
                </c:pt>
                <c:pt idx="3812">
                  <c:v>5.0530000000000071E-3</c:v>
                </c:pt>
                <c:pt idx="3813">
                  <c:v>5.0280000000000004E-3</c:v>
                </c:pt>
                <c:pt idx="3814">
                  <c:v>5.8060000000000082E-3</c:v>
                </c:pt>
                <c:pt idx="3815">
                  <c:v>6.2330000000000102E-3</c:v>
                </c:pt>
                <c:pt idx="3816">
                  <c:v>5.5480000000000034E-3</c:v>
                </c:pt>
                <c:pt idx="3817">
                  <c:v>6.1520000000000004E-3</c:v>
                </c:pt>
                <c:pt idx="3818">
                  <c:v>7.1460000000000065E-3</c:v>
                </c:pt>
                <c:pt idx="3819">
                  <c:v>6.9880000000000133E-3</c:v>
                </c:pt>
                <c:pt idx="3820">
                  <c:v>7.0800000000000082E-3</c:v>
                </c:pt>
                <c:pt idx="3821">
                  <c:v>6.279000000000012E-3</c:v>
                </c:pt>
                <c:pt idx="3822">
                  <c:v>7.1170000000000009E-3</c:v>
                </c:pt>
                <c:pt idx="3823">
                  <c:v>6.3930000000000072E-3</c:v>
                </c:pt>
                <c:pt idx="3824">
                  <c:v>6.3160000000000082E-3</c:v>
                </c:pt>
                <c:pt idx="3825">
                  <c:v>6.2770000000000083E-3</c:v>
                </c:pt>
                <c:pt idx="3826">
                  <c:v>6.3080000000000072E-3</c:v>
                </c:pt>
                <c:pt idx="3827">
                  <c:v>5.6230000000000004E-3</c:v>
                </c:pt>
                <c:pt idx="3828">
                  <c:v>6.8560000000000079E-3</c:v>
                </c:pt>
                <c:pt idx="3829">
                  <c:v>7.6180000000000024E-3</c:v>
                </c:pt>
                <c:pt idx="3830">
                  <c:v>7.1010000000000092E-3</c:v>
                </c:pt>
                <c:pt idx="3831">
                  <c:v>6.9750000000000133E-3</c:v>
                </c:pt>
                <c:pt idx="3832">
                  <c:v>6.5960000000000081E-3</c:v>
                </c:pt>
                <c:pt idx="3833">
                  <c:v>6.6579999999999999E-3</c:v>
                </c:pt>
                <c:pt idx="3834">
                  <c:v>7.7110000000000121E-3</c:v>
                </c:pt>
                <c:pt idx="3835">
                  <c:v>7.4450000000000124E-3</c:v>
                </c:pt>
                <c:pt idx="3836">
                  <c:v>6.1159999999999999E-3</c:v>
                </c:pt>
                <c:pt idx="3837">
                  <c:v>5.3370000000000023E-3</c:v>
                </c:pt>
                <c:pt idx="3838">
                  <c:v>4.6120000000000006E-3</c:v>
                </c:pt>
                <c:pt idx="3839">
                  <c:v>4.3770000000000024E-3</c:v>
                </c:pt>
                <c:pt idx="3840">
                  <c:v>4.8609999999999999E-3</c:v>
                </c:pt>
                <c:pt idx="3841">
                  <c:v>5.4380000000000123E-3</c:v>
                </c:pt>
                <c:pt idx="3842">
                  <c:v>6.3430000000000092E-3</c:v>
                </c:pt>
                <c:pt idx="3843">
                  <c:v>6.6980000000000034E-3</c:v>
                </c:pt>
                <c:pt idx="3844">
                  <c:v>7.0820000000000093E-3</c:v>
                </c:pt>
                <c:pt idx="3845">
                  <c:v>7.8060000000000082E-3</c:v>
                </c:pt>
                <c:pt idx="3846">
                  <c:v>8.3120000000000242E-3</c:v>
                </c:pt>
                <c:pt idx="3847">
                  <c:v>8.0010000000000046E-3</c:v>
                </c:pt>
                <c:pt idx="3848">
                  <c:v>7.4330000000000134E-3</c:v>
                </c:pt>
                <c:pt idx="3849">
                  <c:v>6.9490000000000133E-3</c:v>
                </c:pt>
                <c:pt idx="3850">
                  <c:v>6.4100000000000103E-3</c:v>
                </c:pt>
                <c:pt idx="3851">
                  <c:v>6.1720000000000013E-3</c:v>
                </c:pt>
                <c:pt idx="3852">
                  <c:v>6.4910000000000124E-3</c:v>
                </c:pt>
                <c:pt idx="3853">
                  <c:v>7.1100000000000061E-3</c:v>
                </c:pt>
                <c:pt idx="3854">
                  <c:v>5.8110000000000071E-3</c:v>
                </c:pt>
                <c:pt idx="3855">
                  <c:v>4.4610000000000092E-3</c:v>
                </c:pt>
                <c:pt idx="3856">
                  <c:v>4.1520000000000003E-3</c:v>
                </c:pt>
                <c:pt idx="3857">
                  <c:v>4.1600000000000005E-3</c:v>
                </c:pt>
                <c:pt idx="3858">
                  <c:v>5.0390000000000122E-3</c:v>
                </c:pt>
                <c:pt idx="3859">
                  <c:v>4.8780000000000082E-3</c:v>
                </c:pt>
                <c:pt idx="3860">
                  <c:v>5.1479999999999998E-3</c:v>
                </c:pt>
                <c:pt idx="3861">
                  <c:v>4.9760000000000134E-3</c:v>
                </c:pt>
                <c:pt idx="3862">
                  <c:v>5.6000000000000034E-3</c:v>
                </c:pt>
                <c:pt idx="3863">
                  <c:v>6.157000000000001E-3</c:v>
                </c:pt>
                <c:pt idx="3864">
                  <c:v>6.3620000000000013E-3</c:v>
                </c:pt>
                <c:pt idx="3865">
                  <c:v>5.772000000000008E-3</c:v>
                </c:pt>
                <c:pt idx="3866">
                  <c:v>7.1710000000000098E-3</c:v>
                </c:pt>
                <c:pt idx="3867">
                  <c:v>6.8240000000000002E-3</c:v>
                </c:pt>
                <c:pt idx="3868">
                  <c:v>6.4880000000000094E-3</c:v>
                </c:pt>
                <c:pt idx="3869">
                  <c:v>5.4510000000000123E-3</c:v>
                </c:pt>
                <c:pt idx="3870">
                  <c:v>6.2280000000000061E-3</c:v>
                </c:pt>
                <c:pt idx="3871">
                  <c:v>6.3350000000000073E-3</c:v>
                </c:pt>
                <c:pt idx="3872">
                  <c:v>6.4620000000000033E-3</c:v>
                </c:pt>
                <c:pt idx="3873">
                  <c:v>6.686000000000007E-3</c:v>
                </c:pt>
                <c:pt idx="3874">
                  <c:v>6.2980000000000076E-3</c:v>
                </c:pt>
                <c:pt idx="3875">
                  <c:v>7.3030000000000083E-3</c:v>
                </c:pt>
                <c:pt idx="3876">
                  <c:v>7.0970000000000061E-3</c:v>
                </c:pt>
                <c:pt idx="3877">
                  <c:v>7.2670000000000061E-3</c:v>
                </c:pt>
                <c:pt idx="3878">
                  <c:v>7.4660000000000091E-3</c:v>
                </c:pt>
                <c:pt idx="3879">
                  <c:v>6.7730000000000134E-3</c:v>
                </c:pt>
                <c:pt idx="3880">
                  <c:v>5.3900000000000024E-3</c:v>
                </c:pt>
                <c:pt idx="3881">
                  <c:v>5.9310000000000127E-3</c:v>
                </c:pt>
                <c:pt idx="3882">
                  <c:v>6.6790000000000113E-3</c:v>
                </c:pt>
                <c:pt idx="3883">
                  <c:v>6.8520000000000022E-3</c:v>
                </c:pt>
                <c:pt idx="3884">
                  <c:v>6.5060000000000083E-3</c:v>
                </c:pt>
                <c:pt idx="3885">
                  <c:v>6.4080000000000092E-3</c:v>
                </c:pt>
                <c:pt idx="3886">
                  <c:v>5.7280000000000013E-3</c:v>
                </c:pt>
                <c:pt idx="3887">
                  <c:v>6.3249999999999956E-3</c:v>
                </c:pt>
                <c:pt idx="3888">
                  <c:v>6.2450000000000092E-3</c:v>
                </c:pt>
                <c:pt idx="3889">
                  <c:v>7.3380000000000103E-3</c:v>
                </c:pt>
                <c:pt idx="3890">
                  <c:v>6.784000000000007E-3</c:v>
                </c:pt>
                <c:pt idx="3891">
                  <c:v>5.7660000000000072E-3</c:v>
                </c:pt>
                <c:pt idx="3892">
                  <c:v>4.0940000000000004E-3</c:v>
                </c:pt>
                <c:pt idx="3893">
                  <c:v>5.5190000000000083E-3</c:v>
                </c:pt>
                <c:pt idx="3894">
                  <c:v>5.3629999999999997E-3</c:v>
                </c:pt>
                <c:pt idx="3895">
                  <c:v>6.0470000000000064E-3</c:v>
                </c:pt>
                <c:pt idx="3896">
                  <c:v>6.3630000000000023E-3</c:v>
                </c:pt>
                <c:pt idx="3897">
                  <c:v>6.7410000000000109E-3</c:v>
                </c:pt>
                <c:pt idx="3898">
                  <c:v>6.0850000000000071E-3</c:v>
                </c:pt>
                <c:pt idx="3899">
                  <c:v>5.4780000000000124E-3</c:v>
                </c:pt>
                <c:pt idx="3900">
                  <c:v>6.9060000000000102E-3</c:v>
                </c:pt>
                <c:pt idx="3901">
                  <c:v>7.4190000000000133E-3</c:v>
                </c:pt>
                <c:pt idx="3902">
                  <c:v>7.640000000000007E-3</c:v>
                </c:pt>
                <c:pt idx="3903">
                  <c:v>6.2620000000000011E-3</c:v>
                </c:pt>
                <c:pt idx="3904">
                  <c:v>5.4350000000000093E-3</c:v>
                </c:pt>
                <c:pt idx="3905">
                  <c:v>6.3770000000000033E-3</c:v>
                </c:pt>
                <c:pt idx="3906">
                  <c:v>7.202000000000007E-3</c:v>
                </c:pt>
                <c:pt idx="3907">
                  <c:v>7.4550000000000094E-3</c:v>
                </c:pt>
                <c:pt idx="3908">
                  <c:v>6.6210000000000071E-3</c:v>
                </c:pt>
                <c:pt idx="3909">
                  <c:v>7.2670000000000061E-3</c:v>
                </c:pt>
                <c:pt idx="3910">
                  <c:v>7.0790000000000124E-3</c:v>
                </c:pt>
                <c:pt idx="3911">
                  <c:v>6.1250000000000002E-3</c:v>
                </c:pt>
                <c:pt idx="3912">
                  <c:v>5.7710000000000122E-3</c:v>
                </c:pt>
                <c:pt idx="3913">
                  <c:v>5.8360000000000105E-3</c:v>
                </c:pt>
                <c:pt idx="3914">
                  <c:v>4.9600000000000061E-3</c:v>
                </c:pt>
                <c:pt idx="3915">
                  <c:v>4.6820000000000004E-3</c:v>
                </c:pt>
                <c:pt idx="3916">
                  <c:v>5.4520000000000072E-3</c:v>
                </c:pt>
                <c:pt idx="3917">
                  <c:v>6.4690000000000112E-3</c:v>
                </c:pt>
                <c:pt idx="3918">
                  <c:v>6.8120000000000012E-3</c:v>
                </c:pt>
                <c:pt idx="3919">
                  <c:v>6.1029999999999999E-3</c:v>
                </c:pt>
                <c:pt idx="3920">
                  <c:v>5.5020000000000034E-3</c:v>
                </c:pt>
                <c:pt idx="3921">
                  <c:v>4.7400000000000072E-3</c:v>
                </c:pt>
                <c:pt idx="3922">
                  <c:v>5.5350000000000069E-3</c:v>
                </c:pt>
                <c:pt idx="3923">
                  <c:v>5.0000000000000062E-3</c:v>
                </c:pt>
                <c:pt idx="3924">
                  <c:v>4.8390000000000082E-3</c:v>
                </c:pt>
                <c:pt idx="3925">
                  <c:v>5.9200000000000034E-3</c:v>
                </c:pt>
                <c:pt idx="3926">
                  <c:v>6.7240000000000034E-3</c:v>
                </c:pt>
                <c:pt idx="3927">
                  <c:v>6.5760000000000133E-3</c:v>
                </c:pt>
                <c:pt idx="3928">
                  <c:v>5.5800000000000034E-3</c:v>
                </c:pt>
                <c:pt idx="3929">
                  <c:v>6.6080000000000071E-3</c:v>
                </c:pt>
                <c:pt idx="3930">
                  <c:v>7.2940000000000071E-3</c:v>
                </c:pt>
                <c:pt idx="3931">
                  <c:v>6.8590000000000092E-3</c:v>
                </c:pt>
                <c:pt idx="3932">
                  <c:v>6.1149999999999998E-3</c:v>
                </c:pt>
                <c:pt idx="3933">
                  <c:v>6.261000000000007E-3</c:v>
                </c:pt>
                <c:pt idx="3934">
                  <c:v>5.9390000000000128E-3</c:v>
                </c:pt>
                <c:pt idx="3935">
                  <c:v>5.4690000000000094E-3</c:v>
                </c:pt>
                <c:pt idx="3936">
                  <c:v>5.2649999999999997E-3</c:v>
                </c:pt>
                <c:pt idx="3937">
                  <c:v>4.8900000000000011E-3</c:v>
                </c:pt>
                <c:pt idx="3938">
                  <c:v>4.6570000000000005E-3</c:v>
                </c:pt>
                <c:pt idx="3939">
                  <c:v>4.8470000000000023E-3</c:v>
                </c:pt>
                <c:pt idx="3940">
                  <c:v>4.8410000000000024E-3</c:v>
                </c:pt>
                <c:pt idx="3941">
                  <c:v>6.3150000000000012E-3</c:v>
                </c:pt>
                <c:pt idx="3942">
                  <c:v>7.0990000000000081E-3</c:v>
                </c:pt>
                <c:pt idx="3943">
                  <c:v>6.484000000000008E-3</c:v>
                </c:pt>
                <c:pt idx="3944">
                  <c:v>6.5320000000000083E-3</c:v>
                </c:pt>
                <c:pt idx="3945">
                  <c:v>7.6320000000000034E-3</c:v>
                </c:pt>
                <c:pt idx="3946">
                  <c:v>6.8560000000000079E-3</c:v>
                </c:pt>
                <c:pt idx="3947">
                  <c:v>5.3370000000000023E-3</c:v>
                </c:pt>
                <c:pt idx="3948">
                  <c:v>4.6109999999999996E-3</c:v>
                </c:pt>
                <c:pt idx="3949">
                  <c:v>4.3700000000000024E-3</c:v>
                </c:pt>
                <c:pt idx="3950">
                  <c:v>4.9660000000000034E-3</c:v>
                </c:pt>
                <c:pt idx="3951">
                  <c:v>5.0949999999999997E-3</c:v>
                </c:pt>
                <c:pt idx="3952">
                  <c:v>6.5330000000000102E-3</c:v>
                </c:pt>
                <c:pt idx="3953">
                  <c:v>6.1110000000000062E-3</c:v>
                </c:pt>
                <c:pt idx="3954">
                  <c:v>6.7090000000000101E-3</c:v>
                </c:pt>
                <c:pt idx="3955">
                  <c:v>7.6670000000000011E-3</c:v>
                </c:pt>
                <c:pt idx="3956">
                  <c:v>7.5120000000000013E-3</c:v>
                </c:pt>
                <c:pt idx="3957">
                  <c:v>7.183000000000008E-3</c:v>
                </c:pt>
                <c:pt idx="3958">
                  <c:v>6.7870000000000083E-3</c:v>
                </c:pt>
                <c:pt idx="3959">
                  <c:v>6.1640000000000002E-3</c:v>
                </c:pt>
                <c:pt idx="3960">
                  <c:v>7.6030000000000082E-3</c:v>
                </c:pt>
                <c:pt idx="3961">
                  <c:v>7.4370000000000113E-3</c:v>
                </c:pt>
                <c:pt idx="3962">
                  <c:v>7.6860000000000079E-3</c:v>
                </c:pt>
                <c:pt idx="3963">
                  <c:v>8.3630000000000163E-3</c:v>
                </c:pt>
                <c:pt idx="3964">
                  <c:v>8.3850000000000244E-3</c:v>
                </c:pt>
                <c:pt idx="3966">
                  <c:v>6.9700000000000126E-3</c:v>
                </c:pt>
                <c:pt idx="3967">
                  <c:v>6.3240000000000006E-3</c:v>
                </c:pt>
                <c:pt idx="3968">
                  <c:v>6.6210000000000071E-3</c:v>
                </c:pt>
                <c:pt idx="3969">
                  <c:v>6.2330000000000102E-3</c:v>
                </c:pt>
                <c:pt idx="3970">
                  <c:v>6.6640000000000007E-3</c:v>
                </c:pt>
                <c:pt idx="3971">
                  <c:v>5.9880000000000098E-3</c:v>
                </c:pt>
                <c:pt idx="3972">
                  <c:v>5.7120000000000061E-3</c:v>
                </c:pt>
                <c:pt idx="3973">
                  <c:v>4.8410000000000024E-3</c:v>
                </c:pt>
                <c:pt idx="3974">
                  <c:v>4.6649999999999955E-3</c:v>
                </c:pt>
                <c:pt idx="3975">
                  <c:v>5.6310000000000093E-3</c:v>
                </c:pt>
                <c:pt idx="3976">
                  <c:v>6.7310000000000121E-3</c:v>
                </c:pt>
                <c:pt idx="3977">
                  <c:v>7.4030000000000103E-3</c:v>
                </c:pt>
                <c:pt idx="3978">
                  <c:v>7.144000000000001E-3</c:v>
                </c:pt>
                <c:pt idx="3979">
                  <c:v>6.8490000000000113E-3</c:v>
                </c:pt>
                <c:pt idx="3980">
                  <c:v>6.7240000000000034E-3</c:v>
                </c:pt>
                <c:pt idx="3981">
                  <c:v>6.7240000000000034E-3</c:v>
                </c:pt>
                <c:pt idx="3982">
                  <c:v>6.1240000000000001E-3</c:v>
                </c:pt>
                <c:pt idx="3983">
                  <c:v>6.5490000000000123E-3</c:v>
                </c:pt>
                <c:pt idx="3984">
                  <c:v>6.8600000000000024E-3</c:v>
                </c:pt>
                <c:pt idx="3985">
                  <c:v>7.0520000000000062E-3</c:v>
                </c:pt>
                <c:pt idx="3986">
                  <c:v>7.640000000000007E-3</c:v>
                </c:pt>
                <c:pt idx="3987">
                  <c:v>6.8120000000000012E-3</c:v>
                </c:pt>
                <c:pt idx="3988">
                  <c:v>6.8610000000000034E-3</c:v>
                </c:pt>
                <c:pt idx="3989">
                  <c:v>5.9570000000000022E-3</c:v>
                </c:pt>
                <c:pt idx="3990">
                  <c:v>5.261000000000007E-3</c:v>
                </c:pt>
                <c:pt idx="3991">
                  <c:v>5.1600000000000014E-3</c:v>
                </c:pt>
                <c:pt idx="3992">
                  <c:v>6.314000000000001E-3</c:v>
                </c:pt>
                <c:pt idx="3993">
                  <c:v>5.9130000000000103E-3</c:v>
                </c:pt>
                <c:pt idx="3994">
                  <c:v>5.8430000000000062E-3</c:v>
                </c:pt>
                <c:pt idx="3995">
                  <c:v>5.9230000000000073E-3</c:v>
                </c:pt>
                <c:pt idx="3996">
                  <c:v>7.0340000000000073E-3</c:v>
                </c:pt>
                <c:pt idx="3997">
                  <c:v>7.6100000000000013E-3</c:v>
                </c:pt>
                <c:pt idx="3998">
                  <c:v>7.9860000000000122E-3</c:v>
                </c:pt>
                <c:pt idx="3999">
                  <c:v>6.6230000000000013E-3</c:v>
                </c:pt>
                <c:pt idx="4000">
                  <c:v>6.3000000000000061E-3</c:v>
                </c:pt>
                <c:pt idx="4001">
                  <c:v>6.6610000000000072E-3</c:v>
                </c:pt>
                <c:pt idx="4002">
                  <c:v>6.5150000000000034E-3</c:v>
                </c:pt>
                <c:pt idx="4003">
                  <c:v>6.0820000000000023E-3</c:v>
                </c:pt>
                <c:pt idx="4004">
                  <c:v>5.6220000000000003E-3</c:v>
                </c:pt>
                <c:pt idx="4005">
                  <c:v>5.8360000000000105E-3</c:v>
                </c:pt>
                <c:pt idx="4006">
                  <c:v>5.2050000000000082E-3</c:v>
                </c:pt>
                <c:pt idx="4007">
                  <c:v>5.8920000000000014E-3</c:v>
                </c:pt>
                <c:pt idx="4008">
                  <c:v>5.2600000000000034E-3</c:v>
                </c:pt>
                <c:pt idx="4009">
                  <c:v>6.1980000000000013E-3</c:v>
                </c:pt>
                <c:pt idx="4010">
                  <c:v>6.2530000000000077E-3</c:v>
                </c:pt>
                <c:pt idx="4011">
                  <c:v>6.5660000000000024E-3</c:v>
                </c:pt>
                <c:pt idx="4012">
                  <c:v>6.3490000000000083E-3</c:v>
                </c:pt>
                <c:pt idx="4013">
                  <c:v>6.0440000000000034E-3</c:v>
                </c:pt>
                <c:pt idx="4014">
                  <c:v>6.0630000000000024E-3</c:v>
                </c:pt>
                <c:pt idx="4015">
                  <c:v>7.0740000000000082E-3</c:v>
                </c:pt>
                <c:pt idx="4016">
                  <c:v>7.327000000000001E-3</c:v>
                </c:pt>
                <c:pt idx="4017">
                  <c:v>7.0330000000000123E-3</c:v>
                </c:pt>
                <c:pt idx="4018">
                  <c:v>7.1160000000000034E-3</c:v>
                </c:pt>
                <c:pt idx="4019">
                  <c:v>7.058000000000007E-3</c:v>
                </c:pt>
                <c:pt idx="4020">
                  <c:v>6.8450000000000082E-3</c:v>
                </c:pt>
                <c:pt idx="4021">
                  <c:v>6.9700000000000126E-3</c:v>
                </c:pt>
                <c:pt idx="4022">
                  <c:v>6.8990000000000093E-3</c:v>
                </c:pt>
                <c:pt idx="4023">
                  <c:v>6.2620000000000011E-3</c:v>
                </c:pt>
                <c:pt idx="4024">
                  <c:v>5.5700000000000081E-3</c:v>
                </c:pt>
                <c:pt idx="4025">
                  <c:v>5.1879999999999999E-3</c:v>
                </c:pt>
                <c:pt idx="4026">
                  <c:v>6.1810000000000033E-3</c:v>
                </c:pt>
                <c:pt idx="4027">
                  <c:v>7.1720000000000082E-3</c:v>
                </c:pt>
                <c:pt idx="4028">
                  <c:v>7.0590000000000097E-3</c:v>
                </c:pt>
                <c:pt idx="4029">
                  <c:v>6.0770000000000034E-3</c:v>
                </c:pt>
                <c:pt idx="4030">
                  <c:v>6.1640000000000002E-3</c:v>
                </c:pt>
                <c:pt idx="4031">
                  <c:v>7.2960000000000091E-3</c:v>
                </c:pt>
                <c:pt idx="4032">
                  <c:v>6.3340000000000072E-3</c:v>
                </c:pt>
                <c:pt idx="4033">
                  <c:v>5.4400000000000091E-3</c:v>
                </c:pt>
                <c:pt idx="4034">
                  <c:v>5.4660000000000073E-3</c:v>
                </c:pt>
                <c:pt idx="4035">
                  <c:v>5.2660000000000024E-3</c:v>
                </c:pt>
                <c:pt idx="4036">
                  <c:v>4.8349999999999999E-3</c:v>
                </c:pt>
                <c:pt idx="4037">
                  <c:v>4.7160000000000014E-3</c:v>
                </c:pt>
                <c:pt idx="4038">
                  <c:v>5.1349999999999998E-3</c:v>
                </c:pt>
                <c:pt idx="4039">
                  <c:v>5.2310000000000117E-3</c:v>
                </c:pt>
                <c:pt idx="4040">
                  <c:v>5.8730000000000093E-3</c:v>
                </c:pt>
                <c:pt idx="4041">
                  <c:v>5.2950000000000072E-3</c:v>
                </c:pt>
                <c:pt idx="4042">
                  <c:v>6.3750000000000083E-3</c:v>
                </c:pt>
                <c:pt idx="4043">
                  <c:v>6.4520000000000072E-3</c:v>
                </c:pt>
                <c:pt idx="4044">
                  <c:v>5.960000000000007E-3</c:v>
                </c:pt>
                <c:pt idx="4045">
                  <c:v>6.0860000000000081E-3</c:v>
                </c:pt>
                <c:pt idx="4046">
                  <c:v>6.4680000000000024E-3</c:v>
                </c:pt>
                <c:pt idx="4047">
                  <c:v>7.0210000000000073E-3</c:v>
                </c:pt>
                <c:pt idx="4048">
                  <c:v>7.7280000000000083E-3</c:v>
                </c:pt>
                <c:pt idx="4049">
                  <c:v>7.1880000000000034E-3</c:v>
                </c:pt>
                <c:pt idx="4050">
                  <c:v>6.7290000000000093E-3</c:v>
                </c:pt>
                <c:pt idx="4051">
                  <c:v>6.647000000000001E-3</c:v>
                </c:pt>
                <c:pt idx="4052">
                  <c:v>6.5840000000000013E-3</c:v>
                </c:pt>
                <c:pt idx="4053">
                  <c:v>6.4950000000000094E-3</c:v>
                </c:pt>
                <c:pt idx="4054">
                  <c:v>6.6320000000000033E-3</c:v>
                </c:pt>
                <c:pt idx="4055">
                  <c:v>6.7790000000000133E-3</c:v>
                </c:pt>
                <c:pt idx="4056">
                  <c:v>7.0030000000000092E-3</c:v>
                </c:pt>
                <c:pt idx="4057">
                  <c:v>7.6180000000000024E-3</c:v>
                </c:pt>
                <c:pt idx="4058">
                  <c:v>7.9100000000000125E-3</c:v>
                </c:pt>
                <c:pt idx="4059">
                  <c:v>5.960000000000007E-3</c:v>
                </c:pt>
                <c:pt idx="4060">
                  <c:v>5.9120000000000023E-3</c:v>
                </c:pt>
                <c:pt idx="4061">
                  <c:v>6.5720000000000101E-3</c:v>
                </c:pt>
                <c:pt idx="4062">
                  <c:v>7.2410000000000122E-3</c:v>
                </c:pt>
                <c:pt idx="4063">
                  <c:v>6.3500000000000023E-3</c:v>
                </c:pt>
                <c:pt idx="4064">
                  <c:v>5.9000000000000103E-3</c:v>
                </c:pt>
                <c:pt idx="4065">
                  <c:v>6.3350000000000073E-3</c:v>
                </c:pt>
                <c:pt idx="4066">
                  <c:v>6.6080000000000071E-3</c:v>
                </c:pt>
                <c:pt idx="4067">
                  <c:v>6.7310000000000121E-3</c:v>
                </c:pt>
                <c:pt idx="4068">
                  <c:v>6.5640000000000004E-3</c:v>
                </c:pt>
                <c:pt idx="4069">
                  <c:v>6.5700000000000081E-3</c:v>
                </c:pt>
                <c:pt idx="4070">
                  <c:v>6.5320000000000083E-3</c:v>
                </c:pt>
                <c:pt idx="4071">
                  <c:v>5.6310000000000093E-3</c:v>
                </c:pt>
                <c:pt idx="4072">
                  <c:v>6.6590000000000069E-3</c:v>
                </c:pt>
                <c:pt idx="4073">
                  <c:v>6.6760000000000083E-3</c:v>
                </c:pt>
                <c:pt idx="4074">
                  <c:v>5.9950000000000073E-3</c:v>
                </c:pt>
                <c:pt idx="4075">
                  <c:v>5.4870000000000092E-3</c:v>
                </c:pt>
                <c:pt idx="4076">
                  <c:v>6.2490000000000124E-3</c:v>
                </c:pt>
                <c:pt idx="4077">
                  <c:v>6.0360000000000101E-3</c:v>
                </c:pt>
                <c:pt idx="4078">
                  <c:v>5.6530000000000061E-3</c:v>
                </c:pt>
                <c:pt idx="4079">
                  <c:v>4.8970000000000003E-3</c:v>
                </c:pt>
                <c:pt idx="4080">
                  <c:v>5.5760000000000106E-3</c:v>
                </c:pt>
                <c:pt idx="4081">
                  <c:v>6.3400000000000071E-3</c:v>
                </c:pt>
                <c:pt idx="4082">
                  <c:v>5.9830000000000091E-3</c:v>
                </c:pt>
                <c:pt idx="4083">
                  <c:v>6.1860000000000075E-3</c:v>
                </c:pt>
                <c:pt idx="4084">
                  <c:v>6.6430000000000065E-3</c:v>
                </c:pt>
                <c:pt idx="4085">
                  <c:v>7.0990000000000081E-3</c:v>
                </c:pt>
                <c:pt idx="4086">
                  <c:v>7.3570000000000024E-3</c:v>
                </c:pt>
                <c:pt idx="4087">
                  <c:v>7.3160000000000083E-3</c:v>
                </c:pt>
                <c:pt idx="4088">
                  <c:v>6.6910000000000034E-3</c:v>
                </c:pt>
                <c:pt idx="4089">
                  <c:v>6.1879999999999999E-3</c:v>
                </c:pt>
                <c:pt idx="4090">
                  <c:v>5.2580000000000014E-3</c:v>
                </c:pt>
                <c:pt idx="4091">
                  <c:v>5.4120000000000071E-3</c:v>
                </c:pt>
                <c:pt idx="4092">
                  <c:v>5.3130000000000061E-3</c:v>
                </c:pt>
                <c:pt idx="4093">
                  <c:v>5.6629999999999996E-3</c:v>
                </c:pt>
                <c:pt idx="4094">
                  <c:v>6.6090000000000072E-3</c:v>
                </c:pt>
                <c:pt idx="4095">
                  <c:v>6.3830000000000076E-3</c:v>
                </c:pt>
                <c:pt idx="4096">
                  <c:v>7.1580000000000012E-3</c:v>
                </c:pt>
                <c:pt idx="4097">
                  <c:v>7.2140000000000034E-3</c:v>
                </c:pt>
                <c:pt idx="4098">
                  <c:v>7.1110000000000079E-3</c:v>
                </c:pt>
                <c:pt idx="4099">
                  <c:v>6.9530000000000113E-3</c:v>
                </c:pt>
                <c:pt idx="4100">
                  <c:v>7.523000000000008E-3</c:v>
                </c:pt>
                <c:pt idx="4101">
                  <c:v>6.6080000000000071E-3</c:v>
                </c:pt>
                <c:pt idx="4102">
                  <c:v>6.6900000000000024E-3</c:v>
                </c:pt>
                <c:pt idx="4103">
                  <c:v>6.3300000000000092E-3</c:v>
                </c:pt>
                <c:pt idx="4104">
                  <c:v>4.9450000000000093E-3</c:v>
                </c:pt>
                <c:pt idx="4105">
                  <c:v>5.7490000000000102E-3</c:v>
                </c:pt>
                <c:pt idx="4106">
                  <c:v>6.7190000000000123E-3</c:v>
                </c:pt>
                <c:pt idx="4107">
                  <c:v>6.8270000000000023E-3</c:v>
                </c:pt>
                <c:pt idx="4108">
                  <c:v>6.9970000000000102E-3</c:v>
                </c:pt>
                <c:pt idx="4109">
                  <c:v>6.6500000000000023E-3</c:v>
                </c:pt>
                <c:pt idx="4110">
                  <c:v>7.0170000000000024E-3</c:v>
                </c:pt>
                <c:pt idx="4111">
                  <c:v>6.2620000000000011E-3</c:v>
                </c:pt>
                <c:pt idx="4112">
                  <c:v>5.7800000000000082E-3</c:v>
                </c:pt>
                <c:pt idx="4113">
                  <c:v>5.7280000000000013E-3</c:v>
                </c:pt>
                <c:pt idx="4114">
                  <c:v>6.0920000000000071E-3</c:v>
                </c:pt>
                <c:pt idx="4115">
                  <c:v>5.4930000000000083E-3</c:v>
                </c:pt>
                <c:pt idx="4116">
                  <c:v>6.2490000000000124E-3</c:v>
                </c:pt>
                <c:pt idx="4117">
                  <c:v>6.9070000000000034E-3</c:v>
                </c:pt>
                <c:pt idx="4118">
                  <c:v>6.4320000000000106E-3</c:v>
                </c:pt>
                <c:pt idx="4119">
                  <c:v>5.5490000000000088E-3</c:v>
                </c:pt>
                <c:pt idx="4120">
                  <c:v>5.392000000000001E-3</c:v>
                </c:pt>
                <c:pt idx="4121">
                  <c:v>5.6920000000000009E-3</c:v>
                </c:pt>
                <c:pt idx="4122">
                  <c:v>5.9400000000000112E-3</c:v>
                </c:pt>
                <c:pt idx="4123">
                  <c:v>5.3880000000000013E-3</c:v>
                </c:pt>
                <c:pt idx="4124">
                  <c:v>4.4850000000000072E-3</c:v>
                </c:pt>
                <c:pt idx="4125">
                  <c:v>5.9660000000000034E-3</c:v>
                </c:pt>
                <c:pt idx="4126">
                  <c:v>6.5710000000000126E-3</c:v>
                </c:pt>
                <c:pt idx="4127">
                  <c:v>6.1320000000000012E-3</c:v>
                </c:pt>
                <c:pt idx="4128">
                  <c:v>7.058000000000007E-3</c:v>
                </c:pt>
                <c:pt idx="4129">
                  <c:v>5.7490000000000102E-3</c:v>
                </c:pt>
                <c:pt idx="4130">
                  <c:v>5.5140000000000024E-3</c:v>
                </c:pt>
                <c:pt idx="4131">
                  <c:v>4.8320000000000012E-3</c:v>
                </c:pt>
                <c:pt idx="4132">
                  <c:v>5.1879999999999999E-3</c:v>
                </c:pt>
                <c:pt idx="4133">
                  <c:v>5.8800000000000024E-3</c:v>
                </c:pt>
                <c:pt idx="4134">
                  <c:v>6.8850000000000074E-3</c:v>
                </c:pt>
                <c:pt idx="4135">
                  <c:v>6.2450000000000092E-3</c:v>
                </c:pt>
                <c:pt idx="4136">
                  <c:v>5.4670000000000022E-3</c:v>
                </c:pt>
                <c:pt idx="4137">
                  <c:v>5.0830000000000024E-3</c:v>
                </c:pt>
                <c:pt idx="4138">
                  <c:v>6.7490000000000102E-3</c:v>
                </c:pt>
                <c:pt idx="4139">
                  <c:v>7.8510000000000125E-3</c:v>
                </c:pt>
                <c:pt idx="4140">
                  <c:v>6.2770000000000083E-3</c:v>
                </c:pt>
                <c:pt idx="4141">
                  <c:v>6.4760000000000139E-3</c:v>
                </c:pt>
                <c:pt idx="4142">
                  <c:v>6.4960000000000113E-3</c:v>
                </c:pt>
                <c:pt idx="4143">
                  <c:v>6.1430000000000061E-3</c:v>
                </c:pt>
                <c:pt idx="4144">
                  <c:v>6.3050000000000024E-3</c:v>
                </c:pt>
                <c:pt idx="4145">
                  <c:v>6.1480000000000024E-3</c:v>
                </c:pt>
                <c:pt idx="4146">
                  <c:v>6.8490000000000113E-3</c:v>
                </c:pt>
                <c:pt idx="4147">
                  <c:v>6.6070000000000009E-3</c:v>
                </c:pt>
                <c:pt idx="4148">
                  <c:v>6.3930000000000072E-3</c:v>
                </c:pt>
                <c:pt idx="4149">
                  <c:v>5.5220000000000009E-3</c:v>
                </c:pt>
                <c:pt idx="4150">
                  <c:v>5.6420000000000012E-3</c:v>
                </c:pt>
                <c:pt idx="4151">
                  <c:v>5.6490000000000073E-3</c:v>
                </c:pt>
                <c:pt idx="4152">
                  <c:v>5.8670000000000007E-3</c:v>
                </c:pt>
                <c:pt idx="4153">
                  <c:v>5.9570000000000022E-3</c:v>
                </c:pt>
                <c:pt idx="4154">
                  <c:v>5.6310000000000093E-3</c:v>
                </c:pt>
                <c:pt idx="4155">
                  <c:v>5.5530000000000024E-3</c:v>
                </c:pt>
                <c:pt idx="4156">
                  <c:v>6.6390000000000112E-3</c:v>
                </c:pt>
                <c:pt idx="4157">
                  <c:v>6.4080000000000092E-3</c:v>
                </c:pt>
                <c:pt idx="4158">
                  <c:v>6.5440000000000012E-3</c:v>
                </c:pt>
                <c:pt idx="4159">
                  <c:v>6.2520000000000023E-3</c:v>
                </c:pt>
                <c:pt idx="4160">
                  <c:v>6.9270000000000061E-3</c:v>
                </c:pt>
                <c:pt idx="4161">
                  <c:v>7.3510000000000094E-3</c:v>
                </c:pt>
                <c:pt idx="4162">
                  <c:v>6.9270000000000061E-3</c:v>
                </c:pt>
                <c:pt idx="4163">
                  <c:v>5.3560000000000014E-3</c:v>
                </c:pt>
                <c:pt idx="4164">
                  <c:v>4.6420000000000003E-3</c:v>
                </c:pt>
                <c:pt idx="4165">
                  <c:v>5.2820000000000072E-3</c:v>
                </c:pt>
                <c:pt idx="4166">
                  <c:v>5.3220000000000003E-3</c:v>
                </c:pt>
                <c:pt idx="4167">
                  <c:v>5.1219999999999998E-3</c:v>
                </c:pt>
                <c:pt idx="4168">
                  <c:v>5.9460000000000103E-3</c:v>
                </c:pt>
                <c:pt idx="4169">
                  <c:v>7.0950000000000023E-3</c:v>
                </c:pt>
                <c:pt idx="4170">
                  <c:v>6.5060000000000083E-3</c:v>
                </c:pt>
                <c:pt idx="4171">
                  <c:v>6.1330000000000082E-3</c:v>
                </c:pt>
                <c:pt idx="4172">
                  <c:v>5.6150000000000011E-3</c:v>
                </c:pt>
                <c:pt idx="4173">
                  <c:v>5.3880000000000013E-3</c:v>
                </c:pt>
                <c:pt idx="4174">
                  <c:v>5.9590000000000103E-3</c:v>
                </c:pt>
                <c:pt idx="4175">
                  <c:v>6.1640000000000002E-3</c:v>
                </c:pt>
                <c:pt idx="4176">
                  <c:v>6.0530000000000072E-3</c:v>
                </c:pt>
                <c:pt idx="4177">
                  <c:v>6.1330000000000082E-3</c:v>
                </c:pt>
                <c:pt idx="4178">
                  <c:v>6.660000000000001E-3</c:v>
                </c:pt>
                <c:pt idx="4179">
                  <c:v>6.6500000000000023E-3</c:v>
                </c:pt>
                <c:pt idx="4180">
                  <c:v>6.1340000000000014E-3</c:v>
                </c:pt>
                <c:pt idx="4181">
                  <c:v>5.3290000000000013E-3</c:v>
                </c:pt>
                <c:pt idx="4182">
                  <c:v>5.6560000000000004E-3</c:v>
                </c:pt>
                <c:pt idx="4183">
                  <c:v>6.5490000000000123E-3</c:v>
                </c:pt>
                <c:pt idx="4184">
                  <c:v>5.6870000000000011E-3</c:v>
                </c:pt>
                <c:pt idx="4185">
                  <c:v>4.7570000000000034E-3</c:v>
                </c:pt>
                <c:pt idx="4186">
                  <c:v>6.4830000000000122E-3</c:v>
                </c:pt>
                <c:pt idx="4187">
                  <c:v>5.6810000000000072E-3</c:v>
                </c:pt>
                <c:pt idx="4188">
                  <c:v>5.9460000000000103E-3</c:v>
                </c:pt>
                <c:pt idx="4189">
                  <c:v>5.6080000000000071E-3</c:v>
                </c:pt>
                <c:pt idx="4190">
                  <c:v>5.9590000000000103E-3</c:v>
                </c:pt>
                <c:pt idx="4191">
                  <c:v>7.4620000000000034E-3</c:v>
                </c:pt>
                <c:pt idx="4192">
                  <c:v>7.2660000000000103E-3</c:v>
                </c:pt>
                <c:pt idx="4193">
                  <c:v>7.2930000000000113E-3</c:v>
                </c:pt>
                <c:pt idx="4194">
                  <c:v>7.3670000000000012E-3</c:v>
                </c:pt>
                <c:pt idx="4195">
                  <c:v>6.3280000000000012E-3</c:v>
                </c:pt>
                <c:pt idx="4196">
                  <c:v>5.445000000000008E-3</c:v>
                </c:pt>
                <c:pt idx="4197">
                  <c:v>4.7340000000000064E-3</c:v>
                </c:pt>
                <c:pt idx="4198">
                  <c:v>5.5380000000000082E-3</c:v>
                </c:pt>
                <c:pt idx="4199">
                  <c:v>6.3210000000000072E-3</c:v>
                </c:pt>
                <c:pt idx="4200">
                  <c:v>6.6850000000000034E-3</c:v>
                </c:pt>
                <c:pt idx="4201">
                  <c:v>7.2580000000000092E-3</c:v>
                </c:pt>
                <c:pt idx="4202">
                  <c:v>7.9670000000000105E-3</c:v>
                </c:pt>
                <c:pt idx="4203">
                  <c:v>7.6290000000000073E-3</c:v>
                </c:pt>
                <c:pt idx="4204">
                  <c:v>6.3950000000000014E-3</c:v>
                </c:pt>
                <c:pt idx="4205">
                  <c:v>5.8110000000000071E-3</c:v>
                </c:pt>
                <c:pt idx="4206">
                  <c:v>6.333000000000007E-3</c:v>
                </c:pt>
                <c:pt idx="4207">
                  <c:v>6.6460000000000069E-3</c:v>
                </c:pt>
                <c:pt idx="4208">
                  <c:v>5.5820000000000071E-3</c:v>
                </c:pt>
                <c:pt idx="4209">
                  <c:v>4.9480000000000079E-3</c:v>
                </c:pt>
                <c:pt idx="4210">
                  <c:v>6.4960000000000113E-3</c:v>
                </c:pt>
                <c:pt idx="4211">
                  <c:v>6.2070000000000024E-3</c:v>
                </c:pt>
                <c:pt idx="4212">
                  <c:v>6.386000000000008E-3</c:v>
                </c:pt>
                <c:pt idx="4213">
                  <c:v>6.0100000000000023E-3</c:v>
                </c:pt>
                <c:pt idx="4214">
                  <c:v>7.2620000000000072E-3</c:v>
                </c:pt>
                <c:pt idx="4215">
                  <c:v>6.6380000000000024E-3</c:v>
                </c:pt>
                <c:pt idx="4217">
                  <c:v>8.7080000000000005E-3</c:v>
                </c:pt>
                <c:pt idx="4218">
                  <c:v>8.2320000000000067E-3</c:v>
                </c:pt>
                <c:pt idx="4219">
                  <c:v>9.5260000000000067E-3</c:v>
                </c:pt>
                <c:pt idx="4220">
                  <c:v>8.4500000000000165E-3</c:v>
                </c:pt>
                <c:pt idx="4221">
                  <c:v>8.4360000000000025E-3</c:v>
                </c:pt>
                <c:pt idx="4222">
                  <c:v>8.3530000000000219E-3</c:v>
                </c:pt>
                <c:pt idx="4223">
                  <c:v>7.1710000000000098E-3</c:v>
                </c:pt>
                <c:pt idx="4224">
                  <c:v>6.0270000000000011E-3</c:v>
                </c:pt>
                <c:pt idx="4225">
                  <c:v>5.477000000000007E-3</c:v>
                </c:pt>
                <c:pt idx="4226">
                  <c:v>5.575000000000007E-3</c:v>
                </c:pt>
                <c:pt idx="4227">
                  <c:v>7.0300000000000093E-3</c:v>
                </c:pt>
                <c:pt idx="4228">
                  <c:v>7.9490000000000133E-3</c:v>
                </c:pt>
                <c:pt idx="4229">
                  <c:v>9.2250000000000023E-3</c:v>
                </c:pt>
                <c:pt idx="4230">
                  <c:v>1.0043000000000003E-2</c:v>
                </c:pt>
                <c:pt idx="4231">
                  <c:v>8.9250000000000145E-3</c:v>
                </c:pt>
                <c:pt idx="4232">
                  <c:v>7.6780000000000095E-3</c:v>
                </c:pt>
                <c:pt idx="4233">
                  <c:v>6.3320000000000034E-3</c:v>
                </c:pt>
                <c:pt idx="4234">
                  <c:v>6.5090000000000113E-3</c:v>
                </c:pt>
                <c:pt idx="4235">
                  <c:v>5.9520000000000024E-3</c:v>
                </c:pt>
                <c:pt idx="4236">
                  <c:v>6.8180000000000072E-3</c:v>
                </c:pt>
                <c:pt idx="4237">
                  <c:v>7.2650000000000024E-3</c:v>
                </c:pt>
                <c:pt idx="4238">
                  <c:v>7.5850000000000093E-3</c:v>
                </c:pt>
                <c:pt idx="4239">
                  <c:v>8.0130000000000028E-3</c:v>
                </c:pt>
                <c:pt idx="4240">
                  <c:v>8.4990000000000048E-3</c:v>
                </c:pt>
                <c:pt idx="4241">
                  <c:v>8.0310000000000034E-3</c:v>
                </c:pt>
                <c:pt idx="4242">
                  <c:v>7.7710000000000149E-3</c:v>
                </c:pt>
                <c:pt idx="4243">
                  <c:v>6.8940000000000034E-3</c:v>
                </c:pt>
                <c:pt idx="4244">
                  <c:v>6.686000000000007E-3</c:v>
                </c:pt>
                <c:pt idx="4245">
                  <c:v>7.7890000000000121E-3</c:v>
                </c:pt>
                <c:pt idx="4246">
                  <c:v>8.4600000000000144E-3</c:v>
                </c:pt>
                <c:pt idx="4247">
                  <c:v>8.725000000000014E-3</c:v>
                </c:pt>
                <c:pt idx="4248">
                  <c:v>7.3570000000000024E-3</c:v>
                </c:pt>
                <c:pt idx="4249">
                  <c:v>7.2200000000000033E-3</c:v>
                </c:pt>
                <c:pt idx="4250">
                  <c:v>6.5370000000000072E-3</c:v>
                </c:pt>
                <c:pt idx="4251">
                  <c:v>6.5100000000000071E-3</c:v>
                </c:pt>
                <c:pt idx="4252">
                  <c:v>6.0130000000000071E-3</c:v>
                </c:pt>
                <c:pt idx="4253">
                  <c:v>5.8990000000000075E-3</c:v>
                </c:pt>
                <c:pt idx="4254">
                  <c:v>5.8870000000000033E-3</c:v>
                </c:pt>
                <c:pt idx="4255">
                  <c:v>6.4500000000000113E-3</c:v>
                </c:pt>
                <c:pt idx="4256">
                  <c:v>6.1679999999999955E-3</c:v>
                </c:pt>
                <c:pt idx="4257">
                  <c:v>6.9380000000000119E-3</c:v>
                </c:pt>
                <c:pt idx="4258">
                  <c:v>8.0770000000000026E-3</c:v>
                </c:pt>
                <c:pt idx="4259">
                  <c:v>8.5910000000000066E-3</c:v>
                </c:pt>
                <c:pt idx="4260">
                  <c:v>8.2130000000000033E-3</c:v>
                </c:pt>
                <c:pt idx="4261">
                  <c:v>7.2540000000000061E-3</c:v>
                </c:pt>
                <c:pt idx="4262">
                  <c:v>6.6980000000000034E-3</c:v>
                </c:pt>
                <c:pt idx="4263">
                  <c:v>6.6930000000000071E-3</c:v>
                </c:pt>
                <c:pt idx="4264">
                  <c:v>6.785000000000008E-3</c:v>
                </c:pt>
                <c:pt idx="4265">
                  <c:v>8.201E-3</c:v>
                </c:pt>
                <c:pt idx="4266">
                  <c:v>8.1320000000000021E-3</c:v>
                </c:pt>
                <c:pt idx="4267">
                  <c:v>7.412000000000008E-3</c:v>
                </c:pt>
                <c:pt idx="4268">
                  <c:v>5.6040000000000013E-3</c:v>
                </c:pt>
                <c:pt idx="4269">
                  <c:v>5.7820000000000024E-3</c:v>
                </c:pt>
                <c:pt idx="4270">
                  <c:v>5.9860000000000113E-3</c:v>
                </c:pt>
                <c:pt idx="4271">
                  <c:v>6.4680000000000024E-3</c:v>
                </c:pt>
                <c:pt idx="4272">
                  <c:v>7.2390000000000145E-3</c:v>
                </c:pt>
                <c:pt idx="4273">
                  <c:v>7.3940000000000013E-3</c:v>
                </c:pt>
                <c:pt idx="4274">
                  <c:v>7.7430000000000103E-3</c:v>
                </c:pt>
                <c:pt idx="4275">
                  <c:v>7.4590000000000134E-3</c:v>
                </c:pt>
                <c:pt idx="4276">
                  <c:v>8.0150000000000048E-3</c:v>
                </c:pt>
                <c:pt idx="4277">
                  <c:v>7.8090000000000112E-3</c:v>
                </c:pt>
                <c:pt idx="4278">
                  <c:v>7.5960000000000081E-3</c:v>
                </c:pt>
                <c:pt idx="4279">
                  <c:v>7.6260000000000034E-3</c:v>
                </c:pt>
                <c:pt idx="4280">
                  <c:v>7.0690000000000093E-3</c:v>
                </c:pt>
                <c:pt idx="4281">
                  <c:v>6.0010000000000081E-3</c:v>
                </c:pt>
                <c:pt idx="4282">
                  <c:v>5.9430000000000082E-3</c:v>
                </c:pt>
                <c:pt idx="4283">
                  <c:v>7.1250000000000011E-3</c:v>
                </c:pt>
                <c:pt idx="4284">
                  <c:v>8.1640000000000046E-3</c:v>
                </c:pt>
                <c:pt idx="4285">
                  <c:v>7.5890000000000133E-3</c:v>
                </c:pt>
                <c:pt idx="4286">
                  <c:v>6.7060000000000123E-3</c:v>
                </c:pt>
                <c:pt idx="4287">
                  <c:v>6.2170000000000012E-3</c:v>
                </c:pt>
                <c:pt idx="4288">
                  <c:v>5.9360000000000133E-3</c:v>
                </c:pt>
                <c:pt idx="4289">
                  <c:v>6.1230000000000008E-3</c:v>
                </c:pt>
                <c:pt idx="4290">
                  <c:v>6.6120000000000024E-3</c:v>
                </c:pt>
                <c:pt idx="4291">
                  <c:v>7.0070000000000071E-3</c:v>
                </c:pt>
                <c:pt idx="4292">
                  <c:v>6.458000000000008E-3</c:v>
                </c:pt>
                <c:pt idx="4293">
                  <c:v>6.7340000000000082E-3</c:v>
                </c:pt>
                <c:pt idx="4294">
                  <c:v>7.3470000000000072E-3</c:v>
                </c:pt>
                <c:pt idx="4295">
                  <c:v>7.2070000000000033E-3</c:v>
                </c:pt>
                <c:pt idx="4296">
                  <c:v>7.399000000000008E-3</c:v>
                </c:pt>
                <c:pt idx="4297">
                  <c:v>7.3550000000000013E-3</c:v>
                </c:pt>
                <c:pt idx="4298">
                  <c:v>7.4850000000000116E-3</c:v>
                </c:pt>
                <c:pt idx="4299">
                  <c:v>7.1070000000000022E-3</c:v>
                </c:pt>
                <c:pt idx="4300">
                  <c:v>6.9070000000000034E-3</c:v>
                </c:pt>
                <c:pt idx="4301">
                  <c:v>7.5410000000000121E-3</c:v>
                </c:pt>
                <c:pt idx="4302">
                  <c:v>7.4200000000000091E-3</c:v>
                </c:pt>
                <c:pt idx="4303">
                  <c:v>8.8060000000000221E-3</c:v>
                </c:pt>
                <c:pt idx="4304">
                  <c:v>8.8220000000000225E-3</c:v>
                </c:pt>
                <c:pt idx="4305">
                  <c:v>9.2290000000000028E-3</c:v>
                </c:pt>
                <c:pt idx="4306">
                  <c:v>7.9900000000000127E-3</c:v>
                </c:pt>
                <c:pt idx="4307">
                  <c:v>7.6780000000000095E-3</c:v>
                </c:pt>
                <c:pt idx="4308">
                  <c:v>6.803000000000007E-3</c:v>
                </c:pt>
                <c:pt idx="4309">
                  <c:v>5.8520000000000004E-3</c:v>
                </c:pt>
                <c:pt idx="4310">
                  <c:v>5.9680000000000072E-3</c:v>
                </c:pt>
                <c:pt idx="4311">
                  <c:v>6.1020000000000024E-3</c:v>
                </c:pt>
                <c:pt idx="4312">
                  <c:v>6.1990000000000014E-3</c:v>
                </c:pt>
                <c:pt idx="4313">
                  <c:v>6.5310000000000134E-3</c:v>
                </c:pt>
                <c:pt idx="4314">
                  <c:v>7.2120000000000092E-3</c:v>
                </c:pt>
                <c:pt idx="4315">
                  <c:v>7.2990000000000112E-3</c:v>
                </c:pt>
                <c:pt idx="4316">
                  <c:v>7.5430000000000106E-3</c:v>
                </c:pt>
                <c:pt idx="4317">
                  <c:v>6.8410000000000103E-3</c:v>
                </c:pt>
                <c:pt idx="4318">
                  <c:v>6.8910000000000082E-3</c:v>
                </c:pt>
                <c:pt idx="4319">
                  <c:v>6.6590000000000069E-3</c:v>
                </c:pt>
                <c:pt idx="4320">
                  <c:v>8.0510000000000043E-3</c:v>
                </c:pt>
                <c:pt idx="4321">
                  <c:v>8.4490000000000138E-3</c:v>
                </c:pt>
                <c:pt idx="4322">
                  <c:v>7.5800000000000112E-3</c:v>
                </c:pt>
                <c:pt idx="4323">
                  <c:v>6.2850000000000093E-3</c:v>
                </c:pt>
                <c:pt idx="4324">
                  <c:v>5.8550000000000034E-3</c:v>
                </c:pt>
                <c:pt idx="4325">
                  <c:v>6.2640000000000013E-3</c:v>
                </c:pt>
                <c:pt idx="4326">
                  <c:v>6.4080000000000092E-3</c:v>
                </c:pt>
                <c:pt idx="4327">
                  <c:v>7.7980000000000081E-3</c:v>
                </c:pt>
                <c:pt idx="4328">
                  <c:v>6.8780000000000091E-3</c:v>
                </c:pt>
                <c:pt idx="4329">
                  <c:v>5.960000000000007E-3</c:v>
                </c:pt>
                <c:pt idx="4330">
                  <c:v>5.7040000000000033E-3</c:v>
                </c:pt>
                <c:pt idx="4331">
                  <c:v>5.9580000000000093E-3</c:v>
                </c:pt>
                <c:pt idx="4332">
                  <c:v>6.9170000000000082E-3</c:v>
                </c:pt>
                <c:pt idx="4333">
                  <c:v>6.0870000000000013E-3</c:v>
                </c:pt>
                <c:pt idx="4334">
                  <c:v>6.6090000000000072E-3</c:v>
                </c:pt>
                <c:pt idx="4335">
                  <c:v>6.8149999999999999E-3</c:v>
                </c:pt>
                <c:pt idx="4336">
                  <c:v>6.5410000000000112E-3</c:v>
                </c:pt>
                <c:pt idx="4337">
                  <c:v>6.6870000000000011E-3</c:v>
                </c:pt>
                <c:pt idx="4338">
                  <c:v>7.4090000000000137E-3</c:v>
                </c:pt>
                <c:pt idx="4339">
                  <c:v>7.6640000000000007E-3</c:v>
                </c:pt>
                <c:pt idx="4340">
                  <c:v>6.8970000000000012E-3</c:v>
                </c:pt>
                <c:pt idx="4341">
                  <c:v>6.3820000000000023E-3</c:v>
                </c:pt>
                <c:pt idx="4342">
                  <c:v>7.2790000000000138E-3</c:v>
                </c:pt>
                <c:pt idx="4343">
                  <c:v>7.6730000000000105E-3</c:v>
                </c:pt>
                <c:pt idx="4344">
                  <c:v>7.2370000000000082E-3</c:v>
                </c:pt>
                <c:pt idx="4345">
                  <c:v>5.9120000000000023E-3</c:v>
                </c:pt>
                <c:pt idx="4346">
                  <c:v>5.6090000000000072E-3</c:v>
                </c:pt>
                <c:pt idx="4347">
                  <c:v>6.2310000000000134E-3</c:v>
                </c:pt>
                <c:pt idx="4348">
                  <c:v>7.2220000000000071E-3</c:v>
                </c:pt>
                <c:pt idx="4349">
                  <c:v>8.0810000000000048E-3</c:v>
                </c:pt>
                <c:pt idx="4350">
                  <c:v>7.2840000000000092E-3</c:v>
                </c:pt>
                <c:pt idx="4351">
                  <c:v>5.7420000000000023E-3</c:v>
                </c:pt>
                <c:pt idx="4352">
                  <c:v>5.4500000000000069E-3</c:v>
                </c:pt>
                <c:pt idx="4353">
                  <c:v>4.8710000000000073E-3</c:v>
                </c:pt>
                <c:pt idx="4354">
                  <c:v>4.9860000000000113E-3</c:v>
                </c:pt>
                <c:pt idx="4355">
                  <c:v>5.7760000000000103E-3</c:v>
                </c:pt>
                <c:pt idx="4356">
                  <c:v>7.7760000000000129E-3</c:v>
                </c:pt>
                <c:pt idx="4357">
                  <c:v>8.2540000000000027E-3</c:v>
                </c:pt>
                <c:pt idx="4358">
                  <c:v>7.7850000000000107E-3</c:v>
                </c:pt>
                <c:pt idx="4359">
                  <c:v>6.9390000000000146E-3</c:v>
                </c:pt>
                <c:pt idx="4360">
                  <c:v>6.6590000000000069E-3</c:v>
                </c:pt>
                <c:pt idx="4361">
                  <c:v>8.0920000000000141E-3</c:v>
                </c:pt>
                <c:pt idx="4362">
                  <c:v>8.2830000000000022E-3</c:v>
                </c:pt>
                <c:pt idx="4363">
                  <c:v>8.5470000000000008E-3</c:v>
                </c:pt>
                <c:pt idx="4364">
                  <c:v>7.9720000000000121E-3</c:v>
                </c:pt>
                <c:pt idx="4365">
                  <c:v>8.4020000000000223E-3</c:v>
                </c:pt>
                <c:pt idx="4366">
                  <c:v>8.7080000000000005E-3</c:v>
                </c:pt>
                <c:pt idx="4367">
                  <c:v>8.0690000000000067E-3</c:v>
                </c:pt>
                <c:pt idx="4368">
                  <c:v>6.9610000000000123E-3</c:v>
                </c:pt>
                <c:pt idx="4369">
                  <c:v>6.8720000000000083E-3</c:v>
                </c:pt>
                <c:pt idx="4370">
                  <c:v>6.2380000000000092E-3</c:v>
                </c:pt>
                <c:pt idx="4371">
                  <c:v>7.2520000000000024E-3</c:v>
                </c:pt>
                <c:pt idx="4372">
                  <c:v>6.8480000000000034E-3</c:v>
                </c:pt>
                <c:pt idx="4373">
                  <c:v>5.8240000000000002E-3</c:v>
                </c:pt>
                <c:pt idx="4374">
                  <c:v>6.2010000000000112E-3</c:v>
                </c:pt>
                <c:pt idx="4375">
                  <c:v>8.0480000000000013E-3</c:v>
                </c:pt>
                <c:pt idx="4376">
                  <c:v>8.4800000000000066E-3</c:v>
                </c:pt>
                <c:pt idx="4377">
                  <c:v>7.5180000000000073E-3</c:v>
                </c:pt>
                <c:pt idx="4378">
                  <c:v>7.1790000000000092E-3</c:v>
                </c:pt>
                <c:pt idx="4379">
                  <c:v>6.9050000000000101E-3</c:v>
                </c:pt>
                <c:pt idx="4380">
                  <c:v>6.8000000000000083E-3</c:v>
                </c:pt>
                <c:pt idx="4381">
                  <c:v>7.1860000000000092E-3</c:v>
                </c:pt>
                <c:pt idx="4382">
                  <c:v>7.6170000000000014E-3</c:v>
                </c:pt>
                <c:pt idx="4383">
                  <c:v>6.9260000000000103E-3</c:v>
                </c:pt>
                <c:pt idx="4384">
                  <c:v>6.8870000000000034E-3</c:v>
                </c:pt>
                <c:pt idx="4385">
                  <c:v>6.811000000000008E-3</c:v>
                </c:pt>
                <c:pt idx="4386">
                  <c:v>6.4640000000000071E-3</c:v>
                </c:pt>
                <c:pt idx="4387">
                  <c:v>5.9030000000000107E-3</c:v>
                </c:pt>
                <c:pt idx="4388">
                  <c:v>5.3490000000000083E-3</c:v>
                </c:pt>
                <c:pt idx="4389">
                  <c:v>6.0030000000000092E-3</c:v>
                </c:pt>
                <c:pt idx="4390">
                  <c:v>6.2750000000000106E-3</c:v>
                </c:pt>
                <c:pt idx="4391">
                  <c:v>6.5080000000000034E-3</c:v>
                </c:pt>
                <c:pt idx="4392">
                  <c:v>6.399000000000008E-3</c:v>
                </c:pt>
                <c:pt idx="4393">
                  <c:v>6.9420000000000081E-3</c:v>
                </c:pt>
                <c:pt idx="4394">
                  <c:v>7.4000000000000125E-3</c:v>
                </c:pt>
                <c:pt idx="4395">
                  <c:v>7.5310000000000134E-3</c:v>
                </c:pt>
                <c:pt idx="4396">
                  <c:v>6.817000000000001E-3</c:v>
                </c:pt>
                <c:pt idx="4397">
                  <c:v>6.9490000000000133E-3</c:v>
                </c:pt>
                <c:pt idx="4398">
                  <c:v>7.1740000000000024E-3</c:v>
                </c:pt>
                <c:pt idx="4399">
                  <c:v>6.8470000000000024E-3</c:v>
                </c:pt>
                <c:pt idx="4400">
                  <c:v>6.1289999999999999E-3</c:v>
                </c:pt>
                <c:pt idx="4401">
                  <c:v>5.8500000000000071E-3</c:v>
                </c:pt>
                <c:pt idx="4402">
                  <c:v>6.2470000000000034E-3</c:v>
                </c:pt>
                <c:pt idx="4403">
                  <c:v>7.1400000000000022E-3</c:v>
                </c:pt>
                <c:pt idx="4404">
                  <c:v>6.3820000000000023E-3</c:v>
                </c:pt>
                <c:pt idx="4405">
                  <c:v>6.7270000000000012E-3</c:v>
                </c:pt>
                <c:pt idx="4406">
                  <c:v>6.6280000000000011E-3</c:v>
                </c:pt>
                <c:pt idx="4407">
                  <c:v>6.3950000000000014E-3</c:v>
                </c:pt>
                <c:pt idx="4408">
                  <c:v>6.5960000000000081E-3</c:v>
                </c:pt>
                <c:pt idx="4409">
                  <c:v>6.4740000000000101E-3</c:v>
                </c:pt>
                <c:pt idx="4410">
                  <c:v>6.9400000000000113E-3</c:v>
                </c:pt>
                <c:pt idx="4411">
                  <c:v>7.2490000000000124E-3</c:v>
                </c:pt>
                <c:pt idx="4412">
                  <c:v>7.8410000000000129E-3</c:v>
                </c:pt>
                <c:pt idx="4413">
                  <c:v>7.4040000000000078E-3</c:v>
                </c:pt>
                <c:pt idx="4414">
                  <c:v>6.3160000000000082E-3</c:v>
                </c:pt>
                <c:pt idx="4415">
                  <c:v>5.6400000000000061E-3</c:v>
                </c:pt>
                <c:pt idx="4416">
                  <c:v>6.5350000000000104E-3</c:v>
                </c:pt>
                <c:pt idx="4417">
                  <c:v>7.7330000000000133E-3</c:v>
                </c:pt>
                <c:pt idx="4418">
                  <c:v>7.752000000000008E-3</c:v>
                </c:pt>
                <c:pt idx="4419">
                  <c:v>8.0320000000000044E-3</c:v>
                </c:pt>
                <c:pt idx="4420">
                  <c:v>7.5610000000000087E-3</c:v>
                </c:pt>
                <c:pt idx="4421">
                  <c:v>6.4960000000000113E-3</c:v>
                </c:pt>
                <c:pt idx="4422">
                  <c:v>5.9750000000000124E-3</c:v>
                </c:pt>
                <c:pt idx="4423">
                  <c:v>5.8510000000000072E-3</c:v>
                </c:pt>
                <c:pt idx="4424">
                  <c:v>5.9300000000000108E-3</c:v>
                </c:pt>
                <c:pt idx="4425">
                  <c:v>6.1530000000000014E-3</c:v>
                </c:pt>
                <c:pt idx="4426">
                  <c:v>6.0050000000000034E-3</c:v>
                </c:pt>
                <c:pt idx="4427">
                  <c:v>6.7610000000000092E-3</c:v>
                </c:pt>
                <c:pt idx="4428">
                  <c:v>6.5460000000000093E-3</c:v>
                </c:pt>
                <c:pt idx="4429">
                  <c:v>7.9510000000000136E-3</c:v>
                </c:pt>
                <c:pt idx="4430">
                  <c:v>6.9710000000000145E-3</c:v>
                </c:pt>
                <c:pt idx="4431">
                  <c:v>6.799000000000009E-3</c:v>
                </c:pt>
                <c:pt idx="4432">
                  <c:v>6.1170000000000009E-3</c:v>
                </c:pt>
                <c:pt idx="4433">
                  <c:v>6.3220000000000004E-3</c:v>
                </c:pt>
                <c:pt idx="4434">
                  <c:v>6.562000000000001E-3</c:v>
                </c:pt>
                <c:pt idx="4435">
                  <c:v>6.9850000000000103E-3</c:v>
                </c:pt>
                <c:pt idx="4436">
                  <c:v>5.8980000000000013E-3</c:v>
                </c:pt>
                <c:pt idx="4437">
                  <c:v>5.8580000000000012E-3</c:v>
                </c:pt>
                <c:pt idx="4438">
                  <c:v>6.4300000000000121E-3</c:v>
                </c:pt>
                <c:pt idx="4439">
                  <c:v>7.5940000000000061E-3</c:v>
                </c:pt>
                <c:pt idx="4440">
                  <c:v>7.7890000000000121E-3</c:v>
                </c:pt>
                <c:pt idx="4441">
                  <c:v>8.0790000000000185E-3</c:v>
                </c:pt>
                <c:pt idx="4442">
                  <c:v>8.5240000000000003E-3</c:v>
                </c:pt>
                <c:pt idx="4443">
                  <c:v>8.0710000000000122E-3</c:v>
                </c:pt>
                <c:pt idx="4444">
                  <c:v>7.6560000000000083E-3</c:v>
                </c:pt>
                <c:pt idx="4445">
                  <c:v>6.7210000000000082E-3</c:v>
                </c:pt>
                <c:pt idx="4446">
                  <c:v>7.3030000000000083E-3</c:v>
                </c:pt>
                <c:pt idx="4447">
                  <c:v>6.5760000000000133E-3</c:v>
                </c:pt>
                <c:pt idx="4448">
                  <c:v>7.0040000000000024E-3</c:v>
                </c:pt>
                <c:pt idx="4449">
                  <c:v>7.6570000000000023E-3</c:v>
                </c:pt>
                <c:pt idx="4450">
                  <c:v>8.8890000000000184E-3</c:v>
                </c:pt>
                <c:pt idx="4451">
                  <c:v>7.4910000000000133E-3</c:v>
                </c:pt>
                <c:pt idx="4452">
                  <c:v>6.8840000000000012E-3</c:v>
                </c:pt>
                <c:pt idx="4453">
                  <c:v>6.3070000000000062E-3</c:v>
                </c:pt>
                <c:pt idx="4454">
                  <c:v>6.6710000000000094E-3</c:v>
                </c:pt>
                <c:pt idx="4455">
                  <c:v>6.2990000000000112E-3</c:v>
                </c:pt>
                <c:pt idx="4456">
                  <c:v>7.4330000000000134E-3</c:v>
                </c:pt>
                <c:pt idx="4457">
                  <c:v>8.0640000000000121E-3</c:v>
                </c:pt>
                <c:pt idx="4458">
                  <c:v>8.307000000000014E-3</c:v>
                </c:pt>
                <c:pt idx="4459">
                  <c:v>7.9240000000000074E-3</c:v>
                </c:pt>
                <c:pt idx="4460">
                  <c:v>7.7350000000000101E-3</c:v>
                </c:pt>
                <c:pt idx="4461">
                  <c:v>7.1650000000000012E-3</c:v>
                </c:pt>
                <c:pt idx="4462">
                  <c:v>6.7070000000000072E-3</c:v>
                </c:pt>
                <c:pt idx="4463">
                  <c:v>6.1720000000000013E-3</c:v>
                </c:pt>
                <c:pt idx="4464">
                  <c:v>6.5070000000000024E-3</c:v>
                </c:pt>
                <c:pt idx="4465">
                  <c:v>7.9570000000000092E-3</c:v>
                </c:pt>
                <c:pt idx="4466">
                  <c:v>8.673000000000014E-3</c:v>
                </c:pt>
                <c:pt idx="4468">
                  <c:v>6.0990000000000081E-3</c:v>
                </c:pt>
                <c:pt idx="4469">
                  <c:v>7.0830000000000103E-3</c:v>
                </c:pt>
                <c:pt idx="4470">
                  <c:v>6.3760000000000093E-3</c:v>
                </c:pt>
                <c:pt idx="4471">
                  <c:v>7.2630000000000073E-3</c:v>
                </c:pt>
                <c:pt idx="4472">
                  <c:v>6.3190000000000034E-3</c:v>
                </c:pt>
                <c:pt idx="4473">
                  <c:v>6.3100000000000022E-3</c:v>
                </c:pt>
                <c:pt idx="4474">
                  <c:v>6.7550000000000075E-3</c:v>
                </c:pt>
                <c:pt idx="4475">
                  <c:v>6.6840000000000024E-3</c:v>
                </c:pt>
                <c:pt idx="4476">
                  <c:v>6.314000000000001E-3</c:v>
                </c:pt>
                <c:pt idx="4477">
                  <c:v>5.4650000000000072E-3</c:v>
                </c:pt>
                <c:pt idx="4478">
                  <c:v>5.5820000000000071E-3</c:v>
                </c:pt>
                <c:pt idx="4479">
                  <c:v>6.4600000000000083E-3</c:v>
                </c:pt>
                <c:pt idx="4480">
                  <c:v>5.6129999999999999E-3</c:v>
                </c:pt>
                <c:pt idx="4481">
                  <c:v>6.4110000000000113E-3</c:v>
                </c:pt>
                <c:pt idx="4482">
                  <c:v>6.7790000000000133E-3</c:v>
                </c:pt>
                <c:pt idx="4483">
                  <c:v>7.4820000000000112E-3</c:v>
                </c:pt>
                <c:pt idx="4484">
                  <c:v>6.7630000000000034E-3</c:v>
                </c:pt>
                <c:pt idx="4485">
                  <c:v>6.2200000000000024E-3</c:v>
                </c:pt>
                <c:pt idx="4486">
                  <c:v>5.772000000000008E-3</c:v>
                </c:pt>
                <c:pt idx="4487">
                  <c:v>6.5510000000000091E-3</c:v>
                </c:pt>
                <c:pt idx="4488">
                  <c:v>6.6249999999999955E-3</c:v>
                </c:pt>
                <c:pt idx="4489">
                  <c:v>6.9710000000000145E-3</c:v>
                </c:pt>
                <c:pt idx="4490">
                  <c:v>7.5870000000000069E-3</c:v>
                </c:pt>
                <c:pt idx="4491">
                  <c:v>7.9590000000000129E-3</c:v>
                </c:pt>
                <c:pt idx="4492">
                  <c:v>7.0220000000000022E-3</c:v>
                </c:pt>
                <c:pt idx="4493">
                  <c:v>7.640000000000007E-3</c:v>
                </c:pt>
                <c:pt idx="4494">
                  <c:v>7.8030000000000087E-3</c:v>
                </c:pt>
                <c:pt idx="4495">
                  <c:v>8.0640000000000121E-3</c:v>
                </c:pt>
                <c:pt idx="4496">
                  <c:v>7.6310000000000102E-3</c:v>
                </c:pt>
                <c:pt idx="4497">
                  <c:v>6.3910000000000034E-3</c:v>
                </c:pt>
                <c:pt idx="4498">
                  <c:v>5.4970000000000071E-3</c:v>
                </c:pt>
                <c:pt idx="4499">
                  <c:v>5.3510000000000033E-3</c:v>
                </c:pt>
                <c:pt idx="4500">
                  <c:v>5.942000000000008E-3</c:v>
                </c:pt>
                <c:pt idx="4501">
                  <c:v>6.5790000000000102E-3</c:v>
                </c:pt>
                <c:pt idx="4502">
                  <c:v>6.4640000000000071E-3</c:v>
                </c:pt>
                <c:pt idx="4503">
                  <c:v>5.9200000000000034E-3</c:v>
                </c:pt>
                <c:pt idx="4504">
                  <c:v>5.9720000000000103E-3</c:v>
                </c:pt>
                <c:pt idx="4505">
                  <c:v>5.9820000000000081E-3</c:v>
                </c:pt>
                <c:pt idx="4506">
                  <c:v>6.1830000000000071E-3</c:v>
                </c:pt>
                <c:pt idx="4507">
                  <c:v>7.1880000000000034E-3</c:v>
                </c:pt>
                <c:pt idx="4508">
                  <c:v>7.5670000000000034E-3</c:v>
                </c:pt>
                <c:pt idx="4509">
                  <c:v>8.1070000000000048E-3</c:v>
                </c:pt>
                <c:pt idx="4510">
                  <c:v>7.5500000000000081E-3</c:v>
                </c:pt>
                <c:pt idx="4511">
                  <c:v>6.5180000000000073E-3</c:v>
                </c:pt>
                <c:pt idx="4512">
                  <c:v>6.5250000000000013E-3</c:v>
                </c:pt>
                <c:pt idx="4513">
                  <c:v>7.2970000000000023E-3</c:v>
                </c:pt>
                <c:pt idx="4514">
                  <c:v>7.7990000000000125E-3</c:v>
                </c:pt>
                <c:pt idx="4515">
                  <c:v>8.0110000000000008E-3</c:v>
                </c:pt>
                <c:pt idx="4516">
                  <c:v>7.8640000000000012E-3</c:v>
                </c:pt>
                <c:pt idx="4517">
                  <c:v>7.0180000000000034E-3</c:v>
                </c:pt>
                <c:pt idx="4518">
                  <c:v>6.6690000000000004E-3</c:v>
                </c:pt>
                <c:pt idx="4519">
                  <c:v>7.1640000000000002E-3</c:v>
                </c:pt>
                <c:pt idx="4520">
                  <c:v>6.9450000000000102E-3</c:v>
                </c:pt>
                <c:pt idx="4521">
                  <c:v>6.7730000000000134E-3</c:v>
                </c:pt>
                <c:pt idx="4522">
                  <c:v>5.6860000000000062E-3</c:v>
                </c:pt>
                <c:pt idx="4523">
                  <c:v>5.7050000000000069E-3</c:v>
                </c:pt>
                <c:pt idx="4524">
                  <c:v>6.7080000000000091E-3</c:v>
                </c:pt>
                <c:pt idx="4525">
                  <c:v>6.7950000000000024E-3</c:v>
                </c:pt>
                <c:pt idx="4526">
                  <c:v>7.6370000000000023E-3</c:v>
                </c:pt>
                <c:pt idx="4527">
                  <c:v>7.8580000000000021E-3</c:v>
                </c:pt>
                <c:pt idx="4528">
                  <c:v>7.6670000000000011E-3</c:v>
                </c:pt>
                <c:pt idx="4529">
                  <c:v>7.2860000000000112E-3</c:v>
                </c:pt>
                <c:pt idx="4530">
                  <c:v>6.6070000000000009E-3</c:v>
                </c:pt>
                <c:pt idx="4531">
                  <c:v>7.2240000000000013E-3</c:v>
                </c:pt>
                <c:pt idx="4532">
                  <c:v>7.0460000000000123E-3</c:v>
                </c:pt>
                <c:pt idx="4533">
                  <c:v>7.2300000000000133E-3</c:v>
                </c:pt>
                <c:pt idx="4534">
                  <c:v>7.0380000000000113E-3</c:v>
                </c:pt>
                <c:pt idx="4535">
                  <c:v>6.7510000000000122E-3</c:v>
                </c:pt>
                <c:pt idx="4536">
                  <c:v>7.0990000000000081E-3</c:v>
                </c:pt>
                <c:pt idx="4537">
                  <c:v>7.1270000000000014E-3</c:v>
                </c:pt>
                <c:pt idx="4538">
                  <c:v>7.0270000000000011E-3</c:v>
                </c:pt>
                <c:pt idx="4539">
                  <c:v>6.2700000000000091E-3</c:v>
                </c:pt>
                <c:pt idx="4540">
                  <c:v>6.784000000000007E-3</c:v>
                </c:pt>
                <c:pt idx="4541">
                  <c:v>6.8130000000000013E-3</c:v>
                </c:pt>
                <c:pt idx="4542">
                  <c:v>5.4730000000000117E-3</c:v>
                </c:pt>
                <c:pt idx="4543">
                  <c:v>5.007000000000001E-3</c:v>
                </c:pt>
                <c:pt idx="4544">
                  <c:v>6.1620000000000008E-3</c:v>
                </c:pt>
                <c:pt idx="4545">
                  <c:v>6.7740000000000083E-3</c:v>
                </c:pt>
                <c:pt idx="4546">
                  <c:v>6.6000000000000034E-3</c:v>
                </c:pt>
                <c:pt idx="4547">
                  <c:v>5.6639999999999998E-3</c:v>
                </c:pt>
                <c:pt idx="4548">
                  <c:v>5.360000000000001E-3</c:v>
                </c:pt>
                <c:pt idx="4549">
                  <c:v>5.8279999999999998E-3</c:v>
                </c:pt>
                <c:pt idx="4550">
                  <c:v>5.7760000000000103E-3</c:v>
                </c:pt>
                <c:pt idx="4551">
                  <c:v>5.870000000000008E-3</c:v>
                </c:pt>
                <c:pt idx="4552">
                  <c:v>6.7320000000000105E-3</c:v>
                </c:pt>
                <c:pt idx="4553">
                  <c:v>8.2420000000000028E-3</c:v>
                </c:pt>
                <c:pt idx="4554">
                  <c:v>7.4530000000000091E-3</c:v>
                </c:pt>
                <c:pt idx="4555">
                  <c:v>6.9380000000000119E-3</c:v>
                </c:pt>
                <c:pt idx="4556">
                  <c:v>6.3980000000000061E-3</c:v>
                </c:pt>
                <c:pt idx="4557">
                  <c:v>5.2330000000000093E-3</c:v>
                </c:pt>
                <c:pt idx="4558">
                  <c:v>6.0030000000000092E-3</c:v>
                </c:pt>
                <c:pt idx="4559">
                  <c:v>6.7870000000000083E-3</c:v>
                </c:pt>
                <c:pt idx="4560">
                  <c:v>6.8330000000000092E-3</c:v>
                </c:pt>
                <c:pt idx="4561">
                  <c:v>6.7110000000000112E-3</c:v>
                </c:pt>
                <c:pt idx="4562">
                  <c:v>6.5510000000000091E-3</c:v>
                </c:pt>
                <c:pt idx="4563">
                  <c:v>7.6770000000000024E-3</c:v>
                </c:pt>
                <c:pt idx="4564">
                  <c:v>7.8670000000000025E-3</c:v>
                </c:pt>
                <c:pt idx="4565">
                  <c:v>7.3320000000000034E-3</c:v>
                </c:pt>
                <c:pt idx="4566">
                  <c:v>6.1930000000000023E-3</c:v>
                </c:pt>
                <c:pt idx="4567">
                  <c:v>5.8730000000000093E-3</c:v>
                </c:pt>
                <c:pt idx="4568">
                  <c:v>5.4620000000000024E-3</c:v>
                </c:pt>
                <c:pt idx="4569">
                  <c:v>6.2330000000000102E-3</c:v>
                </c:pt>
                <c:pt idx="4570">
                  <c:v>6.6449999999999999E-3</c:v>
                </c:pt>
                <c:pt idx="4571">
                  <c:v>7.1230000000000061E-3</c:v>
                </c:pt>
                <c:pt idx="4572">
                  <c:v>6.6560000000000013E-3</c:v>
                </c:pt>
                <c:pt idx="4573">
                  <c:v>6.9040000000000082E-3</c:v>
                </c:pt>
                <c:pt idx="4574">
                  <c:v>7.7390000000000132E-3</c:v>
                </c:pt>
                <c:pt idx="4575">
                  <c:v>6.9390000000000146E-3</c:v>
                </c:pt>
                <c:pt idx="4576">
                  <c:v>6.7350000000000101E-3</c:v>
                </c:pt>
                <c:pt idx="4577">
                  <c:v>6.8900000000000072E-3</c:v>
                </c:pt>
                <c:pt idx="4578">
                  <c:v>6.9510000000000101E-3</c:v>
                </c:pt>
                <c:pt idx="4579">
                  <c:v>6.4290000000000094E-3</c:v>
                </c:pt>
                <c:pt idx="4580">
                  <c:v>6.1209999999999997E-3</c:v>
                </c:pt>
                <c:pt idx="4581">
                  <c:v>6.4720000000000099E-3</c:v>
                </c:pt>
                <c:pt idx="4582">
                  <c:v>6.9610000000000123E-3</c:v>
                </c:pt>
                <c:pt idx="4583">
                  <c:v>7.0780000000000122E-3</c:v>
                </c:pt>
                <c:pt idx="4584">
                  <c:v>7.7050000000000122E-3</c:v>
                </c:pt>
                <c:pt idx="4585">
                  <c:v>6.6890000000000083E-3</c:v>
                </c:pt>
                <c:pt idx="4586">
                  <c:v>6.6330000000000069E-3</c:v>
                </c:pt>
                <c:pt idx="4587">
                  <c:v>6.6500000000000023E-3</c:v>
                </c:pt>
                <c:pt idx="4588">
                  <c:v>6.150000000000001E-3</c:v>
                </c:pt>
                <c:pt idx="4589">
                  <c:v>4.7880000000000093E-3</c:v>
                </c:pt>
                <c:pt idx="4590">
                  <c:v>4.7020000000000022E-3</c:v>
                </c:pt>
                <c:pt idx="4591">
                  <c:v>5.4690000000000094E-3</c:v>
                </c:pt>
                <c:pt idx="4592">
                  <c:v>5.9360000000000133E-3</c:v>
                </c:pt>
                <c:pt idx="4593">
                  <c:v>6.2810000000000123E-3</c:v>
                </c:pt>
                <c:pt idx="4594">
                  <c:v>6.2830000000000091E-3</c:v>
                </c:pt>
                <c:pt idx="4595">
                  <c:v>5.9480000000000106E-3</c:v>
                </c:pt>
                <c:pt idx="4596">
                  <c:v>6.1279999999999998E-3</c:v>
                </c:pt>
                <c:pt idx="4597">
                  <c:v>6.8330000000000092E-3</c:v>
                </c:pt>
                <c:pt idx="4598">
                  <c:v>7.4940000000000024E-3</c:v>
                </c:pt>
                <c:pt idx="4599">
                  <c:v>7.0540000000000012E-3</c:v>
                </c:pt>
                <c:pt idx="4600">
                  <c:v>6.5570000000000012E-3</c:v>
                </c:pt>
                <c:pt idx="4601">
                  <c:v>7.0540000000000012E-3</c:v>
                </c:pt>
                <c:pt idx="4602">
                  <c:v>7.3560000000000092E-3</c:v>
                </c:pt>
                <c:pt idx="4603">
                  <c:v>6.9570000000000083E-3</c:v>
                </c:pt>
                <c:pt idx="4604">
                  <c:v>6.8680000000000034E-3</c:v>
                </c:pt>
                <c:pt idx="4605">
                  <c:v>6.0800000000000073E-3</c:v>
                </c:pt>
                <c:pt idx="4606">
                  <c:v>6.1110000000000062E-3</c:v>
                </c:pt>
                <c:pt idx="4607">
                  <c:v>6.5610000000000069E-3</c:v>
                </c:pt>
                <c:pt idx="4608">
                  <c:v>8.0100000000000067E-3</c:v>
                </c:pt>
                <c:pt idx="4609">
                  <c:v>7.4750000000000103E-3</c:v>
                </c:pt>
                <c:pt idx="4610">
                  <c:v>7.3740000000000073E-3</c:v>
                </c:pt>
                <c:pt idx="4611">
                  <c:v>5.9630000000000082E-3</c:v>
                </c:pt>
                <c:pt idx="4612">
                  <c:v>5.5930000000000034E-3</c:v>
                </c:pt>
                <c:pt idx="4613">
                  <c:v>5.3510000000000033E-3</c:v>
                </c:pt>
                <c:pt idx="4614">
                  <c:v>5.8950000000000061E-3</c:v>
                </c:pt>
                <c:pt idx="4615">
                  <c:v>6.3610000000000073E-3</c:v>
                </c:pt>
                <c:pt idx="4616">
                  <c:v>6.8670000000000007E-3</c:v>
                </c:pt>
                <c:pt idx="4617">
                  <c:v>6.0050000000000034E-3</c:v>
                </c:pt>
                <c:pt idx="4618">
                  <c:v>5.3200000000000009E-3</c:v>
                </c:pt>
                <c:pt idx="4619">
                  <c:v>6.7880000000000093E-3</c:v>
                </c:pt>
                <c:pt idx="4620">
                  <c:v>6.9520000000000094E-3</c:v>
                </c:pt>
                <c:pt idx="4621">
                  <c:v>7.752000000000008E-3</c:v>
                </c:pt>
                <c:pt idx="4622">
                  <c:v>6.7340000000000082E-3</c:v>
                </c:pt>
                <c:pt idx="4623">
                  <c:v>6.7550000000000075E-3</c:v>
                </c:pt>
                <c:pt idx="4624">
                  <c:v>7.6440000000000024E-3</c:v>
                </c:pt>
                <c:pt idx="4625">
                  <c:v>7.8990000000000032E-3</c:v>
                </c:pt>
                <c:pt idx="4626">
                  <c:v>8.0690000000000067E-3</c:v>
                </c:pt>
                <c:pt idx="4627">
                  <c:v>8.1990000000000066E-3</c:v>
                </c:pt>
                <c:pt idx="4628">
                  <c:v>7.6900000000000024E-3</c:v>
                </c:pt>
                <c:pt idx="4629">
                  <c:v>6.1330000000000082E-3</c:v>
                </c:pt>
                <c:pt idx="4630">
                  <c:v>5.6870000000000011E-3</c:v>
                </c:pt>
                <c:pt idx="4631">
                  <c:v>5.5640000000000004E-3</c:v>
                </c:pt>
                <c:pt idx="4632">
                  <c:v>5.0520000000000009E-3</c:v>
                </c:pt>
                <c:pt idx="4633">
                  <c:v>6.0950000000000023E-3</c:v>
                </c:pt>
                <c:pt idx="4634">
                  <c:v>6.4490000000000103E-3</c:v>
                </c:pt>
                <c:pt idx="4635">
                  <c:v>6.4700000000000122E-3</c:v>
                </c:pt>
                <c:pt idx="4636">
                  <c:v>6.6579999999999999E-3</c:v>
                </c:pt>
                <c:pt idx="4637">
                  <c:v>7.0100000000000023E-3</c:v>
                </c:pt>
                <c:pt idx="4638">
                  <c:v>6.8840000000000012E-3</c:v>
                </c:pt>
                <c:pt idx="4639">
                  <c:v>6.2070000000000024E-3</c:v>
                </c:pt>
                <c:pt idx="4640">
                  <c:v>6.1630000000000009E-3</c:v>
                </c:pt>
                <c:pt idx="4641">
                  <c:v>5.7840000000000062E-3</c:v>
                </c:pt>
                <c:pt idx="4642">
                  <c:v>5.5560000000000071E-3</c:v>
                </c:pt>
                <c:pt idx="4643">
                  <c:v>5.4110000000000113E-3</c:v>
                </c:pt>
                <c:pt idx="4644">
                  <c:v>6.3080000000000072E-3</c:v>
                </c:pt>
                <c:pt idx="4645">
                  <c:v>5.432000000000008E-3</c:v>
                </c:pt>
                <c:pt idx="4646">
                  <c:v>6.1560000000000061E-3</c:v>
                </c:pt>
                <c:pt idx="4647">
                  <c:v>7.300000000000007E-3</c:v>
                </c:pt>
                <c:pt idx="4648">
                  <c:v>7.327000000000001E-3</c:v>
                </c:pt>
                <c:pt idx="4649">
                  <c:v>6.0520000000000062E-3</c:v>
                </c:pt>
                <c:pt idx="4650">
                  <c:v>5.934000000000007E-3</c:v>
                </c:pt>
                <c:pt idx="4651">
                  <c:v>6.5170000000000011E-3</c:v>
                </c:pt>
                <c:pt idx="4652">
                  <c:v>6.0660000000000072E-3</c:v>
                </c:pt>
                <c:pt idx="4653">
                  <c:v>5.4680000000000024E-3</c:v>
                </c:pt>
                <c:pt idx="4654">
                  <c:v>5.7910000000000105E-3</c:v>
                </c:pt>
                <c:pt idx="4655">
                  <c:v>7.6480000000000072E-3</c:v>
                </c:pt>
                <c:pt idx="4656">
                  <c:v>7.4930000000000101E-3</c:v>
                </c:pt>
                <c:pt idx="4657">
                  <c:v>6.9850000000000103E-3</c:v>
                </c:pt>
                <c:pt idx="4658">
                  <c:v>6.5670000000000034E-3</c:v>
                </c:pt>
                <c:pt idx="4659">
                  <c:v>6.7960000000000112E-3</c:v>
                </c:pt>
                <c:pt idx="4660">
                  <c:v>5.6830000000000014E-3</c:v>
                </c:pt>
                <c:pt idx="4661">
                  <c:v>4.1720000000000004E-3</c:v>
                </c:pt>
                <c:pt idx="4662">
                  <c:v>5.1870000000000024E-3</c:v>
                </c:pt>
                <c:pt idx="4663">
                  <c:v>6.5150000000000034E-3</c:v>
                </c:pt>
                <c:pt idx="4664">
                  <c:v>6.3430000000000092E-3</c:v>
                </c:pt>
                <c:pt idx="4665">
                  <c:v>6.7450000000000079E-3</c:v>
                </c:pt>
                <c:pt idx="4666">
                  <c:v>6.2720000000000102E-3</c:v>
                </c:pt>
                <c:pt idx="4667">
                  <c:v>6.7620000000000024E-3</c:v>
                </c:pt>
                <c:pt idx="4668">
                  <c:v>5.6680000000000003E-3</c:v>
                </c:pt>
                <c:pt idx="4669">
                  <c:v>6.4560000000000112E-3</c:v>
                </c:pt>
                <c:pt idx="4670">
                  <c:v>6.4980000000000081E-3</c:v>
                </c:pt>
                <c:pt idx="4671">
                  <c:v>7.228000000000007E-3</c:v>
                </c:pt>
                <c:pt idx="4672">
                  <c:v>6.7660000000000081E-3</c:v>
                </c:pt>
                <c:pt idx="4673">
                  <c:v>7.5070000000000024E-3</c:v>
                </c:pt>
                <c:pt idx="4674">
                  <c:v>6.9090000000000132E-3</c:v>
                </c:pt>
                <c:pt idx="4675">
                  <c:v>7.157000000000001E-3</c:v>
                </c:pt>
                <c:pt idx="4676">
                  <c:v>7.6860000000000079E-3</c:v>
                </c:pt>
                <c:pt idx="4677">
                  <c:v>7.9590000000000129E-3</c:v>
                </c:pt>
                <c:pt idx="4678">
                  <c:v>6.9670000000000062E-3</c:v>
                </c:pt>
                <c:pt idx="4679">
                  <c:v>6.7280000000000013E-3</c:v>
                </c:pt>
                <c:pt idx="4680">
                  <c:v>7.0430000000000093E-3</c:v>
                </c:pt>
                <c:pt idx="4681">
                  <c:v>7.2850000000000094E-3</c:v>
                </c:pt>
                <c:pt idx="4682">
                  <c:v>6.8320000000000082E-3</c:v>
                </c:pt>
                <c:pt idx="4683">
                  <c:v>6.817000000000001E-3</c:v>
                </c:pt>
                <c:pt idx="4684">
                  <c:v>6.202000000000007E-3</c:v>
                </c:pt>
                <c:pt idx="4685">
                  <c:v>5.3110000000000024E-3</c:v>
                </c:pt>
                <c:pt idx="4686">
                  <c:v>5.5640000000000004E-3</c:v>
                </c:pt>
                <c:pt idx="4687">
                  <c:v>6.1920000000000013E-3</c:v>
                </c:pt>
                <c:pt idx="4688">
                  <c:v>7.4100000000000112E-3</c:v>
                </c:pt>
                <c:pt idx="4689">
                  <c:v>7.7600000000000082E-3</c:v>
                </c:pt>
                <c:pt idx="4690">
                  <c:v>7.5400000000000102E-3</c:v>
                </c:pt>
                <c:pt idx="4691">
                  <c:v>7.2440000000000082E-3</c:v>
                </c:pt>
                <c:pt idx="4692">
                  <c:v>7.5890000000000133E-3</c:v>
                </c:pt>
                <c:pt idx="4693">
                  <c:v>7.4720000000000134E-3</c:v>
                </c:pt>
                <c:pt idx="4694">
                  <c:v>6.8990000000000093E-3</c:v>
                </c:pt>
                <c:pt idx="4695">
                  <c:v>6.0530000000000072E-3</c:v>
                </c:pt>
                <c:pt idx="4696">
                  <c:v>5.5540000000000008E-3</c:v>
                </c:pt>
                <c:pt idx="4697">
                  <c:v>6.1740000000000024E-3</c:v>
                </c:pt>
                <c:pt idx="4698">
                  <c:v>6.6360000000000091E-3</c:v>
                </c:pt>
                <c:pt idx="4699">
                  <c:v>6.3500000000000023E-3</c:v>
                </c:pt>
                <c:pt idx="4700">
                  <c:v>6.1320000000000012E-3</c:v>
                </c:pt>
                <c:pt idx="4701">
                  <c:v>6.7620000000000024E-3</c:v>
                </c:pt>
                <c:pt idx="4702">
                  <c:v>7.1279999999999998E-3</c:v>
                </c:pt>
                <c:pt idx="4703">
                  <c:v>7.3100000000000023E-3</c:v>
                </c:pt>
                <c:pt idx="4704">
                  <c:v>8.1170000000000027E-3</c:v>
                </c:pt>
                <c:pt idx="4705">
                  <c:v>7.9070000000000112E-3</c:v>
                </c:pt>
                <c:pt idx="4706">
                  <c:v>6.7580000000000079E-3</c:v>
                </c:pt>
                <c:pt idx="4707">
                  <c:v>6.5400000000000102E-3</c:v>
                </c:pt>
                <c:pt idx="4708">
                  <c:v>6.0930000000000073E-3</c:v>
                </c:pt>
                <c:pt idx="4709">
                  <c:v>6.0140000000000011E-3</c:v>
                </c:pt>
                <c:pt idx="4710">
                  <c:v>6.1660000000000013E-3</c:v>
                </c:pt>
                <c:pt idx="4711">
                  <c:v>5.6460000000000034E-3</c:v>
                </c:pt>
                <c:pt idx="4712">
                  <c:v>5.0800000000000073E-3</c:v>
                </c:pt>
                <c:pt idx="4713">
                  <c:v>4.9700000000000091E-3</c:v>
                </c:pt>
                <c:pt idx="4714">
                  <c:v>4.7790000000000133E-3</c:v>
                </c:pt>
                <c:pt idx="4715">
                  <c:v>5.8590000000000083E-3</c:v>
                </c:pt>
                <c:pt idx="4716">
                  <c:v>6.3800000000000072E-3</c:v>
                </c:pt>
                <c:pt idx="4717">
                  <c:v>7.8260000000000014E-3</c:v>
                </c:pt>
                <c:pt idx="4719">
                  <c:v>6.3470000000000011E-3</c:v>
                </c:pt>
                <c:pt idx="4720">
                  <c:v>5.9230000000000073E-3</c:v>
                </c:pt>
                <c:pt idx="4721">
                  <c:v>5.2370000000000073E-3</c:v>
                </c:pt>
                <c:pt idx="4722">
                  <c:v>5.9720000000000103E-3</c:v>
                </c:pt>
                <c:pt idx="4723">
                  <c:v>6.888000000000007E-3</c:v>
                </c:pt>
                <c:pt idx="4724">
                  <c:v>7.3860000000000089E-3</c:v>
                </c:pt>
                <c:pt idx="4725">
                  <c:v>7.084000000000007E-3</c:v>
                </c:pt>
                <c:pt idx="4726">
                  <c:v>7.0420000000000092E-3</c:v>
                </c:pt>
                <c:pt idx="4727">
                  <c:v>6.4660000000000091E-3</c:v>
                </c:pt>
                <c:pt idx="4728">
                  <c:v>7.4860000000000126E-3</c:v>
                </c:pt>
                <c:pt idx="4729">
                  <c:v>8.1380000000000011E-3</c:v>
                </c:pt>
                <c:pt idx="4730">
                  <c:v>7.6420000000000012E-3</c:v>
                </c:pt>
                <c:pt idx="4731">
                  <c:v>6.5520000000000023E-3</c:v>
                </c:pt>
                <c:pt idx="4732">
                  <c:v>6.7420000000000101E-3</c:v>
                </c:pt>
                <c:pt idx="4733">
                  <c:v>7.3790000000000123E-3</c:v>
                </c:pt>
                <c:pt idx="4734">
                  <c:v>8.0150000000000048E-3</c:v>
                </c:pt>
                <c:pt idx="4735">
                  <c:v>7.7820000000000103E-3</c:v>
                </c:pt>
                <c:pt idx="4736">
                  <c:v>7.3200000000000071E-3</c:v>
                </c:pt>
                <c:pt idx="4737">
                  <c:v>7.2730000000000121E-3</c:v>
                </c:pt>
                <c:pt idx="4738">
                  <c:v>7.4450000000000124E-3</c:v>
                </c:pt>
                <c:pt idx="4739">
                  <c:v>6.8230000000000061E-3</c:v>
                </c:pt>
                <c:pt idx="4740">
                  <c:v>6.2330000000000102E-3</c:v>
                </c:pt>
                <c:pt idx="4741">
                  <c:v>5.2150000000000061E-3</c:v>
                </c:pt>
                <c:pt idx="4742">
                  <c:v>6.2580000000000092E-3</c:v>
                </c:pt>
                <c:pt idx="4743">
                  <c:v>6.5140000000000024E-3</c:v>
                </c:pt>
                <c:pt idx="4744">
                  <c:v>6.8660000000000014E-3</c:v>
                </c:pt>
                <c:pt idx="4745">
                  <c:v>6.3380000000000077E-3</c:v>
                </c:pt>
                <c:pt idx="4746">
                  <c:v>6.6050000000000024E-3</c:v>
                </c:pt>
                <c:pt idx="4747">
                  <c:v>6.3910000000000034E-3</c:v>
                </c:pt>
                <c:pt idx="4748">
                  <c:v>6.1320000000000012E-3</c:v>
                </c:pt>
                <c:pt idx="4749">
                  <c:v>6.0970000000000061E-3</c:v>
                </c:pt>
                <c:pt idx="4750">
                  <c:v>7.3110000000000093E-3</c:v>
                </c:pt>
                <c:pt idx="4751">
                  <c:v>8.1390000000000021E-3</c:v>
                </c:pt>
                <c:pt idx="4752">
                  <c:v>8.2470000000000009E-3</c:v>
                </c:pt>
                <c:pt idx="4753">
                  <c:v>7.4990000000000126E-3</c:v>
                </c:pt>
                <c:pt idx="4754">
                  <c:v>7.5370000000000081E-3</c:v>
                </c:pt>
                <c:pt idx="4755">
                  <c:v>7.0440000000000034E-3</c:v>
                </c:pt>
                <c:pt idx="4756">
                  <c:v>6.6520000000000034E-3</c:v>
                </c:pt>
                <c:pt idx="4757">
                  <c:v>5.7510000000000113E-3</c:v>
                </c:pt>
                <c:pt idx="4758">
                  <c:v>5.1940000000000007E-3</c:v>
                </c:pt>
                <c:pt idx="4759">
                  <c:v>5.4300000000000112E-3</c:v>
                </c:pt>
                <c:pt idx="4760">
                  <c:v>6.2430000000000081E-3</c:v>
                </c:pt>
                <c:pt idx="4761">
                  <c:v>6.2660000000000033E-3</c:v>
                </c:pt>
                <c:pt idx="4762">
                  <c:v>6.5790000000000102E-3</c:v>
                </c:pt>
                <c:pt idx="4763">
                  <c:v>7.3600000000000072E-3</c:v>
                </c:pt>
                <c:pt idx="4764">
                  <c:v>7.2390000000000145E-3</c:v>
                </c:pt>
                <c:pt idx="4765">
                  <c:v>7.5860000000000103E-3</c:v>
                </c:pt>
                <c:pt idx="4766">
                  <c:v>7.3460000000000096E-3</c:v>
                </c:pt>
                <c:pt idx="4767">
                  <c:v>6.287000000000007E-3</c:v>
                </c:pt>
                <c:pt idx="4768">
                  <c:v>5.8430000000000062E-3</c:v>
                </c:pt>
                <c:pt idx="4769">
                  <c:v>6.202000000000007E-3</c:v>
                </c:pt>
                <c:pt idx="4770">
                  <c:v>8.1120000000000046E-3</c:v>
                </c:pt>
                <c:pt idx="4771">
                  <c:v>8.4480000000000006E-3</c:v>
                </c:pt>
                <c:pt idx="4772">
                  <c:v>8.1320000000000021E-3</c:v>
                </c:pt>
                <c:pt idx="4773">
                  <c:v>7.1640000000000002E-3</c:v>
                </c:pt>
                <c:pt idx="4774">
                  <c:v>6.5340000000000033E-3</c:v>
                </c:pt>
                <c:pt idx="4775">
                  <c:v>5.8380000000000072E-3</c:v>
                </c:pt>
                <c:pt idx="4776">
                  <c:v>5.490000000000007E-3</c:v>
                </c:pt>
                <c:pt idx="4777">
                  <c:v>5.7040000000000033E-3</c:v>
                </c:pt>
                <c:pt idx="4778">
                  <c:v>5.6360000000000082E-3</c:v>
                </c:pt>
                <c:pt idx="4779">
                  <c:v>5.9090000000000123E-3</c:v>
                </c:pt>
                <c:pt idx="4780">
                  <c:v>6.4860000000000117E-3</c:v>
                </c:pt>
                <c:pt idx="4781">
                  <c:v>6.118000000000001E-3</c:v>
                </c:pt>
                <c:pt idx="4782">
                  <c:v>5.7910000000000105E-3</c:v>
                </c:pt>
                <c:pt idx="4783">
                  <c:v>6.601000000000007E-3</c:v>
                </c:pt>
                <c:pt idx="4784">
                  <c:v>6.9140000000000069E-3</c:v>
                </c:pt>
                <c:pt idx="4785">
                  <c:v>6.2860000000000112E-3</c:v>
                </c:pt>
                <c:pt idx="4786">
                  <c:v>6.6629999999999997E-3</c:v>
                </c:pt>
                <c:pt idx="4787">
                  <c:v>6.4320000000000106E-3</c:v>
                </c:pt>
                <c:pt idx="4788">
                  <c:v>6.772000000000008E-3</c:v>
                </c:pt>
                <c:pt idx="4789">
                  <c:v>6.3170000000000014E-3</c:v>
                </c:pt>
                <c:pt idx="4790">
                  <c:v>6.3420000000000013E-3</c:v>
                </c:pt>
                <c:pt idx="4791">
                  <c:v>6.6560000000000013E-3</c:v>
                </c:pt>
                <c:pt idx="4792">
                  <c:v>7.7010000000000134E-3</c:v>
                </c:pt>
                <c:pt idx="4793">
                  <c:v>7.4690000000000112E-3</c:v>
                </c:pt>
                <c:pt idx="4794">
                  <c:v>6.2080000000000113E-3</c:v>
                </c:pt>
                <c:pt idx="4795">
                  <c:v>6.5840000000000013E-3</c:v>
                </c:pt>
                <c:pt idx="4796">
                  <c:v>6.811000000000008E-3</c:v>
                </c:pt>
                <c:pt idx="4797">
                  <c:v>7.8130000000000074E-3</c:v>
                </c:pt>
                <c:pt idx="4798">
                  <c:v>7.2610000000000105E-3</c:v>
                </c:pt>
                <c:pt idx="4799">
                  <c:v>6.7660000000000081E-3</c:v>
                </c:pt>
                <c:pt idx="4800">
                  <c:v>6.9380000000000119E-3</c:v>
                </c:pt>
                <c:pt idx="4801">
                  <c:v>7.2730000000000121E-3</c:v>
                </c:pt>
                <c:pt idx="4802">
                  <c:v>6.9790000000000156E-3</c:v>
                </c:pt>
                <c:pt idx="4803">
                  <c:v>6.3850000000000061E-3</c:v>
                </c:pt>
                <c:pt idx="4804">
                  <c:v>7.523000000000008E-3</c:v>
                </c:pt>
                <c:pt idx="4805">
                  <c:v>8.1940000000000051E-3</c:v>
                </c:pt>
                <c:pt idx="4806">
                  <c:v>8.4320000000000141E-3</c:v>
                </c:pt>
                <c:pt idx="4807">
                  <c:v>8.7810000000000006E-3</c:v>
                </c:pt>
                <c:pt idx="4808">
                  <c:v>8.2480000000000019E-3</c:v>
                </c:pt>
                <c:pt idx="4809">
                  <c:v>8.6000000000000121E-3</c:v>
                </c:pt>
                <c:pt idx="4810">
                  <c:v>7.2250000000000014E-3</c:v>
                </c:pt>
                <c:pt idx="4811">
                  <c:v>7.0560000000000093E-3</c:v>
                </c:pt>
                <c:pt idx="4812">
                  <c:v>8.0030000000000066E-3</c:v>
                </c:pt>
                <c:pt idx="4813">
                  <c:v>7.8860000000000128E-3</c:v>
                </c:pt>
                <c:pt idx="4814">
                  <c:v>7.6070000000000061E-3</c:v>
                </c:pt>
                <c:pt idx="4815">
                  <c:v>7.1800000000000024E-3</c:v>
                </c:pt>
                <c:pt idx="4816">
                  <c:v>6.1780000000000073E-3</c:v>
                </c:pt>
                <c:pt idx="4817">
                  <c:v>6.7440000000000069E-3</c:v>
                </c:pt>
                <c:pt idx="4818">
                  <c:v>6.5410000000000112E-3</c:v>
                </c:pt>
                <c:pt idx="4819">
                  <c:v>5.9390000000000128E-3</c:v>
                </c:pt>
                <c:pt idx="4820">
                  <c:v>5.2930000000000034E-3</c:v>
                </c:pt>
                <c:pt idx="4821">
                  <c:v>5.9810000000000123E-3</c:v>
                </c:pt>
                <c:pt idx="4822">
                  <c:v>7.0380000000000113E-3</c:v>
                </c:pt>
                <c:pt idx="4823">
                  <c:v>7.5260000000000092E-3</c:v>
                </c:pt>
                <c:pt idx="4824">
                  <c:v>7.2060000000000101E-3</c:v>
                </c:pt>
                <c:pt idx="4825">
                  <c:v>6.7950000000000024E-3</c:v>
                </c:pt>
                <c:pt idx="4826">
                  <c:v>5.8250000000000003E-3</c:v>
                </c:pt>
                <c:pt idx="4827">
                  <c:v>5.9490000000000133E-3</c:v>
                </c:pt>
                <c:pt idx="4828">
                  <c:v>6.7480000000000101E-3</c:v>
                </c:pt>
                <c:pt idx="4829">
                  <c:v>7.1730000000000092E-3</c:v>
                </c:pt>
                <c:pt idx="4830">
                  <c:v>7.7710000000000149E-3</c:v>
                </c:pt>
                <c:pt idx="4831">
                  <c:v>7.1000000000000065E-3</c:v>
                </c:pt>
                <c:pt idx="4832">
                  <c:v>6.5750000000000097E-3</c:v>
                </c:pt>
                <c:pt idx="4833">
                  <c:v>6.2650000000000023E-3</c:v>
                </c:pt>
                <c:pt idx="4834">
                  <c:v>7.5330000000000102E-3</c:v>
                </c:pt>
                <c:pt idx="4835">
                  <c:v>8.3490000000000144E-3</c:v>
                </c:pt>
                <c:pt idx="4836">
                  <c:v>7.1750000000000034E-3</c:v>
                </c:pt>
                <c:pt idx="4837">
                  <c:v>6.5270000000000024E-3</c:v>
                </c:pt>
                <c:pt idx="4838">
                  <c:v>5.4500000000000069E-3</c:v>
                </c:pt>
                <c:pt idx="4839">
                  <c:v>5.9590000000000103E-3</c:v>
                </c:pt>
                <c:pt idx="4840">
                  <c:v>5.7060000000000105E-3</c:v>
                </c:pt>
                <c:pt idx="4841">
                  <c:v>6.1860000000000075E-3</c:v>
                </c:pt>
                <c:pt idx="4842">
                  <c:v>6.3950000000000014E-3</c:v>
                </c:pt>
                <c:pt idx="4843">
                  <c:v>6.713000000000008E-3</c:v>
                </c:pt>
                <c:pt idx="4844">
                  <c:v>7.144000000000001E-3</c:v>
                </c:pt>
                <c:pt idx="4845">
                  <c:v>7.2730000000000121E-3</c:v>
                </c:pt>
                <c:pt idx="4846">
                  <c:v>7.1090000000000094E-3</c:v>
                </c:pt>
                <c:pt idx="4847">
                  <c:v>7.0050000000000034E-3</c:v>
                </c:pt>
                <c:pt idx="4848">
                  <c:v>7.4620000000000034E-3</c:v>
                </c:pt>
                <c:pt idx="4849">
                  <c:v>6.6150000000000011E-3</c:v>
                </c:pt>
                <c:pt idx="4850">
                  <c:v>6.6640000000000007E-3</c:v>
                </c:pt>
                <c:pt idx="4851">
                  <c:v>5.9870000000000079E-3</c:v>
                </c:pt>
                <c:pt idx="4852">
                  <c:v>5.0420000000000022E-3</c:v>
                </c:pt>
                <c:pt idx="4853">
                  <c:v>5.0480000000000082E-3</c:v>
                </c:pt>
                <c:pt idx="4854">
                  <c:v>4.9790000000000112E-3</c:v>
                </c:pt>
                <c:pt idx="4855">
                  <c:v>6.888000000000007E-3</c:v>
                </c:pt>
                <c:pt idx="4856">
                  <c:v>7.2050000000000091E-3</c:v>
                </c:pt>
                <c:pt idx="4857">
                  <c:v>6.3960000000000024E-3</c:v>
                </c:pt>
                <c:pt idx="4858">
                  <c:v>6.0720000000000079E-3</c:v>
                </c:pt>
                <c:pt idx="4859">
                  <c:v>6.4100000000000103E-3</c:v>
                </c:pt>
                <c:pt idx="4860">
                  <c:v>7.4950000000000112E-3</c:v>
                </c:pt>
                <c:pt idx="4861">
                  <c:v>7.3570000000000024E-3</c:v>
                </c:pt>
                <c:pt idx="4862">
                  <c:v>7.5970000000000022E-3</c:v>
                </c:pt>
                <c:pt idx="4863">
                  <c:v>7.9840000000000032E-3</c:v>
                </c:pt>
                <c:pt idx="4864">
                  <c:v>7.1670000000000006E-3</c:v>
                </c:pt>
                <c:pt idx="4865">
                  <c:v>6.5750000000000097E-3</c:v>
                </c:pt>
                <c:pt idx="4866">
                  <c:v>6.6400000000000061E-3</c:v>
                </c:pt>
                <c:pt idx="4867">
                  <c:v>6.4810000000000128E-3</c:v>
                </c:pt>
                <c:pt idx="4868">
                  <c:v>7.4750000000000103E-3</c:v>
                </c:pt>
                <c:pt idx="4869">
                  <c:v>7.6510000000000076E-3</c:v>
                </c:pt>
                <c:pt idx="4870">
                  <c:v>7.5580000000000083E-3</c:v>
                </c:pt>
                <c:pt idx="4871">
                  <c:v>6.2990000000000112E-3</c:v>
                </c:pt>
                <c:pt idx="4872">
                  <c:v>6.556000000000008E-3</c:v>
                </c:pt>
                <c:pt idx="4873">
                  <c:v>6.9160000000000124E-3</c:v>
                </c:pt>
                <c:pt idx="4874">
                  <c:v>6.8400000000000093E-3</c:v>
                </c:pt>
                <c:pt idx="4875">
                  <c:v>6.8370000000000071E-3</c:v>
                </c:pt>
                <c:pt idx="4876">
                  <c:v>7.2570000000000082E-3</c:v>
                </c:pt>
                <c:pt idx="4877">
                  <c:v>7.3890000000000101E-3</c:v>
                </c:pt>
                <c:pt idx="4878">
                  <c:v>6.7670000000000013E-3</c:v>
                </c:pt>
                <c:pt idx="4879">
                  <c:v>6.7270000000000012E-3</c:v>
                </c:pt>
                <c:pt idx="4880">
                  <c:v>7.641000000000008E-3</c:v>
                </c:pt>
                <c:pt idx="4881">
                  <c:v>7.9720000000000121E-3</c:v>
                </c:pt>
                <c:pt idx="4882">
                  <c:v>8.2930000000000018E-3</c:v>
                </c:pt>
                <c:pt idx="4883">
                  <c:v>8.8110000000000063E-3</c:v>
                </c:pt>
                <c:pt idx="4884">
                  <c:v>8.1740000000000007E-3</c:v>
                </c:pt>
                <c:pt idx="4885">
                  <c:v>8.184000000000002E-3</c:v>
                </c:pt>
                <c:pt idx="4886">
                  <c:v>7.3360000000000092E-3</c:v>
                </c:pt>
                <c:pt idx="4887">
                  <c:v>7.8840000000000021E-3</c:v>
                </c:pt>
                <c:pt idx="4888">
                  <c:v>7.640000000000007E-3</c:v>
                </c:pt>
                <c:pt idx="4889">
                  <c:v>7.6430000000000083E-3</c:v>
                </c:pt>
                <c:pt idx="4890">
                  <c:v>7.9940000000000098E-3</c:v>
                </c:pt>
                <c:pt idx="4891">
                  <c:v>8.8930000000000207E-3</c:v>
                </c:pt>
                <c:pt idx="4892">
                  <c:v>7.9090000000000132E-3</c:v>
                </c:pt>
                <c:pt idx="4893">
                  <c:v>7.3160000000000083E-3</c:v>
                </c:pt>
                <c:pt idx="4894">
                  <c:v>6.8800000000000024E-3</c:v>
                </c:pt>
                <c:pt idx="4895">
                  <c:v>6.8180000000000072E-3</c:v>
                </c:pt>
                <c:pt idx="4896">
                  <c:v>6.8940000000000034E-3</c:v>
                </c:pt>
                <c:pt idx="4897">
                  <c:v>7.1730000000000092E-3</c:v>
                </c:pt>
                <c:pt idx="4898">
                  <c:v>7.7990000000000125E-3</c:v>
                </c:pt>
                <c:pt idx="4899">
                  <c:v>7.6280000000000011E-3</c:v>
                </c:pt>
                <c:pt idx="4900">
                  <c:v>7.1860000000000092E-3</c:v>
                </c:pt>
                <c:pt idx="4901">
                  <c:v>6.0470000000000064E-3</c:v>
                </c:pt>
                <c:pt idx="4902">
                  <c:v>6.4940000000000024E-3</c:v>
                </c:pt>
                <c:pt idx="4903">
                  <c:v>7.1090000000000094E-3</c:v>
                </c:pt>
                <c:pt idx="4904">
                  <c:v>7.1679999999999999E-3</c:v>
                </c:pt>
                <c:pt idx="4905">
                  <c:v>7.1220000000000007E-3</c:v>
                </c:pt>
                <c:pt idx="4906">
                  <c:v>6.6100000000000013E-3</c:v>
                </c:pt>
                <c:pt idx="4907">
                  <c:v>5.8970000000000003E-3</c:v>
                </c:pt>
                <c:pt idx="4908">
                  <c:v>6.5200000000000024E-3</c:v>
                </c:pt>
                <c:pt idx="4909">
                  <c:v>6.9330000000000121E-3</c:v>
                </c:pt>
                <c:pt idx="4910">
                  <c:v>7.3870000000000073E-3</c:v>
                </c:pt>
                <c:pt idx="4911">
                  <c:v>7.6490000000000091E-3</c:v>
                </c:pt>
                <c:pt idx="4912">
                  <c:v>8.1030000000000008E-3</c:v>
                </c:pt>
                <c:pt idx="4913">
                  <c:v>7.498000000000009E-3</c:v>
                </c:pt>
                <c:pt idx="4914">
                  <c:v>7.0620000000000023E-3</c:v>
                </c:pt>
                <c:pt idx="4915">
                  <c:v>7.1470000000000023E-3</c:v>
                </c:pt>
                <c:pt idx="4916">
                  <c:v>6.1090000000000024E-3</c:v>
                </c:pt>
                <c:pt idx="4917">
                  <c:v>6.2410000000000113E-3</c:v>
                </c:pt>
                <c:pt idx="4918">
                  <c:v>6.3830000000000076E-3</c:v>
                </c:pt>
                <c:pt idx="4919">
                  <c:v>6.6610000000000072E-3</c:v>
                </c:pt>
                <c:pt idx="4920">
                  <c:v>5.7890000000000103E-3</c:v>
                </c:pt>
                <c:pt idx="4921">
                  <c:v>4.6330000000000034E-3</c:v>
                </c:pt>
                <c:pt idx="4922">
                  <c:v>5.1879999999999999E-3</c:v>
                </c:pt>
                <c:pt idx="4923">
                  <c:v>6.5010000000000094E-3</c:v>
                </c:pt>
                <c:pt idx="4924">
                  <c:v>6.8650000000000004E-3</c:v>
                </c:pt>
                <c:pt idx="4925">
                  <c:v>6.9790000000000156E-3</c:v>
                </c:pt>
                <c:pt idx="4926">
                  <c:v>6.799000000000009E-3</c:v>
                </c:pt>
                <c:pt idx="4927">
                  <c:v>7.2800000000000113E-3</c:v>
                </c:pt>
                <c:pt idx="4928">
                  <c:v>7.2090000000000123E-3</c:v>
                </c:pt>
                <c:pt idx="4929">
                  <c:v>6.3179999999999998E-3</c:v>
                </c:pt>
                <c:pt idx="4930">
                  <c:v>6.2360000000000124E-3</c:v>
                </c:pt>
                <c:pt idx="4931">
                  <c:v>6.888000000000007E-3</c:v>
                </c:pt>
                <c:pt idx="4932">
                  <c:v>7.7490000000000128E-3</c:v>
                </c:pt>
                <c:pt idx="4933">
                  <c:v>7.0590000000000097E-3</c:v>
                </c:pt>
                <c:pt idx="4934">
                  <c:v>6.4230000000000034E-3</c:v>
                </c:pt>
                <c:pt idx="4935">
                  <c:v>5.7930000000000082E-3</c:v>
                </c:pt>
                <c:pt idx="4936">
                  <c:v>5.3350000000000073E-3</c:v>
                </c:pt>
                <c:pt idx="4937">
                  <c:v>5.8190000000000082E-3</c:v>
                </c:pt>
                <c:pt idx="4938">
                  <c:v>6.7480000000000101E-3</c:v>
                </c:pt>
                <c:pt idx="4939">
                  <c:v>6.3810000000000091E-3</c:v>
                </c:pt>
                <c:pt idx="4940">
                  <c:v>6.2310000000000134E-3</c:v>
                </c:pt>
                <c:pt idx="4941">
                  <c:v>5.5730000000000094E-3</c:v>
                </c:pt>
                <c:pt idx="4942">
                  <c:v>5.5590000000000092E-3</c:v>
                </c:pt>
                <c:pt idx="4943">
                  <c:v>5.3280000000000003E-3</c:v>
                </c:pt>
                <c:pt idx="4944">
                  <c:v>6.4410000000000136E-3</c:v>
                </c:pt>
                <c:pt idx="4945">
                  <c:v>7.6840000000000033E-3</c:v>
                </c:pt>
                <c:pt idx="4946">
                  <c:v>7.8270000000000024E-3</c:v>
                </c:pt>
                <c:pt idx="4947">
                  <c:v>8.3550000000000291E-3</c:v>
                </c:pt>
                <c:pt idx="4948">
                  <c:v>7.765000000000008E-3</c:v>
                </c:pt>
                <c:pt idx="4949">
                  <c:v>6.9150000000000079E-3</c:v>
                </c:pt>
                <c:pt idx="4950">
                  <c:v>6.7970000000000062E-3</c:v>
                </c:pt>
                <c:pt idx="4951">
                  <c:v>7.7330000000000133E-3</c:v>
                </c:pt>
                <c:pt idx="4952">
                  <c:v>8.3350000000000143E-3</c:v>
                </c:pt>
                <c:pt idx="4953">
                  <c:v>8.2070000000000008E-3</c:v>
                </c:pt>
                <c:pt idx="4954">
                  <c:v>7.0670000000000012E-3</c:v>
                </c:pt>
                <c:pt idx="4955">
                  <c:v>5.8250000000000003E-3</c:v>
                </c:pt>
                <c:pt idx="4956">
                  <c:v>6.726000000000008E-3</c:v>
                </c:pt>
                <c:pt idx="4957">
                  <c:v>7.4750000000000103E-3</c:v>
                </c:pt>
                <c:pt idx="4958">
                  <c:v>7.2910000000000101E-3</c:v>
                </c:pt>
                <c:pt idx="4959">
                  <c:v>6.2660000000000033E-3</c:v>
                </c:pt>
                <c:pt idx="4960">
                  <c:v>6.9320000000000111E-3</c:v>
                </c:pt>
                <c:pt idx="4961">
                  <c:v>7.9760000000000161E-3</c:v>
                </c:pt>
                <c:pt idx="4962">
                  <c:v>8.0480000000000013E-3</c:v>
                </c:pt>
                <c:pt idx="4963">
                  <c:v>7.0250000000000061E-3</c:v>
                </c:pt>
                <c:pt idx="4964">
                  <c:v>6.7780000000000123E-3</c:v>
                </c:pt>
                <c:pt idx="4965">
                  <c:v>6.5750000000000097E-3</c:v>
                </c:pt>
                <c:pt idx="4966">
                  <c:v>5.4930000000000083E-3</c:v>
                </c:pt>
                <c:pt idx="4967">
                  <c:v>5.9370000000000082E-3</c:v>
                </c:pt>
                <c:pt idx="4968">
                  <c:v>7.0810000000000092E-3</c:v>
                </c:pt>
                <c:pt idx="4970">
                  <c:v>6.6360000000000091E-3</c:v>
                </c:pt>
                <c:pt idx="4971">
                  <c:v>5.6940000000000003E-3</c:v>
                </c:pt>
                <c:pt idx="4972">
                  <c:v>6.6670000000000002E-3</c:v>
                </c:pt>
                <c:pt idx="4973">
                  <c:v>6.3510000000000033E-3</c:v>
                </c:pt>
                <c:pt idx="4974">
                  <c:v>6.2080000000000113E-3</c:v>
                </c:pt>
                <c:pt idx="4975">
                  <c:v>6.3690000000000014E-3</c:v>
                </c:pt>
                <c:pt idx="4976">
                  <c:v>5.9320000000000102E-3</c:v>
                </c:pt>
                <c:pt idx="4977">
                  <c:v>7.1620000000000008E-3</c:v>
                </c:pt>
                <c:pt idx="4978">
                  <c:v>7.4920000000000091E-3</c:v>
                </c:pt>
                <c:pt idx="4979">
                  <c:v>7.1420000000000034E-3</c:v>
                </c:pt>
                <c:pt idx="4980">
                  <c:v>6.372000000000007E-3</c:v>
                </c:pt>
                <c:pt idx="4981">
                  <c:v>5.6800000000000071E-3</c:v>
                </c:pt>
                <c:pt idx="4982">
                  <c:v>6.2550000000000071E-3</c:v>
                </c:pt>
                <c:pt idx="4983">
                  <c:v>6.1430000000000061E-3</c:v>
                </c:pt>
                <c:pt idx="4984">
                  <c:v>5.8760000000000097E-3</c:v>
                </c:pt>
                <c:pt idx="4985">
                  <c:v>6.3610000000000073E-3</c:v>
                </c:pt>
                <c:pt idx="4986">
                  <c:v>7.6910000000000034E-3</c:v>
                </c:pt>
                <c:pt idx="4987">
                  <c:v>8.4760000000000165E-3</c:v>
                </c:pt>
                <c:pt idx="4988">
                  <c:v>8.000000000000014E-3</c:v>
                </c:pt>
                <c:pt idx="4989">
                  <c:v>6.3560000000000014E-3</c:v>
                </c:pt>
                <c:pt idx="4990">
                  <c:v>5.8110000000000071E-3</c:v>
                </c:pt>
                <c:pt idx="4991">
                  <c:v>6.4880000000000094E-3</c:v>
                </c:pt>
                <c:pt idx="4992">
                  <c:v>6.2000000000000093E-3</c:v>
                </c:pt>
                <c:pt idx="4993">
                  <c:v>6.6680000000000012E-3</c:v>
                </c:pt>
                <c:pt idx="4994">
                  <c:v>7.2630000000000073E-3</c:v>
                </c:pt>
                <c:pt idx="4995">
                  <c:v>7.5530000000000094E-3</c:v>
                </c:pt>
                <c:pt idx="4996">
                  <c:v>8.0080000000000047E-3</c:v>
                </c:pt>
                <c:pt idx="4997">
                  <c:v>8.4830000000000183E-3</c:v>
                </c:pt>
                <c:pt idx="4998">
                  <c:v>7.0960000000000103E-3</c:v>
                </c:pt>
                <c:pt idx="4999">
                  <c:v>6.8480000000000034E-3</c:v>
                </c:pt>
                <c:pt idx="5000">
                  <c:v>6.7420000000000101E-3</c:v>
                </c:pt>
                <c:pt idx="5001">
                  <c:v>8.0880000000000066E-3</c:v>
                </c:pt>
                <c:pt idx="5002">
                  <c:v>7.7840000000000079E-3</c:v>
                </c:pt>
                <c:pt idx="5003">
                  <c:v>7.7050000000000122E-3</c:v>
                </c:pt>
                <c:pt idx="5004">
                  <c:v>7.542000000000007E-3</c:v>
                </c:pt>
                <c:pt idx="5005">
                  <c:v>7.7230000000000076E-3</c:v>
                </c:pt>
                <c:pt idx="5006">
                  <c:v>8.2540000000000027E-3</c:v>
                </c:pt>
                <c:pt idx="5007">
                  <c:v>9.3610000000000221E-3</c:v>
                </c:pt>
                <c:pt idx="5008">
                  <c:v>9.1770000000000046E-3</c:v>
                </c:pt>
                <c:pt idx="5009">
                  <c:v>8.204000000000003E-3</c:v>
                </c:pt>
                <c:pt idx="5010">
                  <c:v>6.7150000000000083E-3</c:v>
                </c:pt>
                <c:pt idx="5011">
                  <c:v>6.6560000000000013E-3</c:v>
                </c:pt>
                <c:pt idx="5012">
                  <c:v>5.1600000000000014E-3</c:v>
                </c:pt>
                <c:pt idx="5013">
                  <c:v>5.6800000000000071E-3</c:v>
                </c:pt>
                <c:pt idx="5014">
                  <c:v>6.2220000000000062E-3</c:v>
                </c:pt>
                <c:pt idx="5015">
                  <c:v>6.6460000000000069E-3</c:v>
                </c:pt>
                <c:pt idx="5016">
                  <c:v>6.7240000000000034E-3</c:v>
                </c:pt>
                <c:pt idx="5017">
                  <c:v>5.7370000000000034E-3</c:v>
                </c:pt>
                <c:pt idx="5018">
                  <c:v>6.0140000000000011E-3</c:v>
                </c:pt>
                <c:pt idx="5019">
                  <c:v>6.4480000000000101E-3</c:v>
                </c:pt>
                <c:pt idx="5020">
                  <c:v>6.9340000000000113E-3</c:v>
                </c:pt>
                <c:pt idx="5021">
                  <c:v>7.568000000000007E-3</c:v>
                </c:pt>
                <c:pt idx="5022">
                  <c:v>7.7210000000000091E-3</c:v>
                </c:pt>
                <c:pt idx="5023">
                  <c:v>8.0030000000000066E-3</c:v>
                </c:pt>
                <c:pt idx="5024">
                  <c:v>8.4720000000000177E-3</c:v>
                </c:pt>
                <c:pt idx="5025">
                  <c:v>8.0430000000000067E-3</c:v>
                </c:pt>
                <c:pt idx="5026">
                  <c:v>7.0420000000000092E-3</c:v>
                </c:pt>
                <c:pt idx="5027">
                  <c:v>7.3950000000000014E-3</c:v>
                </c:pt>
                <c:pt idx="5028">
                  <c:v>7.9490000000000133E-3</c:v>
                </c:pt>
                <c:pt idx="5029">
                  <c:v>6.1609999999999998E-3</c:v>
                </c:pt>
                <c:pt idx="5030">
                  <c:v>5.8450000000000012E-3</c:v>
                </c:pt>
                <c:pt idx="5031">
                  <c:v>5.8730000000000093E-3</c:v>
                </c:pt>
                <c:pt idx="5032">
                  <c:v>6.0600000000000011E-3</c:v>
                </c:pt>
                <c:pt idx="5033">
                  <c:v>6.2180000000000065E-3</c:v>
                </c:pt>
                <c:pt idx="5034">
                  <c:v>7.6960000000000075E-3</c:v>
                </c:pt>
                <c:pt idx="5035">
                  <c:v>8.0330000000000037E-3</c:v>
                </c:pt>
                <c:pt idx="5036">
                  <c:v>8.026000000000014E-3</c:v>
                </c:pt>
                <c:pt idx="5037">
                  <c:v>6.7220000000000023E-3</c:v>
                </c:pt>
                <c:pt idx="5038">
                  <c:v>6.8430000000000079E-3</c:v>
                </c:pt>
                <c:pt idx="5039">
                  <c:v>6.412000000000008E-3</c:v>
                </c:pt>
                <c:pt idx="5040">
                  <c:v>5.6410000000000071E-3</c:v>
                </c:pt>
                <c:pt idx="5041">
                  <c:v>6.5480000000000069E-3</c:v>
                </c:pt>
                <c:pt idx="5042">
                  <c:v>7.1420000000000034E-3</c:v>
                </c:pt>
                <c:pt idx="5043">
                  <c:v>7.7300000000000103E-3</c:v>
                </c:pt>
                <c:pt idx="5044">
                  <c:v>6.9240000000000022E-3</c:v>
                </c:pt>
                <c:pt idx="5045">
                  <c:v>6.8530000000000023E-3</c:v>
                </c:pt>
                <c:pt idx="5046">
                  <c:v>6.5570000000000012E-3</c:v>
                </c:pt>
                <c:pt idx="5047">
                  <c:v>5.9640000000000014E-3</c:v>
                </c:pt>
                <c:pt idx="5048">
                  <c:v>5.8890000000000079E-3</c:v>
                </c:pt>
                <c:pt idx="5049">
                  <c:v>6.5820000000000071E-3</c:v>
                </c:pt>
                <c:pt idx="5050">
                  <c:v>8.0920000000000141E-3</c:v>
                </c:pt>
                <c:pt idx="5051">
                  <c:v>7.9850000000000129E-3</c:v>
                </c:pt>
                <c:pt idx="5052">
                  <c:v>7.8470000000000033E-3</c:v>
                </c:pt>
                <c:pt idx="5053">
                  <c:v>7.8010000000000102E-3</c:v>
                </c:pt>
                <c:pt idx="5054">
                  <c:v>7.5360000000000123E-3</c:v>
                </c:pt>
                <c:pt idx="5055">
                  <c:v>8.2400000000000008E-3</c:v>
                </c:pt>
                <c:pt idx="5056">
                  <c:v>6.9340000000000113E-3</c:v>
                </c:pt>
                <c:pt idx="5057">
                  <c:v>6.359000000000007E-3</c:v>
                </c:pt>
                <c:pt idx="5058">
                  <c:v>5.5400000000000024E-3</c:v>
                </c:pt>
                <c:pt idx="5059">
                  <c:v>5.6639999999999998E-3</c:v>
                </c:pt>
                <c:pt idx="5060">
                  <c:v>6.2780000000000101E-3</c:v>
                </c:pt>
                <c:pt idx="5061">
                  <c:v>6.9520000000000094E-3</c:v>
                </c:pt>
                <c:pt idx="5062">
                  <c:v>6.784000000000007E-3</c:v>
                </c:pt>
                <c:pt idx="5063">
                  <c:v>6.4080000000000092E-3</c:v>
                </c:pt>
                <c:pt idx="5064">
                  <c:v>7.0920000000000072E-3</c:v>
                </c:pt>
                <c:pt idx="5065">
                  <c:v>8.5090000000000166E-3</c:v>
                </c:pt>
                <c:pt idx="5066">
                  <c:v>8.2560000000000064E-3</c:v>
                </c:pt>
                <c:pt idx="5067">
                  <c:v>7.4090000000000137E-3</c:v>
                </c:pt>
                <c:pt idx="5068">
                  <c:v>7.032000000000007E-3</c:v>
                </c:pt>
                <c:pt idx="5069">
                  <c:v>7.2750000000000124E-3</c:v>
                </c:pt>
                <c:pt idx="5070">
                  <c:v>6.6210000000000071E-3</c:v>
                </c:pt>
                <c:pt idx="5071">
                  <c:v>6.2450000000000092E-3</c:v>
                </c:pt>
                <c:pt idx="5072">
                  <c:v>6.020000000000001E-3</c:v>
                </c:pt>
                <c:pt idx="5073">
                  <c:v>7.2080000000000113E-3</c:v>
                </c:pt>
                <c:pt idx="5074">
                  <c:v>7.9580000000000102E-3</c:v>
                </c:pt>
                <c:pt idx="5075">
                  <c:v>8.5810000000000105E-3</c:v>
                </c:pt>
                <c:pt idx="5076">
                  <c:v>8.5160000000000045E-3</c:v>
                </c:pt>
                <c:pt idx="5077">
                  <c:v>8.2550000000000175E-3</c:v>
                </c:pt>
                <c:pt idx="5078">
                  <c:v>8.4440000000000036E-3</c:v>
                </c:pt>
                <c:pt idx="5079">
                  <c:v>8.0680000000000023E-3</c:v>
                </c:pt>
                <c:pt idx="5080">
                  <c:v>8.1160000000000121E-3</c:v>
                </c:pt>
                <c:pt idx="5081">
                  <c:v>8.3060000000000165E-3</c:v>
                </c:pt>
                <c:pt idx="5082">
                  <c:v>6.9460000000000112E-3</c:v>
                </c:pt>
                <c:pt idx="5083">
                  <c:v>7.1410000000000093E-3</c:v>
                </c:pt>
                <c:pt idx="5084">
                  <c:v>8.2100000000000003E-3</c:v>
                </c:pt>
                <c:pt idx="5085">
                  <c:v>8.3320000000000165E-3</c:v>
                </c:pt>
                <c:pt idx="5086">
                  <c:v>8.1660000000000066E-3</c:v>
                </c:pt>
                <c:pt idx="5087">
                  <c:v>8.1410000000000007E-3</c:v>
                </c:pt>
                <c:pt idx="5088">
                  <c:v>7.0360000000000101E-3</c:v>
                </c:pt>
                <c:pt idx="5089">
                  <c:v>7.1960000000000079E-3</c:v>
                </c:pt>
                <c:pt idx="5090">
                  <c:v>6.4470000000000083E-3</c:v>
                </c:pt>
                <c:pt idx="5091">
                  <c:v>6.6370000000000023E-3</c:v>
                </c:pt>
                <c:pt idx="5092">
                  <c:v>7.3650000000000061E-3</c:v>
                </c:pt>
                <c:pt idx="5093">
                  <c:v>6.8630000000000071E-3</c:v>
                </c:pt>
                <c:pt idx="5094">
                  <c:v>6.386000000000008E-3</c:v>
                </c:pt>
                <c:pt idx="5095">
                  <c:v>5.2820000000000072E-3</c:v>
                </c:pt>
                <c:pt idx="5096">
                  <c:v>5.2380000000000083E-3</c:v>
                </c:pt>
                <c:pt idx="5097">
                  <c:v>5.6500000000000014E-3</c:v>
                </c:pt>
                <c:pt idx="5098">
                  <c:v>5.5540000000000008E-3</c:v>
                </c:pt>
                <c:pt idx="5099">
                  <c:v>5.0420000000000022E-3</c:v>
                </c:pt>
                <c:pt idx="5100">
                  <c:v>4.849000000000007E-3</c:v>
                </c:pt>
                <c:pt idx="5101">
                  <c:v>5.8560000000000062E-3</c:v>
                </c:pt>
                <c:pt idx="5102">
                  <c:v>5.6890000000000083E-3</c:v>
                </c:pt>
                <c:pt idx="5103">
                  <c:v>6.9280000000000079E-3</c:v>
                </c:pt>
                <c:pt idx="5104">
                  <c:v>7.7450000000000123E-3</c:v>
                </c:pt>
                <c:pt idx="5105">
                  <c:v>7.7340000000000091E-3</c:v>
                </c:pt>
                <c:pt idx="5106">
                  <c:v>7.9330000000000147E-3</c:v>
                </c:pt>
                <c:pt idx="5107">
                  <c:v>8.0920000000000141E-3</c:v>
                </c:pt>
                <c:pt idx="5108">
                  <c:v>7.287000000000007E-3</c:v>
                </c:pt>
                <c:pt idx="5109">
                  <c:v>5.7810000000000101E-3</c:v>
                </c:pt>
                <c:pt idx="5110">
                  <c:v>6.3410000000000081E-3</c:v>
                </c:pt>
                <c:pt idx="5111">
                  <c:v>7.0160000000000092E-3</c:v>
                </c:pt>
                <c:pt idx="5112">
                  <c:v>7.5590000000000102E-3</c:v>
                </c:pt>
                <c:pt idx="5113">
                  <c:v>7.8130000000000074E-3</c:v>
                </c:pt>
                <c:pt idx="5114">
                  <c:v>7.5590000000000102E-3</c:v>
                </c:pt>
                <c:pt idx="5115">
                  <c:v>7.1160000000000034E-3</c:v>
                </c:pt>
                <c:pt idx="5116">
                  <c:v>7.3090000000000091E-3</c:v>
                </c:pt>
                <c:pt idx="5117">
                  <c:v>7.2270000000000034E-3</c:v>
                </c:pt>
                <c:pt idx="5118">
                  <c:v>7.7670000000000022E-3</c:v>
                </c:pt>
                <c:pt idx="5119">
                  <c:v>7.2950000000000081E-3</c:v>
                </c:pt>
                <c:pt idx="5120">
                  <c:v>6.8370000000000071E-3</c:v>
                </c:pt>
                <c:pt idx="5121">
                  <c:v>6.0060000000000079E-3</c:v>
                </c:pt>
                <c:pt idx="5122">
                  <c:v>6.5250000000000013E-3</c:v>
                </c:pt>
                <c:pt idx="5123">
                  <c:v>6.8390000000000091E-3</c:v>
                </c:pt>
                <c:pt idx="5124">
                  <c:v>8.4240000000000027E-3</c:v>
                </c:pt>
                <c:pt idx="5125">
                  <c:v>8.7630000000000121E-3</c:v>
                </c:pt>
                <c:pt idx="5126">
                  <c:v>8.3760000000000241E-3</c:v>
                </c:pt>
                <c:pt idx="5127">
                  <c:v>7.2050000000000091E-3</c:v>
                </c:pt>
                <c:pt idx="5128">
                  <c:v>7.444000000000007E-3</c:v>
                </c:pt>
                <c:pt idx="5129">
                  <c:v>7.1740000000000024E-3</c:v>
                </c:pt>
                <c:pt idx="5130">
                  <c:v>6.8760000000000123E-3</c:v>
                </c:pt>
                <c:pt idx="5131">
                  <c:v>6.8330000000000092E-3</c:v>
                </c:pt>
                <c:pt idx="5132">
                  <c:v>6.9660000000000112E-3</c:v>
                </c:pt>
                <c:pt idx="5133">
                  <c:v>6.4820000000000112E-3</c:v>
                </c:pt>
                <c:pt idx="5134">
                  <c:v>5.9810000000000123E-3</c:v>
                </c:pt>
                <c:pt idx="5135">
                  <c:v>6.0470000000000064E-3</c:v>
                </c:pt>
                <c:pt idx="5136">
                  <c:v>5.5840000000000013E-3</c:v>
                </c:pt>
                <c:pt idx="5137">
                  <c:v>6.1410000000000076E-3</c:v>
                </c:pt>
                <c:pt idx="5138">
                  <c:v>6.6970000000000024E-3</c:v>
                </c:pt>
                <c:pt idx="5139">
                  <c:v>7.6580000000000033E-3</c:v>
                </c:pt>
                <c:pt idx="5140">
                  <c:v>7.1310000000000106E-3</c:v>
                </c:pt>
                <c:pt idx="5141">
                  <c:v>8.2060000000000067E-3</c:v>
                </c:pt>
                <c:pt idx="5142">
                  <c:v>6.9940000000000072E-3</c:v>
                </c:pt>
                <c:pt idx="5143">
                  <c:v>7.5360000000000123E-3</c:v>
                </c:pt>
                <c:pt idx="5144">
                  <c:v>7.4000000000000125E-3</c:v>
                </c:pt>
                <c:pt idx="5145">
                  <c:v>7.5810000000000122E-3</c:v>
                </c:pt>
                <c:pt idx="5146">
                  <c:v>7.0690000000000093E-3</c:v>
                </c:pt>
                <c:pt idx="5147">
                  <c:v>7.5630000000000072E-3</c:v>
                </c:pt>
                <c:pt idx="5148">
                  <c:v>7.8140000000000015E-3</c:v>
                </c:pt>
                <c:pt idx="5149">
                  <c:v>7.4540000000000092E-3</c:v>
                </c:pt>
                <c:pt idx="5150">
                  <c:v>7.932000000000012E-3</c:v>
                </c:pt>
                <c:pt idx="5151">
                  <c:v>7.3730000000000106E-3</c:v>
                </c:pt>
                <c:pt idx="5152">
                  <c:v>7.7660000000000081E-3</c:v>
                </c:pt>
                <c:pt idx="5153">
                  <c:v>7.5530000000000094E-3</c:v>
                </c:pt>
                <c:pt idx="5154">
                  <c:v>6.1100000000000034E-3</c:v>
                </c:pt>
                <c:pt idx="5155">
                  <c:v>6.0510000000000034E-3</c:v>
                </c:pt>
                <c:pt idx="5156">
                  <c:v>5.7410000000000082E-3</c:v>
                </c:pt>
                <c:pt idx="5157">
                  <c:v>6.4720000000000099E-3</c:v>
                </c:pt>
                <c:pt idx="5158">
                  <c:v>6.9420000000000081E-3</c:v>
                </c:pt>
                <c:pt idx="5159">
                  <c:v>8.7710000000000028E-3</c:v>
                </c:pt>
                <c:pt idx="5160">
                  <c:v>1.0113E-2</c:v>
                </c:pt>
                <c:pt idx="5161">
                  <c:v>8.6410000000000011E-3</c:v>
                </c:pt>
                <c:pt idx="5162">
                  <c:v>7.1690000000000061E-3</c:v>
                </c:pt>
                <c:pt idx="5163">
                  <c:v>5.8620000000000009E-3</c:v>
                </c:pt>
                <c:pt idx="5164">
                  <c:v>5.7030000000000093E-3</c:v>
                </c:pt>
                <c:pt idx="5165">
                  <c:v>6.4350000000000102E-3</c:v>
                </c:pt>
                <c:pt idx="5166">
                  <c:v>6.1960000000000071E-3</c:v>
                </c:pt>
                <c:pt idx="5167">
                  <c:v>7.0910000000000114E-3</c:v>
                </c:pt>
                <c:pt idx="5168">
                  <c:v>6.399000000000008E-3</c:v>
                </c:pt>
                <c:pt idx="5169">
                  <c:v>6.9070000000000034E-3</c:v>
                </c:pt>
                <c:pt idx="5170">
                  <c:v>6.4700000000000122E-3</c:v>
                </c:pt>
                <c:pt idx="5171">
                  <c:v>6.436000000000012E-3</c:v>
                </c:pt>
                <c:pt idx="5172">
                  <c:v>6.0310000000000103E-3</c:v>
                </c:pt>
                <c:pt idx="5173">
                  <c:v>5.8390000000000082E-3</c:v>
                </c:pt>
                <c:pt idx="5174">
                  <c:v>5.4980000000000072E-3</c:v>
                </c:pt>
                <c:pt idx="5175">
                  <c:v>6.2200000000000024E-3</c:v>
                </c:pt>
                <c:pt idx="5176">
                  <c:v>6.6970000000000024E-3</c:v>
                </c:pt>
                <c:pt idx="5177">
                  <c:v>7.3080000000000081E-3</c:v>
                </c:pt>
                <c:pt idx="5178">
                  <c:v>7.8350000000000034E-3</c:v>
                </c:pt>
                <c:pt idx="5179">
                  <c:v>6.9560000000000108E-3</c:v>
                </c:pt>
                <c:pt idx="5180">
                  <c:v>5.9280000000000062E-3</c:v>
                </c:pt>
                <c:pt idx="5181">
                  <c:v>5.2649999999999997E-3</c:v>
                </c:pt>
                <c:pt idx="5182">
                  <c:v>5.4720000000000081E-3</c:v>
                </c:pt>
                <c:pt idx="5183">
                  <c:v>5.8460000000000083E-3</c:v>
                </c:pt>
                <c:pt idx="5184">
                  <c:v>6.7310000000000121E-3</c:v>
                </c:pt>
                <c:pt idx="5185">
                  <c:v>8.3790000000000184E-3</c:v>
                </c:pt>
                <c:pt idx="5186">
                  <c:v>8.3630000000000163E-3</c:v>
                </c:pt>
                <c:pt idx="5187">
                  <c:v>8.1750000000000139E-3</c:v>
                </c:pt>
                <c:pt idx="5188">
                  <c:v>7.3490000000000092E-3</c:v>
                </c:pt>
                <c:pt idx="5189">
                  <c:v>6.4700000000000122E-3</c:v>
                </c:pt>
                <c:pt idx="5190">
                  <c:v>5.9670000000000062E-3</c:v>
                </c:pt>
                <c:pt idx="5191">
                  <c:v>7.1600000000000014E-3</c:v>
                </c:pt>
                <c:pt idx="5192">
                  <c:v>7.0760000000000102E-3</c:v>
                </c:pt>
                <c:pt idx="5193">
                  <c:v>6.9770000000000101E-3</c:v>
                </c:pt>
                <c:pt idx="5194">
                  <c:v>6.130000000000007E-3</c:v>
                </c:pt>
                <c:pt idx="5195">
                  <c:v>5.772000000000008E-3</c:v>
                </c:pt>
                <c:pt idx="5196">
                  <c:v>6.6690000000000004E-3</c:v>
                </c:pt>
                <c:pt idx="5197">
                  <c:v>7.1880000000000034E-3</c:v>
                </c:pt>
                <c:pt idx="5198">
                  <c:v>7.2980000000000093E-3</c:v>
                </c:pt>
                <c:pt idx="5199">
                  <c:v>7.1200000000000022E-3</c:v>
                </c:pt>
                <c:pt idx="5200">
                  <c:v>6.5090000000000113E-3</c:v>
                </c:pt>
                <c:pt idx="5201">
                  <c:v>6.0210000000000072E-3</c:v>
                </c:pt>
                <c:pt idx="5202">
                  <c:v>6.3030000000000065E-3</c:v>
                </c:pt>
                <c:pt idx="5203">
                  <c:v>7.1770000000000072E-3</c:v>
                </c:pt>
                <c:pt idx="5204">
                  <c:v>6.8000000000000083E-3</c:v>
                </c:pt>
                <c:pt idx="5205">
                  <c:v>6.4500000000000113E-3</c:v>
                </c:pt>
                <c:pt idx="5206">
                  <c:v>5.4090000000000102E-3</c:v>
                </c:pt>
                <c:pt idx="5207">
                  <c:v>5.9730000000000122E-3</c:v>
                </c:pt>
                <c:pt idx="5208">
                  <c:v>5.9900000000000092E-3</c:v>
                </c:pt>
                <c:pt idx="5209">
                  <c:v>5.6890000000000083E-3</c:v>
                </c:pt>
                <c:pt idx="5210">
                  <c:v>6.045000000000007E-3</c:v>
                </c:pt>
                <c:pt idx="5211">
                  <c:v>5.6890000000000083E-3</c:v>
                </c:pt>
                <c:pt idx="5212">
                  <c:v>5.9800000000000122E-3</c:v>
                </c:pt>
                <c:pt idx="5213">
                  <c:v>6.4190000000000124E-3</c:v>
                </c:pt>
                <c:pt idx="5214">
                  <c:v>7.1530000000000014E-3</c:v>
                </c:pt>
                <c:pt idx="5215">
                  <c:v>6.9730000000000122E-3</c:v>
                </c:pt>
                <c:pt idx="5216">
                  <c:v>6.2630000000000073E-3</c:v>
                </c:pt>
                <c:pt idx="5217">
                  <c:v>5.6940000000000003E-3</c:v>
                </c:pt>
                <c:pt idx="5218">
                  <c:v>5.8580000000000012E-3</c:v>
                </c:pt>
                <c:pt idx="5219">
                  <c:v>6.4290000000000094E-3</c:v>
                </c:pt>
              </c:numCache>
            </c:numRef>
          </c:yVal>
          <c:smooth val="0"/>
        </c:ser>
        <c:ser>
          <c:idx val="0"/>
          <c:order val="2"/>
          <c:tx>
            <c:strRef>
              <c:f>Data!$C$1</c:f>
              <c:strCache>
                <c:ptCount val="1"/>
                <c:pt idx="0">
                  <c:v>TVE VA</c:v>
                </c:pt>
              </c:strCache>
            </c:strRef>
          </c:tx>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Data!$C$2:$C$20020</c:f>
              <c:numCache>
                <c:formatCode>General</c:formatCode>
                <c:ptCount val="20019"/>
                <c:pt idx="0">
                  <c:v>7.274000000000007E-3</c:v>
                </c:pt>
                <c:pt idx="1">
                  <c:v>7.9610000000000097E-3</c:v>
                </c:pt>
                <c:pt idx="2">
                  <c:v>8.6160000000000021E-3</c:v>
                </c:pt>
                <c:pt idx="3">
                  <c:v>7.9960000000000118E-3</c:v>
                </c:pt>
                <c:pt idx="4">
                  <c:v>7.8429999999999993E-3</c:v>
                </c:pt>
                <c:pt idx="5">
                  <c:v>7.4890000000000139E-3</c:v>
                </c:pt>
                <c:pt idx="6">
                  <c:v>7.4480000000000102E-3</c:v>
                </c:pt>
                <c:pt idx="7">
                  <c:v>7.7280000000000083E-3</c:v>
                </c:pt>
                <c:pt idx="8">
                  <c:v>8.0300000000000007E-3</c:v>
                </c:pt>
                <c:pt idx="9">
                  <c:v>7.5120000000000013E-3</c:v>
                </c:pt>
                <c:pt idx="10">
                  <c:v>7.1120000000000011E-3</c:v>
                </c:pt>
                <c:pt idx="11">
                  <c:v>7.5200000000000024E-3</c:v>
                </c:pt>
                <c:pt idx="12">
                  <c:v>7.6750000000000082E-3</c:v>
                </c:pt>
                <c:pt idx="13">
                  <c:v>7.4490000000000129E-3</c:v>
                </c:pt>
                <c:pt idx="14">
                  <c:v>7.8000000000000083E-3</c:v>
                </c:pt>
                <c:pt idx="15">
                  <c:v>8.7410000000000005E-3</c:v>
                </c:pt>
                <c:pt idx="16">
                  <c:v>8.9740000000000045E-3</c:v>
                </c:pt>
                <c:pt idx="17">
                  <c:v>7.9260000000000129E-3</c:v>
                </c:pt>
                <c:pt idx="18">
                  <c:v>7.0050000000000034E-3</c:v>
                </c:pt>
                <c:pt idx="19">
                  <c:v>7.3700000000000094E-3</c:v>
                </c:pt>
                <c:pt idx="20">
                  <c:v>6.2850000000000093E-3</c:v>
                </c:pt>
                <c:pt idx="21">
                  <c:v>5.3090000000000073E-3</c:v>
                </c:pt>
                <c:pt idx="22">
                  <c:v>4.7810000000000092E-3</c:v>
                </c:pt>
                <c:pt idx="23">
                  <c:v>6.6440000000000023E-3</c:v>
                </c:pt>
                <c:pt idx="24">
                  <c:v>7.8120000000000012E-3</c:v>
                </c:pt>
                <c:pt idx="25">
                  <c:v>8.3830000000000068E-3</c:v>
                </c:pt>
                <c:pt idx="26">
                  <c:v>7.5430000000000106E-3</c:v>
                </c:pt>
                <c:pt idx="27">
                  <c:v>8.2180000000000013E-3</c:v>
                </c:pt>
                <c:pt idx="28">
                  <c:v>8.5760000000000124E-3</c:v>
                </c:pt>
                <c:pt idx="29">
                  <c:v>8.3990000000000158E-3</c:v>
                </c:pt>
                <c:pt idx="30">
                  <c:v>6.9860000000000122E-3</c:v>
                </c:pt>
                <c:pt idx="31">
                  <c:v>8.0630000000000163E-3</c:v>
                </c:pt>
                <c:pt idx="32">
                  <c:v>8.6840000000000007E-3</c:v>
                </c:pt>
                <c:pt idx="33">
                  <c:v>8.9270000000000026E-3</c:v>
                </c:pt>
                <c:pt idx="34">
                  <c:v>8.6650000000000147E-3</c:v>
                </c:pt>
                <c:pt idx="35">
                  <c:v>8.7870000000000066E-3</c:v>
                </c:pt>
                <c:pt idx="36">
                  <c:v>8.3060000000000165E-3</c:v>
                </c:pt>
                <c:pt idx="37">
                  <c:v>6.9980000000000103E-3</c:v>
                </c:pt>
                <c:pt idx="38">
                  <c:v>6.320000000000001E-3</c:v>
                </c:pt>
                <c:pt idx="39">
                  <c:v>6.4470000000000083E-3</c:v>
                </c:pt>
                <c:pt idx="40">
                  <c:v>6.9910000000000102E-3</c:v>
                </c:pt>
                <c:pt idx="41">
                  <c:v>6.3300000000000092E-3</c:v>
                </c:pt>
                <c:pt idx="42">
                  <c:v>7.5190000000000092E-3</c:v>
                </c:pt>
                <c:pt idx="43">
                  <c:v>7.340000000000008E-3</c:v>
                </c:pt>
                <c:pt idx="44">
                  <c:v>6.8900000000000072E-3</c:v>
                </c:pt>
                <c:pt idx="45">
                  <c:v>5.6400000000000061E-3</c:v>
                </c:pt>
                <c:pt idx="46">
                  <c:v>5.445000000000008E-3</c:v>
                </c:pt>
                <c:pt idx="47">
                  <c:v>6.6230000000000013E-3</c:v>
                </c:pt>
                <c:pt idx="48">
                  <c:v>7.5730000000000103E-3</c:v>
                </c:pt>
                <c:pt idx="49">
                  <c:v>7.4310000000000166E-3</c:v>
                </c:pt>
                <c:pt idx="50">
                  <c:v>6.9290000000000098E-3</c:v>
                </c:pt>
                <c:pt idx="51">
                  <c:v>7.7350000000000101E-3</c:v>
                </c:pt>
                <c:pt idx="52">
                  <c:v>8.0860000000000064E-3</c:v>
                </c:pt>
                <c:pt idx="53">
                  <c:v>7.3910000000000113E-3</c:v>
                </c:pt>
                <c:pt idx="54">
                  <c:v>5.6410000000000071E-3</c:v>
                </c:pt>
                <c:pt idx="55">
                  <c:v>5.7330000000000124E-3</c:v>
                </c:pt>
                <c:pt idx="56">
                  <c:v>6.1670000000000006E-3</c:v>
                </c:pt>
                <c:pt idx="57">
                  <c:v>7.3500000000000024E-3</c:v>
                </c:pt>
                <c:pt idx="58">
                  <c:v>8.2050000000000144E-3</c:v>
                </c:pt>
                <c:pt idx="59">
                  <c:v>7.7890000000000121E-3</c:v>
                </c:pt>
                <c:pt idx="60">
                  <c:v>8.0010000000000046E-3</c:v>
                </c:pt>
                <c:pt idx="61">
                  <c:v>7.8580000000000021E-3</c:v>
                </c:pt>
                <c:pt idx="62">
                  <c:v>7.627000000000001E-3</c:v>
                </c:pt>
                <c:pt idx="63">
                  <c:v>7.340000000000008E-3</c:v>
                </c:pt>
                <c:pt idx="64">
                  <c:v>6.987000000000008E-3</c:v>
                </c:pt>
                <c:pt idx="65">
                  <c:v>7.4650000000000081E-3</c:v>
                </c:pt>
                <c:pt idx="66">
                  <c:v>7.8320000000000022E-3</c:v>
                </c:pt>
                <c:pt idx="67">
                  <c:v>7.8420000000000104E-3</c:v>
                </c:pt>
                <c:pt idx="68">
                  <c:v>8.3480000000000047E-3</c:v>
                </c:pt>
                <c:pt idx="69">
                  <c:v>8.211000000000003E-3</c:v>
                </c:pt>
                <c:pt idx="70">
                  <c:v>7.9110000000000118E-3</c:v>
                </c:pt>
                <c:pt idx="71">
                  <c:v>7.5400000000000102E-3</c:v>
                </c:pt>
                <c:pt idx="72">
                  <c:v>7.0300000000000093E-3</c:v>
                </c:pt>
                <c:pt idx="73">
                  <c:v>7.2190000000000101E-3</c:v>
                </c:pt>
                <c:pt idx="74">
                  <c:v>7.6370000000000023E-3</c:v>
                </c:pt>
                <c:pt idx="75">
                  <c:v>8.0760000000000068E-3</c:v>
                </c:pt>
                <c:pt idx="76">
                  <c:v>8.0950000000000067E-3</c:v>
                </c:pt>
                <c:pt idx="77">
                  <c:v>7.8070000000000023E-3</c:v>
                </c:pt>
                <c:pt idx="78">
                  <c:v>7.5580000000000083E-3</c:v>
                </c:pt>
                <c:pt idx="79">
                  <c:v>6.4930000000000092E-3</c:v>
                </c:pt>
                <c:pt idx="80">
                  <c:v>7.0510000000000113E-3</c:v>
                </c:pt>
                <c:pt idx="81">
                  <c:v>7.0890000000000102E-3</c:v>
                </c:pt>
                <c:pt idx="82">
                  <c:v>6.9250000000000023E-3</c:v>
                </c:pt>
                <c:pt idx="83">
                  <c:v>7.3860000000000089E-3</c:v>
                </c:pt>
                <c:pt idx="84">
                  <c:v>7.4510000000000123E-3</c:v>
                </c:pt>
                <c:pt idx="85">
                  <c:v>7.1970000000000011E-3</c:v>
                </c:pt>
                <c:pt idx="86">
                  <c:v>8.5560000000000219E-3</c:v>
                </c:pt>
                <c:pt idx="87">
                  <c:v>8.9090000000000159E-3</c:v>
                </c:pt>
                <c:pt idx="88">
                  <c:v>8.0510000000000043E-3</c:v>
                </c:pt>
                <c:pt idx="89">
                  <c:v>6.9810000000000132E-3</c:v>
                </c:pt>
                <c:pt idx="90">
                  <c:v>5.777000000000007E-3</c:v>
                </c:pt>
                <c:pt idx="91">
                  <c:v>5.8880000000000069E-3</c:v>
                </c:pt>
                <c:pt idx="92">
                  <c:v>5.8740000000000034E-3</c:v>
                </c:pt>
                <c:pt idx="93">
                  <c:v>6.0400000000000072E-3</c:v>
                </c:pt>
                <c:pt idx="94">
                  <c:v>6.6690000000000004E-3</c:v>
                </c:pt>
                <c:pt idx="95">
                  <c:v>7.0640000000000008E-3</c:v>
                </c:pt>
                <c:pt idx="96">
                  <c:v>7.713000000000008E-3</c:v>
                </c:pt>
                <c:pt idx="97">
                  <c:v>6.9100000000000081E-3</c:v>
                </c:pt>
                <c:pt idx="98">
                  <c:v>6.6320000000000033E-3</c:v>
                </c:pt>
                <c:pt idx="99">
                  <c:v>6.5390000000000118E-3</c:v>
                </c:pt>
                <c:pt idx="100">
                  <c:v>6.7970000000000062E-3</c:v>
                </c:pt>
                <c:pt idx="101">
                  <c:v>6.5500000000000072E-3</c:v>
                </c:pt>
                <c:pt idx="102">
                  <c:v>6.6449999999999999E-3</c:v>
                </c:pt>
                <c:pt idx="103">
                  <c:v>7.5660000000000076E-3</c:v>
                </c:pt>
                <c:pt idx="104">
                  <c:v>7.6000000000000069E-3</c:v>
                </c:pt>
                <c:pt idx="105">
                  <c:v>8.0750000000000145E-3</c:v>
                </c:pt>
                <c:pt idx="106">
                  <c:v>8.7030000000000007E-3</c:v>
                </c:pt>
                <c:pt idx="107">
                  <c:v>7.7790000000000142E-3</c:v>
                </c:pt>
                <c:pt idx="108">
                  <c:v>7.3340000000000072E-3</c:v>
                </c:pt>
                <c:pt idx="109">
                  <c:v>7.529000000000007E-3</c:v>
                </c:pt>
                <c:pt idx="110">
                  <c:v>7.6300000000000083E-3</c:v>
                </c:pt>
                <c:pt idx="111">
                  <c:v>7.7230000000000076E-3</c:v>
                </c:pt>
                <c:pt idx="112">
                  <c:v>7.2930000000000113E-3</c:v>
                </c:pt>
                <c:pt idx="113">
                  <c:v>6.5080000000000034E-3</c:v>
                </c:pt>
                <c:pt idx="114">
                  <c:v>6.7210000000000082E-3</c:v>
                </c:pt>
                <c:pt idx="115">
                  <c:v>8.0750000000000145E-3</c:v>
                </c:pt>
                <c:pt idx="116">
                  <c:v>8.7180000000000001E-3</c:v>
                </c:pt>
                <c:pt idx="117">
                  <c:v>9.1330000000000005E-3</c:v>
                </c:pt>
                <c:pt idx="118">
                  <c:v>9.2170000000000047E-3</c:v>
                </c:pt>
                <c:pt idx="119">
                  <c:v>7.3180000000000033E-3</c:v>
                </c:pt>
                <c:pt idx="120">
                  <c:v>5.7510000000000113E-3</c:v>
                </c:pt>
                <c:pt idx="121">
                  <c:v>5.6820000000000004E-3</c:v>
                </c:pt>
                <c:pt idx="122">
                  <c:v>6.6910000000000034E-3</c:v>
                </c:pt>
                <c:pt idx="123">
                  <c:v>7.0920000000000072E-3</c:v>
                </c:pt>
                <c:pt idx="124">
                  <c:v>6.8450000000000082E-3</c:v>
                </c:pt>
                <c:pt idx="125">
                  <c:v>8.1880000000000008E-3</c:v>
                </c:pt>
                <c:pt idx="126">
                  <c:v>9.2220000000000028E-3</c:v>
                </c:pt>
                <c:pt idx="127">
                  <c:v>8.014000000000002E-3</c:v>
                </c:pt>
                <c:pt idx="128">
                  <c:v>7.2200000000000033E-3</c:v>
                </c:pt>
                <c:pt idx="129">
                  <c:v>7.1410000000000093E-3</c:v>
                </c:pt>
                <c:pt idx="130">
                  <c:v>7.5400000000000102E-3</c:v>
                </c:pt>
                <c:pt idx="131">
                  <c:v>7.9060000000000137E-3</c:v>
                </c:pt>
                <c:pt idx="132">
                  <c:v>7.4900000000000123E-3</c:v>
                </c:pt>
                <c:pt idx="133">
                  <c:v>6.9780000000000111E-3</c:v>
                </c:pt>
                <c:pt idx="134">
                  <c:v>7.7350000000000101E-3</c:v>
                </c:pt>
                <c:pt idx="135">
                  <c:v>9.0880000000000006E-3</c:v>
                </c:pt>
                <c:pt idx="136">
                  <c:v>8.2470000000000009E-3</c:v>
                </c:pt>
                <c:pt idx="137">
                  <c:v>8.1040000000000018E-3</c:v>
                </c:pt>
                <c:pt idx="138">
                  <c:v>7.5180000000000073E-3</c:v>
                </c:pt>
                <c:pt idx="139">
                  <c:v>7.9330000000000147E-3</c:v>
                </c:pt>
                <c:pt idx="140">
                  <c:v>7.5150000000000034E-3</c:v>
                </c:pt>
                <c:pt idx="141">
                  <c:v>8.2380000000000005E-3</c:v>
                </c:pt>
                <c:pt idx="142">
                  <c:v>8.5500000000000125E-3</c:v>
                </c:pt>
                <c:pt idx="143">
                  <c:v>7.555000000000007E-3</c:v>
                </c:pt>
                <c:pt idx="144">
                  <c:v>7.6000000000000069E-3</c:v>
                </c:pt>
                <c:pt idx="145">
                  <c:v>8.0770000000000026E-3</c:v>
                </c:pt>
                <c:pt idx="146">
                  <c:v>7.300000000000007E-3</c:v>
                </c:pt>
                <c:pt idx="147">
                  <c:v>7.1540000000000024E-3</c:v>
                </c:pt>
                <c:pt idx="148">
                  <c:v>7.2310000000000126E-3</c:v>
                </c:pt>
                <c:pt idx="149">
                  <c:v>7.1549999999999999E-3</c:v>
                </c:pt>
                <c:pt idx="150">
                  <c:v>6.4370000000000113E-3</c:v>
                </c:pt>
                <c:pt idx="151">
                  <c:v>5.9020000000000079E-3</c:v>
                </c:pt>
                <c:pt idx="152">
                  <c:v>6.0790000000000123E-3</c:v>
                </c:pt>
                <c:pt idx="153">
                  <c:v>7.0040000000000024E-3</c:v>
                </c:pt>
                <c:pt idx="154">
                  <c:v>8.4440000000000036E-3</c:v>
                </c:pt>
                <c:pt idx="155">
                  <c:v>9.0860000000000125E-3</c:v>
                </c:pt>
                <c:pt idx="156">
                  <c:v>8.4040000000000122E-3</c:v>
                </c:pt>
                <c:pt idx="157">
                  <c:v>7.8800000000000033E-3</c:v>
                </c:pt>
                <c:pt idx="158">
                  <c:v>7.4930000000000101E-3</c:v>
                </c:pt>
                <c:pt idx="159">
                  <c:v>7.3510000000000094E-3</c:v>
                </c:pt>
                <c:pt idx="160">
                  <c:v>7.5300000000000124E-3</c:v>
                </c:pt>
                <c:pt idx="161">
                  <c:v>6.7160000000000093E-3</c:v>
                </c:pt>
                <c:pt idx="162">
                  <c:v>6.9140000000000069E-3</c:v>
                </c:pt>
                <c:pt idx="163">
                  <c:v>7.6150000000000011E-3</c:v>
                </c:pt>
                <c:pt idx="164">
                  <c:v>8.7870000000000066E-3</c:v>
                </c:pt>
                <c:pt idx="165">
                  <c:v>8.1420000000000138E-3</c:v>
                </c:pt>
                <c:pt idx="166">
                  <c:v>8.2320000000000067E-3</c:v>
                </c:pt>
                <c:pt idx="167">
                  <c:v>7.0830000000000103E-3</c:v>
                </c:pt>
                <c:pt idx="168">
                  <c:v>5.5340000000000033E-3</c:v>
                </c:pt>
                <c:pt idx="169">
                  <c:v>6.2390000000000119E-3</c:v>
                </c:pt>
                <c:pt idx="170">
                  <c:v>7.4270000000000013E-3</c:v>
                </c:pt>
                <c:pt idx="171">
                  <c:v>7.7800000000000091E-3</c:v>
                </c:pt>
                <c:pt idx="172">
                  <c:v>8.3050000000000242E-3</c:v>
                </c:pt>
                <c:pt idx="173">
                  <c:v>7.3860000000000089E-3</c:v>
                </c:pt>
                <c:pt idx="174">
                  <c:v>7.0400000000000081E-3</c:v>
                </c:pt>
                <c:pt idx="175">
                  <c:v>7.058000000000007E-3</c:v>
                </c:pt>
                <c:pt idx="176">
                  <c:v>6.9690000000000082E-3</c:v>
                </c:pt>
                <c:pt idx="177">
                  <c:v>7.4070000000000091E-3</c:v>
                </c:pt>
                <c:pt idx="178">
                  <c:v>7.7670000000000022E-3</c:v>
                </c:pt>
                <c:pt idx="179">
                  <c:v>7.4200000000000091E-3</c:v>
                </c:pt>
                <c:pt idx="180">
                  <c:v>6.9770000000000101E-3</c:v>
                </c:pt>
                <c:pt idx="181">
                  <c:v>7.1530000000000014E-3</c:v>
                </c:pt>
                <c:pt idx="182">
                  <c:v>7.3280000000000012E-3</c:v>
                </c:pt>
                <c:pt idx="183">
                  <c:v>7.4310000000000166E-3</c:v>
                </c:pt>
                <c:pt idx="184">
                  <c:v>7.3750000000000083E-3</c:v>
                </c:pt>
                <c:pt idx="185">
                  <c:v>8.2440000000000013E-3</c:v>
                </c:pt>
                <c:pt idx="186">
                  <c:v>8.0590000000000175E-3</c:v>
                </c:pt>
                <c:pt idx="187">
                  <c:v>7.680000000000008E-3</c:v>
                </c:pt>
                <c:pt idx="188">
                  <c:v>6.726000000000008E-3</c:v>
                </c:pt>
                <c:pt idx="189">
                  <c:v>6.3870000000000012E-3</c:v>
                </c:pt>
                <c:pt idx="190">
                  <c:v>6.9620000000000072E-3</c:v>
                </c:pt>
                <c:pt idx="191">
                  <c:v>7.4800000000000118E-3</c:v>
                </c:pt>
                <c:pt idx="192">
                  <c:v>7.5810000000000122E-3</c:v>
                </c:pt>
                <c:pt idx="193">
                  <c:v>7.8080000000000076E-3</c:v>
                </c:pt>
                <c:pt idx="194">
                  <c:v>7.9160000000000098E-3</c:v>
                </c:pt>
                <c:pt idx="195">
                  <c:v>9.6270000000000036E-3</c:v>
                </c:pt>
                <c:pt idx="196">
                  <c:v>8.9530000000000165E-3</c:v>
                </c:pt>
                <c:pt idx="197">
                  <c:v>7.7350000000000101E-3</c:v>
                </c:pt>
                <c:pt idx="198">
                  <c:v>6.3050000000000024E-3</c:v>
                </c:pt>
                <c:pt idx="199">
                  <c:v>7.7210000000000091E-3</c:v>
                </c:pt>
                <c:pt idx="200">
                  <c:v>8.738000000000001E-3</c:v>
                </c:pt>
                <c:pt idx="201">
                  <c:v>7.5720000000000101E-3</c:v>
                </c:pt>
                <c:pt idx="202">
                  <c:v>6.1159999999999999E-3</c:v>
                </c:pt>
                <c:pt idx="203">
                  <c:v>6.7730000000000134E-3</c:v>
                </c:pt>
                <c:pt idx="204">
                  <c:v>7.9270000000000104E-3</c:v>
                </c:pt>
                <c:pt idx="205">
                  <c:v>8.1660000000000066E-3</c:v>
                </c:pt>
                <c:pt idx="206">
                  <c:v>8.1500000000000045E-3</c:v>
                </c:pt>
                <c:pt idx="207">
                  <c:v>8.8630000000000219E-3</c:v>
                </c:pt>
                <c:pt idx="208">
                  <c:v>8.3080000000000046E-3</c:v>
                </c:pt>
                <c:pt idx="209">
                  <c:v>9.063000000000019E-3</c:v>
                </c:pt>
                <c:pt idx="210">
                  <c:v>8.2970000000000006E-3</c:v>
                </c:pt>
                <c:pt idx="211">
                  <c:v>6.811000000000008E-3</c:v>
                </c:pt>
                <c:pt idx="212">
                  <c:v>6.6510000000000024E-3</c:v>
                </c:pt>
                <c:pt idx="213">
                  <c:v>6.3449999999999999E-3</c:v>
                </c:pt>
                <c:pt idx="214">
                  <c:v>6.8149999999999999E-3</c:v>
                </c:pt>
                <c:pt idx="215">
                  <c:v>7.9920000000000112E-3</c:v>
                </c:pt>
                <c:pt idx="216">
                  <c:v>7.7740000000000101E-3</c:v>
                </c:pt>
                <c:pt idx="217">
                  <c:v>6.7430000000000103E-3</c:v>
                </c:pt>
                <c:pt idx="218">
                  <c:v>7.6880000000000082E-3</c:v>
                </c:pt>
                <c:pt idx="219">
                  <c:v>9.3570000000000181E-3</c:v>
                </c:pt>
                <c:pt idx="220">
                  <c:v>9.4530000000000221E-3</c:v>
                </c:pt>
                <c:pt idx="221">
                  <c:v>8.6080000000000028E-3</c:v>
                </c:pt>
                <c:pt idx="222">
                  <c:v>7.7540000000000022E-3</c:v>
                </c:pt>
                <c:pt idx="223">
                  <c:v>6.7970000000000062E-3</c:v>
                </c:pt>
                <c:pt idx="224">
                  <c:v>6.8900000000000072E-3</c:v>
                </c:pt>
                <c:pt idx="225">
                  <c:v>7.130000000000007E-3</c:v>
                </c:pt>
                <c:pt idx="226">
                  <c:v>7.0790000000000124E-3</c:v>
                </c:pt>
                <c:pt idx="227">
                  <c:v>7.4330000000000134E-3</c:v>
                </c:pt>
                <c:pt idx="228">
                  <c:v>7.6910000000000034E-3</c:v>
                </c:pt>
                <c:pt idx="229">
                  <c:v>6.8330000000000092E-3</c:v>
                </c:pt>
                <c:pt idx="230">
                  <c:v>6.2580000000000092E-3</c:v>
                </c:pt>
                <c:pt idx="231">
                  <c:v>6.8870000000000034E-3</c:v>
                </c:pt>
                <c:pt idx="232">
                  <c:v>6.2170000000000012E-3</c:v>
                </c:pt>
                <c:pt idx="233">
                  <c:v>6.2440000000000013E-3</c:v>
                </c:pt>
                <c:pt idx="234">
                  <c:v>5.4090000000000102E-3</c:v>
                </c:pt>
                <c:pt idx="235">
                  <c:v>6.9610000000000123E-3</c:v>
                </c:pt>
                <c:pt idx="236">
                  <c:v>7.6040000000000023E-3</c:v>
                </c:pt>
                <c:pt idx="237">
                  <c:v>9.1140000000000006E-3</c:v>
                </c:pt>
                <c:pt idx="238">
                  <c:v>9.1420000000000008E-3</c:v>
                </c:pt>
                <c:pt idx="239">
                  <c:v>8.485000000000022E-3</c:v>
                </c:pt>
                <c:pt idx="240">
                  <c:v>7.4810000000000145E-3</c:v>
                </c:pt>
                <c:pt idx="241">
                  <c:v>6.9850000000000103E-3</c:v>
                </c:pt>
                <c:pt idx="242">
                  <c:v>6.2270000000000034E-3</c:v>
                </c:pt>
                <c:pt idx="243">
                  <c:v>7.3630000000000024E-3</c:v>
                </c:pt>
                <c:pt idx="244">
                  <c:v>9.5170000000000046E-3</c:v>
                </c:pt>
                <c:pt idx="245">
                  <c:v>9.7200000000000047E-3</c:v>
                </c:pt>
                <c:pt idx="246">
                  <c:v>7.9940000000000098E-3</c:v>
                </c:pt>
                <c:pt idx="247">
                  <c:v>6.1010000000000092E-3</c:v>
                </c:pt>
                <c:pt idx="248">
                  <c:v>6.0360000000000101E-3</c:v>
                </c:pt>
                <c:pt idx="249">
                  <c:v>6.6270000000000001E-3</c:v>
                </c:pt>
                <c:pt idx="251">
                  <c:v>1.0226000000000001E-2</c:v>
                </c:pt>
                <c:pt idx="252">
                  <c:v>1.0253E-2</c:v>
                </c:pt>
                <c:pt idx="253">
                  <c:v>1.0494000000000002E-2</c:v>
                </c:pt>
                <c:pt idx="254">
                  <c:v>1.0033E-2</c:v>
                </c:pt>
                <c:pt idx="255">
                  <c:v>1.0284000000000001E-2</c:v>
                </c:pt>
                <c:pt idx="256">
                  <c:v>1.0429000000000001E-2</c:v>
                </c:pt>
                <c:pt idx="257">
                  <c:v>1.0236E-2</c:v>
                </c:pt>
                <c:pt idx="258">
                  <c:v>1.1025999999999999E-2</c:v>
                </c:pt>
                <c:pt idx="259">
                  <c:v>1.1302000000000017E-2</c:v>
                </c:pt>
                <c:pt idx="260">
                  <c:v>1.0860000000000017E-2</c:v>
                </c:pt>
                <c:pt idx="261">
                  <c:v>1.0298E-2</c:v>
                </c:pt>
                <c:pt idx="262">
                  <c:v>1.0494000000000002E-2</c:v>
                </c:pt>
                <c:pt idx="263">
                  <c:v>1.0973000000000005E-2</c:v>
                </c:pt>
                <c:pt idx="264">
                  <c:v>1.0645000000000005E-2</c:v>
                </c:pt>
                <c:pt idx="265">
                  <c:v>1.0651000000000001E-2</c:v>
                </c:pt>
                <c:pt idx="266">
                  <c:v>1.1382000000000015E-2</c:v>
                </c:pt>
                <c:pt idx="267">
                  <c:v>1.1184000000000001E-2</c:v>
                </c:pt>
                <c:pt idx="268">
                  <c:v>1.2088000000000002E-2</c:v>
                </c:pt>
                <c:pt idx="269">
                  <c:v>1.1599999999999996E-2</c:v>
                </c:pt>
                <c:pt idx="270">
                  <c:v>1.1048000000000007E-2</c:v>
                </c:pt>
                <c:pt idx="271">
                  <c:v>1.0997000000000003E-2</c:v>
                </c:pt>
                <c:pt idx="272">
                  <c:v>1.1307000000000001E-2</c:v>
                </c:pt>
                <c:pt idx="273">
                  <c:v>1.0331000000000002E-2</c:v>
                </c:pt>
                <c:pt idx="274">
                  <c:v>1.0766000000000001E-2</c:v>
                </c:pt>
                <c:pt idx="275">
                  <c:v>1.1276000000000001E-2</c:v>
                </c:pt>
                <c:pt idx="276">
                  <c:v>1.0904000000000007E-2</c:v>
                </c:pt>
                <c:pt idx="277">
                  <c:v>1.1645000000000022E-2</c:v>
                </c:pt>
                <c:pt idx="278">
                  <c:v>1.2378999999999998E-2</c:v>
                </c:pt>
                <c:pt idx="279">
                  <c:v>1.0728000000000001E-2</c:v>
                </c:pt>
                <c:pt idx="280">
                  <c:v>9.1710000000000021E-3</c:v>
                </c:pt>
                <c:pt idx="281">
                  <c:v>8.9140000000000122E-3</c:v>
                </c:pt>
                <c:pt idx="282">
                  <c:v>9.4240000000000122E-3</c:v>
                </c:pt>
                <c:pt idx="283">
                  <c:v>9.3570000000000181E-3</c:v>
                </c:pt>
                <c:pt idx="284">
                  <c:v>1.0632000000000001E-2</c:v>
                </c:pt>
                <c:pt idx="285">
                  <c:v>1.1554999999999999E-2</c:v>
                </c:pt>
                <c:pt idx="286">
                  <c:v>1.2003000000000003E-2</c:v>
                </c:pt>
                <c:pt idx="287">
                  <c:v>1.180600000000002E-2</c:v>
                </c:pt>
                <c:pt idx="288">
                  <c:v>1.2256999999999988E-2</c:v>
                </c:pt>
                <c:pt idx="289">
                  <c:v>1.1558000000000002E-2</c:v>
                </c:pt>
                <c:pt idx="290">
                  <c:v>1.0919000000000002E-2</c:v>
                </c:pt>
                <c:pt idx="291">
                  <c:v>1.1096000000000003E-2</c:v>
                </c:pt>
                <c:pt idx="292">
                  <c:v>1.1341000000000023E-2</c:v>
                </c:pt>
                <c:pt idx="293">
                  <c:v>1.2050000000000002E-2</c:v>
                </c:pt>
                <c:pt idx="294">
                  <c:v>1.1441000000000017E-2</c:v>
                </c:pt>
                <c:pt idx="295">
                  <c:v>1.1376000000000002E-2</c:v>
                </c:pt>
                <c:pt idx="296">
                  <c:v>1.0453E-2</c:v>
                </c:pt>
                <c:pt idx="297">
                  <c:v>1.0351000000000001E-2</c:v>
                </c:pt>
                <c:pt idx="298">
                  <c:v>9.8420000000000139E-3</c:v>
                </c:pt>
                <c:pt idx="299">
                  <c:v>1.0148000000000001E-2</c:v>
                </c:pt>
                <c:pt idx="300">
                  <c:v>9.8080000000000025E-3</c:v>
                </c:pt>
                <c:pt idx="301">
                  <c:v>1.0588000000000005E-2</c:v>
                </c:pt>
                <c:pt idx="302">
                  <c:v>1.191000000000002E-2</c:v>
                </c:pt>
                <c:pt idx="303">
                  <c:v>1.2893999999999996E-2</c:v>
                </c:pt>
                <c:pt idx="304">
                  <c:v>1.2117999999999988E-2</c:v>
                </c:pt>
                <c:pt idx="305">
                  <c:v>1.2018999999999986E-2</c:v>
                </c:pt>
                <c:pt idx="306">
                  <c:v>1.0884000000000003E-2</c:v>
                </c:pt>
                <c:pt idx="307">
                  <c:v>1.0262000000000005E-2</c:v>
                </c:pt>
                <c:pt idx="308">
                  <c:v>9.8930000000000146E-3</c:v>
                </c:pt>
                <c:pt idx="309">
                  <c:v>1.0641000000000001E-2</c:v>
                </c:pt>
                <c:pt idx="310">
                  <c:v>1.0272999999999996E-2</c:v>
                </c:pt>
                <c:pt idx="311">
                  <c:v>1.0225000000000001E-2</c:v>
                </c:pt>
                <c:pt idx="312">
                  <c:v>1.1209999999999999E-2</c:v>
                </c:pt>
                <c:pt idx="313">
                  <c:v>1.1522000000000015E-2</c:v>
                </c:pt>
                <c:pt idx="314">
                  <c:v>1.0347000000000005E-2</c:v>
                </c:pt>
                <c:pt idx="315">
                  <c:v>1.0847000000000009E-2</c:v>
                </c:pt>
                <c:pt idx="316">
                  <c:v>1.0936E-2</c:v>
                </c:pt>
                <c:pt idx="317">
                  <c:v>1.0617E-2</c:v>
                </c:pt>
                <c:pt idx="318">
                  <c:v>1.0632000000000001E-2</c:v>
                </c:pt>
                <c:pt idx="319">
                  <c:v>1.0333999999999998E-2</c:v>
                </c:pt>
                <c:pt idx="320">
                  <c:v>1.0097999999999998E-2</c:v>
                </c:pt>
                <c:pt idx="321">
                  <c:v>1.0593999999999998E-2</c:v>
                </c:pt>
                <c:pt idx="322">
                  <c:v>1.1219000000000003E-2</c:v>
                </c:pt>
                <c:pt idx="323">
                  <c:v>1.1163000000000011E-2</c:v>
                </c:pt>
                <c:pt idx="324">
                  <c:v>1.1405000000000016E-2</c:v>
                </c:pt>
                <c:pt idx="325">
                  <c:v>1.1271000000000005E-2</c:v>
                </c:pt>
                <c:pt idx="326">
                  <c:v>1.0555999999999998E-2</c:v>
                </c:pt>
                <c:pt idx="327">
                  <c:v>1.0371000000000002E-2</c:v>
                </c:pt>
                <c:pt idx="328">
                  <c:v>1.1459000000000002E-2</c:v>
                </c:pt>
                <c:pt idx="329">
                  <c:v>1.1417999999999998E-2</c:v>
                </c:pt>
                <c:pt idx="330">
                  <c:v>1.0753000000000002E-2</c:v>
                </c:pt>
                <c:pt idx="331">
                  <c:v>1.0026999999999998E-2</c:v>
                </c:pt>
                <c:pt idx="332">
                  <c:v>1.0463999999999999E-2</c:v>
                </c:pt>
                <c:pt idx="333">
                  <c:v>9.7890000000000026E-3</c:v>
                </c:pt>
                <c:pt idx="334">
                  <c:v>1.0770000000000005E-2</c:v>
                </c:pt>
                <c:pt idx="335">
                  <c:v>1.0836000000000002E-2</c:v>
                </c:pt>
                <c:pt idx="336">
                  <c:v>1.1005000000000001E-2</c:v>
                </c:pt>
                <c:pt idx="337">
                  <c:v>1.1132000000000001E-2</c:v>
                </c:pt>
                <c:pt idx="338">
                  <c:v>1.1089999999999999E-2</c:v>
                </c:pt>
                <c:pt idx="339">
                  <c:v>1.1208000000000001E-2</c:v>
                </c:pt>
                <c:pt idx="340">
                  <c:v>1.1317000000000001E-2</c:v>
                </c:pt>
                <c:pt idx="341">
                  <c:v>1.0203000000000005E-2</c:v>
                </c:pt>
                <c:pt idx="342">
                  <c:v>9.8550000000000304E-3</c:v>
                </c:pt>
                <c:pt idx="343">
                  <c:v>1.0200000000000009E-2</c:v>
                </c:pt>
                <c:pt idx="344">
                  <c:v>1.1326000000000001E-2</c:v>
                </c:pt>
                <c:pt idx="345">
                  <c:v>1.1708000000000014E-2</c:v>
                </c:pt>
                <c:pt idx="346">
                  <c:v>1.2152999999999994E-2</c:v>
                </c:pt>
                <c:pt idx="347">
                  <c:v>1.1801000000000023E-2</c:v>
                </c:pt>
                <c:pt idx="348">
                  <c:v>1.2018999999999986E-2</c:v>
                </c:pt>
                <c:pt idx="349">
                  <c:v>1.2031999999999998E-2</c:v>
                </c:pt>
                <c:pt idx="350">
                  <c:v>1.1235000000000005E-2</c:v>
                </c:pt>
                <c:pt idx="351">
                  <c:v>1.1093000000000002E-2</c:v>
                </c:pt>
                <c:pt idx="352">
                  <c:v>1.0272999999999996E-2</c:v>
                </c:pt>
                <c:pt idx="353">
                  <c:v>9.8670000000000146E-3</c:v>
                </c:pt>
                <c:pt idx="354">
                  <c:v>1.0692000000000002E-2</c:v>
                </c:pt>
                <c:pt idx="355">
                  <c:v>9.6000000000000044E-3</c:v>
                </c:pt>
                <c:pt idx="356">
                  <c:v>8.7260000000000046E-3</c:v>
                </c:pt>
                <c:pt idx="357">
                  <c:v>9.5620000000000184E-3</c:v>
                </c:pt>
                <c:pt idx="358">
                  <c:v>1.1439000000000001E-2</c:v>
                </c:pt>
                <c:pt idx="359">
                  <c:v>1.2751999999999998E-2</c:v>
                </c:pt>
                <c:pt idx="360">
                  <c:v>1.2392E-2</c:v>
                </c:pt>
                <c:pt idx="361">
                  <c:v>1.2001000000000001E-2</c:v>
                </c:pt>
                <c:pt idx="362">
                  <c:v>1.2041000000000001E-2</c:v>
                </c:pt>
                <c:pt idx="363">
                  <c:v>1.2002000000000002E-2</c:v>
                </c:pt>
                <c:pt idx="364">
                  <c:v>1.0883000000000018E-2</c:v>
                </c:pt>
                <c:pt idx="365">
                  <c:v>1.0395E-2</c:v>
                </c:pt>
                <c:pt idx="366">
                  <c:v>1.1133000000000002E-2</c:v>
                </c:pt>
                <c:pt idx="367">
                  <c:v>1.2192E-2</c:v>
                </c:pt>
                <c:pt idx="368">
                  <c:v>1.344000000000002E-2</c:v>
                </c:pt>
                <c:pt idx="369">
                  <c:v>1.2508000000000003E-2</c:v>
                </c:pt>
                <c:pt idx="370">
                  <c:v>1.1736000000000005E-2</c:v>
                </c:pt>
                <c:pt idx="371">
                  <c:v>1.194500000000002E-2</c:v>
                </c:pt>
                <c:pt idx="372">
                  <c:v>1.1463000000000013E-2</c:v>
                </c:pt>
                <c:pt idx="373">
                  <c:v>1.1845000000000019E-2</c:v>
                </c:pt>
                <c:pt idx="374">
                  <c:v>1.1575999999999999E-2</c:v>
                </c:pt>
                <c:pt idx="375">
                  <c:v>1.0383999999999999E-2</c:v>
                </c:pt>
                <c:pt idx="376">
                  <c:v>9.7770000000000027E-3</c:v>
                </c:pt>
                <c:pt idx="377">
                  <c:v>1.0246999999999999E-2</c:v>
                </c:pt>
                <c:pt idx="378">
                  <c:v>1.0267000000000005E-2</c:v>
                </c:pt>
                <c:pt idx="379">
                  <c:v>1.0802000000000013E-2</c:v>
                </c:pt>
                <c:pt idx="380">
                  <c:v>1.0867999999999999E-2</c:v>
                </c:pt>
                <c:pt idx="381">
                  <c:v>1.0983000000000003E-2</c:v>
                </c:pt>
                <c:pt idx="382">
                  <c:v>1.0422000000000009E-2</c:v>
                </c:pt>
                <c:pt idx="383">
                  <c:v>1.0557E-2</c:v>
                </c:pt>
                <c:pt idx="384">
                  <c:v>1.0715000000000001E-2</c:v>
                </c:pt>
                <c:pt idx="385">
                  <c:v>9.9750000000000238E-3</c:v>
                </c:pt>
                <c:pt idx="386">
                  <c:v>9.8880000000000044E-3</c:v>
                </c:pt>
                <c:pt idx="387">
                  <c:v>1.0331999999999996E-2</c:v>
                </c:pt>
                <c:pt idx="388">
                  <c:v>1.2552000000000001E-2</c:v>
                </c:pt>
                <c:pt idx="389">
                  <c:v>1.1315000000000002E-2</c:v>
                </c:pt>
                <c:pt idx="390">
                  <c:v>1.0319999999999998E-2</c:v>
                </c:pt>
                <c:pt idx="391">
                  <c:v>9.6900000000000024E-3</c:v>
                </c:pt>
                <c:pt idx="392">
                  <c:v>9.8700000000000159E-3</c:v>
                </c:pt>
                <c:pt idx="393">
                  <c:v>1.1183000000000016E-2</c:v>
                </c:pt>
                <c:pt idx="394">
                  <c:v>1.2089000000000001E-2</c:v>
                </c:pt>
                <c:pt idx="395">
                  <c:v>1.1674000000000007E-2</c:v>
                </c:pt>
                <c:pt idx="396">
                  <c:v>1.1560000000000023E-2</c:v>
                </c:pt>
                <c:pt idx="397">
                  <c:v>1.104100000000002E-2</c:v>
                </c:pt>
                <c:pt idx="398">
                  <c:v>1.1230000000000007E-2</c:v>
                </c:pt>
                <c:pt idx="399">
                  <c:v>1.1136000000000005E-2</c:v>
                </c:pt>
                <c:pt idx="400">
                  <c:v>1.1010000000000002E-2</c:v>
                </c:pt>
                <c:pt idx="401">
                  <c:v>9.9500000000000161E-3</c:v>
                </c:pt>
                <c:pt idx="402">
                  <c:v>9.2060000000000024E-3</c:v>
                </c:pt>
                <c:pt idx="403">
                  <c:v>1.1475000000000003E-2</c:v>
                </c:pt>
                <c:pt idx="404">
                  <c:v>1.0958000000000001E-2</c:v>
                </c:pt>
                <c:pt idx="405">
                  <c:v>1.1188000000000005E-2</c:v>
                </c:pt>
                <c:pt idx="406">
                  <c:v>1.1756000000000003E-2</c:v>
                </c:pt>
                <c:pt idx="407">
                  <c:v>1.0860000000000017E-2</c:v>
                </c:pt>
                <c:pt idx="408">
                  <c:v>9.9600000000000192E-3</c:v>
                </c:pt>
                <c:pt idx="409">
                  <c:v>9.8210000000000068E-3</c:v>
                </c:pt>
                <c:pt idx="410">
                  <c:v>9.6240000000000006E-3</c:v>
                </c:pt>
                <c:pt idx="411">
                  <c:v>9.5530000000000163E-3</c:v>
                </c:pt>
                <c:pt idx="412">
                  <c:v>9.2840000000000006E-3</c:v>
                </c:pt>
                <c:pt idx="413">
                  <c:v>9.3640000000000147E-3</c:v>
                </c:pt>
                <c:pt idx="414">
                  <c:v>1.0522000000000005E-2</c:v>
                </c:pt>
                <c:pt idx="415">
                  <c:v>1.0888999999999999E-2</c:v>
                </c:pt>
                <c:pt idx="416">
                  <c:v>1.1372999999999999E-2</c:v>
                </c:pt>
                <c:pt idx="417">
                  <c:v>1.1018999999999998E-2</c:v>
                </c:pt>
                <c:pt idx="418">
                  <c:v>1.1161000000000018E-2</c:v>
                </c:pt>
                <c:pt idx="419">
                  <c:v>1.1361000000000019E-2</c:v>
                </c:pt>
                <c:pt idx="420">
                  <c:v>1.2041000000000001E-2</c:v>
                </c:pt>
                <c:pt idx="421">
                  <c:v>1.2734000000000001E-2</c:v>
                </c:pt>
                <c:pt idx="422">
                  <c:v>1.4220999999999999E-2</c:v>
                </c:pt>
                <c:pt idx="423">
                  <c:v>1.4968000000000002E-2</c:v>
                </c:pt>
                <c:pt idx="424">
                  <c:v>1.4182000000000005E-2</c:v>
                </c:pt>
                <c:pt idx="425">
                  <c:v>1.4729000000000001E-2</c:v>
                </c:pt>
                <c:pt idx="426">
                  <c:v>1.4032999999999988E-2</c:v>
                </c:pt>
                <c:pt idx="427">
                  <c:v>1.3726000000000019E-2</c:v>
                </c:pt>
                <c:pt idx="428">
                  <c:v>1.3668000000000003E-2</c:v>
                </c:pt>
                <c:pt idx="429">
                  <c:v>1.3518000000000002E-2</c:v>
                </c:pt>
                <c:pt idx="430">
                  <c:v>1.4355999999999996E-2</c:v>
                </c:pt>
                <c:pt idx="431">
                  <c:v>1.5040000000000013E-2</c:v>
                </c:pt>
                <c:pt idx="432">
                  <c:v>1.5744000000000011E-2</c:v>
                </c:pt>
                <c:pt idx="433">
                  <c:v>1.4768999999999996E-2</c:v>
                </c:pt>
                <c:pt idx="434">
                  <c:v>1.3679000000000002E-2</c:v>
                </c:pt>
                <c:pt idx="435">
                  <c:v>1.3258000000000001E-2</c:v>
                </c:pt>
                <c:pt idx="436">
                  <c:v>1.2586000000000003E-2</c:v>
                </c:pt>
                <c:pt idx="437">
                  <c:v>1.3845000000000015E-2</c:v>
                </c:pt>
                <c:pt idx="438">
                  <c:v>1.4674999999999994E-2</c:v>
                </c:pt>
                <c:pt idx="439">
                  <c:v>1.4855999999999998E-2</c:v>
                </c:pt>
                <c:pt idx="440">
                  <c:v>1.5178000000000001E-2</c:v>
                </c:pt>
                <c:pt idx="441">
                  <c:v>1.6211000000000007E-2</c:v>
                </c:pt>
                <c:pt idx="442">
                  <c:v>1.7918000000000003E-2</c:v>
                </c:pt>
                <c:pt idx="443">
                  <c:v>1.8926000000000023E-2</c:v>
                </c:pt>
                <c:pt idx="444">
                  <c:v>1.7655000000000004E-2</c:v>
                </c:pt>
                <c:pt idx="445">
                  <c:v>1.7133000000000002E-2</c:v>
                </c:pt>
                <c:pt idx="446">
                  <c:v>1.872900000000002E-2</c:v>
                </c:pt>
                <c:pt idx="447">
                  <c:v>2.0546999999999989E-2</c:v>
                </c:pt>
                <c:pt idx="448">
                  <c:v>1.9091000000000007E-2</c:v>
                </c:pt>
                <c:pt idx="449">
                  <c:v>1.8098000000000003E-2</c:v>
                </c:pt>
                <c:pt idx="450">
                  <c:v>1.6806000000000022E-2</c:v>
                </c:pt>
                <c:pt idx="451">
                  <c:v>1.622100000000002E-2</c:v>
                </c:pt>
                <c:pt idx="452">
                  <c:v>1.5859999999999999E-2</c:v>
                </c:pt>
                <c:pt idx="453">
                  <c:v>1.5923000000000024E-2</c:v>
                </c:pt>
                <c:pt idx="454">
                  <c:v>1.7205000000000008E-2</c:v>
                </c:pt>
                <c:pt idx="455">
                  <c:v>1.8289000000000021E-2</c:v>
                </c:pt>
                <c:pt idx="456">
                  <c:v>1.7735000000000004E-2</c:v>
                </c:pt>
                <c:pt idx="457">
                  <c:v>1.7732000000000005E-2</c:v>
                </c:pt>
                <c:pt idx="458">
                  <c:v>1.7679000000000004E-2</c:v>
                </c:pt>
                <c:pt idx="459">
                  <c:v>1.7595000000000003E-2</c:v>
                </c:pt>
                <c:pt idx="460">
                  <c:v>1.694600000000002E-2</c:v>
                </c:pt>
                <c:pt idx="461">
                  <c:v>1.7346000000000007E-2</c:v>
                </c:pt>
                <c:pt idx="462">
                  <c:v>1.5671000000000001E-2</c:v>
                </c:pt>
                <c:pt idx="463">
                  <c:v>1.5472000000000001E-2</c:v>
                </c:pt>
                <c:pt idx="464">
                  <c:v>1.6489000000000007E-2</c:v>
                </c:pt>
                <c:pt idx="465">
                  <c:v>1.693200000000002E-2</c:v>
                </c:pt>
                <c:pt idx="466">
                  <c:v>1.7316000000000005E-2</c:v>
                </c:pt>
                <c:pt idx="467">
                  <c:v>1.8306000000000003E-2</c:v>
                </c:pt>
                <c:pt idx="468">
                  <c:v>1.8650000000000021E-2</c:v>
                </c:pt>
                <c:pt idx="469">
                  <c:v>1.8572999999999999E-2</c:v>
                </c:pt>
                <c:pt idx="470">
                  <c:v>1.8199000000000003E-2</c:v>
                </c:pt>
                <c:pt idx="471">
                  <c:v>1.8187000000000005E-2</c:v>
                </c:pt>
                <c:pt idx="472">
                  <c:v>1.7881000000000022E-2</c:v>
                </c:pt>
                <c:pt idx="473">
                  <c:v>1.6315000000000003E-2</c:v>
                </c:pt>
                <c:pt idx="474">
                  <c:v>1.7276000000000003E-2</c:v>
                </c:pt>
                <c:pt idx="475">
                  <c:v>1.8259000000000001E-2</c:v>
                </c:pt>
                <c:pt idx="476">
                  <c:v>1.9477999999999999E-2</c:v>
                </c:pt>
                <c:pt idx="477">
                  <c:v>1.9258999999999998E-2</c:v>
                </c:pt>
                <c:pt idx="478">
                  <c:v>1.8447000000000026E-2</c:v>
                </c:pt>
                <c:pt idx="479">
                  <c:v>1.5925000000000026E-2</c:v>
                </c:pt>
                <c:pt idx="480">
                  <c:v>1.5427000000000003E-2</c:v>
                </c:pt>
                <c:pt idx="481">
                  <c:v>1.5758999999999999E-2</c:v>
                </c:pt>
                <c:pt idx="482">
                  <c:v>1.5535999999999998E-2</c:v>
                </c:pt>
                <c:pt idx="483">
                  <c:v>1.6290000000000002E-2</c:v>
                </c:pt>
                <c:pt idx="484">
                  <c:v>1.6773000000000021E-2</c:v>
                </c:pt>
                <c:pt idx="485">
                  <c:v>1.5806000000000021E-2</c:v>
                </c:pt>
                <c:pt idx="486">
                  <c:v>1.5375000000000003E-2</c:v>
                </c:pt>
                <c:pt idx="487">
                  <c:v>1.6600000000000031E-2</c:v>
                </c:pt>
                <c:pt idx="488">
                  <c:v>1.7384000000000007E-2</c:v>
                </c:pt>
                <c:pt idx="489">
                  <c:v>1.7093000000000004E-2</c:v>
                </c:pt>
                <c:pt idx="490">
                  <c:v>1.6494999999999999E-2</c:v>
                </c:pt>
                <c:pt idx="491">
                  <c:v>1.655000000000002E-2</c:v>
                </c:pt>
                <c:pt idx="492">
                  <c:v>1.7073000000000005E-2</c:v>
                </c:pt>
                <c:pt idx="493">
                  <c:v>1.8427000000000009E-2</c:v>
                </c:pt>
                <c:pt idx="494">
                  <c:v>1.8324000000000021E-2</c:v>
                </c:pt>
                <c:pt idx="495">
                  <c:v>1.820200000000002E-2</c:v>
                </c:pt>
                <c:pt idx="496">
                  <c:v>1.7978000000000004E-2</c:v>
                </c:pt>
                <c:pt idx="497">
                  <c:v>1.7667000000000002E-2</c:v>
                </c:pt>
                <c:pt idx="498">
                  <c:v>1.788300000000002E-2</c:v>
                </c:pt>
                <c:pt idx="499">
                  <c:v>1.6840000000000029E-2</c:v>
                </c:pt>
                <c:pt idx="500">
                  <c:v>1.6260000000000024E-2</c:v>
                </c:pt>
                <c:pt idx="502">
                  <c:v>6.7630000000000034E-3</c:v>
                </c:pt>
                <c:pt idx="503">
                  <c:v>7.4850000000000116E-3</c:v>
                </c:pt>
                <c:pt idx="504">
                  <c:v>7.9720000000000121E-3</c:v>
                </c:pt>
                <c:pt idx="505">
                  <c:v>7.6770000000000024E-3</c:v>
                </c:pt>
                <c:pt idx="506">
                  <c:v>7.8530000000000093E-3</c:v>
                </c:pt>
                <c:pt idx="507">
                  <c:v>7.7620000000000024E-3</c:v>
                </c:pt>
                <c:pt idx="508">
                  <c:v>8.2730000000000008E-3</c:v>
                </c:pt>
                <c:pt idx="509">
                  <c:v>8.1520000000000221E-3</c:v>
                </c:pt>
                <c:pt idx="510">
                  <c:v>7.3630000000000024E-3</c:v>
                </c:pt>
                <c:pt idx="511">
                  <c:v>6.5120000000000013E-3</c:v>
                </c:pt>
                <c:pt idx="512">
                  <c:v>7.5540000000000034E-3</c:v>
                </c:pt>
                <c:pt idx="513">
                  <c:v>8.2850000000000024E-3</c:v>
                </c:pt>
                <c:pt idx="514">
                  <c:v>8.201E-3</c:v>
                </c:pt>
                <c:pt idx="515">
                  <c:v>7.6620000000000013E-3</c:v>
                </c:pt>
                <c:pt idx="516">
                  <c:v>8.2300000000000029E-3</c:v>
                </c:pt>
                <c:pt idx="517">
                  <c:v>7.8370000000000106E-3</c:v>
                </c:pt>
                <c:pt idx="518">
                  <c:v>6.6040000000000014E-3</c:v>
                </c:pt>
                <c:pt idx="519">
                  <c:v>6.6160000000000012E-3</c:v>
                </c:pt>
                <c:pt idx="520">
                  <c:v>7.487000000000011E-3</c:v>
                </c:pt>
                <c:pt idx="521">
                  <c:v>8.6460000000000026E-3</c:v>
                </c:pt>
                <c:pt idx="522">
                  <c:v>9.542000000000014E-3</c:v>
                </c:pt>
                <c:pt idx="523">
                  <c:v>8.4130000000000125E-3</c:v>
                </c:pt>
                <c:pt idx="524">
                  <c:v>7.2790000000000138E-3</c:v>
                </c:pt>
                <c:pt idx="525">
                  <c:v>6.3500000000000023E-3</c:v>
                </c:pt>
                <c:pt idx="526">
                  <c:v>7.1290000000000034E-3</c:v>
                </c:pt>
                <c:pt idx="527">
                  <c:v>6.6190000000000034E-3</c:v>
                </c:pt>
                <c:pt idx="528">
                  <c:v>7.1020000000000024E-3</c:v>
                </c:pt>
                <c:pt idx="529">
                  <c:v>6.9070000000000034E-3</c:v>
                </c:pt>
                <c:pt idx="530">
                  <c:v>7.7510000000000122E-3</c:v>
                </c:pt>
                <c:pt idx="531">
                  <c:v>7.3170000000000023E-3</c:v>
                </c:pt>
                <c:pt idx="532">
                  <c:v>7.0540000000000012E-3</c:v>
                </c:pt>
                <c:pt idx="533">
                  <c:v>6.8310000000000124E-3</c:v>
                </c:pt>
                <c:pt idx="534">
                  <c:v>8.0470000000000003E-3</c:v>
                </c:pt>
                <c:pt idx="535">
                  <c:v>9.2120000000000066E-3</c:v>
                </c:pt>
                <c:pt idx="536">
                  <c:v>9.5020000000000139E-3</c:v>
                </c:pt>
                <c:pt idx="537">
                  <c:v>9.4020000000000162E-3</c:v>
                </c:pt>
                <c:pt idx="538">
                  <c:v>8.713000000000002E-3</c:v>
                </c:pt>
                <c:pt idx="539">
                  <c:v>9.0530000000000142E-3</c:v>
                </c:pt>
                <c:pt idx="540">
                  <c:v>7.9120000000000093E-3</c:v>
                </c:pt>
                <c:pt idx="541">
                  <c:v>6.8050000000000072E-3</c:v>
                </c:pt>
                <c:pt idx="542">
                  <c:v>5.7400000000000072E-3</c:v>
                </c:pt>
                <c:pt idx="543">
                  <c:v>6.1130000000000012E-3</c:v>
                </c:pt>
                <c:pt idx="544">
                  <c:v>7.0540000000000012E-3</c:v>
                </c:pt>
                <c:pt idx="545">
                  <c:v>7.9460000000000138E-3</c:v>
                </c:pt>
                <c:pt idx="546">
                  <c:v>8.1790000000000144E-3</c:v>
                </c:pt>
                <c:pt idx="547">
                  <c:v>8.3780000000000122E-3</c:v>
                </c:pt>
                <c:pt idx="548">
                  <c:v>9.1010000000000067E-3</c:v>
                </c:pt>
                <c:pt idx="549">
                  <c:v>9.9800000000000218E-3</c:v>
                </c:pt>
                <c:pt idx="550">
                  <c:v>9.0540000000000065E-3</c:v>
                </c:pt>
                <c:pt idx="551">
                  <c:v>8.3200000000000045E-3</c:v>
                </c:pt>
                <c:pt idx="552">
                  <c:v>7.4700000000000122E-3</c:v>
                </c:pt>
                <c:pt idx="553">
                  <c:v>8.1230000000000017E-3</c:v>
                </c:pt>
                <c:pt idx="554">
                  <c:v>1.0263000000000001E-2</c:v>
                </c:pt>
                <c:pt idx="555">
                  <c:v>1.2462000000000003E-2</c:v>
                </c:pt>
                <c:pt idx="556">
                  <c:v>1.1632999999999999E-2</c:v>
                </c:pt>
                <c:pt idx="557">
                  <c:v>1.1530000000000018E-2</c:v>
                </c:pt>
                <c:pt idx="558">
                  <c:v>1.0756999999999996E-2</c:v>
                </c:pt>
                <c:pt idx="559">
                  <c:v>1.0645999999999999E-2</c:v>
                </c:pt>
                <c:pt idx="560">
                  <c:v>1.1124000000000005E-2</c:v>
                </c:pt>
                <c:pt idx="561">
                  <c:v>1.1376000000000002E-2</c:v>
                </c:pt>
                <c:pt idx="562">
                  <c:v>1.1067000000000007E-2</c:v>
                </c:pt>
                <c:pt idx="563">
                  <c:v>1.0652000000000003E-2</c:v>
                </c:pt>
                <c:pt idx="564">
                  <c:v>1.1788000000000017E-2</c:v>
                </c:pt>
                <c:pt idx="565">
                  <c:v>1.1514000000000003E-2</c:v>
                </c:pt>
                <c:pt idx="566">
                  <c:v>1.0307999999999998E-2</c:v>
                </c:pt>
                <c:pt idx="567">
                  <c:v>7.9470000000000113E-3</c:v>
                </c:pt>
                <c:pt idx="568">
                  <c:v>8.5180000000000047E-3</c:v>
                </c:pt>
                <c:pt idx="569">
                  <c:v>9.4070000000000143E-3</c:v>
                </c:pt>
                <c:pt idx="570">
                  <c:v>1.0376999999999996E-2</c:v>
                </c:pt>
                <c:pt idx="571">
                  <c:v>9.8350000000000225E-3</c:v>
                </c:pt>
                <c:pt idx="572">
                  <c:v>1.0082000000000002E-2</c:v>
                </c:pt>
                <c:pt idx="573">
                  <c:v>1.1756000000000003E-2</c:v>
                </c:pt>
                <c:pt idx="574">
                  <c:v>1.1890000000000013E-2</c:v>
                </c:pt>
                <c:pt idx="575">
                  <c:v>1.0936E-2</c:v>
                </c:pt>
                <c:pt idx="576">
                  <c:v>8.8390000000000048E-3</c:v>
                </c:pt>
                <c:pt idx="577">
                  <c:v>9.727000000000003E-3</c:v>
                </c:pt>
                <c:pt idx="578">
                  <c:v>1.0220999999999999E-2</c:v>
                </c:pt>
                <c:pt idx="579">
                  <c:v>1.1110999999999999E-2</c:v>
                </c:pt>
                <c:pt idx="580">
                  <c:v>1.1731000000000005E-2</c:v>
                </c:pt>
                <c:pt idx="581">
                  <c:v>1.1504000000000019E-2</c:v>
                </c:pt>
                <c:pt idx="582">
                  <c:v>1.1453000000000001E-2</c:v>
                </c:pt>
                <c:pt idx="583">
                  <c:v>1.0524000000000007E-2</c:v>
                </c:pt>
                <c:pt idx="584">
                  <c:v>1.0173E-2</c:v>
                </c:pt>
                <c:pt idx="585">
                  <c:v>1.0647999999999999E-2</c:v>
                </c:pt>
                <c:pt idx="586">
                  <c:v>1.0751999999999998E-2</c:v>
                </c:pt>
                <c:pt idx="587">
                  <c:v>1.0561000000000001E-2</c:v>
                </c:pt>
                <c:pt idx="588">
                  <c:v>1.1514000000000003E-2</c:v>
                </c:pt>
                <c:pt idx="589">
                  <c:v>1.0737999999999998E-2</c:v>
                </c:pt>
                <c:pt idx="590">
                  <c:v>1.0590000000000002E-2</c:v>
                </c:pt>
                <c:pt idx="591">
                  <c:v>1.0319E-2</c:v>
                </c:pt>
                <c:pt idx="592">
                  <c:v>1.0063000000000002E-2</c:v>
                </c:pt>
                <c:pt idx="593">
                  <c:v>1.0382000000000013E-2</c:v>
                </c:pt>
                <c:pt idx="594">
                  <c:v>1.1341000000000023E-2</c:v>
                </c:pt>
                <c:pt idx="595">
                  <c:v>1.0933000000000003E-2</c:v>
                </c:pt>
                <c:pt idx="596">
                  <c:v>1.0567999999999999E-2</c:v>
                </c:pt>
                <c:pt idx="597">
                  <c:v>1.0296999999999994E-2</c:v>
                </c:pt>
                <c:pt idx="598">
                  <c:v>1.1637000000000003E-2</c:v>
                </c:pt>
                <c:pt idx="599">
                  <c:v>1.1450999999999999E-2</c:v>
                </c:pt>
                <c:pt idx="600">
                  <c:v>1.1004000000000016E-2</c:v>
                </c:pt>
                <c:pt idx="601">
                  <c:v>1.0427000000000002E-2</c:v>
                </c:pt>
                <c:pt idx="602">
                  <c:v>9.6610000000000047E-3</c:v>
                </c:pt>
                <c:pt idx="603">
                  <c:v>9.3930000000000142E-3</c:v>
                </c:pt>
                <c:pt idx="604">
                  <c:v>9.7960000000000026E-3</c:v>
                </c:pt>
                <c:pt idx="605">
                  <c:v>1.0392E-2</c:v>
                </c:pt>
                <c:pt idx="606">
                  <c:v>9.2780000000000033E-3</c:v>
                </c:pt>
                <c:pt idx="607">
                  <c:v>9.1090000000000025E-3</c:v>
                </c:pt>
                <c:pt idx="608">
                  <c:v>9.1550000000000242E-3</c:v>
                </c:pt>
                <c:pt idx="609">
                  <c:v>8.2920000000000025E-3</c:v>
                </c:pt>
                <c:pt idx="610">
                  <c:v>9.1630000000000045E-3</c:v>
                </c:pt>
                <c:pt idx="611">
                  <c:v>1.0728000000000001E-2</c:v>
                </c:pt>
                <c:pt idx="612">
                  <c:v>1.0986000000000001E-2</c:v>
                </c:pt>
                <c:pt idx="613">
                  <c:v>1.1113000000000001E-2</c:v>
                </c:pt>
                <c:pt idx="614">
                  <c:v>1.0904000000000007E-2</c:v>
                </c:pt>
                <c:pt idx="615">
                  <c:v>1.1122000000000017E-2</c:v>
                </c:pt>
                <c:pt idx="616">
                  <c:v>9.6960000000000067E-3</c:v>
                </c:pt>
                <c:pt idx="617">
                  <c:v>8.5870000000000044E-3</c:v>
                </c:pt>
                <c:pt idx="618">
                  <c:v>7.8279999999999999E-3</c:v>
                </c:pt>
                <c:pt idx="619">
                  <c:v>9.3620000000000266E-3</c:v>
                </c:pt>
                <c:pt idx="620">
                  <c:v>1.1771000000000005E-2</c:v>
                </c:pt>
                <c:pt idx="621">
                  <c:v>1.3037999999999998E-2</c:v>
                </c:pt>
                <c:pt idx="622">
                  <c:v>1.3648000000000018E-2</c:v>
                </c:pt>
                <c:pt idx="623">
                  <c:v>1.4216999999999988E-2</c:v>
                </c:pt>
                <c:pt idx="624">
                  <c:v>1.4267999999999998E-2</c:v>
                </c:pt>
                <c:pt idx="625">
                  <c:v>1.3998999999999999E-2</c:v>
                </c:pt>
                <c:pt idx="626">
                  <c:v>1.3427000000000003E-2</c:v>
                </c:pt>
                <c:pt idx="627">
                  <c:v>1.3376000000000001E-2</c:v>
                </c:pt>
                <c:pt idx="628">
                  <c:v>1.4454000000000002E-2</c:v>
                </c:pt>
                <c:pt idx="629">
                  <c:v>1.4741000000000013E-2</c:v>
                </c:pt>
                <c:pt idx="630">
                  <c:v>1.4694E-2</c:v>
                </c:pt>
                <c:pt idx="631">
                  <c:v>1.3799000000000002E-2</c:v>
                </c:pt>
                <c:pt idx="632">
                  <c:v>1.3840000000000022E-2</c:v>
                </c:pt>
                <c:pt idx="633">
                  <c:v>1.3827000000000018E-2</c:v>
                </c:pt>
                <c:pt idx="634">
                  <c:v>1.2799E-2</c:v>
                </c:pt>
                <c:pt idx="635">
                  <c:v>1.1556000000000007E-2</c:v>
                </c:pt>
                <c:pt idx="636">
                  <c:v>1.1478000000000002E-2</c:v>
                </c:pt>
                <c:pt idx="637">
                  <c:v>1.2886000000000005E-2</c:v>
                </c:pt>
                <c:pt idx="638">
                  <c:v>1.4447000000000003E-2</c:v>
                </c:pt>
                <c:pt idx="639">
                  <c:v>1.5008000000000002E-2</c:v>
                </c:pt>
                <c:pt idx="640">
                  <c:v>1.5158999999999994E-2</c:v>
                </c:pt>
                <c:pt idx="641">
                  <c:v>1.5134999999999996E-2</c:v>
                </c:pt>
                <c:pt idx="642">
                  <c:v>1.4818999999999988E-2</c:v>
                </c:pt>
                <c:pt idx="643">
                  <c:v>1.3953000000000005E-2</c:v>
                </c:pt>
                <c:pt idx="644">
                  <c:v>1.3023000000000015E-2</c:v>
                </c:pt>
                <c:pt idx="645">
                  <c:v>1.4245000000000001E-2</c:v>
                </c:pt>
                <c:pt idx="646">
                  <c:v>1.5464000000000018E-2</c:v>
                </c:pt>
                <c:pt idx="647">
                  <c:v>1.4508999999999998E-2</c:v>
                </c:pt>
                <c:pt idx="648">
                  <c:v>1.3176999999999998E-2</c:v>
                </c:pt>
                <c:pt idx="649">
                  <c:v>1.3435000000000002E-2</c:v>
                </c:pt>
                <c:pt idx="650">
                  <c:v>1.3984000000000021E-2</c:v>
                </c:pt>
                <c:pt idx="651">
                  <c:v>1.5020000000000018E-2</c:v>
                </c:pt>
                <c:pt idx="652">
                  <c:v>1.4093E-2</c:v>
                </c:pt>
                <c:pt idx="653">
                  <c:v>1.3424000000000016E-2</c:v>
                </c:pt>
                <c:pt idx="654">
                  <c:v>1.4389000000000001E-2</c:v>
                </c:pt>
                <c:pt idx="655">
                  <c:v>1.4527000000000003E-2</c:v>
                </c:pt>
                <c:pt idx="656">
                  <c:v>1.5011000000000005E-2</c:v>
                </c:pt>
                <c:pt idx="657">
                  <c:v>1.4189999999999998E-2</c:v>
                </c:pt>
                <c:pt idx="658">
                  <c:v>1.3850000000000001E-2</c:v>
                </c:pt>
                <c:pt idx="659">
                  <c:v>1.3240000000000017E-2</c:v>
                </c:pt>
                <c:pt idx="660">
                  <c:v>1.2987000000000005E-2</c:v>
                </c:pt>
                <c:pt idx="661">
                  <c:v>1.2260999999999999E-2</c:v>
                </c:pt>
                <c:pt idx="662">
                  <c:v>1.3500000000000017E-2</c:v>
                </c:pt>
                <c:pt idx="663">
                  <c:v>1.398300000000002E-2</c:v>
                </c:pt>
                <c:pt idx="664">
                  <c:v>1.4527999999999998E-2</c:v>
                </c:pt>
                <c:pt idx="665">
                  <c:v>1.4161000000000003E-2</c:v>
                </c:pt>
                <c:pt idx="666">
                  <c:v>1.3930000000000003E-2</c:v>
                </c:pt>
                <c:pt idx="667">
                  <c:v>1.4140000000000005E-2</c:v>
                </c:pt>
                <c:pt idx="668">
                  <c:v>1.4409999999999996E-2</c:v>
                </c:pt>
                <c:pt idx="669">
                  <c:v>1.3700000000000023E-2</c:v>
                </c:pt>
                <c:pt idx="670">
                  <c:v>1.4381000000000001E-2</c:v>
                </c:pt>
                <c:pt idx="671">
                  <c:v>1.4478E-2</c:v>
                </c:pt>
                <c:pt idx="672">
                  <c:v>1.4845000000000007E-2</c:v>
                </c:pt>
                <c:pt idx="673">
                  <c:v>1.4959999999999998E-2</c:v>
                </c:pt>
                <c:pt idx="674">
                  <c:v>1.4282000000000001E-2</c:v>
                </c:pt>
                <c:pt idx="675">
                  <c:v>1.3282000000000019E-2</c:v>
                </c:pt>
                <c:pt idx="676">
                  <c:v>1.5018E-2</c:v>
                </c:pt>
                <c:pt idx="677">
                  <c:v>1.5075999999999996E-2</c:v>
                </c:pt>
                <c:pt idx="678">
                  <c:v>1.386200000000002E-2</c:v>
                </c:pt>
                <c:pt idx="679">
                  <c:v>1.2914000000000002E-2</c:v>
                </c:pt>
                <c:pt idx="680">
                  <c:v>1.3064000000000001E-2</c:v>
                </c:pt>
                <c:pt idx="681">
                  <c:v>1.5036000000000001E-2</c:v>
                </c:pt>
                <c:pt idx="682">
                  <c:v>1.5582000000000019E-2</c:v>
                </c:pt>
                <c:pt idx="683">
                  <c:v>1.4588000000000002E-2</c:v>
                </c:pt>
                <c:pt idx="684">
                  <c:v>1.3833000000000005E-2</c:v>
                </c:pt>
                <c:pt idx="685">
                  <c:v>1.3051999999999998E-2</c:v>
                </c:pt>
                <c:pt idx="686">
                  <c:v>1.2723999999999999E-2</c:v>
                </c:pt>
                <c:pt idx="687">
                  <c:v>1.3790000000000005E-2</c:v>
                </c:pt>
                <c:pt idx="688">
                  <c:v>1.4076999999999998E-2</c:v>
                </c:pt>
                <c:pt idx="689">
                  <c:v>1.4396999999999988E-2</c:v>
                </c:pt>
                <c:pt idx="690">
                  <c:v>1.4628000000000002E-2</c:v>
                </c:pt>
                <c:pt idx="691">
                  <c:v>1.491E-2</c:v>
                </c:pt>
                <c:pt idx="692">
                  <c:v>1.4272999999999996E-2</c:v>
                </c:pt>
                <c:pt idx="693">
                  <c:v>1.4136999999999988E-2</c:v>
                </c:pt>
                <c:pt idx="694">
                  <c:v>1.3541000000000015E-2</c:v>
                </c:pt>
                <c:pt idx="695">
                  <c:v>1.3428000000000013E-2</c:v>
                </c:pt>
                <c:pt idx="696">
                  <c:v>1.3457000000000002E-2</c:v>
                </c:pt>
                <c:pt idx="697">
                  <c:v>1.405E-2</c:v>
                </c:pt>
                <c:pt idx="698">
                  <c:v>1.4400000000000003E-2</c:v>
                </c:pt>
                <c:pt idx="699">
                  <c:v>1.386500000000002E-2</c:v>
                </c:pt>
                <c:pt idx="700">
                  <c:v>1.3152000000000002E-2</c:v>
                </c:pt>
                <c:pt idx="701">
                  <c:v>1.2848000000000005E-2</c:v>
                </c:pt>
                <c:pt idx="702">
                  <c:v>1.3691999999999999E-2</c:v>
                </c:pt>
                <c:pt idx="703">
                  <c:v>1.4478999999999988E-2</c:v>
                </c:pt>
                <c:pt idx="704">
                  <c:v>1.4302000000000002E-2</c:v>
                </c:pt>
                <c:pt idx="705">
                  <c:v>1.4048999999999996E-2</c:v>
                </c:pt>
                <c:pt idx="706">
                  <c:v>1.4074E-2</c:v>
                </c:pt>
                <c:pt idx="707">
                  <c:v>1.5037000000000002E-2</c:v>
                </c:pt>
                <c:pt idx="708">
                  <c:v>1.4468000000000002E-2</c:v>
                </c:pt>
                <c:pt idx="709">
                  <c:v>1.2938999999999996E-2</c:v>
                </c:pt>
                <c:pt idx="710">
                  <c:v>1.2042000000000002E-2</c:v>
                </c:pt>
                <c:pt idx="711">
                  <c:v>1.2645000000000003E-2</c:v>
                </c:pt>
                <c:pt idx="712">
                  <c:v>1.4184000000000002E-2</c:v>
                </c:pt>
                <c:pt idx="713">
                  <c:v>1.4220000000000003E-2</c:v>
                </c:pt>
                <c:pt idx="714">
                  <c:v>1.4315E-2</c:v>
                </c:pt>
                <c:pt idx="715">
                  <c:v>1.4461999999999999E-2</c:v>
                </c:pt>
                <c:pt idx="716">
                  <c:v>1.3794000000000009E-2</c:v>
                </c:pt>
                <c:pt idx="717">
                  <c:v>1.3316E-2</c:v>
                </c:pt>
                <c:pt idx="718">
                  <c:v>1.3792000000000007E-2</c:v>
                </c:pt>
                <c:pt idx="719">
                  <c:v>1.3878000000000001E-2</c:v>
                </c:pt>
                <c:pt idx="720">
                  <c:v>1.3731000000000005E-2</c:v>
                </c:pt>
                <c:pt idx="721">
                  <c:v>1.4531000000000001E-2</c:v>
                </c:pt>
                <c:pt idx="722">
                  <c:v>1.4954000000000002E-2</c:v>
                </c:pt>
                <c:pt idx="723">
                  <c:v>1.5092000000000001E-2</c:v>
                </c:pt>
                <c:pt idx="724">
                  <c:v>1.4947000000000005E-2</c:v>
                </c:pt>
                <c:pt idx="725">
                  <c:v>1.4357999999999998E-2</c:v>
                </c:pt>
                <c:pt idx="726">
                  <c:v>1.4045000000000002E-2</c:v>
                </c:pt>
                <c:pt idx="727">
                  <c:v>1.4102999999999996E-2</c:v>
                </c:pt>
                <c:pt idx="728">
                  <c:v>1.4550000000000002E-2</c:v>
                </c:pt>
                <c:pt idx="729">
                  <c:v>1.4315E-2</c:v>
                </c:pt>
                <c:pt idx="730">
                  <c:v>1.4243000000000002E-2</c:v>
                </c:pt>
                <c:pt idx="731">
                  <c:v>1.4501000000000005E-2</c:v>
                </c:pt>
                <c:pt idx="732">
                  <c:v>1.3979000000000005E-2</c:v>
                </c:pt>
                <c:pt idx="733">
                  <c:v>1.2963000000000014E-2</c:v>
                </c:pt>
                <c:pt idx="734">
                  <c:v>1.1415000000000003E-2</c:v>
                </c:pt>
                <c:pt idx="735">
                  <c:v>1.2063000000000001E-2</c:v>
                </c:pt>
                <c:pt idx="736">
                  <c:v>1.2688000000000001E-2</c:v>
                </c:pt>
                <c:pt idx="737">
                  <c:v>1.3568000000000005E-2</c:v>
                </c:pt>
                <c:pt idx="738">
                  <c:v>1.3410000000000005E-2</c:v>
                </c:pt>
                <c:pt idx="739">
                  <c:v>1.4083000000000005E-2</c:v>
                </c:pt>
                <c:pt idx="740">
                  <c:v>1.392400000000002E-2</c:v>
                </c:pt>
                <c:pt idx="741">
                  <c:v>1.3231000000000001E-2</c:v>
                </c:pt>
                <c:pt idx="742">
                  <c:v>1.3252000000000003E-2</c:v>
                </c:pt>
                <c:pt idx="743">
                  <c:v>1.4016999999999986E-2</c:v>
                </c:pt>
                <c:pt idx="744">
                  <c:v>1.4109999999999998E-2</c:v>
                </c:pt>
                <c:pt idx="745">
                  <c:v>1.3463000000000011E-2</c:v>
                </c:pt>
                <c:pt idx="746">
                  <c:v>1.3254999999999998E-2</c:v>
                </c:pt>
                <c:pt idx="747">
                  <c:v>1.3076000000000001E-2</c:v>
                </c:pt>
                <c:pt idx="748">
                  <c:v>1.3830000000000005E-2</c:v>
                </c:pt>
                <c:pt idx="749">
                  <c:v>1.3871000000000003E-2</c:v>
                </c:pt>
                <c:pt idx="750">
                  <c:v>1.3297000000000003E-2</c:v>
                </c:pt>
                <c:pt idx="751">
                  <c:v>1.2857E-2</c:v>
                </c:pt>
                <c:pt idx="753">
                  <c:v>8.0520000000000244E-3</c:v>
                </c:pt>
                <c:pt idx="754">
                  <c:v>7.6470000000000071E-3</c:v>
                </c:pt>
                <c:pt idx="755">
                  <c:v>7.1950000000000061E-3</c:v>
                </c:pt>
                <c:pt idx="756">
                  <c:v>7.6990000000000079E-3</c:v>
                </c:pt>
                <c:pt idx="757">
                  <c:v>7.523000000000008E-3</c:v>
                </c:pt>
                <c:pt idx="758">
                  <c:v>7.3600000000000072E-3</c:v>
                </c:pt>
                <c:pt idx="759">
                  <c:v>7.9190000000000128E-3</c:v>
                </c:pt>
                <c:pt idx="760">
                  <c:v>9.4630000000000183E-3</c:v>
                </c:pt>
                <c:pt idx="761">
                  <c:v>9.3450000000000148E-3</c:v>
                </c:pt>
                <c:pt idx="762">
                  <c:v>8.4420000000000068E-3</c:v>
                </c:pt>
                <c:pt idx="763">
                  <c:v>7.3220000000000013E-3</c:v>
                </c:pt>
                <c:pt idx="764">
                  <c:v>6.6900000000000024E-3</c:v>
                </c:pt>
                <c:pt idx="765">
                  <c:v>6.4740000000000101E-3</c:v>
                </c:pt>
                <c:pt idx="766">
                  <c:v>7.7290000000000102E-3</c:v>
                </c:pt>
                <c:pt idx="767">
                  <c:v>8.7500000000000026E-3</c:v>
                </c:pt>
                <c:pt idx="768">
                  <c:v>8.2510000000000066E-3</c:v>
                </c:pt>
                <c:pt idx="769">
                  <c:v>7.2380000000000101E-3</c:v>
                </c:pt>
                <c:pt idx="770">
                  <c:v>7.0590000000000097E-3</c:v>
                </c:pt>
                <c:pt idx="771">
                  <c:v>7.4910000000000133E-3</c:v>
                </c:pt>
                <c:pt idx="772">
                  <c:v>7.1910000000000073E-3</c:v>
                </c:pt>
                <c:pt idx="773">
                  <c:v>7.6560000000000083E-3</c:v>
                </c:pt>
                <c:pt idx="774">
                  <c:v>9.1270000000000032E-3</c:v>
                </c:pt>
                <c:pt idx="775">
                  <c:v>9.1930000000000067E-3</c:v>
                </c:pt>
                <c:pt idx="776">
                  <c:v>7.8700000000000124E-3</c:v>
                </c:pt>
                <c:pt idx="777">
                  <c:v>6.1380000000000072E-3</c:v>
                </c:pt>
                <c:pt idx="778">
                  <c:v>6.7010000000000125E-3</c:v>
                </c:pt>
                <c:pt idx="779">
                  <c:v>7.3060000000000113E-3</c:v>
                </c:pt>
                <c:pt idx="780">
                  <c:v>7.5360000000000123E-3</c:v>
                </c:pt>
                <c:pt idx="781">
                  <c:v>8.8250000000000221E-3</c:v>
                </c:pt>
                <c:pt idx="782">
                  <c:v>9.2120000000000066E-3</c:v>
                </c:pt>
                <c:pt idx="783">
                  <c:v>8.9560000000000178E-3</c:v>
                </c:pt>
                <c:pt idx="784">
                  <c:v>9.0500000000000146E-3</c:v>
                </c:pt>
                <c:pt idx="785">
                  <c:v>8.6630000000000144E-3</c:v>
                </c:pt>
                <c:pt idx="786">
                  <c:v>7.1990000000000092E-3</c:v>
                </c:pt>
                <c:pt idx="787">
                  <c:v>6.4350000000000102E-3</c:v>
                </c:pt>
                <c:pt idx="788">
                  <c:v>6.817000000000001E-3</c:v>
                </c:pt>
                <c:pt idx="789">
                  <c:v>7.2350000000000123E-3</c:v>
                </c:pt>
                <c:pt idx="790">
                  <c:v>7.8750000000000122E-3</c:v>
                </c:pt>
                <c:pt idx="791">
                  <c:v>8.2680000000000028E-3</c:v>
                </c:pt>
                <c:pt idx="792">
                  <c:v>8.0810000000000048E-3</c:v>
                </c:pt>
                <c:pt idx="793">
                  <c:v>8.0320000000000044E-3</c:v>
                </c:pt>
                <c:pt idx="794">
                  <c:v>8.2280000000000009E-3</c:v>
                </c:pt>
                <c:pt idx="795">
                  <c:v>7.9740000000000123E-3</c:v>
                </c:pt>
                <c:pt idx="796">
                  <c:v>8.7190000000000028E-3</c:v>
                </c:pt>
                <c:pt idx="797">
                  <c:v>8.0170000000000068E-3</c:v>
                </c:pt>
                <c:pt idx="798">
                  <c:v>6.7560000000000103E-3</c:v>
                </c:pt>
                <c:pt idx="799">
                  <c:v>6.4850000000000081E-3</c:v>
                </c:pt>
                <c:pt idx="800">
                  <c:v>7.4330000000000134E-3</c:v>
                </c:pt>
                <c:pt idx="801">
                  <c:v>7.3249999999999999E-3</c:v>
                </c:pt>
                <c:pt idx="802">
                  <c:v>7.045000000000007E-3</c:v>
                </c:pt>
                <c:pt idx="803">
                  <c:v>7.1490000000000112E-3</c:v>
                </c:pt>
                <c:pt idx="804">
                  <c:v>7.5090000000000122E-3</c:v>
                </c:pt>
                <c:pt idx="805">
                  <c:v>8.4020000000000223E-3</c:v>
                </c:pt>
                <c:pt idx="806">
                  <c:v>7.3080000000000081E-3</c:v>
                </c:pt>
                <c:pt idx="807">
                  <c:v>7.2490000000000124E-3</c:v>
                </c:pt>
                <c:pt idx="808">
                  <c:v>7.9279999999999993E-3</c:v>
                </c:pt>
                <c:pt idx="809">
                  <c:v>7.6630000000000014E-3</c:v>
                </c:pt>
                <c:pt idx="810">
                  <c:v>6.7030000000000093E-3</c:v>
                </c:pt>
                <c:pt idx="811">
                  <c:v>6.1320000000000012E-3</c:v>
                </c:pt>
                <c:pt idx="812">
                  <c:v>7.4860000000000126E-3</c:v>
                </c:pt>
                <c:pt idx="813">
                  <c:v>7.6960000000000075E-3</c:v>
                </c:pt>
                <c:pt idx="814">
                  <c:v>8.1490000000000017E-3</c:v>
                </c:pt>
                <c:pt idx="815">
                  <c:v>7.3420000000000065E-3</c:v>
                </c:pt>
                <c:pt idx="816">
                  <c:v>7.5610000000000087E-3</c:v>
                </c:pt>
                <c:pt idx="817">
                  <c:v>6.4410000000000136E-3</c:v>
                </c:pt>
                <c:pt idx="818">
                  <c:v>6.7830000000000112E-3</c:v>
                </c:pt>
                <c:pt idx="819">
                  <c:v>7.3730000000000106E-3</c:v>
                </c:pt>
                <c:pt idx="820">
                  <c:v>7.8090000000000112E-3</c:v>
                </c:pt>
                <c:pt idx="821">
                  <c:v>7.555000000000007E-3</c:v>
                </c:pt>
                <c:pt idx="822">
                  <c:v>7.542000000000007E-3</c:v>
                </c:pt>
                <c:pt idx="823">
                  <c:v>7.6450000000000034E-3</c:v>
                </c:pt>
                <c:pt idx="824">
                  <c:v>8.2390000000000015E-3</c:v>
                </c:pt>
                <c:pt idx="825">
                  <c:v>7.6330000000000113E-3</c:v>
                </c:pt>
                <c:pt idx="826">
                  <c:v>6.7040000000000034E-3</c:v>
                </c:pt>
                <c:pt idx="827">
                  <c:v>7.4200000000000091E-3</c:v>
                </c:pt>
                <c:pt idx="828">
                  <c:v>8.0880000000000066E-3</c:v>
                </c:pt>
                <c:pt idx="829">
                  <c:v>8.2950000000000124E-3</c:v>
                </c:pt>
                <c:pt idx="830">
                  <c:v>6.6940000000000003E-3</c:v>
                </c:pt>
                <c:pt idx="831">
                  <c:v>7.9370000000000118E-3</c:v>
                </c:pt>
                <c:pt idx="832">
                  <c:v>8.3420000000000161E-3</c:v>
                </c:pt>
                <c:pt idx="833">
                  <c:v>8.7910000000000002E-3</c:v>
                </c:pt>
                <c:pt idx="834">
                  <c:v>7.2910000000000101E-3</c:v>
                </c:pt>
                <c:pt idx="835">
                  <c:v>7.3330000000000114E-3</c:v>
                </c:pt>
                <c:pt idx="836">
                  <c:v>7.6110000000000093E-3</c:v>
                </c:pt>
                <c:pt idx="837">
                  <c:v>7.5990000000000103E-3</c:v>
                </c:pt>
                <c:pt idx="838">
                  <c:v>7.7980000000000081E-3</c:v>
                </c:pt>
                <c:pt idx="839">
                  <c:v>7.5800000000000112E-3</c:v>
                </c:pt>
                <c:pt idx="840">
                  <c:v>7.8980000000000074E-3</c:v>
                </c:pt>
                <c:pt idx="841">
                  <c:v>8.7660000000000064E-3</c:v>
                </c:pt>
                <c:pt idx="842">
                  <c:v>9.4260000000000125E-3</c:v>
                </c:pt>
                <c:pt idx="843">
                  <c:v>8.8160000000000183E-3</c:v>
                </c:pt>
                <c:pt idx="844">
                  <c:v>7.0130000000000079E-3</c:v>
                </c:pt>
                <c:pt idx="845">
                  <c:v>6.8570000000000011E-3</c:v>
                </c:pt>
                <c:pt idx="846">
                  <c:v>7.2450000000000092E-3</c:v>
                </c:pt>
                <c:pt idx="847">
                  <c:v>7.7200000000000081E-3</c:v>
                </c:pt>
                <c:pt idx="848">
                  <c:v>8.843000000000014E-3</c:v>
                </c:pt>
                <c:pt idx="849">
                  <c:v>8.5920000000000163E-3</c:v>
                </c:pt>
                <c:pt idx="850">
                  <c:v>7.6520000000000034E-3</c:v>
                </c:pt>
                <c:pt idx="851">
                  <c:v>7.2520000000000024E-3</c:v>
                </c:pt>
                <c:pt idx="852">
                  <c:v>6.4350000000000102E-3</c:v>
                </c:pt>
                <c:pt idx="853">
                  <c:v>8.0890000000000163E-3</c:v>
                </c:pt>
                <c:pt idx="854">
                  <c:v>8.5870000000000044E-3</c:v>
                </c:pt>
                <c:pt idx="855">
                  <c:v>7.9910000000000137E-3</c:v>
                </c:pt>
                <c:pt idx="856">
                  <c:v>8.7610000000000066E-3</c:v>
                </c:pt>
                <c:pt idx="857">
                  <c:v>8.9980000000000008E-3</c:v>
                </c:pt>
                <c:pt idx="858">
                  <c:v>7.9110000000000118E-3</c:v>
                </c:pt>
                <c:pt idx="859">
                  <c:v>7.2910000000000101E-3</c:v>
                </c:pt>
                <c:pt idx="860">
                  <c:v>8.026000000000014E-3</c:v>
                </c:pt>
                <c:pt idx="861">
                  <c:v>6.7970000000000062E-3</c:v>
                </c:pt>
                <c:pt idx="862">
                  <c:v>6.2470000000000034E-3</c:v>
                </c:pt>
                <c:pt idx="863">
                  <c:v>6.6000000000000034E-3</c:v>
                </c:pt>
                <c:pt idx="864">
                  <c:v>7.6060000000000034E-3</c:v>
                </c:pt>
                <c:pt idx="865">
                  <c:v>7.2780000000000102E-3</c:v>
                </c:pt>
                <c:pt idx="866">
                  <c:v>7.7870000000000092E-3</c:v>
                </c:pt>
                <c:pt idx="867">
                  <c:v>6.2820000000000072E-3</c:v>
                </c:pt>
                <c:pt idx="868">
                  <c:v>6.3610000000000073E-3</c:v>
                </c:pt>
                <c:pt idx="869">
                  <c:v>6.6810000000000081E-3</c:v>
                </c:pt>
                <c:pt idx="870">
                  <c:v>6.641000000000008E-3</c:v>
                </c:pt>
                <c:pt idx="871">
                  <c:v>6.5930000000000034E-3</c:v>
                </c:pt>
                <c:pt idx="872">
                  <c:v>6.8650000000000004E-3</c:v>
                </c:pt>
                <c:pt idx="873">
                  <c:v>6.4140000000000013E-3</c:v>
                </c:pt>
                <c:pt idx="874">
                  <c:v>6.9970000000000102E-3</c:v>
                </c:pt>
                <c:pt idx="875">
                  <c:v>8.2680000000000028E-3</c:v>
                </c:pt>
                <c:pt idx="876">
                  <c:v>8.3040000000000145E-3</c:v>
                </c:pt>
                <c:pt idx="877">
                  <c:v>7.4160000000000103E-3</c:v>
                </c:pt>
                <c:pt idx="878">
                  <c:v>7.6430000000000083E-3</c:v>
                </c:pt>
                <c:pt idx="879">
                  <c:v>7.9830000000000127E-3</c:v>
                </c:pt>
                <c:pt idx="880">
                  <c:v>6.4940000000000024E-3</c:v>
                </c:pt>
                <c:pt idx="881">
                  <c:v>6.2680000000000071E-3</c:v>
                </c:pt>
                <c:pt idx="882">
                  <c:v>6.7340000000000082E-3</c:v>
                </c:pt>
                <c:pt idx="883">
                  <c:v>7.1240000000000001E-3</c:v>
                </c:pt>
                <c:pt idx="884">
                  <c:v>7.4130000000000099E-3</c:v>
                </c:pt>
                <c:pt idx="885">
                  <c:v>7.5790000000000128E-3</c:v>
                </c:pt>
                <c:pt idx="886">
                  <c:v>7.6590000000000069E-3</c:v>
                </c:pt>
                <c:pt idx="887">
                  <c:v>6.9570000000000083E-3</c:v>
                </c:pt>
                <c:pt idx="888">
                  <c:v>6.6080000000000071E-3</c:v>
                </c:pt>
                <c:pt idx="889">
                  <c:v>6.4910000000000124E-3</c:v>
                </c:pt>
                <c:pt idx="890">
                  <c:v>7.971000000000018E-3</c:v>
                </c:pt>
                <c:pt idx="891">
                  <c:v>7.510000000000008E-3</c:v>
                </c:pt>
                <c:pt idx="892">
                  <c:v>8.0190000000000122E-3</c:v>
                </c:pt>
                <c:pt idx="893">
                  <c:v>7.5530000000000094E-3</c:v>
                </c:pt>
                <c:pt idx="894">
                  <c:v>8.713000000000002E-3</c:v>
                </c:pt>
                <c:pt idx="895">
                  <c:v>8.3190000000000139E-3</c:v>
                </c:pt>
                <c:pt idx="896">
                  <c:v>6.6800000000000071E-3</c:v>
                </c:pt>
                <c:pt idx="897">
                  <c:v>6.0370000000000024E-3</c:v>
                </c:pt>
                <c:pt idx="898">
                  <c:v>5.9740000000000079E-3</c:v>
                </c:pt>
                <c:pt idx="899">
                  <c:v>7.6720000000000069E-3</c:v>
                </c:pt>
                <c:pt idx="900">
                  <c:v>7.9070000000000112E-3</c:v>
                </c:pt>
                <c:pt idx="901">
                  <c:v>6.8790000000000101E-3</c:v>
                </c:pt>
                <c:pt idx="902">
                  <c:v>6.5520000000000023E-3</c:v>
                </c:pt>
                <c:pt idx="903">
                  <c:v>8.1400000000000031E-3</c:v>
                </c:pt>
                <c:pt idx="904">
                  <c:v>7.3580000000000034E-3</c:v>
                </c:pt>
                <c:pt idx="905">
                  <c:v>6.8070000000000023E-3</c:v>
                </c:pt>
                <c:pt idx="906">
                  <c:v>7.9270000000000104E-3</c:v>
                </c:pt>
                <c:pt idx="907">
                  <c:v>8.3580000000000147E-3</c:v>
                </c:pt>
                <c:pt idx="908">
                  <c:v>8.7040000000000051E-3</c:v>
                </c:pt>
                <c:pt idx="909">
                  <c:v>7.8510000000000125E-3</c:v>
                </c:pt>
                <c:pt idx="910">
                  <c:v>6.6540000000000002E-3</c:v>
                </c:pt>
                <c:pt idx="911">
                  <c:v>7.0750000000000101E-3</c:v>
                </c:pt>
                <c:pt idx="912">
                  <c:v>7.084000000000007E-3</c:v>
                </c:pt>
                <c:pt idx="913">
                  <c:v>7.3140000000000011E-3</c:v>
                </c:pt>
                <c:pt idx="914">
                  <c:v>9.2260000000000068E-3</c:v>
                </c:pt>
                <c:pt idx="915">
                  <c:v>9.5060000000000144E-3</c:v>
                </c:pt>
                <c:pt idx="916">
                  <c:v>8.0890000000000163E-3</c:v>
                </c:pt>
                <c:pt idx="917">
                  <c:v>7.5980000000000093E-3</c:v>
                </c:pt>
                <c:pt idx="918">
                  <c:v>8.8350000000000147E-3</c:v>
                </c:pt>
                <c:pt idx="919">
                  <c:v>8.2880000000000002E-3</c:v>
                </c:pt>
                <c:pt idx="920">
                  <c:v>7.6420000000000012E-3</c:v>
                </c:pt>
                <c:pt idx="921">
                  <c:v>8.2290000000000037E-3</c:v>
                </c:pt>
                <c:pt idx="922">
                  <c:v>8.5300000000000046E-3</c:v>
                </c:pt>
                <c:pt idx="923">
                  <c:v>9.3850000000000235E-3</c:v>
                </c:pt>
                <c:pt idx="924">
                  <c:v>8.000000000000014E-3</c:v>
                </c:pt>
                <c:pt idx="925">
                  <c:v>6.4540000000000023E-3</c:v>
                </c:pt>
                <c:pt idx="926">
                  <c:v>5.8800000000000024E-3</c:v>
                </c:pt>
                <c:pt idx="927">
                  <c:v>6.7460000000000133E-3</c:v>
                </c:pt>
                <c:pt idx="928">
                  <c:v>7.5310000000000134E-3</c:v>
                </c:pt>
                <c:pt idx="929">
                  <c:v>7.287000000000007E-3</c:v>
                </c:pt>
                <c:pt idx="930">
                  <c:v>7.0630000000000024E-3</c:v>
                </c:pt>
                <c:pt idx="931">
                  <c:v>7.1160000000000034E-3</c:v>
                </c:pt>
                <c:pt idx="932">
                  <c:v>7.066000000000008E-3</c:v>
                </c:pt>
                <c:pt idx="933">
                  <c:v>6.6830000000000014E-3</c:v>
                </c:pt>
                <c:pt idx="934">
                  <c:v>6.8340000000000024E-3</c:v>
                </c:pt>
                <c:pt idx="935">
                  <c:v>6.7430000000000103E-3</c:v>
                </c:pt>
                <c:pt idx="936">
                  <c:v>6.4950000000000094E-3</c:v>
                </c:pt>
                <c:pt idx="937">
                  <c:v>6.9670000000000062E-3</c:v>
                </c:pt>
                <c:pt idx="938">
                  <c:v>8.1340000000000006E-3</c:v>
                </c:pt>
                <c:pt idx="939">
                  <c:v>7.6550000000000012E-3</c:v>
                </c:pt>
                <c:pt idx="940">
                  <c:v>8.0560000000000163E-3</c:v>
                </c:pt>
                <c:pt idx="941">
                  <c:v>6.7920000000000072E-3</c:v>
                </c:pt>
                <c:pt idx="942">
                  <c:v>6.2680000000000071E-3</c:v>
                </c:pt>
                <c:pt idx="943">
                  <c:v>5.7650000000000071E-3</c:v>
                </c:pt>
                <c:pt idx="944">
                  <c:v>7.2030000000000123E-3</c:v>
                </c:pt>
                <c:pt idx="945">
                  <c:v>8.0360000000000067E-3</c:v>
                </c:pt>
                <c:pt idx="946">
                  <c:v>7.9850000000000129E-3</c:v>
                </c:pt>
                <c:pt idx="947">
                  <c:v>7.9850000000000129E-3</c:v>
                </c:pt>
                <c:pt idx="948">
                  <c:v>8.3880000000000048E-3</c:v>
                </c:pt>
                <c:pt idx="949">
                  <c:v>7.0910000000000114E-3</c:v>
                </c:pt>
                <c:pt idx="950">
                  <c:v>5.9690000000000082E-3</c:v>
                </c:pt>
                <c:pt idx="951">
                  <c:v>6.1860000000000075E-3</c:v>
                </c:pt>
                <c:pt idx="952">
                  <c:v>7.4330000000000134E-3</c:v>
                </c:pt>
                <c:pt idx="953">
                  <c:v>7.2210000000000113E-3</c:v>
                </c:pt>
                <c:pt idx="954">
                  <c:v>7.399000000000008E-3</c:v>
                </c:pt>
                <c:pt idx="955">
                  <c:v>7.2570000000000082E-3</c:v>
                </c:pt>
                <c:pt idx="956">
                  <c:v>7.2860000000000112E-3</c:v>
                </c:pt>
                <c:pt idx="957">
                  <c:v>7.2770000000000092E-3</c:v>
                </c:pt>
                <c:pt idx="958">
                  <c:v>6.3880000000000065E-3</c:v>
                </c:pt>
                <c:pt idx="959">
                  <c:v>6.7860000000000125E-3</c:v>
                </c:pt>
                <c:pt idx="960">
                  <c:v>7.144000000000001E-3</c:v>
                </c:pt>
                <c:pt idx="961">
                  <c:v>7.3620000000000022E-3</c:v>
                </c:pt>
                <c:pt idx="962">
                  <c:v>6.7370000000000112E-3</c:v>
                </c:pt>
                <c:pt idx="963">
                  <c:v>6.9230000000000081E-3</c:v>
                </c:pt>
                <c:pt idx="964">
                  <c:v>7.3940000000000013E-3</c:v>
                </c:pt>
                <c:pt idx="965">
                  <c:v>7.268000000000008E-3</c:v>
                </c:pt>
                <c:pt idx="966">
                  <c:v>6.6320000000000033E-3</c:v>
                </c:pt>
                <c:pt idx="967">
                  <c:v>6.6050000000000024E-3</c:v>
                </c:pt>
                <c:pt idx="968">
                  <c:v>7.5640000000000013E-3</c:v>
                </c:pt>
                <c:pt idx="969">
                  <c:v>8.5610000000000044E-3</c:v>
                </c:pt>
                <c:pt idx="970">
                  <c:v>9.063000000000019E-3</c:v>
                </c:pt>
                <c:pt idx="971">
                  <c:v>7.1900000000000071E-3</c:v>
                </c:pt>
                <c:pt idx="972">
                  <c:v>6.2140000000000034E-3</c:v>
                </c:pt>
                <c:pt idx="973">
                  <c:v>5.7330000000000124E-3</c:v>
                </c:pt>
                <c:pt idx="974">
                  <c:v>6.6550000000000012E-3</c:v>
                </c:pt>
                <c:pt idx="975">
                  <c:v>7.6210000000000071E-3</c:v>
                </c:pt>
                <c:pt idx="976">
                  <c:v>8.1020000000000068E-3</c:v>
                </c:pt>
                <c:pt idx="977">
                  <c:v>9.1350000000000025E-3</c:v>
                </c:pt>
                <c:pt idx="978">
                  <c:v>8.7010000000000004E-3</c:v>
                </c:pt>
                <c:pt idx="979">
                  <c:v>8.1550000000000147E-3</c:v>
                </c:pt>
                <c:pt idx="980">
                  <c:v>7.9540000000000114E-3</c:v>
                </c:pt>
                <c:pt idx="981">
                  <c:v>9.2690000000000047E-3</c:v>
                </c:pt>
                <c:pt idx="982">
                  <c:v>8.3700000000000163E-3</c:v>
                </c:pt>
                <c:pt idx="983">
                  <c:v>7.5880000000000105E-3</c:v>
                </c:pt>
                <c:pt idx="984">
                  <c:v>6.4910000000000124E-3</c:v>
                </c:pt>
                <c:pt idx="985">
                  <c:v>6.279000000000012E-3</c:v>
                </c:pt>
                <c:pt idx="986">
                  <c:v>6.4890000000000121E-3</c:v>
                </c:pt>
                <c:pt idx="987">
                  <c:v>5.6230000000000004E-3</c:v>
                </c:pt>
                <c:pt idx="988">
                  <c:v>5.8670000000000007E-3</c:v>
                </c:pt>
                <c:pt idx="989">
                  <c:v>6.484000000000008E-3</c:v>
                </c:pt>
                <c:pt idx="990">
                  <c:v>7.1220000000000007E-3</c:v>
                </c:pt>
                <c:pt idx="991">
                  <c:v>7.3010000000000097E-3</c:v>
                </c:pt>
                <c:pt idx="992">
                  <c:v>6.5070000000000024E-3</c:v>
                </c:pt>
                <c:pt idx="993">
                  <c:v>7.7210000000000091E-3</c:v>
                </c:pt>
                <c:pt idx="994">
                  <c:v>8.1740000000000007E-3</c:v>
                </c:pt>
                <c:pt idx="995">
                  <c:v>8.0270000000000046E-3</c:v>
                </c:pt>
                <c:pt idx="996">
                  <c:v>6.5070000000000024E-3</c:v>
                </c:pt>
                <c:pt idx="997">
                  <c:v>6.4640000000000071E-3</c:v>
                </c:pt>
                <c:pt idx="998">
                  <c:v>7.084000000000007E-3</c:v>
                </c:pt>
                <c:pt idx="999">
                  <c:v>8.6390000000000008E-3</c:v>
                </c:pt>
                <c:pt idx="1000">
                  <c:v>7.881000000000013E-3</c:v>
                </c:pt>
                <c:pt idx="1001">
                  <c:v>7.268000000000008E-3</c:v>
                </c:pt>
                <c:pt idx="1002">
                  <c:v>7.9550000000000124E-3</c:v>
                </c:pt>
                <c:pt idx="1004">
                  <c:v>6.5440000000000012E-3</c:v>
                </c:pt>
                <c:pt idx="1005">
                  <c:v>8.3280000000000021E-3</c:v>
                </c:pt>
                <c:pt idx="1006">
                  <c:v>7.5580000000000083E-3</c:v>
                </c:pt>
                <c:pt idx="1007">
                  <c:v>6.8780000000000091E-3</c:v>
                </c:pt>
                <c:pt idx="1008">
                  <c:v>7.0980000000000079E-3</c:v>
                </c:pt>
                <c:pt idx="1009">
                  <c:v>7.7050000000000122E-3</c:v>
                </c:pt>
                <c:pt idx="1010">
                  <c:v>8.4750000000000242E-3</c:v>
                </c:pt>
                <c:pt idx="1011">
                  <c:v>7.7990000000000125E-3</c:v>
                </c:pt>
                <c:pt idx="1012">
                  <c:v>7.0810000000000092E-3</c:v>
                </c:pt>
                <c:pt idx="1013">
                  <c:v>7.8960000000000124E-3</c:v>
                </c:pt>
                <c:pt idx="1014">
                  <c:v>9.5940000000000122E-3</c:v>
                </c:pt>
                <c:pt idx="1015">
                  <c:v>1.0553999999999996E-2</c:v>
                </c:pt>
                <c:pt idx="1016">
                  <c:v>9.5290000000000045E-3</c:v>
                </c:pt>
                <c:pt idx="1017">
                  <c:v>8.1070000000000048E-3</c:v>
                </c:pt>
                <c:pt idx="1018">
                  <c:v>6.7770000000000104E-3</c:v>
                </c:pt>
                <c:pt idx="1019">
                  <c:v>6.4520000000000072E-3</c:v>
                </c:pt>
                <c:pt idx="1020">
                  <c:v>5.6420000000000012E-3</c:v>
                </c:pt>
                <c:pt idx="1021">
                  <c:v>5.1920000000000004E-3</c:v>
                </c:pt>
                <c:pt idx="1022">
                  <c:v>5.8260000000000004E-3</c:v>
                </c:pt>
                <c:pt idx="1023">
                  <c:v>6.1330000000000082E-3</c:v>
                </c:pt>
                <c:pt idx="1024">
                  <c:v>6.5830000000000081E-3</c:v>
                </c:pt>
                <c:pt idx="1025">
                  <c:v>7.3420000000000065E-3</c:v>
                </c:pt>
                <c:pt idx="1026">
                  <c:v>7.4490000000000129E-3</c:v>
                </c:pt>
                <c:pt idx="1027">
                  <c:v>7.3540000000000012E-3</c:v>
                </c:pt>
                <c:pt idx="1028">
                  <c:v>7.498000000000009E-3</c:v>
                </c:pt>
                <c:pt idx="1029">
                  <c:v>8.4800000000000066E-3</c:v>
                </c:pt>
                <c:pt idx="1030">
                  <c:v>9.3730000000000219E-3</c:v>
                </c:pt>
                <c:pt idx="1031">
                  <c:v>1.0000000000000005E-2</c:v>
                </c:pt>
                <c:pt idx="1032">
                  <c:v>8.3840000000000147E-3</c:v>
                </c:pt>
                <c:pt idx="1033">
                  <c:v>6.0210000000000072E-3</c:v>
                </c:pt>
                <c:pt idx="1034">
                  <c:v>5.1890000000000061E-3</c:v>
                </c:pt>
                <c:pt idx="1035">
                  <c:v>6.0070000000000071E-3</c:v>
                </c:pt>
                <c:pt idx="1036">
                  <c:v>6.9650000000000024E-3</c:v>
                </c:pt>
                <c:pt idx="1037">
                  <c:v>6.3830000000000076E-3</c:v>
                </c:pt>
                <c:pt idx="1038">
                  <c:v>7.2070000000000033E-3</c:v>
                </c:pt>
                <c:pt idx="1039">
                  <c:v>8.673000000000014E-3</c:v>
                </c:pt>
                <c:pt idx="1040">
                  <c:v>7.9810000000000141E-3</c:v>
                </c:pt>
                <c:pt idx="1041">
                  <c:v>7.6690000000000013E-3</c:v>
                </c:pt>
                <c:pt idx="1042">
                  <c:v>6.3110000000000024E-3</c:v>
                </c:pt>
                <c:pt idx="1043">
                  <c:v>7.4850000000000116E-3</c:v>
                </c:pt>
                <c:pt idx="1044">
                  <c:v>7.7870000000000092E-3</c:v>
                </c:pt>
                <c:pt idx="1045">
                  <c:v>8.7610000000000066E-3</c:v>
                </c:pt>
                <c:pt idx="1046">
                  <c:v>8.2280000000000009E-3</c:v>
                </c:pt>
                <c:pt idx="1047">
                  <c:v>7.4880000000000103E-3</c:v>
                </c:pt>
                <c:pt idx="1048">
                  <c:v>7.4910000000000133E-3</c:v>
                </c:pt>
                <c:pt idx="1049">
                  <c:v>7.7840000000000079E-3</c:v>
                </c:pt>
                <c:pt idx="1050">
                  <c:v>7.9270000000000104E-3</c:v>
                </c:pt>
                <c:pt idx="1051">
                  <c:v>7.5280000000000034E-3</c:v>
                </c:pt>
                <c:pt idx="1052">
                  <c:v>6.9460000000000112E-3</c:v>
                </c:pt>
                <c:pt idx="1053">
                  <c:v>6.726000000000008E-3</c:v>
                </c:pt>
                <c:pt idx="1054">
                  <c:v>7.2030000000000123E-3</c:v>
                </c:pt>
                <c:pt idx="1055">
                  <c:v>6.870000000000008E-3</c:v>
                </c:pt>
                <c:pt idx="1056">
                  <c:v>7.2110000000000091E-3</c:v>
                </c:pt>
                <c:pt idx="1057">
                  <c:v>7.1480000000000024E-3</c:v>
                </c:pt>
                <c:pt idx="1058">
                  <c:v>7.3670000000000012E-3</c:v>
                </c:pt>
                <c:pt idx="1059">
                  <c:v>7.7320000000000123E-3</c:v>
                </c:pt>
                <c:pt idx="1060">
                  <c:v>8.0560000000000163E-3</c:v>
                </c:pt>
                <c:pt idx="1061">
                  <c:v>6.7450000000000079E-3</c:v>
                </c:pt>
                <c:pt idx="1062">
                  <c:v>7.3170000000000023E-3</c:v>
                </c:pt>
                <c:pt idx="1063">
                  <c:v>7.1650000000000012E-3</c:v>
                </c:pt>
                <c:pt idx="1064">
                  <c:v>7.4070000000000091E-3</c:v>
                </c:pt>
                <c:pt idx="1065">
                  <c:v>6.3610000000000073E-3</c:v>
                </c:pt>
                <c:pt idx="1066">
                  <c:v>7.8780000000000117E-3</c:v>
                </c:pt>
                <c:pt idx="1067">
                  <c:v>8.2360000000000003E-3</c:v>
                </c:pt>
                <c:pt idx="1068">
                  <c:v>8.5730000000000146E-3</c:v>
                </c:pt>
                <c:pt idx="1069">
                  <c:v>8.541E-3</c:v>
                </c:pt>
                <c:pt idx="1070">
                  <c:v>8.2130000000000033E-3</c:v>
                </c:pt>
                <c:pt idx="1071">
                  <c:v>8.1760000000000044E-3</c:v>
                </c:pt>
                <c:pt idx="1072">
                  <c:v>7.9410000000000123E-3</c:v>
                </c:pt>
                <c:pt idx="1073">
                  <c:v>8.6840000000000007E-3</c:v>
                </c:pt>
                <c:pt idx="1074">
                  <c:v>8.9600000000000183E-3</c:v>
                </c:pt>
                <c:pt idx="1075">
                  <c:v>8.7050000000000044E-3</c:v>
                </c:pt>
                <c:pt idx="1076">
                  <c:v>8.7430000000000008E-3</c:v>
                </c:pt>
                <c:pt idx="1077">
                  <c:v>9.8610000000000156E-3</c:v>
                </c:pt>
                <c:pt idx="1078">
                  <c:v>8.7260000000000046E-3</c:v>
                </c:pt>
                <c:pt idx="1079">
                  <c:v>8.4380000000000028E-3</c:v>
                </c:pt>
                <c:pt idx="1080">
                  <c:v>6.3179999999999998E-3</c:v>
                </c:pt>
                <c:pt idx="1081">
                  <c:v>6.1780000000000073E-3</c:v>
                </c:pt>
                <c:pt idx="1082">
                  <c:v>7.1010000000000092E-3</c:v>
                </c:pt>
                <c:pt idx="1083">
                  <c:v>7.7490000000000128E-3</c:v>
                </c:pt>
                <c:pt idx="1084">
                  <c:v>7.7480000000000101E-3</c:v>
                </c:pt>
                <c:pt idx="1085">
                  <c:v>7.7510000000000122E-3</c:v>
                </c:pt>
                <c:pt idx="1086">
                  <c:v>8.1480000000000007E-3</c:v>
                </c:pt>
                <c:pt idx="1087">
                  <c:v>8.5900000000000143E-3</c:v>
                </c:pt>
                <c:pt idx="1088">
                  <c:v>8.1810000000000008E-3</c:v>
                </c:pt>
                <c:pt idx="1089">
                  <c:v>7.5880000000000105E-3</c:v>
                </c:pt>
                <c:pt idx="1090">
                  <c:v>7.9980000000000034E-3</c:v>
                </c:pt>
                <c:pt idx="1091">
                  <c:v>7.5120000000000013E-3</c:v>
                </c:pt>
                <c:pt idx="1092">
                  <c:v>7.0610000000000065E-3</c:v>
                </c:pt>
                <c:pt idx="1093">
                  <c:v>7.1540000000000024E-3</c:v>
                </c:pt>
                <c:pt idx="1094">
                  <c:v>8.1710000000000046E-3</c:v>
                </c:pt>
                <c:pt idx="1095">
                  <c:v>8.3220000000000221E-3</c:v>
                </c:pt>
                <c:pt idx="1096">
                  <c:v>8.0680000000000023E-3</c:v>
                </c:pt>
                <c:pt idx="1097">
                  <c:v>7.3030000000000083E-3</c:v>
                </c:pt>
                <c:pt idx="1098">
                  <c:v>7.0200000000000071E-3</c:v>
                </c:pt>
                <c:pt idx="1099">
                  <c:v>6.8590000000000092E-3</c:v>
                </c:pt>
                <c:pt idx="1100">
                  <c:v>7.4500000000000113E-3</c:v>
                </c:pt>
                <c:pt idx="1101">
                  <c:v>8.5620000000000227E-3</c:v>
                </c:pt>
                <c:pt idx="1102">
                  <c:v>9.0670000000000143E-3</c:v>
                </c:pt>
                <c:pt idx="1103">
                  <c:v>7.4030000000000103E-3</c:v>
                </c:pt>
                <c:pt idx="1104">
                  <c:v>6.3030000000000065E-3</c:v>
                </c:pt>
                <c:pt idx="1105">
                  <c:v>7.7070000000000081E-3</c:v>
                </c:pt>
                <c:pt idx="1106">
                  <c:v>7.9870000000000115E-3</c:v>
                </c:pt>
                <c:pt idx="1107">
                  <c:v>7.3830000000000093E-3</c:v>
                </c:pt>
                <c:pt idx="1108">
                  <c:v>6.3940000000000004E-3</c:v>
                </c:pt>
                <c:pt idx="1109">
                  <c:v>6.4220000000000024E-3</c:v>
                </c:pt>
                <c:pt idx="1110">
                  <c:v>6.5050000000000073E-3</c:v>
                </c:pt>
                <c:pt idx="1111">
                  <c:v>6.4880000000000094E-3</c:v>
                </c:pt>
                <c:pt idx="1112">
                  <c:v>5.9010000000000113E-3</c:v>
                </c:pt>
                <c:pt idx="1113">
                  <c:v>6.3810000000000091E-3</c:v>
                </c:pt>
                <c:pt idx="1114">
                  <c:v>6.2550000000000071E-3</c:v>
                </c:pt>
                <c:pt idx="1115">
                  <c:v>7.1679999999999999E-3</c:v>
                </c:pt>
                <c:pt idx="1116">
                  <c:v>8.3050000000000242E-3</c:v>
                </c:pt>
                <c:pt idx="1117">
                  <c:v>8.8110000000000063E-3</c:v>
                </c:pt>
                <c:pt idx="1118">
                  <c:v>8.2350000000000027E-3</c:v>
                </c:pt>
                <c:pt idx="1119">
                  <c:v>7.3650000000000061E-3</c:v>
                </c:pt>
                <c:pt idx="1120">
                  <c:v>7.5270000000000024E-3</c:v>
                </c:pt>
                <c:pt idx="1121">
                  <c:v>7.7290000000000102E-3</c:v>
                </c:pt>
                <c:pt idx="1122">
                  <c:v>7.653000000000007E-3</c:v>
                </c:pt>
                <c:pt idx="1123">
                  <c:v>6.5170000000000011E-3</c:v>
                </c:pt>
                <c:pt idx="1124">
                  <c:v>7.1310000000000106E-3</c:v>
                </c:pt>
                <c:pt idx="1125">
                  <c:v>7.4500000000000113E-3</c:v>
                </c:pt>
                <c:pt idx="1126">
                  <c:v>6.5900000000000073E-3</c:v>
                </c:pt>
                <c:pt idx="1127">
                  <c:v>6.2100000000000072E-3</c:v>
                </c:pt>
                <c:pt idx="1128">
                  <c:v>6.6220000000000003E-3</c:v>
                </c:pt>
                <c:pt idx="1129">
                  <c:v>8.1000000000000048E-3</c:v>
                </c:pt>
                <c:pt idx="1130">
                  <c:v>9.1710000000000021E-3</c:v>
                </c:pt>
                <c:pt idx="1131">
                  <c:v>9.6150000000000124E-3</c:v>
                </c:pt>
                <c:pt idx="1132">
                  <c:v>9.0510000000000122E-3</c:v>
                </c:pt>
                <c:pt idx="1133">
                  <c:v>8.2980000000000016E-3</c:v>
                </c:pt>
                <c:pt idx="1134">
                  <c:v>7.4260000000000081E-3</c:v>
                </c:pt>
                <c:pt idx="1135">
                  <c:v>7.7610000000000101E-3</c:v>
                </c:pt>
                <c:pt idx="1136">
                  <c:v>7.608000000000008E-3</c:v>
                </c:pt>
                <c:pt idx="1137">
                  <c:v>6.5220000000000052E-3</c:v>
                </c:pt>
                <c:pt idx="1138">
                  <c:v>6.870000000000008E-3</c:v>
                </c:pt>
                <c:pt idx="1139">
                  <c:v>6.6200000000000009E-3</c:v>
                </c:pt>
                <c:pt idx="1140">
                  <c:v>6.6160000000000012E-3</c:v>
                </c:pt>
                <c:pt idx="1141">
                  <c:v>5.7790000000000133E-3</c:v>
                </c:pt>
                <c:pt idx="1142">
                  <c:v>5.673000000000007E-3</c:v>
                </c:pt>
                <c:pt idx="1143">
                  <c:v>5.3030000000000013E-3</c:v>
                </c:pt>
                <c:pt idx="1144">
                  <c:v>6.4010000000000117E-3</c:v>
                </c:pt>
                <c:pt idx="1145">
                  <c:v>6.5540000000000034E-3</c:v>
                </c:pt>
                <c:pt idx="1146">
                  <c:v>7.1340000000000023E-3</c:v>
                </c:pt>
                <c:pt idx="1147">
                  <c:v>6.9400000000000113E-3</c:v>
                </c:pt>
                <c:pt idx="1148">
                  <c:v>6.8070000000000023E-3</c:v>
                </c:pt>
                <c:pt idx="1149">
                  <c:v>6.5570000000000012E-3</c:v>
                </c:pt>
                <c:pt idx="1150">
                  <c:v>8.2170000000000003E-3</c:v>
                </c:pt>
                <c:pt idx="1151">
                  <c:v>8.8990000000000163E-3</c:v>
                </c:pt>
                <c:pt idx="1152">
                  <c:v>8.0050000000000138E-3</c:v>
                </c:pt>
                <c:pt idx="1153">
                  <c:v>8.007000000000002E-3</c:v>
                </c:pt>
                <c:pt idx="1154">
                  <c:v>7.9190000000000128E-3</c:v>
                </c:pt>
                <c:pt idx="1155">
                  <c:v>8.4530000000000161E-3</c:v>
                </c:pt>
                <c:pt idx="1156">
                  <c:v>8.5200000000000067E-3</c:v>
                </c:pt>
                <c:pt idx="1157">
                  <c:v>7.7980000000000081E-3</c:v>
                </c:pt>
                <c:pt idx="1158">
                  <c:v>6.8320000000000082E-3</c:v>
                </c:pt>
                <c:pt idx="1159">
                  <c:v>6.0120000000000061E-3</c:v>
                </c:pt>
                <c:pt idx="1160">
                  <c:v>6.1990000000000014E-3</c:v>
                </c:pt>
                <c:pt idx="1161">
                  <c:v>6.2200000000000024E-3</c:v>
                </c:pt>
                <c:pt idx="1162">
                  <c:v>6.4600000000000083E-3</c:v>
                </c:pt>
                <c:pt idx="1163">
                  <c:v>6.287000000000007E-3</c:v>
                </c:pt>
                <c:pt idx="1164">
                  <c:v>7.3360000000000092E-3</c:v>
                </c:pt>
                <c:pt idx="1165">
                  <c:v>7.4990000000000126E-3</c:v>
                </c:pt>
                <c:pt idx="1166">
                  <c:v>7.2960000000000091E-3</c:v>
                </c:pt>
                <c:pt idx="1167">
                  <c:v>7.9960000000000118E-3</c:v>
                </c:pt>
                <c:pt idx="1168">
                  <c:v>8.2130000000000033E-3</c:v>
                </c:pt>
                <c:pt idx="1169">
                  <c:v>8.3310000000000068E-3</c:v>
                </c:pt>
                <c:pt idx="1170">
                  <c:v>8.1540000000000067E-3</c:v>
                </c:pt>
                <c:pt idx="1171">
                  <c:v>7.1030000000000034E-3</c:v>
                </c:pt>
                <c:pt idx="1172">
                  <c:v>7.1730000000000092E-3</c:v>
                </c:pt>
                <c:pt idx="1173">
                  <c:v>7.9420000000000116E-3</c:v>
                </c:pt>
                <c:pt idx="1174">
                  <c:v>8.000000000000014E-3</c:v>
                </c:pt>
                <c:pt idx="1175">
                  <c:v>8.0840000000000026E-3</c:v>
                </c:pt>
                <c:pt idx="1176">
                  <c:v>8.0360000000000067E-3</c:v>
                </c:pt>
                <c:pt idx="1177">
                  <c:v>7.0510000000000113E-3</c:v>
                </c:pt>
                <c:pt idx="1178">
                  <c:v>6.373000000000008E-3</c:v>
                </c:pt>
                <c:pt idx="1179">
                  <c:v>6.2840000000000023E-3</c:v>
                </c:pt>
                <c:pt idx="1180">
                  <c:v>7.3810000000000091E-3</c:v>
                </c:pt>
                <c:pt idx="1181">
                  <c:v>8.0390000000000027E-3</c:v>
                </c:pt>
                <c:pt idx="1182">
                  <c:v>8.5680000000000027E-3</c:v>
                </c:pt>
                <c:pt idx="1183">
                  <c:v>7.4110000000000122E-3</c:v>
                </c:pt>
                <c:pt idx="1184">
                  <c:v>7.4510000000000123E-3</c:v>
                </c:pt>
                <c:pt idx="1185">
                  <c:v>7.1370000000000071E-3</c:v>
                </c:pt>
                <c:pt idx="1186">
                  <c:v>6.9610000000000123E-3</c:v>
                </c:pt>
                <c:pt idx="1187">
                  <c:v>7.9110000000000118E-3</c:v>
                </c:pt>
                <c:pt idx="1188">
                  <c:v>9.2070000000000051E-3</c:v>
                </c:pt>
                <c:pt idx="1189">
                  <c:v>8.3660000000000245E-3</c:v>
                </c:pt>
                <c:pt idx="1190">
                  <c:v>7.6740000000000072E-3</c:v>
                </c:pt>
                <c:pt idx="1191">
                  <c:v>8.2020000000000044E-3</c:v>
                </c:pt>
                <c:pt idx="1192">
                  <c:v>1.0392999999999998E-2</c:v>
                </c:pt>
                <c:pt idx="1193">
                  <c:v>1.2507000000000002E-2</c:v>
                </c:pt>
                <c:pt idx="1194">
                  <c:v>1.2886000000000005E-2</c:v>
                </c:pt>
                <c:pt idx="1195">
                  <c:v>1.1679000000000005E-2</c:v>
                </c:pt>
                <c:pt idx="1196">
                  <c:v>1.0799E-2</c:v>
                </c:pt>
                <c:pt idx="1197">
                  <c:v>1.0193000000000001E-2</c:v>
                </c:pt>
                <c:pt idx="1198">
                  <c:v>9.9220000000000159E-3</c:v>
                </c:pt>
                <c:pt idx="1199">
                  <c:v>9.8820000000000244E-3</c:v>
                </c:pt>
                <c:pt idx="1200">
                  <c:v>9.8990000000000241E-3</c:v>
                </c:pt>
                <c:pt idx="1201">
                  <c:v>1.0194E-2</c:v>
                </c:pt>
                <c:pt idx="1202">
                  <c:v>9.8640000000000221E-3</c:v>
                </c:pt>
                <c:pt idx="1203">
                  <c:v>9.9220000000000159E-3</c:v>
                </c:pt>
                <c:pt idx="1204">
                  <c:v>9.7280000000000005E-3</c:v>
                </c:pt>
                <c:pt idx="1205">
                  <c:v>1.0715000000000001E-2</c:v>
                </c:pt>
                <c:pt idx="1206">
                  <c:v>1.0518999999999994E-2</c:v>
                </c:pt>
                <c:pt idx="1207">
                  <c:v>1.0845000000000007E-2</c:v>
                </c:pt>
                <c:pt idx="1208">
                  <c:v>1.0300999999999999E-2</c:v>
                </c:pt>
                <c:pt idx="1209">
                  <c:v>1.0352999999999998E-2</c:v>
                </c:pt>
                <c:pt idx="1210">
                  <c:v>9.8730000000000259E-3</c:v>
                </c:pt>
                <c:pt idx="1211">
                  <c:v>9.6060000000000121E-3</c:v>
                </c:pt>
                <c:pt idx="1212">
                  <c:v>9.5380000000000031E-3</c:v>
                </c:pt>
                <c:pt idx="1213">
                  <c:v>8.5560000000000219E-3</c:v>
                </c:pt>
                <c:pt idx="1214">
                  <c:v>9.2850000000000068E-3</c:v>
                </c:pt>
                <c:pt idx="1215">
                  <c:v>1.0271000000000001E-2</c:v>
                </c:pt>
                <c:pt idx="1216">
                  <c:v>1.0848000000000003E-2</c:v>
                </c:pt>
                <c:pt idx="1217">
                  <c:v>1.0573000000000001E-2</c:v>
                </c:pt>
                <c:pt idx="1218">
                  <c:v>1.0248999999999998E-2</c:v>
                </c:pt>
                <c:pt idx="1219">
                  <c:v>1.0097E-2</c:v>
                </c:pt>
                <c:pt idx="1220">
                  <c:v>1.0286000000000003E-2</c:v>
                </c:pt>
                <c:pt idx="1221">
                  <c:v>1.0366000000000005E-2</c:v>
                </c:pt>
                <c:pt idx="1222">
                  <c:v>9.8110000000000142E-3</c:v>
                </c:pt>
                <c:pt idx="1223">
                  <c:v>1.0271000000000001E-2</c:v>
                </c:pt>
                <c:pt idx="1224">
                  <c:v>1.0919000000000002E-2</c:v>
                </c:pt>
                <c:pt idx="1225">
                  <c:v>1.1089999999999999E-2</c:v>
                </c:pt>
                <c:pt idx="1226">
                  <c:v>1.1628000000000001E-2</c:v>
                </c:pt>
                <c:pt idx="1227">
                  <c:v>1.0383999999999999E-2</c:v>
                </c:pt>
                <c:pt idx="1228">
                  <c:v>1.0711000000000005E-2</c:v>
                </c:pt>
                <c:pt idx="1229">
                  <c:v>1.1101000000000014E-2</c:v>
                </c:pt>
                <c:pt idx="1230">
                  <c:v>1.1698000000000005E-2</c:v>
                </c:pt>
                <c:pt idx="1231">
                  <c:v>1.2132E-2</c:v>
                </c:pt>
                <c:pt idx="1232">
                  <c:v>1.0938000000000002E-2</c:v>
                </c:pt>
                <c:pt idx="1233">
                  <c:v>9.8520000000000291E-3</c:v>
                </c:pt>
                <c:pt idx="1234">
                  <c:v>9.6300000000000066E-3</c:v>
                </c:pt>
                <c:pt idx="1235">
                  <c:v>1.0354E-2</c:v>
                </c:pt>
                <c:pt idx="1236">
                  <c:v>9.5370000000000021E-3</c:v>
                </c:pt>
                <c:pt idx="1237">
                  <c:v>1.0488000000000001E-2</c:v>
                </c:pt>
                <c:pt idx="1238">
                  <c:v>1.0063000000000002E-2</c:v>
                </c:pt>
                <c:pt idx="1239">
                  <c:v>9.8420000000000139E-3</c:v>
                </c:pt>
                <c:pt idx="1240">
                  <c:v>9.7800000000000022E-3</c:v>
                </c:pt>
                <c:pt idx="1241">
                  <c:v>9.6600000000000158E-3</c:v>
                </c:pt>
                <c:pt idx="1242">
                  <c:v>1.0090000000000002E-2</c:v>
                </c:pt>
                <c:pt idx="1243">
                  <c:v>1.0995000000000001E-2</c:v>
                </c:pt>
                <c:pt idx="1244">
                  <c:v>1.0962000000000013E-2</c:v>
                </c:pt>
                <c:pt idx="1245">
                  <c:v>1.1360000000000023E-2</c:v>
                </c:pt>
                <c:pt idx="1246">
                  <c:v>1.1899000000000003E-2</c:v>
                </c:pt>
                <c:pt idx="1247">
                  <c:v>1.1308000000000018E-2</c:v>
                </c:pt>
                <c:pt idx="1248">
                  <c:v>1.1061000000000015E-2</c:v>
                </c:pt>
                <c:pt idx="1249">
                  <c:v>1.1127000000000003E-2</c:v>
                </c:pt>
                <c:pt idx="1250">
                  <c:v>1.1208000000000001E-2</c:v>
                </c:pt>
                <c:pt idx="1251">
                  <c:v>1.0133999999999994E-2</c:v>
                </c:pt>
                <c:pt idx="1252">
                  <c:v>1.0194999999999996E-2</c:v>
                </c:pt>
                <c:pt idx="1253">
                  <c:v>1.0380000000000014E-2</c:v>
                </c:pt>
                <c:pt idx="1255">
                  <c:v>1.0258999999999996E-2</c:v>
                </c:pt>
                <c:pt idx="1256">
                  <c:v>9.4460000000000047E-3</c:v>
                </c:pt>
                <c:pt idx="1257">
                  <c:v>9.7730000000000143E-3</c:v>
                </c:pt>
                <c:pt idx="1258">
                  <c:v>9.5580000000000144E-3</c:v>
                </c:pt>
                <c:pt idx="1259">
                  <c:v>8.2780000000000006E-3</c:v>
                </c:pt>
                <c:pt idx="1260">
                  <c:v>9.3410000000000021E-3</c:v>
                </c:pt>
                <c:pt idx="1261">
                  <c:v>1.0981000000000001E-2</c:v>
                </c:pt>
                <c:pt idx="1262">
                  <c:v>1.1653999999999999E-2</c:v>
                </c:pt>
                <c:pt idx="1263">
                  <c:v>1.0201999999999999E-2</c:v>
                </c:pt>
                <c:pt idx="1264">
                  <c:v>1.0133999999999994E-2</c:v>
                </c:pt>
                <c:pt idx="1265">
                  <c:v>8.9750000000000229E-3</c:v>
                </c:pt>
                <c:pt idx="1266">
                  <c:v>9.0350000000000048E-3</c:v>
                </c:pt>
                <c:pt idx="1267">
                  <c:v>1.0215E-2</c:v>
                </c:pt>
                <c:pt idx="1268">
                  <c:v>9.9660000000000182E-3</c:v>
                </c:pt>
                <c:pt idx="1269">
                  <c:v>9.3110000000000068E-3</c:v>
                </c:pt>
                <c:pt idx="1270">
                  <c:v>9.8760000000000219E-3</c:v>
                </c:pt>
                <c:pt idx="1271">
                  <c:v>1.0182000000000005E-2</c:v>
                </c:pt>
                <c:pt idx="1272">
                  <c:v>1.1028000000000001E-2</c:v>
                </c:pt>
                <c:pt idx="1273">
                  <c:v>1.0422000000000009E-2</c:v>
                </c:pt>
                <c:pt idx="1274">
                  <c:v>1.0893000000000003E-2</c:v>
                </c:pt>
                <c:pt idx="1275">
                  <c:v>1.1218000000000001E-2</c:v>
                </c:pt>
                <c:pt idx="1276">
                  <c:v>1.0841000000000016E-2</c:v>
                </c:pt>
                <c:pt idx="1277">
                  <c:v>1.0074999999999994E-2</c:v>
                </c:pt>
                <c:pt idx="1278">
                  <c:v>8.9570000000000222E-3</c:v>
                </c:pt>
                <c:pt idx="1279">
                  <c:v>1.0369E-2</c:v>
                </c:pt>
                <c:pt idx="1280">
                  <c:v>9.490000000000014E-3</c:v>
                </c:pt>
                <c:pt idx="1281">
                  <c:v>9.9320000000000068E-3</c:v>
                </c:pt>
                <c:pt idx="1282">
                  <c:v>1.0448000000000001E-2</c:v>
                </c:pt>
                <c:pt idx="1283">
                  <c:v>1.1332000000000005E-2</c:v>
                </c:pt>
                <c:pt idx="1284">
                  <c:v>1.0477E-2</c:v>
                </c:pt>
                <c:pt idx="1285">
                  <c:v>8.8840000000000065E-3</c:v>
                </c:pt>
                <c:pt idx="1286">
                  <c:v>8.6920000000000122E-3</c:v>
                </c:pt>
                <c:pt idx="1287">
                  <c:v>9.1120000000000125E-3</c:v>
                </c:pt>
                <c:pt idx="1288">
                  <c:v>9.0600000000000125E-3</c:v>
                </c:pt>
                <c:pt idx="1289">
                  <c:v>8.4960000000000122E-3</c:v>
                </c:pt>
                <c:pt idx="1290">
                  <c:v>8.9640000000000067E-3</c:v>
                </c:pt>
                <c:pt idx="1291">
                  <c:v>9.3380000000000008E-3</c:v>
                </c:pt>
                <c:pt idx="1292">
                  <c:v>1.0527000000000003E-2</c:v>
                </c:pt>
                <c:pt idx="1293">
                  <c:v>1.0763000000000005E-2</c:v>
                </c:pt>
                <c:pt idx="1294">
                  <c:v>1.1131000000000005E-2</c:v>
                </c:pt>
                <c:pt idx="1295">
                  <c:v>1.0603000000000003E-2</c:v>
                </c:pt>
                <c:pt idx="1296">
                  <c:v>1.0307000000000005E-2</c:v>
                </c:pt>
                <c:pt idx="1297">
                  <c:v>9.0480000000000005E-3</c:v>
                </c:pt>
                <c:pt idx="1298">
                  <c:v>9.5270000000000007E-3</c:v>
                </c:pt>
                <c:pt idx="1299">
                  <c:v>1.0333999999999998E-2</c:v>
                </c:pt>
                <c:pt idx="1300">
                  <c:v>9.9600000000000192E-3</c:v>
                </c:pt>
                <c:pt idx="1301">
                  <c:v>9.6280000000000029E-3</c:v>
                </c:pt>
                <c:pt idx="1302">
                  <c:v>9.7770000000000027E-3</c:v>
                </c:pt>
                <c:pt idx="1303">
                  <c:v>1.0376E-2</c:v>
                </c:pt>
                <c:pt idx="1304">
                  <c:v>9.726000000000002E-3</c:v>
                </c:pt>
                <c:pt idx="1305">
                  <c:v>1.0263000000000001E-2</c:v>
                </c:pt>
                <c:pt idx="1306">
                  <c:v>1.1106000000000003E-2</c:v>
                </c:pt>
                <c:pt idx="1307">
                  <c:v>1.2441000000000009E-2</c:v>
                </c:pt>
                <c:pt idx="1308">
                  <c:v>1.2088000000000002E-2</c:v>
                </c:pt>
                <c:pt idx="1309">
                  <c:v>1.0451000000000002E-2</c:v>
                </c:pt>
                <c:pt idx="1310">
                  <c:v>9.5070000000000068E-3</c:v>
                </c:pt>
                <c:pt idx="1311">
                  <c:v>9.8130000000000144E-3</c:v>
                </c:pt>
                <c:pt idx="1312">
                  <c:v>1.0685000000000005E-2</c:v>
                </c:pt>
                <c:pt idx="1313">
                  <c:v>1.0640000000000005E-2</c:v>
                </c:pt>
                <c:pt idx="1314">
                  <c:v>1.0555999999999998E-2</c:v>
                </c:pt>
                <c:pt idx="1315">
                  <c:v>9.1880000000000017E-3</c:v>
                </c:pt>
                <c:pt idx="1316">
                  <c:v>8.7680000000000032E-3</c:v>
                </c:pt>
                <c:pt idx="1317">
                  <c:v>9.2280000000000001E-3</c:v>
                </c:pt>
                <c:pt idx="1318">
                  <c:v>1.1098000000000002E-2</c:v>
                </c:pt>
                <c:pt idx="1319">
                  <c:v>1.1232000000000002E-2</c:v>
                </c:pt>
                <c:pt idx="1320">
                  <c:v>1.0444000000000005E-2</c:v>
                </c:pt>
                <c:pt idx="1321">
                  <c:v>9.313000000000014E-3</c:v>
                </c:pt>
                <c:pt idx="1322">
                  <c:v>9.3570000000000181E-3</c:v>
                </c:pt>
                <c:pt idx="1323">
                  <c:v>9.8120000000000221E-3</c:v>
                </c:pt>
                <c:pt idx="1324">
                  <c:v>1.0392999999999998E-2</c:v>
                </c:pt>
                <c:pt idx="1325">
                  <c:v>9.3220000000000143E-3</c:v>
                </c:pt>
                <c:pt idx="1326">
                  <c:v>9.4270000000000048E-3</c:v>
                </c:pt>
                <c:pt idx="1327">
                  <c:v>9.9990000000000166E-3</c:v>
                </c:pt>
                <c:pt idx="1328">
                  <c:v>1.0026000000000002E-2</c:v>
                </c:pt>
                <c:pt idx="1329">
                  <c:v>9.4340000000000066E-3</c:v>
                </c:pt>
                <c:pt idx="1330">
                  <c:v>9.3630000000000241E-3</c:v>
                </c:pt>
                <c:pt idx="1331">
                  <c:v>9.4790000000000221E-3</c:v>
                </c:pt>
                <c:pt idx="1332">
                  <c:v>9.2290000000000028E-3</c:v>
                </c:pt>
                <c:pt idx="1333">
                  <c:v>9.1230000000000026E-3</c:v>
                </c:pt>
                <c:pt idx="1334">
                  <c:v>9.8510000000000143E-3</c:v>
                </c:pt>
                <c:pt idx="1335">
                  <c:v>1.0370000000000001E-2</c:v>
                </c:pt>
                <c:pt idx="1336">
                  <c:v>1.0352999999999998E-2</c:v>
                </c:pt>
                <c:pt idx="1337">
                  <c:v>9.7020000000000144E-3</c:v>
                </c:pt>
                <c:pt idx="1338">
                  <c:v>9.2430000000000029E-3</c:v>
                </c:pt>
                <c:pt idx="1339">
                  <c:v>8.7420000000000015E-3</c:v>
                </c:pt>
                <c:pt idx="1340">
                  <c:v>9.4310000000000036E-3</c:v>
                </c:pt>
                <c:pt idx="1341">
                  <c:v>9.6320000000000138E-3</c:v>
                </c:pt>
                <c:pt idx="1342">
                  <c:v>8.8060000000000221E-3</c:v>
                </c:pt>
                <c:pt idx="1343">
                  <c:v>1.0163000000000005E-2</c:v>
                </c:pt>
                <c:pt idx="1344">
                  <c:v>1.0151E-2</c:v>
                </c:pt>
                <c:pt idx="1345">
                  <c:v>9.7160000000000024E-3</c:v>
                </c:pt>
                <c:pt idx="1346">
                  <c:v>9.6560000000000222E-3</c:v>
                </c:pt>
                <c:pt idx="1347">
                  <c:v>8.9170000000000048E-3</c:v>
                </c:pt>
                <c:pt idx="1348">
                  <c:v>1.0954000000000002E-2</c:v>
                </c:pt>
                <c:pt idx="1349">
                  <c:v>1.1875000000000005E-2</c:v>
                </c:pt>
                <c:pt idx="1350">
                  <c:v>1.0456999999999998E-2</c:v>
                </c:pt>
                <c:pt idx="1351">
                  <c:v>8.5200000000000067E-3</c:v>
                </c:pt>
                <c:pt idx="1352">
                  <c:v>8.5770000000000048E-3</c:v>
                </c:pt>
                <c:pt idx="1353">
                  <c:v>9.5940000000000122E-3</c:v>
                </c:pt>
                <c:pt idx="1354">
                  <c:v>1.0666999999999999E-2</c:v>
                </c:pt>
                <c:pt idx="1355">
                  <c:v>1.0860000000000017E-2</c:v>
                </c:pt>
                <c:pt idx="1356">
                  <c:v>1.1127000000000003E-2</c:v>
                </c:pt>
                <c:pt idx="1357">
                  <c:v>1.0817999999999998E-2</c:v>
                </c:pt>
                <c:pt idx="1358">
                  <c:v>9.8400000000000067E-3</c:v>
                </c:pt>
                <c:pt idx="1359">
                  <c:v>9.2550000000000184E-3</c:v>
                </c:pt>
                <c:pt idx="1360">
                  <c:v>9.3360000000000144E-3</c:v>
                </c:pt>
                <c:pt idx="1361">
                  <c:v>9.8380000000000047E-3</c:v>
                </c:pt>
                <c:pt idx="1362">
                  <c:v>1.0518999999999994E-2</c:v>
                </c:pt>
                <c:pt idx="1363">
                  <c:v>1.2127000000000001E-2</c:v>
                </c:pt>
                <c:pt idx="1364">
                  <c:v>1.4380000000000007E-2</c:v>
                </c:pt>
                <c:pt idx="1365">
                  <c:v>1.6725000000000021E-2</c:v>
                </c:pt>
                <c:pt idx="1366">
                  <c:v>1.7244000000000002E-2</c:v>
                </c:pt>
                <c:pt idx="1367">
                  <c:v>1.7678000000000003E-2</c:v>
                </c:pt>
                <c:pt idx="1368">
                  <c:v>1.7999000000000005E-2</c:v>
                </c:pt>
                <c:pt idx="1369">
                  <c:v>1.8034000000000001E-2</c:v>
                </c:pt>
                <c:pt idx="1370">
                  <c:v>1.7325000000000007E-2</c:v>
                </c:pt>
                <c:pt idx="1371">
                  <c:v>1.7187000000000004E-2</c:v>
                </c:pt>
                <c:pt idx="1372">
                  <c:v>1.7877000000000004E-2</c:v>
                </c:pt>
                <c:pt idx="1373">
                  <c:v>1.9054000000000001E-2</c:v>
                </c:pt>
                <c:pt idx="1374">
                  <c:v>1.9722000000000028E-2</c:v>
                </c:pt>
                <c:pt idx="1375">
                  <c:v>1.9657000000000001E-2</c:v>
                </c:pt>
                <c:pt idx="1376">
                  <c:v>2.0278000000000011E-2</c:v>
                </c:pt>
                <c:pt idx="1377">
                  <c:v>2.025600000000001E-2</c:v>
                </c:pt>
                <c:pt idx="1378">
                  <c:v>1.9494999999999998E-2</c:v>
                </c:pt>
                <c:pt idx="1379">
                  <c:v>1.9022000000000025E-2</c:v>
                </c:pt>
                <c:pt idx="1380">
                  <c:v>1.9644000000000026E-2</c:v>
                </c:pt>
                <c:pt idx="1381">
                  <c:v>1.9423000000000024E-2</c:v>
                </c:pt>
                <c:pt idx="1382">
                  <c:v>1.9816000000000021E-2</c:v>
                </c:pt>
                <c:pt idx="1383">
                  <c:v>1.9222000000000024E-2</c:v>
                </c:pt>
                <c:pt idx="1384">
                  <c:v>1.9313000000000007E-2</c:v>
                </c:pt>
                <c:pt idx="1385">
                  <c:v>1.9174000000000007E-2</c:v>
                </c:pt>
                <c:pt idx="1386">
                  <c:v>2.0277000000000035E-2</c:v>
                </c:pt>
                <c:pt idx="1387">
                  <c:v>1.9817999999999999E-2</c:v>
                </c:pt>
                <c:pt idx="1388">
                  <c:v>1.9863000000000026E-2</c:v>
                </c:pt>
                <c:pt idx="1389">
                  <c:v>1.9876999999999999E-2</c:v>
                </c:pt>
                <c:pt idx="1390">
                  <c:v>2.0330000000000004E-2</c:v>
                </c:pt>
                <c:pt idx="1391">
                  <c:v>1.9565000000000023E-2</c:v>
                </c:pt>
                <c:pt idx="1392">
                  <c:v>1.8284000000000026E-2</c:v>
                </c:pt>
                <c:pt idx="1393">
                  <c:v>1.7705000000000005E-2</c:v>
                </c:pt>
                <c:pt idx="1394">
                  <c:v>1.8063000000000003E-2</c:v>
                </c:pt>
                <c:pt idx="1395">
                  <c:v>1.9841000000000029E-2</c:v>
                </c:pt>
                <c:pt idx="1396">
                  <c:v>1.9975000000000021E-2</c:v>
                </c:pt>
                <c:pt idx="1397">
                  <c:v>1.9857000000000003E-2</c:v>
                </c:pt>
                <c:pt idx="1398">
                  <c:v>1.9872000000000025E-2</c:v>
                </c:pt>
                <c:pt idx="1399">
                  <c:v>2.0646000000000012E-2</c:v>
                </c:pt>
                <c:pt idx="1400">
                  <c:v>2.0552999999999998E-2</c:v>
                </c:pt>
                <c:pt idx="1401">
                  <c:v>1.9455000000000021E-2</c:v>
                </c:pt>
                <c:pt idx="1402">
                  <c:v>1.9765000000000029E-2</c:v>
                </c:pt>
                <c:pt idx="1403">
                  <c:v>1.9354000000000003E-2</c:v>
                </c:pt>
                <c:pt idx="1404">
                  <c:v>1.9308000000000023E-2</c:v>
                </c:pt>
                <c:pt idx="1405">
                  <c:v>1.8678000000000007E-2</c:v>
                </c:pt>
                <c:pt idx="1406">
                  <c:v>1.8286000000000007E-2</c:v>
                </c:pt>
                <c:pt idx="1407">
                  <c:v>1.8993000000000003E-2</c:v>
                </c:pt>
                <c:pt idx="1408">
                  <c:v>2.0046000000000005E-2</c:v>
                </c:pt>
                <c:pt idx="1409">
                  <c:v>2.0007000000000011E-2</c:v>
                </c:pt>
                <c:pt idx="1410">
                  <c:v>1.9536000000000001E-2</c:v>
                </c:pt>
                <c:pt idx="1411">
                  <c:v>2.0096000000000006E-2</c:v>
                </c:pt>
                <c:pt idx="1412">
                  <c:v>1.9743000000000028E-2</c:v>
                </c:pt>
                <c:pt idx="1413">
                  <c:v>1.9415000000000005E-2</c:v>
                </c:pt>
                <c:pt idx="1414">
                  <c:v>1.9872000000000025E-2</c:v>
                </c:pt>
                <c:pt idx="1415">
                  <c:v>2.0304000000000003E-2</c:v>
                </c:pt>
                <c:pt idx="1416">
                  <c:v>2.0723999999999999E-2</c:v>
                </c:pt>
                <c:pt idx="1417">
                  <c:v>2.0007000000000011E-2</c:v>
                </c:pt>
                <c:pt idx="1418">
                  <c:v>1.9653000000000021E-2</c:v>
                </c:pt>
                <c:pt idx="1419">
                  <c:v>1.9189000000000001E-2</c:v>
                </c:pt>
                <c:pt idx="1420">
                  <c:v>2.0132000000000004E-2</c:v>
                </c:pt>
                <c:pt idx="1421">
                  <c:v>1.9556000000000007E-2</c:v>
                </c:pt>
                <c:pt idx="1422">
                  <c:v>1.8666000000000019E-2</c:v>
                </c:pt>
                <c:pt idx="1423">
                  <c:v>1.8232999999999999E-2</c:v>
                </c:pt>
                <c:pt idx="1424">
                  <c:v>1.8985000000000023E-2</c:v>
                </c:pt>
                <c:pt idx="1425">
                  <c:v>1.8531000000000002E-2</c:v>
                </c:pt>
                <c:pt idx="1426">
                  <c:v>1.8961000000000023E-2</c:v>
                </c:pt>
                <c:pt idx="1427">
                  <c:v>1.8745000000000022E-2</c:v>
                </c:pt>
                <c:pt idx="1428">
                  <c:v>2.0523999999999997E-2</c:v>
                </c:pt>
                <c:pt idx="1429">
                  <c:v>2.0493000000000011E-2</c:v>
                </c:pt>
                <c:pt idx="1430">
                  <c:v>1.9869000000000026E-2</c:v>
                </c:pt>
                <c:pt idx="1431">
                  <c:v>1.9717999999999999E-2</c:v>
                </c:pt>
                <c:pt idx="1432">
                  <c:v>1.9571999999999999E-2</c:v>
                </c:pt>
                <c:pt idx="1433">
                  <c:v>1.9820000000000032E-2</c:v>
                </c:pt>
                <c:pt idx="1434">
                  <c:v>1.9359999999999999E-2</c:v>
                </c:pt>
                <c:pt idx="1435">
                  <c:v>1.9810000000000026E-2</c:v>
                </c:pt>
                <c:pt idx="1436">
                  <c:v>2.0068000000000003E-2</c:v>
                </c:pt>
                <c:pt idx="1437">
                  <c:v>2.0143999999999999E-2</c:v>
                </c:pt>
                <c:pt idx="1438">
                  <c:v>2.0098000000000001E-2</c:v>
                </c:pt>
                <c:pt idx="1439">
                  <c:v>2.0279000000000012E-2</c:v>
                </c:pt>
                <c:pt idx="1440">
                  <c:v>2.0074000000000012E-2</c:v>
                </c:pt>
                <c:pt idx="1441">
                  <c:v>2.0351999999999999E-2</c:v>
                </c:pt>
                <c:pt idx="1442">
                  <c:v>1.9512999999999999E-2</c:v>
                </c:pt>
                <c:pt idx="1443">
                  <c:v>1.886100000000002E-2</c:v>
                </c:pt>
                <c:pt idx="1444">
                  <c:v>1.9286000000000025E-2</c:v>
                </c:pt>
                <c:pt idx="1445">
                  <c:v>2.0619000000000002E-2</c:v>
                </c:pt>
                <c:pt idx="1446">
                  <c:v>2.1125999999999999E-2</c:v>
                </c:pt>
                <c:pt idx="1447">
                  <c:v>2.0591000000000002E-2</c:v>
                </c:pt>
                <c:pt idx="1448">
                  <c:v>2.0889000000000012E-2</c:v>
                </c:pt>
                <c:pt idx="1449">
                  <c:v>2.0757999999999999E-2</c:v>
                </c:pt>
                <c:pt idx="1450">
                  <c:v>2.0152E-2</c:v>
                </c:pt>
                <c:pt idx="1451">
                  <c:v>2.0476000000000012E-2</c:v>
                </c:pt>
                <c:pt idx="1452">
                  <c:v>1.9918999999999999E-2</c:v>
                </c:pt>
                <c:pt idx="1453">
                  <c:v>1.9408999999999999E-2</c:v>
                </c:pt>
                <c:pt idx="1454">
                  <c:v>1.8762000000000025E-2</c:v>
                </c:pt>
                <c:pt idx="1455">
                  <c:v>1.9602000000000029E-2</c:v>
                </c:pt>
                <c:pt idx="1456">
                  <c:v>1.9653000000000021E-2</c:v>
                </c:pt>
                <c:pt idx="1457">
                  <c:v>1.9281000000000024E-2</c:v>
                </c:pt>
                <c:pt idx="1458">
                  <c:v>1.9647000000000026E-2</c:v>
                </c:pt>
                <c:pt idx="1459">
                  <c:v>1.8829000000000005E-2</c:v>
                </c:pt>
                <c:pt idx="1460">
                  <c:v>2.0005000000000012E-2</c:v>
                </c:pt>
                <c:pt idx="1461">
                  <c:v>2.1396999999999989E-2</c:v>
                </c:pt>
                <c:pt idx="1462">
                  <c:v>2.2055000000000012E-2</c:v>
                </c:pt>
                <c:pt idx="1463">
                  <c:v>2.2128999999999989E-2</c:v>
                </c:pt>
                <c:pt idx="1464">
                  <c:v>2.3438000000000011E-2</c:v>
                </c:pt>
                <c:pt idx="1465">
                  <c:v>2.3191000000000003E-2</c:v>
                </c:pt>
                <c:pt idx="1466">
                  <c:v>2.3288000000000003E-2</c:v>
                </c:pt>
                <c:pt idx="1467">
                  <c:v>2.3265000000000001E-2</c:v>
                </c:pt>
                <c:pt idx="1468">
                  <c:v>2.2592000000000004E-2</c:v>
                </c:pt>
                <c:pt idx="1469">
                  <c:v>2.2159000000000005E-2</c:v>
                </c:pt>
                <c:pt idx="1470">
                  <c:v>2.1737000000000031E-2</c:v>
                </c:pt>
                <c:pt idx="1471">
                  <c:v>2.2922000000000001E-2</c:v>
                </c:pt>
                <c:pt idx="1472">
                  <c:v>2.2601000000000055E-2</c:v>
                </c:pt>
                <c:pt idx="1473">
                  <c:v>2.3521999999999998E-2</c:v>
                </c:pt>
                <c:pt idx="1474">
                  <c:v>2.3422999999999989E-2</c:v>
                </c:pt>
                <c:pt idx="1475">
                  <c:v>2.3549999999999998E-2</c:v>
                </c:pt>
                <c:pt idx="1476">
                  <c:v>2.3446000000000002E-2</c:v>
                </c:pt>
                <c:pt idx="1477">
                  <c:v>2.2667000000000034E-2</c:v>
                </c:pt>
                <c:pt idx="1478">
                  <c:v>2.2790000000000005E-2</c:v>
                </c:pt>
                <c:pt idx="1479">
                  <c:v>2.2902000000000006E-2</c:v>
                </c:pt>
                <c:pt idx="1480">
                  <c:v>2.2222000000000002E-2</c:v>
                </c:pt>
                <c:pt idx="1481">
                  <c:v>2.2020000000000005E-2</c:v>
                </c:pt>
                <c:pt idx="1482">
                  <c:v>2.2703000000000032E-2</c:v>
                </c:pt>
                <c:pt idx="1483">
                  <c:v>2.3283000000000012E-2</c:v>
                </c:pt>
                <c:pt idx="1484">
                  <c:v>2.4679000000000034E-2</c:v>
                </c:pt>
                <c:pt idx="1485">
                  <c:v>2.3732000000000003E-2</c:v>
                </c:pt>
                <c:pt idx="1486">
                  <c:v>2.4008000000000002E-2</c:v>
                </c:pt>
                <c:pt idx="1487">
                  <c:v>2.351E-2</c:v>
                </c:pt>
                <c:pt idx="1488">
                  <c:v>2.3838000000000005E-2</c:v>
                </c:pt>
                <c:pt idx="1489">
                  <c:v>2.4008999999999999E-2</c:v>
                </c:pt>
                <c:pt idx="1490">
                  <c:v>2.297100000000004E-2</c:v>
                </c:pt>
                <c:pt idx="1491">
                  <c:v>2.2160000000000006E-2</c:v>
                </c:pt>
                <c:pt idx="1492">
                  <c:v>2.1868000000000002E-2</c:v>
                </c:pt>
                <c:pt idx="1493">
                  <c:v>2.3238999999999999E-2</c:v>
                </c:pt>
                <c:pt idx="1494">
                  <c:v>2.4281000000000032E-2</c:v>
                </c:pt>
                <c:pt idx="1495">
                  <c:v>2.3695999999999998E-2</c:v>
                </c:pt>
                <c:pt idx="1496">
                  <c:v>2.1882000000000016E-2</c:v>
                </c:pt>
                <c:pt idx="1497">
                  <c:v>2.1801000000000036E-2</c:v>
                </c:pt>
                <c:pt idx="1498">
                  <c:v>2.2646000000000034E-2</c:v>
                </c:pt>
                <c:pt idx="1499">
                  <c:v>2.2245000000000049E-2</c:v>
                </c:pt>
                <c:pt idx="1500">
                  <c:v>2.247100000000006E-2</c:v>
                </c:pt>
                <c:pt idx="1501">
                  <c:v>2.3476000000000011E-2</c:v>
                </c:pt>
                <c:pt idx="1502">
                  <c:v>2.3494000000000001E-2</c:v>
                </c:pt>
                <c:pt idx="1503">
                  <c:v>2.2592000000000004E-2</c:v>
                </c:pt>
                <c:pt idx="1504">
                  <c:v>2.3118999999999987E-2</c:v>
                </c:pt>
                <c:pt idx="1506">
                  <c:v>7.7590000000000133E-3</c:v>
                </c:pt>
                <c:pt idx="1507">
                  <c:v>7.7160000000000102E-3</c:v>
                </c:pt>
                <c:pt idx="1508">
                  <c:v>6.3390000000000113E-3</c:v>
                </c:pt>
                <c:pt idx="1509">
                  <c:v>6.091000000000007E-3</c:v>
                </c:pt>
                <c:pt idx="1510">
                  <c:v>7.0960000000000103E-3</c:v>
                </c:pt>
                <c:pt idx="1511">
                  <c:v>7.0920000000000072E-3</c:v>
                </c:pt>
                <c:pt idx="1512">
                  <c:v>6.7600000000000082E-3</c:v>
                </c:pt>
                <c:pt idx="1513">
                  <c:v>7.2620000000000072E-3</c:v>
                </c:pt>
                <c:pt idx="1514">
                  <c:v>7.6200000000000061E-3</c:v>
                </c:pt>
                <c:pt idx="1515">
                  <c:v>7.8020000000000034E-3</c:v>
                </c:pt>
                <c:pt idx="1516">
                  <c:v>7.9600000000000122E-3</c:v>
                </c:pt>
                <c:pt idx="1517">
                  <c:v>8.1020000000000068E-3</c:v>
                </c:pt>
                <c:pt idx="1518">
                  <c:v>7.7000000000000107E-3</c:v>
                </c:pt>
                <c:pt idx="1519">
                  <c:v>7.2920000000000033E-3</c:v>
                </c:pt>
                <c:pt idx="1520">
                  <c:v>7.0700000000000103E-3</c:v>
                </c:pt>
                <c:pt idx="1521">
                  <c:v>9.2120000000000066E-3</c:v>
                </c:pt>
                <c:pt idx="1522">
                  <c:v>9.5450000000000066E-3</c:v>
                </c:pt>
                <c:pt idx="1523">
                  <c:v>7.9720000000000121E-3</c:v>
                </c:pt>
                <c:pt idx="1524">
                  <c:v>7.3580000000000034E-3</c:v>
                </c:pt>
                <c:pt idx="1525">
                  <c:v>6.9690000000000082E-3</c:v>
                </c:pt>
                <c:pt idx="1526">
                  <c:v>6.373000000000008E-3</c:v>
                </c:pt>
                <c:pt idx="1527">
                  <c:v>6.9890000000000134E-3</c:v>
                </c:pt>
                <c:pt idx="1528">
                  <c:v>6.8320000000000082E-3</c:v>
                </c:pt>
                <c:pt idx="1529">
                  <c:v>6.5410000000000112E-3</c:v>
                </c:pt>
                <c:pt idx="1530">
                  <c:v>6.5500000000000072E-3</c:v>
                </c:pt>
                <c:pt idx="1531">
                  <c:v>6.7650000000000071E-3</c:v>
                </c:pt>
                <c:pt idx="1532">
                  <c:v>6.9390000000000146E-3</c:v>
                </c:pt>
                <c:pt idx="1533">
                  <c:v>6.5460000000000093E-3</c:v>
                </c:pt>
                <c:pt idx="1534">
                  <c:v>6.4040000000000034E-3</c:v>
                </c:pt>
                <c:pt idx="1535">
                  <c:v>7.9140000000000113E-3</c:v>
                </c:pt>
                <c:pt idx="1536">
                  <c:v>9.9880000000000108E-3</c:v>
                </c:pt>
                <c:pt idx="1537">
                  <c:v>1.0098999999999986E-2</c:v>
                </c:pt>
                <c:pt idx="1538">
                  <c:v>1.0208000000000002E-2</c:v>
                </c:pt>
                <c:pt idx="1539">
                  <c:v>9.886000000000018E-3</c:v>
                </c:pt>
                <c:pt idx="1540">
                  <c:v>9.3480000000000004E-3</c:v>
                </c:pt>
                <c:pt idx="1541">
                  <c:v>1.0010999999999996E-2</c:v>
                </c:pt>
                <c:pt idx="1542">
                  <c:v>1.0125000000000002E-2</c:v>
                </c:pt>
                <c:pt idx="1543">
                  <c:v>1.0342000000000007E-2</c:v>
                </c:pt>
                <c:pt idx="1544">
                  <c:v>1.0135999999999996E-2</c:v>
                </c:pt>
                <c:pt idx="1545">
                  <c:v>1.0226000000000001E-2</c:v>
                </c:pt>
                <c:pt idx="1546">
                  <c:v>9.7720000000000046E-3</c:v>
                </c:pt>
                <c:pt idx="1547">
                  <c:v>1.0225000000000001E-2</c:v>
                </c:pt>
                <c:pt idx="1548">
                  <c:v>1.0751000000000005E-2</c:v>
                </c:pt>
                <c:pt idx="1549">
                  <c:v>9.9070000000000148E-3</c:v>
                </c:pt>
                <c:pt idx="1550">
                  <c:v>9.6020000000000046E-3</c:v>
                </c:pt>
                <c:pt idx="1551">
                  <c:v>9.4050000000000245E-3</c:v>
                </c:pt>
                <c:pt idx="1552">
                  <c:v>9.3650000000000243E-3</c:v>
                </c:pt>
                <c:pt idx="1553">
                  <c:v>8.8630000000000219E-3</c:v>
                </c:pt>
                <c:pt idx="1554">
                  <c:v>9.4310000000000036E-3</c:v>
                </c:pt>
                <c:pt idx="1555">
                  <c:v>1.0345000000000003E-2</c:v>
                </c:pt>
                <c:pt idx="1556">
                  <c:v>1.0985000000000005E-2</c:v>
                </c:pt>
                <c:pt idx="1557">
                  <c:v>1.166400000000002E-2</c:v>
                </c:pt>
                <c:pt idx="1558">
                  <c:v>9.3790000000000245E-3</c:v>
                </c:pt>
                <c:pt idx="1559">
                  <c:v>1.0170999999999998E-2</c:v>
                </c:pt>
                <c:pt idx="1560">
                  <c:v>1.0371999999999998E-2</c:v>
                </c:pt>
                <c:pt idx="1561">
                  <c:v>1.0795000000000001E-2</c:v>
                </c:pt>
                <c:pt idx="1562">
                  <c:v>9.7990000000000022E-3</c:v>
                </c:pt>
                <c:pt idx="1563">
                  <c:v>9.8460000000000145E-3</c:v>
                </c:pt>
                <c:pt idx="1564">
                  <c:v>8.8830000000000159E-3</c:v>
                </c:pt>
                <c:pt idx="1565">
                  <c:v>8.6100000000000048E-3</c:v>
                </c:pt>
                <c:pt idx="1566">
                  <c:v>9.7690000000000068E-3</c:v>
                </c:pt>
                <c:pt idx="1567">
                  <c:v>1.0919999999999996E-2</c:v>
                </c:pt>
                <c:pt idx="1568">
                  <c:v>1.0604000000000013E-2</c:v>
                </c:pt>
                <c:pt idx="1569">
                  <c:v>1.0784999999999999E-2</c:v>
                </c:pt>
                <c:pt idx="1570">
                  <c:v>1.0649000000000002E-2</c:v>
                </c:pt>
                <c:pt idx="1571">
                  <c:v>1.0527999999999999E-2</c:v>
                </c:pt>
                <c:pt idx="1572">
                  <c:v>9.9180000000000067E-3</c:v>
                </c:pt>
                <c:pt idx="1573">
                  <c:v>1.0882000000000001E-2</c:v>
                </c:pt>
                <c:pt idx="1574">
                  <c:v>1.0786000000000007E-2</c:v>
                </c:pt>
                <c:pt idx="1575">
                  <c:v>1.1219000000000003E-2</c:v>
                </c:pt>
                <c:pt idx="1576">
                  <c:v>1.0019999999999984E-2</c:v>
                </c:pt>
                <c:pt idx="1577">
                  <c:v>9.3140000000000046E-3</c:v>
                </c:pt>
                <c:pt idx="1578">
                  <c:v>9.7590000000000125E-3</c:v>
                </c:pt>
                <c:pt idx="1579">
                  <c:v>1.0926000000000005E-2</c:v>
                </c:pt>
                <c:pt idx="1580">
                  <c:v>1.0170999999999998E-2</c:v>
                </c:pt>
                <c:pt idx="1581">
                  <c:v>9.3640000000000147E-3</c:v>
                </c:pt>
                <c:pt idx="1582">
                  <c:v>9.1840000000000047E-3</c:v>
                </c:pt>
                <c:pt idx="1583">
                  <c:v>9.5270000000000007E-3</c:v>
                </c:pt>
                <c:pt idx="1584">
                  <c:v>9.3870000000000221E-3</c:v>
                </c:pt>
                <c:pt idx="1585">
                  <c:v>1.0241999999999999E-2</c:v>
                </c:pt>
                <c:pt idx="1586">
                  <c:v>1.0416E-2</c:v>
                </c:pt>
                <c:pt idx="1587">
                  <c:v>1.1259000000000002E-2</c:v>
                </c:pt>
                <c:pt idx="1588">
                  <c:v>1.1050000000000003E-2</c:v>
                </c:pt>
                <c:pt idx="1589">
                  <c:v>1.0218E-2</c:v>
                </c:pt>
                <c:pt idx="1590">
                  <c:v>9.9540000000000219E-3</c:v>
                </c:pt>
                <c:pt idx="1591">
                  <c:v>9.0810000000000023E-3</c:v>
                </c:pt>
                <c:pt idx="1592">
                  <c:v>9.568000000000014E-3</c:v>
                </c:pt>
                <c:pt idx="1593">
                  <c:v>8.8800000000000164E-3</c:v>
                </c:pt>
                <c:pt idx="1594">
                  <c:v>8.2380000000000005E-3</c:v>
                </c:pt>
                <c:pt idx="1595">
                  <c:v>8.8600000000000258E-3</c:v>
                </c:pt>
                <c:pt idx="1596">
                  <c:v>1.0383999999999999E-2</c:v>
                </c:pt>
                <c:pt idx="1597">
                  <c:v>9.7900000000000018E-3</c:v>
                </c:pt>
                <c:pt idx="1598">
                  <c:v>9.5110000000000021E-3</c:v>
                </c:pt>
                <c:pt idx="1599">
                  <c:v>9.7950000000000068E-3</c:v>
                </c:pt>
                <c:pt idx="1600">
                  <c:v>1.0485000000000001E-2</c:v>
                </c:pt>
                <c:pt idx="1601">
                  <c:v>9.859000000000024E-3</c:v>
                </c:pt>
                <c:pt idx="1602">
                  <c:v>9.6040000000000066E-3</c:v>
                </c:pt>
                <c:pt idx="1603">
                  <c:v>1.0199E-2</c:v>
                </c:pt>
                <c:pt idx="1604">
                  <c:v>1.0248000000000002E-2</c:v>
                </c:pt>
                <c:pt idx="1605">
                  <c:v>1.2255E-2</c:v>
                </c:pt>
                <c:pt idx="1606">
                  <c:v>1.0681000000000013E-2</c:v>
                </c:pt>
                <c:pt idx="1607">
                  <c:v>9.5460000000000024E-3</c:v>
                </c:pt>
                <c:pt idx="1608">
                  <c:v>8.4870000000000067E-3</c:v>
                </c:pt>
                <c:pt idx="1609">
                  <c:v>8.2400000000000008E-3</c:v>
                </c:pt>
                <c:pt idx="1610">
                  <c:v>9.1940000000000008E-3</c:v>
                </c:pt>
                <c:pt idx="1611">
                  <c:v>1.0699E-2</c:v>
                </c:pt>
                <c:pt idx="1612">
                  <c:v>1.1203000000000001E-2</c:v>
                </c:pt>
                <c:pt idx="1613">
                  <c:v>1.0470999999999998E-2</c:v>
                </c:pt>
                <c:pt idx="1614">
                  <c:v>9.8740000000000147E-3</c:v>
                </c:pt>
                <c:pt idx="1615">
                  <c:v>9.8010000000000163E-3</c:v>
                </c:pt>
                <c:pt idx="1616">
                  <c:v>1.1190000000000005E-2</c:v>
                </c:pt>
                <c:pt idx="1617">
                  <c:v>1.182200000000002E-2</c:v>
                </c:pt>
                <c:pt idx="1618">
                  <c:v>1.0673000000000002E-2</c:v>
                </c:pt>
                <c:pt idx="1619">
                  <c:v>1.0740000000000013E-2</c:v>
                </c:pt>
                <c:pt idx="1620">
                  <c:v>1.0009000000000001E-2</c:v>
                </c:pt>
                <c:pt idx="1621">
                  <c:v>9.6220000000000125E-3</c:v>
                </c:pt>
                <c:pt idx="1622">
                  <c:v>9.248000000000001E-3</c:v>
                </c:pt>
                <c:pt idx="1623">
                  <c:v>9.9410000000000037E-3</c:v>
                </c:pt>
                <c:pt idx="1624">
                  <c:v>9.3960000000000241E-3</c:v>
                </c:pt>
                <c:pt idx="1625">
                  <c:v>9.9150000000000245E-3</c:v>
                </c:pt>
                <c:pt idx="1626">
                  <c:v>1.0338E-2</c:v>
                </c:pt>
                <c:pt idx="1627">
                  <c:v>1.0423999999999999E-2</c:v>
                </c:pt>
                <c:pt idx="1628">
                  <c:v>1.0004000000000001E-2</c:v>
                </c:pt>
                <c:pt idx="1629">
                  <c:v>1.0423000000000003E-2</c:v>
                </c:pt>
                <c:pt idx="1630">
                  <c:v>1.0465000000000007E-2</c:v>
                </c:pt>
                <c:pt idx="1631">
                  <c:v>1.0779E-2</c:v>
                </c:pt>
                <c:pt idx="1632">
                  <c:v>1.1375000000000001E-2</c:v>
                </c:pt>
                <c:pt idx="1633">
                  <c:v>1.1228000000000005E-2</c:v>
                </c:pt>
                <c:pt idx="1634">
                  <c:v>1.0281000000000005E-2</c:v>
                </c:pt>
                <c:pt idx="1635">
                  <c:v>9.3640000000000147E-3</c:v>
                </c:pt>
                <c:pt idx="1636">
                  <c:v>1.0069000000000002E-2</c:v>
                </c:pt>
                <c:pt idx="1637">
                  <c:v>9.5320000000000144E-3</c:v>
                </c:pt>
                <c:pt idx="1638">
                  <c:v>8.6170000000000066E-3</c:v>
                </c:pt>
                <c:pt idx="1639">
                  <c:v>1.025E-2</c:v>
                </c:pt>
                <c:pt idx="1640">
                  <c:v>1.0129000000000001E-2</c:v>
                </c:pt>
                <c:pt idx="1641">
                  <c:v>1.1049000000000005E-2</c:v>
                </c:pt>
                <c:pt idx="1642">
                  <c:v>9.9950000000000143E-3</c:v>
                </c:pt>
                <c:pt idx="1643">
                  <c:v>9.9070000000000148E-3</c:v>
                </c:pt>
                <c:pt idx="1644">
                  <c:v>1.0222000000000005E-2</c:v>
                </c:pt>
                <c:pt idx="1645">
                  <c:v>1.0245000000000002E-2</c:v>
                </c:pt>
                <c:pt idx="1646">
                  <c:v>1.0135999999999996E-2</c:v>
                </c:pt>
                <c:pt idx="1647">
                  <c:v>1.1784000000000015E-2</c:v>
                </c:pt>
                <c:pt idx="1648">
                  <c:v>1.3032999999999998E-2</c:v>
                </c:pt>
                <c:pt idx="1649">
                  <c:v>1.3811000000000007E-2</c:v>
                </c:pt>
                <c:pt idx="1650">
                  <c:v>1.4156999999999984E-2</c:v>
                </c:pt>
                <c:pt idx="1651">
                  <c:v>1.3563000000000019E-2</c:v>
                </c:pt>
                <c:pt idx="1652">
                  <c:v>1.2148000000000001E-2</c:v>
                </c:pt>
                <c:pt idx="1653">
                  <c:v>1.1056000000000003E-2</c:v>
                </c:pt>
                <c:pt idx="1654">
                  <c:v>1.1499000000000002E-2</c:v>
                </c:pt>
                <c:pt idx="1655">
                  <c:v>1.1360000000000023E-2</c:v>
                </c:pt>
                <c:pt idx="1656">
                  <c:v>1.2596999999999994E-2</c:v>
                </c:pt>
                <c:pt idx="1657">
                  <c:v>1.2781000000000013E-2</c:v>
                </c:pt>
                <c:pt idx="1658">
                  <c:v>1.3612000000000003E-2</c:v>
                </c:pt>
                <c:pt idx="1659">
                  <c:v>1.4792E-2</c:v>
                </c:pt>
                <c:pt idx="1660">
                  <c:v>1.3911000000000003E-2</c:v>
                </c:pt>
                <c:pt idx="1661">
                  <c:v>1.3974000000000007E-2</c:v>
                </c:pt>
                <c:pt idx="1662">
                  <c:v>1.4080000000000002E-2</c:v>
                </c:pt>
                <c:pt idx="1663">
                  <c:v>1.3618999999999996E-2</c:v>
                </c:pt>
                <c:pt idx="1664">
                  <c:v>1.2444999999999998E-2</c:v>
                </c:pt>
                <c:pt idx="1665">
                  <c:v>1.2808999999999999E-2</c:v>
                </c:pt>
                <c:pt idx="1666">
                  <c:v>1.3587000000000005E-2</c:v>
                </c:pt>
                <c:pt idx="1667">
                  <c:v>1.4213E-2</c:v>
                </c:pt>
                <c:pt idx="1668">
                  <c:v>1.4903000000000003E-2</c:v>
                </c:pt>
                <c:pt idx="1669">
                  <c:v>1.4674999999999994E-2</c:v>
                </c:pt>
                <c:pt idx="1670">
                  <c:v>1.4593999999999998E-2</c:v>
                </c:pt>
                <c:pt idx="1671">
                  <c:v>1.3243000000000013E-2</c:v>
                </c:pt>
                <c:pt idx="1672">
                  <c:v>1.2675000000000001E-2</c:v>
                </c:pt>
                <c:pt idx="1673">
                  <c:v>1.2711000000000002E-2</c:v>
                </c:pt>
                <c:pt idx="1674">
                  <c:v>1.3048000000000009E-2</c:v>
                </c:pt>
                <c:pt idx="1675">
                  <c:v>1.3028000000000001E-2</c:v>
                </c:pt>
                <c:pt idx="1676">
                  <c:v>1.2842000000000001E-2</c:v>
                </c:pt>
                <c:pt idx="1677">
                  <c:v>1.3356000000000003E-2</c:v>
                </c:pt>
                <c:pt idx="1678">
                  <c:v>1.3492000000000007E-2</c:v>
                </c:pt>
                <c:pt idx="1679">
                  <c:v>1.4781000000000009E-2</c:v>
                </c:pt>
                <c:pt idx="1680">
                  <c:v>1.5162000000000005E-2</c:v>
                </c:pt>
                <c:pt idx="1681">
                  <c:v>1.4805000000000007E-2</c:v>
                </c:pt>
                <c:pt idx="1682">
                  <c:v>1.3707000000000018E-2</c:v>
                </c:pt>
                <c:pt idx="1683">
                  <c:v>1.2462000000000003E-2</c:v>
                </c:pt>
                <c:pt idx="1684">
                  <c:v>1.2518E-2</c:v>
                </c:pt>
                <c:pt idx="1685">
                  <c:v>1.2904000000000007E-2</c:v>
                </c:pt>
                <c:pt idx="1686">
                  <c:v>1.3647000000000001E-2</c:v>
                </c:pt>
                <c:pt idx="1687">
                  <c:v>1.3256000000000002E-2</c:v>
                </c:pt>
                <c:pt idx="1688">
                  <c:v>1.2999999999999998E-2</c:v>
                </c:pt>
                <c:pt idx="1689">
                  <c:v>1.3020000000000019E-2</c:v>
                </c:pt>
                <c:pt idx="1690">
                  <c:v>1.3406000000000003E-2</c:v>
                </c:pt>
                <c:pt idx="1691">
                  <c:v>1.3298000000000001E-2</c:v>
                </c:pt>
                <c:pt idx="1692">
                  <c:v>1.2739E-2</c:v>
                </c:pt>
                <c:pt idx="1693">
                  <c:v>1.2364999999999999E-2</c:v>
                </c:pt>
                <c:pt idx="1694">
                  <c:v>1.3072000000000002E-2</c:v>
                </c:pt>
                <c:pt idx="1695">
                  <c:v>1.3599000000000003E-2</c:v>
                </c:pt>
                <c:pt idx="1696">
                  <c:v>1.3386000000000018E-2</c:v>
                </c:pt>
                <c:pt idx="1697">
                  <c:v>1.2716999999999996E-2</c:v>
                </c:pt>
                <c:pt idx="1698">
                  <c:v>1.2638999999999996E-2</c:v>
                </c:pt>
                <c:pt idx="1699">
                  <c:v>1.1914000000000001E-2</c:v>
                </c:pt>
                <c:pt idx="1700">
                  <c:v>1.1348000000000007E-2</c:v>
                </c:pt>
                <c:pt idx="1701">
                  <c:v>1.0810000000000005E-2</c:v>
                </c:pt>
                <c:pt idx="1702">
                  <c:v>1.1256000000000002E-2</c:v>
                </c:pt>
                <c:pt idx="1703">
                  <c:v>1.2448000000000001E-2</c:v>
                </c:pt>
                <c:pt idx="1704">
                  <c:v>1.2926999999999999E-2</c:v>
                </c:pt>
                <c:pt idx="1705">
                  <c:v>1.2671999999999998E-2</c:v>
                </c:pt>
                <c:pt idx="1706">
                  <c:v>1.2964000000000005E-2</c:v>
                </c:pt>
                <c:pt idx="1707">
                  <c:v>1.2449999999999998E-2</c:v>
                </c:pt>
                <c:pt idx="1708">
                  <c:v>1.2676999999999996E-2</c:v>
                </c:pt>
                <c:pt idx="1709">
                  <c:v>1.3226000000000005E-2</c:v>
                </c:pt>
                <c:pt idx="1710">
                  <c:v>1.3599999999999998E-2</c:v>
                </c:pt>
                <c:pt idx="1711">
                  <c:v>1.3171000000000007E-2</c:v>
                </c:pt>
                <c:pt idx="1712">
                  <c:v>1.1916000000000003E-2</c:v>
                </c:pt>
                <c:pt idx="1713">
                  <c:v>1.1717999999999999E-2</c:v>
                </c:pt>
                <c:pt idx="1714">
                  <c:v>1.1710000000000016E-2</c:v>
                </c:pt>
                <c:pt idx="1715">
                  <c:v>1.2605000000000003E-2</c:v>
                </c:pt>
                <c:pt idx="1716">
                  <c:v>1.3472000000000001E-2</c:v>
                </c:pt>
                <c:pt idx="1717">
                  <c:v>1.4168000000000002E-2</c:v>
                </c:pt>
                <c:pt idx="1718">
                  <c:v>1.3465000000000013E-2</c:v>
                </c:pt>
                <c:pt idx="1719">
                  <c:v>1.3356000000000003E-2</c:v>
                </c:pt>
                <c:pt idx="1720">
                  <c:v>1.3244000000000018E-2</c:v>
                </c:pt>
                <c:pt idx="1721">
                  <c:v>1.3607000000000001E-2</c:v>
                </c:pt>
                <c:pt idx="1722">
                  <c:v>1.3914000000000001E-2</c:v>
                </c:pt>
                <c:pt idx="1723">
                  <c:v>1.3728000000000018E-2</c:v>
                </c:pt>
                <c:pt idx="1724">
                  <c:v>1.3374000000000002E-2</c:v>
                </c:pt>
                <c:pt idx="1725">
                  <c:v>1.3083000000000001E-2</c:v>
                </c:pt>
                <c:pt idx="1726">
                  <c:v>1.3117999999999998E-2</c:v>
                </c:pt>
                <c:pt idx="1727">
                  <c:v>1.3339000000000002E-2</c:v>
                </c:pt>
                <c:pt idx="1728">
                  <c:v>1.3250000000000001E-2</c:v>
                </c:pt>
                <c:pt idx="1729">
                  <c:v>1.3769000000000016E-2</c:v>
                </c:pt>
                <c:pt idx="1730">
                  <c:v>1.3305000000000013E-2</c:v>
                </c:pt>
                <c:pt idx="1731">
                  <c:v>1.2666999999999998E-2</c:v>
                </c:pt>
                <c:pt idx="1732">
                  <c:v>1.3200000000000017E-2</c:v>
                </c:pt>
                <c:pt idx="1733">
                  <c:v>1.3763000000000015E-2</c:v>
                </c:pt>
                <c:pt idx="1734">
                  <c:v>1.5128000000000003E-2</c:v>
                </c:pt>
                <c:pt idx="1735">
                  <c:v>1.5727999999999999E-2</c:v>
                </c:pt>
                <c:pt idx="1736">
                  <c:v>1.5245000000000005E-2</c:v>
                </c:pt>
                <c:pt idx="1737">
                  <c:v>1.4173999999999996E-2</c:v>
                </c:pt>
                <c:pt idx="1738">
                  <c:v>1.3645000000000011E-2</c:v>
                </c:pt>
                <c:pt idx="1739">
                  <c:v>1.2336999999999996E-2</c:v>
                </c:pt>
                <c:pt idx="1740">
                  <c:v>1.1606000000000017E-2</c:v>
                </c:pt>
                <c:pt idx="1741">
                  <c:v>1.190500000000002E-2</c:v>
                </c:pt>
                <c:pt idx="1742">
                  <c:v>1.3148999999999999E-2</c:v>
                </c:pt>
                <c:pt idx="1743">
                  <c:v>1.3826000000000014E-2</c:v>
                </c:pt>
                <c:pt idx="1744">
                  <c:v>1.4213E-2</c:v>
                </c:pt>
                <c:pt idx="1745">
                  <c:v>1.3609000000000003E-2</c:v>
                </c:pt>
                <c:pt idx="1746">
                  <c:v>1.2348E-2</c:v>
                </c:pt>
                <c:pt idx="1747">
                  <c:v>1.2473999999999996E-2</c:v>
                </c:pt>
                <c:pt idx="1748">
                  <c:v>1.2633000000000002E-2</c:v>
                </c:pt>
                <c:pt idx="1749">
                  <c:v>1.1880000000000026E-2</c:v>
                </c:pt>
                <c:pt idx="1750">
                  <c:v>1.1883000000000017E-2</c:v>
                </c:pt>
                <c:pt idx="1751">
                  <c:v>1.2579999999999985E-2</c:v>
                </c:pt>
                <c:pt idx="1752">
                  <c:v>1.3559999999999996E-2</c:v>
                </c:pt>
                <c:pt idx="1753">
                  <c:v>1.3286000000000001E-2</c:v>
                </c:pt>
                <c:pt idx="1754">
                  <c:v>1.3814999999999999E-2</c:v>
                </c:pt>
                <c:pt idx="1755">
                  <c:v>1.4206999999999996E-2</c:v>
                </c:pt>
                <c:pt idx="1757">
                  <c:v>1.0567999999999999E-2</c:v>
                </c:pt>
                <c:pt idx="1758">
                  <c:v>1.1396999999999999E-2</c:v>
                </c:pt>
                <c:pt idx="1759">
                  <c:v>1.1558000000000002E-2</c:v>
                </c:pt>
                <c:pt idx="1760">
                  <c:v>1.0947000000000005E-2</c:v>
                </c:pt>
                <c:pt idx="1761">
                  <c:v>9.1390000000000048E-3</c:v>
                </c:pt>
                <c:pt idx="1762">
                  <c:v>8.7560000000000068E-3</c:v>
                </c:pt>
                <c:pt idx="1763">
                  <c:v>9.727000000000003E-3</c:v>
                </c:pt>
                <c:pt idx="1764">
                  <c:v>1.0102999999999999E-2</c:v>
                </c:pt>
                <c:pt idx="1765">
                  <c:v>1.023E-2</c:v>
                </c:pt>
                <c:pt idx="1766">
                  <c:v>1.0055E-2</c:v>
                </c:pt>
                <c:pt idx="1767">
                  <c:v>9.8920000000000223E-3</c:v>
                </c:pt>
                <c:pt idx="1768">
                  <c:v>9.3010000000000141E-3</c:v>
                </c:pt>
                <c:pt idx="1769">
                  <c:v>9.9390000000000138E-3</c:v>
                </c:pt>
                <c:pt idx="1770">
                  <c:v>1.0438999999999988E-2</c:v>
                </c:pt>
                <c:pt idx="1771">
                  <c:v>1.0513000000000003E-2</c:v>
                </c:pt>
                <c:pt idx="1772">
                  <c:v>1.0104000000000005E-2</c:v>
                </c:pt>
                <c:pt idx="1773">
                  <c:v>1.0429000000000001E-2</c:v>
                </c:pt>
                <c:pt idx="1774">
                  <c:v>9.8130000000000144E-3</c:v>
                </c:pt>
                <c:pt idx="1775">
                  <c:v>9.7040000000000008E-3</c:v>
                </c:pt>
                <c:pt idx="1776">
                  <c:v>9.8130000000000144E-3</c:v>
                </c:pt>
                <c:pt idx="1777">
                  <c:v>9.1040000000000027E-3</c:v>
                </c:pt>
                <c:pt idx="1778">
                  <c:v>8.6400000000000001E-3</c:v>
                </c:pt>
                <c:pt idx="1779">
                  <c:v>9.4010000000000048E-3</c:v>
                </c:pt>
                <c:pt idx="1780">
                  <c:v>8.8440000000000046E-3</c:v>
                </c:pt>
                <c:pt idx="1781">
                  <c:v>8.9140000000000122E-3</c:v>
                </c:pt>
                <c:pt idx="1782">
                  <c:v>9.0210000000000047E-3</c:v>
                </c:pt>
                <c:pt idx="1783">
                  <c:v>9.9390000000000138E-3</c:v>
                </c:pt>
                <c:pt idx="1784">
                  <c:v>1.0768000000000003E-2</c:v>
                </c:pt>
                <c:pt idx="1785">
                  <c:v>1.0913000000000001E-2</c:v>
                </c:pt>
                <c:pt idx="1786">
                  <c:v>1.0331000000000002E-2</c:v>
                </c:pt>
                <c:pt idx="1787">
                  <c:v>9.7130000000000046E-3</c:v>
                </c:pt>
                <c:pt idx="1788">
                  <c:v>9.724E-3</c:v>
                </c:pt>
                <c:pt idx="1789">
                  <c:v>9.1460000000000048E-3</c:v>
                </c:pt>
                <c:pt idx="1790">
                  <c:v>9.3210000000000064E-3</c:v>
                </c:pt>
                <c:pt idx="1791">
                  <c:v>8.9870000000000158E-3</c:v>
                </c:pt>
                <c:pt idx="1792">
                  <c:v>9.8010000000000163E-3</c:v>
                </c:pt>
                <c:pt idx="1793">
                  <c:v>1.0194999999999996E-2</c:v>
                </c:pt>
                <c:pt idx="1794">
                  <c:v>1.0681000000000013E-2</c:v>
                </c:pt>
                <c:pt idx="1795">
                  <c:v>1.0893000000000003E-2</c:v>
                </c:pt>
                <c:pt idx="1796">
                  <c:v>1.0363000000000009E-2</c:v>
                </c:pt>
                <c:pt idx="1797">
                  <c:v>9.3890000000000223E-3</c:v>
                </c:pt>
                <c:pt idx="1798">
                  <c:v>9.4970000000000141E-3</c:v>
                </c:pt>
                <c:pt idx="1799">
                  <c:v>1.0050000000000002E-2</c:v>
                </c:pt>
                <c:pt idx="1800">
                  <c:v>1.0472E-2</c:v>
                </c:pt>
                <c:pt idx="1801">
                  <c:v>1.0475E-2</c:v>
                </c:pt>
                <c:pt idx="1802">
                  <c:v>1.0901000000000011E-2</c:v>
                </c:pt>
                <c:pt idx="1803">
                  <c:v>9.4750000000000164E-3</c:v>
                </c:pt>
                <c:pt idx="1804">
                  <c:v>8.9780000000000068E-3</c:v>
                </c:pt>
                <c:pt idx="1805">
                  <c:v>8.6230000000000022E-3</c:v>
                </c:pt>
                <c:pt idx="1806">
                  <c:v>8.7750000000000068E-3</c:v>
                </c:pt>
                <c:pt idx="1807">
                  <c:v>8.1640000000000046E-3</c:v>
                </c:pt>
                <c:pt idx="1808">
                  <c:v>7.7750000000000102E-3</c:v>
                </c:pt>
                <c:pt idx="1809">
                  <c:v>9.0530000000000142E-3</c:v>
                </c:pt>
                <c:pt idx="1810">
                  <c:v>8.7540000000000048E-3</c:v>
                </c:pt>
                <c:pt idx="1811">
                  <c:v>9.0830000000000147E-3</c:v>
                </c:pt>
                <c:pt idx="1812">
                  <c:v>9.4720000000000221E-3</c:v>
                </c:pt>
                <c:pt idx="1813">
                  <c:v>1.0364000000000003E-2</c:v>
                </c:pt>
                <c:pt idx="1814">
                  <c:v>1.0652000000000003E-2</c:v>
                </c:pt>
                <c:pt idx="1815">
                  <c:v>1.0885000000000013E-2</c:v>
                </c:pt>
                <c:pt idx="1816">
                  <c:v>9.7760000000000121E-3</c:v>
                </c:pt>
                <c:pt idx="1817">
                  <c:v>9.2050000000000048E-3</c:v>
                </c:pt>
                <c:pt idx="1818">
                  <c:v>1.0681000000000013E-2</c:v>
                </c:pt>
                <c:pt idx="1819">
                  <c:v>1.0937000000000001E-2</c:v>
                </c:pt>
                <c:pt idx="1820">
                  <c:v>1.0289E-2</c:v>
                </c:pt>
                <c:pt idx="1821">
                  <c:v>8.8400000000000024E-3</c:v>
                </c:pt>
                <c:pt idx="1822">
                  <c:v>8.5720000000000223E-3</c:v>
                </c:pt>
                <c:pt idx="1823">
                  <c:v>8.7650000000000141E-3</c:v>
                </c:pt>
                <c:pt idx="1824">
                  <c:v>8.7640000000000027E-3</c:v>
                </c:pt>
                <c:pt idx="1825">
                  <c:v>1.0416E-2</c:v>
                </c:pt>
                <c:pt idx="1826">
                  <c:v>1.0258999999999996E-2</c:v>
                </c:pt>
                <c:pt idx="1827">
                  <c:v>8.7570000000000044E-3</c:v>
                </c:pt>
                <c:pt idx="1828">
                  <c:v>7.8940000000000017E-3</c:v>
                </c:pt>
                <c:pt idx="1829">
                  <c:v>8.5340000000000051E-3</c:v>
                </c:pt>
                <c:pt idx="1830">
                  <c:v>1.0643000000000003E-2</c:v>
                </c:pt>
                <c:pt idx="1831">
                  <c:v>1.0647999999999999E-2</c:v>
                </c:pt>
                <c:pt idx="1832">
                  <c:v>1.0748000000000002E-2</c:v>
                </c:pt>
                <c:pt idx="1833">
                  <c:v>1.0097E-2</c:v>
                </c:pt>
                <c:pt idx="1834">
                  <c:v>9.6950000000000144E-3</c:v>
                </c:pt>
                <c:pt idx="1835">
                  <c:v>9.4140000000000022E-3</c:v>
                </c:pt>
                <c:pt idx="1836">
                  <c:v>1.0473E-2</c:v>
                </c:pt>
                <c:pt idx="1837">
                  <c:v>1.0922000000000001E-2</c:v>
                </c:pt>
                <c:pt idx="1838">
                  <c:v>1.1109000000000009E-2</c:v>
                </c:pt>
                <c:pt idx="1839">
                  <c:v>9.8630000000000245E-3</c:v>
                </c:pt>
                <c:pt idx="1840">
                  <c:v>9.6590000000000165E-3</c:v>
                </c:pt>
                <c:pt idx="1841">
                  <c:v>9.9310000000000023E-3</c:v>
                </c:pt>
                <c:pt idx="1842">
                  <c:v>1.0751000000000005E-2</c:v>
                </c:pt>
                <c:pt idx="1843">
                  <c:v>1.1374000000000007E-2</c:v>
                </c:pt>
                <c:pt idx="1844">
                  <c:v>1.0644000000000009E-2</c:v>
                </c:pt>
                <c:pt idx="1845">
                  <c:v>1.0544000000000001E-2</c:v>
                </c:pt>
                <c:pt idx="1846">
                  <c:v>9.2380000000000014E-3</c:v>
                </c:pt>
                <c:pt idx="1847">
                  <c:v>9.7640000000000105E-3</c:v>
                </c:pt>
                <c:pt idx="1848">
                  <c:v>1.0317E-2</c:v>
                </c:pt>
                <c:pt idx="1849">
                  <c:v>1.1393000000000007E-2</c:v>
                </c:pt>
                <c:pt idx="1850">
                  <c:v>1.0703000000000013E-2</c:v>
                </c:pt>
                <c:pt idx="1851">
                  <c:v>9.0400000000000046E-3</c:v>
                </c:pt>
                <c:pt idx="1852">
                  <c:v>7.9570000000000092E-3</c:v>
                </c:pt>
                <c:pt idx="1853">
                  <c:v>8.2870000000000027E-3</c:v>
                </c:pt>
                <c:pt idx="1854">
                  <c:v>9.8870000000000138E-3</c:v>
                </c:pt>
                <c:pt idx="1855">
                  <c:v>1.2300000000000005E-2</c:v>
                </c:pt>
                <c:pt idx="1856">
                  <c:v>1.1874000000000001E-2</c:v>
                </c:pt>
                <c:pt idx="1857">
                  <c:v>1.0474000000000001E-2</c:v>
                </c:pt>
                <c:pt idx="1858">
                  <c:v>8.7150000000000023E-3</c:v>
                </c:pt>
                <c:pt idx="1859">
                  <c:v>8.8410000000000068E-3</c:v>
                </c:pt>
                <c:pt idx="1860">
                  <c:v>9.3010000000000141E-3</c:v>
                </c:pt>
                <c:pt idx="1861">
                  <c:v>9.4570000000000157E-3</c:v>
                </c:pt>
                <c:pt idx="1862">
                  <c:v>9.4420000000000164E-3</c:v>
                </c:pt>
                <c:pt idx="1863">
                  <c:v>9.1570000000000158E-3</c:v>
                </c:pt>
                <c:pt idx="1864">
                  <c:v>8.6210000000000002E-3</c:v>
                </c:pt>
                <c:pt idx="1865">
                  <c:v>8.4990000000000048E-3</c:v>
                </c:pt>
                <c:pt idx="1866">
                  <c:v>8.8080000000000068E-3</c:v>
                </c:pt>
                <c:pt idx="1867">
                  <c:v>9.4450000000000141E-3</c:v>
                </c:pt>
                <c:pt idx="1868">
                  <c:v>9.9550000000000246E-3</c:v>
                </c:pt>
                <c:pt idx="1869">
                  <c:v>9.9210000000000027E-3</c:v>
                </c:pt>
                <c:pt idx="1870">
                  <c:v>9.3090000000000221E-3</c:v>
                </c:pt>
                <c:pt idx="1871">
                  <c:v>8.5850000000000145E-3</c:v>
                </c:pt>
                <c:pt idx="1872">
                  <c:v>8.9690000000000221E-3</c:v>
                </c:pt>
                <c:pt idx="1873">
                  <c:v>9.5880000000000028E-3</c:v>
                </c:pt>
                <c:pt idx="1874">
                  <c:v>9.890000000000022E-3</c:v>
                </c:pt>
                <c:pt idx="1875">
                  <c:v>9.8000000000000222E-3</c:v>
                </c:pt>
                <c:pt idx="1876">
                  <c:v>9.0730000000000064E-3</c:v>
                </c:pt>
                <c:pt idx="1877">
                  <c:v>8.9440000000000006E-3</c:v>
                </c:pt>
                <c:pt idx="1878">
                  <c:v>8.7390000000000002E-3</c:v>
                </c:pt>
                <c:pt idx="1879">
                  <c:v>9.1570000000000158E-3</c:v>
                </c:pt>
                <c:pt idx="1880">
                  <c:v>8.2450000000000006E-3</c:v>
                </c:pt>
                <c:pt idx="1881">
                  <c:v>8.196000000000014E-3</c:v>
                </c:pt>
                <c:pt idx="1882">
                  <c:v>9.1070000000000022E-3</c:v>
                </c:pt>
                <c:pt idx="1883">
                  <c:v>1.0187000000000003E-2</c:v>
                </c:pt>
                <c:pt idx="1884">
                  <c:v>1.0529000000000005E-2</c:v>
                </c:pt>
                <c:pt idx="1885">
                  <c:v>9.1990000000000023E-3</c:v>
                </c:pt>
                <c:pt idx="1886">
                  <c:v>9.2310000000000014E-3</c:v>
                </c:pt>
                <c:pt idx="1887">
                  <c:v>9.516000000000014E-3</c:v>
                </c:pt>
                <c:pt idx="1888">
                  <c:v>9.6630000000000067E-3</c:v>
                </c:pt>
                <c:pt idx="1889">
                  <c:v>1.0298999999999996E-2</c:v>
                </c:pt>
                <c:pt idx="1890">
                  <c:v>9.1120000000000125E-3</c:v>
                </c:pt>
                <c:pt idx="1891">
                  <c:v>9.5700000000000143E-3</c:v>
                </c:pt>
                <c:pt idx="1892">
                  <c:v>9.006000000000014E-3</c:v>
                </c:pt>
                <c:pt idx="1893">
                  <c:v>9.1650000000000221E-3</c:v>
                </c:pt>
                <c:pt idx="1894">
                  <c:v>9.5210000000000052E-3</c:v>
                </c:pt>
                <c:pt idx="1895">
                  <c:v>9.3440000000000068E-3</c:v>
                </c:pt>
                <c:pt idx="1896">
                  <c:v>7.0310000000000112E-3</c:v>
                </c:pt>
                <c:pt idx="1897">
                  <c:v>6.6640000000000007E-3</c:v>
                </c:pt>
                <c:pt idx="1898">
                  <c:v>8.1680000000000051E-3</c:v>
                </c:pt>
                <c:pt idx="1899">
                  <c:v>9.6170000000000005E-3</c:v>
                </c:pt>
                <c:pt idx="1900">
                  <c:v>8.4160000000000172E-3</c:v>
                </c:pt>
                <c:pt idx="1901">
                  <c:v>7.9310000000000162E-3</c:v>
                </c:pt>
                <c:pt idx="1902">
                  <c:v>9.2600000000000043E-3</c:v>
                </c:pt>
                <c:pt idx="1903">
                  <c:v>1.0218999999999985E-2</c:v>
                </c:pt>
                <c:pt idx="1904">
                  <c:v>9.8050000000000238E-3</c:v>
                </c:pt>
                <c:pt idx="1905">
                  <c:v>8.6190000000000138E-3</c:v>
                </c:pt>
                <c:pt idx="1906">
                  <c:v>9.1820000000000165E-3</c:v>
                </c:pt>
                <c:pt idx="1907">
                  <c:v>8.4120000000000184E-3</c:v>
                </c:pt>
                <c:pt idx="1908">
                  <c:v>8.8050000000000246E-3</c:v>
                </c:pt>
                <c:pt idx="1909">
                  <c:v>9.0340000000000004E-3</c:v>
                </c:pt>
                <c:pt idx="1910">
                  <c:v>9.8470000000000068E-3</c:v>
                </c:pt>
                <c:pt idx="1911">
                  <c:v>1.0097E-2</c:v>
                </c:pt>
                <c:pt idx="1912">
                  <c:v>9.3890000000000223E-3</c:v>
                </c:pt>
                <c:pt idx="1913">
                  <c:v>1.0102999999999999E-2</c:v>
                </c:pt>
                <c:pt idx="1914">
                  <c:v>9.9480000000000002E-3</c:v>
                </c:pt>
                <c:pt idx="1915">
                  <c:v>9.6580000000000155E-3</c:v>
                </c:pt>
                <c:pt idx="1916">
                  <c:v>9.8650000000000265E-3</c:v>
                </c:pt>
                <c:pt idx="1917">
                  <c:v>9.9590000000000165E-3</c:v>
                </c:pt>
                <c:pt idx="1918">
                  <c:v>9.7840000000000028E-3</c:v>
                </c:pt>
                <c:pt idx="1919">
                  <c:v>1.0083999999999999E-2</c:v>
                </c:pt>
                <c:pt idx="1920">
                  <c:v>1.0137E-2</c:v>
                </c:pt>
                <c:pt idx="1921">
                  <c:v>1.0181000000000003E-2</c:v>
                </c:pt>
                <c:pt idx="1922">
                  <c:v>9.9680000000000064E-3</c:v>
                </c:pt>
                <c:pt idx="1923">
                  <c:v>8.8780000000000161E-3</c:v>
                </c:pt>
                <c:pt idx="1924">
                  <c:v>9.039000000000014E-3</c:v>
                </c:pt>
                <c:pt idx="1925">
                  <c:v>1.1367000000000018E-2</c:v>
                </c:pt>
                <c:pt idx="1926">
                  <c:v>1.2716999999999996E-2</c:v>
                </c:pt>
                <c:pt idx="1927">
                  <c:v>1.2114999999999996E-2</c:v>
                </c:pt>
                <c:pt idx="1928">
                  <c:v>9.6890000000000066E-3</c:v>
                </c:pt>
                <c:pt idx="1929">
                  <c:v>8.3510000000000147E-3</c:v>
                </c:pt>
                <c:pt idx="1930">
                  <c:v>7.765000000000008E-3</c:v>
                </c:pt>
                <c:pt idx="1931">
                  <c:v>8.7030000000000007E-3</c:v>
                </c:pt>
                <c:pt idx="1932">
                  <c:v>9.4670000000000067E-3</c:v>
                </c:pt>
                <c:pt idx="1933">
                  <c:v>9.6110000000000032E-3</c:v>
                </c:pt>
                <c:pt idx="1934">
                  <c:v>9.0820000000000067E-3</c:v>
                </c:pt>
                <c:pt idx="1935">
                  <c:v>9.7520000000000159E-3</c:v>
                </c:pt>
                <c:pt idx="1936">
                  <c:v>1.0067E-2</c:v>
                </c:pt>
                <c:pt idx="1937">
                  <c:v>9.1620000000000156E-3</c:v>
                </c:pt>
                <c:pt idx="1938">
                  <c:v>9.6700000000000067E-3</c:v>
                </c:pt>
                <c:pt idx="1939">
                  <c:v>1.0200000000000009E-2</c:v>
                </c:pt>
                <c:pt idx="1940">
                  <c:v>1.0277999999999987E-2</c:v>
                </c:pt>
                <c:pt idx="1941">
                  <c:v>9.3260000000000183E-3</c:v>
                </c:pt>
                <c:pt idx="1942">
                  <c:v>9.3030000000000144E-3</c:v>
                </c:pt>
                <c:pt idx="1943">
                  <c:v>1.0004000000000001E-2</c:v>
                </c:pt>
                <c:pt idx="1944">
                  <c:v>9.8820000000000244E-3</c:v>
                </c:pt>
                <c:pt idx="1945">
                  <c:v>9.6170000000000005E-3</c:v>
                </c:pt>
                <c:pt idx="1946">
                  <c:v>9.1990000000000023E-3</c:v>
                </c:pt>
                <c:pt idx="1947">
                  <c:v>9.3020000000000221E-3</c:v>
                </c:pt>
                <c:pt idx="1948">
                  <c:v>9.9250000000000223E-3</c:v>
                </c:pt>
                <c:pt idx="1949">
                  <c:v>1.1045000000000001E-2</c:v>
                </c:pt>
                <c:pt idx="1950">
                  <c:v>1.0866000000000009E-2</c:v>
                </c:pt>
                <c:pt idx="1951">
                  <c:v>1.0048E-2</c:v>
                </c:pt>
                <c:pt idx="1952">
                  <c:v>9.0140000000000046E-3</c:v>
                </c:pt>
                <c:pt idx="1953">
                  <c:v>7.1020000000000024E-3</c:v>
                </c:pt>
                <c:pt idx="1954">
                  <c:v>8.2420000000000028E-3</c:v>
                </c:pt>
                <c:pt idx="1955">
                  <c:v>9.2680000000000037E-3</c:v>
                </c:pt>
                <c:pt idx="1956">
                  <c:v>1.0789999999999999E-2</c:v>
                </c:pt>
                <c:pt idx="1957">
                  <c:v>9.4130000000000064E-3</c:v>
                </c:pt>
                <c:pt idx="1958">
                  <c:v>9.1110000000000028E-3</c:v>
                </c:pt>
                <c:pt idx="1959">
                  <c:v>9.2310000000000014E-3</c:v>
                </c:pt>
                <c:pt idx="1960">
                  <c:v>1.0959999999999998E-2</c:v>
                </c:pt>
                <c:pt idx="1961">
                  <c:v>1.1658999999999999E-2</c:v>
                </c:pt>
                <c:pt idx="1962">
                  <c:v>1.1807000000000017E-2</c:v>
                </c:pt>
                <c:pt idx="1963">
                  <c:v>1.1805000000000019E-2</c:v>
                </c:pt>
                <c:pt idx="1964">
                  <c:v>1.0885000000000013E-2</c:v>
                </c:pt>
                <c:pt idx="1965">
                  <c:v>9.2300000000000004E-3</c:v>
                </c:pt>
                <c:pt idx="1966">
                  <c:v>8.8930000000000207E-3</c:v>
                </c:pt>
                <c:pt idx="1967">
                  <c:v>9.6600000000000158E-3</c:v>
                </c:pt>
                <c:pt idx="1968">
                  <c:v>1.0130999999999998E-2</c:v>
                </c:pt>
                <c:pt idx="1969">
                  <c:v>9.9450000000000163E-3</c:v>
                </c:pt>
                <c:pt idx="1970">
                  <c:v>9.3630000000000241E-3</c:v>
                </c:pt>
                <c:pt idx="1971">
                  <c:v>8.7840000000000001E-3</c:v>
                </c:pt>
                <c:pt idx="1972">
                  <c:v>9.5790000000000163E-3</c:v>
                </c:pt>
                <c:pt idx="1973">
                  <c:v>1.0101000000000009E-2</c:v>
                </c:pt>
                <c:pt idx="1974">
                  <c:v>9.6070000000000027E-3</c:v>
                </c:pt>
                <c:pt idx="1975">
                  <c:v>9.0400000000000046E-3</c:v>
                </c:pt>
                <c:pt idx="1976">
                  <c:v>8.0880000000000066E-3</c:v>
                </c:pt>
                <c:pt idx="1977">
                  <c:v>8.1370000000000001E-3</c:v>
                </c:pt>
                <c:pt idx="1978">
                  <c:v>7.6060000000000034E-3</c:v>
                </c:pt>
                <c:pt idx="1979">
                  <c:v>7.6180000000000024E-3</c:v>
                </c:pt>
                <c:pt idx="1980">
                  <c:v>8.0660000000000141E-3</c:v>
                </c:pt>
                <c:pt idx="1981">
                  <c:v>8.8200000000000067E-3</c:v>
                </c:pt>
                <c:pt idx="1982">
                  <c:v>8.8500000000000245E-3</c:v>
                </c:pt>
                <c:pt idx="1983">
                  <c:v>9.4680000000000146E-3</c:v>
                </c:pt>
                <c:pt idx="1984">
                  <c:v>9.2430000000000029E-3</c:v>
                </c:pt>
                <c:pt idx="1985">
                  <c:v>9.4600000000000239E-3</c:v>
                </c:pt>
                <c:pt idx="1986">
                  <c:v>9.7410000000000014E-3</c:v>
                </c:pt>
                <c:pt idx="1987">
                  <c:v>1.0173E-2</c:v>
                </c:pt>
                <c:pt idx="1988">
                  <c:v>1.0704000000000005E-2</c:v>
                </c:pt>
                <c:pt idx="1989">
                  <c:v>1.0938000000000002E-2</c:v>
                </c:pt>
                <c:pt idx="1990">
                  <c:v>1.0348000000000001E-2</c:v>
                </c:pt>
                <c:pt idx="1991">
                  <c:v>9.7850000000000124E-3</c:v>
                </c:pt>
                <c:pt idx="1992">
                  <c:v>8.7510000000000018E-3</c:v>
                </c:pt>
                <c:pt idx="1993">
                  <c:v>7.6010000000000079E-3</c:v>
                </c:pt>
                <c:pt idx="1994">
                  <c:v>8.4670000000000144E-3</c:v>
                </c:pt>
                <c:pt idx="1995">
                  <c:v>1.0004000000000001E-2</c:v>
                </c:pt>
                <c:pt idx="1996">
                  <c:v>9.0750000000000223E-3</c:v>
                </c:pt>
                <c:pt idx="1997">
                  <c:v>9.2150000000000044E-3</c:v>
                </c:pt>
                <c:pt idx="1998">
                  <c:v>9.8030000000000183E-3</c:v>
                </c:pt>
                <c:pt idx="1999">
                  <c:v>9.5350000000000122E-3</c:v>
                </c:pt>
                <c:pt idx="2000">
                  <c:v>9.5200000000000024E-3</c:v>
                </c:pt>
                <c:pt idx="2001">
                  <c:v>9.1430000000000018E-3</c:v>
                </c:pt>
                <c:pt idx="2002">
                  <c:v>9.7480000000000015E-3</c:v>
                </c:pt>
                <c:pt idx="2003">
                  <c:v>1.0612999999999996E-2</c:v>
                </c:pt>
                <c:pt idx="2004">
                  <c:v>1.2187000000000003E-2</c:v>
                </c:pt>
                <c:pt idx="2005">
                  <c:v>1.1766000000000019E-2</c:v>
                </c:pt>
                <c:pt idx="2006">
                  <c:v>9.4210000000000023E-3</c:v>
                </c:pt>
                <c:pt idx="2008">
                  <c:v>6.4920000000000073E-3</c:v>
                </c:pt>
                <c:pt idx="2009">
                  <c:v>6.0090000000000091E-3</c:v>
                </c:pt>
                <c:pt idx="2010">
                  <c:v>7.229000000000008E-3</c:v>
                </c:pt>
                <c:pt idx="2011">
                  <c:v>8.3370000000000024E-3</c:v>
                </c:pt>
                <c:pt idx="2012">
                  <c:v>8.2290000000000037E-3</c:v>
                </c:pt>
                <c:pt idx="2013">
                  <c:v>7.5340000000000034E-3</c:v>
                </c:pt>
                <c:pt idx="2014">
                  <c:v>7.3120000000000034E-3</c:v>
                </c:pt>
                <c:pt idx="2015">
                  <c:v>7.9890000000000135E-3</c:v>
                </c:pt>
                <c:pt idx="2016">
                  <c:v>7.5010000000000103E-3</c:v>
                </c:pt>
                <c:pt idx="2017">
                  <c:v>7.0070000000000071E-3</c:v>
                </c:pt>
                <c:pt idx="2018">
                  <c:v>6.1950000000000061E-3</c:v>
                </c:pt>
                <c:pt idx="2019">
                  <c:v>6.4630000000000078E-3</c:v>
                </c:pt>
                <c:pt idx="2020">
                  <c:v>6.8760000000000123E-3</c:v>
                </c:pt>
                <c:pt idx="2021">
                  <c:v>8.2160000000000028E-3</c:v>
                </c:pt>
                <c:pt idx="2022">
                  <c:v>7.897000000000003E-3</c:v>
                </c:pt>
                <c:pt idx="2023">
                  <c:v>7.0800000000000082E-3</c:v>
                </c:pt>
                <c:pt idx="2024">
                  <c:v>6.960000000000007E-3</c:v>
                </c:pt>
                <c:pt idx="2025">
                  <c:v>7.2260000000000093E-3</c:v>
                </c:pt>
                <c:pt idx="2026">
                  <c:v>7.4140000000000083E-3</c:v>
                </c:pt>
                <c:pt idx="2027">
                  <c:v>7.7150000000000083E-3</c:v>
                </c:pt>
                <c:pt idx="2028">
                  <c:v>7.6210000000000071E-3</c:v>
                </c:pt>
                <c:pt idx="2029">
                  <c:v>7.2070000000000033E-3</c:v>
                </c:pt>
                <c:pt idx="2030">
                  <c:v>7.7720000000000124E-3</c:v>
                </c:pt>
                <c:pt idx="2031">
                  <c:v>8.1780000000000047E-3</c:v>
                </c:pt>
                <c:pt idx="2032">
                  <c:v>7.8370000000000106E-3</c:v>
                </c:pt>
                <c:pt idx="2033">
                  <c:v>7.3860000000000089E-3</c:v>
                </c:pt>
                <c:pt idx="2034">
                  <c:v>7.1750000000000034E-3</c:v>
                </c:pt>
                <c:pt idx="2035">
                  <c:v>7.2000000000000093E-3</c:v>
                </c:pt>
                <c:pt idx="2036">
                  <c:v>7.5210000000000077E-3</c:v>
                </c:pt>
                <c:pt idx="2037">
                  <c:v>8.1000000000000048E-3</c:v>
                </c:pt>
                <c:pt idx="2038">
                  <c:v>8.7490000000000016E-3</c:v>
                </c:pt>
                <c:pt idx="2039">
                  <c:v>8.491000000000002E-3</c:v>
                </c:pt>
                <c:pt idx="2040">
                  <c:v>7.7540000000000022E-3</c:v>
                </c:pt>
                <c:pt idx="2041">
                  <c:v>7.3660000000000071E-3</c:v>
                </c:pt>
                <c:pt idx="2042">
                  <c:v>7.740000000000009E-3</c:v>
                </c:pt>
                <c:pt idx="2043">
                  <c:v>7.9860000000000122E-3</c:v>
                </c:pt>
                <c:pt idx="2044">
                  <c:v>7.6610000000000072E-3</c:v>
                </c:pt>
                <c:pt idx="2045">
                  <c:v>7.2220000000000071E-3</c:v>
                </c:pt>
                <c:pt idx="2046">
                  <c:v>6.785000000000008E-3</c:v>
                </c:pt>
                <c:pt idx="2047">
                  <c:v>7.4100000000000112E-3</c:v>
                </c:pt>
                <c:pt idx="2048">
                  <c:v>7.5110000000000081E-3</c:v>
                </c:pt>
                <c:pt idx="2049">
                  <c:v>6.9000000000000103E-3</c:v>
                </c:pt>
                <c:pt idx="2050">
                  <c:v>6.7690000000000094E-3</c:v>
                </c:pt>
                <c:pt idx="2051">
                  <c:v>6.5060000000000083E-3</c:v>
                </c:pt>
                <c:pt idx="2052">
                  <c:v>7.6050000000000024E-3</c:v>
                </c:pt>
                <c:pt idx="2053">
                  <c:v>7.8130000000000074E-3</c:v>
                </c:pt>
                <c:pt idx="2054">
                  <c:v>7.2090000000000123E-3</c:v>
                </c:pt>
                <c:pt idx="2055">
                  <c:v>5.9530000000000112E-3</c:v>
                </c:pt>
                <c:pt idx="2056">
                  <c:v>5.3790000000000114E-3</c:v>
                </c:pt>
                <c:pt idx="2057">
                  <c:v>6.3790000000000123E-3</c:v>
                </c:pt>
                <c:pt idx="2058">
                  <c:v>7.9870000000000115E-3</c:v>
                </c:pt>
                <c:pt idx="2059">
                  <c:v>9.1340000000000032E-3</c:v>
                </c:pt>
                <c:pt idx="2060">
                  <c:v>8.5600000000000172E-3</c:v>
                </c:pt>
                <c:pt idx="2061">
                  <c:v>7.9310000000000162E-3</c:v>
                </c:pt>
                <c:pt idx="2062">
                  <c:v>7.8070000000000023E-3</c:v>
                </c:pt>
                <c:pt idx="2063">
                  <c:v>7.8130000000000074E-3</c:v>
                </c:pt>
                <c:pt idx="2064">
                  <c:v>6.7320000000000105E-3</c:v>
                </c:pt>
                <c:pt idx="2065">
                  <c:v>6.7800000000000091E-3</c:v>
                </c:pt>
                <c:pt idx="2066">
                  <c:v>7.5810000000000122E-3</c:v>
                </c:pt>
                <c:pt idx="2067">
                  <c:v>7.0390000000000131E-3</c:v>
                </c:pt>
                <c:pt idx="2068">
                  <c:v>6.4200000000000073E-3</c:v>
                </c:pt>
                <c:pt idx="2069">
                  <c:v>7.1970000000000011E-3</c:v>
                </c:pt>
                <c:pt idx="2070">
                  <c:v>7.372000000000007E-3</c:v>
                </c:pt>
                <c:pt idx="2071">
                  <c:v>7.6520000000000034E-3</c:v>
                </c:pt>
                <c:pt idx="2072">
                  <c:v>7.3330000000000114E-3</c:v>
                </c:pt>
                <c:pt idx="2073">
                  <c:v>7.2690000000000081E-3</c:v>
                </c:pt>
                <c:pt idx="2074">
                  <c:v>7.4540000000000092E-3</c:v>
                </c:pt>
                <c:pt idx="2075">
                  <c:v>7.9800000000000131E-3</c:v>
                </c:pt>
                <c:pt idx="2076">
                  <c:v>8.6410000000000011E-3</c:v>
                </c:pt>
                <c:pt idx="2077">
                  <c:v>8.2400000000000008E-3</c:v>
                </c:pt>
                <c:pt idx="2078">
                  <c:v>8.4180000000000036E-3</c:v>
                </c:pt>
                <c:pt idx="2079">
                  <c:v>7.3700000000000094E-3</c:v>
                </c:pt>
                <c:pt idx="2080">
                  <c:v>6.7520000000000071E-3</c:v>
                </c:pt>
                <c:pt idx="2081">
                  <c:v>6.0160000000000092E-3</c:v>
                </c:pt>
                <c:pt idx="2082">
                  <c:v>6.8020000000000034E-3</c:v>
                </c:pt>
                <c:pt idx="2083">
                  <c:v>6.4480000000000101E-3</c:v>
                </c:pt>
                <c:pt idx="2084">
                  <c:v>7.183000000000008E-3</c:v>
                </c:pt>
                <c:pt idx="2085">
                  <c:v>7.0070000000000071E-3</c:v>
                </c:pt>
                <c:pt idx="2086">
                  <c:v>6.0970000000000061E-3</c:v>
                </c:pt>
                <c:pt idx="2087">
                  <c:v>6.0720000000000079E-3</c:v>
                </c:pt>
                <c:pt idx="2088">
                  <c:v>7.3950000000000014E-3</c:v>
                </c:pt>
                <c:pt idx="2089">
                  <c:v>7.9900000000000127E-3</c:v>
                </c:pt>
                <c:pt idx="2090">
                  <c:v>6.4980000000000081E-3</c:v>
                </c:pt>
                <c:pt idx="2091">
                  <c:v>6.4610000000000093E-3</c:v>
                </c:pt>
                <c:pt idx="2092">
                  <c:v>7.313000000000007E-3</c:v>
                </c:pt>
                <c:pt idx="2093">
                  <c:v>7.9330000000000147E-3</c:v>
                </c:pt>
                <c:pt idx="2094">
                  <c:v>7.6610000000000072E-3</c:v>
                </c:pt>
                <c:pt idx="2095">
                  <c:v>7.5880000000000105E-3</c:v>
                </c:pt>
                <c:pt idx="2096">
                  <c:v>6.8020000000000034E-3</c:v>
                </c:pt>
                <c:pt idx="2097">
                  <c:v>5.5050000000000073E-3</c:v>
                </c:pt>
                <c:pt idx="2098">
                  <c:v>5.8570000000000011E-3</c:v>
                </c:pt>
                <c:pt idx="2099">
                  <c:v>6.529000000000007E-3</c:v>
                </c:pt>
                <c:pt idx="2100">
                  <c:v>6.6810000000000081E-3</c:v>
                </c:pt>
                <c:pt idx="2101">
                  <c:v>6.660000000000001E-3</c:v>
                </c:pt>
                <c:pt idx="2102">
                  <c:v>5.7840000000000062E-3</c:v>
                </c:pt>
                <c:pt idx="2103">
                  <c:v>5.2120000000000022E-3</c:v>
                </c:pt>
                <c:pt idx="2104">
                  <c:v>5.2920000000000024E-3</c:v>
                </c:pt>
                <c:pt idx="2105">
                  <c:v>6.2840000000000023E-3</c:v>
                </c:pt>
                <c:pt idx="2106">
                  <c:v>7.1310000000000106E-3</c:v>
                </c:pt>
                <c:pt idx="2107">
                  <c:v>8.0160000000000023E-3</c:v>
                </c:pt>
                <c:pt idx="2108">
                  <c:v>7.8370000000000106E-3</c:v>
                </c:pt>
                <c:pt idx="2109">
                  <c:v>6.9060000000000102E-3</c:v>
                </c:pt>
                <c:pt idx="2110">
                  <c:v>7.058000000000007E-3</c:v>
                </c:pt>
                <c:pt idx="2111">
                  <c:v>7.1420000000000034E-3</c:v>
                </c:pt>
                <c:pt idx="2112">
                  <c:v>7.1030000000000034E-3</c:v>
                </c:pt>
                <c:pt idx="2113">
                  <c:v>7.3920000000000071E-3</c:v>
                </c:pt>
                <c:pt idx="2114">
                  <c:v>6.8790000000000101E-3</c:v>
                </c:pt>
                <c:pt idx="2115">
                  <c:v>7.3960000000000093E-3</c:v>
                </c:pt>
                <c:pt idx="2116">
                  <c:v>7.2840000000000092E-3</c:v>
                </c:pt>
                <c:pt idx="2117">
                  <c:v>7.5490000000000123E-3</c:v>
                </c:pt>
                <c:pt idx="2118">
                  <c:v>6.2960000000000091E-3</c:v>
                </c:pt>
                <c:pt idx="2119">
                  <c:v>5.9910000000000102E-3</c:v>
                </c:pt>
                <c:pt idx="2120">
                  <c:v>6.0770000000000034E-3</c:v>
                </c:pt>
                <c:pt idx="2121">
                  <c:v>6.869000000000007E-3</c:v>
                </c:pt>
                <c:pt idx="2122">
                  <c:v>7.1500000000000062E-3</c:v>
                </c:pt>
                <c:pt idx="2123">
                  <c:v>7.3420000000000065E-3</c:v>
                </c:pt>
                <c:pt idx="2124">
                  <c:v>7.3020000000000073E-3</c:v>
                </c:pt>
                <c:pt idx="2125">
                  <c:v>7.157000000000001E-3</c:v>
                </c:pt>
                <c:pt idx="2126">
                  <c:v>7.2210000000000113E-3</c:v>
                </c:pt>
                <c:pt idx="2127">
                  <c:v>7.1350000000000033E-3</c:v>
                </c:pt>
                <c:pt idx="2128">
                  <c:v>7.0390000000000131E-3</c:v>
                </c:pt>
                <c:pt idx="2129">
                  <c:v>6.6070000000000009E-3</c:v>
                </c:pt>
                <c:pt idx="2130">
                  <c:v>6.0700000000000103E-3</c:v>
                </c:pt>
                <c:pt idx="2131">
                  <c:v>6.4040000000000034E-3</c:v>
                </c:pt>
                <c:pt idx="2132">
                  <c:v>7.1340000000000023E-3</c:v>
                </c:pt>
                <c:pt idx="2133">
                  <c:v>7.2850000000000094E-3</c:v>
                </c:pt>
                <c:pt idx="2134">
                  <c:v>7.1960000000000079E-3</c:v>
                </c:pt>
                <c:pt idx="2135">
                  <c:v>7.4200000000000091E-3</c:v>
                </c:pt>
                <c:pt idx="2136">
                  <c:v>6.9260000000000103E-3</c:v>
                </c:pt>
                <c:pt idx="2137">
                  <c:v>7.0740000000000082E-3</c:v>
                </c:pt>
                <c:pt idx="2138">
                  <c:v>7.5860000000000103E-3</c:v>
                </c:pt>
                <c:pt idx="2139">
                  <c:v>8.1280000000000015E-3</c:v>
                </c:pt>
                <c:pt idx="2140">
                  <c:v>6.7150000000000083E-3</c:v>
                </c:pt>
                <c:pt idx="2141">
                  <c:v>6.5330000000000102E-3</c:v>
                </c:pt>
                <c:pt idx="2142">
                  <c:v>6.3390000000000113E-3</c:v>
                </c:pt>
                <c:pt idx="2143">
                  <c:v>6.8710000000000108E-3</c:v>
                </c:pt>
                <c:pt idx="2144">
                  <c:v>7.0520000000000062E-3</c:v>
                </c:pt>
                <c:pt idx="2145">
                  <c:v>7.1810000000000103E-3</c:v>
                </c:pt>
                <c:pt idx="2146">
                  <c:v>7.0080000000000081E-3</c:v>
                </c:pt>
                <c:pt idx="2147">
                  <c:v>6.3300000000000092E-3</c:v>
                </c:pt>
                <c:pt idx="2148">
                  <c:v>7.1240000000000001E-3</c:v>
                </c:pt>
                <c:pt idx="2149">
                  <c:v>8.1210000000000032E-3</c:v>
                </c:pt>
                <c:pt idx="2150">
                  <c:v>7.8710000000000117E-3</c:v>
                </c:pt>
                <c:pt idx="2151">
                  <c:v>7.2850000000000094E-3</c:v>
                </c:pt>
                <c:pt idx="2152">
                  <c:v>6.9440000000000092E-3</c:v>
                </c:pt>
                <c:pt idx="2153">
                  <c:v>7.7390000000000132E-3</c:v>
                </c:pt>
                <c:pt idx="2154">
                  <c:v>7.7030000000000102E-3</c:v>
                </c:pt>
                <c:pt idx="2155">
                  <c:v>7.4560000000000121E-3</c:v>
                </c:pt>
                <c:pt idx="2156">
                  <c:v>7.5780000000000101E-3</c:v>
                </c:pt>
                <c:pt idx="2157">
                  <c:v>6.6290000000000012E-3</c:v>
                </c:pt>
                <c:pt idx="2158">
                  <c:v>6.8460000000000092E-3</c:v>
                </c:pt>
                <c:pt idx="2159">
                  <c:v>6.5870000000000034E-3</c:v>
                </c:pt>
                <c:pt idx="2160">
                  <c:v>7.3670000000000012E-3</c:v>
                </c:pt>
                <c:pt idx="2161">
                  <c:v>6.3960000000000024E-3</c:v>
                </c:pt>
                <c:pt idx="2162">
                  <c:v>6.4090000000000119E-3</c:v>
                </c:pt>
                <c:pt idx="2163">
                  <c:v>7.2920000000000033E-3</c:v>
                </c:pt>
                <c:pt idx="2164">
                  <c:v>6.896000000000008E-3</c:v>
                </c:pt>
                <c:pt idx="2165">
                  <c:v>7.6920000000000061E-3</c:v>
                </c:pt>
                <c:pt idx="2166">
                  <c:v>7.1080000000000023E-3</c:v>
                </c:pt>
                <c:pt idx="2167">
                  <c:v>7.0750000000000101E-3</c:v>
                </c:pt>
                <c:pt idx="2168">
                  <c:v>7.2390000000000145E-3</c:v>
                </c:pt>
                <c:pt idx="2169">
                  <c:v>7.2200000000000033E-3</c:v>
                </c:pt>
                <c:pt idx="2170">
                  <c:v>7.1270000000000014E-3</c:v>
                </c:pt>
                <c:pt idx="2171">
                  <c:v>6.7340000000000082E-3</c:v>
                </c:pt>
                <c:pt idx="2172">
                  <c:v>6.9570000000000083E-3</c:v>
                </c:pt>
                <c:pt idx="2173">
                  <c:v>7.144000000000001E-3</c:v>
                </c:pt>
                <c:pt idx="2174">
                  <c:v>7.2910000000000101E-3</c:v>
                </c:pt>
                <c:pt idx="2175">
                  <c:v>6.3880000000000065E-3</c:v>
                </c:pt>
                <c:pt idx="2176">
                  <c:v>6.5960000000000081E-3</c:v>
                </c:pt>
                <c:pt idx="2177">
                  <c:v>6.7550000000000075E-3</c:v>
                </c:pt>
                <c:pt idx="2178">
                  <c:v>6.9380000000000119E-3</c:v>
                </c:pt>
                <c:pt idx="2179">
                  <c:v>6.4490000000000103E-3</c:v>
                </c:pt>
                <c:pt idx="2180">
                  <c:v>7.2090000000000123E-3</c:v>
                </c:pt>
                <c:pt idx="2181">
                  <c:v>6.6840000000000024E-3</c:v>
                </c:pt>
                <c:pt idx="2182">
                  <c:v>5.7980000000000071E-3</c:v>
                </c:pt>
                <c:pt idx="2183">
                  <c:v>5.7800000000000082E-3</c:v>
                </c:pt>
                <c:pt idx="2184">
                  <c:v>5.9990000000000113E-3</c:v>
                </c:pt>
                <c:pt idx="2185">
                  <c:v>6.5130000000000075E-3</c:v>
                </c:pt>
                <c:pt idx="2186">
                  <c:v>6.242000000000008E-3</c:v>
                </c:pt>
                <c:pt idx="2187">
                  <c:v>6.8810000000000112E-3</c:v>
                </c:pt>
                <c:pt idx="2188">
                  <c:v>7.402000000000011E-3</c:v>
                </c:pt>
                <c:pt idx="2189">
                  <c:v>7.4270000000000013E-3</c:v>
                </c:pt>
                <c:pt idx="2190">
                  <c:v>7.5850000000000093E-3</c:v>
                </c:pt>
                <c:pt idx="2191">
                  <c:v>7.5580000000000083E-3</c:v>
                </c:pt>
                <c:pt idx="2192">
                  <c:v>8.0280000000000004E-3</c:v>
                </c:pt>
                <c:pt idx="2193">
                  <c:v>8.4390000000000125E-3</c:v>
                </c:pt>
                <c:pt idx="2194">
                  <c:v>7.7420000000000102E-3</c:v>
                </c:pt>
                <c:pt idx="2195">
                  <c:v>7.4790000000000143E-3</c:v>
                </c:pt>
                <c:pt idx="2196">
                  <c:v>8.2750000000000046E-3</c:v>
                </c:pt>
                <c:pt idx="2197">
                  <c:v>8.6260000000000121E-3</c:v>
                </c:pt>
                <c:pt idx="2198">
                  <c:v>7.9300000000000117E-3</c:v>
                </c:pt>
                <c:pt idx="2199">
                  <c:v>7.4170000000000069E-3</c:v>
                </c:pt>
                <c:pt idx="2200">
                  <c:v>6.0800000000000073E-3</c:v>
                </c:pt>
                <c:pt idx="2201">
                  <c:v>6.0120000000000061E-3</c:v>
                </c:pt>
                <c:pt idx="2202">
                  <c:v>6.2350000000000114E-3</c:v>
                </c:pt>
                <c:pt idx="2203">
                  <c:v>7.5340000000000034E-3</c:v>
                </c:pt>
                <c:pt idx="2204">
                  <c:v>8.1180000000000002E-3</c:v>
                </c:pt>
                <c:pt idx="2205">
                  <c:v>7.3070000000000071E-3</c:v>
                </c:pt>
                <c:pt idx="2206">
                  <c:v>6.7560000000000103E-3</c:v>
                </c:pt>
                <c:pt idx="2207">
                  <c:v>5.8580000000000012E-3</c:v>
                </c:pt>
                <c:pt idx="2208">
                  <c:v>6.130000000000007E-3</c:v>
                </c:pt>
                <c:pt idx="2209">
                  <c:v>6.804000000000001E-3</c:v>
                </c:pt>
                <c:pt idx="2210">
                  <c:v>7.5510000000000091E-3</c:v>
                </c:pt>
                <c:pt idx="2211">
                  <c:v>8.211000000000003E-3</c:v>
                </c:pt>
                <c:pt idx="2212">
                  <c:v>9.0820000000000067E-3</c:v>
                </c:pt>
                <c:pt idx="2213">
                  <c:v>8.5060000000000066E-3</c:v>
                </c:pt>
                <c:pt idx="2214">
                  <c:v>7.5280000000000034E-3</c:v>
                </c:pt>
                <c:pt idx="2215">
                  <c:v>7.7550000000000093E-3</c:v>
                </c:pt>
                <c:pt idx="2216">
                  <c:v>7.7100000000000102E-3</c:v>
                </c:pt>
                <c:pt idx="2217">
                  <c:v>7.6150000000000011E-3</c:v>
                </c:pt>
                <c:pt idx="2218">
                  <c:v>7.1930000000000023E-3</c:v>
                </c:pt>
                <c:pt idx="2219">
                  <c:v>7.6460000000000078E-3</c:v>
                </c:pt>
                <c:pt idx="2220">
                  <c:v>6.960000000000007E-3</c:v>
                </c:pt>
                <c:pt idx="2221">
                  <c:v>7.2410000000000122E-3</c:v>
                </c:pt>
                <c:pt idx="2222">
                  <c:v>6.726000000000008E-3</c:v>
                </c:pt>
                <c:pt idx="2223">
                  <c:v>6.9810000000000132E-3</c:v>
                </c:pt>
                <c:pt idx="2224">
                  <c:v>7.3960000000000093E-3</c:v>
                </c:pt>
                <c:pt idx="2225">
                  <c:v>7.7930000000000083E-3</c:v>
                </c:pt>
                <c:pt idx="2226">
                  <c:v>7.523000000000008E-3</c:v>
                </c:pt>
                <c:pt idx="2227">
                  <c:v>7.7780000000000123E-3</c:v>
                </c:pt>
                <c:pt idx="2228">
                  <c:v>8.5940000000000027E-3</c:v>
                </c:pt>
                <c:pt idx="2229">
                  <c:v>8.1930000000000024E-3</c:v>
                </c:pt>
                <c:pt idx="2230">
                  <c:v>7.1980000000000013E-3</c:v>
                </c:pt>
                <c:pt idx="2231">
                  <c:v>7.3950000000000014E-3</c:v>
                </c:pt>
                <c:pt idx="2232">
                  <c:v>7.6810000000000081E-3</c:v>
                </c:pt>
                <c:pt idx="2233">
                  <c:v>6.8430000000000079E-3</c:v>
                </c:pt>
                <c:pt idx="2234">
                  <c:v>7.399000000000008E-3</c:v>
                </c:pt>
                <c:pt idx="2235">
                  <c:v>7.9150000000000123E-3</c:v>
                </c:pt>
                <c:pt idx="2236">
                  <c:v>7.3780000000000113E-3</c:v>
                </c:pt>
                <c:pt idx="2237">
                  <c:v>7.1840000000000011E-3</c:v>
                </c:pt>
                <c:pt idx="2238">
                  <c:v>7.0360000000000101E-3</c:v>
                </c:pt>
                <c:pt idx="2239">
                  <c:v>7.0360000000000101E-3</c:v>
                </c:pt>
                <c:pt idx="2240">
                  <c:v>6.7950000000000024E-3</c:v>
                </c:pt>
                <c:pt idx="2241">
                  <c:v>7.8720000000000127E-3</c:v>
                </c:pt>
                <c:pt idx="2242">
                  <c:v>8.1270000000000005E-3</c:v>
                </c:pt>
                <c:pt idx="2243">
                  <c:v>6.4800000000000101E-3</c:v>
                </c:pt>
                <c:pt idx="2244">
                  <c:v>6.9460000000000112E-3</c:v>
                </c:pt>
                <c:pt idx="2245">
                  <c:v>7.4190000000000133E-3</c:v>
                </c:pt>
                <c:pt idx="2246">
                  <c:v>7.5350000000000113E-3</c:v>
                </c:pt>
                <c:pt idx="2247">
                  <c:v>6.0690000000000023E-3</c:v>
                </c:pt>
                <c:pt idx="2248">
                  <c:v>5.7070000000000072E-3</c:v>
                </c:pt>
                <c:pt idx="2249">
                  <c:v>6.5650000000000014E-3</c:v>
                </c:pt>
                <c:pt idx="2250">
                  <c:v>6.7460000000000133E-3</c:v>
                </c:pt>
                <c:pt idx="2251">
                  <c:v>6.3800000000000072E-3</c:v>
                </c:pt>
                <c:pt idx="2252">
                  <c:v>5.6629999999999996E-3</c:v>
                </c:pt>
                <c:pt idx="2253">
                  <c:v>6.2240000000000004E-3</c:v>
                </c:pt>
                <c:pt idx="2254">
                  <c:v>5.6530000000000061E-3</c:v>
                </c:pt>
                <c:pt idx="2255">
                  <c:v>6.2540000000000061E-3</c:v>
                </c:pt>
                <c:pt idx="2256">
                  <c:v>5.5320000000000083E-3</c:v>
                </c:pt>
                <c:pt idx="2257">
                  <c:v>5.6310000000000093E-3</c:v>
                </c:pt>
                <c:pt idx="2259">
                  <c:v>9.4750000000000164E-3</c:v>
                </c:pt>
                <c:pt idx="2260">
                  <c:v>9.0080000000000021E-3</c:v>
                </c:pt>
                <c:pt idx="2261">
                  <c:v>1.0018999999999988E-2</c:v>
                </c:pt>
                <c:pt idx="2262">
                  <c:v>1.0577E-2</c:v>
                </c:pt>
                <c:pt idx="2263">
                  <c:v>1.0371000000000002E-2</c:v>
                </c:pt>
                <c:pt idx="2264">
                  <c:v>1.0303000000000001E-2</c:v>
                </c:pt>
                <c:pt idx="2265">
                  <c:v>9.9780000000000025E-3</c:v>
                </c:pt>
                <c:pt idx="2266">
                  <c:v>1.0049000000000001E-2</c:v>
                </c:pt>
                <c:pt idx="2267">
                  <c:v>9.7390000000000046E-3</c:v>
                </c:pt>
                <c:pt idx="2268">
                  <c:v>1.0392999999999998E-2</c:v>
                </c:pt>
                <c:pt idx="2269">
                  <c:v>9.516000000000014E-3</c:v>
                </c:pt>
                <c:pt idx="2270">
                  <c:v>8.3960000000000163E-3</c:v>
                </c:pt>
                <c:pt idx="2271">
                  <c:v>8.1570000000000045E-3</c:v>
                </c:pt>
                <c:pt idx="2272">
                  <c:v>8.8160000000000183E-3</c:v>
                </c:pt>
                <c:pt idx="2273">
                  <c:v>9.3160000000000222E-3</c:v>
                </c:pt>
                <c:pt idx="2274">
                  <c:v>9.9490000000000047E-3</c:v>
                </c:pt>
                <c:pt idx="2275">
                  <c:v>1.0734E-2</c:v>
                </c:pt>
                <c:pt idx="2276">
                  <c:v>1.1730000000000015E-2</c:v>
                </c:pt>
                <c:pt idx="2277">
                  <c:v>1.1194000000000001E-2</c:v>
                </c:pt>
                <c:pt idx="2278">
                  <c:v>9.8870000000000138E-3</c:v>
                </c:pt>
                <c:pt idx="2279">
                  <c:v>9.9880000000000108E-3</c:v>
                </c:pt>
                <c:pt idx="2280">
                  <c:v>9.6590000000000165E-3</c:v>
                </c:pt>
                <c:pt idx="2281">
                  <c:v>9.6400000000000027E-3</c:v>
                </c:pt>
                <c:pt idx="2282">
                  <c:v>8.7630000000000121E-3</c:v>
                </c:pt>
                <c:pt idx="2283">
                  <c:v>9.0020000000000187E-3</c:v>
                </c:pt>
                <c:pt idx="2284">
                  <c:v>9.7550000000000223E-3</c:v>
                </c:pt>
                <c:pt idx="2285">
                  <c:v>1.0612000000000003E-2</c:v>
                </c:pt>
                <c:pt idx="2286">
                  <c:v>1.0536999999999998E-2</c:v>
                </c:pt>
                <c:pt idx="2287">
                  <c:v>9.542000000000014E-3</c:v>
                </c:pt>
                <c:pt idx="2288">
                  <c:v>8.9380000000000032E-3</c:v>
                </c:pt>
                <c:pt idx="2289">
                  <c:v>9.5880000000000028E-3</c:v>
                </c:pt>
                <c:pt idx="2290">
                  <c:v>9.7250000000000045E-3</c:v>
                </c:pt>
                <c:pt idx="2291">
                  <c:v>9.4140000000000022E-3</c:v>
                </c:pt>
                <c:pt idx="2292">
                  <c:v>8.7530000000000125E-3</c:v>
                </c:pt>
                <c:pt idx="2293">
                  <c:v>9.2060000000000024E-3</c:v>
                </c:pt>
                <c:pt idx="2294">
                  <c:v>9.7050000000000122E-3</c:v>
                </c:pt>
                <c:pt idx="2295">
                  <c:v>1.0083000000000003E-2</c:v>
                </c:pt>
                <c:pt idx="2296">
                  <c:v>9.8320000000000161E-3</c:v>
                </c:pt>
                <c:pt idx="2297">
                  <c:v>9.6940000000000047E-3</c:v>
                </c:pt>
                <c:pt idx="2298">
                  <c:v>9.4990000000000144E-3</c:v>
                </c:pt>
                <c:pt idx="2299">
                  <c:v>9.7600000000000065E-3</c:v>
                </c:pt>
                <c:pt idx="2300">
                  <c:v>9.3240000000000024E-3</c:v>
                </c:pt>
                <c:pt idx="2301">
                  <c:v>8.9700000000000144E-3</c:v>
                </c:pt>
                <c:pt idx="2302">
                  <c:v>8.9860000000000183E-3</c:v>
                </c:pt>
                <c:pt idx="2303">
                  <c:v>8.6470000000000002E-3</c:v>
                </c:pt>
                <c:pt idx="2304">
                  <c:v>9.2800000000000105E-3</c:v>
                </c:pt>
                <c:pt idx="2305">
                  <c:v>9.6190000000000025E-3</c:v>
                </c:pt>
                <c:pt idx="2306">
                  <c:v>1.0018999999999988E-2</c:v>
                </c:pt>
                <c:pt idx="2307">
                  <c:v>1.0451000000000002E-2</c:v>
                </c:pt>
                <c:pt idx="2308">
                  <c:v>1.0298999999999996E-2</c:v>
                </c:pt>
                <c:pt idx="2309">
                  <c:v>9.3970000000000147E-3</c:v>
                </c:pt>
                <c:pt idx="2310">
                  <c:v>9.1130000000000048E-3</c:v>
                </c:pt>
                <c:pt idx="2311">
                  <c:v>9.0890000000000068E-3</c:v>
                </c:pt>
                <c:pt idx="2312">
                  <c:v>8.6850000000000122E-3</c:v>
                </c:pt>
                <c:pt idx="2313">
                  <c:v>8.2050000000000144E-3</c:v>
                </c:pt>
                <c:pt idx="2314">
                  <c:v>8.4980000000000021E-3</c:v>
                </c:pt>
                <c:pt idx="2315">
                  <c:v>8.7760000000000025E-3</c:v>
                </c:pt>
                <c:pt idx="2316">
                  <c:v>9.4780000000000125E-3</c:v>
                </c:pt>
                <c:pt idx="2317">
                  <c:v>9.2890000000000125E-3</c:v>
                </c:pt>
                <c:pt idx="2318">
                  <c:v>8.8930000000000207E-3</c:v>
                </c:pt>
                <c:pt idx="2319">
                  <c:v>8.367000000000022E-3</c:v>
                </c:pt>
                <c:pt idx="2320">
                  <c:v>9.859000000000024E-3</c:v>
                </c:pt>
                <c:pt idx="2321">
                  <c:v>1.0224000000000007E-2</c:v>
                </c:pt>
                <c:pt idx="2322">
                  <c:v>9.8350000000000225E-3</c:v>
                </c:pt>
                <c:pt idx="2323">
                  <c:v>8.8480000000000017E-3</c:v>
                </c:pt>
                <c:pt idx="2324">
                  <c:v>9.6320000000000138E-3</c:v>
                </c:pt>
                <c:pt idx="2325">
                  <c:v>1.0132E-2</c:v>
                </c:pt>
                <c:pt idx="2326">
                  <c:v>1.0366999999999998E-2</c:v>
                </c:pt>
                <c:pt idx="2327">
                  <c:v>9.7220000000000067E-3</c:v>
                </c:pt>
                <c:pt idx="2328">
                  <c:v>8.4620000000000164E-3</c:v>
                </c:pt>
                <c:pt idx="2329">
                  <c:v>8.7860000000000021E-3</c:v>
                </c:pt>
                <c:pt idx="2330">
                  <c:v>9.1540000000000024E-3</c:v>
                </c:pt>
                <c:pt idx="2331">
                  <c:v>9.3670000000000142E-3</c:v>
                </c:pt>
                <c:pt idx="2332">
                  <c:v>9.5120000000000048E-3</c:v>
                </c:pt>
                <c:pt idx="2333">
                  <c:v>8.6670000000000028E-3</c:v>
                </c:pt>
                <c:pt idx="2334">
                  <c:v>9.5520000000000223E-3</c:v>
                </c:pt>
                <c:pt idx="2335">
                  <c:v>1.0989000000000007E-2</c:v>
                </c:pt>
                <c:pt idx="2336">
                  <c:v>1.0924000000000003E-2</c:v>
                </c:pt>
                <c:pt idx="2337">
                  <c:v>1.0241000000000005E-2</c:v>
                </c:pt>
                <c:pt idx="2338">
                  <c:v>9.5600000000000147E-3</c:v>
                </c:pt>
                <c:pt idx="2339">
                  <c:v>9.2720000000000163E-3</c:v>
                </c:pt>
                <c:pt idx="2340">
                  <c:v>8.5660000000000163E-3</c:v>
                </c:pt>
                <c:pt idx="2341">
                  <c:v>9.320000000000014E-3</c:v>
                </c:pt>
                <c:pt idx="2342">
                  <c:v>8.7750000000000068E-3</c:v>
                </c:pt>
                <c:pt idx="2343">
                  <c:v>9.2930000000000026E-3</c:v>
                </c:pt>
                <c:pt idx="2344">
                  <c:v>8.4840000000000141E-3</c:v>
                </c:pt>
                <c:pt idx="2345">
                  <c:v>9.4090000000000163E-3</c:v>
                </c:pt>
                <c:pt idx="2346">
                  <c:v>9.1690000000000139E-3</c:v>
                </c:pt>
                <c:pt idx="2347">
                  <c:v>9.4920000000000143E-3</c:v>
                </c:pt>
                <c:pt idx="2348">
                  <c:v>9.0550000000000231E-3</c:v>
                </c:pt>
                <c:pt idx="2349">
                  <c:v>9.8250000000000143E-3</c:v>
                </c:pt>
                <c:pt idx="2350">
                  <c:v>9.190000000000002E-3</c:v>
                </c:pt>
                <c:pt idx="2351">
                  <c:v>8.6950000000000048E-3</c:v>
                </c:pt>
                <c:pt idx="2352">
                  <c:v>9.5510000000000161E-3</c:v>
                </c:pt>
                <c:pt idx="2353">
                  <c:v>1.1395000000000002E-2</c:v>
                </c:pt>
                <c:pt idx="2354">
                  <c:v>1.1589000000000018E-2</c:v>
                </c:pt>
                <c:pt idx="2355">
                  <c:v>1.1124000000000005E-2</c:v>
                </c:pt>
                <c:pt idx="2356">
                  <c:v>9.6670000000000141E-3</c:v>
                </c:pt>
                <c:pt idx="2357">
                  <c:v>9.6710000000000025E-3</c:v>
                </c:pt>
                <c:pt idx="2358">
                  <c:v>9.9310000000000023E-3</c:v>
                </c:pt>
                <c:pt idx="2359">
                  <c:v>1.0577999999999994E-2</c:v>
                </c:pt>
                <c:pt idx="2360">
                  <c:v>1.0215999999999998E-2</c:v>
                </c:pt>
                <c:pt idx="2361">
                  <c:v>1.0411999999999998E-2</c:v>
                </c:pt>
                <c:pt idx="2362">
                  <c:v>1.0063000000000002E-2</c:v>
                </c:pt>
                <c:pt idx="2363">
                  <c:v>9.9440000000000067E-3</c:v>
                </c:pt>
                <c:pt idx="2364">
                  <c:v>9.4990000000000144E-3</c:v>
                </c:pt>
                <c:pt idx="2365">
                  <c:v>9.2000000000000068E-3</c:v>
                </c:pt>
                <c:pt idx="2366">
                  <c:v>8.7670000000000022E-3</c:v>
                </c:pt>
                <c:pt idx="2367">
                  <c:v>9.4580000000000063E-3</c:v>
                </c:pt>
                <c:pt idx="2368">
                  <c:v>9.9020000000000184E-3</c:v>
                </c:pt>
                <c:pt idx="2369">
                  <c:v>9.2740000000000027E-3</c:v>
                </c:pt>
                <c:pt idx="2370">
                  <c:v>9.4990000000000144E-3</c:v>
                </c:pt>
                <c:pt idx="2371">
                  <c:v>9.8550000000000304E-3</c:v>
                </c:pt>
                <c:pt idx="2372">
                  <c:v>9.6110000000000032E-3</c:v>
                </c:pt>
                <c:pt idx="2373">
                  <c:v>1.0123000000000005E-2</c:v>
                </c:pt>
                <c:pt idx="2374">
                  <c:v>1.0026000000000002E-2</c:v>
                </c:pt>
                <c:pt idx="2375">
                  <c:v>8.8980000000000066E-3</c:v>
                </c:pt>
                <c:pt idx="2376">
                  <c:v>8.3790000000000184E-3</c:v>
                </c:pt>
                <c:pt idx="2377">
                  <c:v>8.5980000000000032E-3</c:v>
                </c:pt>
                <c:pt idx="2378">
                  <c:v>8.8060000000000221E-3</c:v>
                </c:pt>
                <c:pt idx="2379">
                  <c:v>8.7260000000000046E-3</c:v>
                </c:pt>
                <c:pt idx="2380">
                  <c:v>9.2490000000000003E-3</c:v>
                </c:pt>
                <c:pt idx="2381">
                  <c:v>8.9080000000000027E-3</c:v>
                </c:pt>
                <c:pt idx="2382">
                  <c:v>9.5250000000000161E-3</c:v>
                </c:pt>
                <c:pt idx="2383">
                  <c:v>1.0186000000000002E-2</c:v>
                </c:pt>
                <c:pt idx="2384">
                  <c:v>1.0874000000000003E-2</c:v>
                </c:pt>
                <c:pt idx="2385">
                  <c:v>9.5360000000000028E-3</c:v>
                </c:pt>
                <c:pt idx="2386">
                  <c:v>8.3820000000000179E-3</c:v>
                </c:pt>
                <c:pt idx="2387">
                  <c:v>9.2370000000000004E-3</c:v>
                </c:pt>
                <c:pt idx="2388">
                  <c:v>1.0689000000000002E-2</c:v>
                </c:pt>
                <c:pt idx="2389">
                  <c:v>1.1773000000000007E-2</c:v>
                </c:pt>
                <c:pt idx="2390">
                  <c:v>1.1172000000000001E-2</c:v>
                </c:pt>
                <c:pt idx="2391">
                  <c:v>9.5330000000000067E-3</c:v>
                </c:pt>
                <c:pt idx="2392">
                  <c:v>8.5160000000000045E-3</c:v>
                </c:pt>
                <c:pt idx="2393">
                  <c:v>8.2620000000000141E-3</c:v>
                </c:pt>
                <c:pt idx="2394">
                  <c:v>9.6140000000000028E-3</c:v>
                </c:pt>
                <c:pt idx="2395">
                  <c:v>1.0193000000000001E-2</c:v>
                </c:pt>
                <c:pt idx="2396">
                  <c:v>1.0515E-2</c:v>
                </c:pt>
                <c:pt idx="2397">
                  <c:v>1.0861000000000015E-2</c:v>
                </c:pt>
                <c:pt idx="2398">
                  <c:v>9.5670000000000165E-3</c:v>
                </c:pt>
                <c:pt idx="2399">
                  <c:v>8.7790000000000125E-3</c:v>
                </c:pt>
                <c:pt idx="2400">
                  <c:v>8.1590000000000048E-3</c:v>
                </c:pt>
                <c:pt idx="2401">
                  <c:v>9.0610000000000048E-3</c:v>
                </c:pt>
                <c:pt idx="2402">
                  <c:v>1.1011000000000003E-2</c:v>
                </c:pt>
                <c:pt idx="2403">
                  <c:v>1.0609000000000002E-2</c:v>
                </c:pt>
                <c:pt idx="2404">
                  <c:v>9.0500000000000146E-3</c:v>
                </c:pt>
                <c:pt idx="2405">
                  <c:v>8.0520000000000244E-3</c:v>
                </c:pt>
                <c:pt idx="2406">
                  <c:v>8.3890000000000145E-3</c:v>
                </c:pt>
                <c:pt idx="2407">
                  <c:v>9.7210000000000005E-3</c:v>
                </c:pt>
                <c:pt idx="2408">
                  <c:v>1.0770999999999998E-2</c:v>
                </c:pt>
                <c:pt idx="2409">
                  <c:v>9.9900000000000145E-3</c:v>
                </c:pt>
                <c:pt idx="2410">
                  <c:v>8.8040000000000045E-3</c:v>
                </c:pt>
                <c:pt idx="2411">
                  <c:v>8.4950000000000147E-3</c:v>
                </c:pt>
                <c:pt idx="2412">
                  <c:v>9.5610000000000122E-3</c:v>
                </c:pt>
                <c:pt idx="2413">
                  <c:v>9.727000000000003E-3</c:v>
                </c:pt>
                <c:pt idx="2414">
                  <c:v>8.9470000000000018E-3</c:v>
                </c:pt>
                <c:pt idx="2415">
                  <c:v>9.7010000000000048E-3</c:v>
                </c:pt>
                <c:pt idx="2416">
                  <c:v>9.6050000000000163E-3</c:v>
                </c:pt>
                <c:pt idx="2417">
                  <c:v>9.3160000000000222E-3</c:v>
                </c:pt>
                <c:pt idx="2418">
                  <c:v>8.8930000000000207E-3</c:v>
                </c:pt>
                <c:pt idx="2419">
                  <c:v>8.7780000000000011E-3</c:v>
                </c:pt>
                <c:pt idx="2420">
                  <c:v>8.7200000000000003E-3</c:v>
                </c:pt>
                <c:pt idx="2421">
                  <c:v>8.7170000000000008E-3</c:v>
                </c:pt>
                <c:pt idx="2422">
                  <c:v>9.4520000000000246E-3</c:v>
                </c:pt>
                <c:pt idx="2423">
                  <c:v>9.3940000000000065E-3</c:v>
                </c:pt>
                <c:pt idx="2424">
                  <c:v>9.550000000000022E-3</c:v>
                </c:pt>
                <c:pt idx="2425">
                  <c:v>9.8350000000000225E-3</c:v>
                </c:pt>
                <c:pt idx="2426">
                  <c:v>1.0305000000000003E-2</c:v>
                </c:pt>
                <c:pt idx="2427">
                  <c:v>1.0074999999999994E-2</c:v>
                </c:pt>
                <c:pt idx="2428">
                  <c:v>1.0704000000000005E-2</c:v>
                </c:pt>
                <c:pt idx="2429">
                  <c:v>9.8540000000000242E-3</c:v>
                </c:pt>
                <c:pt idx="2430">
                  <c:v>8.9140000000000122E-3</c:v>
                </c:pt>
                <c:pt idx="2431">
                  <c:v>9.1580000000000047E-3</c:v>
                </c:pt>
                <c:pt idx="2432">
                  <c:v>9.0970000000000027E-3</c:v>
                </c:pt>
                <c:pt idx="2433">
                  <c:v>8.5930000000000156E-3</c:v>
                </c:pt>
                <c:pt idx="2434">
                  <c:v>8.6960000000000023E-3</c:v>
                </c:pt>
                <c:pt idx="2435">
                  <c:v>8.6860000000000045E-3</c:v>
                </c:pt>
                <c:pt idx="2436">
                  <c:v>8.8180000000000047E-3</c:v>
                </c:pt>
                <c:pt idx="2437">
                  <c:v>9.1320000000000047E-3</c:v>
                </c:pt>
                <c:pt idx="2438">
                  <c:v>9.6320000000000138E-3</c:v>
                </c:pt>
                <c:pt idx="2439">
                  <c:v>8.7640000000000027E-3</c:v>
                </c:pt>
                <c:pt idx="2440">
                  <c:v>9.1030000000000121E-3</c:v>
                </c:pt>
                <c:pt idx="2441">
                  <c:v>1.0510000000000002E-2</c:v>
                </c:pt>
                <c:pt idx="2442">
                  <c:v>1.0630000000000002E-2</c:v>
                </c:pt>
                <c:pt idx="2443">
                  <c:v>9.7160000000000024E-3</c:v>
                </c:pt>
                <c:pt idx="2444">
                  <c:v>9.4220000000000068E-3</c:v>
                </c:pt>
                <c:pt idx="2445">
                  <c:v>9.3090000000000221E-3</c:v>
                </c:pt>
                <c:pt idx="2446">
                  <c:v>9.4990000000000144E-3</c:v>
                </c:pt>
                <c:pt idx="2447">
                  <c:v>8.5380000000000005E-3</c:v>
                </c:pt>
                <c:pt idx="2448">
                  <c:v>7.7770000000000122E-3</c:v>
                </c:pt>
                <c:pt idx="2449">
                  <c:v>7.255000000000008E-3</c:v>
                </c:pt>
                <c:pt idx="2450">
                  <c:v>7.7190000000000123E-3</c:v>
                </c:pt>
                <c:pt idx="2451">
                  <c:v>9.6930000000000141E-3</c:v>
                </c:pt>
                <c:pt idx="2452">
                  <c:v>1.0277999999999987E-2</c:v>
                </c:pt>
                <c:pt idx="2453">
                  <c:v>9.4800000000000145E-3</c:v>
                </c:pt>
                <c:pt idx="2454">
                  <c:v>7.8130000000000074E-3</c:v>
                </c:pt>
                <c:pt idx="2455">
                  <c:v>7.7200000000000081E-3</c:v>
                </c:pt>
                <c:pt idx="2456">
                  <c:v>8.5540000000000112E-3</c:v>
                </c:pt>
                <c:pt idx="2457">
                  <c:v>9.8460000000000145E-3</c:v>
                </c:pt>
                <c:pt idx="2458">
                  <c:v>9.6360000000000022E-3</c:v>
                </c:pt>
                <c:pt idx="2459">
                  <c:v>9.4450000000000141E-3</c:v>
                </c:pt>
                <c:pt idx="2460">
                  <c:v>9.0030000000000145E-3</c:v>
                </c:pt>
                <c:pt idx="2461">
                  <c:v>8.7470000000000013E-3</c:v>
                </c:pt>
                <c:pt idx="2462">
                  <c:v>9.224000000000003E-3</c:v>
                </c:pt>
                <c:pt idx="2463">
                  <c:v>9.9830000000000144E-3</c:v>
                </c:pt>
                <c:pt idx="2464">
                  <c:v>1.0387000000000002E-2</c:v>
                </c:pt>
                <c:pt idx="2465">
                  <c:v>1.0369E-2</c:v>
                </c:pt>
                <c:pt idx="2466">
                  <c:v>1.0207000000000001E-2</c:v>
                </c:pt>
                <c:pt idx="2467">
                  <c:v>1.0085000000000005E-2</c:v>
                </c:pt>
                <c:pt idx="2468">
                  <c:v>1.0246000000000003E-2</c:v>
                </c:pt>
                <c:pt idx="2469">
                  <c:v>1.0293999999999998E-2</c:v>
                </c:pt>
                <c:pt idx="2470">
                  <c:v>9.4330000000000143E-3</c:v>
                </c:pt>
                <c:pt idx="2471">
                  <c:v>8.3020000000000194E-3</c:v>
                </c:pt>
                <c:pt idx="2472">
                  <c:v>8.0550000000000222E-3</c:v>
                </c:pt>
                <c:pt idx="2473">
                  <c:v>8.4560000000000243E-3</c:v>
                </c:pt>
                <c:pt idx="2474">
                  <c:v>8.4270000000000022E-3</c:v>
                </c:pt>
                <c:pt idx="2475">
                  <c:v>8.1920000000000048E-3</c:v>
                </c:pt>
                <c:pt idx="2476">
                  <c:v>9.1130000000000048E-3</c:v>
                </c:pt>
                <c:pt idx="2477">
                  <c:v>1.0430999999999998E-2</c:v>
                </c:pt>
                <c:pt idx="2478">
                  <c:v>9.4770000000000219E-3</c:v>
                </c:pt>
                <c:pt idx="2479">
                  <c:v>8.6220000000000047E-3</c:v>
                </c:pt>
                <c:pt idx="2480">
                  <c:v>8.6270000000000027E-3</c:v>
                </c:pt>
                <c:pt idx="2481">
                  <c:v>9.6940000000000047E-3</c:v>
                </c:pt>
                <c:pt idx="2482">
                  <c:v>1.0333E-2</c:v>
                </c:pt>
                <c:pt idx="2483">
                  <c:v>9.9900000000000145E-3</c:v>
                </c:pt>
                <c:pt idx="2484">
                  <c:v>9.4400000000000022E-3</c:v>
                </c:pt>
                <c:pt idx="2485">
                  <c:v>9.5250000000000161E-3</c:v>
                </c:pt>
                <c:pt idx="2486">
                  <c:v>9.3120000000000147E-3</c:v>
                </c:pt>
                <c:pt idx="2487">
                  <c:v>9.3050000000000181E-3</c:v>
                </c:pt>
                <c:pt idx="2488">
                  <c:v>9.223000000000002E-3</c:v>
                </c:pt>
                <c:pt idx="2489">
                  <c:v>9.9890000000000222E-3</c:v>
                </c:pt>
                <c:pt idx="2490">
                  <c:v>9.7850000000000124E-3</c:v>
                </c:pt>
                <c:pt idx="2491">
                  <c:v>8.2950000000000124E-3</c:v>
                </c:pt>
                <c:pt idx="2492">
                  <c:v>7.740000000000009E-3</c:v>
                </c:pt>
                <c:pt idx="2493">
                  <c:v>7.9850000000000129E-3</c:v>
                </c:pt>
                <c:pt idx="2494">
                  <c:v>9.0000000000000045E-3</c:v>
                </c:pt>
                <c:pt idx="2495">
                  <c:v>9.7800000000000022E-3</c:v>
                </c:pt>
                <c:pt idx="2496">
                  <c:v>9.1140000000000006E-3</c:v>
                </c:pt>
                <c:pt idx="2497">
                  <c:v>9.1190000000000125E-3</c:v>
                </c:pt>
                <c:pt idx="2498">
                  <c:v>1.0395999999999996E-2</c:v>
                </c:pt>
                <c:pt idx="2499">
                  <c:v>1.0848999999999999E-2</c:v>
                </c:pt>
                <c:pt idx="2500">
                  <c:v>9.9350000000000219E-3</c:v>
                </c:pt>
                <c:pt idx="2501">
                  <c:v>9.6720000000000139E-3</c:v>
                </c:pt>
                <c:pt idx="2502">
                  <c:v>1.0063000000000002E-2</c:v>
                </c:pt>
                <c:pt idx="2503">
                  <c:v>1.0834000000000003E-2</c:v>
                </c:pt>
                <c:pt idx="2504">
                  <c:v>9.4630000000000183E-3</c:v>
                </c:pt>
                <c:pt idx="2505">
                  <c:v>8.9400000000000122E-3</c:v>
                </c:pt>
                <c:pt idx="2506">
                  <c:v>9.2920000000000138E-3</c:v>
                </c:pt>
                <c:pt idx="2507">
                  <c:v>9.2950000000000046E-3</c:v>
                </c:pt>
                <c:pt idx="2508">
                  <c:v>9.513000000000011E-3</c:v>
                </c:pt>
                <c:pt idx="2510">
                  <c:v>5.9220000000000071E-3</c:v>
                </c:pt>
                <c:pt idx="2511">
                  <c:v>6.0970000000000061E-3</c:v>
                </c:pt>
                <c:pt idx="2512">
                  <c:v>6.6970000000000024E-3</c:v>
                </c:pt>
                <c:pt idx="2513">
                  <c:v>6.3880000000000065E-3</c:v>
                </c:pt>
                <c:pt idx="2514">
                  <c:v>6.5860000000000094E-3</c:v>
                </c:pt>
                <c:pt idx="2515">
                  <c:v>6.1510000000000072E-3</c:v>
                </c:pt>
                <c:pt idx="2516">
                  <c:v>5.6610000000000011E-3</c:v>
                </c:pt>
                <c:pt idx="2517">
                  <c:v>5.5960000000000072E-3</c:v>
                </c:pt>
                <c:pt idx="2518">
                  <c:v>5.8880000000000069E-3</c:v>
                </c:pt>
                <c:pt idx="2519">
                  <c:v>6.8590000000000092E-3</c:v>
                </c:pt>
                <c:pt idx="2520">
                  <c:v>8.2330000000000007E-3</c:v>
                </c:pt>
                <c:pt idx="2521">
                  <c:v>7.9850000000000129E-3</c:v>
                </c:pt>
                <c:pt idx="2522">
                  <c:v>7.6090000000000081E-3</c:v>
                </c:pt>
                <c:pt idx="2523">
                  <c:v>7.2220000000000071E-3</c:v>
                </c:pt>
                <c:pt idx="2524">
                  <c:v>7.242000000000008E-3</c:v>
                </c:pt>
                <c:pt idx="2525">
                  <c:v>6.6249999999999955E-3</c:v>
                </c:pt>
                <c:pt idx="2526">
                  <c:v>6.5980000000000014E-3</c:v>
                </c:pt>
                <c:pt idx="2527">
                  <c:v>6.4370000000000113E-3</c:v>
                </c:pt>
                <c:pt idx="2528">
                  <c:v>5.6750000000000012E-3</c:v>
                </c:pt>
                <c:pt idx="2529">
                  <c:v>5.3300000000000075E-3</c:v>
                </c:pt>
                <c:pt idx="2530">
                  <c:v>5.4040000000000034E-3</c:v>
                </c:pt>
                <c:pt idx="2531">
                  <c:v>5.8560000000000062E-3</c:v>
                </c:pt>
                <c:pt idx="2532">
                  <c:v>7.085000000000008E-3</c:v>
                </c:pt>
                <c:pt idx="2533">
                  <c:v>8.0310000000000034E-3</c:v>
                </c:pt>
                <c:pt idx="2534">
                  <c:v>8.4000000000000064E-3</c:v>
                </c:pt>
                <c:pt idx="2535">
                  <c:v>7.2460000000000102E-3</c:v>
                </c:pt>
                <c:pt idx="2536">
                  <c:v>7.0980000000000079E-3</c:v>
                </c:pt>
                <c:pt idx="2537">
                  <c:v>7.7540000000000022E-3</c:v>
                </c:pt>
                <c:pt idx="2538">
                  <c:v>8.1090000000000068E-3</c:v>
                </c:pt>
                <c:pt idx="2539">
                  <c:v>7.5430000000000106E-3</c:v>
                </c:pt>
                <c:pt idx="2540">
                  <c:v>7.1740000000000024E-3</c:v>
                </c:pt>
                <c:pt idx="2541">
                  <c:v>6.3630000000000023E-3</c:v>
                </c:pt>
                <c:pt idx="2542">
                  <c:v>6.1640000000000002E-3</c:v>
                </c:pt>
                <c:pt idx="2543">
                  <c:v>7.1940000000000007E-3</c:v>
                </c:pt>
                <c:pt idx="2544">
                  <c:v>7.4520000000000081E-3</c:v>
                </c:pt>
                <c:pt idx="2545">
                  <c:v>6.7290000000000093E-3</c:v>
                </c:pt>
                <c:pt idx="2546">
                  <c:v>5.7130000000000071E-3</c:v>
                </c:pt>
                <c:pt idx="2547">
                  <c:v>5.5210000000000033E-3</c:v>
                </c:pt>
                <c:pt idx="2548">
                  <c:v>5.9630000000000082E-3</c:v>
                </c:pt>
                <c:pt idx="2549">
                  <c:v>6.4690000000000112E-3</c:v>
                </c:pt>
                <c:pt idx="2550">
                  <c:v>7.1500000000000062E-3</c:v>
                </c:pt>
                <c:pt idx="2551">
                  <c:v>6.444000000000007E-3</c:v>
                </c:pt>
                <c:pt idx="2552">
                  <c:v>6.9270000000000061E-3</c:v>
                </c:pt>
                <c:pt idx="2553">
                  <c:v>7.4850000000000116E-3</c:v>
                </c:pt>
                <c:pt idx="2554">
                  <c:v>8.2550000000000175E-3</c:v>
                </c:pt>
                <c:pt idx="2555">
                  <c:v>7.5710000000000126E-3</c:v>
                </c:pt>
                <c:pt idx="2556">
                  <c:v>6.9790000000000156E-3</c:v>
                </c:pt>
                <c:pt idx="2557">
                  <c:v>7.1140000000000014E-3</c:v>
                </c:pt>
                <c:pt idx="2558">
                  <c:v>7.0590000000000097E-3</c:v>
                </c:pt>
                <c:pt idx="2559">
                  <c:v>7.0220000000000022E-3</c:v>
                </c:pt>
                <c:pt idx="2560">
                  <c:v>6.274000000000007E-3</c:v>
                </c:pt>
                <c:pt idx="2561">
                  <c:v>6.5660000000000024E-3</c:v>
                </c:pt>
                <c:pt idx="2562">
                  <c:v>5.4170000000000034E-3</c:v>
                </c:pt>
                <c:pt idx="2563">
                  <c:v>5.6160000000000012E-3</c:v>
                </c:pt>
                <c:pt idx="2564">
                  <c:v>6.6730000000000071E-3</c:v>
                </c:pt>
                <c:pt idx="2565">
                  <c:v>8.4270000000000022E-3</c:v>
                </c:pt>
                <c:pt idx="2566">
                  <c:v>7.3880000000000083E-3</c:v>
                </c:pt>
                <c:pt idx="2567">
                  <c:v>6.5020000000000034E-3</c:v>
                </c:pt>
                <c:pt idx="2568">
                  <c:v>6.5310000000000134E-3</c:v>
                </c:pt>
                <c:pt idx="2569">
                  <c:v>7.0520000000000062E-3</c:v>
                </c:pt>
                <c:pt idx="2570">
                  <c:v>5.9890000000000134E-3</c:v>
                </c:pt>
                <c:pt idx="2571">
                  <c:v>4.5350000000000034E-3</c:v>
                </c:pt>
                <c:pt idx="2572">
                  <c:v>4.8580000000000012E-3</c:v>
                </c:pt>
                <c:pt idx="2573">
                  <c:v>5.6760000000000083E-3</c:v>
                </c:pt>
                <c:pt idx="2574">
                  <c:v>6.2370000000000073E-3</c:v>
                </c:pt>
                <c:pt idx="2575">
                  <c:v>6.1840000000000011E-3</c:v>
                </c:pt>
                <c:pt idx="2576">
                  <c:v>5.9070000000000034E-3</c:v>
                </c:pt>
                <c:pt idx="2577">
                  <c:v>5.8460000000000083E-3</c:v>
                </c:pt>
                <c:pt idx="2578">
                  <c:v>6.202000000000007E-3</c:v>
                </c:pt>
                <c:pt idx="2579">
                  <c:v>6.6130000000000034E-3</c:v>
                </c:pt>
                <c:pt idx="2580">
                  <c:v>6.9330000000000121E-3</c:v>
                </c:pt>
                <c:pt idx="2581">
                  <c:v>6.9000000000000103E-3</c:v>
                </c:pt>
                <c:pt idx="2582">
                  <c:v>7.7660000000000081E-3</c:v>
                </c:pt>
                <c:pt idx="2583">
                  <c:v>8.0160000000000023E-3</c:v>
                </c:pt>
                <c:pt idx="2584">
                  <c:v>9.1560000000000183E-3</c:v>
                </c:pt>
                <c:pt idx="2585">
                  <c:v>8.962000000000022E-3</c:v>
                </c:pt>
                <c:pt idx="2586">
                  <c:v>9.0590000000000184E-3</c:v>
                </c:pt>
                <c:pt idx="2587">
                  <c:v>7.6210000000000071E-3</c:v>
                </c:pt>
                <c:pt idx="2588">
                  <c:v>6.9830000000000126E-3</c:v>
                </c:pt>
                <c:pt idx="2589">
                  <c:v>6.9150000000000079E-3</c:v>
                </c:pt>
                <c:pt idx="2590">
                  <c:v>7.7690000000000103E-3</c:v>
                </c:pt>
                <c:pt idx="2591">
                  <c:v>7.7660000000000081E-3</c:v>
                </c:pt>
                <c:pt idx="2592">
                  <c:v>7.6950000000000013E-3</c:v>
                </c:pt>
                <c:pt idx="2593">
                  <c:v>6.4980000000000081E-3</c:v>
                </c:pt>
                <c:pt idx="2594">
                  <c:v>6.4140000000000013E-3</c:v>
                </c:pt>
                <c:pt idx="2595">
                  <c:v>5.445000000000008E-3</c:v>
                </c:pt>
                <c:pt idx="2596">
                  <c:v>6.436000000000012E-3</c:v>
                </c:pt>
                <c:pt idx="2597">
                  <c:v>7.085000000000008E-3</c:v>
                </c:pt>
                <c:pt idx="2598">
                  <c:v>7.4300000000000121E-3</c:v>
                </c:pt>
                <c:pt idx="2599">
                  <c:v>8.294000000000001E-3</c:v>
                </c:pt>
                <c:pt idx="2600">
                  <c:v>8.041000000000003E-3</c:v>
                </c:pt>
                <c:pt idx="2601">
                  <c:v>7.5720000000000101E-3</c:v>
                </c:pt>
                <c:pt idx="2602">
                  <c:v>6.8200000000000023E-3</c:v>
                </c:pt>
                <c:pt idx="2603">
                  <c:v>6.3080000000000072E-3</c:v>
                </c:pt>
                <c:pt idx="2604">
                  <c:v>6.8590000000000092E-3</c:v>
                </c:pt>
                <c:pt idx="2605">
                  <c:v>6.8350000000000034E-3</c:v>
                </c:pt>
                <c:pt idx="2606">
                  <c:v>6.4650000000000072E-3</c:v>
                </c:pt>
                <c:pt idx="2607">
                  <c:v>5.1970000000000002E-3</c:v>
                </c:pt>
                <c:pt idx="2608">
                  <c:v>5.4550000000000024E-3</c:v>
                </c:pt>
                <c:pt idx="2609">
                  <c:v>6.3030000000000065E-3</c:v>
                </c:pt>
                <c:pt idx="2610">
                  <c:v>7.053000000000008E-3</c:v>
                </c:pt>
                <c:pt idx="2611">
                  <c:v>5.6510000000000024E-3</c:v>
                </c:pt>
                <c:pt idx="2612">
                  <c:v>6.0260000000000062E-3</c:v>
                </c:pt>
                <c:pt idx="2613">
                  <c:v>6.7060000000000123E-3</c:v>
                </c:pt>
                <c:pt idx="2614">
                  <c:v>7.4160000000000103E-3</c:v>
                </c:pt>
                <c:pt idx="2615">
                  <c:v>7.0310000000000112E-3</c:v>
                </c:pt>
                <c:pt idx="2616">
                  <c:v>7.0950000000000023E-3</c:v>
                </c:pt>
                <c:pt idx="2617">
                  <c:v>8.5610000000000044E-3</c:v>
                </c:pt>
                <c:pt idx="2618">
                  <c:v>8.3410000000000047E-3</c:v>
                </c:pt>
                <c:pt idx="2619">
                  <c:v>8.2910000000000015E-3</c:v>
                </c:pt>
                <c:pt idx="2620">
                  <c:v>6.8100000000000062E-3</c:v>
                </c:pt>
                <c:pt idx="2621">
                  <c:v>5.9930000000000113E-3</c:v>
                </c:pt>
                <c:pt idx="2622">
                  <c:v>5.3750000000000065E-3</c:v>
                </c:pt>
                <c:pt idx="2623">
                  <c:v>5.745000000000007E-3</c:v>
                </c:pt>
                <c:pt idx="2624">
                  <c:v>6.1410000000000076E-3</c:v>
                </c:pt>
                <c:pt idx="2625">
                  <c:v>6.2580000000000092E-3</c:v>
                </c:pt>
                <c:pt idx="2626">
                  <c:v>6.5240000000000003E-3</c:v>
                </c:pt>
                <c:pt idx="2627">
                  <c:v>6.3750000000000083E-3</c:v>
                </c:pt>
                <c:pt idx="2628">
                  <c:v>7.268000000000008E-3</c:v>
                </c:pt>
                <c:pt idx="2629">
                  <c:v>6.8490000000000113E-3</c:v>
                </c:pt>
                <c:pt idx="2630">
                  <c:v>7.1740000000000024E-3</c:v>
                </c:pt>
                <c:pt idx="2631">
                  <c:v>6.1780000000000073E-3</c:v>
                </c:pt>
                <c:pt idx="2632">
                  <c:v>6.5120000000000013E-3</c:v>
                </c:pt>
                <c:pt idx="2633">
                  <c:v>6.8940000000000034E-3</c:v>
                </c:pt>
                <c:pt idx="2634">
                  <c:v>6.6850000000000034E-3</c:v>
                </c:pt>
                <c:pt idx="2635">
                  <c:v>6.1520000000000004E-3</c:v>
                </c:pt>
                <c:pt idx="2636">
                  <c:v>5.5660000000000024E-3</c:v>
                </c:pt>
                <c:pt idx="2637">
                  <c:v>6.700000000000008E-3</c:v>
                </c:pt>
                <c:pt idx="2638">
                  <c:v>6.4210000000000092E-3</c:v>
                </c:pt>
                <c:pt idx="2639">
                  <c:v>6.6249999999999955E-3</c:v>
                </c:pt>
                <c:pt idx="2640">
                  <c:v>5.7900000000000069E-3</c:v>
                </c:pt>
                <c:pt idx="2641">
                  <c:v>6.5340000000000033E-3</c:v>
                </c:pt>
                <c:pt idx="2642">
                  <c:v>4.9840000000000023E-3</c:v>
                </c:pt>
                <c:pt idx="2643">
                  <c:v>6.2220000000000062E-3</c:v>
                </c:pt>
                <c:pt idx="2644">
                  <c:v>6.4210000000000092E-3</c:v>
                </c:pt>
                <c:pt idx="2645">
                  <c:v>8.9590000000000242E-3</c:v>
                </c:pt>
                <c:pt idx="2646">
                  <c:v>8.7980000000000003E-3</c:v>
                </c:pt>
                <c:pt idx="2647">
                  <c:v>7.2050000000000091E-3</c:v>
                </c:pt>
                <c:pt idx="2648">
                  <c:v>6.6110000000000014E-3</c:v>
                </c:pt>
                <c:pt idx="2649">
                  <c:v>6.1700000000000071E-3</c:v>
                </c:pt>
                <c:pt idx="2650">
                  <c:v>6.7770000000000104E-3</c:v>
                </c:pt>
                <c:pt idx="2651">
                  <c:v>6.1400000000000022E-3</c:v>
                </c:pt>
                <c:pt idx="2652">
                  <c:v>6.5710000000000126E-3</c:v>
                </c:pt>
                <c:pt idx="2653">
                  <c:v>6.3290000000000013E-3</c:v>
                </c:pt>
                <c:pt idx="2654">
                  <c:v>6.2100000000000072E-3</c:v>
                </c:pt>
                <c:pt idx="2655">
                  <c:v>6.4770000000000123E-3</c:v>
                </c:pt>
                <c:pt idx="2656">
                  <c:v>5.863000000000001E-3</c:v>
                </c:pt>
                <c:pt idx="2657">
                  <c:v>5.5170000000000011E-3</c:v>
                </c:pt>
                <c:pt idx="2658">
                  <c:v>5.1820000000000008E-3</c:v>
                </c:pt>
                <c:pt idx="2659">
                  <c:v>5.6890000000000083E-3</c:v>
                </c:pt>
                <c:pt idx="2660">
                  <c:v>6.3850000000000061E-3</c:v>
                </c:pt>
                <c:pt idx="2661">
                  <c:v>6.5520000000000023E-3</c:v>
                </c:pt>
                <c:pt idx="2662">
                  <c:v>6.3750000000000083E-3</c:v>
                </c:pt>
                <c:pt idx="2663">
                  <c:v>6.1340000000000014E-3</c:v>
                </c:pt>
                <c:pt idx="2664">
                  <c:v>7.6900000000000024E-3</c:v>
                </c:pt>
                <c:pt idx="2665">
                  <c:v>7.5010000000000103E-3</c:v>
                </c:pt>
                <c:pt idx="2666">
                  <c:v>7.0280000000000013E-3</c:v>
                </c:pt>
                <c:pt idx="2667">
                  <c:v>6.7460000000000133E-3</c:v>
                </c:pt>
                <c:pt idx="2668">
                  <c:v>7.6030000000000082E-3</c:v>
                </c:pt>
                <c:pt idx="2669">
                  <c:v>6.3570000000000024E-3</c:v>
                </c:pt>
                <c:pt idx="2670">
                  <c:v>5.6410000000000071E-3</c:v>
                </c:pt>
                <c:pt idx="2671">
                  <c:v>4.916000000000008E-3</c:v>
                </c:pt>
                <c:pt idx="2672">
                  <c:v>6.4880000000000094E-3</c:v>
                </c:pt>
                <c:pt idx="2673">
                  <c:v>6.1240000000000001E-3</c:v>
                </c:pt>
                <c:pt idx="2674">
                  <c:v>6.1530000000000014E-3</c:v>
                </c:pt>
                <c:pt idx="2675">
                  <c:v>5.6690000000000013E-3</c:v>
                </c:pt>
                <c:pt idx="2676">
                  <c:v>7.1730000000000092E-3</c:v>
                </c:pt>
                <c:pt idx="2677">
                  <c:v>6.4960000000000113E-3</c:v>
                </c:pt>
                <c:pt idx="2678">
                  <c:v>7.1200000000000022E-3</c:v>
                </c:pt>
                <c:pt idx="2679">
                  <c:v>6.6780000000000034E-3</c:v>
                </c:pt>
                <c:pt idx="2680">
                  <c:v>6.4250000000000071E-3</c:v>
                </c:pt>
                <c:pt idx="2681">
                  <c:v>6.5100000000000071E-3</c:v>
                </c:pt>
                <c:pt idx="2682">
                  <c:v>6.4690000000000112E-3</c:v>
                </c:pt>
                <c:pt idx="2683">
                  <c:v>6.9490000000000133E-3</c:v>
                </c:pt>
                <c:pt idx="2684">
                  <c:v>6.5340000000000033E-3</c:v>
                </c:pt>
                <c:pt idx="2685">
                  <c:v>6.2630000000000073E-3</c:v>
                </c:pt>
                <c:pt idx="2686">
                  <c:v>6.5450000000000083E-3</c:v>
                </c:pt>
                <c:pt idx="2687">
                  <c:v>6.6800000000000071E-3</c:v>
                </c:pt>
                <c:pt idx="2688">
                  <c:v>6.9240000000000022E-3</c:v>
                </c:pt>
                <c:pt idx="2689">
                  <c:v>7.2570000000000082E-3</c:v>
                </c:pt>
                <c:pt idx="2690">
                  <c:v>7.085000000000008E-3</c:v>
                </c:pt>
                <c:pt idx="2691">
                  <c:v>6.8480000000000034E-3</c:v>
                </c:pt>
                <c:pt idx="2692">
                  <c:v>6.9840000000000102E-3</c:v>
                </c:pt>
                <c:pt idx="2693">
                  <c:v>6.9930000000000122E-3</c:v>
                </c:pt>
                <c:pt idx="2694">
                  <c:v>7.0670000000000012E-3</c:v>
                </c:pt>
                <c:pt idx="2695">
                  <c:v>7.0210000000000073E-3</c:v>
                </c:pt>
                <c:pt idx="2696">
                  <c:v>6.229000000000008E-3</c:v>
                </c:pt>
                <c:pt idx="2697">
                  <c:v>6.4400000000000091E-3</c:v>
                </c:pt>
                <c:pt idx="2698">
                  <c:v>6.5110000000000081E-3</c:v>
                </c:pt>
                <c:pt idx="2699">
                  <c:v>6.8360000000000122E-3</c:v>
                </c:pt>
                <c:pt idx="2700">
                  <c:v>7.058000000000007E-3</c:v>
                </c:pt>
                <c:pt idx="2701">
                  <c:v>7.0710000000000122E-3</c:v>
                </c:pt>
                <c:pt idx="2702">
                  <c:v>7.0740000000000082E-3</c:v>
                </c:pt>
                <c:pt idx="2703">
                  <c:v>6.6070000000000009E-3</c:v>
                </c:pt>
                <c:pt idx="2704">
                  <c:v>7.0250000000000061E-3</c:v>
                </c:pt>
                <c:pt idx="2705">
                  <c:v>7.8060000000000082E-3</c:v>
                </c:pt>
                <c:pt idx="2706">
                  <c:v>8.4330000000000047E-3</c:v>
                </c:pt>
                <c:pt idx="2707">
                  <c:v>7.3700000000000094E-3</c:v>
                </c:pt>
                <c:pt idx="2708">
                  <c:v>7.5880000000000105E-3</c:v>
                </c:pt>
                <c:pt idx="2709">
                  <c:v>6.9430000000000125E-3</c:v>
                </c:pt>
                <c:pt idx="2710">
                  <c:v>6.9440000000000092E-3</c:v>
                </c:pt>
                <c:pt idx="2711">
                  <c:v>6.4980000000000081E-3</c:v>
                </c:pt>
                <c:pt idx="2712">
                  <c:v>7.2070000000000033E-3</c:v>
                </c:pt>
                <c:pt idx="2713">
                  <c:v>6.7090000000000101E-3</c:v>
                </c:pt>
                <c:pt idx="2714">
                  <c:v>7.1140000000000014E-3</c:v>
                </c:pt>
                <c:pt idx="2715">
                  <c:v>6.091000000000007E-3</c:v>
                </c:pt>
                <c:pt idx="2716">
                  <c:v>5.6080000000000071E-3</c:v>
                </c:pt>
                <c:pt idx="2717">
                  <c:v>5.759000000000008E-3</c:v>
                </c:pt>
                <c:pt idx="2718">
                  <c:v>6.8100000000000062E-3</c:v>
                </c:pt>
                <c:pt idx="2719">
                  <c:v>7.7310000000000148E-3</c:v>
                </c:pt>
                <c:pt idx="2720">
                  <c:v>6.6230000000000013E-3</c:v>
                </c:pt>
                <c:pt idx="2721">
                  <c:v>6.0250000000000034E-3</c:v>
                </c:pt>
                <c:pt idx="2722">
                  <c:v>5.5060000000000083E-3</c:v>
                </c:pt>
                <c:pt idx="2723">
                  <c:v>5.7180000000000069E-3</c:v>
                </c:pt>
                <c:pt idx="2724">
                  <c:v>6.9220000000000071E-3</c:v>
                </c:pt>
                <c:pt idx="2725">
                  <c:v>7.9400000000000113E-3</c:v>
                </c:pt>
                <c:pt idx="2726">
                  <c:v>7.359000000000007E-3</c:v>
                </c:pt>
                <c:pt idx="2727">
                  <c:v>6.7950000000000024E-3</c:v>
                </c:pt>
                <c:pt idx="2728">
                  <c:v>6.9020000000000088E-3</c:v>
                </c:pt>
                <c:pt idx="2729">
                  <c:v>7.5150000000000034E-3</c:v>
                </c:pt>
                <c:pt idx="2730">
                  <c:v>8.0520000000000244E-3</c:v>
                </c:pt>
                <c:pt idx="2731">
                  <c:v>7.6040000000000023E-3</c:v>
                </c:pt>
                <c:pt idx="2732">
                  <c:v>7.1520000000000012E-3</c:v>
                </c:pt>
                <c:pt idx="2733">
                  <c:v>6.4080000000000092E-3</c:v>
                </c:pt>
                <c:pt idx="2734">
                  <c:v>6.091000000000007E-3</c:v>
                </c:pt>
                <c:pt idx="2735">
                  <c:v>6.3570000000000024E-3</c:v>
                </c:pt>
                <c:pt idx="2736">
                  <c:v>6.3500000000000023E-3</c:v>
                </c:pt>
                <c:pt idx="2737">
                  <c:v>6.4920000000000073E-3</c:v>
                </c:pt>
                <c:pt idx="2738">
                  <c:v>6.8440000000000011E-3</c:v>
                </c:pt>
                <c:pt idx="2739">
                  <c:v>8.0450000000000122E-3</c:v>
                </c:pt>
                <c:pt idx="2740">
                  <c:v>8.2090000000000028E-3</c:v>
                </c:pt>
                <c:pt idx="2741">
                  <c:v>7.7200000000000081E-3</c:v>
                </c:pt>
                <c:pt idx="2742">
                  <c:v>7.9679999999999994E-3</c:v>
                </c:pt>
                <c:pt idx="2743">
                  <c:v>7.2360000000000133E-3</c:v>
                </c:pt>
                <c:pt idx="2744">
                  <c:v>7.1500000000000062E-3</c:v>
                </c:pt>
                <c:pt idx="2745">
                  <c:v>5.9040000000000082E-3</c:v>
                </c:pt>
                <c:pt idx="2746">
                  <c:v>6.2680000000000071E-3</c:v>
                </c:pt>
                <c:pt idx="2747">
                  <c:v>7.6230000000000004E-3</c:v>
                </c:pt>
                <c:pt idx="2748">
                  <c:v>8.0110000000000008E-3</c:v>
                </c:pt>
                <c:pt idx="2749">
                  <c:v>7.3410000000000081E-3</c:v>
                </c:pt>
                <c:pt idx="2750">
                  <c:v>5.9750000000000124E-3</c:v>
                </c:pt>
                <c:pt idx="2751">
                  <c:v>6.6230000000000013E-3</c:v>
                </c:pt>
                <c:pt idx="2752">
                  <c:v>5.7410000000000082E-3</c:v>
                </c:pt>
                <c:pt idx="2753">
                  <c:v>6.1990000000000014E-3</c:v>
                </c:pt>
                <c:pt idx="2754">
                  <c:v>6.287000000000007E-3</c:v>
                </c:pt>
                <c:pt idx="2755">
                  <c:v>7.412000000000008E-3</c:v>
                </c:pt>
                <c:pt idx="2756">
                  <c:v>7.7660000000000081E-3</c:v>
                </c:pt>
                <c:pt idx="2757">
                  <c:v>7.3620000000000022E-3</c:v>
                </c:pt>
                <c:pt idx="2758">
                  <c:v>7.0310000000000112E-3</c:v>
                </c:pt>
                <c:pt idx="2759">
                  <c:v>7.4180000000000123E-3</c:v>
                </c:pt>
                <c:pt idx="2761">
                  <c:v>6.4100000000000103E-3</c:v>
                </c:pt>
                <c:pt idx="2762">
                  <c:v>4.9910000000000093E-3</c:v>
                </c:pt>
                <c:pt idx="2763">
                  <c:v>4.8060000000000073E-3</c:v>
                </c:pt>
                <c:pt idx="2764">
                  <c:v>5.0650000000000009E-3</c:v>
                </c:pt>
                <c:pt idx="2765">
                  <c:v>6.804000000000001E-3</c:v>
                </c:pt>
                <c:pt idx="2766">
                  <c:v>6.2040000000000073E-3</c:v>
                </c:pt>
                <c:pt idx="2767">
                  <c:v>6.3110000000000024E-3</c:v>
                </c:pt>
                <c:pt idx="2768">
                  <c:v>6.3030000000000065E-3</c:v>
                </c:pt>
                <c:pt idx="2769">
                  <c:v>6.5740000000000069E-3</c:v>
                </c:pt>
                <c:pt idx="2770">
                  <c:v>5.7300000000000103E-3</c:v>
                </c:pt>
                <c:pt idx="2771">
                  <c:v>5.3860000000000071E-3</c:v>
                </c:pt>
                <c:pt idx="2772">
                  <c:v>5.2850000000000024E-3</c:v>
                </c:pt>
                <c:pt idx="2773">
                  <c:v>5.0229999999999997E-3</c:v>
                </c:pt>
                <c:pt idx="2774">
                  <c:v>5.3040000000000014E-3</c:v>
                </c:pt>
                <c:pt idx="2775">
                  <c:v>6.1209999999999997E-3</c:v>
                </c:pt>
                <c:pt idx="2776">
                  <c:v>6.1279999999999998E-3</c:v>
                </c:pt>
                <c:pt idx="2777">
                  <c:v>5.0610000000000013E-3</c:v>
                </c:pt>
                <c:pt idx="2778">
                  <c:v>3.7630000000000077E-3</c:v>
                </c:pt>
                <c:pt idx="2779">
                  <c:v>4.4310000000000122E-3</c:v>
                </c:pt>
                <c:pt idx="2780">
                  <c:v>6.7540000000000022E-3</c:v>
                </c:pt>
                <c:pt idx="2781">
                  <c:v>8.0330000000000037E-3</c:v>
                </c:pt>
                <c:pt idx="2782">
                  <c:v>6.9210000000000122E-3</c:v>
                </c:pt>
                <c:pt idx="2783">
                  <c:v>6.5540000000000034E-3</c:v>
                </c:pt>
                <c:pt idx="2784">
                  <c:v>7.5630000000000072E-3</c:v>
                </c:pt>
                <c:pt idx="2785">
                  <c:v>7.2900000000000091E-3</c:v>
                </c:pt>
                <c:pt idx="2786">
                  <c:v>6.5800000000000112E-3</c:v>
                </c:pt>
                <c:pt idx="2787">
                  <c:v>6.4080000000000092E-3</c:v>
                </c:pt>
                <c:pt idx="2788">
                  <c:v>6.1289999999999999E-3</c:v>
                </c:pt>
                <c:pt idx="2789">
                  <c:v>7.0540000000000012E-3</c:v>
                </c:pt>
                <c:pt idx="2790">
                  <c:v>7.1750000000000034E-3</c:v>
                </c:pt>
                <c:pt idx="2791">
                  <c:v>6.9310000000000135E-3</c:v>
                </c:pt>
                <c:pt idx="2792">
                  <c:v>6.9320000000000111E-3</c:v>
                </c:pt>
                <c:pt idx="2793">
                  <c:v>6.726000000000008E-3</c:v>
                </c:pt>
                <c:pt idx="2794">
                  <c:v>6.7800000000000091E-3</c:v>
                </c:pt>
                <c:pt idx="2795">
                  <c:v>7.256000000000009E-3</c:v>
                </c:pt>
                <c:pt idx="2796">
                  <c:v>7.5250000000000004E-3</c:v>
                </c:pt>
                <c:pt idx="2797">
                  <c:v>7.7660000000000081E-3</c:v>
                </c:pt>
                <c:pt idx="2798">
                  <c:v>8.3720000000000183E-3</c:v>
                </c:pt>
                <c:pt idx="2799">
                  <c:v>8.3590000000000244E-3</c:v>
                </c:pt>
                <c:pt idx="2800">
                  <c:v>7.7580000000000097E-3</c:v>
                </c:pt>
                <c:pt idx="2801">
                  <c:v>6.3579999999999999E-3</c:v>
                </c:pt>
                <c:pt idx="2802">
                  <c:v>6.7860000000000125E-3</c:v>
                </c:pt>
                <c:pt idx="2803">
                  <c:v>7.1240000000000001E-3</c:v>
                </c:pt>
                <c:pt idx="2804">
                  <c:v>7.9230000000000116E-3</c:v>
                </c:pt>
                <c:pt idx="2805">
                  <c:v>7.2240000000000013E-3</c:v>
                </c:pt>
                <c:pt idx="2806">
                  <c:v>6.7740000000000083E-3</c:v>
                </c:pt>
                <c:pt idx="2807">
                  <c:v>5.8430000000000062E-3</c:v>
                </c:pt>
                <c:pt idx="2808">
                  <c:v>6.1790000000000083E-3</c:v>
                </c:pt>
                <c:pt idx="2809">
                  <c:v>6.7640000000000053E-3</c:v>
                </c:pt>
                <c:pt idx="2810">
                  <c:v>7.2670000000000061E-3</c:v>
                </c:pt>
                <c:pt idx="2811">
                  <c:v>7.4680000000000094E-3</c:v>
                </c:pt>
                <c:pt idx="2812">
                  <c:v>7.0280000000000013E-3</c:v>
                </c:pt>
                <c:pt idx="2813">
                  <c:v>6.6170000000000014E-3</c:v>
                </c:pt>
                <c:pt idx="2814">
                  <c:v>5.0570000000000033E-3</c:v>
                </c:pt>
                <c:pt idx="2815">
                  <c:v>5.7360000000000102E-3</c:v>
                </c:pt>
                <c:pt idx="2816">
                  <c:v>7.5020000000000069E-3</c:v>
                </c:pt>
                <c:pt idx="2817">
                  <c:v>8.2050000000000144E-3</c:v>
                </c:pt>
                <c:pt idx="2818">
                  <c:v>6.6890000000000083E-3</c:v>
                </c:pt>
                <c:pt idx="2819">
                  <c:v>5.0220000000000004E-3</c:v>
                </c:pt>
                <c:pt idx="2820">
                  <c:v>5.6849999999999999E-3</c:v>
                </c:pt>
                <c:pt idx="2821">
                  <c:v>6.7160000000000093E-3</c:v>
                </c:pt>
                <c:pt idx="2822">
                  <c:v>7.7360000000000137E-3</c:v>
                </c:pt>
                <c:pt idx="2823">
                  <c:v>7.4290000000000102E-3</c:v>
                </c:pt>
                <c:pt idx="2824">
                  <c:v>6.3540000000000011E-3</c:v>
                </c:pt>
                <c:pt idx="2825">
                  <c:v>5.8790000000000101E-3</c:v>
                </c:pt>
                <c:pt idx="2826">
                  <c:v>7.0160000000000092E-3</c:v>
                </c:pt>
                <c:pt idx="2827">
                  <c:v>7.5070000000000024E-3</c:v>
                </c:pt>
                <c:pt idx="2828">
                  <c:v>5.4610000000000092E-3</c:v>
                </c:pt>
                <c:pt idx="2829">
                  <c:v>5.5060000000000083E-3</c:v>
                </c:pt>
                <c:pt idx="2830">
                  <c:v>5.5350000000000069E-3</c:v>
                </c:pt>
                <c:pt idx="2831">
                  <c:v>6.392000000000001E-3</c:v>
                </c:pt>
                <c:pt idx="2832">
                  <c:v>6.0640000000000008E-3</c:v>
                </c:pt>
                <c:pt idx="2833">
                  <c:v>5.1520000000000003E-3</c:v>
                </c:pt>
                <c:pt idx="2834">
                  <c:v>5.7250000000000061E-3</c:v>
                </c:pt>
                <c:pt idx="2835">
                  <c:v>5.4420000000000093E-3</c:v>
                </c:pt>
                <c:pt idx="2836">
                  <c:v>5.7080000000000082E-3</c:v>
                </c:pt>
                <c:pt idx="2837">
                  <c:v>4.7670000000000004E-3</c:v>
                </c:pt>
                <c:pt idx="2838">
                  <c:v>5.7610000000000083E-3</c:v>
                </c:pt>
                <c:pt idx="2839">
                  <c:v>6.1960000000000071E-3</c:v>
                </c:pt>
                <c:pt idx="2840">
                  <c:v>7.1490000000000112E-3</c:v>
                </c:pt>
                <c:pt idx="2841">
                  <c:v>7.2460000000000102E-3</c:v>
                </c:pt>
                <c:pt idx="2842">
                  <c:v>7.6990000000000079E-3</c:v>
                </c:pt>
                <c:pt idx="2843">
                  <c:v>6.5460000000000093E-3</c:v>
                </c:pt>
                <c:pt idx="2844">
                  <c:v>6.6690000000000004E-3</c:v>
                </c:pt>
                <c:pt idx="2845">
                  <c:v>6.5270000000000024E-3</c:v>
                </c:pt>
                <c:pt idx="2846">
                  <c:v>7.5590000000000102E-3</c:v>
                </c:pt>
                <c:pt idx="2847">
                  <c:v>7.712000000000007E-3</c:v>
                </c:pt>
                <c:pt idx="2848">
                  <c:v>7.5540000000000034E-3</c:v>
                </c:pt>
                <c:pt idx="2849">
                  <c:v>6.5320000000000083E-3</c:v>
                </c:pt>
                <c:pt idx="2850">
                  <c:v>6.4870000000000093E-3</c:v>
                </c:pt>
                <c:pt idx="2851">
                  <c:v>6.4030000000000102E-3</c:v>
                </c:pt>
                <c:pt idx="2852">
                  <c:v>5.3049999999999998E-3</c:v>
                </c:pt>
                <c:pt idx="2853">
                  <c:v>5.6790000000000087E-3</c:v>
                </c:pt>
                <c:pt idx="2854">
                  <c:v>6.1700000000000071E-3</c:v>
                </c:pt>
                <c:pt idx="2855">
                  <c:v>6.7610000000000092E-3</c:v>
                </c:pt>
                <c:pt idx="2856">
                  <c:v>7.425000000000008E-3</c:v>
                </c:pt>
                <c:pt idx="2857">
                  <c:v>6.3440000000000024E-3</c:v>
                </c:pt>
                <c:pt idx="2858">
                  <c:v>6.1029999999999999E-3</c:v>
                </c:pt>
                <c:pt idx="2859">
                  <c:v>6.0270000000000011E-3</c:v>
                </c:pt>
                <c:pt idx="2860">
                  <c:v>5.3110000000000024E-3</c:v>
                </c:pt>
                <c:pt idx="2861">
                  <c:v>5.1510000000000071E-3</c:v>
                </c:pt>
                <c:pt idx="2862">
                  <c:v>4.4650000000000011E-3</c:v>
                </c:pt>
                <c:pt idx="2863">
                  <c:v>4.7030000000000093E-3</c:v>
                </c:pt>
                <c:pt idx="2864">
                  <c:v>5.4170000000000034E-3</c:v>
                </c:pt>
                <c:pt idx="2865">
                  <c:v>5.9380000000000101E-3</c:v>
                </c:pt>
                <c:pt idx="2866">
                  <c:v>6.3380000000000077E-3</c:v>
                </c:pt>
                <c:pt idx="2867">
                  <c:v>4.8279999999999955E-3</c:v>
                </c:pt>
                <c:pt idx="2868">
                  <c:v>5.0120000000000034E-3</c:v>
                </c:pt>
                <c:pt idx="2869">
                  <c:v>6.215000000000007E-3</c:v>
                </c:pt>
                <c:pt idx="2870">
                  <c:v>7.4910000000000133E-3</c:v>
                </c:pt>
                <c:pt idx="2871">
                  <c:v>7.1400000000000022E-3</c:v>
                </c:pt>
                <c:pt idx="2872">
                  <c:v>5.3670000000000002E-3</c:v>
                </c:pt>
                <c:pt idx="2873">
                  <c:v>5.1060000000000064E-3</c:v>
                </c:pt>
                <c:pt idx="2874">
                  <c:v>4.2700000000000073E-3</c:v>
                </c:pt>
                <c:pt idx="2875">
                  <c:v>4.5800000000000033E-3</c:v>
                </c:pt>
                <c:pt idx="2876">
                  <c:v>6.3340000000000072E-3</c:v>
                </c:pt>
                <c:pt idx="2877">
                  <c:v>6.5440000000000012E-3</c:v>
                </c:pt>
                <c:pt idx="2878">
                  <c:v>5.8880000000000069E-3</c:v>
                </c:pt>
                <c:pt idx="2879">
                  <c:v>4.8540000000000007E-3</c:v>
                </c:pt>
                <c:pt idx="2880">
                  <c:v>5.3310000000000093E-3</c:v>
                </c:pt>
                <c:pt idx="2881">
                  <c:v>6.2110000000000082E-3</c:v>
                </c:pt>
                <c:pt idx="2882">
                  <c:v>6.2700000000000091E-3</c:v>
                </c:pt>
                <c:pt idx="2883">
                  <c:v>6.9040000000000082E-3</c:v>
                </c:pt>
                <c:pt idx="2884">
                  <c:v>7.4010000000000126E-3</c:v>
                </c:pt>
                <c:pt idx="2885">
                  <c:v>7.7410000000000126E-3</c:v>
                </c:pt>
                <c:pt idx="2886">
                  <c:v>7.9340000000000122E-3</c:v>
                </c:pt>
                <c:pt idx="2887">
                  <c:v>7.595000000000008E-3</c:v>
                </c:pt>
                <c:pt idx="2888">
                  <c:v>7.1230000000000061E-3</c:v>
                </c:pt>
                <c:pt idx="2889">
                  <c:v>6.0210000000000072E-3</c:v>
                </c:pt>
                <c:pt idx="2890">
                  <c:v>5.1960000000000062E-3</c:v>
                </c:pt>
                <c:pt idx="2891">
                  <c:v>5.4820000000000034E-3</c:v>
                </c:pt>
                <c:pt idx="2892">
                  <c:v>6.4990000000000091E-3</c:v>
                </c:pt>
                <c:pt idx="2893">
                  <c:v>6.2890000000000133E-3</c:v>
                </c:pt>
                <c:pt idx="2894">
                  <c:v>5.7020000000000083E-3</c:v>
                </c:pt>
                <c:pt idx="2895">
                  <c:v>5.8380000000000072E-3</c:v>
                </c:pt>
                <c:pt idx="2896">
                  <c:v>7.0180000000000034E-3</c:v>
                </c:pt>
                <c:pt idx="2897">
                  <c:v>7.2660000000000103E-3</c:v>
                </c:pt>
                <c:pt idx="2898">
                  <c:v>7.1650000000000012E-3</c:v>
                </c:pt>
                <c:pt idx="2899">
                  <c:v>7.4330000000000134E-3</c:v>
                </c:pt>
                <c:pt idx="2900">
                  <c:v>7.0140000000000011E-3</c:v>
                </c:pt>
                <c:pt idx="2901">
                  <c:v>6.261000000000007E-3</c:v>
                </c:pt>
                <c:pt idx="2902">
                  <c:v>7.1960000000000079E-3</c:v>
                </c:pt>
                <c:pt idx="2903">
                  <c:v>7.3870000000000073E-3</c:v>
                </c:pt>
                <c:pt idx="2904">
                  <c:v>7.1260000000000013E-3</c:v>
                </c:pt>
                <c:pt idx="2905">
                  <c:v>6.7760000000000103E-3</c:v>
                </c:pt>
                <c:pt idx="2906">
                  <c:v>6.5230000000000071E-3</c:v>
                </c:pt>
                <c:pt idx="2907">
                  <c:v>7.1630000000000062E-3</c:v>
                </c:pt>
                <c:pt idx="2908">
                  <c:v>7.3500000000000024E-3</c:v>
                </c:pt>
                <c:pt idx="2909">
                  <c:v>7.053000000000008E-3</c:v>
                </c:pt>
                <c:pt idx="2910">
                  <c:v>6.7740000000000083E-3</c:v>
                </c:pt>
                <c:pt idx="2911">
                  <c:v>7.6520000000000034E-3</c:v>
                </c:pt>
                <c:pt idx="2912">
                  <c:v>7.9140000000000113E-3</c:v>
                </c:pt>
                <c:pt idx="2913">
                  <c:v>8.4470000000000066E-3</c:v>
                </c:pt>
                <c:pt idx="2914">
                  <c:v>7.6310000000000102E-3</c:v>
                </c:pt>
                <c:pt idx="2915">
                  <c:v>6.4740000000000101E-3</c:v>
                </c:pt>
                <c:pt idx="2916">
                  <c:v>6.3840000000000034E-3</c:v>
                </c:pt>
                <c:pt idx="2917">
                  <c:v>6.5910000000000083E-3</c:v>
                </c:pt>
                <c:pt idx="2918">
                  <c:v>6.7090000000000101E-3</c:v>
                </c:pt>
                <c:pt idx="2919">
                  <c:v>6.6370000000000023E-3</c:v>
                </c:pt>
                <c:pt idx="2920">
                  <c:v>7.1549999999999999E-3</c:v>
                </c:pt>
                <c:pt idx="2921">
                  <c:v>7.1450000000000072E-3</c:v>
                </c:pt>
                <c:pt idx="2922">
                  <c:v>6.4140000000000013E-3</c:v>
                </c:pt>
                <c:pt idx="2923">
                  <c:v>5.8390000000000082E-3</c:v>
                </c:pt>
                <c:pt idx="2924">
                  <c:v>5.6170000000000013E-3</c:v>
                </c:pt>
                <c:pt idx="2925">
                  <c:v>5.9760000000000134E-3</c:v>
                </c:pt>
                <c:pt idx="2926">
                  <c:v>6.7390000000000132E-3</c:v>
                </c:pt>
                <c:pt idx="2927">
                  <c:v>7.9330000000000147E-3</c:v>
                </c:pt>
                <c:pt idx="2928">
                  <c:v>7.5190000000000092E-3</c:v>
                </c:pt>
                <c:pt idx="2929">
                  <c:v>7.1740000000000024E-3</c:v>
                </c:pt>
                <c:pt idx="2930">
                  <c:v>6.803000000000007E-3</c:v>
                </c:pt>
                <c:pt idx="2931">
                  <c:v>6.8890000000000106E-3</c:v>
                </c:pt>
                <c:pt idx="2932">
                  <c:v>6.3960000000000024E-3</c:v>
                </c:pt>
                <c:pt idx="2933">
                  <c:v>7.6520000000000034E-3</c:v>
                </c:pt>
                <c:pt idx="2934">
                  <c:v>7.6700000000000093E-3</c:v>
                </c:pt>
                <c:pt idx="2935">
                  <c:v>6.5590000000000093E-3</c:v>
                </c:pt>
                <c:pt idx="2936">
                  <c:v>4.7970000000000061E-3</c:v>
                </c:pt>
                <c:pt idx="2937">
                  <c:v>4.8590000000000013E-3</c:v>
                </c:pt>
                <c:pt idx="2938">
                  <c:v>4.850000000000001E-3</c:v>
                </c:pt>
                <c:pt idx="2939">
                  <c:v>3.8960000000000006E-3</c:v>
                </c:pt>
                <c:pt idx="2940">
                  <c:v>4.9740000000000071E-3</c:v>
                </c:pt>
                <c:pt idx="2941">
                  <c:v>6.4460000000000134E-3</c:v>
                </c:pt>
                <c:pt idx="2942">
                  <c:v>7.2220000000000071E-3</c:v>
                </c:pt>
                <c:pt idx="2943">
                  <c:v>6.1600000000000014E-3</c:v>
                </c:pt>
                <c:pt idx="2944">
                  <c:v>5.6360000000000082E-3</c:v>
                </c:pt>
                <c:pt idx="2945">
                  <c:v>5.8990000000000075E-3</c:v>
                </c:pt>
                <c:pt idx="2946">
                  <c:v>6.569000000000008E-3</c:v>
                </c:pt>
                <c:pt idx="2947">
                  <c:v>6.0140000000000011E-3</c:v>
                </c:pt>
                <c:pt idx="2948">
                  <c:v>5.6930000000000062E-3</c:v>
                </c:pt>
                <c:pt idx="2949">
                  <c:v>6.3650000000000009E-3</c:v>
                </c:pt>
                <c:pt idx="2950">
                  <c:v>7.0260000000000079E-3</c:v>
                </c:pt>
                <c:pt idx="2951">
                  <c:v>7.3870000000000073E-3</c:v>
                </c:pt>
                <c:pt idx="2952">
                  <c:v>6.9170000000000082E-3</c:v>
                </c:pt>
                <c:pt idx="2953">
                  <c:v>6.1750000000000034E-3</c:v>
                </c:pt>
                <c:pt idx="2954">
                  <c:v>6.3530000000000071E-3</c:v>
                </c:pt>
                <c:pt idx="2955">
                  <c:v>7.0170000000000024E-3</c:v>
                </c:pt>
                <c:pt idx="2956">
                  <c:v>7.1510000000000072E-3</c:v>
                </c:pt>
                <c:pt idx="2957">
                  <c:v>6.2050000000000065E-3</c:v>
                </c:pt>
                <c:pt idx="2958">
                  <c:v>6.2180000000000065E-3</c:v>
                </c:pt>
                <c:pt idx="2959">
                  <c:v>7.3080000000000081E-3</c:v>
                </c:pt>
                <c:pt idx="2960">
                  <c:v>7.0180000000000034E-3</c:v>
                </c:pt>
                <c:pt idx="2961">
                  <c:v>5.8609999999999999E-3</c:v>
                </c:pt>
                <c:pt idx="2962">
                  <c:v>6.4770000000000123E-3</c:v>
                </c:pt>
                <c:pt idx="2963">
                  <c:v>8.529000000000014E-3</c:v>
                </c:pt>
                <c:pt idx="2964">
                  <c:v>7.7600000000000082E-3</c:v>
                </c:pt>
                <c:pt idx="2965">
                  <c:v>6.8820000000000062E-3</c:v>
                </c:pt>
                <c:pt idx="2966">
                  <c:v>5.9690000000000082E-3</c:v>
                </c:pt>
                <c:pt idx="2967">
                  <c:v>5.5680000000000061E-3</c:v>
                </c:pt>
                <c:pt idx="2968">
                  <c:v>5.7910000000000105E-3</c:v>
                </c:pt>
                <c:pt idx="2969">
                  <c:v>6.9030000000000133E-3</c:v>
                </c:pt>
                <c:pt idx="2970">
                  <c:v>6.9530000000000113E-3</c:v>
                </c:pt>
                <c:pt idx="2971">
                  <c:v>6.4130000000000081E-3</c:v>
                </c:pt>
                <c:pt idx="2972">
                  <c:v>6.1340000000000014E-3</c:v>
                </c:pt>
                <c:pt idx="2973">
                  <c:v>7.0920000000000072E-3</c:v>
                </c:pt>
                <c:pt idx="2974">
                  <c:v>7.2120000000000092E-3</c:v>
                </c:pt>
                <c:pt idx="2975">
                  <c:v>6.2830000000000091E-3</c:v>
                </c:pt>
                <c:pt idx="2976">
                  <c:v>5.7390000000000123E-3</c:v>
                </c:pt>
                <c:pt idx="2977">
                  <c:v>6.8790000000000101E-3</c:v>
                </c:pt>
                <c:pt idx="2978">
                  <c:v>7.3050000000000033E-3</c:v>
                </c:pt>
                <c:pt idx="2979">
                  <c:v>6.9420000000000081E-3</c:v>
                </c:pt>
                <c:pt idx="2980">
                  <c:v>6.0420000000000022E-3</c:v>
                </c:pt>
                <c:pt idx="2981">
                  <c:v>5.6100000000000004E-3</c:v>
                </c:pt>
                <c:pt idx="2982">
                  <c:v>6.5500000000000072E-3</c:v>
                </c:pt>
                <c:pt idx="2983">
                  <c:v>5.8550000000000034E-3</c:v>
                </c:pt>
                <c:pt idx="2984">
                  <c:v>5.7820000000000024E-3</c:v>
                </c:pt>
                <c:pt idx="2985">
                  <c:v>6.4610000000000093E-3</c:v>
                </c:pt>
                <c:pt idx="2986">
                  <c:v>7.0650000000000062E-3</c:v>
                </c:pt>
                <c:pt idx="2987">
                  <c:v>6.5910000000000083E-3</c:v>
                </c:pt>
                <c:pt idx="2988">
                  <c:v>6.3890000000000093E-3</c:v>
                </c:pt>
                <c:pt idx="2989">
                  <c:v>5.9870000000000079E-3</c:v>
                </c:pt>
                <c:pt idx="2990">
                  <c:v>5.5290000000000061E-3</c:v>
                </c:pt>
                <c:pt idx="2991">
                  <c:v>4.7629999999999999E-3</c:v>
                </c:pt>
                <c:pt idx="2992">
                  <c:v>6.0720000000000079E-3</c:v>
                </c:pt>
                <c:pt idx="2993">
                  <c:v>8.0040000000000007E-3</c:v>
                </c:pt>
                <c:pt idx="2994">
                  <c:v>8.6760000000000066E-3</c:v>
                </c:pt>
                <c:pt idx="2995">
                  <c:v>7.5520000000000023E-3</c:v>
                </c:pt>
                <c:pt idx="2996">
                  <c:v>6.4620000000000033E-3</c:v>
                </c:pt>
                <c:pt idx="2997">
                  <c:v>5.9450000000000093E-3</c:v>
                </c:pt>
                <c:pt idx="2998">
                  <c:v>6.0030000000000092E-3</c:v>
                </c:pt>
                <c:pt idx="2999">
                  <c:v>5.9000000000000103E-3</c:v>
                </c:pt>
                <c:pt idx="3000">
                  <c:v>4.6239999999999996E-3</c:v>
                </c:pt>
                <c:pt idx="3001">
                  <c:v>3.6140000000000035E-3</c:v>
                </c:pt>
                <c:pt idx="3002">
                  <c:v>4.9840000000000023E-3</c:v>
                </c:pt>
                <c:pt idx="3003">
                  <c:v>5.4530000000000082E-3</c:v>
                </c:pt>
                <c:pt idx="3004">
                  <c:v>6.1209999999999997E-3</c:v>
                </c:pt>
                <c:pt idx="3005">
                  <c:v>6.4260000000000081E-3</c:v>
                </c:pt>
                <c:pt idx="3006">
                  <c:v>7.2860000000000112E-3</c:v>
                </c:pt>
                <c:pt idx="3007">
                  <c:v>7.5840000000000083E-3</c:v>
                </c:pt>
                <c:pt idx="3008">
                  <c:v>5.8510000000000072E-3</c:v>
                </c:pt>
                <c:pt idx="3009">
                  <c:v>5.6150000000000011E-3</c:v>
                </c:pt>
                <c:pt idx="3010">
                  <c:v>6.0070000000000071E-3</c:v>
                </c:pt>
                <c:pt idx="3012">
                  <c:v>7.287000000000007E-3</c:v>
                </c:pt>
                <c:pt idx="3013">
                  <c:v>6.7790000000000133E-3</c:v>
                </c:pt>
                <c:pt idx="3014">
                  <c:v>6.2100000000000072E-3</c:v>
                </c:pt>
                <c:pt idx="3015">
                  <c:v>6.5960000000000081E-3</c:v>
                </c:pt>
                <c:pt idx="3016">
                  <c:v>6.8620000000000009E-3</c:v>
                </c:pt>
                <c:pt idx="3017">
                  <c:v>7.327000000000001E-3</c:v>
                </c:pt>
                <c:pt idx="3018">
                  <c:v>7.5380000000000091E-3</c:v>
                </c:pt>
                <c:pt idx="3019">
                  <c:v>7.2810000000000132E-3</c:v>
                </c:pt>
                <c:pt idx="3020">
                  <c:v>7.0510000000000113E-3</c:v>
                </c:pt>
                <c:pt idx="3021">
                  <c:v>7.3510000000000094E-3</c:v>
                </c:pt>
                <c:pt idx="3022">
                  <c:v>7.7270000000000012E-3</c:v>
                </c:pt>
                <c:pt idx="3023">
                  <c:v>7.0140000000000011E-3</c:v>
                </c:pt>
                <c:pt idx="3024">
                  <c:v>6.4140000000000013E-3</c:v>
                </c:pt>
                <c:pt idx="3025">
                  <c:v>6.6880000000000073E-3</c:v>
                </c:pt>
                <c:pt idx="3026">
                  <c:v>7.6060000000000034E-3</c:v>
                </c:pt>
                <c:pt idx="3027">
                  <c:v>7.5470000000000034E-3</c:v>
                </c:pt>
                <c:pt idx="3028">
                  <c:v>7.5720000000000101E-3</c:v>
                </c:pt>
                <c:pt idx="3029">
                  <c:v>6.0840000000000061E-3</c:v>
                </c:pt>
                <c:pt idx="3030">
                  <c:v>5.6049999999999997E-3</c:v>
                </c:pt>
                <c:pt idx="3031">
                  <c:v>5.3660000000000062E-3</c:v>
                </c:pt>
                <c:pt idx="3032">
                  <c:v>6.1190000000000072E-3</c:v>
                </c:pt>
                <c:pt idx="3033">
                  <c:v>5.3570000000000024E-3</c:v>
                </c:pt>
                <c:pt idx="3034">
                  <c:v>5.562000000000001E-3</c:v>
                </c:pt>
                <c:pt idx="3035">
                  <c:v>5.8890000000000079E-3</c:v>
                </c:pt>
                <c:pt idx="3036">
                  <c:v>6.799000000000009E-3</c:v>
                </c:pt>
                <c:pt idx="3037">
                  <c:v>6.7190000000000123E-3</c:v>
                </c:pt>
                <c:pt idx="3038">
                  <c:v>7.1900000000000071E-3</c:v>
                </c:pt>
                <c:pt idx="3039">
                  <c:v>6.3020000000000012E-3</c:v>
                </c:pt>
                <c:pt idx="3040">
                  <c:v>5.5320000000000083E-3</c:v>
                </c:pt>
                <c:pt idx="3041">
                  <c:v>4.7160000000000014E-3</c:v>
                </c:pt>
                <c:pt idx="3042">
                  <c:v>6.2530000000000077E-3</c:v>
                </c:pt>
                <c:pt idx="3043">
                  <c:v>6.7700000000000113E-3</c:v>
                </c:pt>
                <c:pt idx="3044">
                  <c:v>6.6340000000000062E-3</c:v>
                </c:pt>
                <c:pt idx="3045">
                  <c:v>6.3880000000000065E-3</c:v>
                </c:pt>
                <c:pt idx="3046">
                  <c:v>5.8000000000000022E-3</c:v>
                </c:pt>
                <c:pt idx="3047">
                  <c:v>6.2330000000000102E-3</c:v>
                </c:pt>
                <c:pt idx="3048">
                  <c:v>6.2010000000000112E-3</c:v>
                </c:pt>
                <c:pt idx="3049">
                  <c:v>6.7970000000000062E-3</c:v>
                </c:pt>
                <c:pt idx="3050">
                  <c:v>6.0760000000000102E-3</c:v>
                </c:pt>
                <c:pt idx="3051">
                  <c:v>6.5250000000000013E-3</c:v>
                </c:pt>
                <c:pt idx="3052">
                  <c:v>7.0890000000000102E-3</c:v>
                </c:pt>
                <c:pt idx="3053">
                  <c:v>6.8310000000000124E-3</c:v>
                </c:pt>
                <c:pt idx="3054">
                  <c:v>6.7170000000000033E-3</c:v>
                </c:pt>
                <c:pt idx="3055">
                  <c:v>7.2940000000000071E-3</c:v>
                </c:pt>
                <c:pt idx="3056">
                  <c:v>7.7380000000000122E-3</c:v>
                </c:pt>
                <c:pt idx="3057">
                  <c:v>8.0620000000000223E-3</c:v>
                </c:pt>
                <c:pt idx="3058">
                  <c:v>8.1460000000000005E-3</c:v>
                </c:pt>
                <c:pt idx="3059">
                  <c:v>7.8200000000000023E-3</c:v>
                </c:pt>
                <c:pt idx="3060">
                  <c:v>6.9640000000000023E-3</c:v>
                </c:pt>
                <c:pt idx="3061">
                  <c:v>7.6930000000000071E-3</c:v>
                </c:pt>
                <c:pt idx="3062">
                  <c:v>7.5830000000000081E-3</c:v>
                </c:pt>
                <c:pt idx="3063">
                  <c:v>6.9970000000000102E-3</c:v>
                </c:pt>
                <c:pt idx="3064">
                  <c:v>7.5110000000000081E-3</c:v>
                </c:pt>
                <c:pt idx="3065">
                  <c:v>7.5170000000000072E-3</c:v>
                </c:pt>
                <c:pt idx="3066">
                  <c:v>7.0260000000000079E-3</c:v>
                </c:pt>
                <c:pt idx="3067">
                  <c:v>5.5910000000000083E-3</c:v>
                </c:pt>
                <c:pt idx="3068">
                  <c:v>5.3430000000000014E-3</c:v>
                </c:pt>
                <c:pt idx="3069">
                  <c:v>6.3070000000000062E-3</c:v>
                </c:pt>
                <c:pt idx="3070">
                  <c:v>6.5410000000000112E-3</c:v>
                </c:pt>
                <c:pt idx="3071">
                  <c:v>6.7600000000000082E-3</c:v>
                </c:pt>
                <c:pt idx="3072">
                  <c:v>7.0680000000000014E-3</c:v>
                </c:pt>
                <c:pt idx="3073">
                  <c:v>7.8840000000000021E-3</c:v>
                </c:pt>
                <c:pt idx="3074">
                  <c:v>7.9170000000000022E-3</c:v>
                </c:pt>
                <c:pt idx="3075">
                  <c:v>8.2910000000000015E-3</c:v>
                </c:pt>
                <c:pt idx="3076">
                  <c:v>7.3430000000000092E-3</c:v>
                </c:pt>
                <c:pt idx="3077">
                  <c:v>6.6720000000000034E-3</c:v>
                </c:pt>
                <c:pt idx="3078">
                  <c:v>5.6579999999999998E-3</c:v>
                </c:pt>
                <c:pt idx="3079">
                  <c:v>6.5650000000000014E-3</c:v>
                </c:pt>
                <c:pt idx="3080">
                  <c:v>7.1730000000000092E-3</c:v>
                </c:pt>
                <c:pt idx="3081">
                  <c:v>7.7830000000000121E-3</c:v>
                </c:pt>
                <c:pt idx="3082">
                  <c:v>6.6190000000000034E-3</c:v>
                </c:pt>
                <c:pt idx="3083">
                  <c:v>5.8070000000000014E-3</c:v>
                </c:pt>
                <c:pt idx="3084">
                  <c:v>6.0480000000000082E-3</c:v>
                </c:pt>
                <c:pt idx="3085">
                  <c:v>6.2830000000000091E-3</c:v>
                </c:pt>
                <c:pt idx="3086">
                  <c:v>6.1950000000000061E-3</c:v>
                </c:pt>
                <c:pt idx="3087">
                  <c:v>5.6920000000000009E-3</c:v>
                </c:pt>
                <c:pt idx="3088">
                  <c:v>6.3550000000000013E-3</c:v>
                </c:pt>
                <c:pt idx="3089">
                  <c:v>6.7200000000000072E-3</c:v>
                </c:pt>
                <c:pt idx="3090">
                  <c:v>6.2950000000000072E-3</c:v>
                </c:pt>
                <c:pt idx="3091">
                  <c:v>6.2840000000000023E-3</c:v>
                </c:pt>
                <c:pt idx="3092">
                  <c:v>7.144000000000001E-3</c:v>
                </c:pt>
                <c:pt idx="3093">
                  <c:v>8.4040000000000122E-3</c:v>
                </c:pt>
                <c:pt idx="3094">
                  <c:v>7.713000000000008E-3</c:v>
                </c:pt>
                <c:pt idx="3095">
                  <c:v>6.8840000000000012E-3</c:v>
                </c:pt>
                <c:pt idx="3096">
                  <c:v>6.7540000000000022E-3</c:v>
                </c:pt>
                <c:pt idx="3097">
                  <c:v>6.0870000000000013E-3</c:v>
                </c:pt>
                <c:pt idx="3098">
                  <c:v>5.2120000000000022E-3</c:v>
                </c:pt>
                <c:pt idx="3099">
                  <c:v>4.8540000000000007E-3</c:v>
                </c:pt>
                <c:pt idx="3100">
                  <c:v>4.3610000000000012E-3</c:v>
                </c:pt>
                <c:pt idx="3101">
                  <c:v>5.5230000000000071E-3</c:v>
                </c:pt>
                <c:pt idx="3102">
                  <c:v>6.3740000000000012E-3</c:v>
                </c:pt>
                <c:pt idx="3103">
                  <c:v>7.1360000000000113E-3</c:v>
                </c:pt>
                <c:pt idx="3104">
                  <c:v>6.2760000000000133E-3</c:v>
                </c:pt>
                <c:pt idx="3105">
                  <c:v>5.9960000000000091E-3</c:v>
                </c:pt>
                <c:pt idx="3106">
                  <c:v>6.0060000000000079E-3</c:v>
                </c:pt>
                <c:pt idx="3107">
                  <c:v>6.2950000000000072E-3</c:v>
                </c:pt>
                <c:pt idx="3108">
                  <c:v>6.5890000000000124E-3</c:v>
                </c:pt>
                <c:pt idx="3109">
                  <c:v>6.0000000000000079E-3</c:v>
                </c:pt>
                <c:pt idx="3110">
                  <c:v>6.2620000000000011E-3</c:v>
                </c:pt>
                <c:pt idx="3111">
                  <c:v>6.9280000000000079E-3</c:v>
                </c:pt>
                <c:pt idx="3112">
                  <c:v>6.3120000000000034E-3</c:v>
                </c:pt>
                <c:pt idx="3113">
                  <c:v>5.0110000000000024E-3</c:v>
                </c:pt>
                <c:pt idx="3114">
                  <c:v>5.0390000000000122E-3</c:v>
                </c:pt>
                <c:pt idx="3115">
                  <c:v>5.5550000000000061E-3</c:v>
                </c:pt>
                <c:pt idx="3116">
                  <c:v>6.1540000000000006E-3</c:v>
                </c:pt>
                <c:pt idx="3117">
                  <c:v>4.8820000000000053E-3</c:v>
                </c:pt>
                <c:pt idx="3118">
                  <c:v>4.5610000000000034E-3</c:v>
                </c:pt>
                <c:pt idx="3119">
                  <c:v>5.6520000000000008E-3</c:v>
                </c:pt>
                <c:pt idx="3120">
                  <c:v>7.398000000000007E-3</c:v>
                </c:pt>
                <c:pt idx="3121">
                  <c:v>7.1410000000000093E-3</c:v>
                </c:pt>
                <c:pt idx="3122">
                  <c:v>5.8650000000000004E-3</c:v>
                </c:pt>
                <c:pt idx="3123">
                  <c:v>5.2630000000000073E-3</c:v>
                </c:pt>
                <c:pt idx="3124">
                  <c:v>5.7030000000000093E-3</c:v>
                </c:pt>
                <c:pt idx="3125">
                  <c:v>5.7080000000000082E-3</c:v>
                </c:pt>
                <c:pt idx="3126">
                  <c:v>5.9310000000000127E-3</c:v>
                </c:pt>
                <c:pt idx="3127">
                  <c:v>7.0400000000000081E-3</c:v>
                </c:pt>
                <c:pt idx="3128">
                  <c:v>7.1320000000000073E-3</c:v>
                </c:pt>
                <c:pt idx="3129">
                  <c:v>7.7920000000000081E-3</c:v>
                </c:pt>
                <c:pt idx="3130">
                  <c:v>6.6290000000000012E-3</c:v>
                </c:pt>
                <c:pt idx="3131">
                  <c:v>6.1940000000000007E-3</c:v>
                </c:pt>
                <c:pt idx="3132">
                  <c:v>6.0710000000000113E-3</c:v>
                </c:pt>
                <c:pt idx="3133">
                  <c:v>6.4480000000000101E-3</c:v>
                </c:pt>
                <c:pt idx="3134">
                  <c:v>6.9290000000000098E-3</c:v>
                </c:pt>
                <c:pt idx="3135">
                  <c:v>6.5050000000000073E-3</c:v>
                </c:pt>
                <c:pt idx="3136">
                  <c:v>6.718000000000007E-3</c:v>
                </c:pt>
                <c:pt idx="3137">
                  <c:v>6.5750000000000097E-3</c:v>
                </c:pt>
                <c:pt idx="3138">
                  <c:v>6.790000000000007E-3</c:v>
                </c:pt>
                <c:pt idx="3139">
                  <c:v>6.9560000000000108E-3</c:v>
                </c:pt>
                <c:pt idx="3140">
                  <c:v>6.3150000000000012E-3</c:v>
                </c:pt>
                <c:pt idx="3141">
                  <c:v>6.7740000000000083E-3</c:v>
                </c:pt>
                <c:pt idx="3142">
                  <c:v>7.000000000000008E-3</c:v>
                </c:pt>
                <c:pt idx="3143">
                  <c:v>7.0670000000000012E-3</c:v>
                </c:pt>
                <c:pt idx="3144">
                  <c:v>6.5940000000000061E-3</c:v>
                </c:pt>
                <c:pt idx="3145">
                  <c:v>6.3449999999999999E-3</c:v>
                </c:pt>
                <c:pt idx="3146">
                  <c:v>7.0400000000000081E-3</c:v>
                </c:pt>
                <c:pt idx="3147">
                  <c:v>7.4990000000000126E-3</c:v>
                </c:pt>
                <c:pt idx="3148">
                  <c:v>7.6700000000000093E-3</c:v>
                </c:pt>
                <c:pt idx="3149">
                  <c:v>7.3320000000000034E-3</c:v>
                </c:pt>
                <c:pt idx="3150">
                  <c:v>5.5800000000000034E-3</c:v>
                </c:pt>
                <c:pt idx="3151">
                  <c:v>6.4330000000000134E-3</c:v>
                </c:pt>
                <c:pt idx="3152">
                  <c:v>6.2720000000000102E-3</c:v>
                </c:pt>
                <c:pt idx="3153">
                  <c:v>6.059000000000008E-3</c:v>
                </c:pt>
                <c:pt idx="3154">
                  <c:v>4.5630000000000011E-3</c:v>
                </c:pt>
                <c:pt idx="3155">
                  <c:v>5.3400000000000071E-3</c:v>
                </c:pt>
                <c:pt idx="3156">
                  <c:v>5.6020000000000011E-3</c:v>
                </c:pt>
                <c:pt idx="3157">
                  <c:v>6.0510000000000034E-3</c:v>
                </c:pt>
                <c:pt idx="3158">
                  <c:v>6.3380000000000077E-3</c:v>
                </c:pt>
                <c:pt idx="3159">
                  <c:v>6.5050000000000073E-3</c:v>
                </c:pt>
                <c:pt idx="3160">
                  <c:v>6.4850000000000081E-3</c:v>
                </c:pt>
                <c:pt idx="3161">
                  <c:v>6.9070000000000034E-3</c:v>
                </c:pt>
                <c:pt idx="3162">
                  <c:v>6.883000000000008E-3</c:v>
                </c:pt>
                <c:pt idx="3163">
                  <c:v>5.8480000000000034E-3</c:v>
                </c:pt>
                <c:pt idx="3164">
                  <c:v>5.7210000000000082E-3</c:v>
                </c:pt>
                <c:pt idx="3165">
                  <c:v>6.1679999999999955E-3</c:v>
                </c:pt>
                <c:pt idx="3166">
                  <c:v>6.8230000000000061E-3</c:v>
                </c:pt>
                <c:pt idx="3167">
                  <c:v>6.4130000000000081E-3</c:v>
                </c:pt>
                <c:pt idx="3168">
                  <c:v>6.6830000000000014E-3</c:v>
                </c:pt>
                <c:pt idx="3169">
                  <c:v>6.046000000000008E-3</c:v>
                </c:pt>
                <c:pt idx="3170">
                  <c:v>6.0850000000000071E-3</c:v>
                </c:pt>
                <c:pt idx="3171">
                  <c:v>6.8630000000000071E-3</c:v>
                </c:pt>
                <c:pt idx="3172">
                  <c:v>7.8500000000000011E-3</c:v>
                </c:pt>
                <c:pt idx="3173">
                  <c:v>6.7940000000000023E-3</c:v>
                </c:pt>
                <c:pt idx="3174">
                  <c:v>6.176000000000007E-3</c:v>
                </c:pt>
                <c:pt idx="3175">
                  <c:v>5.979000000000013E-3</c:v>
                </c:pt>
                <c:pt idx="3176">
                  <c:v>5.7060000000000105E-3</c:v>
                </c:pt>
                <c:pt idx="3177">
                  <c:v>6.4320000000000106E-3</c:v>
                </c:pt>
                <c:pt idx="3178">
                  <c:v>6.6550000000000012E-3</c:v>
                </c:pt>
                <c:pt idx="3179">
                  <c:v>6.3900000000000024E-3</c:v>
                </c:pt>
                <c:pt idx="3180">
                  <c:v>5.929000000000008E-3</c:v>
                </c:pt>
                <c:pt idx="3181">
                  <c:v>5.9000000000000103E-3</c:v>
                </c:pt>
                <c:pt idx="3182">
                  <c:v>6.0750000000000092E-3</c:v>
                </c:pt>
                <c:pt idx="3183">
                  <c:v>6.2140000000000034E-3</c:v>
                </c:pt>
                <c:pt idx="3184">
                  <c:v>6.7500000000000034E-3</c:v>
                </c:pt>
                <c:pt idx="3185">
                  <c:v>6.8230000000000061E-3</c:v>
                </c:pt>
                <c:pt idx="3186">
                  <c:v>6.4400000000000091E-3</c:v>
                </c:pt>
                <c:pt idx="3187">
                  <c:v>6.2810000000000123E-3</c:v>
                </c:pt>
                <c:pt idx="3188">
                  <c:v>6.9360000000000142E-3</c:v>
                </c:pt>
                <c:pt idx="3189">
                  <c:v>7.3280000000000012E-3</c:v>
                </c:pt>
                <c:pt idx="3190">
                  <c:v>6.229000000000008E-3</c:v>
                </c:pt>
                <c:pt idx="3191">
                  <c:v>6.0400000000000072E-3</c:v>
                </c:pt>
                <c:pt idx="3192">
                  <c:v>6.2630000000000073E-3</c:v>
                </c:pt>
                <c:pt idx="3193">
                  <c:v>6.9430000000000125E-3</c:v>
                </c:pt>
                <c:pt idx="3194">
                  <c:v>7.4480000000000102E-3</c:v>
                </c:pt>
                <c:pt idx="3195">
                  <c:v>7.3030000000000083E-3</c:v>
                </c:pt>
                <c:pt idx="3196">
                  <c:v>6.6280000000000011E-3</c:v>
                </c:pt>
                <c:pt idx="3197">
                  <c:v>6.8560000000000079E-3</c:v>
                </c:pt>
                <c:pt idx="3198">
                  <c:v>7.2820000000000081E-3</c:v>
                </c:pt>
                <c:pt idx="3199">
                  <c:v>8.234E-3</c:v>
                </c:pt>
                <c:pt idx="3200">
                  <c:v>7.7640000000000061E-3</c:v>
                </c:pt>
                <c:pt idx="3201">
                  <c:v>7.1900000000000071E-3</c:v>
                </c:pt>
                <c:pt idx="3202">
                  <c:v>6.7640000000000053E-3</c:v>
                </c:pt>
                <c:pt idx="3203">
                  <c:v>6.0840000000000061E-3</c:v>
                </c:pt>
                <c:pt idx="3204">
                  <c:v>5.3000000000000061E-3</c:v>
                </c:pt>
                <c:pt idx="3205">
                  <c:v>5.5130000000000014E-3</c:v>
                </c:pt>
                <c:pt idx="3206">
                  <c:v>6.3249999999999956E-3</c:v>
                </c:pt>
                <c:pt idx="3207">
                  <c:v>6.2820000000000072E-3</c:v>
                </c:pt>
                <c:pt idx="3208">
                  <c:v>5.1810000000000024E-3</c:v>
                </c:pt>
                <c:pt idx="3209">
                  <c:v>5.9060000000000102E-3</c:v>
                </c:pt>
                <c:pt idx="3210">
                  <c:v>5.7230000000000024E-3</c:v>
                </c:pt>
                <c:pt idx="3211">
                  <c:v>5.9770000000000092E-3</c:v>
                </c:pt>
                <c:pt idx="3212">
                  <c:v>4.9810000000000123E-3</c:v>
                </c:pt>
                <c:pt idx="3213">
                  <c:v>6.2900000000000083E-3</c:v>
                </c:pt>
                <c:pt idx="3214">
                  <c:v>6.9030000000000133E-3</c:v>
                </c:pt>
                <c:pt idx="3215">
                  <c:v>7.1310000000000106E-3</c:v>
                </c:pt>
                <c:pt idx="3216">
                  <c:v>6.4900000000000088E-3</c:v>
                </c:pt>
                <c:pt idx="3217">
                  <c:v>5.8070000000000014E-3</c:v>
                </c:pt>
                <c:pt idx="3218">
                  <c:v>6.176000000000007E-3</c:v>
                </c:pt>
                <c:pt idx="3219">
                  <c:v>7.1690000000000061E-3</c:v>
                </c:pt>
                <c:pt idx="3220">
                  <c:v>6.9450000000000102E-3</c:v>
                </c:pt>
                <c:pt idx="3221">
                  <c:v>6.150000000000001E-3</c:v>
                </c:pt>
                <c:pt idx="3222">
                  <c:v>5.3660000000000062E-3</c:v>
                </c:pt>
                <c:pt idx="3223">
                  <c:v>5.6990000000000061E-3</c:v>
                </c:pt>
                <c:pt idx="3224">
                  <c:v>6.4800000000000101E-3</c:v>
                </c:pt>
                <c:pt idx="3225">
                  <c:v>6.1510000000000072E-3</c:v>
                </c:pt>
                <c:pt idx="3226">
                  <c:v>5.9510000000000101E-3</c:v>
                </c:pt>
                <c:pt idx="3227">
                  <c:v>6.9590000000000103E-3</c:v>
                </c:pt>
                <c:pt idx="3228">
                  <c:v>6.6449999999999999E-3</c:v>
                </c:pt>
                <c:pt idx="3229">
                  <c:v>6.9410000000000131E-3</c:v>
                </c:pt>
                <c:pt idx="3230">
                  <c:v>6.6130000000000034E-3</c:v>
                </c:pt>
                <c:pt idx="3231">
                  <c:v>6.8790000000000101E-3</c:v>
                </c:pt>
                <c:pt idx="3232">
                  <c:v>6.7600000000000082E-3</c:v>
                </c:pt>
                <c:pt idx="3233">
                  <c:v>6.2980000000000076E-3</c:v>
                </c:pt>
                <c:pt idx="3234">
                  <c:v>5.6830000000000014E-3</c:v>
                </c:pt>
                <c:pt idx="3235">
                  <c:v>5.078000000000007E-3</c:v>
                </c:pt>
                <c:pt idx="3236">
                  <c:v>6.0360000000000101E-3</c:v>
                </c:pt>
                <c:pt idx="3237">
                  <c:v>6.2730000000000112E-3</c:v>
                </c:pt>
                <c:pt idx="3238">
                  <c:v>6.2510000000000092E-3</c:v>
                </c:pt>
                <c:pt idx="3239">
                  <c:v>5.0490000000000092E-3</c:v>
                </c:pt>
                <c:pt idx="3240">
                  <c:v>4.922000000000001E-3</c:v>
                </c:pt>
                <c:pt idx="3241">
                  <c:v>5.4720000000000081E-3</c:v>
                </c:pt>
                <c:pt idx="3242">
                  <c:v>5.8390000000000082E-3</c:v>
                </c:pt>
                <c:pt idx="3243">
                  <c:v>5.4110000000000113E-3</c:v>
                </c:pt>
                <c:pt idx="3244">
                  <c:v>4.8860000000000023E-3</c:v>
                </c:pt>
                <c:pt idx="3245">
                  <c:v>5.2440000000000013E-3</c:v>
                </c:pt>
                <c:pt idx="3246">
                  <c:v>5.8770000000000072E-3</c:v>
                </c:pt>
                <c:pt idx="3247">
                  <c:v>7.0160000000000092E-3</c:v>
                </c:pt>
                <c:pt idx="3248">
                  <c:v>7.8470000000000033E-3</c:v>
                </c:pt>
                <c:pt idx="3249">
                  <c:v>6.9700000000000126E-3</c:v>
                </c:pt>
                <c:pt idx="3250">
                  <c:v>6.4590000000000125E-3</c:v>
                </c:pt>
                <c:pt idx="3251">
                  <c:v>6.4530000000000091E-3</c:v>
                </c:pt>
                <c:pt idx="3252">
                  <c:v>7.2690000000000081E-3</c:v>
                </c:pt>
                <c:pt idx="3253">
                  <c:v>7.8350000000000034E-3</c:v>
                </c:pt>
                <c:pt idx="3254">
                  <c:v>7.4360000000000138E-3</c:v>
                </c:pt>
                <c:pt idx="3255">
                  <c:v>6.8360000000000122E-3</c:v>
                </c:pt>
                <c:pt idx="3256">
                  <c:v>6.436000000000012E-3</c:v>
                </c:pt>
                <c:pt idx="3257">
                  <c:v>6.6970000000000024E-3</c:v>
                </c:pt>
                <c:pt idx="3258">
                  <c:v>6.6130000000000034E-3</c:v>
                </c:pt>
                <c:pt idx="3259">
                  <c:v>7.6820000000000022E-3</c:v>
                </c:pt>
                <c:pt idx="3260">
                  <c:v>6.8940000000000034E-3</c:v>
                </c:pt>
                <c:pt idx="3261">
                  <c:v>6.1380000000000072E-3</c:v>
                </c:pt>
                <c:pt idx="3263">
                  <c:v>6.8790000000000101E-3</c:v>
                </c:pt>
                <c:pt idx="3264">
                  <c:v>5.4140000000000013E-3</c:v>
                </c:pt>
                <c:pt idx="3265">
                  <c:v>6.1260000000000012E-3</c:v>
                </c:pt>
                <c:pt idx="3266">
                  <c:v>7.5490000000000123E-3</c:v>
                </c:pt>
                <c:pt idx="3267">
                  <c:v>8.1250000000000124E-3</c:v>
                </c:pt>
                <c:pt idx="3268">
                  <c:v>8.4570000000000218E-3</c:v>
                </c:pt>
                <c:pt idx="3269">
                  <c:v>7.1970000000000011E-3</c:v>
                </c:pt>
                <c:pt idx="3270">
                  <c:v>6.1549999999999999E-3</c:v>
                </c:pt>
                <c:pt idx="3271">
                  <c:v>5.8560000000000062E-3</c:v>
                </c:pt>
                <c:pt idx="3272">
                  <c:v>5.6070000000000009E-3</c:v>
                </c:pt>
                <c:pt idx="3273">
                  <c:v>6.4820000000000112E-3</c:v>
                </c:pt>
                <c:pt idx="3274">
                  <c:v>7.1270000000000014E-3</c:v>
                </c:pt>
                <c:pt idx="3275">
                  <c:v>6.8630000000000071E-3</c:v>
                </c:pt>
                <c:pt idx="3276">
                  <c:v>6.9510000000000101E-3</c:v>
                </c:pt>
                <c:pt idx="3277">
                  <c:v>7.1590000000000082E-3</c:v>
                </c:pt>
                <c:pt idx="3278">
                  <c:v>7.0270000000000011E-3</c:v>
                </c:pt>
                <c:pt idx="3279">
                  <c:v>7.6260000000000034E-3</c:v>
                </c:pt>
                <c:pt idx="3280">
                  <c:v>6.8590000000000092E-3</c:v>
                </c:pt>
                <c:pt idx="3281">
                  <c:v>6.1420000000000034E-3</c:v>
                </c:pt>
                <c:pt idx="3282">
                  <c:v>5.1800000000000014E-3</c:v>
                </c:pt>
                <c:pt idx="3283">
                  <c:v>5.8180000000000011E-3</c:v>
                </c:pt>
                <c:pt idx="3284">
                  <c:v>6.3220000000000004E-3</c:v>
                </c:pt>
                <c:pt idx="3285">
                  <c:v>6.1090000000000024E-3</c:v>
                </c:pt>
                <c:pt idx="3286">
                  <c:v>6.2970000000000022E-3</c:v>
                </c:pt>
                <c:pt idx="3287">
                  <c:v>6.0990000000000081E-3</c:v>
                </c:pt>
                <c:pt idx="3288">
                  <c:v>6.059000000000008E-3</c:v>
                </c:pt>
                <c:pt idx="3289">
                  <c:v>6.7610000000000092E-3</c:v>
                </c:pt>
                <c:pt idx="3290">
                  <c:v>7.6420000000000012E-3</c:v>
                </c:pt>
                <c:pt idx="3291">
                  <c:v>7.4060000000000133E-3</c:v>
                </c:pt>
                <c:pt idx="3292">
                  <c:v>7.0740000000000082E-3</c:v>
                </c:pt>
                <c:pt idx="3293">
                  <c:v>6.1560000000000061E-3</c:v>
                </c:pt>
                <c:pt idx="3294">
                  <c:v>6.4250000000000071E-3</c:v>
                </c:pt>
                <c:pt idx="3295">
                  <c:v>7.3460000000000096E-3</c:v>
                </c:pt>
                <c:pt idx="3296">
                  <c:v>7.183000000000008E-3</c:v>
                </c:pt>
                <c:pt idx="3297">
                  <c:v>7.9450000000000128E-3</c:v>
                </c:pt>
                <c:pt idx="3298">
                  <c:v>7.1090000000000094E-3</c:v>
                </c:pt>
                <c:pt idx="3299">
                  <c:v>6.8810000000000112E-3</c:v>
                </c:pt>
                <c:pt idx="3300">
                  <c:v>6.0510000000000034E-3</c:v>
                </c:pt>
                <c:pt idx="3301">
                  <c:v>5.4630000000000034E-3</c:v>
                </c:pt>
                <c:pt idx="3302">
                  <c:v>5.7180000000000069E-3</c:v>
                </c:pt>
                <c:pt idx="3303">
                  <c:v>5.5279999999999999E-3</c:v>
                </c:pt>
                <c:pt idx="3304">
                  <c:v>6.784000000000007E-3</c:v>
                </c:pt>
                <c:pt idx="3305">
                  <c:v>7.1630000000000062E-3</c:v>
                </c:pt>
                <c:pt idx="3306">
                  <c:v>7.542000000000007E-3</c:v>
                </c:pt>
                <c:pt idx="3307">
                  <c:v>6.2570000000000013E-3</c:v>
                </c:pt>
                <c:pt idx="3308">
                  <c:v>5.8240000000000002E-3</c:v>
                </c:pt>
                <c:pt idx="3309">
                  <c:v>6.4600000000000083E-3</c:v>
                </c:pt>
                <c:pt idx="3310">
                  <c:v>7.5930000000000095E-3</c:v>
                </c:pt>
                <c:pt idx="3311">
                  <c:v>6.8900000000000072E-3</c:v>
                </c:pt>
                <c:pt idx="3312">
                  <c:v>6.4910000000000124E-3</c:v>
                </c:pt>
                <c:pt idx="3313">
                  <c:v>5.5450000000000004E-3</c:v>
                </c:pt>
                <c:pt idx="3314">
                  <c:v>6.2920000000000033E-3</c:v>
                </c:pt>
                <c:pt idx="3315">
                  <c:v>7.4070000000000091E-3</c:v>
                </c:pt>
                <c:pt idx="3316">
                  <c:v>5.4170000000000034E-3</c:v>
                </c:pt>
                <c:pt idx="3317">
                  <c:v>6.1420000000000034E-3</c:v>
                </c:pt>
                <c:pt idx="3318">
                  <c:v>6.3380000000000077E-3</c:v>
                </c:pt>
                <c:pt idx="3319">
                  <c:v>5.8400000000000023E-3</c:v>
                </c:pt>
                <c:pt idx="3320">
                  <c:v>5.9430000000000082E-3</c:v>
                </c:pt>
                <c:pt idx="3321">
                  <c:v>7.3160000000000083E-3</c:v>
                </c:pt>
                <c:pt idx="3322">
                  <c:v>7.5540000000000034E-3</c:v>
                </c:pt>
                <c:pt idx="3323">
                  <c:v>7.7420000000000102E-3</c:v>
                </c:pt>
                <c:pt idx="3324">
                  <c:v>7.6950000000000013E-3</c:v>
                </c:pt>
                <c:pt idx="3325">
                  <c:v>7.4730000000000126E-3</c:v>
                </c:pt>
                <c:pt idx="3326">
                  <c:v>6.9760000000000134E-3</c:v>
                </c:pt>
                <c:pt idx="3327">
                  <c:v>5.8660000000000014E-3</c:v>
                </c:pt>
                <c:pt idx="3328">
                  <c:v>5.4530000000000082E-3</c:v>
                </c:pt>
                <c:pt idx="3329">
                  <c:v>5.8810000000000077E-3</c:v>
                </c:pt>
                <c:pt idx="3330">
                  <c:v>7.1679999999999999E-3</c:v>
                </c:pt>
                <c:pt idx="3331">
                  <c:v>7.5840000000000083E-3</c:v>
                </c:pt>
                <c:pt idx="3332">
                  <c:v>7.6340000000000071E-3</c:v>
                </c:pt>
                <c:pt idx="3333">
                  <c:v>6.6629999999999997E-3</c:v>
                </c:pt>
                <c:pt idx="3334">
                  <c:v>6.8279999999999999E-3</c:v>
                </c:pt>
                <c:pt idx="3335">
                  <c:v>6.8800000000000024E-3</c:v>
                </c:pt>
                <c:pt idx="3336">
                  <c:v>7.4770000000000123E-3</c:v>
                </c:pt>
                <c:pt idx="3337">
                  <c:v>7.5150000000000034E-3</c:v>
                </c:pt>
                <c:pt idx="3338">
                  <c:v>7.3680000000000013E-3</c:v>
                </c:pt>
                <c:pt idx="3339">
                  <c:v>8.1660000000000066E-3</c:v>
                </c:pt>
                <c:pt idx="3340">
                  <c:v>7.9720000000000121E-3</c:v>
                </c:pt>
                <c:pt idx="3341">
                  <c:v>7.0400000000000081E-3</c:v>
                </c:pt>
                <c:pt idx="3342">
                  <c:v>7.1549999999999999E-3</c:v>
                </c:pt>
                <c:pt idx="3343">
                  <c:v>7.399000000000008E-3</c:v>
                </c:pt>
                <c:pt idx="3344">
                  <c:v>7.9520000000000094E-3</c:v>
                </c:pt>
                <c:pt idx="3345">
                  <c:v>7.7730000000000134E-3</c:v>
                </c:pt>
                <c:pt idx="3346">
                  <c:v>7.2510000000000092E-3</c:v>
                </c:pt>
                <c:pt idx="3347">
                  <c:v>5.9730000000000122E-3</c:v>
                </c:pt>
                <c:pt idx="3348">
                  <c:v>5.4880000000000094E-3</c:v>
                </c:pt>
                <c:pt idx="3349">
                  <c:v>5.7350000000000092E-3</c:v>
                </c:pt>
                <c:pt idx="3350">
                  <c:v>6.0920000000000071E-3</c:v>
                </c:pt>
                <c:pt idx="3351">
                  <c:v>6.0810000000000091E-3</c:v>
                </c:pt>
                <c:pt idx="3352">
                  <c:v>6.6070000000000009E-3</c:v>
                </c:pt>
                <c:pt idx="3353">
                  <c:v>6.4150000000000092E-3</c:v>
                </c:pt>
                <c:pt idx="3354">
                  <c:v>5.7980000000000071E-3</c:v>
                </c:pt>
                <c:pt idx="3355">
                  <c:v>5.6510000000000024E-3</c:v>
                </c:pt>
                <c:pt idx="3356">
                  <c:v>6.2520000000000023E-3</c:v>
                </c:pt>
                <c:pt idx="3357">
                  <c:v>6.968000000000008E-3</c:v>
                </c:pt>
                <c:pt idx="3358">
                  <c:v>6.7140000000000012E-3</c:v>
                </c:pt>
                <c:pt idx="3359">
                  <c:v>7.2180000000000083E-3</c:v>
                </c:pt>
                <c:pt idx="3360">
                  <c:v>6.6610000000000072E-3</c:v>
                </c:pt>
                <c:pt idx="3361">
                  <c:v>6.8010000000000093E-3</c:v>
                </c:pt>
                <c:pt idx="3362">
                  <c:v>6.1840000000000011E-3</c:v>
                </c:pt>
                <c:pt idx="3363">
                  <c:v>6.4910000000000124E-3</c:v>
                </c:pt>
                <c:pt idx="3364">
                  <c:v>6.7100000000000094E-3</c:v>
                </c:pt>
                <c:pt idx="3365">
                  <c:v>7.6540000000000011E-3</c:v>
                </c:pt>
                <c:pt idx="3366">
                  <c:v>7.5930000000000095E-3</c:v>
                </c:pt>
                <c:pt idx="3367">
                  <c:v>6.811000000000008E-3</c:v>
                </c:pt>
                <c:pt idx="3368">
                  <c:v>6.1920000000000013E-3</c:v>
                </c:pt>
                <c:pt idx="3369">
                  <c:v>7.1690000000000061E-3</c:v>
                </c:pt>
                <c:pt idx="3370">
                  <c:v>7.9070000000000112E-3</c:v>
                </c:pt>
                <c:pt idx="3371">
                  <c:v>7.4370000000000113E-3</c:v>
                </c:pt>
                <c:pt idx="3372">
                  <c:v>6.2680000000000071E-3</c:v>
                </c:pt>
                <c:pt idx="3373">
                  <c:v>5.4040000000000034E-3</c:v>
                </c:pt>
                <c:pt idx="3374">
                  <c:v>5.3639999999999998E-3</c:v>
                </c:pt>
                <c:pt idx="3375">
                  <c:v>5.3710000000000103E-3</c:v>
                </c:pt>
                <c:pt idx="3376">
                  <c:v>6.0010000000000081E-3</c:v>
                </c:pt>
                <c:pt idx="3377">
                  <c:v>6.6220000000000003E-3</c:v>
                </c:pt>
                <c:pt idx="3378">
                  <c:v>7.5180000000000073E-3</c:v>
                </c:pt>
                <c:pt idx="3379">
                  <c:v>7.1580000000000012E-3</c:v>
                </c:pt>
                <c:pt idx="3380">
                  <c:v>6.1800000000000023E-3</c:v>
                </c:pt>
                <c:pt idx="3381">
                  <c:v>6.9190000000000102E-3</c:v>
                </c:pt>
                <c:pt idx="3382">
                  <c:v>6.4350000000000102E-3</c:v>
                </c:pt>
                <c:pt idx="3383">
                  <c:v>7.268000000000008E-3</c:v>
                </c:pt>
                <c:pt idx="3384">
                  <c:v>6.0760000000000102E-3</c:v>
                </c:pt>
                <c:pt idx="3385">
                  <c:v>6.2200000000000024E-3</c:v>
                </c:pt>
                <c:pt idx="3386">
                  <c:v>6.0090000000000091E-3</c:v>
                </c:pt>
                <c:pt idx="3387">
                  <c:v>6.8300000000000079E-3</c:v>
                </c:pt>
                <c:pt idx="3388">
                  <c:v>6.5190000000000083E-3</c:v>
                </c:pt>
                <c:pt idx="3389">
                  <c:v>6.6300000000000083E-3</c:v>
                </c:pt>
                <c:pt idx="3390">
                  <c:v>6.5510000000000091E-3</c:v>
                </c:pt>
                <c:pt idx="3391">
                  <c:v>6.2640000000000013E-3</c:v>
                </c:pt>
                <c:pt idx="3392">
                  <c:v>5.3449999999999999E-3</c:v>
                </c:pt>
                <c:pt idx="3393">
                  <c:v>5.0280000000000004E-3</c:v>
                </c:pt>
                <c:pt idx="3394">
                  <c:v>5.5250000000000004E-3</c:v>
                </c:pt>
                <c:pt idx="3395">
                  <c:v>6.4630000000000078E-3</c:v>
                </c:pt>
                <c:pt idx="3396">
                  <c:v>6.131000000000008E-3</c:v>
                </c:pt>
                <c:pt idx="3397">
                  <c:v>5.1970000000000002E-3</c:v>
                </c:pt>
                <c:pt idx="3398">
                  <c:v>5.1840000000000002E-3</c:v>
                </c:pt>
                <c:pt idx="3399">
                  <c:v>5.0570000000000033E-3</c:v>
                </c:pt>
                <c:pt idx="3400">
                  <c:v>5.7100000000000024E-3</c:v>
                </c:pt>
                <c:pt idx="3401">
                  <c:v>6.0510000000000034E-3</c:v>
                </c:pt>
                <c:pt idx="3402">
                  <c:v>6.5730000000000103E-3</c:v>
                </c:pt>
                <c:pt idx="3403">
                  <c:v>6.9050000000000101E-3</c:v>
                </c:pt>
                <c:pt idx="3404">
                  <c:v>7.5010000000000103E-3</c:v>
                </c:pt>
                <c:pt idx="3405">
                  <c:v>7.7570000000000069E-3</c:v>
                </c:pt>
                <c:pt idx="3406">
                  <c:v>5.9990000000000113E-3</c:v>
                </c:pt>
                <c:pt idx="3407">
                  <c:v>7.085000000000008E-3</c:v>
                </c:pt>
                <c:pt idx="3408">
                  <c:v>7.1140000000000014E-3</c:v>
                </c:pt>
                <c:pt idx="3409">
                  <c:v>7.3680000000000013E-3</c:v>
                </c:pt>
                <c:pt idx="3410">
                  <c:v>5.8680000000000034E-3</c:v>
                </c:pt>
                <c:pt idx="3411">
                  <c:v>5.7430000000000094E-3</c:v>
                </c:pt>
                <c:pt idx="3412">
                  <c:v>5.4660000000000073E-3</c:v>
                </c:pt>
                <c:pt idx="3413">
                  <c:v>6.5730000000000103E-3</c:v>
                </c:pt>
                <c:pt idx="3414">
                  <c:v>6.713000000000008E-3</c:v>
                </c:pt>
                <c:pt idx="3415">
                  <c:v>6.6310000000000093E-3</c:v>
                </c:pt>
                <c:pt idx="3416">
                  <c:v>6.7330000000000133E-3</c:v>
                </c:pt>
                <c:pt idx="3417">
                  <c:v>6.5760000000000133E-3</c:v>
                </c:pt>
                <c:pt idx="3418">
                  <c:v>6.8550000000000061E-3</c:v>
                </c:pt>
                <c:pt idx="3419">
                  <c:v>7.1120000000000011E-3</c:v>
                </c:pt>
                <c:pt idx="3420">
                  <c:v>6.1370000000000062E-3</c:v>
                </c:pt>
                <c:pt idx="3421">
                  <c:v>5.9320000000000102E-3</c:v>
                </c:pt>
                <c:pt idx="3422">
                  <c:v>5.8970000000000003E-3</c:v>
                </c:pt>
                <c:pt idx="3423">
                  <c:v>6.0070000000000071E-3</c:v>
                </c:pt>
                <c:pt idx="3424">
                  <c:v>6.2970000000000022E-3</c:v>
                </c:pt>
                <c:pt idx="3425">
                  <c:v>6.4500000000000113E-3</c:v>
                </c:pt>
                <c:pt idx="3426">
                  <c:v>6.8900000000000072E-3</c:v>
                </c:pt>
                <c:pt idx="3427">
                  <c:v>6.6080000000000071E-3</c:v>
                </c:pt>
                <c:pt idx="3428">
                  <c:v>6.7120000000000062E-3</c:v>
                </c:pt>
                <c:pt idx="3429">
                  <c:v>6.5010000000000094E-3</c:v>
                </c:pt>
                <c:pt idx="3430">
                  <c:v>6.9910000000000102E-3</c:v>
                </c:pt>
                <c:pt idx="3431">
                  <c:v>6.5850000000000092E-3</c:v>
                </c:pt>
                <c:pt idx="3432">
                  <c:v>6.045000000000007E-3</c:v>
                </c:pt>
                <c:pt idx="3433">
                  <c:v>5.8320000000000073E-3</c:v>
                </c:pt>
                <c:pt idx="3434">
                  <c:v>6.2910000000000093E-3</c:v>
                </c:pt>
                <c:pt idx="3435">
                  <c:v>6.1070000000000004E-3</c:v>
                </c:pt>
                <c:pt idx="3436">
                  <c:v>5.8010000000000093E-3</c:v>
                </c:pt>
                <c:pt idx="3437">
                  <c:v>4.6249999999999946E-3</c:v>
                </c:pt>
                <c:pt idx="3438">
                  <c:v>5.5960000000000072E-3</c:v>
                </c:pt>
                <c:pt idx="3439">
                  <c:v>5.6179999999999997E-3</c:v>
                </c:pt>
                <c:pt idx="3440">
                  <c:v>5.0830000000000024E-3</c:v>
                </c:pt>
                <c:pt idx="3441">
                  <c:v>4.746000000000008E-3</c:v>
                </c:pt>
                <c:pt idx="3442">
                  <c:v>6.6460000000000069E-3</c:v>
                </c:pt>
                <c:pt idx="3443">
                  <c:v>7.4360000000000138E-3</c:v>
                </c:pt>
                <c:pt idx="3444">
                  <c:v>6.9120000000000101E-3</c:v>
                </c:pt>
                <c:pt idx="3445">
                  <c:v>6.542000000000007E-3</c:v>
                </c:pt>
                <c:pt idx="3446">
                  <c:v>6.7340000000000082E-3</c:v>
                </c:pt>
                <c:pt idx="3447">
                  <c:v>7.6990000000000079E-3</c:v>
                </c:pt>
                <c:pt idx="3448">
                  <c:v>8.4160000000000172E-3</c:v>
                </c:pt>
                <c:pt idx="3449">
                  <c:v>9.1200000000000048E-3</c:v>
                </c:pt>
                <c:pt idx="3450">
                  <c:v>7.8080000000000076E-3</c:v>
                </c:pt>
                <c:pt idx="3451">
                  <c:v>8.5010000000000068E-3</c:v>
                </c:pt>
                <c:pt idx="3452">
                  <c:v>7.5090000000000122E-3</c:v>
                </c:pt>
                <c:pt idx="3453">
                  <c:v>6.8790000000000101E-3</c:v>
                </c:pt>
                <c:pt idx="3454">
                  <c:v>6.7410000000000109E-3</c:v>
                </c:pt>
                <c:pt idx="3455">
                  <c:v>7.1640000000000002E-3</c:v>
                </c:pt>
                <c:pt idx="3456">
                  <c:v>7.1790000000000092E-3</c:v>
                </c:pt>
                <c:pt idx="3457">
                  <c:v>6.6970000000000024E-3</c:v>
                </c:pt>
                <c:pt idx="3458">
                  <c:v>5.1540000000000006E-3</c:v>
                </c:pt>
                <c:pt idx="3459">
                  <c:v>6.3890000000000093E-3</c:v>
                </c:pt>
                <c:pt idx="3460">
                  <c:v>5.6810000000000072E-3</c:v>
                </c:pt>
                <c:pt idx="3461">
                  <c:v>6.4660000000000091E-3</c:v>
                </c:pt>
                <c:pt idx="3462">
                  <c:v>6.7410000000000109E-3</c:v>
                </c:pt>
                <c:pt idx="3464">
                  <c:v>5.5470000000000024E-3</c:v>
                </c:pt>
                <c:pt idx="3465">
                  <c:v>5.7620000000000024E-3</c:v>
                </c:pt>
                <c:pt idx="3466">
                  <c:v>5.6979999999999999E-3</c:v>
                </c:pt>
                <c:pt idx="3467">
                  <c:v>5.9460000000000103E-3</c:v>
                </c:pt>
                <c:pt idx="3468">
                  <c:v>5.1850000000000012E-3</c:v>
                </c:pt>
                <c:pt idx="3469">
                  <c:v>6.0780000000000105E-3</c:v>
                </c:pt>
                <c:pt idx="3470">
                  <c:v>6.1910000000000073E-3</c:v>
                </c:pt>
                <c:pt idx="3471">
                  <c:v>5.9030000000000107E-3</c:v>
                </c:pt>
                <c:pt idx="3472">
                  <c:v>5.3820000000000022E-3</c:v>
                </c:pt>
                <c:pt idx="3473">
                  <c:v>5.0610000000000013E-3</c:v>
                </c:pt>
                <c:pt idx="3474">
                  <c:v>6.5830000000000081E-3</c:v>
                </c:pt>
                <c:pt idx="3475">
                  <c:v>7.2500000000000082E-3</c:v>
                </c:pt>
                <c:pt idx="3476">
                  <c:v>6.1990000000000014E-3</c:v>
                </c:pt>
                <c:pt idx="3477">
                  <c:v>6.1110000000000062E-3</c:v>
                </c:pt>
                <c:pt idx="3478">
                  <c:v>6.1209999999999997E-3</c:v>
                </c:pt>
                <c:pt idx="3479">
                  <c:v>6.118000000000001E-3</c:v>
                </c:pt>
                <c:pt idx="3480">
                  <c:v>6.5570000000000012E-3</c:v>
                </c:pt>
                <c:pt idx="3481">
                  <c:v>6.7200000000000072E-3</c:v>
                </c:pt>
                <c:pt idx="3482">
                  <c:v>7.2370000000000082E-3</c:v>
                </c:pt>
                <c:pt idx="3483">
                  <c:v>6.700000000000008E-3</c:v>
                </c:pt>
                <c:pt idx="3484">
                  <c:v>6.2820000000000072E-3</c:v>
                </c:pt>
                <c:pt idx="3485">
                  <c:v>5.9620000000000072E-3</c:v>
                </c:pt>
                <c:pt idx="3486">
                  <c:v>5.745000000000007E-3</c:v>
                </c:pt>
                <c:pt idx="3487">
                  <c:v>5.8310000000000081E-3</c:v>
                </c:pt>
                <c:pt idx="3488">
                  <c:v>6.2480000000000088E-3</c:v>
                </c:pt>
                <c:pt idx="3489">
                  <c:v>5.6129999999999999E-3</c:v>
                </c:pt>
                <c:pt idx="3490">
                  <c:v>5.3750000000000065E-3</c:v>
                </c:pt>
                <c:pt idx="3491">
                  <c:v>5.7550000000000014E-3</c:v>
                </c:pt>
                <c:pt idx="3492">
                  <c:v>5.8080000000000024E-3</c:v>
                </c:pt>
                <c:pt idx="3493">
                  <c:v>7.0360000000000101E-3</c:v>
                </c:pt>
                <c:pt idx="3494">
                  <c:v>7.7970000000000071E-3</c:v>
                </c:pt>
                <c:pt idx="3495">
                  <c:v>7.9060000000000137E-3</c:v>
                </c:pt>
                <c:pt idx="3496">
                  <c:v>8.0480000000000013E-3</c:v>
                </c:pt>
                <c:pt idx="3497">
                  <c:v>6.9330000000000121E-3</c:v>
                </c:pt>
                <c:pt idx="3498">
                  <c:v>6.8010000000000093E-3</c:v>
                </c:pt>
                <c:pt idx="3499">
                  <c:v>8.3130000000000183E-3</c:v>
                </c:pt>
                <c:pt idx="3500">
                  <c:v>6.713000000000008E-3</c:v>
                </c:pt>
                <c:pt idx="3501">
                  <c:v>5.6449999999999998E-3</c:v>
                </c:pt>
                <c:pt idx="3502">
                  <c:v>5.4340000000000083E-3</c:v>
                </c:pt>
                <c:pt idx="3503">
                  <c:v>5.9150000000000079E-3</c:v>
                </c:pt>
                <c:pt idx="3504">
                  <c:v>6.8450000000000082E-3</c:v>
                </c:pt>
                <c:pt idx="3505">
                  <c:v>7.555000000000007E-3</c:v>
                </c:pt>
                <c:pt idx="3506">
                  <c:v>6.1060000000000073E-3</c:v>
                </c:pt>
                <c:pt idx="3507">
                  <c:v>5.8279999999999998E-3</c:v>
                </c:pt>
                <c:pt idx="3508">
                  <c:v>5.9810000000000123E-3</c:v>
                </c:pt>
                <c:pt idx="3509">
                  <c:v>5.8180000000000011E-3</c:v>
                </c:pt>
                <c:pt idx="3510">
                  <c:v>5.4670000000000022E-3</c:v>
                </c:pt>
                <c:pt idx="3511">
                  <c:v>6.301000000000008E-3</c:v>
                </c:pt>
                <c:pt idx="3512">
                  <c:v>5.7340000000000082E-3</c:v>
                </c:pt>
                <c:pt idx="3513">
                  <c:v>5.4270000000000013E-3</c:v>
                </c:pt>
                <c:pt idx="3514">
                  <c:v>5.2960000000000073E-3</c:v>
                </c:pt>
                <c:pt idx="3515">
                  <c:v>5.3170000000000014E-3</c:v>
                </c:pt>
                <c:pt idx="3516">
                  <c:v>5.5350000000000069E-3</c:v>
                </c:pt>
                <c:pt idx="3517">
                  <c:v>6.399000000000008E-3</c:v>
                </c:pt>
                <c:pt idx="3518">
                  <c:v>5.9520000000000024E-3</c:v>
                </c:pt>
                <c:pt idx="3519">
                  <c:v>6.333000000000007E-3</c:v>
                </c:pt>
                <c:pt idx="3520">
                  <c:v>6.1940000000000007E-3</c:v>
                </c:pt>
                <c:pt idx="3521">
                  <c:v>5.8190000000000082E-3</c:v>
                </c:pt>
                <c:pt idx="3522">
                  <c:v>6.0720000000000079E-3</c:v>
                </c:pt>
                <c:pt idx="3523">
                  <c:v>6.6629999999999997E-3</c:v>
                </c:pt>
                <c:pt idx="3524">
                  <c:v>6.4250000000000071E-3</c:v>
                </c:pt>
                <c:pt idx="3525">
                  <c:v>4.5510000000000073E-3</c:v>
                </c:pt>
                <c:pt idx="3526">
                  <c:v>4.2870000000000061E-3</c:v>
                </c:pt>
                <c:pt idx="3527">
                  <c:v>5.1330000000000082E-3</c:v>
                </c:pt>
                <c:pt idx="3528">
                  <c:v>5.1580000000000011E-3</c:v>
                </c:pt>
                <c:pt idx="3529">
                  <c:v>5.3229999999999996E-3</c:v>
                </c:pt>
                <c:pt idx="3530">
                  <c:v>4.7420000000000023E-3</c:v>
                </c:pt>
                <c:pt idx="3531">
                  <c:v>5.7650000000000071E-3</c:v>
                </c:pt>
                <c:pt idx="3532">
                  <c:v>5.4250000000000071E-3</c:v>
                </c:pt>
                <c:pt idx="3533">
                  <c:v>5.3520000000000009E-3</c:v>
                </c:pt>
                <c:pt idx="3534">
                  <c:v>5.6670000000000002E-3</c:v>
                </c:pt>
                <c:pt idx="3535">
                  <c:v>6.1430000000000061E-3</c:v>
                </c:pt>
                <c:pt idx="3536">
                  <c:v>6.0220000000000004E-3</c:v>
                </c:pt>
                <c:pt idx="3537">
                  <c:v>5.1340000000000014E-3</c:v>
                </c:pt>
                <c:pt idx="3538">
                  <c:v>5.078000000000007E-3</c:v>
                </c:pt>
                <c:pt idx="3539">
                  <c:v>5.6390000000000077E-3</c:v>
                </c:pt>
                <c:pt idx="3540">
                  <c:v>5.7580000000000062E-3</c:v>
                </c:pt>
                <c:pt idx="3541">
                  <c:v>6.2010000000000112E-3</c:v>
                </c:pt>
                <c:pt idx="3542">
                  <c:v>6.0179999999999999E-3</c:v>
                </c:pt>
                <c:pt idx="3543">
                  <c:v>6.4170000000000034E-3</c:v>
                </c:pt>
                <c:pt idx="3544">
                  <c:v>6.9760000000000134E-3</c:v>
                </c:pt>
                <c:pt idx="3545">
                  <c:v>6.1410000000000076E-3</c:v>
                </c:pt>
                <c:pt idx="3546">
                  <c:v>5.3350000000000073E-3</c:v>
                </c:pt>
                <c:pt idx="3547">
                  <c:v>6.0140000000000011E-3</c:v>
                </c:pt>
                <c:pt idx="3548">
                  <c:v>6.2510000000000092E-3</c:v>
                </c:pt>
                <c:pt idx="3549">
                  <c:v>6.301000000000008E-3</c:v>
                </c:pt>
                <c:pt idx="3550">
                  <c:v>5.9970000000000023E-3</c:v>
                </c:pt>
                <c:pt idx="3551">
                  <c:v>6.3780000000000087E-3</c:v>
                </c:pt>
                <c:pt idx="3552">
                  <c:v>6.6840000000000024E-3</c:v>
                </c:pt>
                <c:pt idx="3553">
                  <c:v>7.4370000000000113E-3</c:v>
                </c:pt>
                <c:pt idx="3554">
                  <c:v>7.8800000000000033E-3</c:v>
                </c:pt>
                <c:pt idx="3555">
                  <c:v>6.7650000000000071E-3</c:v>
                </c:pt>
                <c:pt idx="3556">
                  <c:v>5.5510000000000073E-3</c:v>
                </c:pt>
                <c:pt idx="3557">
                  <c:v>5.7480000000000083E-3</c:v>
                </c:pt>
                <c:pt idx="3558">
                  <c:v>5.9170000000000065E-3</c:v>
                </c:pt>
                <c:pt idx="3559">
                  <c:v>7.0520000000000062E-3</c:v>
                </c:pt>
                <c:pt idx="3560">
                  <c:v>7.2960000000000091E-3</c:v>
                </c:pt>
                <c:pt idx="3561">
                  <c:v>7.1800000000000024E-3</c:v>
                </c:pt>
                <c:pt idx="3562">
                  <c:v>6.1560000000000061E-3</c:v>
                </c:pt>
                <c:pt idx="3563">
                  <c:v>6.2860000000000112E-3</c:v>
                </c:pt>
                <c:pt idx="3564">
                  <c:v>6.0610000000000082E-3</c:v>
                </c:pt>
                <c:pt idx="3565">
                  <c:v>6.4730000000000126E-3</c:v>
                </c:pt>
                <c:pt idx="3566">
                  <c:v>6.0690000000000023E-3</c:v>
                </c:pt>
                <c:pt idx="3567">
                  <c:v>5.8930000000000024E-3</c:v>
                </c:pt>
                <c:pt idx="3568">
                  <c:v>6.0410000000000082E-3</c:v>
                </c:pt>
                <c:pt idx="3569">
                  <c:v>6.5100000000000071E-3</c:v>
                </c:pt>
                <c:pt idx="3570">
                  <c:v>6.8010000000000093E-3</c:v>
                </c:pt>
                <c:pt idx="3571">
                  <c:v>7.0350000000000091E-3</c:v>
                </c:pt>
                <c:pt idx="3572">
                  <c:v>6.4700000000000122E-3</c:v>
                </c:pt>
                <c:pt idx="3573">
                  <c:v>6.3640000000000007E-3</c:v>
                </c:pt>
                <c:pt idx="3574">
                  <c:v>6.0470000000000064E-3</c:v>
                </c:pt>
                <c:pt idx="3575">
                  <c:v>6.4490000000000103E-3</c:v>
                </c:pt>
                <c:pt idx="3576">
                  <c:v>5.9630000000000082E-3</c:v>
                </c:pt>
                <c:pt idx="3577">
                  <c:v>6.3190000000000034E-3</c:v>
                </c:pt>
                <c:pt idx="3578">
                  <c:v>7.7230000000000076E-3</c:v>
                </c:pt>
                <c:pt idx="3579">
                  <c:v>7.9820000000000117E-3</c:v>
                </c:pt>
                <c:pt idx="3580">
                  <c:v>7.0710000000000122E-3</c:v>
                </c:pt>
                <c:pt idx="3581">
                  <c:v>4.5620000000000001E-3</c:v>
                </c:pt>
                <c:pt idx="3582">
                  <c:v>4.4300000000000112E-3</c:v>
                </c:pt>
                <c:pt idx="3583">
                  <c:v>5.6920000000000009E-3</c:v>
                </c:pt>
                <c:pt idx="3584">
                  <c:v>6.4950000000000094E-3</c:v>
                </c:pt>
                <c:pt idx="3585">
                  <c:v>5.5050000000000073E-3</c:v>
                </c:pt>
                <c:pt idx="3586">
                  <c:v>5.6040000000000013E-3</c:v>
                </c:pt>
                <c:pt idx="3587">
                  <c:v>5.6590000000000034E-3</c:v>
                </c:pt>
                <c:pt idx="3588">
                  <c:v>5.9380000000000101E-3</c:v>
                </c:pt>
                <c:pt idx="3589">
                  <c:v>5.7430000000000094E-3</c:v>
                </c:pt>
                <c:pt idx="3590">
                  <c:v>6.2830000000000091E-3</c:v>
                </c:pt>
                <c:pt idx="3591">
                  <c:v>6.8290000000000069E-3</c:v>
                </c:pt>
                <c:pt idx="3592">
                  <c:v>6.1320000000000012E-3</c:v>
                </c:pt>
                <c:pt idx="3593">
                  <c:v>5.4590000000000081E-3</c:v>
                </c:pt>
                <c:pt idx="3594">
                  <c:v>5.176000000000007E-3</c:v>
                </c:pt>
                <c:pt idx="3595">
                  <c:v>6.392000000000001E-3</c:v>
                </c:pt>
                <c:pt idx="3596">
                  <c:v>7.3660000000000071E-3</c:v>
                </c:pt>
                <c:pt idx="3597">
                  <c:v>7.0560000000000093E-3</c:v>
                </c:pt>
                <c:pt idx="3598">
                  <c:v>6.3579999999999999E-3</c:v>
                </c:pt>
                <c:pt idx="3599">
                  <c:v>5.7180000000000069E-3</c:v>
                </c:pt>
                <c:pt idx="3600">
                  <c:v>5.5470000000000024E-3</c:v>
                </c:pt>
                <c:pt idx="3601">
                  <c:v>6.1080000000000014E-3</c:v>
                </c:pt>
                <c:pt idx="3602">
                  <c:v>6.1560000000000061E-3</c:v>
                </c:pt>
                <c:pt idx="3603">
                  <c:v>6.4630000000000078E-3</c:v>
                </c:pt>
                <c:pt idx="3604">
                  <c:v>5.8810000000000077E-3</c:v>
                </c:pt>
                <c:pt idx="3605">
                  <c:v>5.1120000000000002E-3</c:v>
                </c:pt>
                <c:pt idx="3606">
                  <c:v>5.6100000000000004E-3</c:v>
                </c:pt>
                <c:pt idx="3607">
                  <c:v>6.0680000000000013E-3</c:v>
                </c:pt>
                <c:pt idx="3608">
                  <c:v>6.3260000000000061E-3</c:v>
                </c:pt>
                <c:pt idx="3609">
                  <c:v>6.569000000000008E-3</c:v>
                </c:pt>
                <c:pt idx="3610">
                  <c:v>7.1549999999999999E-3</c:v>
                </c:pt>
                <c:pt idx="3611">
                  <c:v>7.765000000000008E-3</c:v>
                </c:pt>
                <c:pt idx="3612">
                  <c:v>7.1240000000000001E-3</c:v>
                </c:pt>
                <c:pt idx="3613">
                  <c:v>5.3900000000000024E-3</c:v>
                </c:pt>
                <c:pt idx="3614">
                  <c:v>3.8180000000000006E-3</c:v>
                </c:pt>
                <c:pt idx="3615">
                  <c:v>4.9950000000000072E-3</c:v>
                </c:pt>
                <c:pt idx="3616">
                  <c:v>6.1190000000000072E-3</c:v>
                </c:pt>
                <c:pt idx="3617">
                  <c:v>6.9400000000000113E-3</c:v>
                </c:pt>
                <c:pt idx="3618">
                  <c:v>7.183000000000008E-3</c:v>
                </c:pt>
                <c:pt idx="3619">
                  <c:v>7.3580000000000034E-3</c:v>
                </c:pt>
                <c:pt idx="3620">
                  <c:v>6.0720000000000079E-3</c:v>
                </c:pt>
                <c:pt idx="3621">
                  <c:v>5.1659999999999996E-3</c:v>
                </c:pt>
                <c:pt idx="3622">
                  <c:v>4.3320000000000034E-3</c:v>
                </c:pt>
                <c:pt idx="3623">
                  <c:v>6.2210000000000034E-3</c:v>
                </c:pt>
                <c:pt idx="3624">
                  <c:v>6.3070000000000062E-3</c:v>
                </c:pt>
                <c:pt idx="3625">
                  <c:v>7.0370000000000103E-3</c:v>
                </c:pt>
                <c:pt idx="3626">
                  <c:v>6.1870000000000024E-3</c:v>
                </c:pt>
                <c:pt idx="3627">
                  <c:v>7.0370000000000103E-3</c:v>
                </c:pt>
                <c:pt idx="3628">
                  <c:v>6.8420000000000061E-3</c:v>
                </c:pt>
                <c:pt idx="3629">
                  <c:v>6.0030000000000092E-3</c:v>
                </c:pt>
                <c:pt idx="3630">
                  <c:v>4.836000000000007E-3</c:v>
                </c:pt>
                <c:pt idx="3631">
                  <c:v>4.4570000000000061E-3</c:v>
                </c:pt>
                <c:pt idx="3632">
                  <c:v>4.5580000000000013E-3</c:v>
                </c:pt>
                <c:pt idx="3633">
                  <c:v>5.104E-3</c:v>
                </c:pt>
                <c:pt idx="3634">
                  <c:v>5.530000000000008E-3</c:v>
                </c:pt>
                <c:pt idx="3635">
                  <c:v>5.2200000000000024E-3</c:v>
                </c:pt>
                <c:pt idx="3636">
                  <c:v>6.3380000000000077E-3</c:v>
                </c:pt>
                <c:pt idx="3637">
                  <c:v>6.4860000000000117E-3</c:v>
                </c:pt>
                <c:pt idx="3638">
                  <c:v>6.3170000000000014E-3</c:v>
                </c:pt>
                <c:pt idx="3639">
                  <c:v>5.0930000000000072E-3</c:v>
                </c:pt>
                <c:pt idx="3640">
                  <c:v>4.9530000000000034E-3</c:v>
                </c:pt>
                <c:pt idx="3641">
                  <c:v>5.0670000000000003E-3</c:v>
                </c:pt>
                <c:pt idx="3642">
                  <c:v>6.0560000000000076E-3</c:v>
                </c:pt>
                <c:pt idx="3643">
                  <c:v>5.490000000000007E-3</c:v>
                </c:pt>
                <c:pt idx="3644">
                  <c:v>5.3179999999999998E-3</c:v>
                </c:pt>
                <c:pt idx="3645">
                  <c:v>5.5810000000000113E-3</c:v>
                </c:pt>
                <c:pt idx="3646">
                  <c:v>6.6570000000000023E-3</c:v>
                </c:pt>
                <c:pt idx="3647">
                  <c:v>6.3830000000000076E-3</c:v>
                </c:pt>
                <c:pt idx="3648">
                  <c:v>5.9710000000000145E-3</c:v>
                </c:pt>
                <c:pt idx="3649">
                  <c:v>6.1820000000000061E-3</c:v>
                </c:pt>
                <c:pt idx="3650">
                  <c:v>6.9050000000000101E-3</c:v>
                </c:pt>
                <c:pt idx="3651">
                  <c:v>6.2100000000000072E-3</c:v>
                </c:pt>
                <c:pt idx="3652">
                  <c:v>5.2850000000000024E-3</c:v>
                </c:pt>
                <c:pt idx="3653">
                  <c:v>4.2480000000000061E-3</c:v>
                </c:pt>
                <c:pt idx="3654">
                  <c:v>4.1440000000000001E-3</c:v>
                </c:pt>
                <c:pt idx="3655">
                  <c:v>4.6520000000000008E-3</c:v>
                </c:pt>
                <c:pt idx="3656">
                  <c:v>6.0610000000000082E-3</c:v>
                </c:pt>
                <c:pt idx="3657">
                  <c:v>6.4240000000000061E-3</c:v>
                </c:pt>
                <c:pt idx="3658">
                  <c:v>6.9430000000000125E-3</c:v>
                </c:pt>
                <c:pt idx="3659">
                  <c:v>6.6840000000000024E-3</c:v>
                </c:pt>
                <c:pt idx="3660">
                  <c:v>6.6900000000000024E-3</c:v>
                </c:pt>
                <c:pt idx="3661">
                  <c:v>7.4860000000000126E-3</c:v>
                </c:pt>
                <c:pt idx="3662">
                  <c:v>6.8160000000000069E-3</c:v>
                </c:pt>
                <c:pt idx="3663">
                  <c:v>5.1190000000000012E-3</c:v>
                </c:pt>
                <c:pt idx="3664">
                  <c:v>3.6170000000000048E-3</c:v>
                </c:pt>
                <c:pt idx="3665">
                  <c:v>4.4720000000000072E-3</c:v>
                </c:pt>
                <c:pt idx="3666">
                  <c:v>5.8090000000000034E-3</c:v>
                </c:pt>
                <c:pt idx="3667">
                  <c:v>6.7310000000000121E-3</c:v>
                </c:pt>
                <c:pt idx="3668">
                  <c:v>6.5530000000000024E-3</c:v>
                </c:pt>
                <c:pt idx="3669">
                  <c:v>6.1670000000000006E-3</c:v>
                </c:pt>
                <c:pt idx="3670">
                  <c:v>6.1190000000000072E-3</c:v>
                </c:pt>
                <c:pt idx="3671">
                  <c:v>5.9460000000000103E-3</c:v>
                </c:pt>
                <c:pt idx="3672">
                  <c:v>5.0150000000000012E-3</c:v>
                </c:pt>
                <c:pt idx="3673">
                  <c:v>5.5800000000000034E-3</c:v>
                </c:pt>
                <c:pt idx="3674">
                  <c:v>5.6680000000000003E-3</c:v>
                </c:pt>
                <c:pt idx="3675">
                  <c:v>6.4950000000000094E-3</c:v>
                </c:pt>
                <c:pt idx="3676">
                  <c:v>6.4850000000000081E-3</c:v>
                </c:pt>
                <c:pt idx="3677">
                  <c:v>6.1520000000000004E-3</c:v>
                </c:pt>
                <c:pt idx="3678">
                  <c:v>5.7890000000000103E-3</c:v>
                </c:pt>
                <c:pt idx="3679">
                  <c:v>5.6070000000000009E-3</c:v>
                </c:pt>
                <c:pt idx="3680">
                  <c:v>5.2830000000000073E-3</c:v>
                </c:pt>
                <c:pt idx="3681">
                  <c:v>6.0750000000000092E-3</c:v>
                </c:pt>
                <c:pt idx="3682">
                  <c:v>7.4320000000000124E-3</c:v>
                </c:pt>
                <c:pt idx="3683">
                  <c:v>7.6960000000000075E-3</c:v>
                </c:pt>
                <c:pt idx="3684">
                  <c:v>6.0540000000000012E-3</c:v>
                </c:pt>
                <c:pt idx="3685">
                  <c:v>5.9810000000000123E-3</c:v>
                </c:pt>
                <c:pt idx="3686">
                  <c:v>6.0860000000000081E-3</c:v>
                </c:pt>
                <c:pt idx="3687">
                  <c:v>6.4260000000000081E-3</c:v>
                </c:pt>
                <c:pt idx="3688">
                  <c:v>7.1760000000000114E-3</c:v>
                </c:pt>
                <c:pt idx="3689">
                  <c:v>6.6440000000000023E-3</c:v>
                </c:pt>
                <c:pt idx="3690">
                  <c:v>6.6400000000000061E-3</c:v>
                </c:pt>
                <c:pt idx="3691">
                  <c:v>6.3130000000000061E-3</c:v>
                </c:pt>
                <c:pt idx="3692">
                  <c:v>6.6720000000000034E-3</c:v>
                </c:pt>
                <c:pt idx="3693">
                  <c:v>5.8920000000000014E-3</c:v>
                </c:pt>
                <c:pt idx="3694">
                  <c:v>6.4210000000000092E-3</c:v>
                </c:pt>
                <c:pt idx="3695">
                  <c:v>5.8900000000000011E-3</c:v>
                </c:pt>
                <c:pt idx="3696">
                  <c:v>4.8040000000000001E-3</c:v>
                </c:pt>
                <c:pt idx="3697">
                  <c:v>4.4050000000000061E-3</c:v>
                </c:pt>
                <c:pt idx="3698">
                  <c:v>4.7690000000000024E-3</c:v>
                </c:pt>
                <c:pt idx="3699">
                  <c:v>5.6530000000000061E-3</c:v>
                </c:pt>
                <c:pt idx="3700">
                  <c:v>5.3579999999999999E-3</c:v>
                </c:pt>
                <c:pt idx="3701">
                  <c:v>5.1479999999999998E-3</c:v>
                </c:pt>
                <c:pt idx="3702">
                  <c:v>5.3800000000000072E-3</c:v>
                </c:pt>
                <c:pt idx="3703">
                  <c:v>5.7620000000000024E-3</c:v>
                </c:pt>
                <c:pt idx="3704">
                  <c:v>6.4550000000000093E-3</c:v>
                </c:pt>
                <c:pt idx="3705">
                  <c:v>5.9580000000000093E-3</c:v>
                </c:pt>
                <c:pt idx="3706">
                  <c:v>5.0179999999999999E-3</c:v>
                </c:pt>
                <c:pt idx="3707">
                  <c:v>5.2980000000000024E-3</c:v>
                </c:pt>
                <c:pt idx="3708">
                  <c:v>5.307000000000001E-3</c:v>
                </c:pt>
                <c:pt idx="3709">
                  <c:v>5.2860000000000103E-3</c:v>
                </c:pt>
                <c:pt idx="3710">
                  <c:v>4.9840000000000023E-3</c:v>
                </c:pt>
                <c:pt idx="3711">
                  <c:v>5.8780000000000082E-3</c:v>
                </c:pt>
                <c:pt idx="3712">
                  <c:v>6.4280000000000075E-3</c:v>
                </c:pt>
                <c:pt idx="3713">
                  <c:v>5.7630000000000034E-3</c:v>
                </c:pt>
                <c:pt idx="3715">
                  <c:v>5.6920000000000009E-3</c:v>
                </c:pt>
                <c:pt idx="3716">
                  <c:v>5.3510000000000033E-3</c:v>
                </c:pt>
                <c:pt idx="3717">
                  <c:v>5.9000000000000103E-3</c:v>
                </c:pt>
                <c:pt idx="3718">
                  <c:v>5.4620000000000024E-3</c:v>
                </c:pt>
                <c:pt idx="3719">
                  <c:v>4.7850000000000071E-3</c:v>
                </c:pt>
                <c:pt idx="3720">
                  <c:v>4.491000000000008E-3</c:v>
                </c:pt>
                <c:pt idx="3721">
                  <c:v>5.4140000000000013E-3</c:v>
                </c:pt>
                <c:pt idx="3722">
                  <c:v>5.5700000000000081E-3</c:v>
                </c:pt>
                <c:pt idx="3723">
                  <c:v>5.5560000000000071E-3</c:v>
                </c:pt>
                <c:pt idx="3724">
                  <c:v>4.7050000000000061E-3</c:v>
                </c:pt>
                <c:pt idx="3725">
                  <c:v>4.3990000000000071E-3</c:v>
                </c:pt>
                <c:pt idx="3726">
                  <c:v>4.9460000000000103E-3</c:v>
                </c:pt>
                <c:pt idx="3727">
                  <c:v>5.863000000000001E-3</c:v>
                </c:pt>
                <c:pt idx="3728">
                  <c:v>5.3150000000000011E-3</c:v>
                </c:pt>
                <c:pt idx="3729">
                  <c:v>4.6870000000000002E-3</c:v>
                </c:pt>
                <c:pt idx="3730">
                  <c:v>5.4710000000000123E-3</c:v>
                </c:pt>
                <c:pt idx="3731">
                  <c:v>5.8010000000000093E-3</c:v>
                </c:pt>
                <c:pt idx="3732">
                  <c:v>6.1840000000000011E-3</c:v>
                </c:pt>
                <c:pt idx="3733">
                  <c:v>7.0310000000000112E-3</c:v>
                </c:pt>
                <c:pt idx="3734">
                  <c:v>6.9980000000000103E-3</c:v>
                </c:pt>
                <c:pt idx="3735">
                  <c:v>6.5530000000000024E-3</c:v>
                </c:pt>
                <c:pt idx="3736">
                  <c:v>5.307000000000001E-3</c:v>
                </c:pt>
                <c:pt idx="3737">
                  <c:v>4.4670000000000014E-3</c:v>
                </c:pt>
                <c:pt idx="3738">
                  <c:v>4.8549999999999965E-3</c:v>
                </c:pt>
                <c:pt idx="3739">
                  <c:v>5.9480000000000106E-3</c:v>
                </c:pt>
                <c:pt idx="3740">
                  <c:v>6.6750000000000073E-3</c:v>
                </c:pt>
                <c:pt idx="3741">
                  <c:v>6.3370000000000024E-3</c:v>
                </c:pt>
                <c:pt idx="3742">
                  <c:v>5.0850000000000062E-3</c:v>
                </c:pt>
                <c:pt idx="3743">
                  <c:v>5.9190000000000093E-3</c:v>
                </c:pt>
                <c:pt idx="3744">
                  <c:v>6.1060000000000073E-3</c:v>
                </c:pt>
                <c:pt idx="3745">
                  <c:v>6.2950000000000072E-3</c:v>
                </c:pt>
                <c:pt idx="3746">
                  <c:v>5.7700000000000112E-3</c:v>
                </c:pt>
                <c:pt idx="3747">
                  <c:v>6.3090000000000082E-3</c:v>
                </c:pt>
                <c:pt idx="3748">
                  <c:v>6.660000000000001E-3</c:v>
                </c:pt>
                <c:pt idx="3749">
                  <c:v>6.896000000000008E-3</c:v>
                </c:pt>
                <c:pt idx="3750">
                  <c:v>6.4480000000000101E-3</c:v>
                </c:pt>
                <c:pt idx="3751">
                  <c:v>7.1380000000000081E-3</c:v>
                </c:pt>
                <c:pt idx="3752">
                  <c:v>7.2700000000000126E-3</c:v>
                </c:pt>
                <c:pt idx="3753">
                  <c:v>7.2230000000000081E-3</c:v>
                </c:pt>
                <c:pt idx="3754">
                  <c:v>6.1670000000000006E-3</c:v>
                </c:pt>
                <c:pt idx="3755">
                  <c:v>6.6220000000000003E-3</c:v>
                </c:pt>
                <c:pt idx="3756">
                  <c:v>6.5950000000000071E-3</c:v>
                </c:pt>
                <c:pt idx="3757">
                  <c:v>6.2330000000000102E-3</c:v>
                </c:pt>
                <c:pt idx="3758">
                  <c:v>5.6570000000000006E-3</c:v>
                </c:pt>
                <c:pt idx="3759">
                  <c:v>5.7110000000000095E-3</c:v>
                </c:pt>
                <c:pt idx="3760">
                  <c:v>6.1450000000000012E-3</c:v>
                </c:pt>
                <c:pt idx="3761">
                  <c:v>6.9260000000000103E-3</c:v>
                </c:pt>
                <c:pt idx="3762">
                  <c:v>6.2350000000000114E-3</c:v>
                </c:pt>
                <c:pt idx="3763">
                  <c:v>6.2320000000000092E-3</c:v>
                </c:pt>
                <c:pt idx="3764">
                  <c:v>4.9750000000000081E-3</c:v>
                </c:pt>
                <c:pt idx="3765">
                  <c:v>4.7500000000000034E-3</c:v>
                </c:pt>
                <c:pt idx="3766">
                  <c:v>6.1790000000000083E-3</c:v>
                </c:pt>
                <c:pt idx="3767">
                  <c:v>6.6770000000000024E-3</c:v>
                </c:pt>
                <c:pt idx="3768">
                  <c:v>6.2000000000000093E-3</c:v>
                </c:pt>
                <c:pt idx="3769">
                  <c:v>5.6179999999999997E-3</c:v>
                </c:pt>
                <c:pt idx="3770">
                  <c:v>6.4000000000000081E-3</c:v>
                </c:pt>
                <c:pt idx="3771">
                  <c:v>6.6680000000000012E-3</c:v>
                </c:pt>
                <c:pt idx="3772">
                  <c:v>6.8770000000000072E-3</c:v>
                </c:pt>
                <c:pt idx="3773">
                  <c:v>6.0250000000000034E-3</c:v>
                </c:pt>
                <c:pt idx="3774">
                  <c:v>6.4100000000000103E-3</c:v>
                </c:pt>
                <c:pt idx="3775">
                  <c:v>6.647000000000001E-3</c:v>
                </c:pt>
                <c:pt idx="3776">
                  <c:v>6.1900000000000011E-3</c:v>
                </c:pt>
                <c:pt idx="3777">
                  <c:v>5.1780000000000072E-3</c:v>
                </c:pt>
                <c:pt idx="3778">
                  <c:v>4.9510000000000092E-3</c:v>
                </c:pt>
                <c:pt idx="3779">
                  <c:v>6.5530000000000024E-3</c:v>
                </c:pt>
                <c:pt idx="3780">
                  <c:v>7.058000000000007E-3</c:v>
                </c:pt>
                <c:pt idx="3781">
                  <c:v>6.9300000000000134E-3</c:v>
                </c:pt>
                <c:pt idx="3782">
                  <c:v>5.8240000000000002E-3</c:v>
                </c:pt>
                <c:pt idx="3783">
                  <c:v>5.9380000000000101E-3</c:v>
                </c:pt>
                <c:pt idx="3784">
                  <c:v>6.0700000000000103E-3</c:v>
                </c:pt>
                <c:pt idx="3785">
                  <c:v>4.9740000000000071E-3</c:v>
                </c:pt>
                <c:pt idx="3786">
                  <c:v>4.6090000000000072E-3</c:v>
                </c:pt>
                <c:pt idx="3787">
                  <c:v>5.0850000000000062E-3</c:v>
                </c:pt>
                <c:pt idx="3788">
                  <c:v>6.2270000000000034E-3</c:v>
                </c:pt>
                <c:pt idx="3789">
                  <c:v>5.6830000000000014E-3</c:v>
                </c:pt>
                <c:pt idx="3790">
                  <c:v>5.6670000000000002E-3</c:v>
                </c:pt>
                <c:pt idx="3791">
                  <c:v>6.2270000000000034E-3</c:v>
                </c:pt>
                <c:pt idx="3792">
                  <c:v>6.1510000000000072E-3</c:v>
                </c:pt>
                <c:pt idx="3793">
                  <c:v>7.1870000000000024E-3</c:v>
                </c:pt>
                <c:pt idx="3794">
                  <c:v>5.4750000000000094E-3</c:v>
                </c:pt>
                <c:pt idx="3795">
                  <c:v>5.3229999999999996E-3</c:v>
                </c:pt>
                <c:pt idx="3796">
                  <c:v>5.2900000000000082E-3</c:v>
                </c:pt>
                <c:pt idx="3797">
                  <c:v>5.8640000000000003E-3</c:v>
                </c:pt>
                <c:pt idx="3798">
                  <c:v>4.8820000000000053E-3</c:v>
                </c:pt>
                <c:pt idx="3799">
                  <c:v>4.5910000000000083E-3</c:v>
                </c:pt>
                <c:pt idx="3800">
                  <c:v>3.8530000000000036E-3</c:v>
                </c:pt>
                <c:pt idx="3801">
                  <c:v>4.8730000000000075E-3</c:v>
                </c:pt>
                <c:pt idx="3802">
                  <c:v>4.6500000000000014E-3</c:v>
                </c:pt>
                <c:pt idx="3803">
                  <c:v>6.1490000000000034E-3</c:v>
                </c:pt>
                <c:pt idx="3804">
                  <c:v>6.7860000000000125E-3</c:v>
                </c:pt>
                <c:pt idx="3805">
                  <c:v>7.0090000000000091E-3</c:v>
                </c:pt>
                <c:pt idx="3806">
                  <c:v>5.4790000000000134E-3</c:v>
                </c:pt>
                <c:pt idx="3807">
                  <c:v>4.9980000000000024E-3</c:v>
                </c:pt>
                <c:pt idx="3808">
                  <c:v>5.3010000000000071E-3</c:v>
                </c:pt>
                <c:pt idx="3809">
                  <c:v>6.2260000000000024E-3</c:v>
                </c:pt>
                <c:pt idx="3810">
                  <c:v>5.3229999999999996E-3</c:v>
                </c:pt>
                <c:pt idx="3811">
                  <c:v>5.8710000000000082E-3</c:v>
                </c:pt>
                <c:pt idx="3812">
                  <c:v>6.5250000000000013E-3</c:v>
                </c:pt>
                <c:pt idx="3813">
                  <c:v>6.875000000000007E-3</c:v>
                </c:pt>
                <c:pt idx="3814">
                  <c:v>5.9020000000000079E-3</c:v>
                </c:pt>
                <c:pt idx="3815">
                  <c:v>5.3060000000000034E-3</c:v>
                </c:pt>
                <c:pt idx="3816">
                  <c:v>4.9760000000000134E-3</c:v>
                </c:pt>
                <c:pt idx="3817">
                  <c:v>5.3760000000000092E-3</c:v>
                </c:pt>
                <c:pt idx="3818">
                  <c:v>5.0020000000000012E-3</c:v>
                </c:pt>
                <c:pt idx="3819">
                  <c:v>6.0310000000000103E-3</c:v>
                </c:pt>
                <c:pt idx="3820">
                  <c:v>6.3940000000000004E-3</c:v>
                </c:pt>
                <c:pt idx="3821">
                  <c:v>5.4600000000000065E-3</c:v>
                </c:pt>
                <c:pt idx="3822">
                  <c:v>5.863000000000001E-3</c:v>
                </c:pt>
                <c:pt idx="3823">
                  <c:v>6.4810000000000128E-3</c:v>
                </c:pt>
                <c:pt idx="3824">
                  <c:v>7.6330000000000113E-3</c:v>
                </c:pt>
                <c:pt idx="3825">
                  <c:v>6.7310000000000121E-3</c:v>
                </c:pt>
                <c:pt idx="3826">
                  <c:v>6.0230000000000014E-3</c:v>
                </c:pt>
                <c:pt idx="3827">
                  <c:v>5.2800000000000034E-3</c:v>
                </c:pt>
                <c:pt idx="3828">
                  <c:v>5.8680000000000034E-3</c:v>
                </c:pt>
                <c:pt idx="3829">
                  <c:v>5.2090000000000114E-3</c:v>
                </c:pt>
                <c:pt idx="3830">
                  <c:v>5.3680000000000004E-3</c:v>
                </c:pt>
                <c:pt idx="3831">
                  <c:v>5.3110000000000024E-3</c:v>
                </c:pt>
                <c:pt idx="3832">
                  <c:v>6.8240000000000002E-3</c:v>
                </c:pt>
                <c:pt idx="3833">
                  <c:v>7.1160000000000034E-3</c:v>
                </c:pt>
                <c:pt idx="3834">
                  <c:v>6.4690000000000112E-3</c:v>
                </c:pt>
                <c:pt idx="3835">
                  <c:v>5.7760000000000103E-3</c:v>
                </c:pt>
                <c:pt idx="3836">
                  <c:v>6.5279999999999999E-3</c:v>
                </c:pt>
                <c:pt idx="3837">
                  <c:v>6.7360000000000111E-3</c:v>
                </c:pt>
                <c:pt idx="3838">
                  <c:v>6.0670000000000003E-3</c:v>
                </c:pt>
                <c:pt idx="3839">
                  <c:v>5.9510000000000101E-3</c:v>
                </c:pt>
                <c:pt idx="3840">
                  <c:v>5.2080000000000034E-3</c:v>
                </c:pt>
                <c:pt idx="3841">
                  <c:v>5.8800000000000024E-3</c:v>
                </c:pt>
                <c:pt idx="3842">
                  <c:v>6.399000000000008E-3</c:v>
                </c:pt>
                <c:pt idx="3843">
                  <c:v>5.9150000000000079E-3</c:v>
                </c:pt>
                <c:pt idx="3844">
                  <c:v>6.0540000000000012E-3</c:v>
                </c:pt>
                <c:pt idx="3845">
                  <c:v>5.8940000000000008E-3</c:v>
                </c:pt>
                <c:pt idx="3846">
                  <c:v>6.7490000000000102E-3</c:v>
                </c:pt>
                <c:pt idx="3847">
                  <c:v>7.1890000000000079E-3</c:v>
                </c:pt>
                <c:pt idx="3848">
                  <c:v>7.0540000000000012E-3</c:v>
                </c:pt>
                <c:pt idx="3849">
                  <c:v>5.9120000000000023E-3</c:v>
                </c:pt>
                <c:pt idx="3850">
                  <c:v>5.7580000000000062E-3</c:v>
                </c:pt>
                <c:pt idx="3851">
                  <c:v>4.9300000000000082E-3</c:v>
                </c:pt>
                <c:pt idx="3852">
                  <c:v>6.1580000000000011E-3</c:v>
                </c:pt>
                <c:pt idx="3853">
                  <c:v>6.0179999999999999E-3</c:v>
                </c:pt>
                <c:pt idx="3854">
                  <c:v>5.9330000000000103E-3</c:v>
                </c:pt>
                <c:pt idx="3855">
                  <c:v>6.373000000000008E-3</c:v>
                </c:pt>
                <c:pt idx="3856">
                  <c:v>7.5540000000000034E-3</c:v>
                </c:pt>
                <c:pt idx="3857">
                  <c:v>6.8300000000000079E-3</c:v>
                </c:pt>
                <c:pt idx="3858">
                  <c:v>4.8520000000000004E-3</c:v>
                </c:pt>
                <c:pt idx="3859">
                  <c:v>4.2310000000000091E-3</c:v>
                </c:pt>
                <c:pt idx="3860">
                  <c:v>5.3510000000000033E-3</c:v>
                </c:pt>
                <c:pt idx="3861">
                  <c:v>6.3030000000000065E-3</c:v>
                </c:pt>
                <c:pt idx="3862">
                  <c:v>7.0970000000000061E-3</c:v>
                </c:pt>
                <c:pt idx="3863">
                  <c:v>7.0460000000000123E-3</c:v>
                </c:pt>
                <c:pt idx="3864">
                  <c:v>7.156000000000007E-3</c:v>
                </c:pt>
                <c:pt idx="3865">
                  <c:v>7.8050000000000072E-3</c:v>
                </c:pt>
                <c:pt idx="3866">
                  <c:v>6.6710000000000094E-3</c:v>
                </c:pt>
                <c:pt idx="3867">
                  <c:v>6.8910000000000082E-3</c:v>
                </c:pt>
                <c:pt idx="3868">
                  <c:v>7.1290000000000034E-3</c:v>
                </c:pt>
                <c:pt idx="3869">
                  <c:v>6.7890000000000103E-3</c:v>
                </c:pt>
                <c:pt idx="3870">
                  <c:v>5.0629999999999998E-3</c:v>
                </c:pt>
                <c:pt idx="3871">
                  <c:v>5.1190000000000012E-3</c:v>
                </c:pt>
                <c:pt idx="3872">
                  <c:v>5.6770000000000024E-3</c:v>
                </c:pt>
                <c:pt idx="3873">
                  <c:v>6.4890000000000121E-3</c:v>
                </c:pt>
                <c:pt idx="3874">
                  <c:v>6.0400000000000072E-3</c:v>
                </c:pt>
                <c:pt idx="3875">
                  <c:v>5.8650000000000004E-3</c:v>
                </c:pt>
                <c:pt idx="3876">
                  <c:v>6.0480000000000082E-3</c:v>
                </c:pt>
                <c:pt idx="3877">
                  <c:v>6.1650000000000003E-3</c:v>
                </c:pt>
                <c:pt idx="3878">
                  <c:v>6.1510000000000072E-3</c:v>
                </c:pt>
                <c:pt idx="3879">
                  <c:v>6.2270000000000034E-3</c:v>
                </c:pt>
                <c:pt idx="3880">
                  <c:v>6.3030000000000065E-3</c:v>
                </c:pt>
                <c:pt idx="3881">
                  <c:v>5.7950000000000024E-3</c:v>
                </c:pt>
                <c:pt idx="3882">
                  <c:v>6.0240000000000007E-3</c:v>
                </c:pt>
                <c:pt idx="3883">
                  <c:v>6.4960000000000113E-3</c:v>
                </c:pt>
                <c:pt idx="3884">
                  <c:v>6.9410000000000131E-3</c:v>
                </c:pt>
                <c:pt idx="3885">
                  <c:v>5.3960000000000024E-3</c:v>
                </c:pt>
                <c:pt idx="3886">
                  <c:v>5.2660000000000024E-3</c:v>
                </c:pt>
                <c:pt idx="3887">
                  <c:v>4.9090000000000123E-3</c:v>
                </c:pt>
                <c:pt idx="3888">
                  <c:v>4.9050000000000083E-3</c:v>
                </c:pt>
                <c:pt idx="3889">
                  <c:v>5.1960000000000062E-3</c:v>
                </c:pt>
                <c:pt idx="3890">
                  <c:v>5.2840000000000022E-3</c:v>
                </c:pt>
                <c:pt idx="3891">
                  <c:v>5.3390000000000113E-3</c:v>
                </c:pt>
                <c:pt idx="3892">
                  <c:v>5.3650000000000008E-3</c:v>
                </c:pt>
                <c:pt idx="3893">
                  <c:v>5.6080000000000071E-3</c:v>
                </c:pt>
                <c:pt idx="3894">
                  <c:v>5.6430000000000004E-3</c:v>
                </c:pt>
                <c:pt idx="3895">
                  <c:v>5.3880000000000013E-3</c:v>
                </c:pt>
                <c:pt idx="3896">
                  <c:v>4.7390000000000123E-3</c:v>
                </c:pt>
                <c:pt idx="3897">
                  <c:v>4.5610000000000034E-3</c:v>
                </c:pt>
                <c:pt idx="3898">
                  <c:v>5.5860000000000094E-3</c:v>
                </c:pt>
                <c:pt idx="3899">
                  <c:v>6.9580000000000093E-3</c:v>
                </c:pt>
                <c:pt idx="3900">
                  <c:v>6.0960000000000077E-3</c:v>
                </c:pt>
                <c:pt idx="3901">
                  <c:v>6.2210000000000034E-3</c:v>
                </c:pt>
                <c:pt idx="3902">
                  <c:v>5.3140000000000001E-3</c:v>
                </c:pt>
                <c:pt idx="3903">
                  <c:v>5.785000000000008E-3</c:v>
                </c:pt>
                <c:pt idx="3904">
                  <c:v>6.8450000000000082E-3</c:v>
                </c:pt>
                <c:pt idx="3905">
                  <c:v>6.5850000000000092E-3</c:v>
                </c:pt>
                <c:pt idx="3906">
                  <c:v>4.6420000000000003E-3</c:v>
                </c:pt>
                <c:pt idx="3907">
                  <c:v>3.8420000000000012E-3</c:v>
                </c:pt>
                <c:pt idx="3908">
                  <c:v>5.2360000000000123E-3</c:v>
                </c:pt>
                <c:pt idx="3909">
                  <c:v>6.8340000000000024E-3</c:v>
                </c:pt>
                <c:pt idx="3910">
                  <c:v>7.6750000000000082E-3</c:v>
                </c:pt>
                <c:pt idx="3911">
                  <c:v>6.8890000000000106E-3</c:v>
                </c:pt>
                <c:pt idx="3912">
                  <c:v>7.2350000000000123E-3</c:v>
                </c:pt>
                <c:pt idx="3913">
                  <c:v>6.3690000000000014E-3</c:v>
                </c:pt>
                <c:pt idx="3914">
                  <c:v>6.6510000000000024E-3</c:v>
                </c:pt>
                <c:pt idx="3915">
                  <c:v>6.0050000000000034E-3</c:v>
                </c:pt>
                <c:pt idx="3916">
                  <c:v>6.0370000000000024E-3</c:v>
                </c:pt>
                <c:pt idx="3917">
                  <c:v>4.7840000000000061E-3</c:v>
                </c:pt>
                <c:pt idx="3918">
                  <c:v>5.4240000000000009E-3</c:v>
                </c:pt>
                <c:pt idx="3919">
                  <c:v>5.8810000000000077E-3</c:v>
                </c:pt>
                <c:pt idx="3920">
                  <c:v>6.3270000000000002E-3</c:v>
                </c:pt>
                <c:pt idx="3921">
                  <c:v>6.7460000000000133E-3</c:v>
                </c:pt>
                <c:pt idx="3922">
                  <c:v>7.085000000000008E-3</c:v>
                </c:pt>
                <c:pt idx="3923">
                  <c:v>6.8260000000000013E-3</c:v>
                </c:pt>
                <c:pt idx="3924">
                  <c:v>7.6820000000000022E-3</c:v>
                </c:pt>
                <c:pt idx="3925">
                  <c:v>7.5890000000000133E-3</c:v>
                </c:pt>
                <c:pt idx="3926">
                  <c:v>6.1730000000000092E-3</c:v>
                </c:pt>
                <c:pt idx="3927">
                  <c:v>4.5640000000000003E-3</c:v>
                </c:pt>
                <c:pt idx="3928">
                  <c:v>5.8310000000000081E-3</c:v>
                </c:pt>
                <c:pt idx="3929">
                  <c:v>6.4640000000000071E-3</c:v>
                </c:pt>
                <c:pt idx="3930">
                  <c:v>5.4680000000000024E-3</c:v>
                </c:pt>
                <c:pt idx="3931">
                  <c:v>5.2720000000000102E-3</c:v>
                </c:pt>
                <c:pt idx="3932">
                  <c:v>5.9190000000000093E-3</c:v>
                </c:pt>
                <c:pt idx="3933">
                  <c:v>4.7270000000000003E-3</c:v>
                </c:pt>
                <c:pt idx="3934">
                  <c:v>4.3189999999999999E-3</c:v>
                </c:pt>
                <c:pt idx="3935">
                  <c:v>5.4940000000000024E-3</c:v>
                </c:pt>
                <c:pt idx="3936">
                  <c:v>6.5860000000000094E-3</c:v>
                </c:pt>
                <c:pt idx="3937">
                  <c:v>7.0750000000000101E-3</c:v>
                </c:pt>
                <c:pt idx="3938">
                  <c:v>5.3940000000000004E-3</c:v>
                </c:pt>
                <c:pt idx="3939">
                  <c:v>5.7870000000000083E-3</c:v>
                </c:pt>
                <c:pt idx="3940">
                  <c:v>6.4030000000000102E-3</c:v>
                </c:pt>
                <c:pt idx="3941">
                  <c:v>6.9730000000000122E-3</c:v>
                </c:pt>
                <c:pt idx="3942">
                  <c:v>5.6810000000000072E-3</c:v>
                </c:pt>
                <c:pt idx="3943">
                  <c:v>5.0590000000000071E-3</c:v>
                </c:pt>
                <c:pt idx="3944">
                  <c:v>5.4060000000000124E-3</c:v>
                </c:pt>
                <c:pt idx="3945">
                  <c:v>5.1950000000000008E-3</c:v>
                </c:pt>
                <c:pt idx="3946">
                  <c:v>5.5730000000000094E-3</c:v>
                </c:pt>
                <c:pt idx="3947">
                  <c:v>5.2810000000000122E-3</c:v>
                </c:pt>
                <c:pt idx="3948">
                  <c:v>6.5920000000000024E-3</c:v>
                </c:pt>
                <c:pt idx="3949">
                  <c:v>6.0620000000000014E-3</c:v>
                </c:pt>
                <c:pt idx="3950">
                  <c:v>6.2750000000000106E-3</c:v>
                </c:pt>
                <c:pt idx="3951">
                  <c:v>5.2510000000000083E-3</c:v>
                </c:pt>
                <c:pt idx="3952">
                  <c:v>5.7950000000000024E-3</c:v>
                </c:pt>
                <c:pt idx="3953">
                  <c:v>5.9860000000000113E-3</c:v>
                </c:pt>
                <c:pt idx="3954">
                  <c:v>6.2700000000000091E-3</c:v>
                </c:pt>
                <c:pt idx="3955">
                  <c:v>5.9140000000000061E-3</c:v>
                </c:pt>
                <c:pt idx="3956">
                  <c:v>5.5110000000000072E-3</c:v>
                </c:pt>
                <c:pt idx="3957">
                  <c:v>4.8470000000000023E-3</c:v>
                </c:pt>
                <c:pt idx="3958">
                  <c:v>5.2150000000000061E-3</c:v>
                </c:pt>
                <c:pt idx="3959">
                  <c:v>5.9590000000000103E-3</c:v>
                </c:pt>
                <c:pt idx="3960">
                  <c:v>6.0040000000000024E-3</c:v>
                </c:pt>
                <c:pt idx="3961">
                  <c:v>5.7100000000000024E-3</c:v>
                </c:pt>
                <c:pt idx="3962">
                  <c:v>4.7150000000000004E-3</c:v>
                </c:pt>
                <c:pt idx="3963">
                  <c:v>5.0480000000000082E-3</c:v>
                </c:pt>
                <c:pt idx="3964">
                  <c:v>5.5720000000000092E-3</c:v>
                </c:pt>
                <c:pt idx="3966">
                  <c:v>5.9930000000000113E-3</c:v>
                </c:pt>
                <c:pt idx="3967">
                  <c:v>5.7950000000000024E-3</c:v>
                </c:pt>
                <c:pt idx="3968">
                  <c:v>5.9570000000000022E-3</c:v>
                </c:pt>
                <c:pt idx="3969">
                  <c:v>6.1800000000000023E-3</c:v>
                </c:pt>
                <c:pt idx="3970">
                  <c:v>6.019000000000007E-3</c:v>
                </c:pt>
                <c:pt idx="3971">
                  <c:v>5.7640000000000009E-3</c:v>
                </c:pt>
                <c:pt idx="3972">
                  <c:v>5.9860000000000113E-3</c:v>
                </c:pt>
                <c:pt idx="3973">
                  <c:v>6.1420000000000034E-3</c:v>
                </c:pt>
                <c:pt idx="3974">
                  <c:v>5.8590000000000083E-3</c:v>
                </c:pt>
                <c:pt idx="3975">
                  <c:v>5.4750000000000094E-3</c:v>
                </c:pt>
                <c:pt idx="3976">
                  <c:v>5.4340000000000083E-3</c:v>
                </c:pt>
                <c:pt idx="3977">
                  <c:v>5.8870000000000033E-3</c:v>
                </c:pt>
                <c:pt idx="3978">
                  <c:v>6.333000000000007E-3</c:v>
                </c:pt>
                <c:pt idx="3979">
                  <c:v>6.5350000000000104E-3</c:v>
                </c:pt>
                <c:pt idx="3980">
                  <c:v>6.1710000000000081E-3</c:v>
                </c:pt>
                <c:pt idx="3981">
                  <c:v>7.412000000000008E-3</c:v>
                </c:pt>
                <c:pt idx="3982">
                  <c:v>7.1080000000000023E-3</c:v>
                </c:pt>
                <c:pt idx="3983">
                  <c:v>7.1470000000000023E-3</c:v>
                </c:pt>
                <c:pt idx="3984">
                  <c:v>6.7010000000000125E-3</c:v>
                </c:pt>
                <c:pt idx="3985">
                  <c:v>7.202000000000007E-3</c:v>
                </c:pt>
                <c:pt idx="3986">
                  <c:v>6.0120000000000061E-3</c:v>
                </c:pt>
                <c:pt idx="3987">
                  <c:v>5.7320000000000079E-3</c:v>
                </c:pt>
                <c:pt idx="3988">
                  <c:v>5.4790000000000134E-3</c:v>
                </c:pt>
                <c:pt idx="3989">
                  <c:v>6.1370000000000062E-3</c:v>
                </c:pt>
                <c:pt idx="3990">
                  <c:v>6.503000000000007E-3</c:v>
                </c:pt>
                <c:pt idx="3991">
                  <c:v>6.4720000000000099E-3</c:v>
                </c:pt>
                <c:pt idx="3992">
                  <c:v>5.2060000000000092E-3</c:v>
                </c:pt>
                <c:pt idx="3993">
                  <c:v>5.6770000000000024E-3</c:v>
                </c:pt>
                <c:pt idx="3994">
                  <c:v>6.3190000000000034E-3</c:v>
                </c:pt>
                <c:pt idx="3995">
                  <c:v>6.6560000000000013E-3</c:v>
                </c:pt>
                <c:pt idx="3996">
                  <c:v>5.9710000000000145E-3</c:v>
                </c:pt>
                <c:pt idx="3997">
                  <c:v>5.8320000000000073E-3</c:v>
                </c:pt>
                <c:pt idx="3998">
                  <c:v>6.0270000000000011E-3</c:v>
                </c:pt>
                <c:pt idx="3999">
                  <c:v>6.9000000000000103E-3</c:v>
                </c:pt>
                <c:pt idx="4000">
                  <c:v>7.4670000000000023E-3</c:v>
                </c:pt>
                <c:pt idx="4001">
                  <c:v>6.4740000000000101E-3</c:v>
                </c:pt>
                <c:pt idx="4002">
                  <c:v>5.477000000000007E-3</c:v>
                </c:pt>
                <c:pt idx="4003">
                  <c:v>5.0120000000000034E-3</c:v>
                </c:pt>
                <c:pt idx="4004">
                  <c:v>5.7520000000000071E-3</c:v>
                </c:pt>
                <c:pt idx="4005">
                  <c:v>6.1620000000000008E-3</c:v>
                </c:pt>
                <c:pt idx="4006">
                  <c:v>6.2210000000000034E-3</c:v>
                </c:pt>
                <c:pt idx="4007">
                  <c:v>5.8650000000000004E-3</c:v>
                </c:pt>
                <c:pt idx="4008">
                  <c:v>5.2910000000000092E-3</c:v>
                </c:pt>
                <c:pt idx="4009">
                  <c:v>5.6070000000000009E-3</c:v>
                </c:pt>
                <c:pt idx="4010">
                  <c:v>5.3340000000000011E-3</c:v>
                </c:pt>
                <c:pt idx="4011">
                  <c:v>4.6550000000000003E-3</c:v>
                </c:pt>
                <c:pt idx="4012">
                  <c:v>5.7920000000000072E-3</c:v>
                </c:pt>
                <c:pt idx="4013">
                  <c:v>7.1950000000000061E-3</c:v>
                </c:pt>
                <c:pt idx="4014">
                  <c:v>6.4040000000000034E-3</c:v>
                </c:pt>
                <c:pt idx="4015">
                  <c:v>5.6449999999999998E-3</c:v>
                </c:pt>
                <c:pt idx="4016">
                  <c:v>4.6579999999999955E-3</c:v>
                </c:pt>
                <c:pt idx="4017">
                  <c:v>6.2440000000000013E-3</c:v>
                </c:pt>
                <c:pt idx="4018">
                  <c:v>7.2480000000000122E-3</c:v>
                </c:pt>
                <c:pt idx="4019">
                  <c:v>7.053000000000008E-3</c:v>
                </c:pt>
                <c:pt idx="4020">
                  <c:v>6.2550000000000071E-3</c:v>
                </c:pt>
                <c:pt idx="4021">
                  <c:v>7.0690000000000093E-3</c:v>
                </c:pt>
                <c:pt idx="4022">
                  <c:v>7.1410000000000093E-3</c:v>
                </c:pt>
                <c:pt idx="4023">
                  <c:v>7.066000000000008E-3</c:v>
                </c:pt>
                <c:pt idx="4024">
                  <c:v>7.2200000000000033E-3</c:v>
                </c:pt>
                <c:pt idx="4025">
                  <c:v>6.8050000000000072E-3</c:v>
                </c:pt>
                <c:pt idx="4026">
                  <c:v>5.9240000000000013E-3</c:v>
                </c:pt>
                <c:pt idx="4027">
                  <c:v>5.333000000000007E-3</c:v>
                </c:pt>
                <c:pt idx="4028">
                  <c:v>5.6220000000000003E-3</c:v>
                </c:pt>
                <c:pt idx="4029">
                  <c:v>6.4460000000000134E-3</c:v>
                </c:pt>
                <c:pt idx="4030">
                  <c:v>5.6770000000000024E-3</c:v>
                </c:pt>
                <c:pt idx="4031">
                  <c:v>6.5400000000000102E-3</c:v>
                </c:pt>
                <c:pt idx="4032">
                  <c:v>6.5200000000000024E-3</c:v>
                </c:pt>
                <c:pt idx="4033">
                  <c:v>6.8149999999999999E-3</c:v>
                </c:pt>
                <c:pt idx="4034">
                  <c:v>6.6980000000000034E-3</c:v>
                </c:pt>
                <c:pt idx="4035">
                  <c:v>6.1910000000000073E-3</c:v>
                </c:pt>
                <c:pt idx="4036">
                  <c:v>6.4850000000000081E-3</c:v>
                </c:pt>
                <c:pt idx="4037">
                  <c:v>6.3510000000000033E-3</c:v>
                </c:pt>
                <c:pt idx="4038">
                  <c:v>6.3020000000000012E-3</c:v>
                </c:pt>
                <c:pt idx="4039">
                  <c:v>7.1900000000000071E-3</c:v>
                </c:pt>
                <c:pt idx="4040">
                  <c:v>7.2630000000000073E-3</c:v>
                </c:pt>
                <c:pt idx="4041">
                  <c:v>7.1590000000000082E-3</c:v>
                </c:pt>
                <c:pt idx="4042">
                  <c:v>6.5540000000000034E-3</c:v>
                </c:pt>
                <c:pt idx="4043">
                  <c:v>6.5150000000000034E-3</c:v>
                </c:pt>
                <c:pt idx="4044">
                  <c:v>5.5690000000000071E-3</c:v>
                </c:pt>
                <c:pt idx="4045">
                  <c:v>5.759000000000008E-3</c:v>
                </c:pt>
                <c:pt idx="4046">
                  <c:v>6.2330000000000102E-3</c:v>
                </c:pt>
                <c:pt idx="4047">
                  <c:v>7.3249999999999999E-3</c:v>
                </c:pt>
                <c:pt idx="4048">
                  <c:v>7.1450000000000072E-3</c:v>
                </c:pt>
                <c:pt idx="4049">
                  <c:v>6.8810000000000112E-3</c:v>
                </c:pt>
                <c:pt idx="4050">
                  <c:v>6.6070000000000009E-3</c:v>
                </c:pt>
                <c:pt idx="4051">
                  <c:v>6.8430000000000079E-3</c:v>
                </c:pt>
                <c:pt idx="4052">
                  <c:v>6.386000000000008E-3</c:v>
                </c:pt>
                <c:pt idx="4053">
                  <c:v>6.556000000000008E-3</c:v>
                </c:pt>
                <c:pt idx="4054">
                  <c:v>5.9800000000000122E-3</c:v>
                </c:pt>
                <c:pt idx="4055">
                  <c:v>6.5020000000000034E-3</c:v>
                </c:pt>
                <c:pt idx="4056">
                  <c:v>5.4720000000000081E-3</c:v>
                </c:pt>
                <c:pt idx="4057">
                  <c:v>5.7970000000000061E-3</c:v>
                </c:pt>
                <c:pt idx="4058">
                  <c:v>5.2420000000000071E-3</c:v>
                </c:pt>
                <c:pt idx="4059">
                  <c:v>5.6480000000000011E-3</c:v>
                </c:pt>
                <c:pt idx="4060">
                  <c:v>6.4370000000000113E-3</c:v>
                </c:pt>
                <c:pt idx="4061">
                  <c:v>6.9070000000000034E-3</c:v>
                </c:pt>
                <c:pt idx="4062">
                  <c:v>7.157000000000001E-3</c:v>
                </c:pt>
                <c:pt idx="4063">
                  <c:v>6.1879999999999999E-3</c:v>
                </c:pt>
                <c:pt idx="4064">
                  <c:v>5.3800000000000072E-3</c:v>
                </c:pt>
                <c:pt idx="4065">
                  <c:v>5.4290000000000093E-3</c:v>
                </c:pt>
                <c:pt idx="4066">
                  <c:v>6.4220000000000024E-3</c:v>
                </c:pt>
                <c:pt idx="4067">
                  <c:v>7.0210000000000073E-3</c:v>
                </c:pt>
                <c:pt idx="4068">
                  <c:v>7.0410000000000108E-3</c:v>
                </c:pt>
                <c:pt idx="4069">
                  <c:v>6.3980000000000061E-3</c:v>
                </c:pt>
                <c:pt idx="4070">
                  <c:v>5.8000000000000022E-3</c:v>
                </c:pt>
                <c:pt idx="4071">
                  <c:v>5.9690000000000082E-3</c:v>
                </c:pt>
                <c:pt idx="4072">
                  <c:v>6.1830000000000071E-3</c:v>
                </c:pt>
                <c:pt idx="4073">
                  <c:v>4.8549999999999965E-3</c:v>
                </c:pt>
                <c:pt idx="4074">
                  <c:v>5.2810000000000122E-3</c:v>
                </c:pt>
                <c:pt idx="4075">
                  <c:v>5.7930000000000082E-3</c:v>
                </c:pt>
                <c:pt idx="4076">
                  <c:v>7.1310000000000106E-3</c:v>
                </c:pt>
                <c:pt idx="4077">
                  <c:v>6.8930000000000024E-3</c:v>
                </c:pt>
                <c:pt idx="4078">
                  <c:v>6.5530000000000024E-3</c:v>
                </c:pt>
                <c:pt idx="4079">
                  <c:v>6.019000000000007E-3</c:v>
                </c:pt>
                <c:pt idx="4080">
                  <c:v>6.3190000000000034E-3</c:v>
                </c:pt>
                <c:pt idx="4081">
                  <c:v>6.1630000000000009E-3</c:v>
                </c:pt>
                <c:pt idx="4082">
                  <c:v>5.9660000000000034E-3</c:v>
                </c:pt>
                <c:pt idx="4083">
                  <c:v>5.2270000000000033E-3</c:v>
                </c:pt>
                <c:pt idx="4084">
                  <c:v>5.7370000000000034E-3</c:v>
                </c:pt>
                <c:pt idx="4085">
                  <c:v>5.3940000000000004E-3</c:v>
                </c:pt>
                <c:pt idx="4086">
                  <c:v>4.1949999999999965E-3</c:v>
                </c:pt>
                <c:pt idx="4087">
                  <c:v>4.8230000000000009E-3</c:v>
                </c:pt>
                <c:pt idx="4088">
                  <c:v>5.0580000000000061E-3</c:v>
                </c:pt>
                <c:pt idx="4089">
                  <c:v>5.0120000000000034E-3</c:v>
                </c:pt>
                <c:pt idx="4090">
                  <c:v>5.477000000000007E-3</c:v>
                </c:pt>
                <c:pt idx="4091">
                  <c:v>6.0830000000000103E-3</c:v>
                </c:pt>
                <c:pt idx="4092">
                  <c:v>5.6350000000000072E-3</c:v>
                </c:pt>
                <c:pt idx="4093">
                  <c:v>4.8279999999999955E-3</c:v>
                </c:pt>
                <c:pt idx="4094">
                  <c:v>5.1380000000000071E-3</c:v>
                </c:pt>
                <c:pt idx="4095">
                  <c:v>5.1340000000000014E-3</c:v>
                </c:pt>
                <c:pt idx="4096">
                  <c:v>5.543000000000008E-3</c:v>
                </c:pt>
                <c:pt idx="4097">
                  <c:v>5.8230000000000053E-3</c:v>
                </c:pt>
                <c:pt idx="4098">
                  <c:v>6.0880000000000092E-3</c:v>
                </c:pt>
                <c:pt idx="4099">
                  <c:v>6.8520000000000022E-3</c:v>
                </c:pt>
                <c:pt idx="4100">
                  <c:v>6.6020000000000011E-3</c:v>
                </c:pt>
                <c:pt idx="4101">
                  <c:v>6.8850000000000074E-3</c:v>
                </c:pt>
                <c:pt idx="4102">
                  <c:v>6.4980000000000081E-3</c:v>
                </c:pt>
                <c:pt idx="4103">
                  <c:v>6.1289999999999999E-3</c:v>
                </c:pt>
                <c:pt idx="4104">
                  <c:v>6.144000000000001E-3</c:v>
                </c:pt>
                <c:pt idx="4105">
                  <c:v>6.0030000000000092E-3</c:v>
                </c:pt>
                <c:pt idx="4106">
                  <c:v>5.7070000000000072E-3</c:v>
                </c:pt>
                <c:pt idx="4107">
                  <c:v>5.6350000000000072E-3</c:v>
                </c:pt>
                <c:pt idx="4108">
                  <c:v>5.9960000000000091E-3</c:v>
                </c:pt>
                <c:pt idx="4109">
                  <c:v>6.2960000000000091E-3</c:v>
                </c:pt>
                <c:pt idx="4110">
                  <c:v>6.0330000000000106E-3</c:v>
                </c:pt>
                <c:pt idx="4111">
                  <c:v>6.0400000000000072E-3</c:v>
                </c:pt>
                <c:pt idx="4112">
                  <c:v>6.2030000000000089E-3</c:v>
                </c:pt>
                <c:pt idx="4113">
                  <c:v>6.2860000000000112E-3</c:v>
                </c:pt>
                <c:pt idx="4114">
                  <c:v>6.3230000000000014E-3</c:v>
                </c:pt>
                <c:pt idx="4115">
                  <c:v>6.3540000000000011E-3</c:v>
                </c:pt>
                <c:pt idx="4116">
                  <c:v>6.2640000000000013E-3</c:v>
                </c:pt>
                <c:pt idx="4117">
                  <c:v>5.759000000000008E-3</c:v>
                </c:pt>
                <c:pt idx="4118">
                  <c:v>4.8540000000000007E-3</c:v>
                </c:pt>
                <c:pt idx="4119">
                  <c:v>5.0500000000000024E-3</c:v>
                </c:pt>
                <c:pt idx="4120">
                  <c:v>6.1540000000000006E-3</c:v>
                </c:pt>
                <c:pt idx="4121">
                  <c:v>6.9890000000000134E-3</c:v>
                </c:pt>
                <c:pt idx="4122">
                  <c:v>7.1640000000000002E-3</c:v>
                </c:pt>
                <c:pt idx="4123">
                  <c:v>5.9690000000000082E-3</c:v>
                </c:pt>
                <c:pt idx="4124">
                  <c:v>5.562000000000001E-3</c:v>
                </c:pt>
                <c:pt idx="4125">
                  <c:v>6.8990000000000093E-3</c:v>
                </c:pt>
                <c:pt idx="4126">
                  <c:v>7.8370000000000106E-3</c:v>
                </c:pt>
                <c:pt idx="4127">
                  <c:v>7.8740000000000112E-3</c:v>
                </c:pt>
                <c:pt idx="4128">
                  <c:v>7.0820000000000093E-3</c:v>
                </c:pt>
                <c:pt idx="4129">
                  <c:v>7.1240000000000001E-3</c:v>
                </c:pt>
                <c:pt idx="4130">
                  <c:v>6.0270000000000011E-3</c:v>
                </c:pt>
                <c:pt idx="4131">
                  <c:v>5.7420000000000023E-3</c:v>
                </c:pt>
                <c:pt idx="4132">
                  <c:v>5.8320000000000073E-3</c:v>
                </c:pt>
                <c:pt idx="4133">
                  <c:v>7.4550000000000094E-3</c:v>
                </c:pt>
                <c:pt idx="4134">
                  <c:v>8.0690000000000067E-3</c:v>
                </c:pt>
                <c:pt idx="4135">
                  <c:v>7.4480000000000102E-3</c:v>
                </c:pt>
                <c:pt idx="4136">
                  <c:v>6.418000000000007E-3</c:v>
                </c:pt>
                <c:pt idx="4137">
                  <c:v>7.1320000000000073E-3</c:v>
                </c:pt>
                <c:pt idx="4138">
                  <c:v>6.1360000000000034E-3</c:v>
                </c:pt>
                <c:pt idx="4139">
                  <c:v>6.1050000000000011E-3</c:v>
                </c:pt>
                <c:pt idx="4140">
                  <c:v>5.8890000000000079E-3</c:v>
                </c:pt>
                <c:pt idx="4141">
                  <c:v>6.7830000000000112E-3</c:v>
                </c:pt>
                <c:pt idx="4142">
                  <c:v>6.2690000000000081E-3</c:v>
                </c:pt>
                <c:pt idx="4143">
                  <c:v>6.8390000000000091E-3</c:v>
                </c:pt>
                <c:pt idx="4144">
                  <c:v>7.6050000000000024E-3</c:v>
                </c:pt>
                <c:pt idx="4145">
                  <c:v>8.4160000000000172E-3</c:v>
                </c:pt>
                <c:pt idx="4146">
                  <c:v>6.5510000000000091E-3</c:v>
                </c:pt>
                <c:pt idx="4147">
                  <c:v>5.4420000000000093E-3</c:v>
                </c:pt>
                <c:pt idx="4148">
                  <c:v>5.1549999999999955E-3</c:v>
                </c:pt>
                <c:pt idx="4149">
                  <c:v>5.0420000000000022E-3</c:v>
                </c:pt>
                <c:pt idx="4150">
                  <c:v>5.9910000000000102E-3</c:v>
                </c:pt>
                <c:pt idx="4151">
                  <c:v>5.3620000000000004E-3</c:v>
                </c:pt>
                <c:pt idx="4152">
                  <c:v>5.0310000000000103E-3</c:v>
                </c:pt>
                <c:pt idx="4153">
                  <c:v>4.4720000000000072E-3</c:v>
                </c:pt>
                <c:pt idx="4154">
                  <c:v>5.5390000000000101E-3</c:v>
                </c:pt>
                <c:pt idx="4155">
                  <c:v>6.3960000000000024E-3</c:v>
                </c:pt>
                <c:pt idx="4156">
                  <c:v>6.0430000000000093E-3</c:v>
                </c:pt>
                <c:pt idx="4157">
                  <c:v>6.4500000000000113E-3</c:v>
                </c:pt>
                <c:pt idx="4158">
                  <c:v>5.8560000000000062E-3</c:v>
                </c:pt>
                <c:pt idx="4159">
                  <c:v>5.1479999999999998E-3</c:v>
                </c:pt>
                <c:pt idx="4160">
                  <c:v>6.1860000000000075E-3</c:v>
                </c:pt>
                <c:pt idx="4161">
                  <c:v>6.2980000000000076E-3</c:v>
                </c:pt>
                <c:pt idx="4162">
                  <c:v>5.4370000000000087E-3</c:v>
                </c:pt>
                <c:pt idx="4163">
                  <c:v>5.5080000000000033E-3</c:v>
                </c:pt>
                <c:pt idx="4164">
                  <c:v>5.1650000000000003E-3</c:v>
                </c:pt>
                <c:pt idx="4165">
                  <c:v>5.4290000000000093E-3</c:v>
                </c:pt>
                <c:pt idx="4166">
                  <c:v>6.0240000000000007E-3</c:v>
                </c:pt>
                <c:pt idx="4167">
                  <c:v>5.8840000000000012E-3</c:v>
                </c:pt>
                <c:pt idx="4168">
                  <c:v>6.0360000000000101E-3</c:v>
                </c:pt>
                <c:pt idx="4169">
                  <c:v>6.2970000000000022E-3</c:v>
                </c:pt>
                <c:pt idx="4170">
                  <c:v>6.4010000000000117E-3</c:v>
                </c:pt>
                <c:pt idx="4171">
                  <c:v>7.268000000000008E-3</c:v>
                </c:pt>
                <c:pt idx="4172">
                  <c:v>7.1230000000000061E-3</c:v>
                </c:pt>
                <c:pt idx="4173">
                  <c:v>6.5770000000000082E-3</c:v>
                </c:pt>
                <c:pt idx="4174">
                  <c:v>5.6270000000000001E-3</c:v>
                </c:pt>
                <c:pt idx="4175">
                  <c:v>5.9110000000000091E-3</c:v>
                </c:pt>
                <c:pt idx="4176">
                  <c:v>6.588000000000007E-3</c:v>
                </c:pt>
                <c:pt idx="4177">
                  <c:v>6.5800000000000112E-3</c:v>
                </c:pt>
                <c:pt idx="4178">
                  <c:v>6.131000000000008E-3</c:v>
                </c:pt>
                <c:pt idx="4179">
                  <c:v>5.1679999999999955E-3</c:v>
                </c:pt>
                <c:pt idx="4180">
                  <c:v>6.0540000000000012E-3</c:v>
                </c:pt>
                <c:pt idx="4181">
                  <c:v>5.5790000000000102E-3</c:v>
                </c:pt>
                <c:pt idx="4182">
                  <c:v>6.2540000000000061E-3</c:v>
                </c:pt>
                <c:pt idx="4183">
                  <c:v>6.2460000000000094E-3</c:v>
                </c:pt>
                <c:pt idx="4184">
                  <c:v>5.9740000000000079E-3</c:v>
                </c:pt>
                <c:pt idx="4185">
                  <c:v>5.9860000000000113E-3</c:v>
                </c:pt>
                <c:pt idx="4186">
                  <c:v>6.144000000000001E-3</c:v>
                </c:pt>
                <c:pt idx="4187">
                  <c:v>6.1970000000000003E-3</c:v>
                </c:pt>
                <c:pt idx="4188">
                  <c:v>5.0410000000000073E-3</c:v>
                </c:pt>
                <c:pt idx="4189">
                  <c:v>5.5180000000000012E-3</c:v>
                </c:pt>
                <c:pt idx="4190">
                  <c:v>5.3490000000000083E-3</c:v>
                </c:pt>
                <c:pt idx="4191">
                  <c:v>4.9290000000000072E-3</c:v>
                </c:pt>
                <c:pt idx="4192">
                  <c:v>4.9430000000000082E-3</c:v>
                </c:pt>
                <c:pt idx="4193">
                  <c:v>5.2460000000000093E-3</c:v>
                </c:pt>
                <c:pt idx="4194">
                  <c:v>6.301000000000008E-3</c:v>
                </c:pt>
                <c:pt idx="4195">
                  <c:v>6.9550000000000081E-3</c:v>
                </c:pt>
                <c:pt idx="4196">
                  <c:v>7.897000000000003E-3</c:v>
                </c:pt>
                <c:pt idx="4197">
                  <c:v>8.8200000000000067E-3</c:v>
                </c:pt>
                <c:pt idx="4198">
                  <c:v>8.5540000000000112E-3</c:v>
                </c:pt>
                <c:pt idx="4199">
                  <c:v>7.7620000000000024E-3</c:v>
                </c:pt>
                <c:pt idx="4200">
                  <c:v>7.8930000000000094E-3</c:v>
                </c:pt>
                <c:pt idx="4201">
                  <c:v>7.3750000000000083E-3</c:v>
                </c:pt>
                <c:pt idx="4202">
                  <c:v>6.5140000000000024E-3</c:v>
                </c:pt>
                <c:pt idx="4203">
                  <c:v>6.9060000000000102E-3</c:v>
                </c:pt>
                <c:pt idx="4204">
                  <c:v>7.000000000000008E-3</c:v>
                </c:pt>
                <c:pt idx="4205">
                  <c:v>7.5010000000000103E-3</c:v>
                </c:pt>
                <c:pt idx="4206">
                  <c:v>7.1870000000000024E-3</c:v>
                </c:pt>
                <c:pt idx="4207">
                  <c:v>6.9040000000000082E-3</c:v>
                </c:pt>
                <c:pt idx="4208">
                  <c:v>5.9210000000000096E-3</c:v>
                </c:pt>
                <c:pt idx="4209">
                  <c:v>6.2050000000000065E-3</c:v>
                </c:pt>
                <c:pt idx="4210">
                  <c:v>6.2850000000000093E-3</c:v>
                </c:pt>
                <c:pt idx="4211">
                  <c:v>4.9910000000000093E-3</c:v>
                </c:pt>
                <c:pt idx="4212">
                  <c:v>4.7080000000000082E-3</c:v>
                </c:pt>
                <c:pt idx="4213">
                  <c:v>6.6790000000000113E-3</c:v>
                </c:pt>
                <c:pt idx="4214">
                  <c:v>6.3670000000000003E-3</c:v>
                </c:pt>
                <c:pt idx="4215">
                  <c:v>6.9720000000000112E-3</c:v>
                </c:pt>
                <c:pt idx="4217">
                  <c:v>6.8510000000000081E-3</c:v>
                </c:pt>
                <c:pt idx="4218">
                  <c:v>6.3320000000000034E-3</c:v>
                </c:pt>
                <c:pt idx="4219">
                  <c:v>5.6010000000000061E-3</c:v>
                </c:pt>
                <c:pt idx="4220">
                  <c:v>6.3780000000000087E-3</c:v>
                </c:pt>
                <c:pt idx="4221">
                  <c:v>6.660000000000001E-3</c:v>
                </c:pt>
                <c:pt idx="4222">
                  <c:v>7.8250000000000004E-3</c:v>
                </c:pt>
                <c:pt idx="4223">
                  <c:v>6.9080000000000122E-3</c:v>
                </c:pt>
                <c:pt idx="4224">
                  <c:v>5.8860000000000093E-3</c:v>
                </c:pt>
                <c:pt idx="4225">
                  <c:v>6.2710000000000135E-3</c:v>
                </c:pt>
                <c:pt idx="4226">
                  <c:v>7.7150000000000083E-3</c:v>
                </c:pt>
                <c:pt idx="4227">
                  <c:v>9.0160000000000066E-3</c:v>
                </c:pt>
                <c:pt idx="4228">
                  <c:v>9.3720000000000244E-3</c:v>
                </c:pt>
                <c:pt idx="4229">
                  <c:v>7.7310000000000148E-3</c:v>
                </c:pt>
                <c:pt idx="4230">
                  <c:v>6.9560000000000108E-3</c:v>
                </c:pt>
                <c:pt idx="4231">
                  <c:v>6.3820000000000023E-3</c:v>
                </c:pt>
                <c:pt idx="4232">
                  <c:v>6.3960000000000024E-3</c:v>
                </c:pt>
                <c:pt idx="4233">
                  <c:v>7.1210000000000023E-3</c:v>
                </c:pt>
                <c:pt idx="4234">
                  <c:v>6.7730000000000134E-3</c:v>
                </c:pt>
                <c:pt idx="4235">
                  <c:v>6.5860000000000094E-3</c:v>
                </c:pt>
                <c:pt idx="4236">
                  <c:v>6.0640000000000008E-3</c:v>
                </c:pt>
                <c:pt idx="4237">
                  <c:v>5.9460000000000103E-3</c:v>
                </c:pt>
                <c:pt idx="4238">
                  <c:v>5.9450000000000093E-3</c:v>
                </c:pt>
                <c:pt idx="4239">
                  <c:v>7.0130000000000079E-3</c:v>
                </c:pt>
                <c:pt idx="4240">
                  <c:v>7.8980000000000074E-3</c:v>
                </c:pt>
                <c:pt idx="4241">
                  <c:v>8.1030000000000008E-3</c:v>
                </c:pt>
                <c:pt idx="4242">
                  <c:v>7.7610000000000101E-3</c:v>
                </c:pt>
                <c:pt idx="4243">
                  <c:v>7.542000000000007E-3</c:v>
                </c:pt>
                <c:pt idx="4244">
                  <c:v>6.2930000000000095E-3</c:v>
                </c:pt>
                <c:pt idx="4245">
                  <c:v>6.5840000000000013E-3</c:v>
                </c:pt>
                <c:pt idx="4246">
                  <c:v>6.8300000000000079E-3</c:v>
                </c:pt>
                <c:pt idx="4247">
                  <c:v>6.019000000000007E-3</c:v>
                </c:pt>
                <c:pt idx="4248">
                  <c:v>7.1450000000000072E-3</c:v>
                </c:pt>
                <c:pt idx="4249">
                  <c:v>7.484000000000008E-3</c:v>
                </c:pt>
                <c:pt idx="4250">
                  <c:v>7.6030000000000082E-3</c:v>
                </c:pt>
                <c:pt idx="4251">
                  <c:v>6.9330000000000121E-3</c:v>
                </c:pt>
                <c:pt idx="4252">
                  <c:v>7.1910000000000073E-3</c:v>
                </c:pt>
                <c:pt idx="4253">
                  <c:v>7.7610000000000101E-3</c:v>
                </c:pt>
                <c:pt idx="4254">
                  <c:v>8.2330000000000007E-3</c:v>
                </c:pt>
                <c:pt idx="4255">
                  <c:v>8.1310000000000011E-3</c:v>
                </c:pt>
                <c:pt idx="4256">
                  <c:v>7.2360000000000133E-3</c:v>
                </c:pt>
                <c:pt idx="4257">
                  <c:v>7.2390000000000145E-3</c:v>
                </c:pt>
                <c:pt idx="4258">
                  <c:v>7.7060000000000123E-3</c:v>
                </c:pt>
                <c:pt idx="4259">
                  <c:v>6.4410000000000136E-3</c:v>
                </c:pt>
                <c:pt idx="4260">
                  <c:v>6.3500000000000023E-3</c:v>
                </c:pt>
                <c:pt idx="4261">
                  <c:v>6.2270000000000034E-3</c:v>
                </c:pt>
                <c:pt idx="4262">
                  <c:v>6.6080000000000071E-3</c:v>
                </c:pt>
                <c:pt idx="4263">
                  <c:v>6.5470000000000033E-3</c:v>
                </c:pt>
                <c:pt idx="4264">
                  <c:v>7.3249999999999999E-3</c:v>
                </c:pt>
                <c:pt idx="4265">
                  <c:v>7.7670000000000022E-3</c:v>
                </c:pt>
                <c:pt idx="4266">
                  <c:v>7.1950000000000061E-3</c:v>
                </c:pt>
                <c:pt idx="4267">
                  <c:v>6.5900000000000073E-3</c:v>
                </c:pt>
                <c:pt idx="4268">
                  <c:v>5.6449999999999998E-3</c:v>
                </c:pt>
                <c:pt idx="4269">
                  <c:v>6.0100000000000023E-3</c:v>
                </c:pt>
                <c:pt idx="4270">
                  <c:v>7.1200000000000022E-3</c:v>
                </c:pt>
                <c:pt idx="4271">
                  <c:v>7.8450000000000013E-3</c:v>
                </c:pt>
                <c:pt idx="4272">
                  <c:v>7.1340000000000023E-3</c:v>
                </c:pt>
                <c:pt idx="4273">
                  <c:v>6.9830000000000126E-3</c:v>
                </c:pt>
                <c:pt idx="4274">
                  <c:v>6.6850000000000034E-3</c:v>
                </c:pt>
                <c:pt idx="4275">
                  <c:v>6.1750000000000034E-3</c:v>
                </c:pt>
                <c:pt idx="4276">
                  <c:v>6.5810000000000122E-3</c:v>
                </c:pt>
                <c:pt idx="4277">
                  <c:v>6.3630000000000023E-3</c:v>
                </c:pt>
                <c:pt idx="4278">
                  <c:v>6.0780000000000105E-3</c:v>
                </c:pt>
                <c:pt idx="4279">
                  <c:v>5.6920000000000009E-3</c:v>
                </c:pt>
                <c:pt idx="4280">
                  <c:v>5.9020000000000079E-3</c:v>
                </c:pt>
                <c:pt idx="4281">
                  <c:v>6.5250000000000013E-3</c:v>
                </c:pt>
                <c:pt idx="4282">
                  <c:v>7.6570000000000023E-3</c:v>
                </c:pt>
                <c:pt idx="4283">
                  <c:v>8.0320000000000044E-3</c:v>
                </c:pt>
                <c:pt idx="4284">
                  <c:v>8.1360000000000026E-3</c:v>
                </c:pt>
                <c:pt idx="4285">
                  <c:v>7.7290000000000102E-3</c:v>
                </c:pt>
                <c:pt idx="4286">
                  <c:v>7.4650000000000081E-3</c:v>
                </c:pt>
                <c:pt idx="4287">
                  <c:v>6.5380000000000091E-3</c:v>
                </c:pt>
                <c:pt idx="4288">
                  <c:v>5.9750000000000124E-3</c:v>
                </c:pt>
                <c:pt idx="4289">
                  <c:v>5.6510000000000024E-3</c:v>
                </c:pt>
                <c:pt idx="4290">
                  <c:v>6.4870000000000093E-3</c:v>
                </c:pt>
                <c:pt idx="4291">
                  <c:v>7.1470000000000023E-3</c:v>
                </c:pt>
                <c:pt idx="4292">
                  <c:v>7.5160000000000071E-3</c:v>
                </c:pt>
                <c:pt idx="4293">
                  <c:v>8.3460000000000045E-3</c:v>
                </c:pt>
                <c:pt idx="4294">
                  <c:v>8.1120000000000046E-3</c:v>
                </c:pt>
                <c:pt idx="4295">
                  <c:v>8.1390000000000021E-3</c:v>
                </c:pt>
                <c:pt idx="4296">
                  <c:v>7.8400000000000032E-3</c:v>
                </c:pt>
                <c:pt idx="4297">
                  <c:v>7.3490000000000092E-3</c:v>
                </c:pt>
                <c:pt idx="4298">
                  <c:v>5.6639999999999998E-3</c:v>
                </c:pt>
                <c:pt idx="4299">
                  <c:v>4.5190000000000004E-3</c:v>
                </c:pt>
                <c:pt idx="4300">
                  <c:v>5.2790000000000102E-3</c:v>
                </c:pt>
                <c:pt idx="4301">
                  <c:v>6.373000000000008E-3</c:v>
                </c:pt>
                <c:pt idx="4302">
                  <c:v>7.2810000000000132E-3</c:v>
                </c:pt>
                <c:pt idx="4303">
                  <c:v>7.6230000000000004E-3</c:v>
                </c:pt>
                <c:pt idx="4304">
                  <c:v>6.3040000000000014E-3</c:v>
                </c:pt>
                <c:pt idx="4305">
                  <c:v>5.8820000000000061E-3</c:v>
                </c:pt>
                <c:pt idx="4306">
                  <c:v>5.5490000000000088E-3</c:v>
                </c:pt>
                <c:pt idx="4307">
                  <c:v>6.5800000000000112E-3</c:v>
                </c:pt>
                <c:pt idx="4308">
                  <c:v>6.1820000000000061E-3</c:v>
                </c:pt>
                <c:pt idx="4309">
                  <c:v>5.8020000000000033E-3</c:v>
                </c:pt>
                <c:pt idx="4310">
                  <c:v>6.5740000000000069E-3</c:v>
                </c:pt>
                <c:pt idx="4311">
                  <c:v>7.1260000000000013E-3</c:v>
                </c:pt>
                <c:pt idx="4312">
                  <c:v>7.0050000000000034E-3</c:v>
                </c:pt>
                <c:pt idx="4313">
                  <c:v>6.3660000000000071E-3</c:v>
                </c:pt>
                <c:pt idx="4314">
                  <c:v>6.0860000000000081E-3</c:v>
                </c:pt>
                <c:pt idx="4315">
                  <c:v>5.9870000000000079E-3</c:v>
                </c:pt>
                <c:pt idx="4316">
                  <c:v>6.3770000000000033E-3</c:v>
                </c:pt>
                <c:pt idx="4317">
                  <c:v>6.5820000000000071E-3</c:v>
                </c:pt>
                <c:pt idx="4318">
                  <c:v>7.1740000000000024E-3</c:v>
                </c:pt>
                <c:pt idx="4319">
                  <c:v>6.7530000000000081E-3</c:v>
                </c:pt>
                <c:pt idx="4320">
                  <c:v>7.4280000000000092E-3</c:v>
                </c:pt>
                <c:pt idx="4321">
                  <c:v>7.4460000000000134E-3</c:v>
                </c:pt>
                <c:pt idx="4322">
                  <c:v>7.487000000000011E-3</c:v>
                </c:pt>
                <c:pt idx="4323">
                  <c:v>7.9000000000000129E-3</c:v>
                </c:pt>
                <c:pt idx="4324">
                  <c:v>6.8810000000000112E-3</c:v>
                </c:pt>
                <c:pt idx="4325">
                  <c:v>6.2480000000000088E-3</c:v>
                </c:pt>
                <c:pt idx="4326">
                  <c:v>6.8080000000000024E-3</c:v>
                </c:pt>
                <c:pt idx="4327">
                  <c:v>7.1040000000000009E-3</c:v>
                </c:pt>
                <c:pt idx="4328">
                  <c:v>7.7090000000000127E-3</c:v>
                </c:pt>
                <c:pt idx="4329">
                  <c:v>7.7200000000000081E-3</c:v>
                </c:pt>
                <c:pt idx="4330">
                  <c:v>8.0440000000000008E-3</c:v>
                </c:pt>
                <c:pt idx="4331">
                  <c:v>7.1490000000000112E-3</c:v>
                </c:pt>
                <c:pt idx="4332">
                  <c:v>6.6800000000000071E-3</c:v>
                </c:pt>
                <c:pt idx="4333">
                  <c:v>6.784000000000007E-3</c:v>
                </c:pt>
                <c:pt idx="4334">
                  <c:v>6.1790000000000083E-3</c:v>
                </c:pt>
                <c:pt idx="4335">
                  <c:v>6.0010000000000081E-3</c:v>
                </c:pt>
                <c:pt idx="4336">
                  <c:v>5.942000000000008E-3</c:v>
                </c:pt>
                <c:pt idx="4337">
                  <c:v>6.9480000000000123E-3</c:v>
                </c:pt>
                <c:pt idx="4338">
                  <c:v>7.6890000000000101E-3</c:v>
                </c:pt>
                <c:pt idx="4339">
                  <c:v>8.5160000000000045E-3</c:v>
                </c:pt>
                <c:pt idx="4340">
                  <c:v>8.2360000000000003E-3</c:v>
                </c:pt>
                <c:pt idx="4341">
                  <c:v>8.3180000000000007E-3</c:v>
                </c:pt>
                <c:pt idx="4342">
                  <c:v>7.8270000000000024E-3</c:v>
                </c:pt>
                <c:pt idx="4343">
                  <c:v>6.7750000000000102E-3</c:v>
                </c:pt>
                <c:pt idx="4344">
                  <c:v>6.2830000000000091E-3</c:v>
                </c:pt>
                <c:pt idx="4345">
                  <c:v>6.189000000000007E-3</c:v>
                </c:pt>
                <c:pt idx="4346">
                  <c:v>6.0150000000000012E-3</c:v>
                </c:pt>
                <c:pt idx="4347">
                  <c:v>6.3790000000000123E-3</c:v>
                </c:pt>
                <c:pt idx="4348">
                  <c:v>6.4800000000000101E-3</c:v>
                </c:pt>
                <c:pt idx="4349">
                  <c:v>6.1970000000000003E-3</c:v>
                </c:pt>
                <c:pt idx="4350">
                  <c:v>7.0610000000000065E-3</c:v>
                </c:pt>
                <c:pt idx="4351">
                  <c:v>6.8570000000000011E-3</c:v>
                </c:pt>
                <c:pt idx="4352">
                  <c:v>6.9970000000000102E-3</c:v>
                </c:pt>
                <c:pt idx="4353">
                  <c:v>6.0950000000000023E-3</c:v>
                </c:pt>
                <c:pt idx="4354">
                  <c:v>6.4620000000000033E-3</c:v>
                </c:pt>
                <c:pt idx="4355">
                  <c:v>6.5740000000000069E-3</c:v>
                </c:pt>
                <c:pt idx="4356">
                  <c:v>6.4900000000000088E-3</c:v>
                </c:pt>
                <c:pt idx="4357">
                  <c:v>6.0070000000000071E-3</c:v>
                </c:pt>
                <c:pt idx="4358">
                  <c:v>5.6720000000000034E-3</c:v>
                </c:pt>
                <c:pt idx="4359">
                  <c:v>6.7870000000000083E-3</c:v>
                </c:pt>
                <c:pt idx="4360">
                  <c:v>7.6900000000000024E-3</c:v>
                </c:pt>
                <c:pt idx="4361">
                  <c:v>8.5260000000000023E-3</c:v>
                </c:pt>
                <c:pt idx="4362">
                  <c:v>9.2680000000000037E-3</c:v>
                </c:pt>
                <c:pt idx="4363">
                  <c:v>7.1490000000000112E-3</c:v>
                </c:pt>
                <c:pt idx="4364">
                  <c:v>6.5250000000000013E-3</c:v>
                </c:pt>
                <c:pt idx="4365">
                  <c:v>5.8149999999999999E-3</c:v>
                </c:pt>
                <c:pt idx="4366">
                  <c:v>6.9080000000000122E-3</c:v>
                </c:pt>
                <c:pt idx="4367">
                  <c:v>7.8500000000000011E-3</c:v>
                </c:pt>
                <c:pt idx="4368">
                  <c:v>7.5730000000000103E-3</c:v>
                </c:pt>
                <c:pt idx="4369">
                  <c:v>6.2810000000000123E-3</c:v>
                </c:pt>
                <c:pt idx="4370">
                  <c:v>6.601000000000007E-3</c:v>
                </c:pt>
                <c:pt idx="4371">
                  <c:v>6.7620000000000024E-3</c:v>
                </c:pt>
                <c:pt idx="4372">
                  <c:v>7.5040000000000072E-3</c:v>
                </c:pt>
                <c:pt idx="4373">
                  <c:v>7.5660000000000076E-3</c:v>
                </c:pt>
                <c:pt idx="4374">
                  <c:v>6.7690000000000094E-3</c:v>
                </c:pt>
                <c:pt idx="4375">
                  <c:v>5.8360000000000105E-3</c:v>
                </c:pt>
                <c:pt idx="4376">
                  <c:v>6.2720000000000102E-3</c:v>
                </c:pt>
                <c:pt idx="4377">
                  <c:v>7.4450000000000124E-3</c:v>
                </c:pt>
                <c:pt idx="4378">
                  <c:v>6.8990000000000093E-3</c:v>
                </c:pt>
                <c:pt idx="4379">
                  <c:v>6.8640000000000003E-3</c:v>
                </c:pt>
                <c:pt idx="4380">
                  <c:v>7.1360000000000113E-3</c:v>
                </c:pt>
                <c:pt idx="4381">
                  <c:v>7.2610000000000105E-3</c:v>
                </c:pt>
                <c:pt idx="4382">
                  <c:v>7.4330000000000134E-3</c:v>
                </c:pt>
                <c:pt idx="4383">
                  <c:v>6.4690000000000112E-3</c:v>
                </c:pt>
                <c:pt idx="4384">
                  <c:v>6.045000000000007E-3</c:v>
                </c:pt>
                <c:pt idx="4385">
                  <c:v>5.8300000000000071E-3</c:v>
                </c:pt>
                <c:pt idx="4386">
                  <c:v>6.372000000000007E-3</c:v>
                </c:pt>
                <c:pt idx="4387">
                  <c:v>6.6620000000000004E-3</c:v>
                </c:pt>
                <c:pt idx="4388">
                  <c:v>8.5850000000000145E-3</c:v>
                </c:pt>
                <c:pt idx="4389">
                  <c:v>7.5130000000000093E-3</c:v>
                </c:pt>
                <c:pt idx="4390">
                  <c:v>6.3100000000000022E-3</c:v>
                </c:pt>
                <c:pt idx="4391">
                  <c:v>4.850000000000001E-3</c:v>
                </c:pt>
                <c:pt idx="4392">
                  <c:v>4.8979999999999996E-3</c:v>
                </c:pt>
                <c:pt idx="4393">
                  <c:v>5.7320000000000079E-3</c:v>
                </c:pt>
                <c:pt idx="4394">
                  <c:v>6.5100000000000071E-3</c:v>
                </c:pt>
                <c:pt idx="4395">
                  <c:v>6.8920000000000023E-3</c:v>
                </c:pt>
                <c:pt idx="4396">
                  <c:v>6.9830000000000126E-3</c:v>
                </c:pt>
                <c:pt idx="4397">
                  <c:v>7.0460000000000123E-3</c:v>
                </c:pt>
                <c:pt idx="4398">
                  <c:v>7.3320000000000034E-3</c:v>
                </c:pt>
                <c:pt idx="4399">
                  <c:v>6.7970000000000062E-3</c:v>
                </c:pt>
                <c:pt idx="4400">
                  <c:v>6.9760000000000134E-3</c:v>
                </c:pt>
                <c:pt idx="4401">
                  <c:v>7.4050000000000123E-3</c:v>
                </c:pt>
                <c:pt idx="4402">
                  <c:v>6.6040000000000014E-3</c:v>
                </c:pt>
                <c:pt idx="4403">
                  <c:v>4.8810000000000034E-3</c:v>
                </c:pt>
                <c:pt idx="4404">
                  <c:v>5.4170000000000034E-3</c:v>
                </c:pt>
                <c:pt idx="4405">
                  <c:v>7.7510000000000122E-3</c:v>
                </c:pt>
                <c:pt idx="4406">
                  <c:v>7.844000000000002E-3</c:v>
                </c:pt>
                <c:pt idx="4407">
                  <c:v>6.9930000000000122E-3</c:v>
                </c:pt>
                <c:pt idx="4408">
                  <c:v>5.9510000000000101E-3</c:v>
                </c:pt>
                <c:pt idx="4409">
                  <c:v>6.0840000000000061E-3</c:v>
                </c:pt>
                <c:pt idx="4410">
                  <c:v>5.543000000000008E-3</c:v>
                </c:pt>
                <c:pt idx="4411">
                  <c:v>6.6620000000000004E-3</c:v>
                </c:pt>
                <c:pt idx="4412">
                  <c:v>7.8560000000000123E-3</c:v>
                </c:pt>
                <c:pt idx="4413">
                  <c:v>8.7450000000000028E-3</c:v>
                </c:pt>
                <c:pt idx="4414">
                  <c:v>8.4020000000000223E-3</c:v>
                </c:pt>
                <c:pt idx="4415">
                  <c:v>6.215000000000007E-3</c:v>
                </c:pt>
                <c:pt idx="4416">
                  <c:v>6.0580000000000061E-3</c:v>
                </c:pt>
                <c:pt idx="4417">
                  <c:v>6.1090000000000024E-3</c:v>
                </c:pt>
                <c:pt idx="4418">
                  <c:v>6.7050000000000078E-3</c:v>
                </c:pt>
                <c:pt idx="4419">
                  <c:v>8.3450000000000139E-3</c:v>
                </c:pt>
                <c:pt idx="4420">
                  <c:v>8.1310000000000011E-3</c:v>
                </c:pt>
                <c:pt idx="4421">
                  <c:v>7.0020000000000082E-3</c:v>
                </c:pt>
                <c:pt idx="4422">
                  <c:v>6.2550000000000071E-3</c:v>
                </c:pt>
                <c:pt idx="4423">
                  <c:v>5.6350000000000072E-3</c:v>
                </c:pt>
                <c:pt idx="4424">
                  <c:v>6.1270000000000005E-3</c:v>
                </c:pt>
                <c:pt idx="4425">
                  <c:v>6.5080000000000034E-3</c:v>
                </c:pt>
                <c:pt idx="4426">
                  <c:v>6.2760000000000133E-3</c:v>
                </c:pt>
                <c:pt idx="4427">
                  <c:v>5.7790000000000133E-3</c:v>
                </c:pt>
                <c:pt idx="4428">
                  <c:v>5.7620000000000024E-3</c:v>
                </c:pt>
                <c:pt idx="4429">
                  <c:v>6.6740000000000011E-3</c:v>
                </c:pt>
                <c:pt idx="4430">
                  <c:v>7.1990000000000092E-3</c:v>
                </c:pt>
                <c:pt idx="4431">
                  <c:v>8.5650000000000222E-3</c:v>
                </c:pt>
                <c:pt idx="4432">
                  <c:v>8.4820000000000225E-3</c:v>
                </c:pt>
                <c:pt idx="4433">
                  <c:v>7.568000000000007E-3</c:v>
                </c:pt>
                <c:pt idx="4434">
                  <c:v>7.326000000000007E-3</c:v>
                </c:pt>
                <c:pt idx="4435">
                  <c:v>7.2850000000000094E-3</c:v>
                </c:pt>
                <c:pt idx="4436">
                  <c:v>7.4910000000000133E-3</c:v>
                </c:pt>
                <c:pt idx="4437">
                  <c:v>6.8430000000000079E-3</c:v>
                </c:pt>
                <c:pt idx="4438">
                  <c:v>7.6330000000000113E-3</c:v>
                </c:pt>
                <c:pt idx="4439">
                  <c:v>7.0020000000000082E-3</c:v>
                </c:pt>
                <c:pt idx="4440">
                  <c:v>6.5190000000000083E-3</c:v>
                </c:pt>
                <c:pt idx="4441">
                  <c:v>5.5400000000000024E-3</c:v>
                </c:pt>
                <c:pt idx="4442">
                  <c:v>5.6610000000000011E-3</c:v>
                </c:pt>
                <c:pt idx="4443">
                  <c:v>6.1159999999999999E-3</c:v>
                </c:pt>
                <c:pt idx="4444">
                  <c:v>6.6800000000000071E-3</c:v>
                </c:pt>
                <c:pt idx="4445">
                  <c:v>7.582000000000008E-3</c:v>
                </c:pt>
                <c:pt idx="4446">
                  <c:v>8.5680000000000027E-3</c:v>
                </c:pt>
                <c:pt idx="4447">
                  <c:v>8.3990000000000158E-3</c:v>
                </c:pt>
                <c:pt idx="4448">
                  <c:v>9.4370000000000027E-3</c:v>
                </c:pt>
                <c:pt idx="4449">
                  <c:v>9.7940000000000006E-3</c:v>
                </c:pt>
                <c:pt idx="4450">
                  <c:v>9.2970000000000032E-3</c:v>
                </c:pt>
                <c:pt idx="4451">
                  <c:v>8.0570000000000155E-3</c:v>
                </c:pt>
                <c:pt idx="4452">
                  <c:v>6.6240000000000005E-3</c:v>
                </c:pt>
                <c:pt idx="4453">
                  <c:v>6.8970000000000012E-3</c:v>
                </c:pt>
                <c:pt idx="4454">
                  <c:v>6.9340000000000113E-3</c:v>
                </c:pt>
                <c:pt idx="4455">
                  <c:v>6.2510000000000092E-3</c:v>
                </c:pt>
                <c:pt idx="4456">
                  <c:v>6.4460000000000134E-3</c:v>
                </c:pt>
                <c:pt idx="4457">
                  <c:v>8.2240000000000004E-3</c:v>
                </c:pt>
                <c:pt idx="4458">
                  <c:v>8.3880000000000048E-3</c:v>
                </c:pt>
                <c:pt idx="4459">
                  <c:v>7.7880000000000102E-3</c:v>
                </c:pt>
                <c:pt idx="4460">
                  <c:v>6.8450000000000082E-3</c:v>
                </c:pt>
                <c:pt idx="4461">
                  <c:v>6.6790000000000113E-3</c:v>
                </c:pt>
                <c:pt idx="4462">
                  <c:v>7.5120000000000013E-3</c:v>
                </c:pt>
                <c:pt idx="4463">
                  <c:v>7.4070000000000091E-3</c:v>
                </c:pt>
                <c:pt idx="4464">
                  <c:v>7.0470000000000073E-3</c:v>
                </c:pt>
                <c:pt idx="4465">
                  <c:v>6.7420000000000101E-3</c:v>
                </c:pt>
                <c:pt idx="4466">
                  <c:v>8.1340000000000006E-3</c:v>
                </c:pt>
                <c:pt idx="4468">
                  <c:v>5.6060000000000033E-3</c:v>
                </c:pt>
                <c:pt idx="4469">
                  <c:v>5.7760000000000103E-3</c:v>
                </c:pt>
                <c:pt idx="4470">
                  <c:v>5.1820000000000008E-3</c:v>
                </c:pt>
                <c:pt idx="4471">
                  <c:v>4.6900000000000023E-3</c:v>
                </c:pt>
                <c:pt idx="4472">
                  <c:v>5.6179999999999997E-3</c:v>
                </c:pt>
                <c:pt idx="4473">
                  <c:v>6.0830000000000103E-3</c:v>
                </c:pt>
                <c:pt idx="4474">
                  <c:v>5.575000000000007E-3</c:v>
                </c:pt>
                <c:pt idx="4475">
                  <c:v>5.0840000000000034E-3</c:v>
                </c:pt>
                <c:pt idx="4476">
                  <c:v>4.9960000000000065E-3</c:v>
                </c:pt>
                <c:pt idx="4477">
                  <c:v>5.4980000000000072E-3</c:v>
                </c:pt>
                <c:pt idx="4478">
                  <c:v>6.1350000000000024E-3</c:v>
                </c:pt>
                <c:pt idx="4479">
                  <c:v>6.019000000000007E-3</c:v>
                </c:pt>
                <c:pt idx="4480">
                  <c:v>5.4310000000000122E-3</c:v>
                </c:pt>
                <c:pt idx="4481">
                  <c:v>5.0830000000000024E-3</c:v>
                </c:pt>
                <c:pt idx="4482">
                  <c:v>5.1910000000000012E-3</c:v>
                </c:pt>
                <c:pt idx="4483">
                  <c:v>6.176000000000007E-3</c:v>
                </c:pt>
                <c:pt idx="4484">
                  <c:v>5.4330000000000125E-3</c:v>
                </c:pt>
                <c:pt idx="4485">
                  <c:v>4.4830000000000113E-3</c:v>
                </c:pt>
                <c:pt idx="4486">
                  <c:v>4.5610000000000034E-3</c:v>
                </c:pt>
                <c:pt idx="4487">
                  <c:v>4.9890000000000117E-3</c:v>
                </c:pt>
                <c:pt idx="4488">
                  <c:v>6.0150000000000012E-3</c:v>
                </c:pt>
                <c:pt idx="4489">
                  <c:v>6.1950000000000061E-3</c:v>
                </c:pt>
                <c:pt idx="4490">
                  <c:v>6.4000000000000081E-3</c:v>
                </c:pt>
                <c:pt idx="4491">
                  <c:v>6.1040000000000009E-3</c:v>
                </c:pt>
                <c:pt idx="4492">
                  <c:v>6.5940000000000061E-3</c:v>
                </c:pt>
                <c:pt idx="4493">
                  <c:v>7.3800000000000081E-3</c:v>
                </c:pt>
                <c:pt idx="4494">
                  <c:v>6.5920000000000024E-3</c:v>
                </c:pt>
                <c:pt idx="4495">
                  <c:v>6.0280000000000012E-3</c:v>
                </c:pt>
                <c:pt idx="4496">
                  <c:v>6.5700000000000081E-3</c:v>
                </c:pt>
                <c:pt idx="4497">
                  <c:v>7.1660000000000014E-3</c:v>
                </c:pt>
                <c:pt idx="4498">
                  <c:v>6.9710000000000145E-3</c:v>
                </c:pt>
                <c:pt idx="4499">
                  <c:v>7.6540000000000011E-3</c:v>
                </c:pt>
                <c:pt idx="4500">
                  <c:v>7.1900000000000071E-3</c:v>
                </c:pt>
                <c:pt idx="4501">
                  <c:v>8.163000000000014E-3</c:v>
                </c:pt>
                <c:pt idx="4502">
                  <c:v>8.0520000000000244E-3</c:v>
                </c:pt>
                <c:pt idx="4503">
                  <c:v>8.2280000000000009E-3</c:v>
                </c:pt>
                <c:pt idx="4504">
                  <c:v>7.6060000000000034E-3</c:v>
                </c:pt>
                <c:pt idx="4505">
                  <c:v>7.1720000000000082E-3</c:v>
                </c:pt>
                <c:pt idx="4506">
                  <c:v>6.2060000000000101E-3</c:v>
                </c:pt>
                <c:pt idx="4507">
                  <c:v>5.3229999999999996E-3</c:v>
                </c:pt>
                <c:pt idx="4508">
                  <c:v>5.2370000000000073E-3</c:v>
                </c:pt>
                <c:pt idx="4509">
                  <c:v>5.5050000000000073E-3</c:v>
                </c:pt>
                <c:pt idx="4510">
                  <c:v>5.0840000000000034E-3</c:v>
                </c:pt>
                <c:pt idx="4511">
                  <c:v>5.562000000000001E-3</c:v>
                </c:pt>
                <c:pt idx="4512">
                  <c:v>5.934000000000007E-3</c:v>
                </c:pt>
                <c:pt idx="4513">
                  <c:v>5.634000000000001E-3</c:v>
                </c:pt>
                <c:pt idx="4514">
                  <c:v>5.9050000000000092E-3</c:v>
                </c:pt>
                <c:pt idx="4515">
                  <c:v>6.314000000000001E-3</c:v>
                </c:pt>
                <c:pt idx="4516">
                  <c:v>5.8820000000000061E-3</c:v>
                </c:pt>
                <c:pt idx="4517">
                  <c:v>4.5070000000000023E-3</c:v>
                </c:pt>
                <c:pt idx="4518">
                  <c:v>5.1570000000000001E-3</c:v>
                </c:pt>
                <c:pt idx="4519">
                  <c:v>5.6460000000000034E-3</c:v>
                </c:pt>
                <c:pt idx="4520">
                  <c:v>6.0020000000000013E-3</c:v>
                </c:pt>
                <c:pt idx="4521">
                  <c:v>6.8050000000000072E-3</c:v>
                </c:pt>
                <c:pt idx="4522">
                  <c:v>7.8829999999999994E-3</c:v>
                </c:pt>
                <c:pt idx="4523">
                  <c:v>8.184000000000002E-3</c:v>
                </c:pt>
                <c:pt idx="4524">
                  <c:v>7.7300000000000103E-3</c:v>
                </c:pt>
                <c:pt idx="4525">
                  <c:v>6.3300000000000092E-3</c:v>
                </c:pt>
                <c:pt idx="4526">
                  <c:v>6.2950000000000072E-3</c:v>
                </c:pt>
                <c:pt idx="4527">
                  <c:v>6.7080000000000091E-3</c:v>
                </c:pt>
                <c:pt idx="4528">
                  <c:v>6.2510000000000092E-3</c:v>
                </c:pt>
                <c:pt idx="4529">
                  <c:v>6.0080000000000073E-3</c:v>
                </c:pt>
                <c:pt idx="4530">
                  <c:v>6.8940000000000034E-3</c:v>
                </c:pt>
                <c:pt idx="4531">
                  <c:v>6.9990000000000122E-3</c:v>
                </c:pt>
                <c:pt idx="4532">
                  <c:v>7.0070000000000071E-3</c:v>
                </c:pt>
                <c:pt idx="4533">
                  <c:v>6.8470000000000024E-3</c:v>
                </c:pt>
                <c:pt idx="4534">
                  <c:v>6.2210000000000034E-3</c:v>
                </c:pt>
                <c:pt idx="4535">
                  <c:v>5.7960000000000095E-3</c:v>
                </c:pt>
                <c:pt idx="4536">
                  <c:v>5.1070000000000004E-3</c:v>
                </c:pt>
                <c:pt idx="4537">
                  <c:v>5.4250000000000071E-3</c:v>
                </c:pt>
                <c:pt idx="4538">
                  <c:v>5.7260000000000071E-3</c:v>
                </c:pt>
                <c:pt idx="4539">
                  <c:v>6.301000000000008E-3</c:v>
                </c:pt>
                <c:pt idx="4540">
                  <c:v>6.7210000000000082E-3</c:v>
                </c:pt>
                <c:pt idx="4541">
                  <c:v>7.9560000000000117E-3</c:v>
                </c:pt>
                <c:pt idx="4542">
                  <c:v>7.6170000000000014E-3</c:v>
                </c:pt>
                <c:pt idx="4543">
                  <c:v>7.2530000000000103E-3</c:v>
                </c:pt>
                <c:pt idx="4544">
                  <c:v>5.8650000000000004E-3</c:v>
                </c:pt>
                <c:pt idx="4545">
                  <c:v>5.6110000000000014E-3</c:v>
                </c:pt>
                <c:pt idx="4546">
                  <c:v>5.745000000000007E-3</c:v>
                </c:pt>
                <c:pt idx="4547">
                  <c:v>6.4920000000000073E-3</c:v>
                </c:pt>
                <c:pt idx="4548">
                  <c:v>6.4800000000000101E-3</c:v>
                </c:pt>
                <c:pt idx="4549">
                  <c:v>6.9460000000000112E-3</c:v>
                </c:pt>
                <c:pt idx="4550">
                  <c:v>7.1690000000000061E-3</c:v>
                </c:pt>
                <c:pt idx="4551">
                  <c:v>6.4240000000000061E-3</c:v>
                </c:pt>
                <c:pt idx="4552">
                  <c:v>6.4990000000000091E-3</c:v>
                </c:pt>
                <c:pt idx="4553">
                  <c:v>6.8460000000000092E-3</c:v>
                </c:pt>
                <c:pt idx="4554">
                  <c:v>6.3350000000000073E-3</c:v>
                </c:pt>
                <c:pt idx="4555">
                  <c:v>6.1430000000000061E-3</c:v>
                </c:pt>
                <c:pt idx="4556">
                  <c:v>5.9300000000000108E-3</c:v>
                </c:pt>
                <c:pt idx="4557">
                  <c:v>6.8600000000000024E-3</c:v>
                </c:pt>
                <c:pt idx="4558">
                  <c:v>7.7690000000000103E-3</c:v>
                </c:pt>
                <c:pt idx="4559">
                  <c:v>7.4000000000000125E-3</c:v>
                </c:pt>
                <c:pt idx="4560">
                  <c:v>6.8850000000000074E-3</c:v>
                </c:pt>
                <c:pt idx="4561">
                  <c:v>7.5270000000000024E-3</c:v>
                </c:pt>
                <c:pt idx="4562">
                  <c:v>7.8160000000000104E-3</c:v>
                </c:pt>
                <c:pt idx="4563">
                  <c:v>6.9140000000000069E-3</c:v>
                </c:pt>
                <c:pt idx="4564">
                  <c:v>7.144000000000001E-3</c:v>
                </c:pt>
                <c:pt idx="4565">
                  <c:v>8.0840000000000026E-3</c:v>
                </c:pt>
                <c:pt idx="4566">
                  <c:v>7.8770000000000021E-3</c:v>
                </c:pt>
                <c:pt idx="4567">
                  <c:v>7.8160000000000104E-3</c:v>
                </c:pt>
                <c:pt idx="4568">
                  <c:v>7.4210000000000101E-3</c:v>
                </c:pt>
                <c:pt idx="4569">
                  <c:v>6.3740000000000012E-3</c:v>
                </c:pt>
                <c:pt idx="4570">
                  <c:v>5.2040000000000012E-3</c:v>
                </c:pt>
                <c:pt idx="4571">
                  <c:v>5.6140000000000001E-3</c:v>
                </c:pt>
                <c:pt idx="4572">
                  <c:v>6.6420000000000012E-3</c:v>
                </c:pt>
                <c:pt idx="4573">
                  <c:v>7.5040000000000072E-3</c:v>
                </c:pt>
                <c:pt idx="4574">
                  <c:v>6.8550000000000061E-3</c:v>
                </c:pt>
                <c:pt idx="4575">
                  <c:v>5.9990000000000113E-3</c:v>
                </c:pt>
                <c:pt idx="4576">
                  <c:v>5.3280000000000003E-3</c:v>
                </c:pt>
                <c:pt idx="4577">
                  <c:v>5.4820000000000034E-3</c:v>
                </c:pt>
                <c:pt idx="4578">
                  <c:v>6.2940000000000071E-3</c:v>
                </c:pt>
                <c:pt idx="4579">
                  <c:v>6.9060000000000102E-3</c:v>
                </c:pt>
                <c:pt idx="4580">
                  <c:v>6.261000000000007E-3</c:v>
                </c:pt>
                <c:pt idx="4581">
                  <c:v>6.346000000000007E-3</c:v>
                </c:pt>
                <c:pt idx="4582">
                  <c:v>5.7520000000000071E-3</c:v>
                </c:pt>
                <c:pt idx="4583">
                  <c:v>6.6360000000000091E-3</c:v>
                </c:pt>
                <c:pt idx="4584">
                  <c:v>5.190000000000001E-3</c:v>
                </c:pt>
                <c:pt idx="4585">
                  <c:v>4.9610000000000079E-3</c:v>
                </c:pt>
                <c:pt idx="4586">
                  <c:v>4.576000000000008E-3</c:v>
                </c:pt>
                <c:pt idx="4587">
                  <c:v>4.6579999999999955E-3</c:v>
                </c:pt>
                <c:pt idx="4588">
                  <c:v>5.5760000000000106E-3</c:v>
                </c:pt>
                <c:pt idx="4589">
                  <c:v>6.3000000000000061E-3</c:v>
                </c:pt>
                <c:pt idx="4590">
                  <c:v>6.9640000000000023E-3</c:v>
                </c:pt>
                <c:pt idx="4591">
                  <c:v>6.7610000000000092E-3</c:v>
                </c:pt>
                <c:pt idx="4592">
                  <c:v>5.6860000000000062E-3</c:v>
                </c:pt>
                <c:pt idx="4593">
                  <c:v>5.7060000000000105E-3</c:v>
                </c:pt>
                <c:pt idx="4594">
                  <c:v>6.1920000000000013E-3</c:v>
                </c:pt>
                <c:pt idx="4595">
                  <c:v>7.3150000000000012E-3</c:v>
                </c:pt>
                <c:pt idx="4596">
                  <c:v>7.1610000000000024E-3</c:v>
                </c:pt>
                <c:pt idx="4597">
                  <c:v>7.0700000000000103E-3</c:v>
                </c:pt>
                <c:pt idx="4598">
                  <c:v>6.0470000000000064E-3</c:v>
                </c:pt>
                <c:pt idx="4599">
                  <c:v>6.0040000000000024E-3</c:v>
                </c:pt>
                <c:pt idx="4600">
                  <c:v>6.0550000000000014E-3</c:v>
                </c:pt>
                <c:pt idx="4601">
                  <c:v>5.9030000000000107E-3</c:v>
                </c:pt>
                <c:pt idx="4602">
                  <c:v>6.0640000000000008E-3</c:v>
                </c:pt>
                <c:pt idx="4603">
                  <c:v>5.5220000000000009E-3</c:v>
                </c:pt>
                <c:pt idx="4604">
                  <c:v>5.621000000000001E-3</c:v>
                </c:pt>
                <c:pt idx="4605">
                  <c:v>6.0940000000000013E-3</c:v>
                </c:pt>
                <c:pt idx="4606">
                  <c:v>6.0160000000000092E-3</c:v>
                </c:pt>
                <c:pt idx="4607">
                  <c:v>6.0960000000000077E-3</c:v>
                </c:pt>
                <c:pt idx="4608">
                  <c:v>6.484000000000008E-3</c:v>
                </c:pt>
                <c:pt idx="4609">
                  <c:v>6.1340000000000014E-3</c:v>
                </c:pt>
                <c:pt idx="4610">
                  <c:v>6.372000000000007E-3</c:v>
                </c:pt>
                <c:pt idx="4611">
                  <c:v>6.8350000000000034E-3</c:v>
                </c:pt>
                <c:pt idx="4612">
                  <c:v>6.4220000000000024E-3</c:v>
                </c:pt>
                <c:pt idx="4613">
                  <c:v>5.8950000000000061E-3</c:v>
                </c:pt>
                <c:pt idx="4614">
                  <c:v>6.0370000000000024E-3</c:v>
                </c:pt>
                <c:pt idx="4615">
                  <c:v>6.1640000000000002E-3</c:v>
                </c:pt>
                <c:pt idx="4616">
                  <c:v>6.4400000000000091E-3</c:v>
                </c:pt>
                <c:pt idx="4617">
                  <c:v>6.0500000000000024E-3</c:v>
                </c:pt>
                <c:pt idx="4618">
                  <c:v>6.8000000000000083E-3</c:v>
                </c:pt>
                <c:pt idx="4619">
                  <c:v>6.7390000000000132E-3</c:v>
                </c:pt>
                <c:pt idx="4620">
                  <c:v>5.5760000000000106E-3</c:v>
                </c:pt>
                <c:pt idx="4621">
                  <c:v>5.2220000000000009E-3</c:v>
                </c:pt>
                <c:pt idx="4622">
                  <c:v>6.3130000000000061E-3</c:v>
                </c:pt>
                <c:pt idx="4623">
                  <c:v>7.2190000000000101E-3</c:v>
                </c:pt>
                <c:pt idx="4624">
                  <c:v>6.8890000000000106E-3</c:v>
                </c:pt>
                <c:pt idx="4625">
                  <c:v>6.4050000000000096E-3</c:v>
                </c:pt>
                <c:pt idx="4626">
                  <c:v>6.4190000000000124E-3</c:v>
                </c:pt>
                <c:pt idx="4627">
                  <c:v>6.0520000000000062E-3</c:v>
                </c:pt>
                <c:pt idx="4628">
                  <c:v>5.8080000000000024E-3</c:v>
                </c:pt>
                <c:pt idx="4629">
                  <c:v>6.5279999999999999E-3</c:v>
                </c:pt>
                <c:pt idx="4630">
                  <c:v>6.8360000000000122E-3</c:v>
                </c:pt>
                <c:pt idx="4631">
                  <c:v>6.3400000000000071E-3</c:v>
                </c:pt>
                <c:pt idx="4632">
                  <c:v>6.785000000000008E-3</c:v>
                </c:pt>
                <c:pt idx="4633">
                  <c:v>6.2240000000000004E-3</c:v>
                </c:pt>
                <c:pt idx="4634">
                  <c:v>6.2270000000000034E-3</c:v>
                </c:pt>
                <c:pt idx="4635">
                  <c:v>6.373000000000008E-3</c:v>
                </c:pt>
                <c:pt idx="4636">
                  <c:v>6.5470000000000033E-3</c:v>
                </c:pt>
                <c:pt idx="4637">
                  <c:v>6.8330000000000092E-3</c:v>
                </c:pt>
                <c:pt idx="4638">
                  <c:v>5.8350000000000034E-3</c:v>
                </c:pt>
                <c:pt idx="4639">
                  <c:v>5.8160000000000061E-3</c:v>
                </c:pt>
                <c:pt idx="4640">
                  <c:v>5.3500000000000023E-3</c:v>
                </c:pt>
                <c:pt idx="4641">
                  <c:v>4.9640000000000014E-3</c:v>
                </c:pt>
                <c:pt idx="4642">
                  <c:v>5.7420000000000023E-3</c:v>
                </c:pt>
                <c:pt idx="4643">
                  <c:v>6.9250000000000023E-3</c:v>
                </c:pt>
                <c:pt idx="4644">
                  <c:v>8.0880000000000066E-3</c:v>
                </c:pt>
                <c:pt idx="4645">
                  <c:v>6.0500000000000024E-3</c:v>
                </c:pt>
                <c:pt idx="4646">
                  <c:v>5.3770000000000024E-3</c:v>
                </c:pt>
                <c:pt idx="4647">
                  <c:v>4.4870000000000023E-3</c:v>
                </c:pt>
                <c:pt idx="4648">
                  <c:v>5.1360000000000034E-3</c:v>
                </c:pt>
                <c:pt idx="4649">
                  <c:v>6.1020000000000024E-3</c:v>
                </c:pt>
                <c:pt idx="4650">
                  <c:v>6.6910000000000034E-3</c:v>
                </c:pt>
                <c:pt idx="4651">
                  <c:v>7.1030000000000034E-3</c:v>
                </c:pt>
                <c:pt idx="4652">
                  <c:v>8.0180000000000008E-3</c:v>
                </c:pt>
                <c:pt idx="4653">
                  <c:v>7.8879999999999992E-3</c:v>
                </c:pt>
                <c:pt idx="4654">
                  <c:v>7.8050000000000072E-3</c:v>
                </c:pt>
                <c:pt idx="4655">
                  <c:v>6.7040000000000034E-3</c:v>
                </c:pt>
                <c:pt idx="4656">
                  <c:v>6.4470000000000083E-3</c:v>
                </c:pt>
                <c:pt idx="4657">
                  <c:v>6.9440000000000092E-3</c:v>
                </c:pt>
                <c:pt idx="4658">
                  <c:v>6.0100000000000023E-3</c:v>
                </c:pt>
                <c:pt idx="4659">
                  <c:v>5.1510000000000071E-3</c:v>
                </c:pt>
                <c:pt idx="4660">
                  <c:v>5.6849999999999999E-3</c:v>
                </c:pt>
                <c:pt idx="4661">
                  <c:v>6.8980000000000014E-3</c:v>
                </c:pt>
                <c:pt idx="4662">
                  <c:v>7.1510000000000072E-3</c:v>
                </c:pt>
                <c:pt idx="4663">
                  <c:v>6.8279999999999999E-3</c:v>
                </c:pt>
                <c:pt idx="4664">
                  <c:v>6.1209999999999997E-3</c:v>
                </c:pt>
                <c:pt idx="4665">
                  <c:v>7.9640000000000023E-3</c:v>
                </c:pt>
                <c:pt idx="4666">
                  <c:v>7.5580000000000083E-3</c:v>
                </c:pt>
                <c:pt idx="4667">
                  <c:v>6.8450000000000082E-3</c:v>
                </c:pt>
                <c:pt idx="4668">
                  <c:v>6.9220000000000071E-3</c:v>
                </c:pt>
                <c:pt idx="4669">
                  <c:v>5.6449999999999998E-3</c:v>
                </c:pt>
                <c:pt idx="4670">
                  <c:v>6.0380000000000112E-3</c:v>
                </c:pt>
                <c:pt idx="4671">
                  <c:v>6.9950000000000082E-3</c:v>
                </c:pt>
                <c:pt idx="4672">
                  <c:v>6.9560000000000108E-3</c:v>
                </c:pt>
                <c:pt idx="4673">
                  <c:v>6.279000000000012E-3</c:v>
                </c:pt>
                <c:pt idx="4674">
                  <c:v>5.5210000000000033E-3</c:v>
                </c:pt>
                <c:pt idx="4675">
                  <c:v>6.0300000000000093E-3</c:v>
                </c:pt>
                <c:pt idx="4676">
                  <c:v>6.4420000000000102E-3</c:v>
                </c:pt>
                <c:pt idx="4677">
                  <c:v>6.3800000000000072E-3</c:v>
                </c:pt>
                <c:pt idx="4678">
                  <c:v>6.6620000000000004E-3</c:v>
                </c:pt>
                <c:pt idx="4679">
                  <c:v>6.5870000000000034E-3</c:v>
                </c:pt>
                <c:pt idx="4680">
                  <c:v>6.8790000000000101E-3</c:v>
                </c:pt>
                <c:pt idx="4681">
                  <c:v>6.3280000000000012E-3</c:v>
                </c:pt>
                <c:pt idx="4682">
                  <c:v>6.8670000000000007E-3</c:v>
                </c:pt>
                <c:pt idx="4683">
                  <c:v>7.3240000000000006E-3</c:v>
                </c:pt>
                <c:pt idx="4684">
                  <c:v>7.7670000000000022E-3</c:v>
                </c:pt>
                <c:pt idx="4685">
                  <c:v>7.2670000000000061E-3</c:v>
                </c:pt>
                <c:pt idx="4686">
                  <c:v>6.3680000000000013E-3</c:v>
                </c:pt>
                <c:pt idx="4687">
                  <c:v>4.7960000000000034E-3</c:v>
                </c:pt>
                <c:pt idx="4688">
                  <c:v>5.6620000000000004E-3</c:v>
                </c:pt>
                <c:pt idx="4689">
                  <c:v>7.7580000000000097E-3</c:v>
                </c:pt>
                <c:pt idx="4690">
                  <c:v>8.5930000000000156E-3</c:v>
                </c:pt>
                <c:pt idx="4691">
                  <c:v>7.7910000000000123E-3</c:v>
                </c:pt>
                <c:pt idx="4692">
                  <c:v>7.3320000000000034E-3</c:v>
                </c:pt>
                <c:pt idx="4693">
                  <c:v>7.1990000000000092E-3</c:v>
                </c:pt>
                <c:pt idx="4694">
                  <c:v>6.7320000000000105E-3</c:v>
                </c:pt>
                <c:pt idx="4695">
                  <c:v>5.1000000000000012E-3</c:v>
                </c:pt>
                <c:pt idx="4696">
                  <c:v>5.6380000000000024E-3</c:v>
                </c:pt>
                <c:pt idx="4697">
                  <c:v>5.9020000000000079E-3</c:v>
                </c:pt>
                <c:pt idx="4698">
                  <c:v>6.0890000000000093E-3</c:v>
                </c:pt>
                <c:pt idx="4699">
                  <c:v>6.3440000000000024E-3</c:v>
                </c:pt>
                <c:pt idx="4700">
                  <c:v>7.5320000000000092E-3</c:v>
                </c:pt>
                <c:pt idx="4701">
                  <c:v>7.6870000000000011E-3</c:v>
                </c:pt>
                <c:pt idx="4702">
                  <c:v>7.9850000000000129E-3</c:v>
                </c:pt>
                <c:pt idx="4703">
                  <c:v>7.6890000000000101E-3</c:v>
                </c:pt>
                <c:pt idx="4704">
                  <c:v>7.372000000000007E-3</c:v>
                </c:pt>
                <c:pt idx="4705">
                  <c:v>7.7950000000000094E-3</c:v>
                </c:pt>
                <c:pt idx="4706">
                  <c:v>7.9650000000000033E-3</c:v>
                </c:pt>
                <c:pt idx="4707">
                  <c:v>6.1100000000000034E-3</c:v>
                </c:pt>
                <c:pt idx="4708">
                  <c:v>5.7960000000000095E-3</c:v>
                </c:pt>
                <c:pt idx="4709">
                  <c:v>6.7920000000000072E-3</c:v>
                </c:pt>
                <c:pt idx="4710">
                  <c:v>7.0170000000000024E-3</c:v>
                </c:pt>
                <c:pt idx="4711">
                  <c:v>7.2100000000000081E-3</c:v>
                </c:pt>
                <c:pt idx="4712">
                  <c:v>6.314000000000001E-3</c:v>
                </c:pt>
                <c:pt idx="4713">
                  <c:v>5.5400000000000024E-3</c:v>
                </c:pt>
                <c:pt idx="4714">
                  <c:v>5.4970000000000071E-3</c:v>
                </c:pt>
                <c:pt idx="4715">
                  <c:v>6.0580000000000061E-3</c:v>
                </c:pt>
                <c:pt idx="4716">
                  <c:v>6.8020000000000034E-3</c:v>
                </c:pt>
                <c:pt idx="4717">
                  <c:v>7.5580000000000083E-3</c:v>
                </c:pt>
                <c:pt idx="4719">
                  <c:v>4.8950000000000009E-3</c:v>
                </c:pt>
                <c:pt idx="4720">
                  <c:v>6.279000000000012E-3</c:v>
                </c:pt>
                <c:pt idx="4721">
                  <c:v>6.968000000000008E-3</c:v>
                </c:pt>
                <c:pt idx="4722">
                  <c:v>7.5060000000000101E-3</c:v>
                </c:pt>
                <c:pt idx="4723">
                  <c:v>6.9700000000000126E-3</c:v>
                </c:pt>
                <c:pt idx="4724">
                  <c:v>6.0800000000000073E-3</c:v>
                </c:pt>
                <c:pt idx="4725">
                  <c:v>7.2650000000000024E-3</c:v>
                </c:pt>
                <c:pt idx="4726">
                  <c:v>7.4330000000000134E-3</c:v>
                </c:pt>
                <c:pt idx="4727">
                  <c:v>7.1130000000000013E-3</c:v>
                </c:pt>
                <c:pt idx="4728">
                  <c:v>5.503000000000007E-3</c:v>
                </c:pt>
                <c:pt idx="4729">
                  <c:v>5.9650000000000024E-3</c:v>
                </c:pt>
                <c:pt idx="4730">
                  <c:v>6.6240000000000005E-3</c:v>
                </c:pt>
                <c:pt idx="4731">
                  <c:v>7.0160000000000092E-3</c:v>
                </c:pt>
                <c:pt idx="4732">
                  <c:v>6.6620000000000004E-3</c:v>
                </c:pt>
                <c:pt idx="4733">
                  <c:v>5.4410000000000109E-3</c:v>
                </c:pt>
                <c:pt idx="4734">
                  <c:v>4.8430000000000062E-3</c:v>
                </c:pt>
                <c:pt idx="4735">
                  <c:v>3.9040000000000051E-3</c:v>
                </c:pt>
                <c:pt idx="4736">
                  <c:v>5.2110000000000073E-3</c:v>
                </c:pt>
                <c:pt idx="4737">
                  <c:v>5.3310000000000093E-3</c:v>
                </c:pt>
                <c:pt idx="4738">
                  <c:v>6.7470000000000082E-3</c:v>
                </c:pt>
                <c:pt idx="4739">
                  <c:v>6.4920000000000073E-3</c:v>
                </c:pt>
                <c:pt idx="4740">
                  <c:v>7.1480000000000024E-3</c:v>
                </c:pt>
                <c:pt idx="4741">
                  <c:v>7.2880000000000124E-3</c:v>
                </c:pt>
                <c:pt idx="4742">
                  <c:v>7.0940000000000022E-3</c:v>
                </c:pt>
                <c:pt idx="4743">
                  <c:v>7.1040000000000009E-3</c:v>
                </c:pt>
                <c:pt idx="4744">
                  <c:v>6.3970000000000034E-3</c:v>
                </c:pt>
                <c:pt idx="4745">
                  <c:v>7.0080000000000081E-3</c:v>
                </c:pt>
                <c:pt idx="4746">
                  <c:v>6.8060000000000082E-3</c:v>
                </c:pt>
                <c:pt idx="4747">
                  <c:v>6.3600000000000011E-3</c:v>
                </c:pt>
                <c:pt idx="4748">
                  <c:v>6.0240000000000007E-3</c:v>
                </c:pt>
                <c:pt idx="4749">
                  <c:v>5.5740000000000034E-3</c:v>
                </c:pt>
                <c:pt idx="4750">
                  <c:v>6.0280000000000012E-3</c:v>
                </c:pt>
                <c:pt idx="4751">
                  <c:v>5.9660000000000034E-3</c:v>
                </c:pt>
                <c:pt idx="4752">
                  <c:v>6.5390000000000118E-3</c:v>
                </c:pt>
                <c:pt idx="4753">
                  <c:v>7.2880000000000124E-3</c:v>
                </c:pt>
                <c:pt idx="4754">
                  <c:v>6.9420000000000081E-3</c:v>
                </c:pt>
                <c:pt idx="4755">
                  <c:v>6.6980000000000034E-3</c:v>
                </c:pt>
                <c:pt idx="4756">
                  <c:v>6.2680000000000071E-3</c:v>
                </c:pt>
                <c:pt idx="4757">
                  <c:v>5.0340000000000011E-3</c:v>
                </c:pt>
                <c:pt idx="4758">
                  <c:v>5.6590000000000034E-3</c:v>
                </c:pt>
                <c:pt idx="4759">
                  <c:v>6.5770000000000082E-3</c:v>
                </c:pt>
                <c:pt idx="4760">
                  <c:v>7.6860000000000079E-3</c:v>
                </c:pt>
                <c:pt idx="4761">
                  <c:v>7.2600000000000034E-3</c:v>
                </c:pt>
                <c:pt idx="4762">
                  <c:v>7.3500000000000024E-3</c:v>
                </c:pt>
                <c:pt idx="4763">
                  <c:v>6.7410000000000109E-3</c:v>
                </c:pt>
                <c:pt idx="4764">
                  <c:v>6.9540000000000062E-3</c:v>
                </c:pt>
                <c:pt idx="4765">
                  <c:v>7.2990000000000112E-3</c:v>
                </c:pt>
                <c:pt idx="4766">
                  <c:v>6.9830000000000126E-3</c:v>
                </c:pt>
                <c:pt idx="4767">
                  <c:v>7.4090000000000137E-3</c:v>
                </c:pt>
                <c:pt idx="4768">
                  <c:v>6.279000000000012E-3</c:v>
                </c:pt>
                <c:pt idx="4769">
                  <c:v>6.9270000000000061E-3</c:v>
                </c:pt>
                <c:pt idx="4770">
                  <c:v>7.3510000000000094E-3</c:v>
                </c:pt>
                <c:pt idx="4771">
                  <c:v>7.4490000000000129E-3</c:v>
                </c:pt>
                <c:pt idx="4772">
                  <c:v>7.1250000000000011E-3</c:v>
                </c:pt>
                <c:pt idx="4773">
                  <c:v>6.2430000000000081E-3</c:v>
                </c:pt>
                <c:pt idx="4774">
                  <c:v>6.3570000000000024E-3</c:v>
                </c:pt>
                <c:pt idx="4775">
                  <c:v>6.5090000000000113E-3</c:v>
                </c:pt>
                <c:pt idx="4776">
                  <c:v>5.8770000000000072E-3</c:v>
                </c:pt>
                <c:pt idx="4777">
                  <c:v>5.5930000000000034E-3</c:v>
                </c:pt>
                <c:pt idx="4778">
                  <c:v>5.3790000000000114E-3</c:v>
                </c:pt>
                <c:pt idx="4779">
                  <c:v>6.0510000000000034E-3</c:v>
                </c:pt>
                <c:pt idx="4780">
                  <c:v>6.8080000000000024E-3</c:v>
                </c:pt>
                <c:pt idx="4781">
                  <c:v>8.4650000000000246E-3</c:v>
                </c:pt>
                <c:pt idx="4782">
                  <c:v>8.2870000000000027E-3</c:v>
                </c:pt>
                <c:pt idx="4783">
                  <c:v>6.9530000000000113E-3</c:v>
                </c:pt>
                <c:pt idx="4784">
                  <c:v>5.9040000000000082E-3</c:v>
                </c:pt>
                <c:pt idx="4785">
                  <c:v>6.0640000000000008E-3</c:v>
                </c:pt>
                <c:pt idx="4786">
                  <c:v>6.699000000000007E-3</c:v>
                </c:pt>
                <c:pt idx="4787">
                  <c:v>6.436000000000012E-3</c:v>
                </c:pt>
                <c:pt idx="4788">
                  <c:v>5.7290000000000093E-3</c:v>
                </c:pt>
                <c:pt idx="4789">
                  <c:v>6.5340000000000033E-3</c:v>
                </c:pt>
                <c:pt idx="4790">
                  <c:v>6.9920000000000034E-3</c:v>
                </c:pt>
                <c:pt idx="4791">
                  <c:v>8.1600000000000145E-3</c:v>
                </c:pt>
                <c:pt idx="4792">
                  <c:v>8.1670000000000024E-3</c:v>
                </c:pt>
                <c:pt idx="4793">
                  <c:v>7.5050000000000091E-3</c:v>
                </c:pt>
                <c:pt idx="4794">
                  <c:v>6.9260000000000103E-3</c:v>
                </c:pt>
                <c:pt idx="4795">
                  <c:v>6.8460000000000092E-3</c:v>
                </c:pt>
                <c:pt idx="4796">
                  <c:v>6.9270000000000061E-3</c:v>
                </c:pt>
                <c:pt idx="4797">
                  <c:v>6.7670000000000013E-3</c:v>
                </c:pt>
                <c:pt idx="4798">
                  <c:v>5.9890000000000134E-3</c:v>
                </c:pt>
                <c:pt idx="4799">
                  <c:v>5.8300000000000071E-3</c:v>
                </c:pt>
                <c:pt idx="4800">
                  <c:v>5.8870000000000033E-3</c:v>
                </c:pt>
                <c:pt idx="4801">
                  <c:v>5.4570000000000061E-3</c:v>
                </c:pt>
                <c:pt idx="4802">
                  <c:v>5.3130000000000061E-3</c:v>
                </c:pt>
                <c:pt idx="4803">
                  <c:v>6.2060000000000101E-3</c:v>
                </c:pt>
                <c:pt idx="4804">
                  <c:v>7.0770000000000034E-3</c:v>
                </c:pt>
                <c:pt idx="4805">
                  <c:v>6.0830000000000103E-3</c:v>
                </c:pt>
                <c:pt idx="4806">
                  <c:v>6.9630000000000065E-3</c:v>
                </c:pt>
                <c:pt idx="4807">
                  <c:v>6.5330000000000102E-3</c:v>
                </c:pt>
                <c:pt idx="4808">
                  <c:v>7.5490000000000123E-3</c:v>
                </c:pt>
                <c:pt idx="4809">
                  <c:v>8.3340000000000046E-3</c:v>
                </c:pt>
                <c:pt idx="4810">
                  <c:v>8.1560000000000122E-3</c:v>
                </c:pt>
                <c:pt idx="4811">
                  <c:v>7.7540000000000022E-3</c:v>
                </c:pt>
                <c:pt idx="4812">
                  <c:v>7.9090000000000132E-3</c:v>
                </c:pt>
                <c:pt idx="4813">
                  <c:v>6.3340000000000072E-3</c:v>
                </c:pt>
                <c:pt idx="4814">
                  <c:v>7.2600000000000034E-3</c:v>
                </c:pt>
                <c:pt idx="4815">
                  <c:v>7.9380000000000128E-3</c:v>
                </c:pt>
                <c:pt idx="4816">
                  <c:v>8.6270000000000027E-3</c:v>
                </c:pt>
                <c:pt idx="4817">
                  <c:v>7.5260000000000092E-3</c:v>
                </c:pt>
                <c:pt idx="4818">
                  <c:v>6.8730000000000093E-3</c:v>
                </c:pt>
                <c:pt idx="4819">
                  <c:v>6.4780000000000133E-3</c:v>
                </c:pt>
                <c:pt idx="4820">
                  <c:v>7.2670000000000061E-3</c:v>
                </c:pt>
                <c:pt idx="4821">
                  <c:v>7.6750000000000082E-3</c:v>
                </c:pt>
                <c:pt idx="4822">
                  <c:v>7.3330000000000114E-3</c:v>
                </c:pt>
                <c:pt idx="4823">
                  <c:v>7.2440000000000082E-3</c:v>
                </c:pt>
                <c:pt idx="4824">
                  <c:v>6.8090000000000112E-3</c:v>
                </c:pt>
                <c:pt idx="4825">
                  <c:v>6.4270000000000013E-3</c:v>
                </c:pt>
                <c:pt idx="4826">
                  <c:v>6.5230000000000071E-3</c:v>
                </c:pt>
                <c:pt idx="4827">
                  <c:v>6.9330000000000121E-3</c:v>
                </c:pt>
                <c:pt idx="4828">
                  <c:v>6.7620000000000024E-3</c:v>
                </c:pt>
                <c:pt idx="4829">
                  <c:v>7.2900000000000091E-3</c:v>
                </c:pt>
                <c:pt idx="4830">
                  <c:v>7.228000000000007E-3</c:v>
                </c:pt>
                <c:pt idx="4831">
                  <c:v>7.1260000000000013E-3</c:v>
                </c:pt>
                <c:pt idx="4832">
                  <c:v>6.3150000000000012E-3</c:v>
                </c:pt>
                <c:pt idx="4833">
                  <c:v>6.5750000000000097E-3</c:v>
                </c:pt>
                <c:pt idx="4834">
                  <c:v>6.6120000000000024E-3</c:v>
                </c:pt>
                <c:pt idx="4835">
                  <c:v>6.968000000000008E-3</c:v>
                </c:pt>
                <c:pt idx="4836">
                  <c:v>7.3410000000000081E-3</c:v>
                </c:pt>
                <c:pt idx="4837">
                  <c:v>8.2710000000000006E-3</c:v>
                </c:pt>
                <c:pt idx="4838">
                  <c:v>7.2500000000000082E-3</c:v>
                </c:pt>
                <c:pt idx="4839">
                  <c:v>7.1240000000000001E-3</c:v>
                </c:pt>
                <c:pt idx="4840">
                  <c:v>6.9000000000000103E-3</c:v>
                </c:pt>
                <c:pt idx="4841">
                  <c:v>7.8429999999999993E-3</c:v>
                </c:pt>
                <c:pt idx="4842">
                  <c:v>8.5860000000000068E-3</c:v>
                </c:pt>
                <c:pt idx="4843">
                  <c:v>8.3880000000000048E-3</c:v>
                </c:pt>
                <c:pt idx="4844">
                  <c:v>7.3690000000000075E-3</c:v>
                </c:pt>
                <c:pt idx="4845">
                  <c:v>6.3750000000000083E-3</c:v>
                </c:pt>
                <c:pt idx="4846">
                  <c:v>6.1279999999999998E-3</c:v>
                </c:pt>
                <c:pt idx="4847">
                  <c:v>6.4670000000000023E-3</c:v>
                </c:pt>
                <c:pt idx="4848">
                  <c:v>7.1630000000000062E-3</c:v>
                </c:pt>
                <c:pt idx="4849">
                  <c:v>7.0860000000000107E-3</c:v>
                </c:pt>
                <c:pt idx="4850">
                  <c:v>7.1450000000000072E-3</c:v>
                </c:pt>
                <c:pt idx="4851">
                  <c:v>6.6350000000000072E-3</c:v>
                </c:pt>
                <c:pt idx="4852">
                  <c:v>7.3440000000000024E-3</c:v>
                </c:pt>
                <c:pt idx="4853">
                  <c:v>7.6220000000000012E-3</c:v>
                </c:pt>
                <c:pt idx="4854">
                  <c:v>7.8910000000000126E-3</c:v>
                </c:pt>
                <c:pt idx="4855">
                  <c:v>7.0190000000000105E-3</c:v>
                </c:pt>
                <c:pt idx="4856">
                  <c:v>6.9950000000000082E-3</c:v>
                </c:pt>
                <c:pt idx="4857">
                  <c:v>7.680000000000008E-3</c:v>
                </c:pt>
                <c:pt idx="4858">
                  <c:v>8.0620000000000223E-3</c:v>
                </c:pt>
                <c:pt idx="4859">
                  <c:v>7.9180000000000118E-3</c:v>
                </c:pt>
                <c:pt idx="4860">
                  <c:v>7.1590000000000082E-3</c:v>
                </c:pt>
                <c:pt idx="4861">
                  <c:v>7.1060000000000073E-3</c:v>
                </c:pt>
                <c:pt idx="4862">
                  <c:v>6.6130000000000034E-3</c:v>
                </c:pt>
                <c:pt idx="4863">
                  <c:v>7.2230000000000081E-3</c:v>
                </c:pt>
                <c:pt idx="4864">
                  <c:v>6.3850000000000061E-3</c:v>
                </c:pt>
                <c:pt idx="4865">
                  <c:v>6.1640000000000002E-3</c:v>
                </c:pt>
                <c:pt idx="4866">
                  <c:v>5.7750000000000093E-3</c:v>
                </c:pt>
                <c:pt idx="4867">
                  <c:v>6.1650000000000003E-3</c:v>
                </c:pt>
                <c:pt idx="4868">
                  <c:v>7.1360000000000113E-3</c:v>
                </c:pt>
                <c:pt idx="4869">
                  <c:v>7.1520000000000012E-3</c:v>
                </c:pt>
                <c:pt idx="4870">
                  <c:v>6.8540000000000033E-3</c:v>
                </c:pt>
                <c:pt idx="4871">
                  <c:v>6.3260000000000061E-3</c:v>
                </c:pt>
                <c:pt idx="4872">
                  <c:v>6.261000000000007E-3</c:v>
                </c:pt>
                <c:pt idx="4873">
                  <c:v>7.0350000000000091E-3</c:v>
                </c:pt>
                <c:pt idx="4874">
                  <c:v>7.3330000000000114E-3</c:v>
                </c:pt>
                <c:pt idx="4875">
                  <c:v>6.8350000000000034E-3</c:v>
                </c:pt>
                <c:pt idx="4876">
                  <c:v>5.0679999999999996E-3</c:v>
                </c:pt>
                <c:pt idx="4877">
                  <c:v>4.2150000000000061E-3</c:v>
                </c:pt>
                <c:pt idx="4878">
                  <c:v>5.1840000000000002E-3</c:v>
                </c:pt>
                <c:pt idx="4879">
                  <c:v>6.1549999999999999E-3</c:v>
                </c:pt>
                <c:pt idx="4880">
                  <c:v>7.0040000000000024E-3</c:v>
                </c:pt>
                <c:pt idx="4881">
                  <c:v>7.3800000000000081E-3</c:v>
                </c:pt>
                <c:pt idx="4882">
                  <c:v>7.6380000000000094E-3</c:v>
                </c:pt>
                <c:pt idx="4883">
                  <c:v>6.713000000000008E-3</c:v>
                </c:pt>
                <c:pt idx="4884">
                  <c:v>6.5850000000000092E-3</c:v>
                </c:pt>
                <c:pt idx="4885">
                  <c:v>6.7820000000000102E-3</c:v>
                </c:pt>
                <c:pt idx="4886">
                  <c:v>7.2880000000000124E-3</c:v>
                </c:pt>
                <c:pt idx="4887">
                  <c:v>6.7310000000000121E-3</c:v>
                </c:pt>
                <c:pt idx="4888">
                  <c:v>7.2730000000000121E-3</c:v>
                </c:pt>
                <c:pt idx="4889">
                  <c:v>7.5330000000000102E-3</c:v>
                </c:pt>
                <c:pt idx="4890">
                  <c:v>7.9070000000000112E-3</c:v>
                </c:pt>
                <c:pt idx="4891">
                  <c:v>8.2570000000000022E-3</c:v>
                </c:pt>
                <c:pt idx="4892">
                  <c:v>7.6870000000000011E-3</c:v>
                </c:pt>
                <c:pt idx="4893">
                  <c:v>7.5350000000000113E-3</c:v>
                </c:pt>
                <c:pt idx="4894">
                  <c:v>7.8080000000000076E-3</c:v>
                </c:pt>
                <c:pt idx="4895">
                  <c:v>7.7710000000000149E-3</c:v>
                </c:pt>
                <c:pt idx="4896">
                  <c:v>6.5900000000000073E-3</c:v>
                </c:pt>
                <c:pt idx="4897">
                  <c:v>6.4940000000000024E-3</c:v>
                </c:pt>
                <c:pt idx="4898">
                  <c:v>5.7420000000000023E-3</c:v>
                </c:pt>
                <c:pt idx="4899">
                  <c:v>6.0050000000000034E-3</c:v>
                </c:pt>
                <c:pt idx="4900">
                  <c:v>5.9670000000000062E-3</c:v>
                </c:pt>
                <c:pt idx="4901">
                  <c:v>6.7200000000000072E-3</c:v>
                </c:pt>
                <c:pt idx="4902">
                  <c:v>7.3550000000000013E-3</c:v>
                </c:pt>
                <c:pt idx="4903">
                  <c:v>7.4080000000000101E-3</c:v>
                </c:pt>
                <c:pt idx="4904">
                  <c:v>6.4650000000000072E-3</c:v>
                </c:pt>
                <c:pt idx="4905">
                  <c:v>5.2990000000000103E-3</c:v>
                </c:pt>
                <c:pt idx="4906">
                  <c:v>5.3949999999999996E-3</c:v>
                </c:pt>
                <c:pt idx="4907">
                  <c:v>6.4560000000000112E-3</c:v>
                </c:pt>
                <c:pt idx="4908">
                  <c:v>7.2570000000000082E-3</c:v>
                </c:pt>
                <c:pt idx="4909">
                  <c:v>7.1549999999999999E-3</c:v>
                </c:pt>
                <c:pt idx="4910">
                  <c:v>7.1080000000000023E-3</c:v>
                </c:pt>
                <c:pt idx="4911">
                  <c:v>6.4320000000000106E-3</c:v>
                </c:pt>
                <c:pt idx="4912">
                  <c:v>6.0250000000000034E-3</c:v>
                </c:pt>
                <c:pt idx="4913">
                  <c:v>4.5470000000000024E-3</c:v>
                </c:pt>
                <c:pt idx="4914">
                  <c:v>5.4800000000000083E-3</c:v>
                </c:pt>
                <c:pt idx="4915">
                  <c:v>4.6990000000000061E-3</c:v>
                </c:pt>
                <c:pt idx="4916">
                  <c:v>5.8410000000000094E-3</c:v>
                </c:pt>
                <c:pt idx="4917">
                  <c:v>6.0640000000000008E-3</c:v>
                </c:pt>
                <c:pt idx="4918">
                  <c:v>6.0290000000000074E-3</c:v>
                </c:pt>
                <c:pt idx="4919">
                  <c:v>6.1480000000000024E-3</c:v>
                </c:pt>
                <c:pt idx="4920">
                  <c:v>7.412000000000008E-3</c:v>
                </c:pt>
                <c:pt idx="4921">
                  <c:v>7.7310000000000148E-3</c:v>
                </c:pt>
                <c:pt idx="4922">
                  <c:v>7.6490000000000091E-3</c:v>
                </c:pt>
                <c:pt idx="4923">
                  <c:v>6.9360000000000142E-3</c:v>
                </c:pt>
                <c:pt idx="4924">
                  <c:v>5.6620000000000004E-3</c:v>
                </c:pt>
                <c:pt idx="4925">
                  <c:v>5.6700000000000014E-3</c:v>
                </c:pt>
                <c:pt idx="4926">
                  <c:v>6.5270000000000024E-3</c:v>
                </c:pt>
                <c:pt idx="4927">
                  <c:v>6.8350000000000034E-3</c:v>
                </c:pt>
                <c:pt idx="4928">
                  <c:v>6.3930000000000072E-3</c:v>
                </c:pt>
                <c:pt idx="4929">
                  <c:v>5.7740000000000083E-3</c:v>
                </c:pt>
                <c:pt idx="4930">
                  <c:v>5.8640000000000003E-3</c:v>
                </c:pt>
                <c:pt idx="4931">
                  <c:v>6.4890000000000121E-3</c:v>
                </c:pt>
                <c:pt idx="4932">
                  <c:v>6.2280000000000061E-3</c:v>
                </c:pt>
                <c:pt idx="4933">
                  <c:v>7.5960000000000081E-3</c:v>
                </c:pt>
                <c:pt idx="4934">
                  <c:v>7.595000000000008E-3</c:v>
                </c:pt>
                <c:pt idx="4935">
                  <c:v>7.7430000000000103E-3</c:v>
                </c:pt>
                <c:pt idx="4936">
                  <c:v>7.444000000000007E-3</c:v>
                </c:pt>
                <c:pt idx="4937">
                  <c:v>6.4900000000000088E-3</c:v>
                </c:pt>
                <c:pt idx="4938">
                  <c:v>6.2180000000000065E-3</c:v>
                </c:pt>
                <c:pt idx="4939">
                  <c:v>6.3350000000000073E-3</c:v>
                </c:pt>
                <c:pt idx="4940">
                  <c:v>6.7330000000000133E-3</c:v>
                </c:pt>
                <c:pt idx="4941">
                  <c:v>6.2230000000000072E-3</c:v>
                </c:pt>
                <c:pt idx="4942">
                  <c:v>5.5530000000000024E-3</c:v>
                </c:pt>
                <c:pt idx="4943">
                  <c:v>5.8609999999999999E-3</c:v>
                </c:pt>
                <c:pt idx="4944">
                  <c:v>6.2820000000000072E-3</c:v>
                </c:pt>
                <c:pt idx="4945">
                  <c:v>7.1350000000000033E-3</c:v>
                </c:pt>
                <c:pt idx="4946">
                  <c:v>6.4030000000000102E-3</c:v>
                </c:pt>
                <c:pt idx="4947">
                  <c:v>6.7350000000000101E-3</c:v>
                </c:pt>
                <c:pt idx="4948">
                  <c:v>7.6540000000000011E-3</c:v>
                </c:pt>
                <c:pt idx="4949">
                  <c:v>7.5770000000000091E-3</c:v>
                </c:pt>
                <c:pt idx="4950">
                  <c:v>6.7520000000000071E-3</c:v>
                </c:pt>
                <c:pt idx="4951">
                  <c:v>6.4510000000000123E-3</c:v>
                </c:pt>
                <c:pt idx="4952">
                  <c:v>5.8520000000000004E-3</c:v>
                </c:pt>
                <c:pt idx="4953">
                  <c:v>6.2850000000000093E-3</c:v>
                </c:pt>
                <c:pt idx="4954">
                  <c:v>7.8650000000000022E-3</c:v>
                </c:pt>
                <c:pt idx="4955">
                  <c:v>8.2060000000000067E-3</c:v>
                </c:pt>
                <c:pt idx="4956">
                  <c:v>8.0330000000000037E-3</c:v>
                </c:pt>
                <c:pt idx="4957">
                  <c:v>7.9470000000000113E-3</c:v>
                </c:pt>
                <c:pt idx="4958">
                  <c:v>6.5450000000000083E-3</c:v>
                </c:pt>
                <c:pt idx="4959">
                  <c:v>6.4240000000000061E-3</c:v>
                </c:pt>
                <c:pt idx="4960">
                  <c:v>4.8670000000000007E-3</c:v>
                </c:pt>
                <c:pt idx="4961">
                  <c:v>5.1580000000000011E-3</c:v>
                </c:pt>
                <c:pt idx="4962">
                  <c:v>5.7550000000000014E-3</c:v>
                </c:pt>
                <c:pt idx="4963">
                  <c:v>6.6980000000000034E-3</c:v>
                </c:pt>
                <c:pt idx="4964">
                  <c:v>6.8020000000000034E-3</c:v>
                </c:pt>
                <c:pt idx="4965">
                  <c:v>7.0190000000000105E-3</c:v>
                </c:pt>
                <c:pt idx="4966">
                  <c:v>6.4620000000000033E-3</c:v>
                </c:pt>
                <c:pt idx="4967">
                  <c:v>6.0670000000000003E-3</c:v>
                </c:pt>
                <c:pt idx="4968">
                  <c:v>5.4440000000000061E-3</c:v>
                </c:pt>
                <c:pt idx="4970">
                  <c:v>6.6500000000000023E-3</c:v>
                </c:pt>
                <c:pt idx="4971">
                  <c:v>6.7810000000000118E-3</c:v>
                </c:pt>
                <c:pt idx="4972">
                  <c:v>6.5060000000000083E-3</c:v>
                </c:pt>
                <c:pt idx="4973">
                  <c:v>6.6710000000000094E-3</c:v>
                </c:pt>
                <c:pt idx="4974">
                  <c:v>6.8200000000000023E-3</c:v>
                </c:pt>
                <c:pt idx="4975">
                  <c:v>7.4460000000000134E-3</c:v>
                </c:pt>
                <c:pt idx="4976">
                  <c:v>7.6910000000000034E-3</c:v>
                </c:pt>
                <c:pt idx="4977">
                  <c:v>7.0270000000000011E-3</c:v>
                </c:pt>
                <c:pt idx="4978">
                  <c:v>7.6040000000000023E-3</c:v>
                </c:pt>
                <c:pt idx="4979">
                  <c:v>7.3790000000000123E-3</c:v>
                </c:pt>
                <c:pt idx="4980">
                  <c:v>8.4730000000000222E-3</c:v>
                </c:pt>
                <c:pt idx="4981">
                  <c:v>7.3520000000000061E-3</c:v>
                </c:pt>
                <c:pt idx="4982">
                  <c:v>6.1900000000000011E-3</c:v>
                </c:pt>
                <c:pt idx="4983">
                  <c:v>5.8120000000000012E-3</c:v>
                </c:pt>
                <c:pt idx="4984">
                  <c:v>6.3360000000000092E-3</c:v>
                </c:pt>
                <c:pt idx="4985">
                  <c:v>6.8260000000000013E-3</c:v>
                </c:pt>
                <c:pt idx="4986">
                  <c:v>6.6100000000000013E-3</c:v>
                </c:pt>
                <c:pt idx="4987">
                  <c:v>7.1670000000000006E-3</c:v>
                </c:pt>
                <c:pt idx="4988">
                  <c:v>7.3460000000000096E-3</c:v>
                </c:pt>
                <c:pt idx="4989">
                  <c:v>7.7210000000000091E-3</c:v>
                </c:pt>
                <c:pt idx="4990">
                  <c:v>7.6690000000000013E-3</c:v>
                </c:pt>
                <c:pt idx="4991">
                  <c:v>8.5540000000000112E-3</c:v>
                </c:pt>
                <c:pt idx="4992">
                  <c:v>7.1960000000000079E-3</c:v>
                </c:pt>
                <c:pt idx="4993">
                  <c:v>5.575000000000007E-3</c:v>
                </c:pt>
                <c:pt idx="4994">
                  <c:v>5.1609999999999998E-3</c:v>
                </c:pt>
                <c:pt idx="4995">
                  <c:v>5.9920000000000034E-3</c:v>
                </c:pt>
                <c:pt idx="4996">
                  <c:v>7.556000000000008E-3</c:v>
                </c:pt>
                <c:pt idx="4997">
                  <c:v>7.4780000000000133E-3</c:v>
                </c:pt>
                <c:pt idx="4998">
                  <c:v>6.5540000000000034E-3</c:v>
                </c:pt>
                <c:pt idx="4999">
                  <c:v>5.9210000000000096E-3</c:v>
                </c:pt>
                <c:pt idx="5000">
                  <c:v>5.8840000000000012E-3</c:v>
                </c:pt>
                <c:pt idx="5001">
                  <c:v>6.3100000000000022E-3</c:v>
                </c:pt>
                <c:pt idx="5002">
                  <c:v>6.7620000000000024E-3</c:v>
                </c:pt>
                <c:pt idx="5003">
                  <c:v>6.3520000000000061E-3</c:v>
                </c:pt>
                <c:pt idx="5004">
                  <c:v>6.9060000000000102E-3</c:v>
                </c:pt>
                <c:pt idx="5005">
                  <c:v>8.3280000000000021E-3</c:v>
                </c:pt>
                <c:pt idx="5006">
                  <c:v>8.9350000000000141E-3</c:v>
                </c:pt>
                <c:pt idx="5007">
                  <c:v>8.9600000000000183E-3</c:v>
                </c:pt>
                <c:pt idx="5008">
                  <c:v>9.5270000000000007E-3</c:v>
                </c:pt>
                <c:pt idx="5009">
                  <c:v>8.866000000000018E-3</c:v>
                </c:pt>
                <c:pt idx="5010">
                  <c:v>8.9230000000000125E-3</c:v>
                </c:pt>
                <c:pt idx="5011">
                  <c:v>8.1440000000000002E-3</c:v>
                </c:pt>
                <c:pt idx="5012">
                  <c:v>8.0460000000000028E-3</c:v>
                </c:pt>
                <c:pt idx="5013">
                  <c:v>7.1530000000000014E-3</c:v>
                </c:pt>
                <c:pt idx="5014">
                  <c:v>7.1090000000000094E-3</c:v>
                </c:pt>
                <c:pt idx="5015">
                  <c:v>7.372000000000007E-3</c:v>
                </c:pt>
                <c:pt idx="5016">
                  <c:v>6.8530000000000023E-3</c:v>
                </c:pt>
                <c:pt idx="5017">
                  <c:v>6.5410000000000112E-3</c:v>
                </c:pt>
                <c:pt idx="5018">
                  <c:v>5.9020000000000079E-3</c:v>
                </c:pt>
                <c:pt idx="5019">
                  <c:v>7.0110000000000103E-3</c:v>
                </c:pt>
                <c:pt idx="5020">
                  <c:v>6.8890000000000106E-3</c:v>
                </c:pt>
                <c:pt idx="5021">
                  <c:v>7.1050000000000071E-3</c:v>
                </c:pt>
                <c:pt idx="5022">
                  <c:v>6.7690000000000094E-3</c:v>
                </c:pt>
                <c:pt idx="5023">
                  <c:v>7.1860000000000092E-3</c:v>
                </c:pt>
                <c:pt idx="5024">
                  <c:v>7.6090000000000081E-3</c:v>
                </c:pt>
                <c:pt idx="5025">
                  <c:v>6.7730000000000134E-3</c:v>
                </c:pt>
                <c:pt idx="5026">
                  <c:v>6.7560000000000103E-3</c:v>
                </c:pt>
                <c:pt idx="5027">
                  <c:v>6.0890000000000093E-3</c:v>
                </c:pt>
                <c:pt idx="5028">
                  <c:v>6.2570000000000013E-3</c:v>
                </c:pt>
                <c:pt idx="5029">
                  <c:v>6.0080000000000073E-3</c:v>
                </c:pt>
                <c:pt idx="5030">
                  <c:v>6.3770000000000033E-3</c:v>
                </c:pt>
                <c:pt idx="5031">
                  <c:v>7.3540000000000012E-3</c:v>
                </c:pt>
                <c:pt idx="5032">
                  <c:v>7.7030000000000102E-3</c:v>
                </c:pt>
                <c:pt idx="5033">
                  <c:v>7.1820000000000061E-3</c:v>
                </c:pt>
                <c:pt idx="5034">
                  <c:v>6.7120000000000062E-3</c:v>
                </c:pt>
                <c:pt idx="5035">
                  <c:v>5.9250000000000014E-3</c:v>
                </c:pt>
                <c:pt idx="5036">
                  <c:v>5.6110000000000014E-3</c:v>
                </c:pt>
                <c:pt idx="5037">
                  <c:v>6.3980000000000061E-3</c:v>
                </c:pt>
                <c:pt idx="5038">
                  <c:v>7.2840000000000092E-3</c:v>
                </c:pt>
                <c:pt idx="5039">
                  <c:v>6.8140000000000023E-3</c:v>
                </c:pt>
                <c:pt idx="5040">
                  <c:v>5.8140000000000023E-3</c:v>
                </c:pt>
                <c:pt idx="5041">
                  <c:v>5.7600000000000012E-3</c:v>
                </c:pt>
                <c:pt idx="5042">
                  <c:v>7.1510000000000072E-3</c:v>
                </c:pt>
                <c:pt idx="5043">
                  <c:v>8.000000000000014E-3</c:v>
                </c:pt>
                <c:pt idx="5044">
                  <c:v>7.6790000000000122E-3</c:v>
                </c:pt>
                <c:pt idx="5045">
                  <c:v>5.9900000000000092E-3</c:v>
                </c:pt>
                <c:pt idx="5046">
                  <c:v>4.7020000000000022E-3</c:v>
                </c:pt>
                <c:pt idx="5047">
                  <c:v>5.8810000000000077E-3</c:v>
                </c:pt>
                <c:pt idx="5048">
                  <c:v>7.2590000000000102E-3</c:v>
                </c:pt>
                <c:pt idx="5049">
                  <c:v>8.1110000000000002E-3</c:v>
                </c:pt>
                <c:pt idx="5050">
                  <c:v>8.7100000000000007E-3</c:v>
                </c:pt>
                <c:pt idx="5051">
                  <c:v>7.3140000000000011E-3</c:v>
                </c:pt>
                <c:pt idx="5052">
                  <c:v>6.4900000000000088E-3</c:v>
                </c:pt>
                <c:pt idx="5053">
                  <c:v>6.9470000000000079E-3</c:v>
                </c:pt>
                <c:pt idx="5054">
                  <c:v>6.9480000000000123E-3</c:v>
                </c:pt>
                <c:pt idx="5055">
                  <c:v>6.4060000000000124E-3</c:v>
                </c:pt>
                <c:pt idx="5056">
                  <c:v>5.9590000000000103E-3</c:v>
                </c:pt>
                <c:pt idx="5057">
                  <c:v>7.0010000000000116E-3</c:v>
                </c:pt>
                <c:pt idx="5058">
                  <c:v>7.1240000000000001E-3</c:v>
                </c:pt>
                <c:pt idx="5059">
                  <c:v>7.3380000000000103E-3</c:v>
                </c:pt>
                <c:pt idx="5060">
                  <c:v>7.4600000000000083E-3</c:v>
                </c:pt>
                <c:pt idx="5061">
                  <c:v>6.2450000000000092E-3</c:v>
                </c:pt>
                <c:pt idx="5062">
                  <c:v>6.4050000000000096E-3</c:v>
                </c:pt>
                <c:pt idx="5063">
                  <c:v>6.503000000000007E-3</c:v>
                </c:pt>
                <c:pt idx="5064">
                  <c:v>6.1220000000000007E-3</c:v>
                </c:pt>
                <c:pt idx="5065">
                  <c:v>6.0510000000000034E-3</c:v>
                </c:pt>
                <c:pt idx="5066">
                  <c:v>6.7340000000000082E-3</c:v>
                </c:pt>
                <c:pt idx="5067">
                  <c:v>6.3320000000000034E-3</c:v>
                </c:pt>
                <c:pt idx="5068">
                  <c:v>5.5110000000000072E-3</c:v>
                </c:pt>
                <c:pt idx="5069">
                  <c:v>5.9250000000000014E-3</c:v>
                </c:pt>
                <c:pt idx="5070">
                  <c:v>6.6900000000000024E-3</c:v>
                </c:pt>
                <c:pt idx="5071">
                  <c:v>5.9980000000000103E-3</c:v>
                </c:pt>
                <c:pt idx="5072">
                  <c:v>5.9840000000000023E-3</c:v>
                </c:pt>
                <c:pt idx="5073">
                  <c:v>6.2130000000000093E-3</c:v>
                </c:pt>
                <c:pt idx="5074">
                  <c:v>6.4650000000000072E-3</c:v>
                </c:pt>
                <c:pt idx="5075">
                  <c:v>6.4210000000000092E-3</c:v>
                </c:pt>
                <c:pt idx="5076">
                  <c:v>6.9010000000000122E-3</c:v>
                </c:pt>
                <c:pt idx="5077">
                  <c:v>6.3290000000000013E-3</c:v>
                </c:pt>
                <c:pt idx="5078">
                  <c:v>5.2620000000000011E-3</c:v>
                </c:pt>
                <c:pt idx="5079">
                  <c:v>4.3779999999999999E-3</c:v>
                </c:pt>
                <c:pt idx="5080">
                  <c:v>4.117E-3</c:v>
                </c:pt>
                <c:pt idx="5081">
                  <c:v>5.5180000000000012E-3</c:v>
                </c:pt>
                <c:pt idx="5082">
                  <c:v>6.7580000000000079E-3</c:v>
                </c:pt>
                <c:pt idx="5083">
                  <c:v>7.6220000000000012E-3</c:v>
                </c:pt>
                <c:pt idx="5084">
                  <c:v>7.2090000000000123E-3</c:v>
                </c:pt>
                <c:pt idx="5085">
                  <c:v>6.4960000000000113E-3</c:v>
                </c:pt>
                <c:pt idx="5086">
                  <c:v>5.8400000000000023E-3</c:v>
                </c:pt>
                <c:pt idx="5087">
                  <c:v>5.2530000000000033E-3</c:v>
                </c:pt>
                <c:pt idx="5088">
                  <c:v>5.5870000000000034E-3</c:v>
                </c:pt>
                <c:pt idx="5089">
                  <c:v>6.2210000000000034E-3</c:v>
                </c:pt>
                <c:pt idx="5090">
                  <c:v>5.4190000000000106E-3</c:v>
                </c:pt>
                <c:pt idx="5091">
                  <c:v>5.8120000000000012E-3</c:v>
                </c:pt>
                <c:pt idx="5092">
                  <c:v>6.2810000000000123E-3</c:v>
                </c:pt>
                <c:pt idx="5093">
                  <c:v>6.1520000000000004E-3</c:v>
                </c:pt>
                <c:pt idx="5094">
                  <c:v>7.0100000000000023E-3</c:v>
                </c:pt>
                <c:pt idx="5095">
                  <c:v>7.2520000000000024E-3</c:v>
                </c:pt>
                <c:pt idx="5096">
                  <c:v>7.0930000000000082E-3</c:v>
                </c:pt>
                <c:pt idx="5097">
                  <c:v>6.4010000000000117E-3</c:v>
                </c:pt>
                <c:pt idx="5098">
                  <c:v>6.0020000000000013E-3</c:v>
                </c:pt>
                <c:pt idx="5099">
                  <c:v>6.5830000000000081E-3</c:v>
                </c:pt>
                <c:pt idx="5100">
                  <c:v>6.9440000000000092E-3</c:v>
                </c:pt>
                <c:pt idx="5101">
                  <c:v>7.1890000000000079E-3</c:v>
                </c:pt>
                <c:pt idx="5102">
                  <c:v>6.4460000000000134E-3</c:v>
                </c:pt>
                <c:pt idx="5103">
                  <c:v>7.6249999999999998E-3</c:v>
                </c:pt>
                <c:pt idx="5104">
                  <c:v>7.0730000000000124E-3</c:v>
                </c:pt>
                <c:pt idx="5105">
                  <c:v>7.1060000000000073E-3</c:v>
                </c:pt>
                <c:pt idx="5106">
                  <c:v>6.4950000000000094E-3</c:v>
                </c:pt>
                <c:pt idx="5107">
                  <c:v>6.9380000000000119E-3</c:v>
                </c:pt>
                <c:pt idx="5108">
                  <c:v>7.9390000000000138E-3</c:v>
                </c:pt>
                <c:pt idx="5109">
                  <c:v>7.5700000000000107E-3</c:v>
                </c:pt>
                <c:pt idx="5110">
                  <c:v>7.2800000000000113E-3</c:v>
                </c:pt>
                <c:pt idx="5111">
                  <c:v>6.8620000000000009E-3</c:v>
                </c:pt>
                <c:pt idx="5112">
                  <c:v>6.301000000000008E-3</c:v>
                </c:pt>
                <c:pt idx="5113">
                  <c:v>6.5840000000000013E-3</c:v>
                </c:pt>
                <c:pt idx="5114">
                  <c:v>6.9790000000000156E-3</c:v>
                </c:pt>
                <c:pt idx="5115">
                  <c:v>6.8300000000000079E-3</c:v>
                </c:pt>
                <c:pt idx="5116">
                  <c:v>6.5830000000000081E-3</c:v>
                </c:pt>
                <c:pt idx="5117">
                  <c:v>6.960000000000007E-3</c:v>
                </c:pt>
                <c:pt idx="5118">
                  <c:v>6.5090000000000113E-3</c:v>
                </c:pt>
                <c:pt idx="5119">
                  <c:v>6.287000000000007E-3</c:v>
                </c:pt>
                <c:pt idx="5120">
                  <c:v>6.4650000000000072E-3</c:v>
                </c:pt>
                <c:pt idx="5121">
                  <c:v>5.7710000000000122E-3</c:v>
                </c:pt>
                <c:pt idx="5122">
                  <c:v>6.0900000000000034E-3</c:v>
                </c:pt>
                <c:pt idx="5123">
                  <c:v>5.8930000000000024E-3</c:v>
                </c:pt>
                <c:pt idx="5124">
                  <c:v>6.0560000000000076E-3</c:v>
                </c:pt>
                <c:pt idx="5125">
                  <c:v>6.7710000000000123E-3</c:v>
                </c:pt>
                <c:pt idx="5126">
                  <c:v>6.8910000000000082E-3</c:v>
                </c:pt>
                <c:pt idx="5127">
                  <c:v>7.0810000000000092E-3</c:v>
                </c:pt>
                <c:pt idx="5128">
                  <c:v>6.8780000000000091E-3</c:v>
                </c:pt>
                <c:pt idx="5129">
                  <c:v>6.9690000000000082E-3</c:v>
                </c:pt>
                <c:pt idx="5130">
                  <c:v>6.7100000000000094E-3</c:v>
                </c:pt>
                <c:pt idx="5131">
                  <c:v>7.1690000000000061E-3</c:v>
                </c:pt>
                <c:pt idx="5132">
                  <c:v>7.6090000000000081E-3</c:v>
                </c:pt>
                <c:pt idx="5133">
                  <c:v>7.6990000000000079E-3</c:v>
                </c:pt>
                <c:pt idx="5134">
                  <c:v>6.7490000000000102E-3</c:v>
                </c:pt>
                <c:pt idx="5135">
                  <c:v>5.6040000000000013E-3</c:v>
                </c:pt>
                <c:pt idx="5136">
                  <c:v>6.4490000000000103E-3</c:v>
                </c:pt>
                <c:pt idx="5137">
                  <c:v>7.7710000000000149E-3</c:v>
                </c:pt>
                <c:pt idx="5138">
                  <c:v>7.0870000000000082E-3</c:v>
                </c:pt>
                <c:pt idx="5139">
                  <c:v>6.9350000000000123E-3</c:v>
                </c:pt>
                <c:pt idx="5140">
                  <c:v>6.7550000000000075E-3</c:v>
                </c:pt>
                <c:pt idx="5141">
                  <c:v>6.9030000000000133E-3</c:v>
                </c:pt>
                <c:pt idx="5142">
                  <c:v>5.8920000000000014E-3</c:v>
                </c:pt>
                <c:pt idx="5143">
                  <c:v>5.190000000000001E-3</c:v>
                </c:pt>
                <c:pt idx="5144">
                  <c:v>5.3000000000000061E-3</c:v>
                </c:pt>
                <c:pt idx="5145">
                  <c:v>6.3640000000000007E-3</c:v>
                </c:pt>
                <c:pt idx="5146">
                  <c:v>7.0930000000000082E-3</c:v>
                </c:pt>
                <c:pt idx="5147">
                  <c:v>7.3900000000000033E-3</c:v>
                </c:pt>
                <c:pt idx="5148">
                  <c:v>7.474000000000011E-3</c:v>
                </c:pt>
                <c:pt idx="5149">
                  <c:v>7.1350000000000033E-3</c:v>
                </c:pt>
                <c:pt idx="5150">
                  <c:v>6.0660000000000072E-3</c:v>
                </c:pt>
                <c:pt idx="5151">
                  <c:v>5.8930000000000024E-3</c:v>
                </c:pt>
                <c:pt idx="5152">
                  <c:v>7.0390000000000131E-3</c:v>
                </c:pt>
                <c:pt idx="5153">
                  <c:v>7.5790000000000128E-3</c:v>
                </c:pt>
                <c:pt idx="5154">
                  <c:v>7.640000000000007E-3</c:v>
                </c:pt>
                <c:pt idx="5155">
                  <c:v>7.300000000000007E-3</c:v>
                </c:pt>
                <c:pt idx="5156">
                  <c:v>6.8200000000000023E-3</c:v>
                </c:pt>
                <c:pt idx="5157">
                  <c:v>6.1060000000000073E-3</c:v>
                </c:pt>
                <c:pt idx="5158">
                  <c:v>6.5220000000000052E-3</c:v>
                </c:pt>
                <c:pt idx="5159">
                  <c:v>6.647000000000001E-3</c:v>
                </c:pt>
                <c:pt idx="5160">
                  <c:v>6.6170000000000014E-3</c:v>
                </c:pt>
                <c:pt idx="5161">
                  <c:v>6.7570000000000069E-3</c:v>
                </c:pt>
                <c:pt idx="5162">
                  <c:v>6.6420000000000012E-3</c:v>
                </c:pt>
                <c:pt idx="5163">
                  <c:v>6.8970000000000012E-3</c:v>
                </c:pt>
                <c:pt idx="5164">
                  <c:v>7.0550000000000014E-3</c:v>
                </c:pt>
                <c:pt idx="5165">
                  <c:v>6.9110000000000109E-3</c:v>
                </c:pt>
                <c:pt idx="5166">
                  <c:v>7.608000000000008E-3</c:v>
                </c:pt>
                <c:pt idx="5167">
                  <c:v>7.3220000000000013E-3</c:v>
                </c:pt>
                <c:pt idx="5168">
                  <c:v>7.6580000000000033E-3</c:v>
                </c:pt>
                <c:pt idx="5169">
                  <c:v>6.5530000000000024E-3</c:v>
                </c:pt>
                <c:pt idx="5170">
                  <c:v>6.1740000000000024E-3</c:v>
                </c:pt>
                <c:pt idx="5171">
                  <c:v>6.4630000000000078E-3</c:v>
                </c:pt>
                <c:pt idx="5172">
                  <c:v>7.7450000000000123E-3</c:v>
                </c:pt>
                <c:pt idx="5173">
                  <c:v>7.8820000000000123E-3</c:v>
                </c:pt>
                <c:pt idx="5174">
                  <c:v>7.4480000000000102E-3</c:v>
                </c:pt>
                <c:pt idx="5175">
                  <c:v>7.326000000000007E-3</c:v>
                </c:pt>
                <c:pt idx="5176">
                  <c:v>7.1480000000000024E-3</c:v>
                </c:pt>
                <c:pt idx="5177">
                  <c:v>6.7820000000000102E-3</c:v>
                </c:pt>
                <c:pt idx="5178">
                  <c:v>6.1320000000000012E-3</c:v>
                </c:pt>
                <c:pt idx="5179">
                  <c:v>6.2240000000000004E-3</c:v>
                </c:pt>
                <c:pt idx="5180">
                  <c:v>5.9780000000000102E-3</c:v>
                </c:pt>
                <c:pt idx="5181">
                  <c:v>5.7700000000000112E-3</c:v>
                </c:pt>
                <c:pt idx="5182">
                  <c:v>7.1960000000000079E-3</c:v>
                </c:pt>
                <c:pt idx="5183">
                  <c:v>7.529000000000007E-3</c:v>
                </c:pt>
                <c:pt idx="5184">
                  <c:v>7.0380000000000113E-3</c:v>
                </c:pt>
                <c:pt idx="5185">
                  <c:v>6.503000000000007E-3</c:v>
                </c:pt>
                <c:pt idx="5186">
                  <c:v>5.1229999999999965E-3</c:v>
                </c:pt>
                <c:pt idx="5187">
                  <c:v>5.4530000000000082E-3</c:v>
                </c:pt>
                <c:pt idx="5188">
                  <c:v>6.4130000000000081E-3</c:v>
                </c:pt>
                <c:pt idx="5189">
                  <c:v>5.8420000000000034E-3</c:v>
                </c:pt>
                <c:pt idx="5190">
                  <c:v>6.0560000000000076E-3</c:v>
                </c:pt>
                <c:pt idx="5191">
                  <c:v>6.444000000000007E-3</c:v>
                </c:pt>
                <c:pt idx="5192">
                  <c:v>6.9660000000000112E-3</c:v>
                </c:pt>
                <c:pt idx="5193">
                  <c:v>7.6320000000000034E-3</c:v>
                </c:pt>
                <c:pt idx="5194">
                  <c:v>6.8060000000000082E-3</c:v>
                </c:pt>
                <c:pt idx="5195">
                  <c:v>5.5720000000000092E-3</c:v>
                </c:pt>
                <c:pt idx="5196">
                  <c:v>4.9970000000000023E-3</c:v>
                </c:pt>
                <c:pt idx="5197">
                  <c:v>5.3400000000000071E-3</c:v>
                </c:pt>
                <c:pt idx="5198">
                  <c:v>6.3680000000000013E-3</c:v>
                </c:pt>
                <c:pt idx="5199">
                  <c:v>6.8200000000000023E-3</c:v>
                </c:pt>
                <c:pt idx="5200">
                  <c:v>6.7140000000000012E-3</c:v>
                </c:pt>
                <c:pt idx="5201">
                  <c:v>6.0570000000000034E-3</c:v>
                </c:pt>
                <c:pt idx="5202">
                  <c:v>6.6130000000000034E-3</c:v>
                </c:pt>
                <c:pt idx="5203">
                  <c:v>6.6790000000000113E-3</c:v>
                </c:pt>
                <c:pt idx="5204">
                  <c:v>6.9260000000000103E-3</c:v>
                </c:pt>
                <c:pt idx="5205">
                  <c:v>6.8330000000000092E-3</c:v>
                </c:pt>
                <c:pt idx="5206">
                  <c:v>6.2470000000000034E-3</c:v>
                </c:pt>
                <c:pt idx="5207">
                  <c:v>7.1070000000000022E-3</c:v>
                </c:pt>
                <c:pt idx="5208">
                  <c:v>8.3910000000000044E-3</c:v>
                </c:pt>
                <c:pt idx="5209">
                  <c:v>8.2190000000000006E-3</c:v>
                </c:pt>
                <c:pt idx="5210">
                  <c:v>7.523000000000008E-3</c:v>
                </c:pt>
                <c:pt idx="5211">
                  <c:v>7.6280000000000011E-3</c:v>
                </c:pt>
                <c:pt idx="5212">
                  <c:v>7.8710000000000117E-3</c:v>
                </c:pt>
                <c:pt idx="5213">
                  <c:v>7.7080000000000082E-3</c:v>
                </c:pt>
                <c:pt idx="5214">
                  <c:v>7.3920000000000071E-3</c:v>
                </c:pt>
                <c:pt idx="5215">
                  <c:v>7.3710000000000112E-3</c:v>
                </c:pt>
                <c:pt idx="5216">
                  <c:v>6.8330000000000092E-3</c:v>
                </c:pt>
                <c:pt idx="5217">
                  <c:v>6.8160000000000069E-3</c:v>
                </c:pt>
                <c:pt idx="5218">
                  <c:v>6.8820000000000062E-3</c:v>
                </c:pt>
                <c:pt idx="5219">
                  <c:v>7.1090000000000094E-3</c:v>
                </c:pt>
              </c:numCache>
            </c:numRef>
          </c:yVal>
          <c:smooth val="0"/>
        </c:ser>
        <c:ser>
          <c:idx val="3"/>
          <c:order val="3"/>
          <c:tx>
            <c:v>uncertainty</c:v>
          </c:tx>
          <c:spPr>
            <a:ln>
              <a:solidFill>
                <a:srgbClr val="92D050"/>
              </a:solidFill>
            </a:ln>
          </c:spPr>
          <c:marker>
            <c:symbol val="none"/>
          </c:marker>
          <c:xVal>
            <c:numLit>
              <c:formatCode>General</c:formatCode>
              <c:ptCount val="2"/>
              <c:pt idx="0">
                <c:v>45</c:v>
              </c:pt>
              <c:pt idx="1">
                <c:v>55</c:v>
              </c:pt>
            </c:numLit>
          </c:xVal>
          <c:yVal>
            <c:numLit>
              <c:formatCode>General</c:formatCode>
              <c:ptCount val="2"/>
              <c:pt idx="0">
                <c:v>5.0000000000000024E-2</c:v>
              </c:pt>
              <c:pt idx="1">
                <c:v>5.0000000000000024E-2</c:v>
              </c:pt>
            </c:numLit>
          </c:yVal>
          <c:smooth val="0"/>
        </c:ser>
        <c:dLbls>
          <c:showLegendKey val="0"/>
          <c:showVal val="0"/>
          <c:showCatName val="0"/>
          <c:showSerName val="0"/>
          <c:showPercent val="0"/>
          <c:showBubbleSize val="0"/>
        </c:dLbls>
        <c:axId val="671766352"/>
        <c:axId val="671764392"/>
      </c:scatterChart>
      <c:valAx>
        <c:axId val="671766352"/>
        <c:scaling>
          <c:orientation val="minMax"/>
          <c:max val="55"/>
          <c:min val="4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4392"/>
        <c:crosses val="autoZero"/>
        <c:crossBetween val="midCat"/>
        <c:majorUnit val="1"/>
      </c:valAx>
      <c:valAx>
        <c:axId val="671764392"/>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66352"/>
        <c:crosses val="autoZero"/>
        <c:crossBetween val="midCat"/>
      </c:valAx>
    </c:plotArea>
    <c:legend>
      <c:legendPos val="r"/>
      <c:overlay val="0"/>
      <c:txPr>
        <a:bodyPr/>
        <a:lstStyle/>
        <a:p>
          <a:pPr>
            <a:defRPr sz="800" baseline="0"/>
          </a:pPr>
          <a:endParaRPr lang="en-US"/>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Current TVE</a:t>
            </a:r>
          </a:p>
        </c:rich>
      </c:tx>
      <c:overlay val="0"/>
    </c:title>
    <c:autoTitleDeleted val="0"/>
    <c:plotArea>
      <c:layout/>
      <c:scatterChart>
        <c:scatterStyle val="lineMarker"/>
        <c:varyColors val="0"/>
        <c:ser>
          <c:idx val="2"/>
          <c:order val="0"/>
          <c:tx>
            <c:strRef>
              <c:f>Data!$R$1</c:f>
              <c:strCache>
                <c:ptCount val="1"/>
                <c:pt idx="0">
                  <c:v>TVE IC</c:v>
                </c:pt>
              </c:strCache>
            </c:strRef>
          </c:tx>
          <c:spPr>
            <a:ln>
              <a:solidFill>
                <a:srgbClr val="FFFF00"/>
              </a:solidFill>
            </a:ln>
          </c:spPr>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Data!$R$2:$R$20020</c:f>
              <c:numCache>
                <c:formatCode>General</c:formatCode>
                <c:ptCount val="20019"/>
                <c:pt idx="0">
                  <c:v>4.4949999999999999E-3</c:v>
                </c:pt>
                <c:pt idx="1">
                  <c:v>9.0950000000000163E-3</c:v>
                </c:pt>
                <c:pt idx="2">
                  <c:v>6.7090000000000092E-3</c:v>
                </c:pt>
                <c:pt idx="3">
                  <c:v>7.2160000000000089E-3</c:v>
                </c:pt>
                <c:pt idx="4">
                  <c:v>4.9540000000000061E-3</c:v>
                </c:pt>
                <c:pt idx="5">
                  <c:v>9.9550000000000246E-3</c:v>
                </c:pt>
                <c:pt idx="6">
                  <c:v>4.3940000000000003E-3</c:v>
                </c:pt>
                <c:pt idx="7">
                  <c:v>3.8050000000000002E-3</c:v>
                </c:pt>
                <c:pt idx="8">
                  <c:v>4.4860000000000082E-3</c:v>
                </c:pt>
                <c:pt idx="9">
                  <c:v>3.1100000000000012E-3</c:v>
                </c:pt>
                <c:pt idx="10">
                  <c:v>3.6840000000000037E-3</c:v>
                </c:pt>
                <c:pt idx="11">
                  <c:v>3.594000000000003E-3</c:v>
                </c:pt>
                <c:pt idx="12">
                  <c:v>4.9470000000000061E-3</c:v>
                </c:pt>
                <c:pt idx="13">
                  <c:v>8.4750000000000242E-3</c:v>
                </c:pt>
                <c:pt idx="14">
                  <c:v>1.5303000000000015E-2</c:v>
                </c:pt>
                <c:pt idx="15">
                  <c:v>1.5952000000000001E-2</c:v>
                </c:pt>
                <c:pt idx="16">
                  <c:v>1.2642E-2</c:v>
                </c:pt>
                <c:pt idx="17">
                  <c:v>4.3420000000000004E-3</c:v>
                </c:pt>
                <c:pt idx="18">
                  <c:v>3.4260000000000002E-3</c:v>
                </c:pt>
                <c:pt idx="19">
                  <c:v>3.7030000000000066E-3</c:v>
                </c:pt>
                <c:pt idx="20">
                  <c:v>2.6559999999999999E-3</c:v>
                </c:pt>
                <c:pt idx="21">
                  <c:v>3.826000000000003E-3</c:v>
                </c:pt>
                <c:pt idx="22">
                  <c:v>6.5120000000000004E-3</c:v>
                </c:pt>
                <c:pt idx="23">
                  <c:v>9.1660000000000144E-3</c:v>
                </c:pt>
                <c:pt idx="24">
                  <c:v>7.6639999999999998E-3</c:v>
                </c:pt>
                <c:pt idx="25">
                  <c:v>6.5470000000000033E-3</c:v>
                </c:pt>
                <c:pt idx="26">
                  <c:v>6.1219999999999998E-3</c:v>
                </c:pt>
                <c:pt idx="27">
                  <c:v>2.0760000000000002E-3</c:v>
                </c:pt>
                <c:pt idx="28">
                  <c:v>4.9630000000000082E-3</c:v>
                </c:pt>
                <c:pt idx="29">
                  <c:v>7.9640000000000023E-3</c:v>
                </c:pt>
                <c:pt idx="30">
                  <c:v>5.6100000000000004E-3</c:v>
                </c:pt>
                <c:pt idx="31">
                  <c:v>2.4460000000000011E-3</c:v>
                </c:pt>
                <c:pt idx="32">
                  <c:v>1.6940000000000028E-3</c:v>
                </c:pt>
                <c:pt idx="33">
                  <c:v>3.5820000000000036E-3</c:v>
                </c:pt>
                <c:pt idx="34">
                  <c:v>7.2860000000000112E-3</c:v>
                </c:pt>
                <c:pt idx="35">
                  <c:v>6.1939999999999999E-3</c:v>
                </c:pt>
                <c:pt idx="36">
                  <c:v>1.5240000000000023E-3</c:v>
                </c:pt>
                <c:pt idx="37">
                  <c:v>3.2180000000000012E-3</c:v>
                </c:pt>
                <c:pt idx="38">
                  <c:v>3.5830000000000046E-3</c:v>
                </c:pt>
                <c:pt idx="39">
                  <c:v>4.0080000000000003E-3</c:v>
                </c:pt>
                <c:pt idx="40">
                  <c:v>5.2700000000000082E-3</c:v>
                </c:pt>
                <c:pt idx="41">
                  <c:v>4.0619999999999996E-3</c:v>
                </c:pt>
                <c:pt idx="42">
                  <c:v>4.6990000000000061E-3</c:v>
                </c:pt>
                <c:pt idx="43">
                  <c:v>9.3090000000000221E-3</c:v>
                </c:pt>
                <c:pt idx="44">
                  <c:v>1.2295E-2</c:v>
                </c:pt>
                <c:pt idx="45">
                  <c:v>6.7500000000000034E-3</c:v>
                </c:pt>
                <c:pt idx="46">
                  <c:v>3.0350000000000012E-3</c:v>
                </c:pt>
                <c:pt idx="47">
                  <c:v>1.039E-3</c:v>
                </c:pt>
                <c:pt idx="48">
                  <c:v>1.023E-2</c:v>
                </c:pt>
                <c:pt idx="49">
                  <c:v>9.490000000000014E-3</c:v>
                </c:pt>
                <c:pt idx="50">
                  <c:v>3.5390000000000031E-3</c:v>
                </c:pt>
                <c:pt idx="51">
                  <c:v>2.3090000000000012E-3</c:v>
                </c:pt>
                <c:pt idx="52">
                  <c:v>4.5840000000000004E-3</c:v>
                </c:pt>
                <c:pt idx="53">
                  <c:v>6.7110000000000112E-3</c:v>
                </c:pt>
                <c:pt idx="54">
                  <c:v>3.5600000000000046E-3</c:v>
                </c:pt>
                <c:pt idx="55">
                  <c:v>3.828000000000005E-3</c:v>
                </c:pt>
                <c:pt idx="56">
                  <c:v>5.2810000000000122E-3</c:v>
                </c:pt>
                <c:pt idx="57">
                  <c:v>4.1830000000000062E-3</c:v>
                </c:pt>
                <c:pt idx="58">
                  <c:v>2.2220000000000031E-3</c:v>
                </c:pt>
                <c:pt idx="59">
                  <c:v>3.6830000000000066E-3</c:v>
                </c:pt>
                <c:pt idx="60">
                  <c:v>6.1289999999999999E-3</c:v>
                </c:pt>
                <c:pt idx="61">
                  <c:v>6.1300000000000061E-3</c:v>
                </c:pt>
                <c:pt idx="62">
                  <c:v>5.9750000000000107E-3</c:v>
                </c:pt>
                <c:pt idx="63">
                  <c:v>3.9620000000000002E-3</c:v>
                </c:pt>
                <c:pt idx="64">
                  <c:v>4.6690000000000004E-3</c:v>
                </c:pt>
                <c:pt idx="65">
                  <c:v>7.2090000000000123E-3</c:v>
                </c:pt>
                <c:pt idx="66">
                  <c:v>8.2560000000000047E-3</c:v>
                </c:pt>
                <c:pt idx="67">
                  <c:v>2.944000000000003E-3</c:v>
                </c:pt>
                <c:pt idx="68">
                  <c:v>1.590000000000002E-3</c:v>
                </c:pt>
                <c:pt idx="69">
                  <c:v>2.101000000000003E-3</c:v>
                </c:pt>
                <c:pt idx="70">
                  <c:v>6.8090000000000112E-3</c:v>
                </c:pt>
                <c:pt idx="71">
                  <c:v>8.5360000000000002E-3</c:v>
                </c:pt>
                <c:pt idx="72">
                  <c:v>7.6150000000000002E-3</c:v>
                </c:pt>
                <c:pt idx="73">
                  <c:v>6.3480000000000073E-3</c:v>
                </c:pt>
                <c:pt idx="74">
                  <c:v>5.1989999999999996E-3</c:v>
                </c:pt>
                <c:pt idx="75">
                  <c:v>9.4910000000000046E-3</c:v>
                </c:pt>
                <c:pt idx="76">
                  <c:v>5.3299999999999997E-3</c:v>
                </c:pt>
                <c:pt idx="77">
                  <c:v>5.8960000000000071E-3</c:v>
                </c:pt>
                <c:pt idx="78">
                  <c:v>6.2130000000000093E-3</c:v>
                </c:pt>
                <c:pt idx="79">
                  <c:v>5.3579999999999999E-3</c:v>
                </c:pt>
                <c:pt idx="80">
                  <c:v>9.4730000000000144E-3</c:v>
                </c:pt>
                <c:pt idx="81">
                  <c:v>8.5890000000000046E-3</c:v>
                </c:pt>
                <c:pt idx="82">
                  <c:v>6.1159999999999999E-3</c:v>
                </c:pt>
                <c:pt idx="83">
                  <c:v>5.8700000000000072E-3</c:v>
                </c:pt>
                <c:pt idx="84">
                  <c:v>7.2280000000000061E-3</c:v>
                </c:pt>
                <c:pt idx="85">
                  <c:v>5.666E-3</c:v>
                </c:pt>
                <c:pt idx="86">
                  <c:v>4.9610000000000071E-3</c:v>
                </c:pt>
                <c:pt idx="87">
                  <c:v>1.0880000000000015E-3</c:v>
                </c:pt>
                <c:pt idx="88">
                  <c:v>3.5150000000000012E-3</c:v>
                </c:pt>
                <c:pt idx="89">
                  <c:v>1.1429999999999999E-3</c:v>
                </c:pt>
                <c:pt idx="90">
                  <c:v>2.2910000000000035E-3</c:v>
                </c:pt>
                <c:pt idx="91">
                  <c:v>2.3840000000000011E-3</c:v>
                </c:pt>
                <c:pt idx="92">
                  <c:v>2.4240000000000012E-3</c:v>
                </c:pt>
                <c:pt idx="93">
                  <c:v>1.9650000000000032E-3</c:v>
                </c:pt>
                <c:pt idx="94">
                  <c:v>1.6450000000000024E-3</c:v>
                </c:pt>
                <c:pt idx="95">
                  <c:v>3.4580000000000001E-3</c:v>
                </c:pt>
                <c:pt idx="96">
                  <c:v>4.7040000000000033E-3</c:v>
                </c:pt>
                <c:pt idx="97">
                  <c:v>4.6049999999999997E-3</c:v>
                </c:pt>
                <c:pt idx="98">
                  <c:v>2.4599999999999999E-3</c:v>
                </c:pt>
                <c:pt idx="99">
                  <c:v>4.4540000000000014E-3</c:v>
                </c:pt>
                <c:pt idx="100">
                  <c:v>5.4060000000000106E-3</c:v>
                </c:pt>
                <c:pt idx="101">
                  <c:v>3.1470000000000066E-3</c:v>
                </c:pt>
                <c:pt idx="102">
                  <c:v>3.8300000000000001E-3</c:v>
                </c:pt>
                <c:pt idx="103">
                  <c:v>4.4740000000000014E-3</c:v>
                </c:pt>
                <c:pt idx="104">
                  <c:v>3.9470000000000052E-3</c:v>
                </c:pt>
                <c:pt idx="105">
                  <c:v>1.0830000000000015E-3</c:v>
                </c:pt>
                <c:pt idx="106">
                  <c:v>6.4150000000000092E-3</c:v>
                </c:pt>
                <c:pt idx="107">
                  <c:v>5.4920000000000073E-3</c:v>
                </c:pt>
                <c:pt idx="108">
                  <c:v>1.0399999999999984E-3</c:v>
                </c:pt>
                <c:pt idx="109">
                  <c:v>1.2800000000000023E-3</c:v>
                </c:pt>
                <c:pt idx="110">
                  <c:v>1.6840000000000028E-3</c:v>
                </c:pt>
                <c:pt idx="111">
                  <c:v>7.3400000000000093E-4</c:v>
                </c:pt>
                <c:pt idx="112">
                  <c:v>1.8699999999999999E-3</c:v>
                </c:pt>
                <c:pt idx="113">
                  <c:v>3.1060000000000011E-3</c:v>
                </c:pt>
                <c:pt idx="114">
                  <c:v>8.5100000000000158E-3</c:v>
                </c:pt>
                <c:pt idx="115">
                  <c:v>5.6389999999999999E-3</c:v>
                </c:pt>
                <c:pt idx="116">
                  <c:v>2.4599999999999999E-3</c:v>
                </c:pt>
                <c:pt idx="117">
                  <c:v>4.4159999999999998E-3</c:v>
                </c:pt>
                <c:pt idx="118">
                  <c:v>2.4100000000000002E-3</c:v>
                </c:pt>
                <c:pt idx="119">
                  <c:v>4.9820000000000073E-3</c:v>
                </c:pt>
                <c:pt idx="120">
                  <c:v>8.3090000000000143E-3</c:v>
                </c:pt>
                <c:pt idx="121">
                  <c:v>1.0426000000000001E-2</c:v>
                </c:pt>
                <c:pt idx="122">
                  <c:v>3.9660000000000016E-3</c:v>
                </c:pt>
                <c:pt idx="123">
                  <c:v>4.6509999999999998E-3</c:v>
                </c:pt>
                <c:pt idx="124">
                  <c:v>3.5100000000000036E-3</c:v>
                </c:pt>
                <c:pt idx="125">
                  <c:v>3.0210000000000002E-3</c:v>
                </c:pt>
                <c:pt idx="126">
                  <c:v>7.7640000000000061E-3</c:v>
                </c:pt>
                <c:pt idx="127">
                  <c:v>1.0939999999999999E-3</c:v>
                </c:pt>
                <c:pt idx="128">
                  <c:v>1.8400000000000033E-3</c:v>
                </c:pt>
                <c:pt idx="129">
                  <c:v>4.2259999999999997E-3</c:v>
                </c:pt>
                <c:pt idx="130">
                  <c:v>8.7489999999999998E-3</c:v>
                </c:pt>
                <c:pt idx="131">
                  <c:v>7.0490000000000093E-3</c:v>
                </c:pt>
                <c:pt idx="132">
                  <c:v>4.3229999999999996E-3</c:v>
                </c:pt>
                <c:pt idx="133">
                  <c:v>3.5930000000000046E-3</c:v>
                </c:pt>
                <c:pt idx="134">
                  <c:v>5.4200000000000073E-3</c:v>
                </c:pt>
                <c:pt idx="135">
                  <c:v>3.245000000000004E-3</c:v>
                </c:pt>
                <c:pt idx="136">
                  <c:v>6.1460000000000082E-3</c:v>
                </c:pt>
                <c:pt idx="137">
                  <c:v>2.7280000000000056E-3</c:v>
                </c:pt>
                <c:pt idx="138">
                  <c:v>1.600000000000002E-3</c:v>
                </c:pt>
                <c:pt idx="139">
                  <c:v>1.6540000000000033E-3</c:v>
                </c:pt>
                <c:pt idx="140">
                  <c:v>6.4090000000000102E-3</c:v>
                </c:pt>
                <c:pt idx="141">
                  <c:v>4.0249999999999965E-3</c:v>
                </c:pt>
                <c:pt idx="142">
                  <c:v>2.879E-3</c:v>
                </c:pt>
                <c:pt idx="143">
                  <c:v>2.1129999999999999E-3</c:v>
                </c:pt>
                <c:pt idx="144">
                  <c:v>3.5730000000000046E-3</c:v>
                </c:pt>
                <c:pt idx="145">
                  <c:v>4.1219999999999998E-3</c:v>
                </c:pt>
                <c:pt idx="146">
                  <c:v>6.5540000000000034E-3</c:v>
                </c:pt>
                <c:pt idx="147">
                  <c:v>2.715000000000003E-3</c:v>
                </c:pt>
                <c:pt idx="148">
                  <c:v>1.8210000000000023E-3</c:v>
                </c:pt>
                <c:pt idx="149">
                  <c:v>2.9770000000000031E-3</c:v>
                </c:pt>
                <c:pt idx="150">
                  <c:v>6.6179999999999998E-3</c:v>
                </c:pt>
                <c:pt idx="151">
                  <c:v>7.0670000000000004E-3</c:v>
                </c:pt>
                <c:pt idx="152">
                  <c:v>5.5020000000000034E-3</c:v>
                </c:pt>
                <c:pt idx="153">
                  <c:v>6.0220000000000004E-3</c:v>
                </c:pt>
                <c:pt idx="154">
                  <c:v>5.0379999999999999E-3</c:v>
                </c:pt>
                <c:pt idx="155">
                  <c:v>5.0379999999999999E-3</c:v>
                </c:pt>
                <c:pt idx="156">
                  <c:v>7.7530000000000073E-3</c:v>
                </c:pt>
                <c:pt idx="157">
                  <c:v>4.9040000000000004E-3</c:v>
                </c:pt>
                <c:pt idx="158">
                  <c:v>2.0450000000000012E-3</c:v>
                </c:pt>
                <c:pt idx="159">
                  <c:v>3.0490000000000035E-3</c:v>
                </c:pt>
                <c:pt idx="160">
                  <c:v>5.8539999999999998E-3</c:v>
                </c:pt>
                <c:pt idx="161">
                  <c:v>5.6690000000000004E-3</c:v>
                </c:pt>
                <c:pt idx="162">
                  <c:v>6.8129999999999996E-3</c:v>
                </c:pt>
                <c:pt idx="163">
                  <c:v>4.9000000000000094E-3</c:v>
                </c:pt>
                <c:pt idx="164">
                  <c:v>5.7510000000000096E-3</c:v>
                </c:pt>
                <c:pt idx="165">
                  <c:v>7.3020000000000073E-3</c:v>
                </c:pt>
                <c:pt idx="166">
                  <c:v>6.2150000000000061E-3</c:v>
                </c:pt>
                <c:pt idx="167">
                  <c:v>5.4350000000000093E-3</c:v>
                </c:pt>
                <c:pt idx="168">
                  <c:v>6.5200000000000024E-4</c:v>
                </c:pt>
                <c:pt idx="169">
                  <c:v>1.5600000000000028E-3</c:v>
                </c:pt>
                <c:pt idx="170">
                  <c:v>4.5490000000000062E-3</c:v>
                </c:pt>
                <c:pt idx="171">
                  <c:v>5.0720000000000071E-3</c:v>
                </c:pt>
                <c:pt idx="172">
                  <c:v>6.7060000000000123E-3</c:v>
                </c:pt>
                <c:pt idx="173">
                  <c:v>2.4710000000000001E-3</c:v>
                </c:pt>
                <c:pt idx="174">
                  <c:v>2.1159999999999998E-3</c:v>
                </c:pt>
                <c:pt idx="175">
                  <c:v>5.6979999999999999E-3</c:v>
                </c:pt>
                <c:pt idx="176">
                  <c:v>9.4930000000000066E-3</c:v>
                </c:pt>
                <c:pt idx="177">
                  <c:v>6.8740000000000034E-3</c:v>
                </c:pt>
                <c:pt idx="178">
                  <c:v>2.5929999999999998E-3</c:v>
                </c:pt>
                <c:pt idx="179">
                  <c:v>3.2430000000000063E-3</c:v>
                </c:pt>
                <c:pt idx="180">
                  <c:v>4.1830000000000062E-3</c:v>
                </c:pt>
                <c:pt idx="181">
                  <c:v>2.7920000000000002E-3</c:v>
                </c:pt>
                <c:pt idx="182">
                  <c:v>4.6560000000000004E-3</c:v>
                </c:pt>
                <c:pt idx="183">
                  <c:v>3.4759999999999999E-3</c:v>
                </c:pt>
                <c:pt idx="184">
                  <c:v>5.0949999999999997E-3</c:v>
                </c:pt>
                <c:pt idx="185">
                  <c:v>5.0840000000000034E-3</c:v>
                </c:pt>
                <c:pt idx="186">
                  <c:v>3.5860000000000037E-3</c:v>
                </c:pt>
                <c:pt idx="187">
                  <c:v>4.3530000000000001E-3</c:v>
                </c:pt>
                <c:pt idx="188">
                  <c:v>6.7629999999999999E-3</c:v>
                </c:pt>
                <c:pt idx="189">
                  <c:v>5.5170000000000002E-3</c:v>
                </c:pt>
                <c:pt idx="190">
                  <c:v>6.3320000000000034E-3</c:v>
                </c:pt>
                <c:pt idx="191">
                  <c:v>3.2700000000000055E-3</c:v>
                </c:pt>
                <c:pt idx="192">
                  <c:v>2.8800000000000002E-3</c:v>
                </c:pt>
                <c:pt idx="193">
                  <c:v>4.2810000000000079E-3</c:v>
                </c:pt>
                <c:pt idx="194">
                  <c:v>3.9090000000000001E-3</c:v>
                </c:pt>
                <c:pt idx="195">
                  <c:v>2.2630000000000046E-3</c:v>
                </c:pt>
                <c:pt idx="196">
                  <c:v>2.650000000000003E-3</c:v>
                </c:pt>
                <c:pt idx="197">
                  <c:v>6.4949999999999999E-3</c:v>
                </c:pt>
                <c:pt idx="198">
                  <c:v>7.0120000000000061E-3</c:v>
                </c:pt>
                <c:pt idx="199">
                  <c:v>7.5340000000000034E-3</c:v>
                </c:pt>
                <c:pt idx="200">
                  <c:v>4.1260000000000003E-3</c:v>
                </c:pt>
                <c:pt idx="201">
                  <c:v>4.5710000000000082E-3</c:v>
                </c:pt>
                <c:pt idx="202">
                  <c:v>2.6390000000000012E-3</c:v>
                </c:pt>
                <c:pt idx="203">
                  <c:v>6.0080000000000073E-3</c:v>
                </c:pt>
                <c:pt idx="204">
                  <c:v>9.066000000000022E-3</c:v>
                </c:pt>
                <c:pt idx="205">
                  <c:v>1.2697999999999996E-2</c:v>
                </c:pt>
                <c:pt idx="206">
                  <c:v>8.5990000000000164E-3</c:v>
                </c:pt>
                <c:pt idx="207">
                  <c:v>6.8360000000000122E-3</c:v>
                </c:pt>
                <c:pt idx="208">
                  <c:v>4.7500000000000034E-3</c:v>
                </c:pt>
                <c:pt idx="209">
                  <c:v>8.8540000000000146E-3</c:v>
                </c:pt>
                <c:pt idx="210">
                  <c:v>4.1840000000000002E-3</c:v>
                </c:pt>
                <c:pt idx="211">
                  <c:v>8.1130000000000004E-3</c:v>
                </c:pt>
                <c:pt idx="212">
                  <c:v>1.1450000000000005E-2</c:v>
                </c:pt>
                <c:pt idx="213">
                  <c:v>8.1730000000000066E-3</c:v>
                </c:pt>
                <c:pt idx="214">
                  <c:v>5.3060000000000034E-3</c:v>
                </c:pt>
                <c:pt idx="215">
                  <c:v>2.7280000000000056E-3</c:v>
                </c:pt>
                <c:pt idx="216">
                  <c:v>4.5460000000000092E-3</c:v>
                </c:pt>
                <c:pt idx="217">
                  <c:v>2.7680000000000057E-3</c:v>
                </c:pt>
                <c:pt idx="218">
                  <c:v>5.4760000000000112E-3</c:v>
                </c:pt>
                <c:pt idx="219">
                  <c:v>9.5110000000000004E-3</c:v>
                </c:pt>
                <c:pt idx="220">
                  <c:v>7.2580000000000092E-3</c:v>
                </c:pt>
                <c:pt idx="221">
                  <c:v>2.7830000000000047E-3</c:v>
                </c:pt>
                <c:pt idx="222">
                  <c:v>1.180000000000002E-3</c:v>
                </c:pt>
                <c:pt idx="223">
                  <c:v>2.2060000000000035E-3</c:v>
                </c:pt>
                <c:pt idx="224">
                  <c:v>1.6410000000000023E-3</c:v>
                </c:pt>
                <c:pt idx="225">
                  <c:v>1.8760000000000033E-3</c:v>
                </c:pt>
                <c:pt idx="226">
                  <c:v>3.3610000000000011E-3</c:v>
                </c:pt>
                <c:pt idx="227">
                  <c:v>7.1310000000000089E-3</c:v>
                </c:pt>
                <c:pt idx="228">
                  <c:v>4.2929999999999999E-3</c:v>
                </c:pt>
                <c:pt idx="229">
                  <c:v>4.1149999999999945E-3</c:v>
                </c:pt>
                <c:pt idx="230">
                  <c:v>2.604000000000003E-3</c:v>
                </c:pt>
                <c:pt idx="231">
                  <c:v>1.2660000000000015E-3</c:v>
                </c:pt>
                <c:pt idx="232">
                  <c:v>5.1520000000000003E-3</c:v>
                </c:pt>
                <c:pt idx="233">
                  <c:v>2.1390000000000011E-3</c:v>
                </c:pt>
                <c:pt idx="234">
                  <c:v>2.1820000000000012E-3</c:v>
                </c:pt>
                <c:pt idx="235">
                  <c:v>7.6620000000000004E-3</c:v>
                </c:pt>
                <c:pt idx="236">
                  <c:v>7.8920000000000014E-3</c:v>
                </c:pt>
                <c:pt idx="237">
                  <c:v>1.9080000000000028E-3</c:v>
                </c:pt>
                <c:pt idx="238">
                  <c:v>6.1870000000000024E-3</c:v>
                </c:pt>
                <c:pt idx="239">
                  <c:v>4.7229999999999998E-3</c:v>
                </c:pt>
                <c:pt idx="240">
                  <c:v>7.4700000000000157E-4</c:v>
                </c:pt>
                <c:pt idx="241">
                  <c:v>5.0220000000000004E-3</c:v>
                </c:pt>
                <c:pt idx="242">
                  <c:v>1.9300000000000033E-3</c:v>
                </c:pt>
                <c:pt idx="243">
                  <c:v>3.0470000000000046E-3</c:v>
                </c:pt>
                <c:pt idx="244">
                  <c:v>2.0850000000000031E-3</c:v>
                </c:pt>
                <c:pt idx="245">
                  <c:v>2.5730000000000002E-3</c:v>
                </c:pt>
                <c:pt idx="246">
                  <c:v>7.9730000000000113E-3</c:v>
                </c:pt>
                <c:pt idx="247">
                  <c:v>8.3000000000000122E-3</c:v>
                </c:pt>
                <c:pt idx="248">
                  <c:v>5.7940000000000014E-3</c:v>
                </c:pt>
                <c:pt idx="249">
                  <c:v>3.1380000000000036E-3</c:v>
                </c:pt>
                <c:pt idx="251">
                  <c:v>5.9870000000000071E-3</c:v>
                </c:pt>
                <c:pt idx="252">
                  <c:v>3.3250000000000011E-3</c:v>
                </c:pt>
                <c:pt idx="253">
                  <c:v>3.6000000000000047E-3</c:v>
                </c:pt>
                <c:pt idx="254">
                  <c:v>3.2770000000000056E-3</c:v>
                </c:pt>
                <c:pt idx="255">
                  <c:v>1.3849999999999999E-3</c:v>
                </c:pt>
                <c:pt idx="256">
                  <c:v>3.7830000000000073E-3</c:v>
                </c:pt>
                <c:pt idx="257">
                  <c:v>6.1349999999999998E-3</c:v>
                </c:pt>
                <c:pt idx="258">
                  <c:v>4.3750000000000004E-3</c:v>
                </c:pt>
                <c:pt idx="259">
                  <c:v>6.4600000000000085E-4</c:v>
                </c:pt>
                <c:pt idx="260">
                  <c:v>8.6930000000000028E-3</c:v>
                </c:pt>
                <c:pt idx="261">
                  <c:v>4.7420000000000014E-3</c:v>
                </c:pt>
                <c:pt idx="262">
                  <c:v>2.2310000000000012E-3</c:v>
                </c:pt>
                <c:pt idx="263">
                  <c:v>8.1860000000000006E-3</c:v>
                </c:pt>
                <c:pt idx="264">
                  <c:v>3.6800000000000066E-3</c:v>
                </c:pt>
                <c:pt idx="265">
                  <c:v>1.0549999999999999E-3</c:v>
                </c:pt>
                <c:pt idx="266">
                  <c:v>3.1900000000000036E-3</c:v>
                </c:pt>
                <c:pt idx="267">
                  <c:v>1.784000000000003E-3</c:v>
                </c:pt>
                <c:pt idx="268">
                  <c:v>2.2769999999999999E-3</c:v>
                </c:pt>
                <c:pt idx="269">
                  <c:v>1.3129999999999999E-3</c:v>
                </c:pt>
                <c:pt idx="270">
                  <c:v>4.0890000000000093E-3</c:v>
                </c:pt>
                <c:pt idx="271">
                  <c:v>5.6389999999999999E-3</c:v>
                </c:pt>
                <c:pt idx="272">
                  <c:v>8.7090000000000067E-3</c:v>
                </c:pt>
                <c:pt idx="273">
                  <c:v>5.2240000000000003E-3</c:v>
                </c:pt>
                <c:pt idx="274">
                  <c:v>5.4710000000000123E-3</c:v>
                </c:pt>
                <c:pt idx="275">
                  <c:v>4.8929999999999998E-3</c:v>
                </c:pt>
                <c:pt idx="276">
                  <c:v>7.803000000000007E-3</c:v>
                </c:pt>
                <c:pt idx="277">
                  <c:v>6.4210000000000083E-3</c:v>
                </c:pt>
                <c:pt idx="278">
                  <c:v>4.5920000000000023E-3</c:v>
                </c:pt>
                <c:pt idx="279">
                  <c:v>4.8859999999999997E-3</c:v>
                </c:pt>
                <c:pt idx="280">
                  <c:v>5.7600000000000004E-3</c:v>
                </c:pt>
                <c:pt idx="281">
                  <c:v>4.5279999999999956E-3</c:v>
                </c:pt>
                <c:pt idx="282">
                  <c:v>1.2790000000000015E-3</c:v>
                </c:pt>
                <c:pt idx="283">
                  <c:v>1.6440000000000033E-3</c:v>
                </c:pt>
                <c:pt idx="284">
                  <c:v>7.1070000000000013E-3</c:v>
                </c:pt>
                <c:pt idx="285">
                  <c:v>6.2410000000000113E-3</c:v>
                </c:pt>
                <c:pt idx="286">
                  <c:v>5.5100000000000071E-3</c:v>
                </c:pt>
                <c:pt idx="287">
                  <c:v>3.5150000000000012E-3</c:v>
                </c:pt>
                <c:pt idx="288">
                  <c:v>2.3830000000000036E-3</c:v>
                </c:pt>
                <c:pt idx="289">
                  <c:v>2.7800000000000051E-3</c:v>
                </c:pt>
                <c:pt idx="290">
                  <c:v>3.8600000000000036E-3</c:v>
                </c:pt>
                <c:pt idx="291">
                  <c:v>4.5009999999999998E-3</c:v>
                </c:pt>
                <c:pt idx="292">
                  <c:v>2.2310000000000012E-3</c:v>
                </c:pt>
                <c:pt idx="293">
                  <c:v>1.9790000000000029E-3</c:v>
                </c:pt>
                <c:pt idx="294">
                  <c:v>3.1930000000000036E-3</c:v>
                </c:pt>
                <c:pt idx="295">
                  <c:v>3.6180000000000036E-3</c:v>
                </c:pt>
                <c:pt idx="296">
                  <c:v>1.0950000000000001E-3</c:v>
                </c:pt>
                <c:pt idx="297">
                  <c:v>4.862E-3</c:v>
                </c:pt>
                <c:pt idx="298">
                  <c:v>4.6889999999999996E-3</c:v>
                </c:pt>
                <c:pt idx="299">
                  <c:v>5.3870000000000003E-3</c:v>
                </c:pt>
                <c:pt idx="300">
                  <c:v>3.2730000000000046E-3</c:v>
                </c:pt>
                <c:pt idx="301">
                  <c:v>9.0820000000000067E-3</c:v>
                </c:pt>
                <c:pt idx="302">
                  <c:v>1.2795000000000001E-2</c:v>
                </c:pt>
                <c:pt idx="303">
                  <c:v>4.3449999999999999E-3</c:v>
                </c:pt>
                <c:pt idx="304">
                  <c:v>3.215000000000003E-3</c:v>
                </c:pt>
                <c:pt idx="305">
                  <c:v>2.2660000000000002E-3</c:v>
                </c:pt>
                <c:pt idx="306">
                  <c:v>3.5250000000000012E-3</c:v>
                </c:pt>
                <c:pt idx="307">
                  <c:v>2.3159999999999999E-3</c:v>
                </c:pt>
                <c:pt idx="308">
                  <c:v>1.270000000000002E-3</c:v>
                </c:pt>
                <c:pt idx="309">
                  <c:v>2.385E-3</c:v>
                </c:pt>
                <c:pt idx="310">
                  <c:v>3.3350000000000012E-3</c:v>
                </c:pt>
                <c:pt idx="311">
                  <c:v>1.2120000000000015E-3</c:v>
                </c:pt>
                <c:pt idx="312">
                  <c:v>2.088000000000003E-3</c:v>
                </c:pt>
                <c:pt idx="313">
                  <c:v>3.6610000000000037E-3</c:v>
                </c:pt>
                <c:pt idx="314">
                  <c:v>1.1770000000000023E-3</c:v>
                </c:pt>
                <c:pt idx="315">
                  <c:v>2.5200000000000043E-4</c:v>
                </c:pt>
                <c:pt idx="316">
                  <c:v>2.8010000000000001E-3</c:v>
                </c:pt>
                <c:pt idx="317">
                  <c:v>3.8910000000000012E-3</c:v>
                </c:pt>
                <c:pt idx="318">
                  <c:v>7.0700000000000114E-4</c:v>
                </c:pt>
                <c:pt idx="319">
                  <c:v>4.0760000000000093E-3</c:v>
                </c:pt>
                <c:pt idx="320">
                  <c:v>3.5350000000000012E-3</c:v>
                </c:pt>
                <c:pt idx="321">
                  <c:v>7.2530000000000103E-3</c:v>
                </c:pt>
                <c:pt idx="322">
                  <c:v>6.0090000000000083E-3</c:v>
                </c:pt>
                <c:pt idx="323">
                  <c:v>5.2050000000000082E-3</c:v>
                </c:pt>
                <c:pt idx="324">
                  <c:v>3.1730000000000031E-3</c:v>
                </c:pt>
                <c:pt idx="325">
                  <c:v>5.5110000000000072E-3</c:v>
                </c:pt>
                <c:pt idx="326">
                  <c:v>3.7010000000000051E-3</c:v>
                </c:pt>
                <c:pt idx="327">
                  <c:v>5.1879999999999999E-3</c:v>
                </c:pt>
                <c:pt idx="328">
                  <c:v>3.4910000000000002E-3</c:v>
                </c:pt>
                <c:pt idx="329">
                  <c:v>2.9329999999999998E-3</c:v>
                </c:pt>
                <c:pt idx="330">
                  <c:v>3.2110000000000012E-3</c:v>
                </c:pt>
                <c:pt idx="331">
                  <c:v>1.9410000000000033E-3</c:v>
                </c:pt>
                <c:pt idx="332">
                  <c:v>1.7260000000000023E-3</c:v>
                </c:pt>
                <c:pt idx="333">
                  <c:v>3.0660000000000001E-3</c:v>
                </c:pt>
                <c:pt idx="334">
                  <c:v>1.776000000000002E-3</c:v>
                </c:pt>
                <c:pt idx="335">
                  <c:v>3.2700000000000055E-3</c:v>
                </c:pt>
                <c:pt idx="336">
                  <c:v>2.9129999999999998E-3</c:v>
                </c:pt>
                <c:pt idx="337">
                  <c:v>1.2669999999999999E-3</c:v>
                </c:pt>
                <c:pt idx="338">
                  <c:v>9.2000000000000046E-4</c:v>
                </c:pt>
                <c:pt idx="339">
                  <c:v>4.6100000000000004E-3</c:v>
                </c:pt>
                <c:pt idx="340">
                  <c:v>4.5450000000000004E-3</c:v>
                </c:pt>
                <c:pt idx="341">
                  <c:v>3.3119999999999998E-3</c:v>
                </c:pt>
                <c:pt idx="342">
                  <c:v>4.7280000000000004E-3</c:v>
                </c:pt>
                <c:pt idx="343">
                  <c:v>9.406000000000022E-3</c:v>
                </c:pt>
                <c:pt idx="344">
                  <c:v>4.9640000000000014E-3</c:v>
                </c:pt>
                <c:pt idx="345">
                  <c:v>8.7400000000000043E-4</c:v>
                </c:pt>
                <c:pt idx="346">
                  <c:v>4.0500000000000024E-3</c:v>
                </c:pt>
                <c:pt idx="347">
                  <c:v>4.4980000000000072E-3</c:v>
                </c:pt>
                <c:pt idx="348">
                  <c:v>2.5510000000000012E-3</c:v>
                </c:pt>
                <c:pt idx="349">
                  <c:v>5.8360000000000087E-3</c:v>
                </c:pt>
                <c:pt idx="350">
                  <c:v>2.2210000000000012E-3</c:v>
                </c:pt>
                <c:pt idx="351">
                  <c:v>4.6160000000000003E-3</c:v>
                </c:pt>
                <c:pt idx="352">
                  <c:v>5.2490000000000089E-3</c:v>
                </c:pt>
                <c:pt idx="353">
                  <c:v>3.6800000000000066E-3</c:v>
                </c:pt>
                <c:pt idx="354">
                  <c:v>7.9600000000000122E-3</c:v>
                </c:pt>
                <c:pt idx="355">
                  <c:v>6.7520000000000071E-3</c:v>
                </c:pt>
                <c:pt idx="356">
                  <c:v>2.5349999999999999E-3</c:v>
                </c:pt>
                <c:pt idx="357">
                  <c:v>2.666000000000003E-3</c:v>
                </c:pt>
                <c:pt idx="358">
                  <c:v>1.2869999999999999E-3</c:v>
                </c:pt>
                <c:pt idx="359">
                  <c:v>6.7420000000000101E-3</c:v>
                </c:pt>
                <c:pt idx="360">
                  <c:v>1.9330000000000033E-3</c:v>
                </c:pt>
                <c:pt idx="361">
                  <c:v>4.8100000000000014E-4</c:v>
                </c:pt>
                <c:pt idx="362">
                  <c:v>1.8510000000000015E-3</c:v>
                </c:pt>
                <c:pt idx="363">
                  <c:v>4.4480000000000092E-3</c:v>
                </c:pt>
                <c:pt idx="364">
                  <c:v>2.1470000000000031E-3</c:v>
                </c:pt>
                <c:pt idx="365">
                  <c:v>3.8870000000000046E-3</c:v>
                </c:pt>
                <c:pt idx="366">
                  <c:v>7.5400000000000102E-3</c:v>
                </c:pt>
                <c:pt idx="367">
                  <c:v>2.496E-3</c:v>
                </c:pt>
                <c:pt idx="368">
                  <c:v>1.820000000000003E-3</c:v>
                </c:pt>
                <c:pt idx="369">
                  <c:v>5.2249999999999996E-3</c:v>
                </c:pt>
                <c:pt idx="370">
                  <c:v>5.5330000000000093E-3</c:v>
                </c:pt>
                <c:pt idx="371">
                  <c:v>3.9120000000000005E-3</c:v>
                </c:pt>
                <c:pt idx="372">
                  <c:v>6.248000000000007E-3</c:v>
                </c:pt>
                <c:pt idx="373">
                  <c:v>5.7780000000000123E-3</c:v>
                </c:pt>
                <c:pt idx="374">
                  <c:v>8.563000000000022E-3</c:v>
                </c:pt>
                <c:pt idx="375">
                  <c:v>6.3109999999999998E-3</c:v>
                </c:pt>
                <c:pt idx="376">
                  <c:v>1.003E-3</c:v>
                </c:pt>
                <c:pt idx="377">
                  <c:v>8.5700000000000142E-4</c:v>
                </c:pt>
                <c:pt idx="378">
                  <c:v>2.5860000000000002E-3</c:v>
                </c:pt>
                <c:pt idx="379">
                  <c:v>2.382E-3</c:v>
                </c:pt>
                <c:pt idx="380">
                  <c:v>1.1890000000000019E-3</c:v>
                </c:pt>
                <c:pt idx="381">
                  <c:v>3.323000000000003E-3</c:v>
                </c:pt>
                <c:pt idx="382">
                  <c:v>5.3119999999999999E-3</c:v>
                </c:pt>
                <c:pt idx="383">
                  <c:v>7.1500000000000062E-3</c:v>
                </c:pt>
                <c:pt idx="384">
                  <c:v>8.196000000000014E-3</c:v>
                </c:pt>
                <c:pt idx="385">
                  <c:v>5.9600000000000061E-3</c:v>
                </c:pt>
                <c:pt idx="386">
                  <c:v>1.8370000000000023E-3</c:v>
                </c:pt>
                <c:pt idx="387">
                  <c:v>4.5370000000000072E-3</c:v>
                </c:pt>
                <c:pt idx="388">
                  <c:v>6.9550000000000072E-3</c:v>
                </c:pt>
                <c:pt idx="389">
                  <c:v>5.7350000000000092E-3</c:v>
                </c:pt>
                <c:pt idx="390">
                  <c:v>2.3779999999999999E-3</c:v>
                </c:pt>
                <c:pt idx="391">
                  <c:v>2.2369999999999998E-3</c:v>
                </c:pt>
                <c:pt idx="392">
                  <c:v>2.2220000000000031E-3</c:v>
                </c:pt>
                <c:pt idx="393">
                  <c:v>2.0920000000000001E-3</c:v>
                </c:pt>
                <c:pt idx="394">
                  <c:v>3.7550000000000036E-3</c:v>
                </c:pt>
                <c:pt idx="395">
                  <c:v>1.4820000000000015E-3</c:v>
                </c:pt>
                <c:pt idx="396">
                  <c:v>4.7500000000000081E-4</c:v>
                </c:pt>
                <c:pt idx="397">
                  <c:v>7.7390000000000124E-3</c:v>
                </c:pt>
                <c:pt idx="398">
                  <c:v>5.3410000000000072E-3</c:v>
                </c:pt>
                <c:pt idx="399">
                  <c:v>4.6730000000000061E-3</c:v>
                </c:pt>
                <c:pt idx="400">
                  <c:v>3.207000000000005E-3</c:v>
                </c:pt>
                <c:pt idx="401">
                  <c:v>3.9420000000000002E-3</c:v>
                </c:pt>
                <c:pt idx="402">
                  <c:v>4.9640000000000014E-3</c:v>
                </c:pt>
                <c:pt idx="403">
                  <c:v>5.1800000000000014E-3</c:v>
                </c:pt>
                <c:pt idx="404">
                  <c:v>4.5929999999999999E-3</c:v>
                </c:pt>
                <c:pt idx="405">
                  <c:v>4.2410000000000095E-3</c:v>
                </c:pt>
                <c:pt idx="406">
                  <c:v>5.8330000000000083E-3</c:v>
                </c:pt>
                <c:pt idx="407">
                  <c:v>2.5580000000000012E-3</c:v>
                </c:pt>
                <c:pt idx="408">
                  <c:v>1.8879999999999999E-3</c:v>
                </c:pt>
                <c:pt idx="409">
                  <c:v>2.7750000000000036E-3</c:v>
                </c:pt>
                <c:pt idx="410">
                  <c:v>4.1729999999999996E-3</c:v>
                </c:pt>
                <c:pt idx="411">
                  <c:v>2.0480000000000012E-3</c:v>
                </c:pt>
                <c:pt idx="412">
                  <c:v>2.3990000000000001E-3</c:v>
                </c:pt>
                <c:pt idx="413">
                  <c:v>6.5250000000000004E-3</c:v>
                </c:pt>
                <c:pt idx="414">
                  <c:v>6.0760000000000093E-3</c:v>
                </c:pt>
                <c:pt idx="415">
                  <c:v>5.1639999999999985E-3</c:v>
                </c:pt>
                <c:pt idx="416">
                  <c:v>7.9050000000000127E-3</c:v>
                </c:pt>
                <c:pt idx="417">
                  <c:v>1.9720000000000028E-3</c:v>
                </c:pt>
                <c:pt idx="418">
                  <c:v>3.6540000000000036E-3</c:v>
                </c:pt>
                <c:pt idx="419">
                  <c:v>6.9010000000000113E-3</c:v>
                </c:pt>
                <c:pt idx="420">
                  <c:v>5.0639999999999999E-3</c:v>
                </c:pt>
                <c:pt idx="421">
                  <c:v>4.5440000000000003E-3</c:v>
                </c:pt>
                <c:pt idx="422">
                  <c:v>8.3570000000000259E-3</c:v>
                </c:pt>
                <c:pt idx="423">
                  <c:v>1.2862000000000005E-2</c:v>
                </c:pt>
                <c:pt idx="424">
                  <c:v>7.8130000000000022E-3</c:v>
                </c:pt>
                <c:pt idx="425">
                  <c:v>2.6800000000000036E-3</c:v>
                </c:pt>
                <c:pt idx="426">
                  <c:v>3.8180000000000002E-3</c:v>
                </c:pt>
                <c:pt idx="427">
                  <c:v>6.9300000000000145E-4</c:v>
                </c:pt>
                <c:pt idx="428">
                  <c:v>5.2770000000000082E-3</c:v>
                </c:pt>
                <c:pt idx="429">
                  <c:v>4.9750000000000072E-3</c:v>
                </c:pt>
                <c:pt idx="430">
                  <c:v>4.3730000000000071E-3</c:v>
                </c:pt>
                <c:pt idx="431">
                  <c:v>5.47300000000001E-3</c:v>
                </c:pt>
                <c:pt idx="432">
                  <c:v>5.5330000000000093E-3</c:v>
                </c:pt>
                <c:pt idx="433">
                  <c:v>3.7310000000000012E-3</c:v>
                </c:pt>
                <c:pt idx="434">
                  <c:v>7.0650000000000062E-3</c:v>
                </c:pt>
                <c:pt idx="435">
                  <c:v>7.2580000000000092E-3</c:v>
                </c:pt>
                <c:pt idx="436">
                  <c:v>5.0770000000000034E-3</c:v>
                </c:pt>
                <c:pt idx="437">
                  <c:v>7.2860000000000112E-3</c:v>
                </c:pt>
                <c:pt idx="438">
                  <c:v>3.9210000000000052E-3</c:v>
                </c:pt>
                <c:pt idx="439">
                  <c:v>1.4729999999999999E-3</c:v>
                </c:pt>
                <c:pt idx="440">
                  <c:v>2.9000000000000016E-4</c:v>
                </c:pt>
                <c:pt idx="441">
                  <c:v>6.1910000000000073E-3</c:v>
                </c:pt>
                <c:pt idx="442">
                  <c:v>9.542000000000014E-3</c:v>
                </c:pt>
                <c:pt idx="443">
                  <c:v>1.2262E-2</c:v>
                </c:pt>
                <c:pt idx="444">
                  <c:v>1.3272000000000001E-2</c:v>
                </c:pt>
                <c:pt idx="445">
                  <c:v>1.1357000000000001E-2</c:v>
                </c:pt>
                <c:pt idx="446">
                  <c:v>9.967000000000014E-3</c:v>
                </c:pt>
                <c:pt idx="447">
                  <c:v>9.3180000000000068E-3</c:v>
                </c:pt>
                <c:pt idx="448">
                  <c:v>1.0857E-2</c:v>
                </c:pt>
                <c:pt idx="449">
                  <c:v>1.2730999999999998E-2</c:v>
                </c:pt>
                <c:pt idx="450">
                  <c:v>1.2893999999999996E-2</c:v>
                </c:pt>
                <c:pt idx="451">
                  <c:v>1.2187999999999996E-2</c:v>
                </c:pt>
                <c:pt idx="452">
                  <c:v>8.4620000000000146E-3</c:v>
                </c:pt>
                <c:pt idx="453">
                  <c:v>9.3830000000000163E-3</c:v>
                </c:pt>
                <c:pt idx="454">
                  <c:v>9.4250000000000184E-3</c:v>
                </c:pt>
                <c:pt idx="455">
                  <c:v>3.6960000000000035E-3</c:v>
                </c:pt>
                <c:pt idx="456">
                  <c:v>1.6030000000000016E-3</c:v>
                </c:pt>
                <c:pt idx="457">
                  <c:v>1.0876E-2</c:v>
                </c:pt>
                <c:pt idx="458">
                  <c:v>1.3646000000000016E-2</c:v>
                </c:pt>
                <c:pt idx="459">
                  <c:v>1.3211000000000001E-2</c:v>
                </c:pt>
                <c:pt idx="460">
                  <c:v>1.0078999999999998E-2</c:v>
                </c:pt>
                <c:pt idx="461">
                  <c:v>1.3280000000000017E-2</c:v>
                </c:pt>
                <c:pt idx="462">
                  <c:v>1.2052999999999998E-2</c:v>
                </c:pt>
                <c:pt idx="463">
                  <c:v>1.0959999999999998E-2</c:v>
                </c:pt>
                <c:pt idx="464">
                  <c:v>1.0387E-2</c:v>
                </c:pt>
                <c:pt idx="465">
                  <c:v>3.6430000000000056E-3</c:v>
                </c:pt>
                <c:pt idx="466">
                  <c:v>4.7040000000000033E-3</c:v>
                </c:pt>
                <c:pt idx="467">
                  <c:v>3.7740000000000052E-3</c:v>
                </c:pt>
                <c:pt idx="468">
                  <c:v>1.1145000000000014E-2</c:v>
                </c:pt>
                <c:pt idx="469">
                  <c:v>8.6420000000000004E-3</c:v>
                </c:pt>
                <c:pt idx="470">
                  <c:v>5.5240000000000003E-3</c:v>
                </c:pt>
                <c:pt idx="471">
                  <c:v>7.4760000000000148E-3</c:v>
                </c:pt>
                <c:pt idx="472">
                  <c:v>8.0280000000000004E-3</c:v>
                </c:pt>
                <c:pt idx="473">
                  <c:v>5.3239999999999997E-3</c:v>
                </c:pt>
                <c:pt idx="474">
                  <c:v>4.1809999999999998E-3</c:v>
                </c:pt>
                <c:pt idx="475">
                  <c:v>8.2030000000000002E-3</c:v>
                </c:pt>
                <c:pt idx="476">
                  <c:v>8.0440000000000008E-3</c:v>
                </c:pt>
                <c:pt idx="477">
                  <c:v>7.4790000000000134E-3</c:v>
                </c:pt>
                <c:pt idx="478">
                  <c:v>1.1668000000000001E-2</c:v>
                </c:pt>
                <c:pt idx="479">
                  <c:v>1.0847000000000001E-2</c:v>
                </c:pt>
                <c:pt idx="480">
                  <c:v>7.5060000000000092E-3</c:v>
                </c:pt>
                <c:pt idx="481">
                  <c:v>4.1700000000000062E-3</c:v>
                </c:pt>
                <c:pt idx="482">
                  <c:v>6.3370000000000024E-3</c:v>
                </c:pt>
                <c:pt idx="483">
                  <c:v>8.1210000000000015E-3</c:v>
                </c:pt>
                <c:pt idx="484">
                  <c:v>1.0593E-2</c:v>
                </c:pt>
                <c:pt idx="485">
                  <c:v>1.3743000000000017E-2</c:v>
                </c:pt>
                <c:pt idx="486">
                  <c:v>1.2329E-2</c:v>
                </c:pt>
                <c:pt idx="487">
                  <c:v>1.3764000000000018E-2</c:v>
                </c:pt>
                <c:pt idx="488">
                  <c:v>1.5245000000000003E-2</c:v>
                </c:pt>
                <c:pt idx="489">
                  <c:v>1.2069E-2</c:v>
                </c:pt>
                <c:pt idx="490">
                  <c:v>4.8700000000000071E-3</c:v>
                </c:pt>
                <c:pt idx="491">
                  <c:v>5.3890000000000092E-3</c:v>
                </c:pt>
                <c:pt idx="492">
                  <c:v>1.1089999999999999E-2</c:v>
                </c:pt>
                <c:pt idx="493">
                  <c:v>1.5136999999999998E-2</c:v>
                </c:pt>
                <c:pt idx="494">
                  <c:v>1.5188E-2</c:v>
                </c:pt>
                <c:pt idx="495">
                  <c:v>1.5398999999999998E-2</c:v>
                </c:pt>
                <c:pt idx="496">
                  <c:v>1.3195E-2</c:v>
                </c:pt>
                <c:pt idx="497">
                  <c:v>1.6795999999999998E-2</c:v>
                </c:pt>
                <c:pt idx="498">
                  <c:v>1.2312E-2</c:v>
                </c:pt>
                <c:pt idx="499">
                  <c:v>1.2381000000000001E-2</c:v>
                </c:pt>
                <c:pt idx="500">
                  <c:v>9.5690000000000219E-3</c:v>
                </c:pt>
                <c:pt idx="502">
                  <c:v>3.0370000000000037E-3</c:v>
                </c:pt>
                <c:pt idx="503">
                  <c:v>6.0450000000000061E-3</c:v>
                </c:pt>
                <c:pt idx="504">
                  <c:v>5.2249999999999996E-3</c:v>
                </c:pt>
                <c:pt idx="505">
                  <c:v>2.3450000000000012E-3</c:v>
                </c:pt>
                <c:pt idx="506">
                  <c:v>3.9710000000000006E-3</c:v>
                </c:pt>
                <c:pt idx="507">
                  <c:v>1.6780000000000033E-3</c:v>
                </c:pt>
                <c:pt idx="508">
                  <c:v>1.6069999999999999E-3</c:v>
                </c:pt>
                <c:pt idx="509">
                  <c:v>1.882000000000003E-3</c:v>
                </c:pt>
                <c:pt idx="510">
                  <c:v>4.2989999999999999E-3</c:v>
                </c:pt>
                <c:pt idx="511">
                  <c:v>8.5550000000000244E-3</c:v>
                </c:pt>
                <c:pt idx="512">
                  <c:v>8.1940000000000034E-3</c:v>
                </c:pt>
                <c:pt idx="513">
                  <c:v>5.9910000000000093E-3</c:v>
                </c:pt>
                <c:pt idx="514">
                  <c:v>4.8330000000000083E-3</c:v>
                </c:pt>
                <c:pt idx="515">
                  <c:v>5.2120000000000014E-3</c:v>
                </c:pt>
                <c:pt idx="516">
                  <c:v>2.4399999999999999E-3</c:v>
                </c:pt>
                <c:pt idx="517">
                  <c:v>4.6669999999999975E-3</c:v>
                </c:pt>
                <c:pt idx="518">
                  <c:v>2.0769999999999999E-3</c:v>
                </c:pt>
                <c:pt idx="519">
                  <c:v>4.1669999999999997E-3</c:v>
                </c:pt>
                <c:pt idx="520">
                  <c:v>4.9900000000000092E-3</c:v>
                </c:pt>
                <c:pt idx="521">
                  <c:v>1.2899999999999999E-3</c:v>
                </c:pt>
                <c:pt idx="522">
                  <c:v>1.1810000000000015E-3</c:v>
                </c:pt>
                <c:pt idx="523">
                  <c:v>5.3870000000000003E-3</c:v>
                </c:pt>
                <c:pt idx="524">
                  <c:v>5.9040000000000082E-3</c:v>
                </c:pt>
                <c:pt idx="525">
                  <c:v>7.0620000000000014E-3</c:v>
                </c:pt>
                <c:pt idx="526">
                  <c:v>3.800000000000003E-3</c:v>
                </c:pt>
                <c:pt idx="527">
                  <c:v>4.7699999999999999E-3</c:v>
                </c:pt>
                <c:pt idx="528">
                  <c:v>3.6360000000000012E-3</c:v>
                </c:pt>
                <c:pt idx="529">
                  <c:v>4.7270000000000003E-3</c:v>
                </c:pt>
                <c:pt idx="530">
                  <c:v>3.392E-3</c:v>
                </c:pt>
                <c:pt idx="531">
                  <c:v>2.7160000000000001E-3</c:v>
                </c:pt>
                <c:pt idx="532">
                  <c:v>2.0640000000000012E-3</c:v>
                </c:pt>
                <c:pt idx="533">
                  <c:v>2.1390000000000011E-3</c:v>
                </c:pt>
                <c:pt idx="534">
                  <c:v>4.1590000000000004E-3</c:v>
                </c:pt>
                <c:pt idx="535">
                  <c:v>5.1120000000000002E-3</c:v>
                </c:pt>
                <c:pt idx="536">
                  <c:v>1.3060000000000023E-3</c:v>
                </c:pt>
                <c:pt idx="537">
                  <c:v>8.8000000000000187E-4</c:v>
                </c:pt>
                <c:pt idx="538">
                  <c:v>4.1440000000000001E-3</c:v>
                </c:pt>
                <c:pt idx="539">
                  <c:v>6.3239999999999998E-3</c:v>
                </c:pt>
                <c:pt idx="540">
                  <c:v>3.5300000000000036E-3</c:v>
                </c:pt>
                <c:pt idx="541">
                  <c:v>6.8560000000000071E-3</c:v>
                </c:pt>
                <c:pt idx="542">
                  <c:v>6.7990000000000073E-3</c:v>
                </c:pt>
                <c:pt idx="543">
                  <c:v>3.1210000000000035E-3</c:v>
                </c:pt>
                <c:pt idx="544">
                  <c:v>4.1110000000000001E-3</c:v>
                </c:pt>
                <c:pt idx="545">
                  <c:v>4.1440000000000001E-3</c:v>
                </c:pt>
                <c:pt idx="546">
                  <c:v>3.0670000000000046E-3</c:v>
                </c:pt>
                <c:pt idx="547">
                  <c:v>4.6690000000000004E-3</c:v>
                </c:pt>
                <c:pt idx="548">
                  <c:v>4.2420000000000062E-3</c:v>
                </c:pt>
                <c:pt idx="549">
                  <c:v>3.5750000000000035E-3</c:v>
                </c:pt>
                <c:pt idx="550">
                  <c:v>4.7880000000000093E-3</c:v>
                </c:pt>
                <c:pt idx="551">
                  <c:v>6.7540000000000013E-3</c:v>
                </c:pt>
                <c:pt idx="552">
                  <c:v>3.9260000000000015E-3</c:v>
                </c:pt>
                <c:pt idx="553">
                  <c:v>2.4480000000000036E-3</c:v>
                </c:pt>
                <c:pt idx="554">
                  <c:v>1.6180000000000022E-3</c:v>
                </c:pt>
                <c:pt idx="555">
                  <c:v>2.4260000000000002E-3</c:v>
                </c:pt>
                <c:pt idx="556">
                  <c:v>5.2269999999999999E-3</c:v>
                </c:pt>
                <c:pt idx="557">
                  <c:v>6.6540000000000002E-3</c:v>
                </c:pt>
                <c:pt idx="558">
                  <c:v>8.1560000000000122E-3</c:v>
                </c:pt>
                <c:pt idx="559">
                  <c:v>3.326E-3</c:v>
                </c:pt>
                <c:pt idx="560">
                  <c:v>3.0670000000000046E-3</c:v>
                </c:pt>
                <c:pt idx="561">
                  <c:v>2.3019999999999998E-3</c:v>
                </c:pt>
                <c:pt idx="562">
                  <c:v>2.6220000000000002E-3</c:v>
                </c:pt>
                <c:pt idx="563">
                  <c:v>4.3619999999999996E-3</c:v>
                </c:pt>
                <c:pt idx="564">
                  <c:v>5.4949999999999999E-3</c:v>
                </c:pt>
                <c:pt idx="565">
                  <c:v>5.4170000000000034E-3</c:v>
                </c:pt>
                <c:pt idx="566">
                  <c:v>5.6829999999999997E-3</c:v>
                </c:pt>
                <c:pt idx="567">
                  <c:v>5.2860000000000103E-3</c:v>
                </c:pt>
                <c:pt idx="568">
                  <c:v>2.5830000000000046E-3</c:v>
                </c:pt>
                <c:pt idx="569">
                  <c:v>1.4920000000000018E-3</c:v>
                </c:pt>
                <c:pt idx="570">
                  <c:v>1.1980000000000027E-3</c:v>
                </c:pt>
                <c:pt idx="571">
                  <c:v>2.4890000000000012E-3</c:v>
                </c:pt>
                <c:pt idx="572">
                  <c:v>1.9890000000000029E-3</c:v>
                </c:pt>
                <c:pt idx="573">
                  <c:v>4.2460000000000093E-3</c:v>
                </c:pt>
                <c:pt idx="574">
                  <c:v>4.2310000000000082E-3</c:v>
                </c:pt>
                <c:pt idx="575">
                  <c:v>5.5730000000000094E-3</c:v>
                </c:pt>
                <c:pt idx="576">
                  <c:v>2.6559999999999999E-3</c:v>
                </c:pt>
                <c:pt idx="577">
                  <c:v>3.207000000000005E-3</c:v>
                </c:pt>
                <c:pt idx="578">
                  <c:v>6.0880000000000092E-3</c:v>
                </c:pt>
                <c:pt idx="579">
                  <c:v>4.1859999999999996E-3</c:v>
                </c:pt>
                <c:pt idx="580">
                  <c:v>3.8700000000000002E-3</c:v>
                </c:pt>
                <c:pt idx="581">
                  <c:v>3.702000000000003E-3</c:v>
                </c:pt>
                <c:pt idx="582">
                  <c:v>3.0360000000000001E-3</c:v>
                </c:pt>
                <c:pt idx="583">
                  <c:v>6.6270000000000001E-3</c:v>
                </c:pt>
                <c:pt idx="584">
                  <c:v>3.9830000000000065E-3</c:v>
                </c:pt>
                <c:pt idx="585">
                  <c:v>4.4270000000000004E-3</c:v>
                </c:pt>
                <c:pt idx="586">
                  <c:v>6.4290000000000094E-3</c:v>
                </c:pt>
                <c:pt idx="587">
                  <c:v>4.3509999999999998E-3</c:v>
                </c:pt>
                <c:pt idx="588">
                  <c:v>6.9910000000000094E-3</c:v>
                </c:pt>
                <c:pt idx="589">
                  <c:v>8.4720000000000142E-3</c:v>
                </c:pt>
                <c:pt idx="590">
                  <c:v>3.8010000000000036E-3</c:v>
                </c:pt>
                <c:pt idx="591">
                  <c:v>1.2840000000000015E-3</c:v>
                </c:pt>
                <c:pt idx="592">
                  <c:v>6.3790000000000123E-3</c:v>
                </c:pt>
                <c:pt idx="593">
                  <c:v>8.8190000000000161E-3</c:v>
                </c:pt>
                <c:pt idx="594">
                  <c:v>6.4279999999999997E-3</c:v>
                </c:pt>
                <c:pt idx="595">
                  <c:v>4.6940000000000003E-3</c:v>
                </c:pt>
                <c:pt idx="596">
                  <c:v>3.8350000000000012E-3</c:v>
                </c:pt>
                <c:pt idx="597">
                  <c:v>4.2320000000000014E-3</c:v>
                </c:pt>
                <c:pt idx="598">
                  <c:v>3.388000000000003E-3</c:v>
                </c:pt>
                <c:pt idx="599">
                  <c:v>2.5020000000000012E-3</c:v>
                </c:pt>
                <c:pt idx="600">
                  <c:v>3.0730000000000037E-3</c:v>
                </c:pt>
                <c:pt idx="601">
                  <c:v>4.5979999999999997E-3</c:v>
                </c:pt>
                <c:pt idx="602">
                  <c:v>3.408000000000003E-3</c:v>
                </c:pt>
                <c:pt idx="603">
                  <c:v>4.0940000000000004E-3</c:v>
                </c:pt>
                <c:pt idx="604">
                  <c:v>5.0200000000000002E-3</c:v>
                </c:pt>
                <c:pt idx="605">
                  <c:v>1.6690000000000023E-3</c:v>
                </c:pt>
                <c:pt idx="606">
                  <c:v>2.7650000000000036E-3</c:v>
                </c:pt>
                <c:pt idx="607">
                  <c:v>3.6380000000000036E-3</c:v>
                </c:pt>
                <c:pt idx="608">
                  <c:v>3.006000000000003E-3</c:v>
                </c:pt>
                <c:pt idx="609">
                  <c:v>1.9859999999999999E-3</c:v>
                </c:pt>
                <c:pt idx="610">
                  <c:v>6.4690000000000112E-3</c:v>
                </c:pt>
                <c:pt idx="611">
                  <c:v>8.0610000000000005E-3</c:v>
                </c:pt>
                <c:pt idx="612">
                  <c:v>3.6210000000000036E-3</c:v>
                </c:pt>
                <c:pt idx="613">
                  <c:v>6.8000000000000121E-5</c:v>
                </c:pt>
                <c:pt idx="614">
                  <c:v>1.6190000000000015E-3</c:v>
                </c:pt>
                <c:pt idx="615">
                  <c:v>3.609000000000005E-3</c:v>
                </c:pt>
                <c:pt idx="616">
                  <c:v>2.2540000000000012E-3</c:v>
                </c:pt>
                <c:pt idx="617">
                  <c:v>4.7940000000000014E-3</c:v>
                </c:pt>
                <c:pt idx="618">
                  <c:v>5.1139999999999996E-3</c:v>
                </c:pt>
                <c:pt idx="619">
                  <c:v>6.3049999999999998E-3</c:v>
                </c:pt>
                <c:pt idx="620">
                  <c:v>3.0980000000000035E-3</c:v>
                </c:pt>
                <c:pt idx="621">
                  <c:v>5.4860000000000091E-3</c:v>
                </c:pt>
                <c:pt idx="622">
                  <c:v>3.326E-3</c:v>
                </c:pt>
                <c:pt idx="623">
                  <c:v>4.4360000000000094E-3</c:v>
                </c:pt>
                <c:pt idx="624">
                  <c:v>3.2800000000000051E-3</c:v>
                </c:pt>
                <c:pt idx="625">
                  <c:v>6.3430000000000092E-3</c:v>
                </c:pt>
                <c:pt idx="626">
                  <c:v>8.3280000000000003E-3</c:v>
                </c:pt>
                <c:pt idx="627">
                  <c:v>8.7430000000000008E-3</c:v>
                </c:pt>
                <c:pt idx="628">
                  <c:v>4.8070000000000014E-3</c:v>
                </c:pt>
                <c:pt idx="629">
                  <c:v>1.5219999999999999E-3</c:v>
                </c:pt>
                <c:pt idx="630">
                  <c:v>6.4460000000000134E-3</c:v>
                </c:pt>
                <c:pt idx="631">
                  <c:v>7.4780000000000133E-3</c:v>
                </c:pt>
                <c:pt idx="632">
                  <c:v>8.633E-3</c:v>
                </c:pt>
                <c:pt idx="633">
                  <c:v>6.522E-3</c:v>
                </c:pt>
                <c:pt idx="634">
                  <c:v>5.7810000000000092E-3</c:v>
                </c:pt>
                <c:pt idx="635">
                  <c:v>3.9680000000000062E-3</c:v>
                </c:pt>
                <c:pt idx="636">
                  <c:v>5.104E-3</c:v>
                </c:pt>
                <c:pt idx="637">
                  <c:v>6.1659999999999996E-3</c:v>
                </c:pt>
                <c:pt idx="638">
                  <c:v>5.1910000000000003E-3</c:v>
                </c:pt>
                <c:pt idx="639">
                  <c:v>3.0950000000000001E-3</c:v>
                </c:pt>
                <c:pt idx="640">
                  <c:v>2.578000000000003E-3</c:v>
                </c:pt>
                <c:pt idx="641">
                  <c:v>2.2070000000000037E-3</c:v>
                </c:pt>
                <c:pt idx="642">
                  <c:v>4.7090000000000092E-3</c:v>
                </c:pt>
                <c:pt idx="643">
                  <c:v>4.8450000000000003E-3</c:v>
                </c:pt>
                <c:pt idx="644">
                  <c:v>6.0629999999999998E-3</c:v>
                </c:pt>
                <c:pt idx="645">
                  <c:v>9.0600000000000125E-3</c:v>
                </c:pt>
                <c:pt idx="646">
                  <c:v>5.6400000000000061E-3</c:v>
                </c:pt>
                <c:pt idx="647">
                  <c:v>6.123E-3</c:v>
                </c:pt>
                <c:pt idx="648">
                  <c:v>6.3310000000000094E-3</c:v>
                </c:pt>
                <c:pt idx="649">
                  <c:v>3.9390000000000015E-3</c:v>
                </c:pt>
                <c:pt idx="650">
                  <c:v>5.8340000000000024E-3</c:v>
                </c:pt>
                <c:pt idx="651">
                  <c:v>8.0950000000000067E-3</c:v>
                </c:pt>
                <c:pt idx="652">
                  <c:v>7.6550000000000003E-3</c:v>
                </c:pt>
                <c:pt idx="653">
                  <c:v>4.9070000000000034E-3</c:v>
                </c:pt>
                <c:pt idx="654">
                  <c:v>4.4830000000000113E-3</c:v>
                </c:pt>
                <c:pt idx="655">
                  <c:v>4.1079999999999997E-3</c:v>
                </c:pt>
                <c:pt idx="656">
                  <c:v>6.6040000000000014E-3</c:v>
                </c:pt>
                <c:pt idx="657">
                  <c:v>1.0912E-2</c:v>
                </c:pt>
                <c:pt idx="658">
                  <c:v>9.6520000000000165E-3</c:v>
                </c:pt>
                <c:pt idx="659">
                  <c:v>5.3600000000000002E-3</c:v>
                </c:pt>
                <c:pt idx="660">
                  <c:v>3.1460000000000012E-3</c:v>
                </c:pt>
                <c:pt idx="661">
                  <c:v>1.8180000000000026E-3</c:v>
                </c:pt>
                <c:pt idx="662">
                  <c:v>1.1460000000000023E-3</c:v>
                </c:pt>
                <c:pt idx="663">
                  <c:v>4.3210000000000002E-3</c:v>
                </c:pt>
                <c:pt idx="664">
                  <c:v>5.764E-3</c:v>
                </c:pt>
                <c:pt idx="665">
                  <c:v>4.1929999999999997E-3</c:v>
                </c:pt>
                <c:pt idx="666">
                  <c:v>7.7400000000000073E-3</c:v>
                </c:pt>
                <c:pt idx="667">
                  <c:v>9.4490000000000008E-3</c:v>
                </c:pt>
                <c:pt idx="668">
                  <c:v>7.2990000000000112E-3</c:v>
                </c:pt>
                <c:pt idx="669">
                  <c:v>5.2979999999999998E-3</c:v>
                </c:pt>
                <c:pt idx="670">
                  <c:v>2.7960000000000012E-3</c:v>
                </c:pt>
                <c:pt idx="671">
                  <c:v>3.9350000000000001E-3</c:v>
                </c:pt>
                <c:pt idx="672">
                  <c:v>4.8420000000000034E-3</c:v>
                </c:pt>
                <c:pt idx="673">
                  <c:v>2.892E-3</c:v>
                </c:pt>
                <c:pt idx="674">
                  <c:v>4.1800000000000014E-3</c:v>
                </c:pt>
                <c:pt idx="675">
                  <c:v>6.0959999999999999E-3</c:v>
                </c:pt>
                <c:pt idx="676">
                  <c:v>7.4730000000000126E-3</c:v>
                </c:pt>
                <c:pt idx="677">
                  <c:v>6.5320000000000083E-3</c:v>
                </c:pt>
                <c:pt idx="678">
                  <c:v>4.4410000000000083E-3</c:v>
                </c:pt>
                <c:pt idx="679">
                  <c:v>2.6520000000000011E-3</c:v>
                </c:pt>
                <c:pt idx="680">
                  <c:v>4.0420000000000013E-3</c:v>
                </c:pt>
                <c:pt idx="681">
                  <c:v>8.2040000000000012E-3</c:v>
                </c:pt>
                <c:pt idx="682">
                  <c:v>1.2036E-2</c:v>
                </c:pt>
                <c:pt idx="683">
                  <c:v>1.0108000000000001E-2</c:v>
                </c:pt>
                <c:pt idx="684">
                  <c:v>6.6590000000000061E-3</c:v>
                </c:pt>
                <c:pt idx="685">
                  <c:v>4.4400000000000073E-3</c:v>
                </c:pt>
                <c:pt idx="686">
                  <c:v>6.0239999999999998E-3</c:v>
                </c:pt>
                <c:pt idx="687">
                  <c:v>6.6850000000000034E-3</c:v>
                </c:pt>
                <c:pt idx="688">
                  <c:v>6.2600000000000034E-3</c:v>
                </c:pt>
                <c:pt idx="689">
                  <c:v>6.7679999999999997E-3</c:v>
                </c:pt>
                <c:pt idx="690">
                  <c:v>5.4530000000000082E-3</c:v>
                </c:pt>
                <c:pt idx="691">
                  <c:v>1.8420000000000027E-3</c:v>
                </c:pt>
                <c:pt idx="692">
                  <c:v>3.2900000000000047E-3</c:v>
                </c:pt>
                <c:pt idx="693">
                  <c:v>5.1190000000000003E-3</c:v>
                </c:pt>
                <c:pt idx="694">
                  <c:v>9.4290000000000068E-3</c:v>
                </c:pt>
                <c:pt idx="695">
                  <c:v>7.0520000000000062E-3</c:v>
                </c:pt>
                <c:pt idx="696">
                  <c:v>5.5360000000000105E-3</c:v>
                </c:pt>
                <c:pt idx="697">
                  <c:v>2.9520000000000002E-3</c:v>
                </c:pt>
                <c:pt idx="698">
                  <c:v>3.9050000000000035E-3</c:v>
                </c:pt>
                <c:pt idx="699">
                  <c:v>7.8520000000000013E-3</c:v>
                </c:pt>
                <c:pt idx="700">
                  <c:v>4.6049999999999997E-3</c:v>
                </c:pt>
                <c:pt idx="701">
                  <c:v>2.8900000000000002E-3</c:v>
                </c:pt>
                <c:pt idx="702">
                  <c:v>3.9529999999999999E-3</c:v>
                </c:pt>
                <c:pt idx="703">
                  <c:v>5.1960000000000062E-3</c:v>
                </c:pt>
                <c:pt idx="704">
                  <c:v>5.5700000000000072E-3</c:v>
                </c:pt>
                <c:pt idx="705">
                  <c:v>5.5900000000000073E-3</c:v>
                </c:pt>
                <c:pt idx="706">
                  <c:v>3.4720000000000011E-3</c:v>
                </c:pt>
                <c:pt idx="707">
                  <c:v>2.7800000000000051E-3</c:v>
                </c:pt>
                <c:pt idx="708">
                  <c:v>1.027E-2</c:v>
                </c:pt>
                <c:pt idx="709">
                  <c:v>9.6320000000000138E-3</c:v>
                </c:pt>
                <c:pt idx="710">
                  <c:v>8.2170000000000003E-3</c:v>
                </c:pt>
                <c:pt idx="711">
                  <c:v>8.0610000000000005E-3</c:v>
                </c:pt>
                <c:pt idx="712">
                  <c:v>4.5510000000000073E-3</c:v>
                </c:pt>
                <c:pt idx="713">
                  <c:v>4.6800000000000032E-4</c:v>
                </c:pt>
                <c:pt idx="714">
                  <c:v>4.6629999999999996E-3</c:v>
                </c:pt>
                <c:pt idx="715">
                  <c:v>6.1010000000000092E-3</c:v>
                </c:pt>
                <c:pt idx="716">
                  <c:v>1.9720000000000028E-3</c:v>
                </c:pt>
                <c:pt idx="717">
                  <c:v>3.6670000000000066E-3</c:v>
                </c:pt>
                <c:pt idx="718">
                  <c:v>2.3709999999999998E-3</c:v>
                </c:pt>
                <c:pt idx="719">
                  <c:v>2.2360000000000001E-3</c:v>
                </c:pt>
                <c:pt idx="720">
                  <c:v>5.1470000000000014E-3</c:v>
                </c:pt>
                <c:pt idx="721">
                  <c:v>7.6840000000000033E-3</c:v>
                </c:pt>
                <c:pt idx="722">
                  <c:v>1.0696000000000001E-2</c:v>
                </c:pt>
                <c:pt idx="723">
                  <c:v>5.3010000000000071E-3</c:v>
                </c:pt>
                <c:pt idx="724">
                  <c:v>8.3190000000000121E-3</c:v>
                </c:pt>
                <c:pt idx="725">
                  <c:v>5.7350000000000092E-3</c:v>
                </c:pt>
                <c:pt idx="726">
                  <c:v>5.9090000000000123E-3</c:v>
                </c:pt>
                <c:pt idx="727">
                  <c:v>7.6110000000000093E-3</c:v>
                </c:pt>
                <c:pt idx="728">
                  <c:v>8.8070000000000145E-3</c:v>
                </c:pt>
                <c:pt idx="729">
                  <c:v>2.594000000000003E-3</c:v>
                </c:pt>
                <c:pt idx="730">
                  <c:v>2.1980000000000012E-3</c:v>
                </c:pt>
                <c:pt idx="731">
                  <c:v>3.2770000000000056E-3</c:v>
                </c:pt>
                <c:pt idx="732">
                  <c:v>6.1549999999999999E-3</c:v>
                </c:pt>
                <c:pt idx="733">
                  <c:v>5.1700000000000071E-3</c:v>
                </c:pt>
                <c:pt idx="734">
                  <c:v>6.3310000000000094E-3</c:v>
                </c:pt>
                <c:pt idx="735">
                  <c:v>7.1740000000000024E-3</c:v>
                </c:pt>
                <c:pt idx="736">
                  <c:v>1.013E-2</c:v>
                </c:pt>
                <c:pt idx="737">
                  <c:v>5.8440000000000002E-3</c:v>
                </c:pt>
                <c:pt idx="738">
                  <c:v>5.2460000000000093E-3</c:v>
                </c:pt>
                <c:pt idx="739">
                  <c:v>6.4110000000000113E-3</c:v>
                </c:pt>
                <c:pt idx="740">
                  <c:v>1.0534E-2</c:v>
                </c:pt>
                <c:pt idx="741">
                  <c:v>1.1077E-2</c:v>
                </c:pt>
                <c:pt idx="742">
                  <c:v>7.3100000000000014E-3</c:v>
                </c:pt>
                <c:pt idx="743">
                  <c:v>6.9090000000000124E-3</c:v>
                </c:pt>
                <c:pt idx="744">
                  <c:v>6.3490000000000083E-3</c:v>
                </c:pt>
                <c:pt idx="745">
                  <c:v>5.4960000000000113E-3</c:v>
                </c:pt>
                <c:pt idx="746">
                  <c:v>3.9300000000000012E-3</c:v>
                </c:pt>
                <c:pt idx="747">
                  <c:v>2.7270000000000046E-3</c:v>
                </c:pt>
                <c:pt idx="748">
                  <c:v>3.1410000000000036E-3</c:v>
                </c:pt>
                <c:pt idx="749">
                  <c:v>3.3830000000000036E-3</c:v>
                </c:pt>
                <c:pt idx="750">
                  <c:v>4.0010000000000072E-3</c:v>
                </c:pt>
                <c:pt idx="751">
                  <c:v>4.6770000000000023E-3</c:v>
                </c:pt>
                <c:pt idx="753">
                  <c:v>1.9900000000000035E-3</c:v>
                </c:pt>
                <c:pt idx="754">
                  <c:v>9.2800000000000066E-4</c:v>
                </c:pt>
                <c:pt idx="755">
                  <c:v>5.6440000000000014E-3</c:v>
                </c:pt>
                <c:pt idx="756">
                  <c:v>4.0710000000000112E-3</c:v>
                </c:pt>
                <c:pt idx="757">
                  <c:v>1.776000000000002E-3</c:v>
                </c:pt>
                <c:pt idx="758">
                  <c:v>3.645000000000005E-3</c:v>
                </c:pt>
                <c:pt idx="759">
                  <c:v>1.3070000000000015E-3</c:v>
                </c:pt>
                <c:pt idx="760">
                  <c:v>2.2810000000000031E-3</c:v>
                </c:pt>
                <c:pt idx="761">
                  <c:v>2.4620000000000002E-3</c:v>
                </c:pt>
                <c:pt idx="762">
                  <c:v>1.5280000000000018E-3</c:v>
                </c:pt>
                <c:pt idx="763">
                  <c:v>4.8600000000000021E-4</c:v>
                </c:pt>
                <c:pt idx="764">
                  <c:v>4.4270000000000004E-3</c:v>
                </c:pt>
                <c:pt idx="765">
                  <c:v>5.6530000000000061E-3</c:v>
                </c:pt>
                <c:pt idx="766">
                  <c:v>4.7360000000000093E-3</c:v>
                </c:pt>
                <c:pt idx="767">
                  <c:v>3.9380000000000005E-3</c:v>
                </c:pt>
                <c:pt idx="768">
                  <c:v>6.2060000000000093E-3</c:v>
                </c:pt>
                <c:pt idx="769">
                  <c:v>2.3650000000000012E-3</c:v>
                </c:pt>
                <c:pt idx="770">
                  <c:v>1.6050000000000023E-3</c:v>
                </c:pt>
                <c:pt idx="771">
                  <c:v>3.8890000000000036E-3</c:v>
                </c:pt>
                <c:pt idx="772">
                  <c:v>3.4070000000000046E-3</c:v>
                </c:pt>
                <c:pt idx="773">
                  <c:v>4.6720000000000034E-3</c:v>
                </c:pt>
                <c:pt idx="774">
                  <c:v>6.4980000000000072E-3</c:v>
                </c:pt>
                <c:pt idx="775">
                  <c:v>6.5710000000000117E-3</c:v>
                </c:pt>
                <c:pt idx="776">
                  <c:v>4.6340000000000001E-3</c:v>
                </c:pt>
                <c:pt idx="777">
                  <c:v>3.2130000000000036E-3</c:v>
                </c:pt>
                <c:pt idx="778">
                  <c:v>4.2070000000000024E-3</c:v>
                </c:pt>
                <c:pt idx="779">
                  <c:v>4.1780000000000003E-3</c:v>
                </c:pt>
                <c:pt idx="780">
                  <c:v>3.6600000000000066E-3</c:v>
                </c:pt>
                <c:pt idx="781">
                  <c:v>1.2260000000000001E-3</c:v>
                </c:pt>
                <c:pt idx="782">
                  <c:v>5.5800000000000034E-3</c:v>
                </c:pt>
                <c:pt idx="783">
                  <c:v>6.1830000000000071E-3</c:v>
                </c:pt>
                <c:pt idx="784">
                  <c:v>5.4679999999999998E-3</c:v>
                </c:pt>
                <c:pt idx="785">
                  <c:v>2.9870000000000035E-3</c:v>
                </c:pt>
                <c:pt idx="786">
                  <c:v>2.4500000000000005E-4</c:v>
                </c:pt>
                <c:pt idx="787">
                  <c:v>3.0700000000000002E-3</c:v>
                </c:pt>
                <c:pt idx="788">
                  <c:v>3.9880000000000002E-3</c:v>
                </c:pt>
                <c:pt idx="789">
                  <c:v>4.5859999999999998E-3</c:v>
                </c:pt>
                <c:pt idx="790">
                  <c:v>6.5550000000000061E-3</c:v>
                </c:pt>
                <c:pt idx="791">
                  <c:v>8.6050000000000067E-3</c:v>
                </c:pt>
                <c:pt idx="792">
                  <c:v>1.1087000000000001E-2</c:v>
                </c:pt>
                <c:pt idx="793">
                  <c:v>8.8600000000000258E-3</c:v>
                </c:pt>
                <c:pt idx="794">
                  <c:v>4.0509999999999999E-3</c:v>
                </c:pt>
                <c:pt idx="795">
                  <c:v>4.7170000000000024E-3</c:v>
                </c:pt>
                <c:pt idx="796">
                  <c:v>2.9759999999999999E-3</c:v>
                </c:pt>
                <c:pt idx="797">
                  <c:v>1.0780000000000015E-3</c:v>
                </c:pt>
                <c:pt idx="798">
                  <c:v>1.8090000000000018E-3</c:v>
                </c:pt>
                <c:pt idx="799">
                  <c:v>2.349E-3</c:v>
                </c:pt>
                <c:pt idx="800">
                  <c:v>1.7530000000000015E-3</c:v>
                </c:pt>
                <c:pt idx="801">
                  <c:v>2.444000000000003E-3</c:v>
                </c:pt>
                <c:pt idx="802">
                  <c:v>4.6880000000000003E-3</c:v>
                </c:pt>
                <c:pt idx="803">
                  <c:v>6.9520000000000094E-3</c:v>
                </c:pt>
                <c:pt idx="804">
                  <c:v>6.0810000000000083E-3</c:v>
                </c:pt>
                <c:pt idx="805">
                  <c:v>9.6200000000000062E-4</c:v>
                </c:pt>
                <c:pt idx="806">
                  <c:v>2.7160000000000001E-3</c:v>
                </c:pt>
                <c:pt idx="807">
                  <c:v>3.3760000000000001E-3</c:v>
                </c:pt>
                <c:pt idx="808">
                  <c:v>2.467000000000003E-3</c:v>
                </c:pt>
                <c:pt idx="809">
                  <c:v>1.4630000000000001E-3</c:v>
                </c:pt>
                <c:pt idx="810">
                  <c:v>1.8129999999999999E-3</c:v>
                </c:pt>
                <c:pt idx="811">
                  <c:v>1.0349000000000001E-2</c:v>
                </c:pt>
                <c:pt idx="812">
                  <c:v>8.2970000000000006E-3</c:v>
                </c:pt>
                <c:pt idx="813">
                  <c:v>1.1590000000000023E-3</c:v>
                </c:pt>
                <c:pt idx="814">
                  <c:v>2.9900000000000031E-3</c:v>
                </c:pt>
                <c:pt idx="815">
                  <c:v>3.289000000000005E-3</c:v>
                </c:pt>
                <c:pt idx="816">
                  <c:v>1.4779999999999984E-3</c:v>
                </c:pt>
                <c:pt idx="817">
                  <c:v>1.778000000000002E-3</c:v>
                </c:pt>
                <c:pt idx="818">
                  <c:v>4.6959999999999997E-3</c:v>
                </c:pt>
                <c:pt idx="819">
                  <c:v>7.4250000000000071E-3</c:v>
                </c:pt>
                <c:pt idx="820">
                  <c:v>5.2500000000000073E-3</c:v>
                </c:pt>
                <c:pt idx="821">
                  <c:v>8.3590000000000244E-3</c:v>
                </c:pt>
                <c:pt idx="822">
                  <c:v>9.4670000000000067E-3</c:v>
                </c:pt>
                <c:pt idx="823">
                  <c:v>8.2660000000000008E-3</c:v>
                </c:pt>
                <c:pt idx="824">
                  <c:v>1.0189999999999999E-3</c:v>
                </c:pt>
                <c:pt idx="825">
                  <c:v>4.9030000000000072E-3</c:v>
                </c:pt>
                <c:pt idx="826">
                  <c:v>2.0309999999999998E-3</c:v>
                </c:pt>
                <c:pt idx="827">
                  <c:v>3.8080000000000037E-3</c:v>
                </c:pt>
                <c:pt idx="828">
                  <c:v>1.0690000000000001E-3</c:v>
                </c:pt>
                <c:pt idx="829">
                  <c:v>3.1600000000000048E-3</c:v>
                </c:pt>
                <c:pt idx="830">
                  <c:v>3.7810000000000066E-3</c:v>
                </c:pt>
                <c:pt idx="831">
                  <c:v>5.0590000000000071E-3</c:v>
                </c:pt>
                <c:pt idx="832">
                  <c:v>5.7330000000000107E-3</c:v>
                </c:pt>
                <c:pt idx="833">
                  <c:v>5.607E-3</c:v>
                </c:pt>
                <c:pt idx="834">
                  <c:v>5.8920000000000014E-3</c:v>
                </c:pt>
                <c:pt idx="835">
                  <c:v>3.6080000000000044E-3</c:v>
                </c:pt>
                <c:pt idx="836">
                  <c:v>2.454E-3</c:v>
                </c:pt>
                <c:pt idx="837">
                  <c:v>4.6810000000000072E-3</c:v>
                </c:pt>
                <c:pt idx="838">
                  <c:v>2.704000000000005E-3</c:v>
                </c:pt>
                <c:pt idx="839">
                  <c:v>2.2860000000000011E-3</c:v>
                </c:pt>
                <c:pt idx="840">
                  <c:v>3.1310000000000001E-3</c:v>
                </c:pt>
                <c:pt idx="841">
                  <c:v>4.8939999999999999E-3</c:v>
                </c:pt>
                <c:pt idx="842">
                  <c:v>5.8139999999999997E-3</c:v>
                </c:pt>
                <c:pt idx="843">
                  <c:v>7.0530000000000072E-3</c:v>
                </c:pt>
                <c:pt idx="844">
                  <c:v>4.568E-3</c:v>
                </c:pt>
                <c:pt idx="845">
                  <c:v>4.0470000000000002E-3</c:v>
                </c:pt>
                <c:pt idx="846">
                  <c:v>2.8760000000000001E-3</c:v>
                </c:pt>
                <c:pt idx="847">
                  <c:v>3.385000000000003E-3</c:v>
                </c:pt>
                <c:pt idx="848">
                  <c:v>1.1739999999999999E-3</c:v>
                </c:pt>
                <c:pt idx="849">
                  <c:v>2.8240000000000001E-3</c:v>
                </c:pt>
                <c:pt idx="850">
                  <c:v>4.9900000000000092E-3</c:v>
                </c:pt>
                <c:pt idx="851">
                  <c:v>2.704000000000005E-3</c:v>
                </c:pt>
                <c:pt idx="852">
                  <c:v>2.9550000000000002E-3</c:v>
                </c:pt>
                <c:pt idx="853">
                  <c:v>6.7940000000000014E-3</c:v>
                </c:pt>
                <c:pt idx="854">
                  <c:v>5.2860000000000103E-3</c:v>
                </c:pt>
                <c:pt idx="855">
                  <c:v>1.2290000000000001E-3</c:v>
                </c:pt>
                <c:pt idx="856">
                  <c:v>4.2750000000000071E-3</c:v>
                </c:pt>
                <c:pt idx="857">
                  <c:v>4.9230000000000072E-3</c:v>
                </c:pt>
                <c:pt idx="858">
                  <c:v>4.163E-3</c:v>
                </c:pt>
                <c:pt idx="859">
                  <c:v>6.0900000000000034E-3</c:v>
                </c:pt>
                <c:pt idx="860">
                  <c:v>5.1859999999999996E-3</c:v>
                </c:pt>
                <c:pt idx="861">
                  <c:v>2.6430000000000056E-3</c:v>
                </c:pt>
                <c:pt idx="862">
                  <c:v>2.7520000000000001E-3</c:v>
                </c:pt>
                <c:pt idx="863">
                  <c:v>1.0800000000000025E-4</c:v>
                </c:pt>
                <c:pt idx="864">
                  <c:v>1.4740000000000018E-3</c:v>
                </c:pt>
                <c:pt idx="865">
                  <c:v>4.8740000000000033E-3</c:v>
                </c:pt>
                <c:pt idx="866">
                  <c:v>6.8190000000000082E-3</c:v>
                </c:pt>
                <c:pt idx="867">
                  <c:v>3.388000000000003E-3</c:v>
                </c:pt>
                <c:pt idx="868">
                  <c:v>3.934E-3</c:v>
                </c:pt>
                <c:pt idx="869">
                  <c:v>4.5979999999999997E-3</c:v>
                </c:pt>
                <c:pt idx="870">
                  <c:v>3.1300000000000045E-4</c:v>
                </c:pt>
                <c:pt idx="871">
                  <c:v>3.9550000000000002E-3</c:v>
                </c:pt>
                <c:pt idx="872">
                  <c:v>7.6049999999999998E-3</c:v>
                </c:pt>
                <c:pt idx="873">
                  <c:v>2.9520000000000002E-3</c:v>
                </c:pt>
                <c:pt idx="874">
                  <c:v>2.9729999999999999E-3</c:v>
                </c:pt>
                <c:pt idx="875">
                  <c:v>5.8840000000000003E-3</c:v>
                </c:pt>
                <c:pt idx="876">
                  <c:v>8.5080000000000034E-3</c:v>
                </c:pt>
                <c:pt idx="877">
                  <c:v>6.3730000000000071E-3</c:v>
                </c:pt>
                <c:pt idx="878">
                  <c:v>5.7480000000000083E-3</c:v>
                </c:pt>
                <c:pt idx="879">
                  <c:v>5.8550000000000034E-3</c:v>
                </c:pt>
                <c:pt idx="880">
                  <c:v>5.0420000000000013E-3</c:v>
                </c:pt>
                <c:pt idx="881">
                  <c:v>6.4520000000000072E-3</c:v>
                </c:pt>
                <c:pt idx="882">
                  <c:v>5.1580000000000003E-3</c:v>
                </c:pt>
                <c:pt idx="883">
                  <c:v>6.2620000000000002E-3</c:v>
                </c:pt>
                <c:pt idx="884">
                  <c:v>3.9360000000000003E-3</c:v>
                </c:pt>
                <c:pt idx="885">
                  <c:v>6.5170000000000002E-3</c:v>
                </c:pt>
                <c:pt idx="886">
                  <c:v>5.2529999999999999E-3</c:v>
                </c:pt>
                <c:pt idx="887">
                  <c:v>5.6620000000000004E-3</c:v>
                </c:pt>
                <c:pt idx="888">
                  <c:v>4.6410000000000071E-3</c:v>
                </c:pt>
                <c:pt idx="889">
                  <c:v>5.1359999999999999E-3</c:v>
                </c:pt>
                <c:pt idx="890">
                  <c:v>6.8920000000000014E-3</c:v>
                </c:pt>
                <c:pt idx="891">
                  <c:v>6.6270000000000001E-3</c:v>
                </c:pt>
                <c:pt idx="892">
                  <c:v>9.5200000000000048E-4</c:v>
                </c:pt>
                <c:pt idx="893">
                  <c:v>5.9350000000000123E-3</c:v>
                </c:pt>
                <c:pt idx="894">
                  <c:v>1.7070000000000015E-3</c:v>
                </c:pt>
                <c:pt idx="895">
                  <c:v>3.4640000000000035E-3</c:v>
                </c:pt>
                <c:pt idx="896">
                  <c:v>2.3519999999999999E-3</c:v>
                </c:pt>
                <c:pt idx="897">
                  <c:v>3.4770000000000035E-3</c:v>
                </c:pt>
                <c:pt idx="898">
                  <c:v>6.6109999999999997E-3</c:v>
                </c:pt>
                <c:pt idx="899">
                  <c:v>2.382E-3</c:v>
                </c:pt>
                <c:pt idx="900">
                  <c:v>2.8450000000000012E-3</c:v>
                </c:pt>
                <c:pt idx="901">
                  <c:v>4.6150000000000002E-3</c:v>
                </c:pt>
                <c:pt idx="902">
                  <c:v>1.7639999999999999E-3</c:v>
                </c:pt>
                <c:pt idx="903">
                  <c:v>3.9610000000000001E-3</c:v>
                </c:pt>
                <c:pt idx="904">
                  <c:v>2.2420000000000035E-3</c:v>
                </c:pt>
                <c:pt idx="905">
                  <c:v>1.8570000000000023E-3</c:v>
                </c:pt>
                <c:pt idx="906">
                  <c:v>3.6590000000000012E-3</c:v>
                </c:pt>
                <c:pt idx="907">
                  <c:v>4.1850000000000004E-3</c:v>
                </c:pt>
                <c:pt idx="908">
                  <c:v>3.156000000000003E-3</c:v>
                </c:pt>
                <c:pt idx="909">
                  <c:v>1.3339999999999999E-3</c:v>
                </c:pt>
                <c:pt idx="910">
                  <c:v>2.4359999999999998E-3</c:v>
                </c:pt>
                <c:pt idx="911">
                  <c:v>1.7309999999999999E-3</c:v>
                </c:pt>
                <c:pt idx="912">
                  <c:v>2.0530000000000001E-3</c:v>
                </c:pt>
                <c:pt idx="913">
                  <c:v>5.0910000000000061E-3</c:v>
                </c:pt>
                <c:pt idx="914">
                  <c:v>9.8920000000000223E-3</c:v>
                </c:pt>
                <c:pt idx="915">
                  <c:v>6.7060000000000123E-3</c:v>
                </c:pt>
                <c:pt idx="916">
                  <c:v>4.4689999999999999E-3</c:v>
                </c:pt>
                <c:pt idx="917">
                  <c:v>4.6470000000000001E-3</c:v>
                </c:pt>
                <c:pt idx="918">
                  <c:v>2.9850000000000002E-3</c:v>
                </c:pt>
                <c:pt idx="919">
                  <c:v>4.6360000000000073E-3</c:v>
                </c:pt>
                <c:pt idx="920">
                  <c:v>4.4040000000000034E-3</c:v>
                </c:pt>
                <c:pt idx="921">
                  <c:v>4.3889999999999997E-3</c:v>
                </c:pt>
                <c:pt idx="922">
                  <c:v>5.8809999999999999E-3</c:v>
                </c:pt>
                <c:pt idx="923">
                  <c:v>2.8909999999999999E-3</c:v>
                </c:pt>
                <c:pt idx="924">
                  <c:v>5.6360000000000082E-3</c:v>
                </c:pt>
                <c:pt idx="925">
                  <c:v>2.836E-3</c:v>
                </c:pt>
                <c:pt idx="926">
                  <c:v>3.8470000000000036E-3</c:v>
                </c:pt>
                <c:pt idx="927">
                  <c:v>3.740000000000005E-3</c:v>
                </c:pt>
                <c:pt idx="928">
                  <c:v>5.5780000000000083E-3</c:v>
                </c:pt>
                <c:pt idx="929">
                  <c:v>3.9269999999999999E-3</c:v>
                </c:pt>
                <c:pt idx="930">
                  <c:v>6.3920000000000001E-3</c:v>
                </c:pt>
                <c:pt idx="931">
                  <c:v>6.2190000000000092E-3</c:v>
                </c:pt>
                <c:pt idx="932">
                  <c:v>1.9059999999999999E-3</c:v>
                </c:pt>
                <c:pt idx="933">
                  <c:v>1.8140000000000022E-3</c:v>
                </c:pt>
                <c:pt idx="934">
                  <c:v>2.7360000000000002E-3</c:v>
                </c:pt>
                <c:pt idx="935">
                  <c:v>2.2480000000000035E-3</c:v>
                </c:pt>
                <c:pt idx="936">
                  <c:v>1.2000000000000018E-4</c:v>
                </c:pt>
                <c:pt idx="937">
                  <c:v>3.656000000000003E-3</c:v>
                </c:pt>
                <c:pt idx="938">
                  <c:v>9.1000000000000065E-4</c:v>
                </c:pt>
                <c:pt idx="939">
                  <c:v>3.9800000000000052E-3</c:v>
                </c:pt>
                <c:pt idx="940">
                  <c:v>1.5000000000000015E-3</c:v>
                </c:pt>
                <c:pt idx="941">
                  <c:v>4.2929999999999999E-3</c:v>
                </c:pt>
                <c:pt idx="942">
                  <c:v>1.469E-3</c:v>
                </c:pt>
                <c:pt idx="943">
                  <c:v>3.2080000000000056E-3</c:v>
                </c:pt>
                <c:pt idx="944">
                  <c:v>4.8859999999999997E-3</c:v>
                </c:pt>
                <c:pt idx="945">
                  <c:v>3.496E-3</c:v>
                </c:pt>
                <c:pt idx="946">
                  <c:v>4.5979999999999997E-3</c:v>
                </c:pt>
                <c:pt idx="947">
                  <c:v>5.2900000000000082E-3</c:v>
                </c:pt>
                <c:pt idx="948">
                  <c:v>2.653000000000003E-3</c:v>
                </c:pt>
                <c:pt idx="949">
                  <c:v>2.6230000000000047E-3</c:v>
                </c:pt>
                <c:pt idx="950">
                  <c:v>2.2410000000000012E-3</c:v>
                </c:pt>
                <c:pt idx="951">
                  <c:v>2.1559999999999999E-3</c:v>
                </c:pt>
                <c:pt idx="952">
                  <c:v>4.0760000000000093E-3</c:v>
                </c:pt>
                <c:pt idx="953">
                  <c:v>1.5790000000000023E-3</c:v>
                </c:pt>
                <c:pt idx="954">
                  <c:v>1.6659999999999999E-3</c:v>
                </c:pt>
                <c:pt idx="955">
                  <c:v>3.7810000000000066E-3</c:v>
                </c:pt>
                <c:pt idx="956">
                  <c:v>8.9480000000000011E-3</c:v>
                </c:pt>
                <c:pt idx="957">
                  <c:v>8.4030000000000146E-3</c:v>
                </c:pt>
                <c:pt idx="958">
                  <c:v>5.5330000000000093E-3</c:v>
                </c:pt>
                <c:pt idx="959">
                  <c:v>6.0460000000000071E-3</c:v>
                </c:pt>
                <c:pt idx="960">
                  <c:v>6.8000000000000083E-3</c:v>
                </c:pt>
                <c:pt idx="961">
                  <c:v>6.2610000000000061E-3</c:v>
                </c:pt>
                <c:pt idx="962">
                  <c:v>6.2820000000000072E-3</c:v>
                </c:pt>
                <c:pt idx="963">
                  <c:v>4.3470000000000002E-3</c:v>
                </c:pt>
                <c:pt idx="964">
                  <c:v>3.7980000000000036E-3</c:v>
                </c:pt>
                <c:pt idx="965">
                  <c:v>4.5200000000000004E-4</c:v>
                </c:pt>
                <c:pt idx="966">
                  <c:v>6.5820000000000071E-3</c:v>
                </c:pt>
                <c:pt idx="967">
                  <c:v>8.843000000000014E-3</c:v>
                </c:pt>
                <c:pt idx="968">
                  <c:v>1.0279999999999982E-2</c:v>
                </c:pt>
                <c:pt idx="969">
                  <c:v>7.1570000000000002E-3</c:v>
                </c:pt>
                <c:pt idx="970">
                  <c:v>5.6379999999999998E-3</c:v>
                </c:pt>
                <c:pt idx="971">
                  <c:v>3.4650000000000037E-3</c:v>
                </c:pt>
                <c:pt idx="972">
                  <c:v>3.8969999999999999E-3</c:v>
                </c:pt>
                <c:pt idx="973">
                  <c:v>3.1690000000000012E-3</c:v>
                </c:pt>
                <c:pt idx="974">
                  <c:v>4.6550000000000003E-3</c:v>
                </c:pt>
                <c:pt idx="975">
                  <c:v>5.3800000000000072E-3</c:v>
                </c:pt>
                <c:pt idx="976">
                  <c:v>7.5010000000000103E-3</c:v>
                </c:pt>
                <c:pt idx="977">
                  <c:v>9.5700000000000143E-3</c:v>
                </c:pt>
                <c:pt idx="978">
                  <c:v>8.3480000000000047E-3</c:v>
                </c:pt>
                <c:pt idx="979">
                  <c:v>9.320000000000014E-3</c:v>
                </c:pt>
                <c:pt idx="980">
                  <c:v>7.7880000000000093E-3</c:v>
                </c:pt>
                <c:pt idx="981">
                  <c:v>2.3959999999999997E-3</c:v>
                </c:pt>
                <c:pt idx="982">
                  <c:v>2.9900000000000011E-4</c:v>
                </c:pt>
                <c:pt idx="983">
                  <c:v>3.1870000000000062E-3</c:v>
                </c:pt>
                <c:pt idx="984">
                  <c:v>4.4679999999999997E-3</c:v>
                </c:pt>
                <c:pt idx="985">
                  <c:v>3.545000000000003E-3</c:v>
                </c:pt>
                <c:pt idx="986">
                  <c:v>5.9410000000000122E-3</c:v>
                </c:pt>
                <c:pt idx="987">
                  <c:v>9.9890000000000222E-3</c:v>
                </c:pt>
                <c:pt idx="988">
                  <c:v>5.9980000000000103E-3</c:v>
                </c:pt>
                <c:pt idx="989">
                  <c:v>2.9700000000000006E-4</c:v>
                </c:pt>
                <c:pt idx="990">
                  <c:v>1.3890000000000016E-3</c:v>
                </c:pt>
                <c:pt idx="991">
                  <c:v>2.6920000000000012E-3</c:v>
                </c:pt>
                <c:pt idx="992">
                  <c:v>6.4200000000000075E-4</c:v>
                </c:pt>
                <c:pt idx="993">
                  <c:v>1.5269999999999999E-3</c:v>
                </c:pt>
                <c:pt idx="994">
                  <c:v>2.7580000000000031E-3</c:v>
                </c:pt>
                <c:pt idx="995">
                  <c:v>6.3720000000000061E-3</c:v>
                </c:pt>
                <c:pt idx="996">
                  <c:v>1.7090000000000015E-3</c:v>
                </c:pt>
                <c:pt idx="997">
                  <c:v>3.3890000000000036E-3</c:v>
                </c:pt>
                <c:pt idx="998">
                  <c:v>2.434E-3</c:v>
                </c:pt>
                <c:pt idx="999">
                  <c:v>1.9420000000000036E-3</c:v>
                </c:pt>
                <c:pt idx="1000">
                  <c:v>2.153000000000003E-3</c:v>
                </c:pt>
                <c:pt idx="1001">
                  <c:v>6.1050000000000002E-3</c:v>
                </c:pt>
                <c:pt idx="1002">
                  <c:v>4.8669999999999998E-3</c:v>
                </c:pt>
                <c:pt idx="1004">
                  <c:v>5.6699999999999997E-3</c:v>
                </c:pt>
                <c:pt idx="1005">
                  <c:v>2.581000000000003E-3</c:v>
                </c:pt>
                <c:pt idx="1006">
                  <c:v>6.9930000000000122E-3</c:v>
                </c:pt>
                <c:pt idx="1007">
                  <c:v>6.5259999999999997E-3</c:v>
                </c:pt>
                <c:pt idx="1008">
                  <c:v>5.8460000000000083E-3</c:v>
                </c:pt>
                <c:pt idx="1009">
                  <c:v>2.3250000000000002E-3</c:v>
                </c:pt>
                <c:pt idx="1010">
                  <c:v>2.601000000000003E-3</c:v>
                </c:pt>
                <c:pt idx="1011">
                  <c:v>3.2880000000000066E-3</c:v>
                </c:pt>
                <c:pt idx="1012">
                  <c:v>1.7589999999999999E-3</c:v>
                </c:pt>
                <c:pt idx="1013">
                  <c:v>1.2210000000000001E-3</c:v>
                </c:pt>
                <c:pt idx="1014">
                  <c:v>3.7010000000000051E-3</c:v>
                </c:pt>
                <c:pt idx="1015">
                  <c:v>1.5650000000000015E-3</c:v>
                </c:pt>
                <c:pt idx="1016">
                  <c:v>3.4620000000000002E-3</c:v>
                </c:pt>
                <c:pt idx="1017">
                  <c:v>2.7860000000000046E-3</c:v>
                </c:pt>
                <c:pt idx="1018">
                  <c:v>3.6720000000000012E-3</c:v>
                </c:pt>
                <c:pt idx="1019">
                  <c:v>2.712E-3</c:v>
                </c:pt>
                <c:pt idx="1020">
                  <c:v>4.0210000000000003E-3</c:v>
                </c:pt>
                <c:pt idx="1021">
                  <c:v>2.3480000000000011E-3</c:v>
                </c:pt>
                <c:pt idx="1022">
                  <c:v>2.947000000000003E-3</c:v>
                </c:pt>
                <c:pt idx="1023">
                  <c:v>4.9570000000000013E-3</c:v>
                </c:pt>
                <c:pt idx="1024">
                  <c:v>5.9060000000000093E-3</c:v>
                </c:pt>
                <c:pt idx="1025">
                  <c:v>3.2820000000000037E-3</c:v>
                </c:pt>
                <c:pt idx="1026">
                  <c:v>1.4920000000000018E-3</c:v>
                </c:pt>
                <c:pt idx="1027">
                  <c:v>4.7060000000000071E-3</c:v>
                </c:pt>
                <c:pt idx="1028">
                  <c:v>3.8630000000000036E-3</c:v>
                </c:pt>
                <c:pt idx="1029">
                  <c:v>2.2550000000000001E-3</c:v>
                </c:pt>
                <c:pt idx="1030">
                  <c:v>4.0330000000000071E-3</c:v>
                </c:pt>
                <c:pt idx="1031">
                  <c:v>1.802000000000003E-3</c:v>
                </c:pt>
                <c:pt idx="1032">
                  <c:v>1.9959999999999999E-3</c:v>
                </c:pt>
                <c:pt idx="1033">
                  <c:v>1.2390000000000001E-3</c:v>
                </c:pt>
                <c:pt idx="1034">
                  <c:v>2.3010000000000001E-3</c:v>
                </c:pt>
                <c:pt idx="1035">
                  <c:v>1.3550000000000023E-3</c:v>
                </c:pt>
                <c:pt idx="1036">
                  <c:v>4.6169999999999996E-3</c:v>
                </c:pt>
                <c:pt idx="1037">
                  <c:v>9.5120000000000048E-3</c:v>
                </c:pt>
                <c:pt idx="1038">
                  <c:v>9.1210000000000006E-3</c:v>
                </c:pt>
                <c:pt idx="1039">
                  <c:v>6.6850000000000034E-3</c:v>
                </c:pt>
                <c:pt idx="1040">
                  <c:v>5.2259999999999997E-3</c:v>
                </c:pt>
                <c:pt idx="1041">
                  <c:v>2.6050000000000036E-3</c:v>
                </c:pt>
                <c:pt idx="1042">
                  <c:v>2.6360000000000012E-3</c:v>
                </c:pt>
                <c:pt idx="1043">
                  <c:v>2.4620000000000002E-3</c:v>
                </c:pt>
                <c:pt idx="1044">
                  <c:v>3.8870000000000046E-3</c:v>
                </c:pt>
                <c:pt idx="1045">
                  <c:v>5.2370000000000073E-3</c:v>
                </c:pt>
                <c:pt idx="1046">
                  <c:v>8.1780000000000047E-3</c:v>
                </c:pt>
                <c:pt idx="1047">
                  <c:v>2.0440000000000002E-3</c:v>
                </c:pt>
                <c:pt idx="1048">
                  <c:v>3.7100000000000037E-3</c:v>
                </c:pt>
                <c:pt idx="1049">
                  <c:v>4.8539999999999998E-3</c:v>
                </c:pt>
                <c:pt idx="1050">
                  <c:v>1.6819999999999999E-3</c:v>
                </c:pt>
                <c:pt idx="1051">
                  <c:v>3.0929999999999998E-3</c:v>
                </c:pt>
                <c:pt idx="1052">
                  <c:v>4.1479999999999998E-3</c:v>
                </c:pt>
                <c:pt idx="1053">
                  <c:v>2.8999999999999998E-3</c:v>
                </c:pt>
                <c:pt idx="1054">
                  <c:v>3.0920000000000001E-3</c:v>
                </c:pt>
                <c:pt idx="1055">
                  <c:v>3.1770000000000036E-3</c:v>
                </c:pt>
                <c:pt idx="1056">
                  <c:v>3.5380000000000012E-3</c:v>
                </c:pt>
                <c:pt idx="1057">
                  <c:v>2.1580000000000002E-3</c:v>
                </c:pt>
                <c:pt idx="1058">
                  <c:v>4.5630000000000002E-3</c:v>
                </c:pt>
                <c:pt idx="1059">
                  <c:v>2.6580000000000002E-3</c:v>
                </c:pt>
                <c:pt idx="1060">
                  <c:v>5.5800000000000088E-4</c:v>
                </c:pt>
                <c:pt idx="1061">
                  <c:v>3.875000000000003E-3</c:v>
                </c:pt>
                <c:pt idx="1062">
                  <c:v>5.1960000000000062E-3</c:v>
                </c:pt>
                <c:pt idx="1063">
                  <c:v>5.025E-3</c:v>
                </c:pt>
                <c:pt idx="1064">
                  <c:v>5.0530000000000071E-3</c:v>
                </c:pt>
                <c:pt idx="1065">
                  <c:v>5.607E-3</c:v>
                </c:pt>
                <c:pt idx="1066">
                  <c:v>6.2010000000000112E-3</c:v>
                </c:pt>
                <c:pt idx="1067">
                  <c:v>4.5950000000000001E-3</c:v>
                </c:pt>
                <c:pt idx="1068">
                  <c:v>2.1580000000000002E-3</c:v>
                </c:pt>
                <c:pt idx="1069">
                  <c:v>6.8000000000000102E-4</c:v>
                </c:pt>
                <c:pt idx="1070">
                  <c:v>1.7390000000000001E-3</c:v>
                </c:pt>
                <c:pt idx="1071">
                  <c:v>3.3150000000000002E-3</c:v>
                </c:pt>
                <c:pt idx="1072">
                  <c:v>3.5230000000000053E-3</c:v>
                </c:pt>
                <c:pt idx="1073">
                  <c:v>6.3300000000000097E-4</c:v>
                </c:pt>
                <c:pt idx="1074">
                  <c:v>3.1129999999999999E-3</c:v>
                </c:pt>
                <c:pt idx="1075">
                  <c:v>5.3540000000000003E-3</c:v>
                </c:pt>
                <c:pt idx="1076">
                  <c:v>5.097E-3</c:v>
                </c:pt>
                <c:pt idx="1077">
                  <c:v>1.5110000000000015E-3</c:v>
                </c:pt>
                <c:pt idx="1078">
                  <c:v>3.362000000000003E-3</c:v>
                </c:pt>
                <c:pt idx="1079">
                  <c:v>3.3350000000000012E-3</c:v>
                </c:pt>
                <c:pt idx="1080">
                  <c:v>1.8900000000000028E-3</c:v>
                </c:pt>
                <c:pt idx="1081">
                  <c:v>2.5440000000000046E-3</c:v>
                </c:pt>
                <c:pt idx="1082">
                  <c:v>7.1529999999999996E-3</c:v>
                </c:pt>
                <c:pt idx="1083">
                  <c:v>6.1870000000000024E-3</c:v>
                </c:pt>
                <c:pt idx="1084">
                  <c:v>3.6250000000000037E-3</c:v>
                </c:pt>
                <c:pt idx="1085">
                  <c:v>3.2160000000000001E-3</c:v>
                </c:pt>
                <c:pt idx="1086">
                  <c:v>2.2200000000000037E-3</c:v>
                </c:pt>
                <c:pt idx="1087">
                  <c:v>5.3310000000000093E-3</c:v>
                </c:pt>
                <c:pt idx="1088">
                  <c:v>3.385000000000003E-3</c:v>
                </c:pt>
                <c:pt idx="1089">
                  <c:v>4.7130000000000071E-3</c:v>
                </c:pt>
                <c:pt idx="1090">
                  <c:v>4.4890000000000112E-3</c:v>
                </c:pt>
                <c:pt idx="1091">
                  <c:v>2.150000000000003E-3</c:v>
                </c:pt>
                <c:pt idx="1092">
                  <c:v>1.0889999999999999E-3</c:v>
                </c:pt>
                <c:pt idx="1093">
                  <c:v>3.8700000000000002E-3</c:v>
                </c:pt>
                <c:pt idx="1094">
                  <c:v>4.1359999999999999E-3</c:v>
                </c:pt>
                <c:pt idx="1095">
                  <c:v>3.5830000000000046E-3</c:v>
                </c:pt>
                <c:pt idx="1096">
                  <c:v>2.199E-3</c:v>
                </c:pt>
                <c:pt idx="1097">
                  <c:v>1.7070000000000015E-3</c:v>
                </c:pt>
                <c:pt idx="1098">
                  <c:v>2.1640000000000036E-3</c:v>
                </c:pt>
                <c:pt idx="1099">
                  <c:v>4.1710000000000072E-3</c:v>
                </c:pt>
                <c:pt idx="1100">
                  <c:v>2.526E-3</c:v>
                </c:pt>
                <c:pt idx="1101">
                  <c:v>5.8929999999999998E-3</c:v>
                </c:pt>
                <c:pt idx="1102">
                  <c:v>4.0410000000000073E-3</c:v>
                </c:pt>
                <c:pt idx="1103">
                  <c:v>3.6430000000000056E-3</c:v>
                </c:pt>
                <c:pt idx="1104">
                  <c:v>5.679000000000007E-3</c:v>
                </c:pt>
                <c:pt idx="1105">
                  <c:v>1.7220000000000015E-3</c:v>
                </c:pt>
                <c:pt idx="1106">
                  <c:v>3.8930000000000037E-3</c:v>
                </c:pt>
                <c:pt idx="1107">
                  <c:v>4.4780000000000089E-3</c:v>
                </c:pt>
                <c:pt idx="1108">
                  <c:v>4.4679999999999997E-3</c:v>
                </c:pt>
                <c:pt idx="1109">
                  <c:v>5.3680000000000004E-3</c:v>
                </c:pt>
                <c:pt idx="1110">
                  <c:v>7.3450000000000034E-3</c:v>
                </c:pt>
                <c:pt idx="1111">
                  <c:v>1.6260000000000031E-3</c:v>
                </c:pt>
                <c:pt idx="1112">
                  <c:v>4.4689999999999999E-3</c:v>
                </c:pt>
                <c:pt idx="1113">
                  <c:v>3.1160000000000011E-3</c:v>
                </c:pt>
                <c:pt idx="1114">
                  <c:v>4.1570000000000001E-3</c:v>
                </c:pt>
                <c:pt idx="1115">
                  <c:v>5.9050000000000092E-3</c:v>
                </c:pt>
                <c:pt idx="1116">
                  <c:v>3.6030000000000046E-3</c:v>
                </c:pt>
                <c:pt idx="1117">
                  <c:v>2.7180000000000012E-3</c:v>
                </c:pt>
                <c:pt idx="1118">
                  <c:v>1.7520000000000023E-3</c:v>
                </c:pt>
                <c:pt idx="1119">
                  <c:v>2.725000000000003E-3</c:v>
                </c:pt>
                <c:pt idx="1120">
                  <c:v>7.2700000000000108E-3</c:v>
                </c:pt>
                <c:pt idx="1121">
                  <c:v>6.8240000000000002E-3</c:v>
                </c:pt>
                <c:pt idx="1122">
                  <c:v>2.4710000000000001E-3</c:v>
                </c:pt>
                <c:pt idx="1123">
                  <c:v>5.3270000000000001E-3</c:v>
                </c:pt>
                <c:pt idx="1124">
                  <c:v>4.2550000000000062E-3</c:v>
                </c:pt>
                <c:pt idx="1125">
                  <c:v>2.2600000000000046E-3</c:v>
                </c:pt>
                <c:pt idx="1126">
                  <c:v>1.3309999999999999E-3</c:v>
                </c:pt>
                <c:pt idx="1127">
                  <c:v>4.6239999999999996E-3</c:v>
                </c:pt>
                <c:pt idx="1128">
                  <c:v>5.8630000000000002E-3</c:v>
                </c:pt>
                <c:pt idx="1129">
                  <c:v>3.6590000000000012E-3</c:v>
                </c:pt>
                <c:pt idx="1130">
                  <c:v>1.5550000000000015E-3</c:v>
                </c:pt>
                <c:pt idx="1131">
                  <c:v>4.2649999999999997E-3</c:v>
                </c:pt>
                <c:pt idx="1132">
                  <c:v>4.7930000000000082E-3</c:v>
                </c:pt>
                <c:pt idx="1133">
                  <c:v>5.9950000000000073E-3</c:v>
                </c:pt>
                <c:pt idx="1134">
                  <c:v>3.656000000000003E-3</c:v>
                </c:pt>
                <c:pt idx="1135">
                  <c:v>4.2090000000000061E-3</c:v>
                </c:pt>
                <c:pt idx="1136">
                  <c:v>4.4050000000000061E-3</c:v>
                </c:pt>
                <c:pt idx="1137">
                  <c:v>5.2320000000000092E-3</c:v>
                </c:pt>
                <c:pt idx="1138">
                  <c:v>3.2320000000000035E-3</c:v>
                </c:pt>
                <c:pt idx="1139">
                  <c:v>3.0640000000000055E-3</c:v>
                </c:pt>
                <c:pt idx="1140">
                  <c:v>6.5110000000000072E-3</c:v>
                </c:pt>
                <c:pt idx="1141">
                  <c:v>3.4300000000000037E-4</c:v>
                </c:pt>
                <c:pt idx="1142">
                  <c:v>1.4300000000000018E-3</c:v>
                </c:pt>
                <c:pt idx="1143">
                  <c:v>3.9290000000000002E-3</c:v>
                </c:pt>
                <c:pt idx="1144">
                  <c:v>5.5360000000000105E-3</c:v>
                </c:pt>
                <c:pt idx="1145">
                  <c:v>5.9400000000000112E-3</c:v>
                </c:pt>
                <c:pt idx="1146">
                  <c:v>7.8440000000000003E-3</c:v>
                </c:pt>
                <c:pt idx="1147">
                  <c:v>5.0900000000000034E-3</c:v>
                </c:pt>
                <c:pt idx="1148">
                  <c:v>2.5620000000000031E-3</c:v>
                </c:pt>
                <c:pt idx="1149">
                  <c:v>3.1510000000000002E-3</c:v>
                </c:pt>
                <c:pt idx="1150">
                  <c:v>2.8610000000000011E-3</c:v>
                </c:pt>
                <c:pt idx="1151">
                  <c:v>5.0040000000000024E-3</c:v>
                </c:pt>
                <c:pt idx="1152">
                  <c:v>7.2640000000000014E-3</c:v>
                </c:pt>
                <c:pt idx="1153">
                  <c:v>4.0020000000000003E-3</c:v>
                </c:pt>
                <c:pt idx="1154">
                  <c:v>6.9249999999999997E-3</c:v>
                </c:pt>
                <c:pt idx="1155">
                  <c:v>3.6600000000000066E-3</c:v>
                </c:pt>
                <c:pt idx="1156">
                  <c:v>2.532E-3</c:v>
                </c:pt>
                <c:pt idx="1157">
                  <c:v>4.0850000000000062E-3</c:v>
                </c:pt>
                <c:pt idx="1158">
                  <c:v>2.875E-3</c:v>
                </c:pt>
                <c:pt idx="1159">
                  <c:v>3.8870000000000046E-3</c:v>
                </c:pt>
                <c:pt idx="1160">
                  <c:v>2.1050000000000036E-3</c:v>
                </c:pt>
                <c:pt idx="1161">
                  <c:v>1.6710000000000026E-3</c:v>
                </c:pt>
                <c:pt idx="1162">
                  <c:v>3.6120000000000002E-3</c:v>
                </c:pt>
                <c:pt idx="1163">
                  <c:v>3.3650000000000012E-3</c:v>
                </c:pt>
                <c:pt idx="1164">
                  <c:v>6.4490000000000103E-3</c:v>
                </c:pt>
                <c:pt idx="1165">
                  <c:v>7.6170000000000014E-3</c:v>
                </c:pt>
                <c:pt idx="1166">
                  <c:v>3.6710000000000002E-3</c:v>
                </c:pt>
                <c:pt idx="1167">
                  <c:v>4.5610000000000034E-3</c:v>
                </c:pt>
                <c:pt idx="1168">
                  <c:v>1.2530000000000015E-3</c:v>
                </c:pt>
                <c:pt idx="1169">
                  <c:v>2.6129999999999999E-3</c:v>
                </c:pt>
                <c:pt idx="1170">
                  <c:v>2.8810000000000012E-3</c:v>
                </c:pt>
                <c:pt idx="1171">
                  <c:v>5.2800000000000034E-3</c:v>
                </c:pt>
                <c:pt idx="1172">
                  <c:v>5.4030000000000094E-3</c:v>
                </c:pt>
                <c:pt idx="1173">
                  <c:v>4.62E-3</c:v>
                </c:pt>
                <c:pt idx="1174">
                  <c:v>4.0629999999999998E-3</c:v>
                </c:pt>
                <c:pt idx="1175">
                  <c:v>2.7720000000000002E-3</c:v>
                </c:pt>
                <c:pt idx="1176">
                  <c:v>5.5370000000000072E-3</c:v>
                </c:pt>
                <c:pt idx="1177">
                  <c:v>2.5440000000000046E-3</c:v>
                </c:pt>
                <c:pt idx="1178">
                  <c:v>2.4640000000000031E-3</c:v>
                </c:pt>
                <c:pt idx="1179">
                  <c:v>1.4080000000000015E-3</c:v>
                </c:pt>
                <c:pt idx="1180">
                  <c:v>3.1590000000000012E-3</c:v>
                </c:pt>
                <c:pt idx="1181">
                  <c:v>6.6950000000000004E-3</c:v>
                </c:pt>
                <c:pt idx="1182">
                  <c:v>6.2160000000000071E-3</c:v>
                </c:pt>
                <c:pt idx="1183">
                  <c:v>5.8820000000000061E-3</c:v>
                </c:pt>
                <c:pt idx="1184">
                  <c:v>8.1620000000000165E-3</c:v>
                </c:pt>
                <c:pt idx="1185">
                  <c:v>8.0170000000000068E-3</c:v>
                </c:pt>
                <c:pt idx="1186">
                  <c:v>2.552E-3</c:v>
                </c:pt>
                <c:pt idx="1187">
                  <c:v>5.5640000000000004E-3</c:v>
                </c:pt>
                <c:pt idx="1188">
                  <c:v>8.8790000000000223E-3</c:v>
                </c:pt>
                <c:pt idx="1189">
                  <c:v>5.2740000000000061E-3</c:v>
                </c:pt>
                <c:pt idx="1190">
                  <c:v>4.1570000000000001E-3</c:v>
                </c:pt>
                <c:pt idx="1191">
                  <c:v>6.0000000000000071E-3</c:v>
                </c:pt>
                <c:pt idx="1192">
                  <c:v>6.3570000000000024E-3</c:v>
                </c:pt>
                <c:pt idx="1193">
                  <c:v>4.4420000000000024E-3</c:v>
                </c:pt>
                <c:pt idx="1194">
                  <c:v>1.1970000000000023E-3</c:v>
                </c:pt>
                <c:pt idx="1195">
                  <c:v>5.2820000000000072E-3</c:v>
                </c:pt>
                <c:pt idx="1196">
                  <c:v>5.3140000000000001E-3</c:v>
                </c:pt>
                <c:pt idx="1197">
                  <c:v>7.4350000000000093E-3</c:v>
                </c:pt>
                <c:pt idx="1198">
                  <c:v>5.9340000000000061E-3</c:v>
                </c:pt>
                <c:pt idx="1199">
                  <c:v>3.4900000000000031E-3</c:v>
                </c:pt>
                <c:pt idx="1200">
                  <c:v>4.653E-3</c:v>
                </c:pt>
                <c:pt idx="1201">
                  <c:v>4.1679999999999955E-3</c:v>
                </c:pt>
                <c:pt idx="1202">
                  <c:v>5.3179999999999998E-3</c:v>
                </c:pt>
                <c:pt idx="1203">
                  <c:v>6.7200000000000083E-4</c:v>
                </c:pt>
                <c:pt idx="1204">
                  <c:v>4.4490000000000094E-3</c:v>
                </c:pt>
                <c:pt idx="1205">
                  <c:v>5.4200000000000081E-4</c:v>
                </c:pt>
                <c:pt idx="1206">
                  <c:v>2.826E-3</c:v>
                </c:pt>
                <c:pt idx="1207">
                  <c:v>5.4229999999999999E-3</c:v>
                </c:pt>
                <c:pt idx="1208">
                  <c:v>5.3080000000000072E-3</c:v>
                </c:pt>
                <c:pt idx="1209">
                  <c:v>2.9020000000000001E-3</c:v>
                </c:pt>
                <c:pt idx="1210">
                  <c:v>3.153000000000003E-3</c:v>
                </c:pt>
                <c:pt idx="1211">
                  <c:v>1.2489999999999999E-3</c:v>
                </c:pt>
                <c:pt idx="1212">
                  <c:v>3.4510000000000001E-3</c:v>
                </c:pt>
                <c:pt idx="1213">
                  <c:v>7.9279999999999993E-3</c:v>
                </c:pt>
                <c:pt idx="1214">
                  <c:v>5.7590000000000072E-3</c:v>
                </c:pt>
                <c:pt idx="1215">
                  <c:v>6.7430000000000103E-3</c:v>
                </c:pt>
                <c:pt idx="1216">
                  <c:v>5.9900000000000092E-3</c:v>
                </c:pt>
                <c:pt idx="1217">
                  <c:v>4.5120000000000004E-3</c:v>
                </c:pt>
                <c:pt idx="1218">
                  <c:v>4.9090000000000123E-3</c:v>
                </c:pt>
                <c:pt idx="1219">
                  <c:v>3.1120000000000002E-3</c:v>
                </c:pt>
                <c:pt idx="1220">
                  <c:v>2.9150000000000001E-3</c:v>
                </c:pt>
                <c:pt idx="1221">
                  <c:v>5.5860000000000094E-3</c:v>
                </c:pt>
                <c:pt idx="1222">
                  <c:v>8.4280000000000015E-3</c:v>
                </c:pt>
                <c:pt idx="1223">
                  <c:v>2.6150000000000001E-3</c:v>
                </c:pt>
                <c:pt idx="1224">
                  <c:v>2.9629999999999999E-3</c:v>
                </c:pt>
                <c:pt idx="1225">
                  <c:v>5.2630000000000073E-3</c:v>
                </c:pt>
                <c:pt idx="1226">
                  <c:v>5.5330000000000093E-3</c:v>
                </c:pt>
                <c:pt idx="1227">
                  <c:v>4.7520000000000001E-3</c:v>
                </c:pt>
                <c:pt idx="1228">
                  <c:v>3.3430000000000035E-3</c:v>
                </c:pt>
                <c:pt idx="1229">
                  <c:v>1.9330000000000033E-3</c:v>
                </c:pt>
                <c:pt idx="1230">
                  <c:v>3.2370000000000046E-3</c:v>
                </c:pt>
                <c:pt idx="1231">
                  <c:v>3.3890000000000036E-3</c:v>
                </c:pt>
                <c:pt idx="1232">
                  <c:v>2.3860000000000001E-3</c:v>
                </c:pt>
                <c:pt idx="1233">
                  <c:v>2.565000000000003E-3</c:v>
                </c:pt>
                <c:pt idx="1234">
                  <c:v>9.0600000000000164E-4</c:v>
                </c:pt>
                <c:pt idx="1235">
                  <c:v>1.3879999999999999E-3</c:v>
                </c:pt>
                <c:pt idx="1236">
                  <c:v>2.8440000000000002E-3</c:v>
                </c:pt>
                <c:pt idx="1237">
                  <c:v>3.3150000000000002E-3</c:v>
                </c:pt>
                <c:pt idx="1238">
                  <c:v>5.1989999999999996E-3</c:v>
                </c:pt>
                <c:pt idx="1239">
                  <c:v>3.6490000000000055E-3</c:v>
                </c:pt>
                <c:pt idx="1240">
                  <c:v>4.5720000000000014E-3</c:v>
                </c:pt>
                <c:pt idx="1241">
                  <c:v>2.49E-3</c:v>
                </c:pt>
                <c:pt idx="1242">
                  <c:v>3.372E-3</c:v>
                </c:pt>
                <c:pt idx="1243">
                  <c:v>1.856000000000003E-3</c:v>
                </c:pt>
                <c:pt idx="1244">
                  <c:v>4.8149999999999998E-3</c:v>
                </c:pt>
                <c:pt idx="1245">
                  <c:v>5.6990000000000061E-3</c:v>
                </c:pt>
                <c:pt idx="1246">
                  <c:v>2.7360000000000002E-3</c:v>
                </c:pt>
                <c:pt idx="1247">
                  <c:v>3.2610000000000056E-3</c:v>
                </c:pt>
                <c:pt idx="1248">
                  <c:v>3.9940000000000002E-3</c:v>
                </c:pt>
                <c:pt idx="1249">
                  <c:v>4.8589999999999996E-3</c:v>
                </c:pt>
                <c:pt idx="1250">
                  <c:v>4.6829999999999997E-3</c:v>
                </c:pt>
                <c:pt idx="1251">
                  <c:v>2.8690000000000031E-3</c:v>
                </c:pt>
                <c:pt idx="1252">
                  <c:v>2.4350000000000001E-3</c:v>
                </c:pt>
                <c:pt idx="1253">
                  <c:v>2.1329999999999999E-3</c:v>
                </c:pt>
                <c:pt idx="1255">
                  <c:v>2.9380000000000001E-3</c:v>
                </c:pt>
                <c:pt idx="1256">
                  <c:v>1.9160000000000039E-3</c:v>
                </c:pt>
                <c:pt idx="1257">
                  <c:v>3.4770000000000035E-3</c:v>
                </c:pt>
                <c:pt idx="1258">
                  <c:v>1.776000000000002E-3</c:v>
                </c:pt>
                <c:pt idx="1259">
                  <c:v>1.6050000000000023E-3</c:v>
                </c:pt>
                <c:pt idx="1260">
                  <c:v>3.9630000000000012E-3</c:v>
                </c:pt>
                <c:pt idx="1261">
                  <c:v>3.7080000000000056E-3</c:v>
                </c:pt>
                <c:pt idx="1262">
                  <c:v>2.1550000000000002E-3</c:v>
                </c:pt>
                <c:pt idx="1263">
                  <c:v>4.0239999999999998E-3</c:v>
                </c:pt>
                <c:pt idx="1264">
                  <c:v>5.0770000000000034E-3</c:v>
                </c:pt>
                <c:pt idx="1265">
                  <c:v>1.8150000000000015E-3</c:v>
                </c:pt>
                <c:pt idx="1266">
                  <c:v>8.6600000000000143E-4</c:v>
                </c:pt>
                <c:pt idx="1267">
                  <c:v>3.0340000000000002E-3</c:v>
                </c:pt>
                <c:pt idx="1268">
                  <c:v>4.4090000000000093E-3</c:v>
                </c:pt>
                <c:pt idx="1269">
                  <c:v>4.2849999999999997E-3</c:v>
                </c:pt>
                <c:pt idx="1270">
                  <c:v>5.9340000000000061E-3</c:v>
                </c:pt>
                <c:pt idx="1271">
                  <c:v>2.944000000000003E-3</c:v>
                </c:pt>
                <c:pt idx="1272">
                  <c:v>1.3159999999999999E-3</c:v>
                </c:pt>
                <c:pt idx="1273">
                  <c:v>5.5649999999999996E-3</c:v>
                </c:pt>
                <c:pt idx="1274">
                  <c:v>4.4850000000000072E-3</c:v>
                </c:pt>
                <c:pt idx="1275">
                  <c:v>3.5950000000000036E-3</c:v>
                </c:pt>
                <c:pt idx="1276">
                  <c:v>4.9370000000000082E-3</c:v>
                </c:pt>
                <c:pt idx="1277">
                  <c:v>7.8920000000000014E-3</c:v>
                </c:pt>
                <c:pt idx="1278">
                  <c:v>5.4040000000000034E-3</c:v>
                </c:pt>
                <c:pt idx="1279">
                  <c:v>3.1690000000000012E-3</c:v>
                </c:pt>
                <c:pt idx="1280">
                  <c:v>2.6060000000000002E-3</c:v>
                </c:pt>
                <c:pt idx="1281">
                  <c:v>6.7270000000000003E-3</c:v>
                </c:pt>
                <c:pt idx="1282">
                  <c:v>3.679000000000003E-3</c:v>
                </c:pt>
                <c:pt idx="1283">
                  <c:v>1.245E-3</c:v>
                </c:pt>
                <c:pt idx="1284">
                  <c:v>2.8419999999999999E-3</c:v>
                </c:pt>
                <c:pt idx="1285">
                  <c:v>5.4580000000000071E-3</c:v>
                </c:pt>
                <c:pt idx="1286">
                  <c:v>4.5570000000000003E-3</c:v>
                </c:pt>
                <c:pt idx="1287">
                  <c:v>4.895E-3</c:v>
                </c:pt>
                <c:pt idx="1288">
                  <c:v>3.6630000000000057E-3</c:v>
                </c:pt>
                <c:pt idx="1289">
                  <c:v>8.6500000000000066E-3</c:v>
                </c:pt>
                <c:pt idx="1290">
                  <c:v>9.1780000000000004E-3</c:v>
                </c:pt>
                <c:pt idx="1291">
                  <c:v>5.3870000000000003E-3</c:v>
                </c:pt>
                <c:pt idx="1292">
                  <c:v>4.2420000000000062E-3</c:v>
                </c:pt>
                <c:pt idx="1293">
                  <c:v>3.0210000000000002E-3</c:v>
                </c:pt>
                <c:pt idx="1294">
                  <c:v>1.5110000000000015E-3</c:v>
                </c:pt>
                <c:pt idx="1295">
                  <c:v>2.7180000000000012E-3</c:v>
                </c:pt>
                <c:pt idx="1296">
                  <c:v>3.1310000000000001E-3</c:v>
                </c:pt>
                <c:pt idx="1297">
                  <c:v>7.9700000000000159E-4</c:v>
                </c:pt>
                <c:pt idx="1298">
                  <c:v>3.8100000000000031E-3</c:v>
                </c:pt>
                <c:pt idx="1299">
                  <c:v>9.0350000000000048E-3</c:v>
                </c:pt>
                <c:pt idx="1300">
                  <c:v>9.7440000000000009E-3</c:v>
                </c:pt>
                <c:pt idx="1301">
                  <c:v>7.1310000000000089E-3</c:v>
                </c:pt>
                <c:pt idx="1302">
                  <c:v>5.2090000000000114E-3</c:v>
                </c:pt>
                <c:pt idx="1303">
                  <c:v>1.9120000000000033E-3</c:v>
                </c:pt>
                <c:pt idx="1304">
                  <c:v>4.7210000000000073E-3</c:v>
                </c:pt>
                <c:pt idx="1305">
                  <c:v>3.4650000000000037E-3</c:v>
                </c:pt>
                <c:pt idx="1306">
                  <c:v>3.0960000000000002E-3</c:v>
                </c:pt>
                <c:pt idx="1307">
                  <c:v>1.067E-3</c:v>
                </c:pt>
                <c:pt idx="1308">
                  <c:v>1.0529999999999999E-3</c:v>
                </c:pt>
                <c:pt idx="1309">
                  <c:v>1.3519999999999999E-3</c:v>
                </c:pt>
                <c:pt idx="1310">
                  <c:v>3.7210000000000056E-3</c:v>
                </c:pt>
                <c:pt idx="1311">
                  <c:v>3.4870000000000044E-3</c:v>
                </c:pt>
                <c:pt idx="1312">
                  <c:v>3.609000000000005E-3</c:v>
                </c:pt>
                <c:pt idx="1313">
                  <c:v>5.7500000000000075E-4</c:v>
                </c:pt>
                <c:pt idx="1314">
                  <c:v>5.1729999999999996E-3</c:v>
                </c:pt>
                <c:pt idx="1315">
                  <c:v>3.6880000000000051E-3</c:v>
                </c:pt>
                <c:pt idx="1316">
                  <c:v>6.2010000000000112E-3</c:v>
                </c:pt>
                <c:pt idx="1317">
                  <c:v>9.5900000000000048E-3</c:v>
                </c:pt>
                <c:pt idx="1318">
                  <c:v>6.0870000000000004E-3</c:v>
                </c:pt>
                <c:pt idx="1319">
                  <c:v>3.8900000000000002E-3</c:v>
                </c:pt>
                <c:pt idx="1320">
                  <c:v>3.9910000000000006E-3</c:v>
                </c:pt>
                <c:pt idx="1321">
                  <c:v>2.7050000000000012E-3</c:v>
                </c:pt>
                <c:pt idx="1322">
                  <c:v>4.5040000000000002E-3</c:v>
                </c:pt>
                <c:pt idx="1323">
                  <c:v>3.5680000000000056E-3</c:v>
                </c:pt>
                <c:pt idx="1324">
                  <c:v>3.3420000000000012E-3</c:v>
                </c:pt>
                <c:pt idx="1325">
                  <c:v>2.0040000000000001E-3</c:v>
                </c:pt>
                <c:pt idx="1326">
                  <c:v>2.1770000000000036E-3</c:v>
                </c:pt>
                <c:pt idx="1327">
                  <c:v>2.0969999999999999E-3</c:v>
                </c:pt>
                <c:pt idx="1328">
                  <c:v>4.5610000000000034E-3</c:v>
                </c:pt>
                <c:pt idx="1329">
                  <c:v>2.856E-3</c:v>
                </c:pt>
                <c:pt idx="1330">
                  <c:v>3.8060000000000012E-3</c:v>
                </c:pt>
                <c:pt idx="1331">
                  <c:v>4.1720000000000004E-3</c:v>
                </c:pt>
                <c:pt idx="1332">
                  <c:v>4.5430000000000071E-3</c:v>
                </c:pt>
                <c:pt idx="1333">
                  <c:v>5.5020000000000034E-3</c:v>
                </c:pt>
                <c:pt idx="1334">
                  <c:v>5.4990000000000082E-3</c:v>
                </c:pt>
                <c:pt idx="1335">
                  <c:v>5.9400000000000112E-3</c:v>
                </c:pt>
                <c:pt idx="1336">
                  <c:v>2.8090000000000012E-3</c:v>
                </c:pt>
                <c:pt idx="1337">
                  <c:v>2.908000000000003E-3</c:v>
                </c:pt>
                <c:pt idx="1338">
                  <c:v>3.9640000000000057E-3</c:v>
                </c:pt>
                <c:pt idx="1339">
                  <c:v>3.8930000000000037E-3</c:v>
                </c:pt>
                <c:pt idx="1340">
                  <c:v>6.3930000000000072E-3</c:v>
                </c:pt>
                <c:pt idx="1341">
                  <c:v>4.7660000000000072E-3</c:v>
                </c:pt>
                <c:pt idx="1342">
                  <c:v>3.6530000000000052E-3</c:v>
                </c:pt>
                <c:pt idx="1343">
                  <c:v>3.0660000000000001E-3</c:v>
                </c:pt>
                <c:pt idx="1344">
                  <c:v>2.2929999999999999E-3</c:v>
                </c:pt>
                <c:pt idx="1345">
                  <c:v>2.1620000000000012E-3</c:v>
                </c:pt>
                <c:pt idx="1346">
                  <c:v>3.9960000000000004E-3</c:v>
                </c:pt>
                <c:pt idx="1347">
                  <c:v>4.5740000000000034E-3</c:v>
                </c:pt>
                <c:pt idx="1348">
                  <c:v>6.7970000000000062E-3</c:v>
                </c:pt>
                <c:pt idx="1349">
                  <c:v>5.1770000000000002E-3</c:v>
                </c:pt>
                <c:pt idx="1350">
                  <c:v>6.7050000000000061E-3</c:v>
                </c:pt>
                <c:pt idx="1351">
                  <c:v>7.868E-3</c:v>
                </c:pt>
                <c:pt idx="1352">
                  <c:v>3.9420000000000002E-3</c:v>
                </c:pt>
                <c:pt idx="1353">
                  <c:v>5.2730000000000112E-3</c:v>
                </c:pt>
                <c:pt idx="1354">
                  <c:v>8.5580000000000048E-3</c:v>
                </c:pt>
                <c:pt idx="1355">
                  <c:v>7.5160000000000062E-3</c:v>
                </c:pt>
                <c:pt idx="1356">
                  <c:v>3.1160000000000011E-3</c:v>
                </c:pt>
                <c:pt idx="1357">
                  <c:v>4.9360000000000133E-3</c:v>
                </c:pt>
                <c:pt idx="1358">
                  <c:v>5.4030000000000094E-3</c:v>
                </c:pt>
                <c:pt idx="1359">
                  <c:v>2.5730000000000002E-3</c:v>
                </c:pt>
                <c:pt idx="1360">
                  <c:v>3.7230000000000067E-3</c:v>
                </c:pt>
                <c:pt idx="1361">
                  <c:v>2.6199999999999999E-3</c:v>
                </c:pt>
                <c:pt idx="1362">
                  <c:v>2.6490000000000012E-3</c:v>
                </c:pt>
                <c:pt idx="1363">
                  <c:v>9.670000000000015E-4</c:v>
                </c:pt>
                <c:pt idx="1364">
                  <c:v>1.8029999999999999E-3</c:v>
                </c:pt>
                <c:pt idx="1365">
                  <c:v>1.9210000000000026E-3</c:v>
                </c:pt>
                <c:pt idx="1366">
                  <c:v>6.3410000000000072E-3</c:v>
                </c:pt>
                <c:pt idx="1367">
                  <c:v>8.7070000000000047E-3</c:v>
                </c:pt>
                <c:pt idx="1368">
                  <c:v>1.0394E-2</c:v>
                </c:pt>
                <c:pt idx="1369">
                  <c:v>9.406000000000022E-3</c:v>
                </c:pt>
                <c:pt idx="1370">
                  <c:v>8.9110000000000005E-3</c:v>
                </c:pt>
                <c:pt idx="1371">
                  <c:v>6.6030000000000073E-3</c:v>
                </c:pt>
                <c:pt idx="1372">
                  <c:v>9.0680000000000066E-3</c:v>
                </c:pt>
                <c:pt idx="1373">
                  <c:v>9.3590000000000201E-3</c:v>
                </c:pt>
                <c:pt idx="1374">
                  <c:v>1.0900999999999999E-2</c:v>
                </c:pt>
                <c:pt idx="1375">
                  <c:v>9.7340000000000013E-3</c:v>
                </c:pt>
                <c:pt idx="1376">
                  <c:v>1.0290000000000001E-2</c:v>
                </c:pt>
                <c:pt idx="1377">
                  <c:v>1.3080000000000001E-2</c:v>
                </c:pt>
                <c:pt idx="1378">
                  <c:v>1.1537E-2</c:v>
                </c:pt>
                <c:pt idx="1379">
                  <c:v>9.7040000000000008E-3</c:v>
                </c:pt>
                <c:pt idx="1380">
                  <c:v>9.6270000000000001E-3</c:v>
                </c:pt>
                <c:pt idx="1381">
                  <c:v>1.1297E-2</c:v>
                </c:pt>
                <c:pt idx="1382">
                  <c:v>6.6980000000000034E-3</c:v>
                </c:pt>
                <c:pt idx="1383">
                  <c:v>7.8200000000000023E-3</c:v>
                </c:pt>
                <c:pt idx="1384">
                  <c:v>1.0488000000000001E-2</c:v>
                </c:pt>
                <c:pt idx="1385">
                  <c:v>1.2133E-2</c:v>
                </c:pt>
                <c:pt idx="1386">
                  <c:v>8.5510000000000048E-3</c:v>
                </c:pt>
                <c:pt idx="1387">
                  <c:v>7.2320000000000093E-3</c:v>
                </c:pt>
                <c:pt idx="1388">
                  <c:v>1.0045999999999998E-2</c:v>
                </c:pt>
                <c:pt idx="1389">
                  <c:v>1.3205000000000001E-2</c:v>
                </c:pt>
                <c:pt idx="1390">
                  <c:v>1.5807999999999999E-2</c:v>
                </c:pt>
                <c:pt idx="1391">
                  <c:v>1.6659E-2</c:v>
                </c:pt>
                <c:pt idx="1392">
                  <c:v>1.4683000000000003E-2</c:v>
                </c:pt>
                <c:pt idx="1393">
                  <c:v>1.0529999999999998E-2</c:v>
                </c:pt>
                <c:pt idx="1394">
                  <c:v>1.0581000000000005E-2</c:v>
                </c:pt>
                <c:pt idx="1395">
                  <c:v>1.2895E-2</c:v>
                </c:pt>
                <c:pt idx="1396">
                  <c:v>1.4127000000000001E-2</c:v>
                </c:pt>
                <c:pt idx="1397">
                  <c:v>1.5250000000000001E-2</c:v>
                </c:pt>
                <c:pt idx="1398">
                  <c:v>1.0047E-2</c:v>
                </c:pt>
                <c:pt idx="1399">
                  <c:v>8.7450000000000028E-3</c:v>
                </c:pt>
                <c:pt idx="1400">
                  <c:v>4.7870000000000013E-3</c:v>
                </c:pt>
                <c:pt idx="1401">
                  <c:v>4.0330000000000071E-3</c:v>
                </c:pt>
                <c:pt idx="1402">
                  <c:v>9.4330000000000143E-3</c:v>
                </c:pt>
                <c:pt idx="1403">
                  <c:v>1.4630000000000001E-2</c:v>
                </c:pt>
                <c:pt idx="1404">
                  <c:v>1.4364999999999998E-2</c:v>
                </c:pt>
                <c:pt idx="1405">
                  <c:v>1.3655E-2</c:v>
                </c:pt>
                <c:pt idx="1406">
                  <c:v>1.0180000000000003E-2</c:v>
                </c:pt>
                <c:pt idx="1407">
                  <c:v>8.2560000000000047E-3</c:v>
                </c:pt>
                <c:pt idx="1408">
                  <c:v>1.2267999999999998E-2</c:v>
                </c:pt>
                <c:pt idx="1409">
                  <c:v>1.3979E-2</c:v>
                </c:pt>
                <c:pt idx="1410">
                  <c:v>1.2513E-2</c:v>
                </c:pt>
                <c:pt idx="1411">
                  <c:v>1.2581999999999999E-2</c:v>
                </c:pt>
                <c:pt idx="1412">
                  <c:v>1.2636999999999994E-2</c:v>
                </c:pt>
                <c:pt idx="1413">
                  <c:v>1.3358E-2</c:v>
                </c:pt>
                <c:pt idx="1414">
                  <c:v>1.3135000000000001E-2</c:v>
                </c:pt>
                <c:pt idx="1415">
                  <c:v>1.3318999999999998E-2</c:v>
                </c:pt>
                <c:pt idx="1416">
                  <c:v>9.6800000000000028E-3</c:v>
                </c:pt>
                <c:pt idx="1417">
                  <c:v>9.2900000000000066E-3</c:v>
                </c:pt>
                <c:pt idx="1418">
                  <c:v>8.9860000000000183E-3</c:v>
                </c:pt>
                <c:pt idx="1419">
                  <c:v>9.7390000000000046E-3</c:v>
                </c:pt>
                <c:pt idx="1420">
                  <c:v>8.5750000000000184E-3</c:v>
                </c:pt>
                <c:pt idx="1421">
                  <c:v>1.2666E-2</c:v>
                </c:pt>
                <c:pt idx="1422">
                  <c:v>1.4334999999999987E-2</c:v>
                </c:pt>
                <c:pt idx="1423">
                  <c:v>1.1401000000000019E-2</c:v>
                </c:pt>
                <c:pt idx="1424">
                  <c:v>1.3197E-2</c:v>
                </c:pt>
                <c:pt idx="1425">
                  <c:v>1.1387000000000001E-2</c:v>
                </c:pt>
                <c:pt idx="1426">
                  <c:v>9.3930000000000125E-3</c:v>
                </c:pt>
                <c:pt idx="1427">
                  <c:v>1.1009000000000001E-2</c:v>
                </c:pt>
                <c:pt idx="1428">
                  <c:v>1.1490999999999999E-2</c:v>
                </c:pt>
                <c:pt idx="1429">
                  <c:v>1.2687E-2</c:v>
                </c:pt>
                <c:pt idx="1430">
                  <c:v>1.0522000000000005E-2</c:v>
                </c:pt>
                <c:pt idx="1431">
                  <c:v>9.1420000000000008E-3</c:v>
                </c:pt>
                <c:pt idx="1432">
                  <c:v>9.7620000000000068E-3</c:v>
                </c:pt>
                <c:pt idx="1433">
                  <c:v>1.1346999999999999E-2</c:v>
                </c:pt>
                <c:pt idx="1434">
                  <c:v>1.1342000000000001E-2</c:v>
                </c:pt>
                <c:pt idx="1435">
                  <c:v>9.3300000000000067E-3</c:v>
                </c:pt>
                <c:pt idx="1436">
                  <c:v>6.8750000000000061E-3</c:v>
                </c:pt>
                <c:pt idx="1437">
                  <c:v>4.8330000000000083E-3</c:v>
                </c:pt>
                <c:pt idx="1438">
                  <c:v>1.2643000000000001E-2</c:v>
                </c:pt>
                <c:pt idx="1439">
                  <c:v>1.5429999999999999E-2</c:v>
                </c:pt>
                <c:pt idx="1440">
                  <c:v>1.7232000000000001E-2</c:v>
                </c:pt>
                <c:pt idx="1441">
                  <c:v>1.7800000000000003E-2</c:v>
                </c:pt>
                <c:pt idx="1442">
                  <c:v>1.4649000000000001E-2</c:v>
                </c:pt>
                <c:pt idx="1443">
                  <c:v>7.1950000000000061E-3</c:v>
                </c:pt>
                <c:pt idx="1444">
                  <c:v>6.6130000000000034E-3</c:v>
                </c:pt>
                <c:pt idx="1445">
                  <c:v>1.2064E-2</c:v>
                </c:pt>
                <c:pt idx="1446">
                  <c:v>1.0307E-2</c:v>
                </c:pt>
                <c:pt idx="1447">
                  <c:v>5.9350000000000123E-3</c:v>
                </c:pt>
                <c:pt idx="1448">
                  <c:v>1.1632000000000003E-2</c:v>
                </c:pt>
                <c:pt idx="1449">
                  <c:v>1.7007999999999999E-2</c:v>
                </c:pt>
                <c:pt idx="1450">
                  <c:v>1.2204000000000001E-2</c:v>
                </c:pt>
                <c:pt idx="1451">
                  <c:v>6.0330000000000088E-3</c:v>
                </c:pt>
                <c:pt idx="1452">
                  <c:v>4.607E-3</c:v>
                </c:pt>
                <c:pt idx="1453">
                  <c:v>5.4450000000000071E-3</c:v>
                </c:pt>
                <c:pt idx="1454">
                  <c:v>1.1457E-2</c:v>
                </c:pt>
                <c:pt idx="1455">
                  <c:v>1.5949999999999999E-2</c:v>
                </c:pt>
                <c:pt idx="1456">
                  <c:v>1.4194999999999998E-2</c:v>
                </c:pt>
                <c:pt idx="1457">
                  <c:v>8.6840000000000007E-3</c:v>
                </c:pt>
                <c:pt idx="1458">
                  <c:v>9.4040000000000026E-3</c:v>
                </c:pt>
                <c:pt idx="1459">
                  <c:v>9.4030000000000068E-3</c:v>
                </c:pt>
                <c:pt idx="1460">
                  <c:v>1.1006000000000005E-2</c:v>
                </c:pt>
                <c:pt idx="1461">
                  <c:v>1.0498E-2</c:v>
                </c:pt>
                <c:pt idx="1462">
                  <c:v>1.3388000000000001E-2</c:v>
                </c:pt>
                <c:pt idx="1463">
                  <c:v>8.7130000000000003E-3</c:v>
                </c:pt>
                <c:pt idx="1464">
                  <c:v>9.5700000000000143E-3</c:v>
                </c:pt>
                <c:pt idx="1465">
                  <c:v>7.7780000000000123E-3</c:v>
                </c:pt>
                <c:pt idx="1466">
                  <c:v>1.3495999999999998E-2</c:v>
                </c:pt>
                <c:pt idx="1467">
                  <c:v>1.3119E-2</c:v>
                </c:pt>
                <c:pt idx="1468">
                  <c:v>1.5037999999999998E-2</c:v>
                </c:pt>
                <c:pt idx="1469">
                  <c:v>1.1101000000000001E-2</c:v>
                </c:pt>
                <c:pt idx="1470">
                  <c:v>9.9180000000000067E-3</c:v>
                </c:pt>
                <c:pt idx="1471">
                  <c:v>8.9170000000000048E-3</c:v>
                </c:pt>
                <c:pt idx="1472">
                  <c:v>1.1915000000000005E-2</c:v>
                </c:pt>
                <c:pt idx="1473">
                  <c:v>1.2340000000000005E-2</c:v>
                </c:pt>
                <c:pt idx="1474">
                  <c:v>1.1051999999999999E-2</c:v>
                </c:pt>
                <c:pt idx="1475">
                  <c:v>9.8260000000000222E-3</c:v>
                </c:pt>
                <c:pt idx="1476">
                  <c:v>1.3546000000000015E-2</c:v>
                </c:pt>
                <c:pt idx="1477">
                  <c:v>1.1051000000000005E-2</c:v>
                </c:pt>
                <c:pt idx="1478">
                  <c:v>1.2505E-2</c:v>
                </c:pt>
                <c:pt idx="1479">
                  <c:v>1.7229999999999999E-2</c:v>
                </c:pt>
                <c:pt idx="1480">
                  <c:v>1.9494000000000001E-2</c:v>
                </c:pt>
                <c:pt idx="1481">
                  <c:v>1.3082000000000003E-2</c:v>
                </c:pt>
                <c:pt idx="1482">
                  <c:v>1.4981000000000001E-2</c:v>
                </c:pt>
                <c:pt idx="1483">
                  <c:v>1.5786000000000001E-2</c:v>
                </c:pt>
                <c:pt idx="1484">
                  <c:v>1.8983000000000024E-2</c:v>
                </c:pt>
                <c:pt idx="1485">
                  <c:v>1.7357999999999998E-2</c:v>
                </c:pt>
                <c:pt idx="1486">
                  <c:v>1.4093999999999987E-2</c:v>
                </c:pt>
                <c:pt idx="1487">
                  <c:v>1.2711E-2</c:v>
                </c:pt>
                <c:pt idx="1488">
                  <c:v>1.1525000000000016E-2</c:v>
                </c:pt>
                <c:pt idx="1489">
                  <c:v>1.3539000000000001E-2</c:v>
                </c:pt>
                <c:pt idx="1490">
                  <c:v>1.5132E-2</c:v>
                </c:pt>
                <c:pt idx="1491">
                  <c:v>1.5323000000000003E-2</c:v>
                </c:pt>
                <c:pt idx="1492">
                  <c:v>1.3523000000000016E-2</c:v>
                </c:pt>
                <c:pt idx="1493">
                  <c:v>1.2933999999999998E-2</c:v>
                </c:pt>
                <c:pt idx="1494">
                  <c:v>1.2180000000000003E-2</c:v>
                </c:pt>
                <c:pt idx="1495">
                  <c:v>1.1586000000000015E-2</c:v>
                </c:pt>
                <c:pt idx="1496">
                  <c:v>1.2278999999999986E-2</c:v>
                </c:pt>
                <c:pt idx="1497">
                  <c:v>1.2735E-2</c:v>
                </c:pt>
                <c:pt idx="1498">
                  <c:v>1.2791E-2</c:v>
                </c:pt>
                <c:pt idx="1499">
                  <c:v>1.5710999999999999E-2</c:v>
                </c:pt>
                <c:pt idx="1500">
                  <c:v>1.7454000000000001E-2</c:v>
                </c:pt>
                <c:pt idx="1501">
                  <c:v>1.9317000000000001E-2</c:v>
                </c:pt>
                <c:pt idx="1502">
                  <c:v>1.7880000000000021E-2</c:v>
                </c:pt>
                <c:pt idx="1503">
                  <c:v>1.5396999999999996E-2</c:v>
                </c:pt>
                <c:pt idx="1504">
                  <c:v>1.4575999999999987E-2</c:v>
                </c:pt>
                <c:pt idx="1506">
                  <c:v>3.1720000000000012E-3</c:v>
                </c:pt>
                <c:pt idx="1507">
                  <c:v>5.9630000000000082E-3</c:v>
                </c:pt>
                <c:pt idx="1508">
                  <c:v>2.6620000000000012E-3</c:v>
                </c:pt>
                <c:pt idx="1509">
                  <c:v>2.2210000000000012E-3</c:v>
                </c:pt>
                <c:pt idx="1510">
                  <c:v>5.1479999999999998E-3</c:v>
                </c:pt>
                <c:pt idx="1511">
                  <c:v>4.1539999999999997E-3</c:v>
                </c:pt>
                <c:pt idx="1512">
                  <c:v>6.0270000000000002E-3</c:v>
                </c:pt>
                <c:pt idx="1513">
                  <c:v>6.2770000000000083E-3</c:v>
                </c:pt>
                <c:pt idx="1514">
                  <c:v>2.7950000000000036E-3</c:v>
                </c:pt>
                <c:pt idx="1515">
                  <c:v>2.0400000000000036E-3</c:v>
                </c:pt>
                <c:pt idx="1516">
                  <c:v>5.3400000000000073E-4</c:v>
                </c:pt>
                <c:pt idx="1517">
                  <c:v>1.5299999999999999E-3</c:v>
                </c:pt>
                <c:pt idx="1518">
                  <c:v>2.6360000000000012E-3</c:v>
                </c:pt>
                <c:pt idx="1519">
                  <c:v>2.617000000000003E-3</c:v>
                </c:pt>
                <c:pt idx="1520">
                  <c:v>9.2300000000000043E-4</c:v>
                </c:pt>
                <c:pt idx="1521">
                  <c:v>1.255E-3</c:v>
                </c:pt>
                <c:pt idx="1522">
                  <c:v>3.4150000000000001E-3</c:v>
                </c:pt>
                <c:pt idx="1523">
                  <c:v>2.2870000000000056E-3</c:v>
                </c:pt>
                <c:pt idx="1524">
                  <c:v>3.2490000000000036E-3</c:v>
                </c:pt>
                <c:pt idx="1525">
                  <c:v>6.3810000000000082E-3</c:v>
                </c:pt>
                <c:pt idx="1526">
                  <c:v>4.7090000000000092E-3</c:v>
                </c:pt>
                <c:pt idx="1527">
                  <c:v>3.3969999999999998E-3</c:v>
                </c:pt>
                <c:pt idx="1528">
                  <c:v>4.2700000000000073E-3</c:v>
                </c:pt>
                <c:pt idx="1529">
                  <c:v>1.4970000000000001E-3</c:v>
                </c:pt>
                <c:pt idx="1530">
                  <c:v>5.1269999999999996E-3</c:v>
                </c:pt>
                <c:pt idx="1531">
                  <c:v>3.9710000000000006E-3</c:v>
                </c:pt>
                <c:pt idx="1532">
                  <c:v>2.565000000000003E-3</c:v>
                </c:pt>
                <c:pt idx="1533">
                  <c:v>3.3240000000000036E-3</c:v>
                </c:pt>
                <c:pt idx="1534">
                  <c:v>1.6750000000000018E-3</c:v>
                </c:pt>
                <c:pt idx="1535">
                  <c:v>2.6650000000000046E-3</c:v>
                </c:pt>
                <c:pt idx="1536">
                  <c:v>2.8549999999999999E-3</c:v>
                </c:pt>
                <c:pt idx="1537">
                  <c:v>4.2529999999999998E-3</c:v>
                </c:pt>
                <c:pt idx="1538">
                  <c:v>4.8440000000000002E-3</c:v>
                </c:pt>
                <c:pt idx="1539">
                  <c:v>1.1950000000000023E-3</c:v>
                </c:pt>
                <c:pt idx="1540">
                  <c:v>5.7510000000000096E-3</c:v>
                </c:pt>
                <c:pt idx="1541">
                  <c:v>3.3319999999999999E-3</c:v>
                </c:pt>
                <c:pt idx="1542">
                  <c:v>4.5580000000000004E-3</c:v>
                </c:pt>
                <c:pt idx="1543">
                  <c:v>5.0829999999999998E-3</c:v>
                </c:pt>
                <c:pt idx="1544">
                  <c:v>2.2210000000000012E-3</c:v>
                </c:pt>
                <c:pt idx="1545">
                  <c:v>2.3800000000000002E-3</c:v>
                </c:pt>
                <c:pt idx="1546">
                  <c:v>5.0890000000000093E-3</c:v>
                </c:pt>
                <c:pt idx="1547">
                  <c:v>5.6839999999999998E-3</c:v>
                </c:pt>
                <c:pt idx="1548">
                  <c:v>6.4500000000000095E-3</c:v>
                </c:pt>
                <c:pt idx="1549">
                  <c:v>5.6370000000000014E-3</c:v>
                </c:pt>
                <c:pt idx="1550">
                  <c:v>2.529000000000003E-3</c:v>
                </c:pt>
                <c:pt idx="1551">
                  <c:v>6.0040000000000024E-3</c:v>
                </c:pt>
                <c:pt idx="1552">
                  <c:v>4.0980000000000062E-3</c:v>
                </c:pt>
                <c:pt idx="1553">
                  <c:v>3.6000000000000047E-3</c:v>
                </c:pt>
                <c:pt idx="1554">
                  <c:v>7.3420000000000004E-3</c:v>
                </c:pt>
                <c:pt idx="1555">
                  <c:v>2.0590000000000001E-3</c:v>
                </c:pt>
                <c:pt idx="1556">
                  <c:v>5.2249999999999996E-3</c:v>
                </c:pt>
                <c:pt idx="1557">
                  <c:v>6.2560000000000072E-3</c:v>
                </c:pt>
                <c:pt idx="1558">
                  <c:v>4.5800000000000033E-3</c:v>
                </c:pt>
                <c:pt idx="1559">
                  <c:v>3.8760000000000001E-3</c:v>
                </c:pt>
                <c:pt idx="1560">
                  <c:v>3.7390000000000036E-3</c:v>
                </c:pt>
                <c:pt idx="1561">
                  <c:v>4.4170000000000034E-3</c:v>
                </c:pt>
                <c:pt idx="1562">
                  <c:v>5.2080000000000034E-3</c:v>
                </c:pt>
                <c:pt idx="1563">
                  <c:v>6.9810000000000124E-3</c:v>
                </c:pt>
                <c:pt idx="1564">
                  <c:v>6.0760000000000093E-3</c:v>
                </c:pt>
                <c:pt idx="1565">
                  <c:v>3.052E-3</c:v>
                </c:pt>
                <c:pt idx="1566">
                  <c:v>5.0740000000000004E-3</c:v>
                </c:pt>
                <c:pt idx="1567">
                  <c:v>6.1029999999999999E-3</c:v>
                </c:pt>
                <c:pt idx="1568">
                  <c:v>3.4950000000000011E-3</c:v>
                </c:pt>
                <c:pt idx="1569">
                  <c:v>9.8540000000000242E-3</c:v>
                </c:pt>
                <c:pt idx="1570">
                  <c:v>7.2460000000000094E-3</c:v>
                </c:pt>
                <c:pt idx="1571">
                  <c:v>5.9530000000000112E-3</c:v>
                </c:pt>
                <c:pt idx="1572">
                  <c:v>2.016E-3</c:v>
                </c:pt>
                <c:pt idx="1573">
                  <c:v>5.9610000000000071E-3</c:v>
                </c:pt>
                <c:pt idx="1574">
                  <c:v>5.4260000000000072E-3</c:v>
                </c:pt>
                <c:pt idx="1575">
                  <c:v>1.1100000000000023E-3</c:v>
                </c:pt>
                <c:pt idx="1576">
                  <c:v>3.1110000000000035E-3</c:v>
                </c:pt>
                <c:pt idx="1577">
                  <c:v>3.7580000000000035E-3</c:v>
                </c:pt>
                <c:pt idx="1578">
                  <c:v>9.480000000000019E-4</c:v>
                </c:pt>
                <c:pt idx="1579">
                  <c:v>3.5020000000000012E-3</c:v>
                </c:pt>
                <c:pt idx="1580">
                  <c:v>7.5100000000000112E-4</c:v>
                </c:pt>
                <c:pt idx="1581">
                  <c:v>4.3010000000000071E-3</c:v>
                </c:pt>
                <c:pt idx="1582">
                  <c:v>3.6530000000000052E-3</c:v>
                </c:pt>
                <c:pt idx="1583">
                  <c:v>2.8900000000000002E-3</c:v>
                </c:pt>
                <c:pt idx="1584">
                  <c:v>5.8310000000000072E-3</c:v>
                </c:pt>
                <c:pt idx="1585">
                  <c:v>5.5920000000000024E-3</c:v>
                </c:pt>
                <c:pt idx="1586">
                  <c:v>6.4040000000000034E-3</c:v>
                </c:pt>
                <c:pt idx="1587">
                  <c:v>7.1529999999999996E-3</c:v>
                </c:pt>
                <c:pt idx="1588">
                  <c:v>7.3220000000000004E-3</c:v>
                </c:pt>
                <c:pt idx="1589">
                  <c:v>4.4900000000000061E-3</c:v>
                </c:pt>
                <c:pt idx="1590">
                  <c:v>1.160000000000003E-3</c:v>
                </c:pt>
                <c:pt idx="1591">
                  <c:v>3.5980000000000035E-3</c:v>
                </c:pt>
                <c:pt idx="1592">
                  <c:v>2.0830000000000046E-3</c:v>
                </c:pt>
                <c:pt idx="1593">
                  <c:v>5.3540000000000003E-3</c:v>
                </c:pt>
                <c:pt idx="1594">
                  <c:v>5.7279999999999996E-3</c:v>
                </c:pt>
                <c:pt idx="1595">
                  <c:v>3.8969999999999999E-3</c:v>
                </c:pt>
                <c:pt idx="1596">
                  <c:v>2.3189999999999999E-3</c:v>
                </c:pt>
                <c:pt idx="1597">
                  <c:v>2.9069999999999999E-3</c:v>
                </c:pt>
                <c:pt idx="1598">
                  <c:v>5.5430000000000071E-3</c:v>
                </c:pt>
                <c:pt idx="1599">
                  <c:v>8.4080000000000005E-3</c:v>
                </c:pt>
                <c:pt idx="1600">
                  <c:v>8.9840000000000007E-3</c:v>
                </c:pt>
                <c:pt idx="1601">
                  <c:v>5.8259999999999996E-3</c:v>
                </c:pt>
                <c:pt idx="1602">
                  <c:v>4.8750000000000061E-3</c:v>
                </c:pt>
                <c:pt idx="1603">
                  <c:v>4.5079999999999999E-3</c:v>
                </c:pt>
                <c:pt idx="1604">
                  <c:v>4.8549999999999965E-3</c:v>
                </c:pt>
                <c:pt idx="1605">
                  <c:v>2.8210000000000002E-3</c:v>
                </c:pt>
                <c:pt idx="1606">
                  <c:v>3.2480000000000057E-3</c:v>
                </c:pt>
                <c:pt idx="1607">
                  <c:v>2.4690000000000011E-3</c:v>
                </c:pt>
                <c:pt idx="1608">
                  <c:v>6.7000000000000111E-4</c:v>
                </c:pt>
                <c:pt idx="1609">
                  <c:v>3.2530000000000046E-3</c:v>
                </c:pt>
                <c:pt idx="1610">
                  <c:v>3.8190000000000012E-3</c:v>
                </c:pt>
                <c:pt idx="1611">
                  <c:v>3.5700000000000011E-3</c:v>
                </c:pt>
                <c:pt idx="1612">
                  <c:v>2.921000000000003E-3</c:v>
                </c:pt>
                <c:pt idx="1613">
                  <c:v>3.8180000000000002E-3</c:v>
                </c:pt>
                <c:pt idx="1614">
                  <c:v>4.5180000000000003E-3</c:v>
                </c:pt>
                <c:pt idx="1615">
                  <c:v>1.980000000000003E-3</c:v>
                </c:pt>
                <c:pt idx="1616">
                  <c:v>2.3869999999999998E-3</c:v>
                </c:pt>
                <c:pt idx="1617">
                  <c:v>1.4519999999999984E-3</c:v>
                </c:pt>
                <c:pt idx="1618">
                  <c:v>3.4890000000000012E-3</c:v>
                </c:pt>
                <c:pt idx="1619">
                  <c:v>4.0760000000000093E-3</c:v>
                </c:pt>
                <c:pt idx="1620">
                  <c:v>7.7500000000000112E-3</c:v>
                </c:pt>
                <c:pt idx="1621">
                  <c:v>4.9620000000000003E-3</c:v>
                </c:pt>
                <c:pt idx="1622">
                  <c:v>6.2720000000000102E-3</c:v>
                </c:pt>
                <c:pt idx="1623">
                  <c:v>5.9110000000000083E-3</c:v>
                </c:pt>
                <c:pt idx="1624">
                  <c:v>5.4580000000000071E-3</c:v>
                </c:pt>
                <c:pt idx="1625">
                  <c:v>6.9800000000000122E-3</c:v>
                </c:pt>
                <c:pt idx="1626">
                  <c:v>7.2060000000000093E-3</c:v>
                </c:pt>
                <c:pt idx="1627">
                  <c:v>7.3920000000000071E-3</c:v>
                </c:pt>
                <c:pt idx="1628">
                  <c:v>6.3090000000000073E-3</c:v>
                </c:pt>
                <c:pt idx="1629">
                  <c:v>5.3550000000000004E-3</c:v>
                </c:pt>
                <c:pt idx="1630">
                  <c:v>6.3220000000000004E-3</c:v>
                </c:pt>
                <c:pt idx="1631">
                  <c:v>6.3980000000000061E-3</c:v>
                </c:pt>
                <c:pt idx="1632">
                  <c:v>2.6230000000000047E-3</c:v>
                </c:pt>
                <c:pt idx="1633">
                  <c:v>2.5000000000000035E-3</c:v>
                </c:pt>
                <c:pt idx="1634">
                  <c:v>7.3509999999999999E-3</c:v>
                </c:pt>
                <c:pt idx="1635">
                  <c:v>5.6400000000000061E-3</c:v>
                </c:pt>
                <c:pt idx="1636">
                  <c:v>3.3010000000000001E-3</c:v>
                </c:pt>
                <c:pt idx="1637">
                  <c:v>1.5030000000000015E-3</c:v>
                </c:pt>
                <c:pt idx="1638">
                  <c:v>1.2890000000000015E-3</c:v>
                </c:pt>
                <c:pt idx="1639">
                  <c:v>2.1650000000000011E-3</c:v>
                </c:pt>
                <c:pt idx="1640">
                  <c:v>5.2000000000000082E-4</c:v>
                </c:pt>
                <c:pt idx="1641">
                  <c:v>2.9050000000000031E-3</c:v>
                </c:pt>
                <c:pt idx="1642">
                  <c:v>3.359E-3</c:v>
                </c:pt>
                <c:pt idx="1643">
                  <c:v>5.2280000000000061E-3</c:v>
                </c:pt>
                <c:pt idx="1644">
                  <c:v>3.8530000000000036E-3</c:v>
                </c:pt>
                <c:pt idx="1645">
                  <c:v>5.0900000000000023E-4</c:v>
                </c:pt>
                <c:pt idx="1646">
                  <c:v>2.4759999999999999E-3</c:v>
                </c:pt>
                <c:pt idx="1647">
                  <c:v>5.6020000000000002E-3</c:v>
                </c:pt>
                <c:pt idx="1648">
                  <c:v>4.1939999999999998E-3</c:v>
                </c:pt>
                <c:pt idx="1649">
                  <c:v>5.4800000000000083E-3</c:v>
                </c:pt>
                <c:pt idx="1650">
                  <c:v>5.4170000000000034E-3</c:v>
                </c:pt>
                <c:pt idx="1651">
                  <c:v>6.9900000000000092E-3</c:v>
                </c:pt>
                <c:pt idx="1652">
                  <c:v>8.5780000000000006E-3</c:v>
                </c:pt>
                <c:pt idx="1653">
                  <c:v>1.2508E-2</c:v>
                </c:pt>
                <c:pt idx="1654">
                  <c:v>1.319E-2</c:v>
                </c:pt>
                <c:pt idx="1655">
                  <c:v>9.6480000000000003E-3</c:v>
                </c:pt>
                <c:pt idx="1656">
                  <c:v>5.8650000000000004E-3</c:v>
                </c:pt>
                <c:pt idx="1657">
                  <c:v>5.1679999999999955E-3</c:v>
                </c:pt>
                <c:pt idx="1658">
                  <c:v>6.6440000000000023E-3</c:v>
                </c:pt>
                <c:pt idx="1659">
                  <c:v>2.2710000000000031E-3</c:v>
                </c:pt>
                <c:pt idx="1660">
                  <c:v>2.630000000000003E-3</c:v>
                </c:pt>
                <c:pt idx="1661">
                  <c:v>4.1859999999999996E-3</c:v>
                </c:pt>
                <c:pt idx="1662">
                  <c:v>3.8530000000000036E-3</c:v>
                </c:pt>
                <c:pt idx="1663">
                  <c:v>6.6090000000000072E-3</c:v>
                </c:pt>
                <c:pt idx="1664">
                  <c:v>6.9770000000000092E-3</c:v>
                </c:pt>
                <c:pt idx="1665">
                  <c:v>8.7030000000000007E-3</c:v>
                </c:pt>
                <c:pt idx="1666">
                  <c:v>4.5070000000000023E-3</c:v>
                </c:pt>
                <c:pt idx="1667">
                  <c:v>8.1930000000000006E-3</c:v>
                </c:pt>
                <c:pt idx="1668">
                  <c:v>8.9320000000000163E-3</c:v>
                </c:pt>
                <c:pt idx="1669">
                  <c:v>1.0064999999999998E-2</c:v>
                </c:pt>
                <c:pt idx="1670">
                  <c:v>5.8129999999999996E-3</c:v>
                </c:pt>
                <c:pt idx="1671">
                  <c:v>7.7270000000000004E-3</c:v>
                </c:pt>
                <c:pt idx="1672">
                  <c:v>1.0052999999999998E-2</c:v>
                </c:pt>
                <c:pt idx="1673">
                  <c:v>8.1700000000000158E-3</c:v>
                </c:pt>
                <c:pt idx="1674">
                  <c:v>7.6249999999999998E-3</c:v>
                </c:pt>
                <c:pt idx="1675">
                  <c:v>2.9559999999999999E-3</c:v>
                </c:pt>
                <c:pt idx="1676">
                  <c:v>4.8409999999999998E-3</c:v>
                </c:pt>
                <c:pt idx="1677">
                  <c:v>7.6940000000000003E-3</c:v>
                </c:pt>
                <c:pt idx="1678">
                  <c:v>8.2970000000000006E-3</c:v>
                </c:pt>
                <c:pt idx="1679">
                  <c:v>6.2930000000000078E-3</c:v>
                </c:pt>
                <c:pt idx="1680">
                  <c:v>6.8990000000000093E-3</c:v>
                </c:pt>
                <c:pt idx="1681">
                  <c:v>7.6840000000000033E-3</c:v>
                </c:pt>
                <c:pt idx="1682">
                  <c:v>8.9990000000000122E-3</c:v>
                </c:pt>
                <c:pt idx="1683">
                  <c:v>5.9850000000000103E-3</c:v>
                </c:pt>
                <c:pt idx="1684">
                  <c:v>7.2310000000000126E-3</c:v>
                </c:pt>
                <c:pt idx="1685">
                  <c:v>5.9080000000000113E-3</c:v>
                </c:pt>
                <c:pt idx="1686">
                  <c:v>3.5120000000000012E-3</c:v>
                </c:pt>
                <c:pt idx="1687">
                  <c:v>1.5790000000000023E-3</c:v>
                </c:pt>
                <c:pt idx="1688">
                  <c:v>5.0620000000000014E-3</c:v>
                </c:pt>
                <c:pt idx="1689">
                  <c:v>2.8340000000000001E-3</c:v>
                </c:pt>
                <c:pt idx="1690">
                  <c:v>2.2850000000000036E-3</c:v>
                </c:pt>
                <c:pt idx="1691">
                  <c:v>2.9510000000000001E-3</c:v>
                </c:pt>
                <c:pt idx="1692">
                  <c:v>5.1130000000000004E-3</c:v>
                </c:pt>
                <c:pt idx="1693">
                  <c:v>5.2780000000000092E-3</c:v>
                </c:pt>
                <c:pt idx="1694">
                  <c:v>6.0070000000000071E-3</c:v>
                </c:pt>
                <c:pt idx="1695">
                  <c:v>1.0796999999999998E-2</c:v>
                </c:pt>
                <c:pt idx="1696">
                  <c:v>1.1776000000000003E-2</c:v>
                </c:pt>
                <c:pt idx="1697">
                  <c:v>8.2770000000000048E-3</c:v>
                </c:pt>
                <c:pt idx="1698">
                  <c:v>5.2840000000000014E-3</c:v>
                </c:pt>
                <c:pt idx="1699">
                  <c:v>5.2720000000000102E-3</c:v>
                </c:pt>
                <c:pt idx="1700">
                  <c:v>6.8659999999999997E-3</c:v>
                </c:pt>
                <c:pt idx="1701">
                  <c:v>6.4949999999999999E-3</c:v>
                </c:pt>
                <c:pt idx="1702">
                  <c:v>6.6140000000000001E-3</c:v>
                </c:pt>
                <c:pt idx="1703">
                  <c:v>1.0031E-2</c:v>
                </c:pt>
                <c:pt idx="1704">
                  <c:v>9.0430000000000007E-3</c:v>
                </c:pt>
                <c:pt idx="1705">
                  <c:v>5.5420000000000061E-3</c:v>
                </c:pt>
                <c:pt idx="1706">
                  <c:v>2.6480000000000036E-3</c:v>
                </c:pt>
                <c:pt idx="1707">
                  <c:v>2.6370000000000031E-3</c:v>
                </c:pt>
                <c:pt idx="1708">
                  <c:v>5.7350000000000092E-3</c:v>
                </c:pt>
                <c:pt idx="1709">
                  <c:v>4.9930000000000061E-3</c:v>
                </c:pt>
                <c:pt idx="1710">
                  <c:v>9.5090000000000122E-3</c:v>
                </c:pt>
                <c:pt idx="1711">
                  <c:v>1.1011000000000003E-2</c:v>
                </c:pt>
                <c:pt idx="1712">
                  <c:v>1.0281000000000005E-2</c:v>
                </c:pt>
                <c:pt idx="1713">
                  <c:v>8.3420000000000161E-3</c:v>
                </c:pt>
                <c:pt idx="1714">
                  <c:v>1.1469000000000003E-2</c:v>
                </c:pt>
                <c:pt idx="1715">
                  <c:v>8.1940000000000034E-3</c:v>
                </c:pt>
                <c:pt idx="1716">
                  <c:v>7.0960000000000103E-3</c:v>
                </c:pt>
                <c:pt idx="1717">
                  <c:v>1.5430000000000001E-3</c:v>
                </c:pt>
                <c:pt idx="1718">
                  <c:v>3.9600000000000052E-3</c:v>
                </c:pt>
                <c:pt idx="1719">
                  <c:v>6.5129999999999997E-3</c:v>
                </c:pt>
                <c:pt idx="1720">
                  <c:v>6.5529999999999998E-3</c:v>
                </c:pt>
                <c:pt idx="1721">
                  <c:v>8.3030000000000222E-3</c:v>
                </c:pt>
                <c:pt idx="1722">
                  <c:v>7.7260000000000072E-3</c:v>
                </c:pt>
                <c:pt idx="1723">
                  <c:v>6.4800000000000092E-3</c:v>
                </c:pt>
                <c:pt idx="1724">
                  <c:v>5.5539999999999999E-3</c:v>
                </c:pt>
                <c:pt idx="1725">
                  <c:v>5.9600000000000061E-3</c:v>
                </c:pt>
                <c:pt idx="1726">
                  <c:v>4.2910000000000092E-3</c:v>
                </c:pt>
                <c:pt idx="1727">
                  <c:v>3.9430000000000012E-3</c:v>
                </c:pt>
                <c:pt idx="1728">
                  <c:v>7.7280000000000083E-3</c:v>
                </c:pt>
                <c:pt idx="1729">
                  <c:v>5.8320000000000073E-3</c:v>
                </c:pt>
                <c:pt idx="1730">
                  <c:v>7.4040000000000061E-3</c:v>
                </c:pt>
                <c:pt idx="1731">
                  <c:v>8.5990000000000164E-3</c:v>
                </c:pt>
                <c:pt idx="1732">
                  <c:v>5.4270000000000004E-3</c:v>
                </c:pt>
                <c:pt idx="1733">
                  <c:v>3.2670000000000051E-3</c:v>
                </c:pt>
                <c:pt idx="1734">
                  <c:v>5.5730000000000094E-3</c:v>
                </c:pt>
                <c:pt idx="1735">
                  <c:v>9.4920000000000143E-3</c:v>
                </c:pt>
                <c:pt idx="1736">
                  <c:v>9.2590000000000068E-3</c:v>
                </c:pt>
                <c:pt idx="1737">
                  <c:v>9.8580000000000161E-3</c:v>
                </c:pt>
                <c:pt idx="1738">
                  <c:v>6.7530000000000073E-3</c:v>
                </c:pt>
                <c:pt idx="1739">
                  <c:v>3.9500000000000056E-3</c:v>
                </c:pt>
                <c:pt idx="1740">
                  <c:v>4.3850000000000061E-3</c:v>
                </c:pt>
                <c:pt idx="1741">
                  <c:v>4.2620000000000002E-3</c:v>
                </c:pt>
                <c:pt idx="1742">
                  <c:v>3.1220000000000002E-3</c:v>
                </c:pt>
                <c:pt idx="1743">
                  <c:v>1.2240000000000016E-3</c:v>
                </c:pt>
                <c:pt idx="1744">
                  <c:v>7.1600000000000071E-4</c:v>
                </c:pt>
                <c:pt idx="1745">
                  <c:v>1.0300000000000001E-3</c:v>
                </c:pt>
                <c:pt idx="1746">
                  <c:v>5.9930000000000105E-3</c:v>
                </c:pt>
                <c:pt idx="1747">
                  <c:v>1.0068000000000001E-2</c:v>
                </c:pt>
                <c:pt idx="1748">
                  <c:v>1.0173999999999996E-2</c:v>
                </c:pt>
                <c:pt idx="1749">
                  <c:v>9.7490000000000007E-3</c:v>
                </c:pt>
                <c:pt idx="1750">
                  <c:v>9.5090000000000122E-3</c:v>
                </c:pt>
                <c:pt idx="1751">
                  <c:v>1.0691000000000001E-2</c:v>
                </c:pt>
                <c:pt idx="1752">
                  <c:v>7.5209999999999999E-3</c:v>
                </c:pt>
                <c:pt idx="1753">
                  <c:v>5.1500000000000001E-3</c:v>
                </c:pt>
                <c:pt idx="1754">
                  <c:v>3.849000000000003E-3</c:v>
                </c:pt>
                <c:pt idx="1755">
                  <c:v>4.1720000000000004E-3</c:v>
                </c:pt>
                <c:pt idx="1757">
                  <c:v>2.9559999999999999E-3</c:v>
                </c:pt>
                <c:pt idx="1758">
                  <c:v>4.3030000000000004E-3</c:v>
                </c:pt>
                <c:pt idx="1759">
                  <c:v>4.4549999999999998E-3</c:v>
                </c:pt>
                <c:pt idx="1760">
                  <c:v>5.1980000000000004E-3</c:v>
                </c:pt>
                <c:pt idx="1761">
                  <c:v>4.0379999999999999E-3</c:v>
                </c:pt>
                <c:pt idx="1762">
                  <c:v>2.826E-3</c:v>
                </c:pt>
                <c:pt idx="1763">
                  <c:v>3.7030000000000066E-3</c:v>
                </c:pt>
                <c:pt idx="1764">
                  <c:v>2.212E-3</c:v>
                </c:pt>
                <c:pt idx="1765">
                  <c:v>3.1129999999999999E-3</c:v>
                </c:pt>
                <c:pt idx="1766">
                  <c:v>3.9810000000000002E-3</c:v>
                </c:pt>
                <c:pt idx="1767">
                  <c:v>6.9230000000000073E-3</c:v>
                </c:pt>
                <c:pt idx="1768">
                  <c:v>6.8259999999999996E-3</c:v>
                </c:pt>
                <c:pt idx="1769">
                  <c:v>5.6559999999999996E-3</c:v>
                </c:pt>
                <c:pt idx="1770">
                  <c:v>6.248000000000007E-3</c:v>
                </c:pt>
                <c:pt idx="1771">
                  <c:v>3.6040000000000056E-3</c:v>
                </c:pt>
                <c:pt idx="1772">
                  <c:v>2.9670000000000031E-3</c:v>
                </c:pt>
                <c:pt idx="1773">
                  <c:v>1.431E-3</c:v>
                </c:pt>
                <c:pt idx="1774">
                  <c:v>2.3090000000000012E-3</c:v>
                </c:pt>
                <c:pt idx="1775">
                  <c:v>2.5590000000000001E-3</c:v>
                </c:pt>
                <c:pt idx="1776">
                  <c:v>7.7600000000000108E-4</c:v>
                </c:pt>
                <c:pt idx="1777">
                  <c:v>3.2000000000000036E-3</c:v>
                </c:pt>
                <c:pt idx="1778">
                  <c:v>3.1430000000000056E-3</c:v>
                </c:pt>
                <c:pt idx="1779">
                  <c:v>2.7190000000000035E-3</c:v>
                </c:pt>
                <c:pt idx="1780">
                  <c:v>2.526E-3</c:v>
                </c:pt>
                <c:pt idx="1781">
                  <c:v>9.3100000000000225E-4</c:v>
                </c:pt>
                <c:pt idx="1782">
                  <c:v>1.7110000000000001E-3</c:v>
                </c:pt>
                <c:pt idx="1783">
                  <c:v>2.1220000000000002E-3</c:v>
                </c:pt>
                <c:pt idx="1784">
                  <c:v>3.9470000000000052E-3</c:v>
                </c:pt>
                <c:pt idx="1785">
                  <c:v>4.8120000000000003E-3</c:v>
                </c:pt>
                <c:pt idx="1786">
                  <c:v>3.9660000000000016E-3</c:v>
                </c:pt>
                <c:pt idx="1787">
                  <c:v>6.7940000000000014E-3</c:v>
                </c:pt>
                <c:pt idx="1788">
                  <c:v>4.2120000000000013E-3</c:v>
                </c:pt>
                <c:pt idx="1789">
                  <c:v>3.0720000000000001E-3</c:v>
                </c:pt>
                <c:pt idx="1790">
                  <c:v>1.7390000000000001E-3</c:v>
                </c:pt>
                <c:pt idx="1791">
                  <c:v>1.0009999999999999E-3</c:v>
                </c:pt>
                <c:pt idx="1792">
                  <c:v>5.8470000000000024E-3</c:v>
                </c:pt>
                <c:pt idx="1793">
                  <c:v>6.3310000000000094E-3</c:v>
                </c:pt>
                <c:pt idx="1794">
                  <c:v>1.3420000000000023E-3</c:v>
                </c:pt>
                <c:pt idx="1795">
                  <c:v>2.300000000000003E-3</c:v>
                </c:pt>
                <c:pt idx="1796">
                  <c:v>2.1540000000000001E-3</c:v>
                </c:pt>
                <c:pt idx="1797">
                  <c:v>3.658000000000005E-3</c:v>
                </c:pt>
                <c:pt idx="1798">
                  <c:v>3.5470000000000046E-3</c:v>
                </c:pt>
                <c:pt idx="1799">
                  <c:v>1.950000000000004E-4</c:v>
                </c:pt>
                <c:pt idx="1800">
                  <c:v>6.3040000000000014E-3</c:v>
                </c:pt>
                <c:pt idx="1801">
                  <c:v>5.6849999999999999E-3</c:v>
                </c:pt>
                <c:pt idx="1802">
                  <c:v>3.2260000000000036E-3</c:v>
                </c:pt>
                <c:pt idx="1803">
                  <c:v>2.4159999999999997E-3</c:v>
                </c:pt>
                <c:pt idx="1804">
                  <c:v>3.0220000000000012E-3</c:v>
                </c:pt>
                <c:pt idx="1805">
                  <c:v>2.134E-3</c:v>
                </c:pt>
                <c:pt idx="1806">
                  <c:v>2.4640000000000031E-3</c:v>
                </c:pt>
                <c:pt idx="1807">
                  <c:v>4.2630000000000003E-3</c:v>
                </c:pt>
                <c:pt idx="1808">
                  <c:v>4.2710000000000083E-3</c:v>
                </c:pt>
                <c:pt idx="1809">
                  <c:v>5.9210000000000079E-3</c:v>
                </c:pt>
                <c:pt idx="1810">
                  <c:v>3.9139999999999999E-3</c:v>
                </c:pt>
                <c:pt idx="1811">
                  <c:v>3.9769999999999996E-3</c:v>
                </c:pt>
                <c:pt idx="1812">
                  <c:v>6.4100000000000103E-3</c:v>
                </c:pt>
                <c:pt idx="1813">
                  <c:v>2.9840000000000036E-3</c:v>
                </c:pt>
                <c:pt idx="1814">
                  <c:v>2.1610000000000036E-3</c:v>
                </c:pt>
                <c:pt idx="1815">
                  <c:v>3.6780000000000051E-3</c:v>
                </c:pt>
                <c:pt idx="1816">
                  <c:v>4.6480000000000002E-3</c:v>
                </c:pt>
                <c:pt idx="1817">
                  <c:v>4.1400000000000013E-3</c:v>
                </c:pt>
                <c:pt idx="1818">
                  <c:v>1.6280000000000023E-3</c:v>
                </c:pt>
                <c:pt idx="1819">
                  <c:v>1.6610000000000023E-3</c:v>
                </c:pt>
                <c:pt idx="1820">
                  <c:v>3.045000000000003E-3</c:v>
                </c:pt>
                <c:pt idx="1821">
                  <c:v>5.8200000000000014E-3</c:v>
                </c:pt>
                <c:pt idx="1822">
                  <c:v>4.1060000000000003E-3</c:v>
                </c:pt>
                <c:pt idx="1823">
                  <c:v>7.8800000000000105E-4</c:v>
                </c:pt>
                <c:pt idx="1824">
                  <c:v>3.266000000000005E-3</c:v>
                </c:pt>
                <c:pt idx="1825">
                  <c:v>2.6650000000000046E-3</c:v>
                </c:pt>
                <c:pt idx="1826">
                  <c:v>2.2270000000000046E-3</c:v>
                </c:pt>
                <c:pt idx="1827">
                  <c:v>5.0500000000000024E-3</c:v>
                </c:pt>
                <c:pt idx="1828">
                  <c:v>9.9970000000000163E-3</c:v>
                </c:pt>
                <c:pt idx="1829">
                  <c:v>5.6720000000000034E-3</c:v>
                </c:pt>
                <c:pt idx="1830">
                  <c:v>2.751000000000003E-3</c:v>
                </c:pt>
                <c:pt idx="1831">
                  <c:v>5.4900000000000098E-4</c:v>
                </c:pt>
                <c:pt idx="1832">
                  <c:v>4.0890000000000093E-3</c:v>
                </c:pt>
                <c:pt idx="1833">
                  <c:v>4.3470000000000002E-3</c:v>
                </c:pt>
                <c:pt idx="1834">
                  <c:v>2.3610000000000011E-3</c:v>
                </c:pt>
                <c:pt idx="1835">
                  <c:v>1.7120000000000015E-3</c:v>
                </c:pt>
                <c:pt idx="1836">
                  <c:v>3.1800000000000044E-3</c:v>
                </c:pt>
                <c:pt idx="1837">
                  <c:v>3.4230000000000046E-3</c:v>
                </c:pt>
                <c:pt idx="1838">
                  <c:v>2.5820000000000001E-3</c:v>
                </c:pt>
                <c:pt idx="1839">
                  <c:v>1.3870000000000015E-3</c:v>
                </c:pt>
                <c:pt idx="1840">
                  <c:v>1.9690000000000029E-3</c:v>
                </c:pt>
                <c:pt idx="1841">
                  <c:v>1.0290000000000015E-3</c:v>
                </c:pt>
                <c:pt idx="1842">
                  <c:v>2.6280000000000036E-3</c:v>
                </c:pt>
                <c:pt idx="1843">
                  <c:v>1.6880000000000033E-3</c:v>
                </c:pt>
                <c:pt idx="1844">
                  <c:v>1.6700000000000033E-3</c:v>
                </c:pt>
                <c:pt idx="1845">
                  <c:v>2.5340000000000002E-3</c:v>
                </c:pt>
                <c:pt idx="1846">
                  <c:v>4.1999999999999997E-3</c:v>
                </c:pt>
                <c:pt idx="1847">
                  <c:v>8.201E-3</c:v>
                </c:pt>
                <c:pt idx="1848">
                  <c:v>8.7290000000000006E-3</c:v>
                </c:pt>
                <c:pt idx="1849">
                  <c:v>5.5529999999999998E-3</c:v>
                </c:pt>
                <c:pt idx="1850">
                  <c:v>5.4540000000000014E-3</c:v>
                </c:pt>
                <c:pt idx="1851">
                  <c:v>4.5340000000000024E-3</c:v>
                </c:pt>
                <c:pt idx="1852">
                  <c:v>3.1800000000000044E-3</c:v>
                </c:pt>
                <c:pt idx="1853">
                  <c:v>1.5130000000000015E-3</c:v>
                </c:pt>
                <c:pt idx="1854">
                  <c:v>1.0059999999999984E-3</c:v>
                </c:pt>
                <c:pt idx="1855">
                  <c:v>1.178000000000003E-3</c:v>
                </c:pt>
                <c:pt idx="1856">
                  <c:v>2.2070000000000037E-3</c:v>
                </c:pt>
                <c:pt idx="1857">
                  <c:v>6.2690000000000072E-3</c:v>
                </c:pt>
                <c:pt idx="1858">
                  <c:v>4.3699999999999998E-3</c:v>
                </c:pt>
                <c:pt idx="1859">
                  <c:v>8.4010000000000005E-3</c:v>
                </c:pt>
                <c:pt idx="1860">
                  <c:v>2.2790000000000002E-3</c:v>
                </c:pt>
                <c:pt idx="1861">
                  <c:v>4.1479999999999998E-3</c:v>
                </c:pt>
                <c:pt idx="1862">
                  <c:v>5.2979999999999998E-3</c:v>
                </c:pt>
                <c:pt idx="1863">
                  <c:v>4.9900000000000075E-4</c:v>
                </c:pt>
                <c:pt idx="1864">
                  <c:v>7.1130000000000004E-3</c:v>
                </c:pt>
                <c:pt idx="1865">
                  <c:v>4.5450000000000004E-3</c:v>
                </c:pt>
                <c:pt idx="1866">
                  <c:v>2.6060000000000002E-3</c:v>
                </c:pt>
                <c:pt idx="1867">
                  <c:v>5.5920000000000024E-3</c:v>
                </c:pt>
                <c:pt idx="1868">
                  <c:v>7.7700000000000143E-4</c:v>
                </c:pt>
                <c:pt idx="1869">
                  <c:v>3.0140000000000002E-3</c:v>
                </c:pt>
                <c:pt idx="1870">
                  <c:v>1.6360000000000027E-3</c:v>
                </c:pt>
                <c:pt idx="1871">
                  <c:v>5.7520000000000071E-3</c:v>
                </c:pt>
                <c:pt idx="1872">
                  <c:v>5.4689999999999999E-3</c:v>
                </c:pt>
                <c:pt idx="1873">
                  <c:v>1.6410000000000023E-3</c:v>
                </c:pt>
                <c:pt idx="1874">
                  <c:v>2.8650000000000012E-3</c:v>
                </c:pt>
                <c:pt idx="1875">
                  <c:v>5.3070000000000001E-3</c:v>
                </c:pt>
                <c:pt idx="1876">
                  <c:v>6.5649999999999997E-3</c:v>
                </c:pt>
                <c:pt idx="1877">
                  <c:v>6.4710000000000123E-3</c:v>
                </c:pt>
                <c:pt idx="1878">
                  <c:v>3.3630000000000036E-3</c:v>
                </c:pt>
                <c:pt idx="1879">
                  <c:v>5.7650000000000071E-3</c:v>
                </c:pt>
                <c:pt idx="1880">
                  <c:v>3.6880000000000051E-3</c:v>
                </c:pt>
                <c:pt idx="1881">
                  <c:v>4.1060000000000003E-3</c:v>
                </c:pt>
                <c:pt idx="1882">
                  <c:v>3.849000000000003E-3</c:v>
                </c:pt>
                <c:pt idx="1883">
                  <c:v>7.7600000000000082E-3</c:v>
                </c:pt>
                <c:pt idx="1884">
                  <c:v>5.2649999999999997E-3</c:v>
                </c:pt>
                <c:pt idx="1885">
                  <c:v>3.8740000000000011E-3</c:v>
                </c:pt>
                <c:pt idx="1886">
                  <c:v>1.4109999999999999E-3</c:v>
                </c:pt>
                <c:pt idx="1887">
                  <c:v>4.8340000000000024E-3</c:v>
                </c:pt>
                <c:pt idx="1888">
                  <c:v>5.0820000000000014E-3</c:v>
                </c:pt>
                <c:pt idx="1889">
                  <c:v>2.9050000000000031E-3</c:v>
                </c:pt>
                <c:pt idx="1890">
                  <c:v>3.9139999999999999E-3</c:v>
                </c:pt>
                <c:pt idx="1891">
                  <c:v>8.1690000000000165E-3</c:v>
                </c:pt>
                <c:pt idx="1892">
                  <c:v>6.3900000000000024E-3</c:v>
                </c:pt>
                <c:pt idx="1893">
                  <c:v>4.2649999999999997E-3</c:v>
                </c:pt>
                <c:pt idx="1894">
                  <c:v>1.031E-3</c:v>
                </c:pt>
                <c:pt idx="1895">
                  <c:v>2.7690000000000037E-3</c:v>
                </c:pt>
                <c:pt idx="1896">
                  <c:v>3.9730000000000052E-3</c:v>
                </c:pt>
                <c:pt idx="1897">
                  <c:v>3.0300000000000001E-3</c:v>
                </c:pt>
                <c:pt idx="1898">
                  <c:v>3.1329999999999999E-3</c:v>
                </c:pt>
                <c:pt idx="1899">
                  <c:v>1.2310000000000001E-3</c:v>
                </c:pt>
                <c:pt idx="1900">
                  <c:v>5.4020000000000092E-3</c:v>
                </c:pt>
                <c:pt idx="1901">
                  <c:v>6.2680000000000071E-3</c:v>
                </c:pt>
                <c:pt idx="1902">
                  <c:v>2.168000000000005E-3</c:v>
                </c:pt>
                <c:pt idx="1903">
                  <c:v>1.899000000000002E-3</c:v>
                </c:pt>
                <c:pt idx="1904">
                  <c:v>4.5050000000000003E-3</c:v>
                </c:pt>
                <c:pt idx="1905">
                  <c:v>4.1710000000000072E-3</c:v>
                </c:pt>
                <c:pt idx="1906">
                  <c:v>3.0100000000000001E-3</c:v>
                </c:pt>
                <c:pt idx="1907">
                  <c:v>3.3400000000000036E-3</c:v>
                </c:pt>
                <c:pt idx="1908">
                  <c:v>2.3340000000000001E-3</c:v>
                </c:pt>
                <c:pt idx="1909">
                  <c:v>6.8180000000000072E-3</c:v>
                </c:pt>
                <c:pt idx="1910">
                  <c:v>4.0790000000000071E-3</c:v>
                </c:pt>
                <c:pt idx="1911">
                  <c:v>2.0530000000000001E-3</c:v>
                </c:pt>
                <c:pt idx="1912">
                  <c:v>6.2750000000000089E-3</c:v>
                </c:pt>
                <c:pt idx="1913">
                  <c:v>4.0429999999999997E-3</c:v>
                </c:pt>
                <c:pt idx="1914">
                  <c:v>2.7300000000000002E-3</c:v>
                </c:pt>
                <c:pt idx="1915">
                  <c:v>3.4810000000000036E-3</c:v>
                </c:pt>
                <c:pt idx="1916">
                  <c:v>4.5720000000000014E-3</c:v>
                </c:pt>
                <c:pt idx="1917">
                  <c:v>4.5470000000000024E-3</c:v>
                </c:pt>
                <c:pt idx="1918">
                  <c:v>3.356E-3</c:v>
                </c:pt>
                <c:pt idx="1919">
                  <c:v>6.2930000000000078E-3</c:v>
                </c:pt>
                <c:pt idx="1920">
                  <c:v>3.6800000000000066E-3</c:v>
                </c:pt>
                <c:pt idx="1921">
                  <c:v>1.288000000000002E-3</c:v>
                </c:pt>
                <c:pt idx="1922">
                  <c:v>3.6530000000000052E-3</c:v>
                </c:pt>
                <c:pt idx="1923">
                  <c:v>2.7340000000000012E-3</c:v>
                </c:pt>
                <c:pt idx="1924">
                  <c:v>3.2680000000000066E-3</c:v>
                </c:pt>
                <c:pt idx="1925">
                  <c:v>1.7450000000000015E-3</c:v>
                </c:pt>
                <c:pt idx="1926">
                  <c:v>2.9140000000000012E-3</c:v>
                </c:pt>
                <c:pt idx="1927">
                  <c:v>7.6100000000000004E-3</c:v>
                </c:pt>
                <c:pt idx="1928">
                  <c:v>1.0511000000000001E-2</c:v>
                </c:pt>
                <c:pt idx="1929">
                  <c:v>1.0905000000000001E-2</c:v>
                </c:pt>
                <c:pt idx="1930">
                  <c:v>3.2690000000000037E-3</c:v>
                </c:pt>
                <c:pt idx="1931">
                  <c:v>5.1500000000000001E-3</c:v>
                </c:pt>
                <c:pt idx="1932">
                  <c:v>4.4380000000000096E-3</c:v>
                </c:pt>
                <c:pt idx="1933">
                  <c:v>3.0680000000000035E-3</c:v>
                </c:pt>
                <c:pt idx="1934">
                  <c:v>3.645000000000005E-3</c:v>
                </c:pt>
                <c:pt idx="1935">
                  <c:v>4.5139999999999998E-3</c:v>
                </c:pt>
                <c:pt idx="1936">
                  <c:v>3.4970000000000036E-3</c:v>
                </c:pt>
                <c:pt idx="1937">
                  <c:v>2.2440000000000055E-3</c:v>
                </c:pt>
                <c:pt idx="1938">
                  <c:v>8.4500000000000189E-4</c:v>
                </c:pt>
                <c:pt idx="1939">
                  <c:v>2.960000000000003E-3</c:v>
                </c:pt>
                <c:pt idx="1940">
                  <c:v>4.4980000000000072E-3</c:v>
                </c:pt>
                <c:pt idx="1941">
                  <c:v>6.5250000000000004E-3</c:v>
                </c:pt>
                <c:pt idx="1942">
                  <c:v>4.254E-3</c:v>
                </c:pt>
                <c:pt idx="1943">
                  <c:v>8.3800000000000124E-3</c:v>
                </c:pt>
                <c:pt idx="1944">
                  <c:v>6.1870000000000024E-3</c:v>
                </c:pt>
                <c:pt idx="1945">
                  <c:v>3.7840000000000057E-3</c:v>
                </c:pt>
                <c:pt idx="1946">
                  <c:v>6.4890000000000113E-3</c:v>
                </c:pt>
                <c:pt idx="1947">
                  <c:v>6.3850000000000061E-3</c:v>
                </c:pt>
                <c:pt idx="1948">
                  <c:v>3.2860000000000051E-3</c:v>
                </c:pt>
                <c:pt idx="1949">
                  <c:v>4.1390000000000073E-3</c:v>
                </c:pt>
                <c:pt idx="1950">
                  <c:v>7.8800000000000105E-4</c:v>
                </c:pt>
                <c:pt idx="1951">
                  <c:v>5.7870000000000013E-3</c:v>
                </c:pt>
                <c:pt idx="1952">
                  <c:v>7.8160000000000104E-3</c:v>
                </c:pt>
                <c:pt idx="1953">
                  <c:v>7.6900000000000091E-4</c:v>
                </c:pt>
                <c:pt idx="1954">
                  <c:v>2.8029999999999999E-3</c:v>
                </c:pt>
                <c:pt idx="1955">
                  <c:v>4.6430000000000004E-3</c:v>
                </c:pt>
                <c:pt idx="1956">
                  <c:v>2.4970000000000001E-3</c:v>
                </c:pt>
                <c:pt idx="1957">
                  <c:v>3.4140000000000012E-3</c:v>
                </c:pt>
                <c:pt idx="1958">
                  <c:v>2.4500000000000012E-3</c:v>
                </c:pt>
                <c:pt idx="1959">
                  <c:v>2.1780000000000002E-3</c:v>
                </c:pt>
                <c:pt idx="1960">
                  <c:v>2.6310000000000001E-3</c:v>
                </c:pt>
                <c:pt idx="1961">
                  <c:v>1.6710000000000026E-3</c:v>
                </c:pt>
                <c:pt idx="1962">
                  <c:v>5.0159999999999996E-3</c:v>
                </c:pt>
                <c:pt idx="1963">
                  <c:v>3.6690000000000056E-3</c:v>
                </c:pt>
                <c:pt idx="1964">
                  <c:v>3.8200000000000031E-3</c:v>
                </c:pt>
                <c:pt idx="1965">
                  <c:v>2.6150000000000001E-3</c:v>
                </c:pt>
                <c:pt idx="1966">
                  <c:v>2.3090000000000012E-3</c:v>
                </c:pt>
                <c:pt idx="1967">
                  <c:v>5.6440000000000014E-3</c:v>
                </c:pt>
                <c:pt idx="1968">
                  <c:v>3.7870000000000065E-3</c:v>
                </c:pt>
                <c:pt idx="1969">
                  <c:v>2.7090000000000031E-3</c:v>
                </c:pt>
                <c:pt idx="1970">
                  <c:v>3.2700000000000055E-3</c:v>
                </c:pt>
                <c:pt idx="1971">
                  <c:v>3.2180000000000012E-3</c:v>
                </c:pt>
                <c:pt idx="1972">
                  <c:v>2.5720000000000001E-3</c:v>
                </c:pt>
                <c:pt idx="1973">
                  <c:v>2.6700000000000036E-4</c:v>
                </c:pt>
                <c:pt idx="1974">
                  <c:v>3.8969999999999999E-3</c:v>
                </c:pt>
                <c:pt idx="1975">
                  <c:v>3.6870000000000067E-3</c:v>
                </c:pt>
                <c:pt idx="1976">
                  <c:v>2.4910000000000002E-3</c:v>
                </c:pt>
                <c:pt idx="1977">
                  <c:v>4.3379999999999998E-3</c:v>
                </c:pt>
                <c:pt idx="1978">
                  <c:v>2.4390000000000002E-3</c:v>
                </c:pt>
                <c:pt idx="1979">
                  <c:v>3.8200000000000031E-3</c:v>
                </c:pt>
                <c:pt idx="1980">
                  <c:v>3.2940000000000035E-3</c:v>
                </c:pt>
                <c:pt idx="1981">
                  <c:v>3.3150000000000002E-3</c:v>
                </c:pt>
                <c:pt idx="1982">
                  <c:v>6.0020000000000004E-3</c:v>
                </c:pt>
                <c:pt idx="1983">
                  <c:v>3.251000000000003E-3</c:v>
                </c:pt>
                <c:pt idx="1984">
                  <c:v>4.764E-3</c:v>
                </c:pt>
                <c:pt idx="1985">
                  <c:v>7.5770000000000082E-3</c:v>
                </c:pt>
                <c:pt idx="1986">
                  <c:v>6.0020000000000004E-3</c:v>
                </c:pt>
                <c:pt idx="1987">
                  <c:v>2.3090000000000012E-3</c:v>
                </c:pt>
                <c:pt idx="1988">
                  <c:v>3.4450000000000036E-3</c:v>
                </c:pt>
                <c:pt idx="1989">
                  <c:v>3.3940000000000012E-3</c:v>
                </c:pt>
                <c:pt idx="1990">
                  <c:v>2.8740000000000011E-3</c:v>
                </c:pt>
                <c:pt idx="1991">
                  <c:v>2.204000000000005E-3</c:v>
                </c:pt>
                <c:pt idx="1992">
                  <c:v>2.0760000000000002E-3</c:v>
                </c:pt>
                <c:pt idx="1993">
                  <c:v>4.7520000000000001E-3</c:v>
                </c:pt>
                <c:pt idx="1994">
                  <c:v>5.1070000000000004E-3</c:v>
                </c:pt>
                <c:pt idx="1995">
                  <c:v>7.8700000000000124E-4</c:v>
                </c:pt>
                <c:pt idx="1996">
                  <c:v>7.1700000000000084E-4</c:v>
                </c:pt>
                <c:pt idx="1997">
                  <c:v>5.590000000000009E-4</c:v>
                </c:pt>
                <c:pt idx="1998">
                  <c:v>1.466000000000002E-3</c:v>
                </c:pt>
                <c:pt idx="1999">
                  <c:v>3.6750000000000012E-3</c:v>
                </c:pt>
                <c:pt idx="2000">
                  <c:v>6.1840000000000003E-3</c:v>
                </c:pt>
                <c:pt idx="2001">
                  <c:v>1.5839999999999999E-3</c:v>
                </c:pt>
                <c:pt idx="2002">
                  <c:v>3.5950000000000036E-3</c:v>
                </c:pt>
                <c:pt idx="2003">
                  <c:v>3.1410000000000036E-3</c:v>
                </c:pt>
                <c:pt idx="2004">
                  <c:v>5.9330000000000103E-3</c:v>
                </c:pt>
                <c:pt idx="2005">
                  <c:v>3.3810000000000012E-3</c:v>
                </c:pt>
                <c:pt idx="2006">
                  <c:v>2.6870000000000036E-3</c:v>
                </c:pt>
                <c:pt idx="2008">
                  <c:v>1.0475E-2</c:v>
                </c:pt>
                <c:pt idx="2009">
                  <c:v>7.7990000000000125E-3</c:v>
                </c:pt>
                <c:pt idx="2010">
                  <c:v>1.3960000000000023E-3</c:v>
                </c:pt>
                <c:pt idx="2011">
                  <c:v>2.4260000000000002E-3</c:v>
                </c:pt>
                <c:pt idx="2012">
                  <c:v>4.9810000000000123E-3</c:v>
                </c:pt>
                <c:pt idx="2013">
                  <c:v>6.6840000000000024E-3</c:v>
                </c:pt>
                <c:pt idx="2014">
                  <c:v>4.084E-3</c:v>
                </c:pt>
                <c:pt idx="2015">
                  <c:v>3.0230000000000035E-3</c:v>
                </c:pt>
                <c:pt idx="2016">
                  <c:v>5.1110000000000062E-3</c:v>
                </c:pt>
                <c:pt idx="2017">
                  <c:v>4.1340000000000014E-3</c:v>
                </c:pt>
                <c:pt idx="2018">
                  <c:v>1.3420000000000023E-3</c:v>
                </c:pt>
                <c:pt idx="2019">
                  <c:v>3.1700000000000035E-3</c:v>
                </c:pt>
                <c:pt idx="2020">
                  <c:v>3.5370000000000037E-3</c:v>
                </c:pt>
                <c:pt idx="2021">
                  <c:v>4.7730000000000073E-3</c:v>
                </c:pt>
                <c:pt idx="2022">
                  <c:v>2.8880000000000012E-3</c:v>
                </c:pt>
                <c:pt idx="2023">
                  <c:v>2.6900000000000036E-3</c:v>
                </c:pt>
                <c:pt idx="2024">
                  <c:v>2.1230000000000047E-3</c:v>
                </c:pt>
                <c:pt idx="2025">
                  <c:v>5.2540000000000061E-3</c:v>
                </c:pt>
                <c:pt idx="2026">
                  <c:v>6.9410000000000123E-3</c:v>
                </c:pt>
                <c:pt idx="2027">
                  <c:v>6.4540000000000014E-3</c:v>
                </c:pt>
                <c:pt idx="2028">
                  <c:v>3.5880000000000052E-3</c:v>
                </c:pt>
                <c:pt idx="2029">
                  <c:v>5.3790000000000096E-3</c:v>
                </c:pt>
                <c:pt idx="2030">
                  <c:v>6.8640000000000003E-3</c:v>
                </c:pt>
                <c:pt idx="2031">
                  <c:v>7.5570000000000003E-3</c:v>
                </c:pt>
                <c:pt idx="2032">
                  <c:v>5.6080000000000071E-3</c:v>
                </c:pt>
                <c:pt idx="2033">
                  <c:v>5.0100000000000014E-3</c:v>
                </c:pt>
                <c:pt idx="2034">
                  <c:v>5.4000000000000072E-3</c:v>
                </c:pt>
                <c:pt idx="2035">
                  <c:v>7.3400000000000093E-4</c:v>
                </c:pt>
                <c:pt idx="2036">
                  <c:v>3.852E-3</c:v>
                </c:pt>
                <c:pt idx="2037">
                  <c:v>5.2129999999999998E-3</c:v>
                </c:pt>
                <c:pt idx="2038">
                  <c:v>5.5269999999999998E-3</c:v>
                </c:pt>
                <c:pt idx="2039">
                  <c:v>6.3060000000000034E-3</c:v>
                </c:pt>
                <c:pt idx="2040">
                  <c:v>5.0689999999999997E-3</c:v>
                </c:pt>
                <c:pt idx="2041">
                  <c:v>1.0340000000000015E-3</c:v>
                </c:pt>
                <c:pt idx="2042">
                  <c:v>6.5340000000000033E-3</c:v>
                </c:pt>
                <c:pt idx="2043">
                  <c:v>8.7130000000000003E-3</c:v>
                </c:pt>
                <c:pt idx="2044">
                  <c:v>3.9329999999999999E-3</c:v>
                </c:pt>
                <c:pt idx="2045">
                  <c:v>3.5860000000000037E-3</c:v>
                </c:pt>
                <c:pt idx="2046">
                  <c:v>8.8560000000000218E-3</c:v>
                </c:pt>
                <c:pt idx="2047">
                  <c:v>4.4310000000000122E-3</c:v>
                </c:pt>
                <c:pt idx="2048">
                  <c:v>3.5630000000000037E-3</c:v>
                </c:pt>
                <c:pt idx="2049">
                  <c:v>2.4030000000000037E-3</c:v>
                </c:pt>
                <c:pt idx="2050">
                  <c:v>5.1289999999999999E-3</c:v>
                </c:pt>
                <c:pt idx="2051">
                  <c:v>1.9110000000000025E-3</c:v>
                </c:pt>
                <c:pt idx="2052">
                  <c:v>2.3969999999999998E-3</c:v>
                </c:pt>
                <c:pt idx="2053">
                  <c:v>5.0570000000000033E-3</c:v>
                </c:pt>
                <c:pt idx="2054">
                  <c:v>7.2200000000000033E-3</c:v>
                </c:pt>
                <c:pt idx="2055">
                  <c:v>6.6000000000000034E-3</c:v>
                </c:pt>
                <c:pt idx="2056">
                  <c:v>4.5400000000000024E-3</c:v>
                </c:pt>
                <c:pt idx="2057">
                  <c:v>5.5170000000000002E-3</c:v>
                </c:pt>
                <c:pt idx="2058">
                  <c:v>3.9030000000000046E-3</c:v>
                </c:pt>
                <c:pt idx="2059">
                  <c:v>4.9560000000000073E-3</c:v>
                </c:pt>
                <c:pt idx="2060">
                  <c:v>8.4900000000000028E-3</c:v>
                </c:pt>
                <c:pt idx="2061">
                  <c:v>6.9810000000000124E-3</c:v>
                </c:pt>
                <c:pt idx="2062">
                  <c:v>7.4480000000000093E-3</c:v>
                </c:pt>
                <c:pt idx="2063">
                  <c:v>1.0862999999999999E-2</c:v>
                </c:pt>
                <c:pt idx="2064">
                  <c:v>9.3620000000000266E-3</c:v>
                </c:pt>
                <c:pt idx="2065">
                  <c:v>6.2249999999999996E-3</c:v>
                </c:pt>
                <c:pt idx="2066">
                  <c:v>6.8860000000000093E-3</c:v>
                </c:pt>
                <c:pt idx="2067">
                  <c:v>3.8070000000000035E-3</c:v>
                </c:pt>
                <c:pt idx="2068">
                  <c:v>3.2190000000000035E-3</c:v>
                </c:pt>
                <c:pt idx="2069">
                  <c:v>5.5370000000000072E-3</c:v>
                </c:pt>
                <c:pt idx="2070">
                  <c:v>7.4440000000000062E-3</c:v>
                </c:pt>
                <c:pt idx="2071">
                  <c:v>6.4400000000000123E-4</c:v>
                </c:pt>
                <c:pt idx="2072">
                  <c:v>2.3180000000000002E-3</c:v>
                </c:pt>
                <c:pt idx="2073">
                  <c:v>5.4200000000000081E-4</c:v>
                </c:pt>
                <c:pt idx="2074">
                  <c:v>3.7780000000000036E-3</c:v>
                </c:pt>
                <c:pt idx="2075">
                  <c:v>5.5710000000000082E-3</c:v>
                </c:pt>
                <c:pt idx="2076">
                  <c:v>1.3580000000000018E-3</c:v>
                </c:pt>
                <c:pt idx="2077">
                  <c:v>3.238000000000003E-3</c:v>
                </c:pt>
                <c:pt idx="2078">
                  <c:v>1.960000000000004E-4</c:v>
                </c:pt>
                <c:pt idx="2079">
                  <c:v>5.8809999999999999E-3</c:v>
                </c:pt>
                <c:pt idx="2080">
                  <c:v>7.6449999999999999E-3</c:v>
                </c:pt>
                <c:pt idx="2081">
                  <c:v>7.4990000000000126E-3</c:v>
                </c:pt>
                <c:pt idx="2082">
                  <c:v>6.1470000000000014E-3</c:v>
                </c:pt>
                <c:pt idx="2083">
                  <c:v>4.0109999999999998E-3</c:v>
                </c:pt>
                <c:pt idx="2084">
                  <c:v>3.1340000000000035E-3</c:v>
                </c:pt>
                <c:pt idx="2085">
                  <c:v>7.2150000000000061E-3</c:v>
                </c:pt>
                <c:pt idx="2086">
                  <c:v>3.3510000000000002E-3</c:v>
                </c:pt>
                <c:pt idx="2087">
                  <c:v>4.2600000000000034E-3</c:v>
                </c:pt>
                <c:pt idx="2088">
                  <c:v>7.1800000000000024E-3</c:v>
                </c:pt>
                <c:pt idx="2089">
                  <c:v>6.4530000000000082E-3</c:v>
                </c:pt>
                <c:pt idx="2090">
                  <c:v>4.5149999999999999E-3</c:v>
                </c:pt>
                <c:pt idx="2091">
                  <c:v>6.9300000000000134E-3</c:v>
                </c:pt>
                <c:pt idx="2092">
                  <c:v>6.9780000000000094E-3</c:v>
                </c:pt>
                <c:pt idx="2093">
                  <c:v>6.6550000000000003E-3</c:v>
                </c:pt>
                <c:pt idx="2094">
                  <c:v>5.1850000000000004E-3</c:v>
                </c:pt>
                <c:pt idx="2095">
                  <c:v>1.0945000000000003E-2</c:v>
                </c:pt>
                <c:pt idx="2096">
                  <c:v>6.6300000000000083E-3</c:v>
                </c:pt>
                <c:pt idx="2097">
                  <c:v>3.279000000000005E-3</c:v>
                </c:pt>
                <c:pt idx="2098">
                  <c:v>2.9940000000000001E-3</c:v>
                </c:pt>
                <c:pt idx="2099">
                  <c:v>5.9630000000000082E-3</c:v>
                </c:pt>
                <c:pt idx="2100">
                  <c:v>5.5259999999999997E-3</c:v>
                </c:pt>
                <c:pt idx="2101">
                  <c:v>2.2800000000000047E-3</c:v>
                </c:pt>
                <c:pt idx="2102">
                  <c:v>5.9470000000000061E-3</c:v>
                </c:pt>
                <c:pt idx="2103">
                  <c:v>3.8070000000000035E-3</c:v>
                </c:pt>
                <c:pt idx="2104">
                  <c:v>1.9750000000000032E-3</c:v>
                </c:pt>
                <c:pt idx="2105">
                  <c:v>4.4970000000000071E-3</c:v>
                </c:pt>
                <c:pt idx="2106">
                  <c:v>5.2440000000000004E-3</c:v>
                </c:pt>
                <c:pt idx="2107">
                  <c:v>4.3959999999999997E-3</c:v>
                </c:pt>
                <c:pt idx="2108">
                  <c:v>5.4030000000000094E-3</c:v>
                </c:pt>
                <c:pt idx="2109">
                  <c:v>4.1800000000000013E-4</c:v>
                </c:pt>
                <c:pt idx="2110">
                  <c:v>1.4710000000000001E-3</c:v>
                </c:pt>
                <c:pt idx="2111">
                  <c:v>1.9770000000000035E-3</c:v>
                </c:pt>
                <c:pt idx="2112">
                  <c:v>2.0690000000000001E-3</c:v>
                </c:pt>
                <c:pt idx="2113">
                  <c:v>3.2080000000000056E-3</c:v>
                </c:pt>
                <c:pt idx="2114">
                  <c:v>6.9240000000000013E-3</c:v>
                </c:pt>
                <c:pt idx="2115">
                  <c:v>1.3403999999999999E-2</c:v>
                </c:pt>
                <c:pt idx="2116">
                  <c:v>1.0572E-2</c:v>
                </c:pt>
                <c:pt idx="2117">
                  <c:v>1.4720000000000015E-3</c:v>
                </c:pt>
                <c:pt idx="2118">
                  <c:v>1.8439999999999999E-3</c:v>
                </c:pt>
                <c:pt idx="2119">
                  <c:v>3.6160000000000012E-3</c:v>
                </c:pt>
                <c:pt idx="2120">
                  <c:v>4.6829999999999997E-3</c:v>
                </c:pt>
                <c:pt idx="2121">
                  <c:v>8.4200000000000143E-3</c:v>
                </c:pt>
                <c:pt idx="2122">
                  <c:v>8.7180000000000001E-3</c:v>
                </c:pt>
                <c:pt idx="2123">
                  <c:v>4.7710000000000122E-3</c:v>
                </c:pt>
                <c:pt idx="2124">
                  <c:v>3.9210000000000052E-3</c:v>
                </c:pt>
                <c:pt idx="2125">
                  <c:v>7.4150000000000093E-3</c:v>
                </c:pt>
                <c:pt idx="2126">
                  <c:v>5.8590000000000083E-3</c:v>
                </c:pt>
                <c:pt idx="2127">
                  <c:v>5.8180000000000003E-3</c:v>
                </c:pt>
                <c:pt idx="2128">
                  <c:v>5.0720000000000071E-3</c:v>
                </c:pt>
                <c:pt idx="2129">
                  <c:v>2.8220000000000012E-3</c:v>
                </c:pt>
                <c:pt idx="2130">
                  <c:v>9.7700000000000044E-4</c:v>
                </c:pt>
                <c:pt idx="2131">
                  <c:v>7.1289999999999999E-3</c:v>
                </c:pt>
                <c:pt idx="2132">
                  <c:v>8.9750000000000229E-3</c:v>
                </c:pt>
                <c:pt idx="2133">
                  <c:v>7.1300000000000061E-3</c:v>
                </c:pt>
                <c:pt idx="2134">
                  <c:v>3.2110000000000012E-3</c:v>
                </c:pt>
                <c:pt idx="2135">
                  <c:v>5.9420000000000072E-3</c:v>
                </c:pt>
                <c:pt idx="2136">
                  <c:v>4.3790000000000062E-3</c:v>
                </c:pt>
                <c:pt idx="2137">
                  <c:v>3.9630000000000012E-3</c:v>
                </c:pt>
                <c:pt idx="2138">
                  <c:v>2.6420000000000011E-3</c:v>
                </c:pt>
                <c:pt idx="2139">
                  <c:v>6.7549999999999997E-3</c:v>
                </c:pt>
                <c:pt idx="2140">
                  <c:v>5.6519999999999999E-3</c:v>
                </c:pt>
                <c:pt idx="2141">
                  <c:v>1.9080000000000028E-3</c:v>
                </c:pt>
                <c:pt idx="2142">
                  <c:v>4.9649999999999998E-3</c:v>
                </c:pt>
                <c:pt idx="2143">
                  <c:v>5.4130000000000072E-3</c:v>
                </c:pt>
                <c:pt idx="2144">
                  <c:v>2.4130000000000002E-3</c:v>
                </c:pt>
                <c:pt idx="2145">
                  <c:v>3.9050000000000035E-3</c:v>
                </c:pt>
                <c:pt idx="2146">
                  <c:v>5.2070000000000024E-3</c:v>
                </c:pt>
                <c:pt idx="2147">
                  <c:v>4.0390000000000079E-3</c:v>
                </c:pt>
                <c:pt idx="2148">
                  <c:v>3.496E-3</c:v>
                </c:pt>
                <c:pt idx="2149">
                  <c:v>2.8410000000000002E-3</c:v>
                </c:pt>
                <c:pt idx="2150">
                  <c:v>3.3159999999999999E-3</c:v>
                </c:pt>
                <c:pt idx="2151">
                  <c:v>7.1120000000000003E-3</c:v>
                </c:pt>
                <c:pt idx="2152">
                  <c:v>7.6820000000000013E-3</c:v>
                </c:pt>
                <c:pt idx="2153">
                  <c:v>9.2130000000000007E-3</c:v>
                </c:pt>
                <c:pt idx="2154">
                  <c:v>7.2310000000000126E-3</c:v>
                </c:pt>
                <c:pt idx="2155">
                  <c:v>6.9580000000000093E-3</c:v>
                </c:pt>
                <c:pt idx="2156">
                  <c:v>3.3240000000000036E-3</c:v>
                </c:pt>
                <c:pt idx="2157">
                  <c:v>8.4740000000000145E-3</c:v>
                </c:pt>
                <c:pt idx="2158">
                  <c:v>8.6010000000000027E-3</c:v>
                </c:pt>
                <c:pt idx="2159">
                  <c:v>4.8659999999999997E-3</c:v>
                </c:pt>
                <c:pt idx="2160">
                  <c:v>2.921000000000003E-3</c:v>
                </c:pt>
                <c:pt idx="2161">
                  <c:v>6.4570000000000061E-3</c:v>
                </c:pt>
                <c:pt idx="2162">
                  <c:v>1.0152E-2</c:v>
                </c:pt>
                <c:pt idx="2163">
                  <c:v>6.9850000000000103E-3</c:v>
                </c:pt>
                <c:pt idx="2164">
                  <c:v>7.2060000000000093E-3</c:v>
                </c:pt>
                <c:pt idx="2165">
                  <c:v>8.2800000000000026E-3</c:v>
                </c:pt>
                <c:pt idx="2166">
                  <c:v>1.0201000000000003E-2</c:v>
                </c:pt>
                <c:pt idx="2167">
                  <c:v>7.9090000000000132E-3</c:v>
                </c:pt>
                <c:pt idx="2168">
                  <c:v>8.9890000000000161E-3</c:v>
                </c:pt>
                <c:pt idx="2169">
                  <c:v>6.0320000000000061E-3</c:v>
                </c:pt>
                <c:pt idx="2170">
                  <c:v>6.2240000000000004E-3</c:v>
                </c:pt>
                <c:pt idx="2171">
                  <c:v>6.3000000000000061E-3</c:v>
                </c:pt>
                <c:pt idx="2172">
                  <c:v>4.2460000000000093E-3</c:v>
                </c:pt>
                <c:pt idx="2173">
                  <c:v>3.421000000000003E-3</c:v>
                </c:pt>
                <c:pt idx="2174">
                  <c:v>9.2300000000000043E-4</c:v>
                </c:pt>
                <c:pt idx="2175">
                  <c:v>5.1900000000000004E-4</c:v>
                </c:pt>
                <c:pt idx="2176">
                  <c:v>4.7629999999999999E-3</c:v>
                </c:pt>
                <c:pt idx="2177">
                  <c:v>7.0980000000000071E-3</c:v>
                </c:pt>
                <c:pt idx="2178">
                  <c:v>8.0270000000000046E-3</c:v>
                </c:pt>
                <c:pt idx="2179">
                  <c:v>5.5630000000000002E-3</c:v>
                </c:pt>
                <c:pt idx="2180">
                  <c:v>5.8349999999999999E-3</c:v>
                </c:pt>
                <c:pt idx="2181">
                  <c:v>3.7820000000000037E-3</c:v>
                </c:pt>
                <c:pt idx="2182">
                  <c:v>5.3449999999999999E-3</c:v>
                </c:pt>
                <c:pt idx="2183">
                  <c:v>5.8460000000000083E-3</c:v>
                </c:pt>
                <c:pt idx="2184">
                  <c:v>7.1180000000000002E-3</c:v>
                </c:pt>
                <c:pt idx="2185">
                  <c:v>1.2760000000000015E-3</c:v>
                </c:pt>
                <c:pt idx="2186">
                  <c:v>3.6260000000000012E-3</c:v>
                </c:pt>
                <c:pt idx="2187">
                  <c:v>5.1370000000000001E-3</c:v>
                </c:pt>
                <c:pt idx="2188">
                  <c:v>6.4420000000000102E-3</c:v>
                </c:pt>
                <c:pt idx="2189">
                  <c:v>6.6760000000000083E-3</c:v>
                </c:pt>
                <c:pt idx="2190">
                  <c:v>8.1820000000000122E-3</c:v>
                </c:pt>
                <c:pt idx="2191">
                  <c:v>5.5460000000000093E-3</c:v>
                </c:pt>
                <c:pt idx="2192">
                  <c:v>3.457000000000003E-3</c:v>
                </c:pt>
                <c:pt idx="2193">
                  <c:v>1.8940000000000033E-3</c:v>
                </c:pt>
                <c:pt idx="2194">
                  <c:v>4.0360000000000092E-3</c:v>
                </c:pt>
                <c:pt idx="2195">
                  <c:v>5.1850000000000004E-3</c:v>
                </c:pt>
                <c:pt idx="2196">
                  <c:v>6.3449999999999999E-3</c:v>
                </c:pt>
                <c:pt idx="2197">
                  <c:v>5.6449999999999998E-3</c:v>
                </c:pt>
                <c:pt idx="2198">
                  <c:v>1.0529999999999999E-3</c:v>
                </c:pt>
                <c:pt idx="2199">
                  <c:v>5.3449999999999999E-3</c:v>
                </c:pt>
                <c:pt idx="2200">
                  <c:v>7.8870000000000034E-3</c:v>
                </c:pt>
                <c:pt idx="2201">
                  <c:v>3.5660000000000036E-3</c:v>
                </c:pt>
                <c:pt idx="2202">
                  <c:v>1.4599999999999984E-3</c:v>
                </c:pt>
                <c:pt idx="2203">
                  <c:v>5.1539999999999997E-3</c:v>
                </c:pt>
                <c:pt idx="2204">
                  <c:v>1.7060000000000018E-3</c:v>
                </c:pt>
                <c:pt idx="2205">
                  <c:v>2.5130000000000031E-3</c:v>
                </c:pt>
                <c:pt idx="2206">
                  <c:v>2.4159999999999997E-3</c:v>
                </c:pt>
                <c:pt idx="2207">
                  <c:v>2.2100000000000036E-4</c:v>
                </c:pt>
                <c:pt idx="2208">
                  <c:v>2.8370000000000001E-3</c:v>
                </c:pt>
                <c:pt idx="2209">
                  <c:v>3.730000000000005E-3</c:v>
                </c:pt>
                <c:pt idx="2210">
                  <c:v>6.0270000000000002E-3</c:v>
                </c:pt>
                <c:pt idx="2211">
                  <c:v>7.0229999999999997E-3</c:v>
                </c:pt>
                <c:pt idx="2212">
                  <c:v>5.0949999999999997E-3</c:v>
                </c:pt>
                <c:pt idx="2213">
                  <c:v>1.846000000000003E-3</c:v>
                </c:pt>
                <c:pt idx="2214">
                  <c:v>3.9350000000000001E-3</c:v>
                </c:pt>
                <c:pt idx="2215">
                  <c:v>9.3900000000000147E-3</c:v>
                </c:pt>
                <c:pt idx="2216">
                  <c:v>5.6270000000000001E-3</c:v>
                </c:pt>
                <c:pt idx="2217">
                  <c:v>2.7570000000000047E-3</c:v>
                </c:pt>
                <c:pt idx="2218">
                  <c:v>4.5040000000000002E-3</c:v>
                </c:pt>
                <c:pt idx="2219">
                  <c:v>3.385000000000003E-3</c:v>
                </c:pt>
                <c:pt idx="2220">
                  <c:v>6.0620000000000014E-3</c:v>
                </c:pt>
                <c:pt idx="2221">
                  <c:v>4.9150000000000062E-3</c:v>
                </c:pt>
                <c:pt idx="2222">
                  <c:v>1.4850000000000015E-3</c:v>
                </c:pt>
                <c:pt idx="2223">
                  <c:v>1.2719999999999984E-3</c:v>
                </c:pt>
                <c:pt idx="2224">
                  <c:v>2.016E-3</c:v>
                </c:pt>
                <c:pt idx="2225">
                  <c:v>3.9250000000000005E-3</c:v>
                </c:pt>
                <c:pt idx="2226">
                  <c:v>4.1760000000000061E-3</c:v>
                </c:pt>
                <c:pt idx="2227">
                  <c:v>1.7070000000000015E-3</c:v>
                </c:pt>
                <c:pt idx="2228">
                  <c:v>5.8500000000000023E-4</c:v>
                </c:pt>
                <c:pt idx="2229">
                  <c:v>1.5610000000000001E-3</c:v>
                </c:pt>
                <c:pt idx="2230">
                  <c:v>3.4690000000000012E-3</c:v>
                </c:pt>
                <c:pt idx="2231">
                  <c:v>3.2690000000000037E-3</c:v>
                </c:pt>
                <c:pt idx="2232">
                  <c:v>2.3419999999999999E-3</c:v>
                </c:pt>
                <c:pt idx="2233">
                  <c:v>6.4020000000000092E-3</c:v>
                </c:pt>
                <c:pt idx="2234">
                  <c:v>1.0100000000000001E-2</c:v>
                </c:pt>
                <c:pt idx="2235">
                  <c:v>1.1152E-2</c:v>
                </c:pt>
                <c:pt idx="2236">
                  <c:v>7.9400000000000113E-3</c:v>
                </c:pt>
                <c:pt idx="2237">
                  <c:v>4.254E-3</c:v>
                </c:pt>
                <c:pt idx="2238">
                  <c:v>4.6179999999999997E-3</c:v>
                </c:pt>
                <c:pt idx="2239">
                  <c:v>1.0605000000000003E-2</c:v>
                </c:pt>
                <c:pt idx="2240">
                  <c:v>6.5420000000000061E-3</c:v>
                </c:pt>
                <c:pt idx="2241">
                  <c:v>6.5670000000000034E-3</c:v>
                </c:pt>
                <c:pt idx="2242">
                  <c:v>2.545000000000003E-3</c:v>
                </c:pt>
                <c:pt idx="2243">
                  <c:v>1.9880000000000032E-3</c:v>
                </c:pt>
                <c:pt idx="2244">
                  <c:v>3.3510000000000002E-3</c:v>
                </c:pt>
                <c:pt idx="2245">
                  <c:v>1.3270000000000018E-3</c:v>
                </c:pt>
                <c:pt idx="2246">
                  <c:v>4.0790000000000071E-3</c:v>
                </c:pt>
                <c:pt idx="2247">
                  <c:v>2.0230000000000035E-3</c:v>
                </c:pt>
                <c:pt idx="2248">
                  <c:v>2.4890000000000012E-3</c:v>
                </c:pt>
                <c:pt idx="2249">
                  <c:v>1.8159999999999999E-3</c:v>
                </c:pt>
                <c:pt idx="2250">
                  <c:v>3.6170000000000039E-3</c:v>
                </c:pt>
                <c:pt idx="2251">
                  <c:v>4.6160000000000003E-3</c:v>
                </c:pt>
                <c:pt idx="2252">
                  <c:v>6.6020000000000002E-3</c:v>
                </c:pt>
                <c:pt idx="2253">
                  <c:v>2.4640000000000031E-3</c:v>
                </c:pt>
                <c:pt idx="2254">
                  <c:v>7.5929999999999999E-3</c:v>
                </c:pt>
                <c:pt idx="2255">
                  <c:v>8.1780000000000047E-3</c:v>
                </c:pt>
                <c:pt idx="2256">
                  <c:v>2.3180000000000002E-3</c:v>
                </c:pt>
                <c:pt idx="2257">
                  <c:v>4.5090000000000061E-3</c:v>
                </c:pt>
                <c:pt idx="2259">
                  <c:v>8.2300000000000012E-3</c:v>
                </c:pt>
                <c:pt idx="2260">
                  <c:v>5.7910000000000088E-3</c:v>
                </c:pt>
                <c:pt idx="2261">
                  <c:v>2.7440000000000055E-3</c:v>
                </c:pt>
                <c:pt idx="2262">
                  <c:v>2.0309999999999998E-3</c:v>
                </c:pt>
                <c:pt idx="2263">
                  <c:v>2.6080000000000035E-3</c:v>
                </c:pt>
                <c:pt idx="2264">
                  <c:v>6.4229999999999999E-3</c:v>
                </c:pt>
                <c:pt idx="2265">
                  <c:v>5.6600000000000001E-3</c:v>
                </c:pt>
                <c:pt idx="2266">
                  <c:v>3.3150000000000002E-3</c:v>
                </c:pt>
                <c:pt idx="2267">
                  <c:v>3.2080000000000056E-3</c:v>
                </c:pt>
                <c:pt idx="2268">
                  <c:v>2.7970000000000043E-3</c:v>
                </c:pt>
                <c:pt idx="2269">
                  <c:v>1.1349999999999999E-3</c:v>
                </c:pt>
                <c:pt idx="2270">
                  <c:v>3.4190000000000002E-3</c:v>
                </c:pt>
                <c:pt idx="2271">
                  <c:v>6.7820000000000102E-3</c:v>
                </c:pt>
                <c:pt idx="2272">
                  <c:v>4.9820000000000073E-3</c:v>
                </c:pt>
                <c:pt idx="2273">
                  <c:v>1.7450000000000015E-3</c:v>
                </c:pt>
                <c:pt idx="2274">
                  <c:v>2.5070000000000036E-3</c:v>
                </c:pt>
                <c:pt idx="2275">
                  <c:v>2.1630000000000048E-3</c:v>
                </c:pt>
                <c:pt idx="2276">
                  <c:v>1.178000000000003E-3</c:v>
                </c:pt>
                <c:pt idx="2277">
                  <c:v>2.6160000000000011E-3</c:v>
                </c:pt>
                <c:pt idx="2278">
                  <c:v>3.2190000000000035E-3</c:v>
                </c:pt>
                <c:pt idx="2279">
                  <c:v>4.1000000000000003E-3</c:v>
                </c:pt>
                <c:pt idx="2280">
                  <c:v>2.3050000000000002E-3</c:v>
                </c:pt>
                <c:pt idx="2281">
                  <c:v>1.5100000000000023E-4</c:v>
                </c:pt>
                <c:pt idx="2282">
                  <c:v>3.2920000000000002E-3</c:v>
                </c:pt>
                <c:pt idx="2283">
                  <c:v>5.8820000000000061E-3</c:v>
                </c:pt>
                <c:pt idx="2284">
                  <c:v>6.2460000000000094E-3</c:v>
                </c:pt>
                <c:pt idx="2285">
                  <c:v>4.1219999999999998E-3</c:v>
                </c:pt>
                <c:pt idx="2286">
                  <c:v>3.7850000000000045E-3</c:v>
                </c:pt>
                <c:pt idx="2287">
                  <c:v>7.2960000000000082E-3</c:v>
                </c:pt>
                <c:pt idx="2288">
                  <c:v>4.7390000000000123E-3</c:v>
                </c:pt>
                <c:pt idx="2289">
                  <c:v>5.2960000000000073E-3</c:v>
                </c:pt>
                <c:pt idx="2290">
                  <c:v>1.4139999999999984E-3</c:v>
                </c:pt>
                <c:pt idx="2291">
                  <c:v>2.4729999999999999E-3</c:v>
                </c:pt>
                <c:pt idx="2292">
                  <c:v>4.4400000000000073E-3</c:v>
                </c:pt>
                <c:pt idx="2293">
                  <c:v>7.3060000000000104E-3</c:v>
                </c:pt>
                <c:pt idx="2294">
                  <c:v>8.8340000000000068E-3</c:v>
                </c:pt>
                <c:pt idx="2295">
                  <c:v>7.5370000000000072E-3</c:v>
                </c:pt>
                <c:pt idx="2296">
                  <c:v>8.3250000000000147E-3</c:v>
                </c:pt>
                <c:pt idx="2297">
                  <c:v>5.6490000000000073E-3</c:v>
                </c:pt>
                <c:pt idx="2298">
                  <c:v>6.3890000000000093E-3</c:v>
                </c:pt>
                <c:pt idx="2299">
                  <c:v>5.1570000000000001E-3</c:v>
                </c:pt>
                <c:pt idx="2300">
                  <c:v>7.2370000000000073E-3</c:v>
                </c:pt>
                <c:pt idx="2301">
                  <c:v>3.3640000000000002E-3</c:v>
                </c:pt>
                <c:pt idx="2302">
                  <c:v>3.0119999999999999E-3</c:v>
                </c:pt>
                <c:pt idx="2303">
                  <c:v>9.3500000000000267E-4</c:v>
                </c:pt>
                <c:pt idx="2304">
                  <c:v>1.993000000000003E-3</c:v>
                </c:pt>
                <c:pt idx="2305">
                  <c:v>7.4480000000000093E-3</c:v>
                </c:pt>
                <c:pt idx="2306">
                  <c:v>7.2930000000000113E-3</c:v>
                </c:pt>
                <c:pt idx="2307">
                  <c:v>4.9570000000000013E-3</c:v>
                </c:pt>
                <c:pt idx="2308">
                  <c:v>2.7060000000000035E-3</c:v>
                </c:pt>
                <c:pt idx="2309">
                  <c:v>4.1089999999999998E-3</c:v>
                </c:pt>
                <c:pt idx="2310">
                  <c:v>6.1840000000000003E-3</c:v>
                </c:pt>
                <c:pt idx="2311">
                  <c:v>5.4260000000000072E-3</c:v>
                </c:pt>
                <c:pt idx="2312">
                  <c:v>8.1790000000000144E-3</c:v>
                </c:pt>
                <c:pt idx="2313">
                  <c:v>9.0770000000000121E-3</c:v>
                </c:pt>
                <c:pt idx="2314">
                  <c:v>5.8079999999999998E-3</c:v>
                </c:pt>
                <c:pt idx="2315">
                  <c:v>4.7109999999999999E-3</c:v>
                </c:pt>
                <c:pt idx="2316">
                  <c:v>2.3400000000000001E-3</c:v>
                </c:pt>
                <c:pt idx="2317">
                  <c:v>3.3000000000000043E-4</c:v>
                </c:pt>
                <c:pt idx="2318">
                  <c:v>2.4319999999999997E-3</c:v>
                </c:pt>
                <c:pt idx="2319">
                  <c:v>3.7180000000000052E-3</c:v>
                </c:pt>
                <c:pt idx="2320">
                  <c:v>7.4490000000000129E-3</c:v>
                </c:pt>
                <c:pt idx="2321">
                  <c:v>7.3800000000000072E-3</c:v>
                </c:pt>
                <c:pt idx="2322">
                  <c:v>4.8500000000000001E-3</c:v>
                </c:pt>
                <c:pt idx="2323">
                  <c:v>4.2720000000000024E-3</c:v>
                </c:pt>
                <c:pt idx="2324">
                  <c:v>3.1570000000000036E-3</c:v>
                </c:pt>
                <c:pt idx="2325">
                  <c:v>2.8670000000000037E-3</c:v>
                </c:pt>
                <c:pt idx="2326">
                  <c:v>3.3159999999999999E-3</c:v>
                </c:pt>
                <c:pt idx="2327">
                  <c:v>3.2670000000000051E-3</c:v>
                </c:pt>
                <c:pt idx="2328">
                  <c:v>3.168000000000005E-3</c:v>
                </c:pt>
                <c:pt idx="2329">
                  <c:v>5.3049999999999998E-3</c:v>
                </c:pt>
                <c:pt idx="2330">
                  <c:v>7.0810000000000083E-3</c:v>
                </c:pt>
                <c:pt idx="2331">
                  <c:v>8.4970000000000028E-3</c:v>
                </c:pt>
                <c:pt idx="2332">
                  <c:v>3.3050000000000002E-3</c:v>
                </c:pt>
                <c:pt idx="2333">
                  <c:v>1.5190000000000015E-3</c:v>
                </c:pt>
                <c:pt idx="2334">
                  <c:v>2.4240000000000012E-3</c:v>
                </c:pt>
                <c:pt idx="2335">
                  <c:v>3.8040000000000036E-3</c:v>
                </c:pt>
                <c:pt idx="2336">
                  <c:v>4.4810000000000093E-3</c:v>
                </c:pt>
                <c:pt idx="2337">
                  <c:v>5.7370000000000034E-3</c:v>
                </c:pt>
                <c:pt idx="2338">
                  <c:v>4.0720000000000062E-3</c:v>
                </c:pt>
                <c:pt idx="2339">
                  <c:v>5.5830000000000072E-3</c:v>
                </c:pt>
                <c:pt idx="2340">
                  <c:v>4.8149999999999998E-3</c:v>
                </c:pt>
                <c:pt idx="2341">
                  <c:v>1.8250000000000015E-3</c:v>
                </c:pt>
                <c:pt idx="2342">
                  <c:v>1.8370000000000023E-3</c:v>
                </c:pt>
                <c:pt idx="2343">
                  <c:v>5.3629999999999997E-3</c:v>
                </c:pt>
                <c:pt idx="2344">
                  <c:v>5.9360000000000133E-3</c:v>
                </c:pt>
                <c:pt idx="2345">
                  <c:v>6.0080000000000073E-3</c:v>
                </c:pt>
                <c:pt idx="2346">
                  <c:v>2.2780000000000035E-3</c:v>
                </c:pt>
                <c:pt idx="2347">
                  <c:v>8.0800000000000067E-4</c:v>
                </c:pt>
                <c:pt idx="2348">
                  <c:v>3.3280000000000002E-3</c:v>
                </c:pt>
                <c:pt idx="2349">
                  <c:v>3.4590000000000011E-3</c:v>
                </c:pt>
                <c:pt idx="2350">
                  <c:v>5.9540000000000062E-3</c:v>
                </c:pt>
                <c:pt idx="2351">
                  <c:v>8.2620000000000141E-3</c:v>
                </c:pt>
                <c:pt idx="2352">
                  <c:v>5.7239999999999999E-3</c:v>
                </c:pt>
                <c:pt idx="2353">
                  <c:v>7.8060000000000065E-3</c:v>
                </c:pt>
                <c:pt idx="2354">
                  <c:v>5.4070000000000073E-3</c:v>
                </c:pt>
                <c:pt idx="2355">
                  <c:v>3.7340000000000055E-3</c:v>
                </c:pt>
                <c:pt idx="2356">
                  <c:v>3.7350000000000031E-3</c:v>
                </c:pt>
                <c:pt idx="2357">
                  <c:v>3.7010000000000051E-3</c:v>
                </c:pt>
                <c:pt idx="2358">
                  <c:v>2.4020000000000001E-3</c:v>
                </c:pt>
                <c:pt idx="2359">
                  <c:v>3.8530000000000036E-3</c:v>
                </c:pt>
                <c:pt idx="2360">
                  <c:v>3.3690000000000031E-3</c:v>
                </c:pt>
                <c:pt idx="2361">
                  <c:v>5.3910000000000034E-3</c:v>
                </c:pt>
                <c:pt idx="2362">
                  <c:v>6.1349999999999998E-3</c:v>
                </c:pt>
                <c:pt idx="2363">
                  <c:v>8.9490000000000125E-3</c:v>
                </c:pt>
                <c:pt idx="2364">
                  <c:v>9.2490000000000003E-3</c:v>
                </c:pt>
                <c:pt idx="2365">
                  <c:v>7.6440000000000024E-3</c:v>
                </c:pt>
                <c:pt idx="2366">
                  <c:v>2.8319999999999999E-3</c:v>
                </c:pt>
                <c:pt idx="2367">
                  <c:v>4.7629999999999999E-3</c:v>
                </c:pt>
                <c:pt idx="2368">
                  <c:v>2.3840000000000011E-3</c:v>
                </c:pt>
                <c:pt idx="2369">
                  <c:v>5.0120000000000034E-3</c:v>
                </c:pt>
                <c:pt idx="2370">
                  <c:v>2.3080000000000002E-3</c:v>
                </c:pt>
                <c:pt idx="2371">
                  <c:v>4.3229999999999996E-3</c:v>
                </c:pt>
                <c:pt idx="2372">
                  <c:v>3.4759999999999999E-3</c:v>
                </c:pt>
                <c:pt idx="2373">
                  <c:v>1.6930000000000018E-3</c:v>
                </c:pt>
                <c:pt idx="2374">
                  <c:v>9.410000000000013E-4</c:v>
                </c:pt>
                <c:pt idx="2375">
                  <c:v>1.3560000000000026E-3</c:v>
                </c:pt>
                <c:pt idx="2376">
                  <c:v>1.8799999999999999E-3</c:v>
                </c:pt>
                <c:pt idx="2377">
                  <c:v>1.4809999999999999E-3</c:v>
                </c:pt>
                <c:pt idx="2378">
                  <c:v>4.8760000000000071E-3</c:v>
                </c:pt>
                <c:pt idx="2379">
                  <c:v>5.6969999999999998E-3</c:v>
                </c:pt>
                <c:pt idx="2380">
                  <c:v>6.4530000000000082E-3</c:v>
                </c:pt>
                <c:pt idx="2381">
                  <c:v>3.622000000000005E-3</c:v>
                </c:pt>
                <c:pt idx="2382">
                  <c:v>1.9190000000000023E-3</c:v>
                </c:pt>
                <c:pt idx="2383">
                  <c:v>2.823000000000003E-3</c:v>
                </c:pt>
                <c:pt idx="2384">
                  <c:v>2.5400000000000036E-3</c:v>
                </c:pt>
                <c:pt idx="2385">
                  <c:v>3.2880000000000066E-3</c:v>
                </c:pt>
                <c:pt idx="2386">
                  <c:v>1.4940000000000023E-3</c:v>
                </c:pt>
                <c:pt idx="2387">
                  <c:v>2.7400000000000046E-3</c:v>
                </c:pt>
                <c:pt idx="2388">
                  <c:v>3.6110000000000035E-3</c:v>
                </c:pt>
                <c:pt idx="2389">
                  <c:v>4.156E-3</c:v>
                </c:pt>
                <c:pt idx="2390">
                  <c:v>4.8849999999999996E-3</c:v>
                </c:pt>
                <c:pt idx="2391">
                  <c:v>3.0640000000000055E-3</c:v>
                </c:pt>
                <c:pt idx="2392">
                  <c:v>2.5490000000000035E-3</c:v>
                </c:pt>
                <c:pt idx="2393">
                  <c:v>5.7670000000000004E-3</c:v>
                </c:pt>
                <c:pt idx="2394">
                  <c:v>5.7660000000000072E-3</c:v>
                </c:pt>
                <c:pt idx="2395">
                  <c:v>4.5259999999999996E-3</c:v>
                </c:pt>
                <c:pt idx="2396">
                  <c:v>6.3410000000000072E-3</c:v>
                </c:pt>
                <c:pt idx="2397">
                  <c:v>6.6400000000000061E-3</c:v>
                </c:pt>
                <c:pt idx="2398">
                  <c:v>4.1110000000000001E-3</c:v>
                </c:pt>
                <c:pt idx="2399">
                  <c:v>4.8880000000000061E-3</c:v>
                </c:pt>
                <c:pt idx="2400">
                  <c:v>2.1670000000000036E-3</c:v>
                </c:pt>
                <c:pt idx="2401">
                  <c:v>4.7370000000000034E-3</c:v>
                </c:pt>
                <c:pt idx="2402">
                  <c:v>3.078000000000003E-3</c:v>
                </c:pt>
                <c:pt idx="2403">
                  <c:v>3.9309999999999996E-3</c:v>
                </c:pt>
                <c:pt idx="2404">
                  <c:v>1.719E-3</c:v>
                </c:pt>
                <c:pt idx="2405">
                  <c:v>3.3159999999999999E-3</c:v>
                </c:pt>
                <c:pt idx="2406">
                  <c:v>4.2320000000000014E-3</c:v>
                </c:pt>
                <c:pt idx="2407">
                  <c:v>4.3670000000000002E-3</c:v>
                </c:pt>
                <c:pt idx="2408">
                  <c:v>3.5260000000000035E-3</c:v>
                </c:pt>
                <c:pt idx="2409">
                  <c:v>5.980000000000012E-4</c:v>
                </c:pt>
                <c:pt idx="2410">
                  <c:v>4.8340000000000024E-3</c:v>
                </c:pt>
                <c:pt idx="2411">
                  <c:v>1.9020000000000033E-3</c:v>
                </c:pt>
                <c:pt idx="2412">
                  <c:v>3.3040000000000035E-3</c:v>
                </c:pt>
                <c:pt idx="2413">
                  <c:v>3.9820000000000012E-3</c:v>
                </c:pt>
                <c:pt idx="2414">
                  <c:v>4.8650000000000004E-3</c:v>
                </c:pt>
                <c:pt idx="2415">
                  <c:v>6.5360000000000123E-3</c:v>
                </c:pt>
                <c:pt idx="2416">
                  <c:v>5.7239999999999999E-3</c:v>
                </c:pt>
                <c:pt idx="2417">
                  <c:v>1.3649999999999999E-3</c:v>
                </c:pt>
                <c:pt idx="2418">
                  <c:v>5.6610000000000002E-3</c:v>
                </c:pt>
                <c:pt idx="2419">
                  <c:v>5.0179999999999999E-3</c:v>
                </c:pt>
                <c:pt idx="2420">
                  <c:v>5.6030000000000003E-3</c:v>
                </c:pt>
                <c:pt idx="2421">
                  <c:v>6.0150000000000004E-3</c:v>
                </c:pt>
                <c:pt idx="2422">
                  <c:v>3.1430000000000056E-3</c:v>
                </c:pt>
                <c:pt idx="2423">
                  <c:v>4.9010000000000113E-3</c:v>
                </c:pt>
                <c:pt idx="2424">
                  <c:v>5.0670000000000003E-3</c:v>
                </c:pt>
                <c:pt idx="2425">
                  <c:v>4.4300000000000112E-3</c:v>
                </c:pt>
                <c:pt idx="2426">
                  <c:v>4.0270000000000002E-3</c:v>
                </c:pt>
                <c:pt idx="2427">
                  <c:v>5.4970000000000071E-3</c:v>
                </c:pt>
                <c:pt idx="2428">
                  <c:v>2.042E-3</c:v>
                </c:pt>
                <c:pt idx="2429">
                  <c:v>4.3130000000000061E-3</c:v>
                </c:pt>
                <c:pt idx="2430">
                  <c:v>4.1409999999999997E-3</c:v>
                </c:pt>
                <c:pt idx="2431">
                  <c:v>3.0769999999999999E-3</c:v>
                </c:pt>
                <c:pt idx="2432">
                  <c:v>3.2990000000000046E-3</c:v>
                </c:pt>
                <c:pt idx="2433">
                  <c:v>4.5139999999999998E-3</c:v>
                </c:pt>
                <c:pt idx="2434">
                  <c:v>3.794000000000004E-3</c:v>
                </c:pt>
                <c:pt idx="2435">
                  <c:v>4.1910000000000003E-3</c:v>
                </c:pt>
                <c:pt idx="2436">
                  <c:v>2.7070000000000037E-3</c:v>
                </c:pt>
                <c:pt idx="2437">
                  <c:v>4.5510000000000073E-3</c:v>
                </c:pt>
                <c:pt idx="2438">
                  <c:v>2.5000000000000035E-3</c:v>
                </c:pt>
                <c:pt idx="2439">
                  <c:v>6.4279999999999997E-3</c:v>
                </c:pt>
                <c:pt idx="2440">
                  <c:v>3.4390000000000002E-3</c:v>
                </c:pt>
                <c:pt idx="2441">
                  <c:v>6.4990000000000074E-3</c:v>
                </c:pt>
                <c:pt idx="2442">
                  <c:v>5.1790000000000065E-3</c:v>
                </c:pt>
                <c:pt idx="2443">
                  <c:v>7.6680000000000003E-3</c:v>
                </c:pt>
                <c:pt idx="2444">
                  <c:v>4.5460000000000092E-3</c:v>
                </c:pt>
                <c:pt idx="2445">
                  <c:v>2.068000000000003E-3</c:v>
                </c:pt>
                <c:pt idx="2446">
                  <c:v>4.1139999999999996E-3</c:v>
                </c:pt>
                <c:pt idx="2447">
                  <c:v>8.5490000000000028E-3</c:v>
                </c:pt>
                <c:pt idx="2448">
                  <c:v>5.8030000000000061E-3</c:v>
                </c:pt>
                <c:pt idx="2449">
                  <c:v>5.5900000000000073E-3</c:v>
                </c:pt>
                <c:pt idx="2450">
                  <c:v>4.7040000000000033E-3</c:v>
                </c:pt>
                <c:pt idx="2451">
                  <c:v>3.7590000000000037E-3</c:v>
                </c:pt>
                <c:pt idx="2452">
                  <c:v>1.9940000000000044E-3</c:v>
                </c:pt>
                <c:pt idx="2453">
                  <c:v>4.7200000000000014E-4</c:v>
                </c:pt>
                <c:pt idx="2454">
                  <c:v>4.104E-3</c:v>
                </c:pt>
                <c:pt idx="2455">
                  <c:v>4.5950000000000001E-3</c:v>
                </c:pt>
                <c:pt idx="2456">
                  <c:v>3.4129999999999998E-3</c:v>
                </c:pt>
                <c:pt idx="2457">
                  <c:v>7.5760000000000133E-3</c:v>
                </c:pt>
                <c:pt idx="2458">
                  <c:v>6.8830000000000072E-3</c:v>
                </c:pt>
                <c:pt idx="2459">
                  <c:v>5.2420000000000071E-3</c:v>
                </c:pt>
                <c:pt idx="2460">
                  <c:v>8.6190000000000138E-3</c:v>
                </c:pt>
                <c:pt idx="2461">
                  <c:v>5.3590000000000061E-3</c:v>
                </c:pt>
                <c:pt idx="2462">
                  <c:v>6.8230000000000061E-3</c:v>
                </c:pt>
                <c:pt idx="2463">
                  <c:v>3.3340000000000002E-3</c:v>
                </c:pt>
                <c:pt idx="2464">
                  <c:v>3.7480000000000057E-3</c:v>
                </c:pt>
                <c:pt idx="2465">
                  <c:v>6.5610000000000061E-3</c:v>
                </c:pt>
                <c:pt idx="2466">
                  <c:v>3.2480000000000057E-3</c:v>
                </c:pt>
                <c:pt idx="2467">
                  <c:v>4.9360000000000133E-3</c:v>
                </c:pt>
                <c:pt idx="2468">
                  <c:v>5.9649999999999998E-3</c:v>
                </c:pt>
                <c:pt idx="2469">
                  <c:v>3.3740000000000011E-3</c:v>
                </c:pt>
                <c:pt idx="2470">
                  <c:v>4.607E-3</c:v>
                </c:pt>
                <c:pt idx="2471">
                  <c:v>4.7010000000000073E-3</c:v>
                </c:pt>
                <c:pt idx="2472">
                  <c:v>1.0300000000000001E-3</c:v>
                </c:pt>
                <c:pt idx="2473">
                  <c:v>2.4629999999999999E-3</c:v>
                </c:pt>
                <c:pt idx="2474">
                  <c:v>1.9350000000000025E-3</c:v>
                </c:pt>
                <c:pt idx="2475">
                  <c:v>5.5460000000000093E-3</c:v>
                </c:pt>
                <c:pt idx="2476">
                  <c:v>3.1030000000000046E-3</c:v>
                </c:pt>
                <c:pt idx="2477">
                  <c:v>2.0720000000000001E-3</c:v>
                </c:pt>
                <c:pt idx="2478">
                  <c:v>2.7810000000000035E-3</c:v>
                </c:pt>
                <c:pt idx="2479">
                  <c:v>2.2520000000000001E-3</c:v>
                </c:pt>
                <c:pt idx="2480">
                  <c:v>2.6940000000000002E-3</c:v>
                </c:pt>
                <c:pt idx="2481">
                  <c:v>4.0239999999999998E-3</c:v>
                </c:pt>
                <c:pt idx="2482">
                  <c:v>4.3010000000000071E-3</c:v>
                </c:pt>
                <c:pt idx="2483">
                  <c:v>6.9270000000000061E-3</c:v>
                </c:pt>
                <c:pt idx="2484">
                  <c:v>8.0390000000000027E-3</c:v>
                </c:pt>
                <c:pt idx="2485">
                  <c:v>8.0920000000000141E-3</c:v>
                </c:pt>
                <c:pt idx="2486">
                  <c:v>6.4290000000000094E-3</c:v>
                </c:pt>
                <c:pt idx="2487">
                  <c:v>4.3400000000000062E-3</c:v>
                </c:pt>
                <c:pt idx="2488">
                  <c:v>2.1420000000000002E-3</c:v>
                </c:pt>
                <c:pt idx="2489">
                  <c:v>4.5409999999999999E-3</c:v>
                </c:pt>
                <c:pt idx="2490">
                  <c:v>3.9410000000000061E-3</c:v>
                </c:pt>
                <c:pt idx="2491">
                  <c:v>6.2760000000000133E-3</c:v>
                </c:pt>
                <c:pt idx="2492">
                  <c:v>4.8290000000000034E-3</c:v>
                </c:pt>
                <c:pt idx="2493">
                  <c:v>7.0150000000000082E-3</c:v>
                </c:pt>
                <c:pt idx="2494">
                  <c:v>4.2129999999999997E-3</c:v>
                </c:pt>
                <c:pt idx="2495">
                  <c:v>3.1510000000000002E-3</c:v>
                </c:pt>
                <c:pt idx="2496">
                  <c:v>2.9970000000000036E-3</c:v>
                </c:pt>
                <c:pt idx="2497">
                  <c:v>6.3040000000000014E-3</c:v>
                </c:pt>
                <c:pt idx="2498">
                  <c:v>8.4000000000000047E-3</c:v>
                </c:pt>
                <c:pt idx="2499">
                  <c:v>6.2370000000000073E-3</c:v>
                </c:pt>
                <c:pt idx="2500">
                  <c:v>4.2890000000000072E-3</c:v>
                </c:pt>
                <c:pt idx="2501">
                  <c:v>9.8340000000000007E-3</c:v>
                </c:pt>
                <c:pt idx="2502">
                  <c:v>8.0010000000000046E-3</c:v>
                </c:pt>
                <c:pt idx="2503">
                  <c:v>6.5360000000000123E-3</c:v>
                </c:pt>
                <c:pt idx="2504">
                  <c:v>7.8510000000000125E-3</c:v>
                </c:pt>
                <c:pt idx="2505">
                  <c:v>7.7240000000000034E-3</c:v>
                </c:pt>
                <c:pt idx="2506">
                  <c:v>6.1690000000000061E-3</c:v>
                </c:pt>
                <c:pt idx="2507">
                  <c:v>2.8670000000000037E-3</c:v>
                </c:pt>
                <c:pt idx="2508">
                  <c:v>5.5020000000000034E-3</c:v>
                </c:pt>
                <c:pt idx="2510">
                  <c:v>5.0239999999999998E-3</c:v>
                </c:pt>
                <c:pt idx="2511">
                  <c:v>5.1929999999999997E-3</c:v>
                </c:pt>
                <c:pt idx="2512">
                  <c:v>4.4060000000000071E-3</c:v>
                </c:pt>
                <c:pt idx="2513">
                  <c:v>2.457000000000003E-3</c:v>
                </c:pt>
                <c:pt idx="2514">
                  <c:v>6.1120000000000002E-3</c:v>
                </c:pt>
                <c:pt idx="2515">
                  <c:v>4.6360000000000073E-3</c:v>
                </c:pt>
                <c:pt idx="2516">
                  <c:v>2.3730000000000001E-3</c:v>
                </c:pt>
                <c:pt idx="2517">
                  <c:v>3.522000000000003E-3</c:v>
                </c:pt>
                <c:pt idx="2518">
                  <c:v>6.0629999999999998E-3</c:v>
                </c:pt>
                <c:pt idx="2519">
                  <c:v>3.6690000000000056E-3</c:v>
                </c:pt>
                <c:pt idx="2520">
                  <c:v>4.3559999999999996E-3</c:v>
                </c:pt>
                <c:pt idx="2521">
                  <c:v>1.186000000000003E-3</c:v>
                </c:pt>
                <c:pt idx="2522">
                  <c:v>3.6860000000000031E-3</c:v>
                </c:pt>
                <c:pt idx="2523">
                  <c:v>1.7000000000000023E-3</c:v>
                </c:pt>
                <c:pt idx="2524">
                  <c:v>2.9940000000000001E-3</c:v>
                </c:pt>
                <c:pt idx="2525">
                  <c:v>3.3740000000000011E-3</c:v>
                </c:pt>
                <c:pt idx="2526">
                  <c:v>7.450000000000012E-4</c:v>
                </c:pt>
                <c:pt idx="2527">
                  <c:v>4.3100000000000013E-3</c:v>
                </c:pt>
                <c:pt idx="2528">
                  <c:v>4.3870000000000003E-3</c:v>
                </c:pt>
                <c:pt idx="2529">
                  <c:v>4.1390000000000073E-3</c:v>
                </c:pt>
                <c:pt idx="2530">
                  <c:v>5.2290000000000071E-3</c:v>
                </c:pt>
                <c:pt idx="2531">
                  <c:v>7.1490000000000095E-3</c:v>
                </c:pt>
                <c:pt idx="2532">
                  <c:v>6.9450000000000093E-3</c:v>
                </c:pt>
                <c:pt idx="2533">
                  <c:v>4.6129999999999956E-3</c:v>
                </c:pt>
                <c:pt idx="2534">
                  <c:v>5.9330000000000103E-3</c:v>
                </c:pt>
                <c:pt idx="2535">
                  <c:v>3.8990000000000001E-3</c:v>
                </c:pt>
                <c:pt idx="2536">
                  <c:v>3.9860000000000052E-3</c:v>
                </c:pt>
                <c:pt idx="2537">
                  <c:v>3.2810000000000048E-3</c:v>
                </c:pt>
                <c:pt idx="2538">
                  <c:v>1.3050000000000015E-3</c:v>
                </c:pt>
                <c:pt idx="2539">
                  <c:v>3.9500000000000044E-4</c:v>
                </c:pt>
                <c:pt idx="2540">
                  <c:v>4.7580000000000061E-3</c:v>
                </c:pt>
                <c:pt idx="2541">
                  <c:v>5.0940000000000004E-3</c:v>
                </c:pt>
                <c:pt idx="2542">
                  <c:v>3.1490000000000055E-3</c:v>
                </c:pt>
                <c:pt idx="2543">
                  <c:v>1.0889999999999999E-3</c:v>
                </c:pt>
                <c:pt idx="2544">
                  <c:v>2.0990000000000002E-3</c:v>
                </c:pt>
                <c:pt idx="2545">
                  <c:v>3.0280000000000051E-3</c:v>
                </c:pt>
                <c:pt idx="2546">
                  <c:v>3.6330000000000051E-3</c:v>
                </c:pt>
                <c:pt idx="2547">
                  <c:v>4.7590000000000071E-3</c:v>
                </c:pt>
                <c:pt idx="2548">
                  <c:v>4.5750000000000061E-3</c:v>
                </c:pt>
                <c:pt idx="2549">
                  <c:v>4.6439999999999997E-3</c:v>
                </c:pt>
                <c:pt idx="2550">
                  <c:v>4.5510000000000073E-3</c:v>
                </c:pt>
                <c:pt idx="2551">
                  <c:v>3.0530000000000036E-3</c:v>
                </c:pt>
                <c:pt idx="2552">
                  <c:v>3.1620000000000012E-3</c:v>
                </c:pt>
                <c:pt idx="2553">
                  <c:v>4.365E-3</c:v>
                </c:pt>
                <c:pt idx="2554">
                  <c:v>2.4060000000000002E-3</c:v>
                </c:pt>
                <c:pt idx="2555">
                  <c:v>2.168000000000005E-3</c:v>
                </c:pt>
                <c:pt idx="2556">
                  <c:v>2.934000000000003E-3</c:v>
                </c:pt>
                <c:pt idx="2557">
                  <c:v>1.4100000000000015E-3</c:v>
                </c:pt>
                <c:pt idx="2558">
                  <c:v>3.5530000000000036E-3</c:v>
                </c:pt>
                <c:pt idx="2559">
                  <c:v>6.5760000000000133E-3</c:v>
                </c:pt>
                <c:pt idx="2560">
                  <c:v>3.6490000000000055E-3</c:v>
                </c:pt>
                <c:pt idx="2561">
                  <c:v>3.8920000000000001E-3</c:v>
                </c:pt>
                <c:pt idx="2562">
                  <c:v>5.7450000000000062E-3</c:v>
                </c:pt>
                <c:pt idx="2563">
                  <c:v>4.7549999999999997E-3</c:v>
                </c:pt>
                <c:pt idx="2564">
                  <c:v>3.460000000000003E-3</c:v>
                </c:pt>
                <c:pt idx="2565">
                  <c:v>1.973000000000003E-3</c:v>
                </c:pt>
                <c:pt idx="2566">
                  <c:v>2.3140000000000001E-3</c:v>
                </c:pt>
                <c:pt idx="2567">
                  <c:v>6.0030000000000092E-3</c:v>
                </c:pt>
                <c:pt idx="2568">
                  <c:v>7.0850000000000071E-3</c:v>
                </c:pt>
                <c:pt idx="2569">
                  <c:v>6.5870000000000034E-3</c:v>
                </c:pt>
                <c:pt idx="2570">
                  <c:v>1.3790000000000015E-3</c:v>
                </c:pt>
                <c:pt idx="2571">
                  <c:v>1.7129999999999999E-3</c:v>
                </c:pt>
                <c:pt idx="2572">
                  <c:v>6.8590000000000092E-3</c:v>
                </c:pt>
                <c:pt idx="2573">
                  <c:v>7.0520000000000062E-3</c:v>
                </c:pt>
                <c:pt idx="2574">
                  <c:v>3.6440000000000057E-3</c:v>
                </c:pt>
                <c:pt idx="2575">
                  <c:v>1.5470000000000015E-3</c:v>
                </c:pt>
                <c:pt idx="2576">
                  <c:v>8.2100000000000022E-4</c:v>
                </c:pt>
                <c:pt idx="2577">
                  <c:v>2.5370000000000002E-3</c:v>
                </c:pt>
                <c:pt idx="2578">
                  <c:v>3.7200000000000054E-3</c:v>
                </c:pt>
                <c:pt idx="2579">
                  <c:v>5.9620000000000072E-3</c:v>
                </c:pt>
                <c:pt idx="2580">
                  <c:v>2.594000000000003E-3</c:v>
                </c:pt>
                <c:pt idx="2581">
                  <c:v>1.9300000000000033E-3</c:v>
                </c:pt>
                <c:pt idx="2582">
                  <c:v>2.725000000000003E-3</c:v>
                </c:pt>
                <c:pt idx="2583">
                  <c:v>1.632000000000003E-3</c:v>
                </c:pt>
                <c:pt idx="2584">
                  <c:v>3.2770000000000056E-3</c:v>
                </c:pt>
                <c:pt idx="2585">
                  <c:v>2.3890000000000001E-3</c:v>
                </c:pt>
                <c:pt idx="2586">
                  <c:v>3.081000000000003E-3</c:v>
                </c:pt>
                <c:pt idx="2587">
                  <c:v>4.0920000000000002E-3</c:v>
                </c:pt>
                <c:pt idx="2588">
                  <c:v>6.2120000000000014E-3</c:v>
                </c:pt>
                <c:pt idx="2589">
                  <c:v>8.2870000000000027E-3</c:v>
                </c:pt>
                <c:pt idx="2590">
                  <c:v>7.8390000000000126E-3</c:v>
                </c:pt>
                <c:pt idx="2591">
                  <c:v>8.1160000000000121E-3</c:v>
                </c:pt>
                <c:pt idx="2592">
                  <c:v>7.3360000000000083E-3</c:v>
                </c:pt>
                <c:pt idx="2593">
                  <c:v>4.8580000000000003E-3</c:v>
                </c:pt>
                <c:pt idx="2594">
                  <c:v>3.740000000000005E-3</c:v>
                </c:pt>
                <c:pt idx="2595">
                  <c:v>5.3410000000000072E-3</c:v>
                </c:pt>
                <c:pt idx="2596">
                  <c:v>5.7970000000000061E-3</c:v>
                </c:pt>
                <c:pt idx="2597">
                  <c:v>6.0600000000000003E-3</c:v>
                </c:pt>
                <c:pt idx="2598">
                  <c:v>2.457000000000003E-3</c:v>
                </c:pt>
                <c:pt idx="2599">
                  <c:v>3.0220000000000012E-3</c:v>
                </c:pt>
                <c:pt idx="2600">
                  <c:v>3.1520000000000012E-3</c:v>
                </c:pt>
                <c:pt idx="2601">
                  <c:v>5.3260000000000061E-3</c:v>
                </c:pt>
                <c:pt idx="2602">
                  <c:v>7.1510000000000072E-3</c:v>
                </c:pt>
                <c:pt idx="2603">
                  <c:v>6.3109999999999998E-3</c:v>
                </c:pt>
                <c:pt idx="2604">
                  <c:v>2.4820000000000011E-3</c:v>
                </c:pt>
                <c:pt idx="2605">
                  <c:v>2.4640000000000031E-3</c:v>
                </c:pt>
                <c:pt idx="2606">
                  <c:v>5.6049999999999997E-3</c:v>
                </c:pt>
                <c:pt idx="2607">
                  <c:v>6.9640000000000014E-3</c:v>
                </c:pt>
                <c:pt idx="2608">
                  <c:v>3.6330000000000051E-3</c:v>
                </c:pt>
                <c:pt idx="2609">
                  <c:v>2.666000000000003E-3</c:v>
                </c:pt>
                <c:pt idx="2610">
                  <c:v>4.2320000000000014E-3</c:v>
                </c:pt>
                <c:pt idx="2611">
                  <c:v>4.6849999999999999E-3</c:v>
                </c:pt>
                <c:pt idx="2612">
                  <c:v>3.8900000000000002E-3</c:v>
                </c:pt>
                <c:pt idx="2613">
                  <c:v>1.4549999999999999E-3</c:v>
                </c:pt>
                <c:pt idx="2614">
                  <c:v>6.2659999999999999E-3</c:v>
                </c:pt>
                <c:pt idx="2615">
                  <c:v>6.0740000000000082E-3</c:v>
                </c:pt>
                <c:pt idx="2616">
                  <c:v>2.3600000000000001E-3</c:v>
                </c:pt>
                <c:pt idx="2617">
                  <c:v>2.7630000000000046E-3</c:v>
                </c:pt>
                <c:pt idx="2618">
                  <c:v>3.6080000000000044E-3</c:v>
                </c:pt>
                <c:pt idx="2619">
                  <c:v>7.3179999999999999E-3</c:v>
                </c:pt>
                <c:pt idx="2620">
                  <c:v>9.2850000000000068E-3</c:v>
                </c:pt>
                <c:pt idx="2621">
                  <c:v>7.4480000000000093E-3</c:v>
                </c:pt>
                <c:pt idx="2622">
                  <c:v>8.9920000000000139E-3</c:v>
                </c:pt>
                <c:pt idx="2623">
                  <c:v>7.4000000000000116E-3</c:v>
                </c:pt>
                <c:pt idx="2624">
                  <c:v>4.2220000000000001E-3</c:v>
                </c:pt>
                <c:pt idx="2625">
                  <c:v>1.6360000000000027E-3</c:v>
                </c:pt>
                <c:pt idx="2626">
                  <c:v>1.8730000000000023E-3</c:v>
                </c:pt>
                <c:pt idx="2627">
                  <c:v>7.7200000000000098E-4</c:v>
                </c:pt>
                <c:pt idx="2628">
                  <c:v>1.1460000000000023E-3</c:v>
                </c:pt>
                <c:pt idx="2629">
                  <c:v>3.5100000000000036E-3</c:v>
                </c:pt>
                <c:pt idx="2630">
                  <c:v>5.9620000000000072E-3</c:v>
                </c:pt>
                <c:pt idx="2631">
                  <c:v>3.679000000000003E-3</c:v>
                </c:pt>
                <c:pt idx="2632">
                  <c:v>3.2340000000000012E-3</c:v>
                </c:pt>
                <c:pt idx="2633">
                  <c:v>2.5510000000000012E-3</c:v>
                </c:pt>
                <c:pt idx="2634">
                  <c:v>1.366000000000002E-3</c:v>
                </c:pt>
                <c:pt idx="2635">
                  <c:v>4.0660000000000002E-3</c:v>
                </c:pt>
                <c:pt idx="2636">
                  <c:v>6.8640000000000003E-3</c:v>
                </c:pt>
                <c:pt idx="2637">
                  <c:v>3.6470000000000066E-3</c:v>
                </c:pt>
                <c:pt idx="2638">
                  <c:v>4.3449999999999999E-3</c:v>
                </c:pt>
                <c:pt idx="2639">
                  <c:v>9.849000000000014E-3</c:v>
                </c:pt>
                <c:pt idx="2640">
                  <c:v>5.2050000000000082E-3</c:v>
                </c:pt>
                <c:pt idx="2641">
                  <c:v>4.2900000000000034E-4</c:v>
                </c:pt>
                <c:pt idx="2642">
                  <c:v>6.9500000000000128E-4</c:v>
                </c:pt>
                <c:pt idx="2643">
                  <c:v>2.1120000000000002E-3</c:v>
                </c:pt>
                <c:pt idx="2644">
                  <c:v>2.7570000000000047E-3</c:v>
                </c:pt>
                <c:pt idx="2645">
                  <c:v>5.2790000000000094E-3</c:v>
                </c:pt>
                <c:pt idx="2646">
                  <c:v>6.5740000000000061E-3</c:v>
                </c:pt>
                <c:pt idx="2647">
                  <c:v>5.0900000000000034E-3</c:v>
                </c:pt>
                <c:pt idx="2648">
                  <c:v>3.5640000000000055E-3</c:v>
                </c:pt>
                <c:pt idx="2649">
                  <c:v>4.6360000000000073E-3</c:v>
                </c:pt>
                <c:pt idx="2650">
                  <c:v>1.9820000000000033E-3</c:v>
                </c:pt>
                <c:pt idx="2651">
                  <c:v>4.935000000000008E-3</c:v>
                </c:pt>
                <c:pt idx="2652">
                  <c:v>6.9440000000000092E-3</c:v>
                </c:pt>
                <c:pt idx="2653">
                  <c:v>8.8210000000000007E-3</c:v>
                </c:pt>
                <c:pt idx="2654">
                  <c:v>6.6959999999999997E-3</c:v>
                </c:pt>
                <c:pt idx="2655">
                  <c:v>3.508000000000005E-3</c:v>
                </c:pt>
                <c:pt idx="2656">
                  <c:v>2.6970000000000036E-3</c:v>
                </c:pt>
                <c:pt idx="2657">
                  <c:v>2.679000000000003E-3</c:v>
                </c:pt>
                <c:pt idx="2658">
                  <c:v>4.2050000000000004E-3</c:v>
                </c:pt>
                <c:pt idx="2659">
                  <c:v>4.1209999999999997E-3</c:v>
                </c:pt>
                <c:pt idx="2660">
                  <c:v>3.999E-3</c:v>
                </c:pt>
                <c:pt idx="2661">
                  <c:v>3.9329999999999999E-3</c:v>
                </c:pt>
                <c:pt idx="2662">
                  <c:v>3.2230000000000067E-3</c:v>
                </c:pt>
                <c:pt idx="2663">
                  <c:v>4.1180000000000001E-3</c:v>
                </c:pt>
                <c:pt idx="2664">
                  <c:v>2.0999999999999999E-3</c:v>
                </c:pt>
                <c:pt idx="2665">
                  <c:v>1.8930000000000025E-3</c:v>
                </c:pt>
                <c:pt idx="2666">
                  <c:v>3.3110000000000001E-3</c:v>
                </c:pt>
                <c:pt idx="2667">
                  <c:v>3.2440000000000056E-3</c:v>
                </c:pt>
                <c:pt idx="2668">
                  <c:v>4.2139999999999999E-3</c:v>
                </c:pt>
                <c:pt idx="2669">
                  <c:v>3.8119999999999999E-3</c:v>
                </c:pt>
                <c:pt idx="2670">
                  <c:v>1.023E-3</c:v>
                </c:pt>
                <c:pt idx="2671">
                  <c:v>1.716000000000002E-3</c:v>
                </c:pt>
                <c:pt idx="2672">
                  <c:v>2.1740000000000002E-3</c:v>
                </c:pt>
                <c:pt idx="2673">
                  <c:v>1.8240000000000023E-3</c:v>
                </c:pt>
                <c:pt idx="2674">
                  <c:v>1.0930000000000015E-3</c:v>
                </c:pt>
                <c:pt idx="2675">
                  <c:v>2.9750000000000002E-3</c:v>
                </c:pt>
                <c:pt idx="2676">
                  <c:v>5.9860000000000113E-3</c:v>
                </c:pt>
                <c:pt idx="2677">
                  <c:v>3.5480000000000056E-3</c:v>
                </c:pt>
                <c:pt idx="2678">
                  <c:v>4.156E-3</c:v>
                </c:pt>
                <c:pt idx="2679">
                  <c:v>2.4599999999999999E-3</c:v>
                </c:pt>
                <c:pt idx="2680">
                  <c:v>3.550000000000005E-4</c:v>
                </c:pt>
                <c:pt idx="2681">
                  <c:v>2.7500000000000011E-3</c:v>
                </c:pt>
                <c:pt idx="2682">
                  <c:v>5.4590000000000072E-3</c:v>
                </c:pt>
                <c:pt idx="2683">
                  <c:v>5.5279999999999999E-3</c:v>
                </c:pt>
                <c:pt idx="2684">
                  <c:v>7.0390000000000123E-3</c:v>
                </c:pt>
                <c:pt idx="2685">
                  <c:v>3.2710000000000031E-3</c:v>
                </c:pt>
                <c:pt idx="2686">
                  <c:v>1.9170000000000023E-3</c:v>
                </c:pt>
                <c:pt idx="2687">
                  <c:v>3.9170000000000012E-3</c:v>
                </c:pt>
                <c:pt idx="2688">
                  <c:v>3.6330000000000051E-3</c:v>
                </c:pt>
                <c:pt idx="2689">
                  <c:v>1.1950000000000023E-3</c:v>
                </c:pt>
                <c:pt idx="2690">
                  <c:v>9.9400000000000096E-4</c:v>
                </c:pt>
                <c:pt idx="2691">
                  <c:v>3.7360000000000002E-3</c:v>
                </c:pt>
                <c:pt idx="2692">
                  <c:v>1.6080000000000024E-3</c:v>
                </c:pt>
                <c:pt idx="2693">
                  <c:v>1.1990000000000015E-3</c:v>
                </c:pt>
                <c:pt idx="2694">
                  <c:v>3.3080000000000002E-3</c:v>
                </c:pt>
                <c:pt idx="2695">
                  <c:v>3.7540000000000056E-3</c:v>
                </c:pt>
                <c:pt idx="2696">
                  <c:v>3.3870000000000046E-3</c:v>
                </c:pt>
                <c:pt idx="2697">
                  <c:v>2.6710000000000002E-3</c:v>
                </c:pt>
                <c:pt idx="2698">
                  <c:v>6.1400000000000072E-4</c:v>
                </c:pt>
                <c:pt idx="2699">
                  <c:v>4.4330000000000072E-3</c:v>
                </c:pt>
                <c:pt idx="2700">
                  <c:v>7.4330000000000134E-3</c:v>
                </c:pt>
                <c:pt idx="2701">
                  <c:v>2.0830000000000046E-3</c:v>
                </c:pt>
                <c:pt idx="2702">
                  <c:v>1.9580000000000036E-3</c:v>
                </c:pt>
                <c:pt idx="2703">
                  <c:v>1.8540000000000026E-3</c:v>
                </c:pt>
                <c:pt idx="2704">
                  <c:v>2.5569999999999998E-3</c:v>
                </c:pt>
                <c:pt idx="2705">
                  <c:v>3.702000000000003E-3</c:v>
                </c:pt>
                <c:pt idx="2706">
                  <c:v>2.0370000000000002E-3</c:v>
                </c:pt>
                <c:pt idx="2707">
                  <c:v>2.872E-3</c:v>
                </c:pt>
                <c:pt idx="2708">
                  <c:v>3.5010000000000037E-3</c:v>
                </c:pt>
                <c:pt idx="2709">
                  <c:v>3.3670000000000037E-3</c:v>
                </c:pt>
                <c:pt idx="2710">
                  <c:v>3.0040000000000036E-3</c:v>
                </c:pt>
                <c:pt idx="2711">
                  <c:v>9.7700000000000044E-4</c:v>
                </c:pt>
                <c:pt idx="2712">
                  <c:v>5.8149999999999999E-3</c:v>
                </c:pt>
                <c:pt idx="2713">
                  <c:v>7.6810000000000073E-3</c:v>
                </c:pt>
                <c:pt idx="2714">
                  <c:v>8.6180000000000007E-3</c:v>
                </c:pt>
                <c:pt idx="2715">
                  <c:v>5.930000000000009E-3</c:v>
                </c:pt>
                <c:pt idx="2716">
                  <c:v>3.0760000000000002E-3</c:v>
                </c:pt>
                <c:pt idx="2717">
                  <c:v>3.2690000000000037E-3</c:v>
                </c:pt>
                <c:pt idx="2718">
                  <c:v>2.836E-3</c:v>
                </c:pt>
                <c:pt idx="2719">
                  <c:v>6.3100000000000081E-4</c:v>
                </c:pt>
                <c:pt idx="2720">
                  <c:v>5.9630000000000082E-3</c:v>
                </c:pt>
                <c:pt idx="2721">
                  <c:v>6.1989999999999996E-3</c:v>
                </c:pt>
                <c:pt idx="2722">
                  <c:v>3.7740000000000052E-3</c:v>
                </c:pt>
                <c:pt idx="2723">
                  <c:v>1.8170000000000016E-3</c:v>
                </c:pt>
                <c:pt idx="2724">
                  <c:v>3.4840000000000036E-3</c:v>
                </c:pt>
                <c:pt idx="2725">
                  <c:v>2.7810000000000035E-3</c:v>
                </c:pt>
                <c:pt idx="2726">
                  <c:v>3.0360000000000001E-3</c:v>
                </c:pt>
                <c:pt idx="2727">
                  <c:v>3.2710000000000031E-3</c:v>
                </c:pt>
                <c:pt idx="2728">
                  <c:v>2.0850000000000031E-3</c:v>
                </c:pt>
                <c:pt idx="2729">
                  <c:v>1.6590000000000023E-3</c:v>
                </c:pt>
                <c:pt idx="2730">
                  <c:v>5.5800000000000034E-3</c:v>
                </c:pt>
                <c:pt idx="2731">
                  <c:v>4.8659999999999997E-3</c:v>
                </c:pt>
                <c:pt idx="2732">
                  <c:v>5.1740000000000024E-3</c:v>
                </c:pt>
                <c:pt idx="2733">
                  <c:v>4.7480000000000083E-3</c:v>
                </c:pt>
                <c:pt idx="2734">
                  <c:v>1.0107E-2</c:v>
                </c:pt>
                <c:pt idx="2735">
                  <c:v>6.6880000000000073E-3</c:v>
                </c:pt>
                <c:pt idx="2736">
                  <c:v>2.0430000000000036E-3</c:v>
                </c:pt>
                <c:pt idx="2737">
                  <c:v>1.3309999999999999E-3</c:v>
                </c:pt>
                <c:pt idx="2738">
                  <c:v>5.7090000000000092E-3</c:v>
                </c:pt>
                <c:pt idx="2739">
                  <c:v>6.2950000000000072E-3</c:v>
                </c:pt>
                <c:pt idx="2740">
                  <c:v>3.2640000000000056E-3</c:v>
                </c:pt>
                <c:pt idx="2741">
                  <c:v>1.1620000000000018E-3</c:v>
                </c:pt>
                <c:pt idx="2742">
                  <c:v>1.3710000000000016E-3</c:v>
                </c:pt>
                <c:pt idx="2743">
                  <c:v>5.0090000000000082E-3</c:v>
                </c:pt>
                <c:pt idx="2744">
                  <c:v>1.0540000000000015E-2</c:v>
                </c:pt>
                <c:pt idx="2745">
                  <c:v>7.8000000000000083E-3</c:v>
                </c:pt>
                <c:pt idx="2746">
                  <c:v>2.7290000000000036E-3</c:v>
                </c:pt>
                <c:pt idx="2747">
                  <c:v>6.2320000000000092E-3</c:v>
                </c:pt>
                <c:pt idx="2748">
                  <c:v>5.876000000000008E-3</c:v>
                </c:pt>
                <c:pt idx="2749">
                  <c:v>7.1219999999999999E-3</c:v>
                </c:pt>
                <c:pt idx="2750">
                  <c:v>2.2720000000000001E-3</c:v>
                </c:pt>
                <c:pt idx="2751">
                  <c:v>8.3890000000000145E-3</c:v>
                </c:pt>
                <c:pt idx="2752">
                  <c:v>8.2040000000000012E-3</c:v>
                </c:pt>
                <c:pt idx="2753">
                  <c:v>2.7090000000000031E-3</c:v>
                </c:pt>
                <c:pt idx="2754">
                  <c:v>6.0670000000000003E-3</c:v>
                </c:pt>
                <c:pt idx="2755">
                  <c:v>6.9410000000000123E-3</c:v>
                </c:pt>
                <c:pt idx="2756">
                  <c:v>4.0660000000000002E-3</c:v>
                </c:pt>
                <c:pt idx="2757">
                  <c:v>4.2570000000000004E-3</c:v>
                </c:pt>
                <c:pt idx="2758">
                  <c:v>6.8669999999999998E-3</c:v>
                </c:pt>
                <c:pt idx="2759">
                  <c:v>7.1420000000000034E-3</c:v>
                </c:pt>
                <c:pt idx="2761">
                  <c:v>8.0580000000000027E-3</c:v>
                </c:pt>
                <c:pt idx="2762">
                  <c:v>9.3220000000000143E-3</c:v>
                </c:pt>
                <c:pt idx="2763">
                  <c:v>7.1929999999999997E-3</c:v>
                </c:pt>
                <c:pt idx="2764">
                  <c:v>7.1050000000000071E-3</c:v>
                </c:pt>
                <c:pt idx="2765">
                  <c:v>6.0239999999999998E-3</c:v>
                </c:pt>
                <c:pt idx="2766">
                  <c:v>2.8730000000000001E-3</c:v>
                </c:pt>
                <c:pt idx="2767">
                  <c:v>4.6930000000000001E-3</c:v>
                </c:pt>
                <c:pt idx="2768">
                  <c:v>2.552E-3</c:v>
                </c:pt>
                <c:pt idx="2769">
                  <c:v>8.0250000000000026E-3</c:v>
                </c:pt>
                <c:pt idx="2770">
                  <c:v>3.0929999999999998E-3</c:v>
                </c:pt>
                <c:pt idx="2771">
                  <c:v>3.0100000000000001E-3</c:v>
                </c:pt>
                <c:pt idx="2772">
                  <c:v>3.5640000000000055E-3</c:v>
                </c:pt>
                <c:pt idx="2773">
                  <c:v>6.5560000000000071E-3</c:v>
                </c:pt>
                <c:pt idx="2774">
                  <c:v>5.9090000000000123E-3</c:v>
                </c:pt>
                <c:pt idx="2775">
                  <c:v>7.1000000000000004E-3</c:v>
                </c:pt>
                <c:pt idx="2776">
                  <c:v>2.4989999999999999E-3</c:v>
                </c:pt>
                <c:pt idx="2777">
                  <c:v>2.7460000000000036E-3</c:v>
                </c:pt>
                <c:pt idx="2778">
                  <c:v>2.5530000000000001E-3</c:v>
                </c:pt>
                <c:pt idx="2779">
                  <c:v>4.9020000000000062E-3</c:v>
                </c:pt>
                <c:pt idx="2780">
                  <c:v>5.8400000000000014E-3</c:v>
                </c:pt>
                <c:pt idx="2781">
                  <c:v>8.0140000000000003E-3</c:v>
                </c:pt>
                <c:pt idx="2782">
                  <c:v>5.4360000000000103E-3</c:v>
                </c:pt>
                <c:pt idx="2783">
                  <c:v>3.9440000000000057E-3</c:v>
                </c:pt>
                <c:pt idx="2784">
                  <c:v>4.2480000000000061E-3</c:v>
                </c:pt>
                <c:pt idx="2785">
                  <c:v>5.5460000000000093E-3</c:v>
                </c:pt>
                <c:pt idx="2786">
                  <c:v>6.7220000000000014E-3</c:v>
                </c:pt>
                <c:pt idx="2787">
                  <c:v>5.1770000000000002E-3</c:v>
                </c:pt>
                <c:pt idx="2788">
                  <c:v>8.0450000000000122E-3</c:v>
                </c:pt>
                <c:pt idx="2789">
                  <c:v>9.7060000000000028E-3</c:v>
                </c:pt>
                <c:pt idx="2790">
                  <c:v>5.6109999999999997E-3</c:v>
                </c:pt>
                <c:pt idx="2791">
                  <c:v>2.681000000000005E-3</c:v>
                </c:pt>
                <c:pt idx="2792">
                  <c:v>4.7990000000000073E-3</c:v>
                </c:pt>
                <c:pt idx="2793">
                  <c:v>4.7350000000000083E-3</c:v>
                </c:pt>
                <c:pt idx="2794">
                  <c:v>3.836E-3</c:v>
                </c:pt>
                <c:pt idx="2795">
                  <c:v>1.5000000000000015E-3</c:v>
                </c:pt>
                <c:pt idx="2796">
                  <c:v>3.7160000000000036E-3</c:v>
                </c:pt>
                <c:pt idx="2797">
                  <c:v>4.6740000000000002E-3</c:v>
                </c:pt>
                <c:pt idx="2798">
                  <c:v>5.0049999999999999E-3</c:v>
                </c:pt>
                <c:pt idx="2799">
                  <c:v>2.0690000000000001E-3</c:v>
                </c:pt>
                <c:pt idx="2800">
                  <c:v>5.0330000000000071E-3</c:v>
                </c:pt>
                <c:pt idx="2801">
                  <c:v>4.2589999999999998E-3</c:v>
                </c:pt>
                <c:pt idx="2802">
                  <c:v>1.7129999999999999E-3</c:v>
                </c:pt>
                <c:pt idx="2803">
                  <c:v>2.4789999999999999E-3</c:v>
                </c:pt>
                <c:pt idx="2804">
                  <c:v>4.8160000000000034E-3</c:v>
                </c:pt>
                <c:pt idx="2805">
                  <c:v>4.9780000000000093E-3</c:v>
                </c:pt>
                <c:pt idx="2806">
                  <c:v>5.0570000000000033E-3</c:v>
                </c:pt>
                <c:pt idx="2807">
                  <c:v>1.863000000000002E-3</c:v>
                </c:pt>
                <c:pt idx="2808">
                  <c:v>1.8879999999999999E-3</c:v>
                </c:pt>
                <c:pt idx="2809">
                  <c:v>5.3270000000000001E-3</c:v>
                </c:pt>
                <c:pt idx="2810">
                  <c:v>9.0110000000000155E-3</c:v>
                </c:pt>
                <c:pt idx="2811">
                  <c:v>6.9310000000000135E-3</c:v>
                </c:pt>
                <c:pt idx="2812">
                  <c:v>3.9240000000000056E-3</c:v>
                </c:pt>
                <c:pt idx="2813">
                  <c:v>3.4230000000000046E-3</c:v>
                </c:pt>
                <c:pt idx="2814">
                  <c:v>5.9550000000000072E-3</c:v>
                </c:pt>
                <c:pt idx="2815">
                  <c:v>7.0510000000000113E-3</c:v>
                </c:pt>
                <c:pt idx="2816">
                  <c:v>7.7650000000000071E-3</c:v>
                </c:pt>
                <c:pt idx="2817">
                  <c:v>8.2840000000000014E-3</c:v>
                </c:pt>
                <c:pt idx="2818">
                  <c:v>7.6430000000000083E-3</c:v>
                </c:pt>
                <c:pt idx="2819">
                  <c:v>3.9410000000000061E-3</c:v>
                </c:pt>
                <c:pt idx="2820">
                  <c:v>1.8259999999999999E-3</c:v>
                </c:pt>
                <c:pt idx="2821">
                  <c:v>3.496E-3</c:v>
                </c:pt>
                <c:pt idx="2822">
                  <c:v>3.5260000000000035E-3</c:v>
                </c:pt>
                <c:pt idx="2823">
                  <c:v>4.5290000000000061E-3</c:v>
                </c:pt>
                <c:pt idx="2824">
                  <c:v>4.4720000000000072E-3</c:v>
                </c:pt>
                <c:pt idx="2825">
                  <c:v>6.3990000000000071E-3</c:v>
                </c:pt>
                <c:pt idx="2826">
                  <c:v>6.5060000000000083E-3</c:v>
                </c:pt>
                <c:pt idx="2827">
                  <c:v>8.3060000000000165E-3</c:v>
                </c:pt>
                <c:pt idx="2828">
                  <c:v>9.542000000000014E-3</c:v>
                </c:pt>
                <c:pt idx="2829">
                  <c:v>5.7860000000000073E-3</c:v>
                </c:pt>
                <c:pt idx="2830">
                  <c:v>4.7120000000000061E-3</c:v>
                </c:pt>
                <c:pt idx="2831">
                  <c:v>2.704000000000005E-3</c:v>
                </c:pt>
                <c:pt idx="2832">
                  <c:v>4.5040000000000002E-3</c:v>
                </c:pt>
                <c:pt idx="2833">
                  <c:v>2.5920000000000001E-3</c:v>
                </c:pt>
                <c:pt idx="2834">
                  <c:v>1.4779999999999984E-3</c:v>
                </c:pt>
                <c:pt idx="2835">
                  <c:v>2.366E-3</c:v>
                </c:pt>
                <c:pt idx="2836">
                  <c:v>4.6379999999999998E-3</c:v>
                </c:pt>
                <c:pt idx="2837">
                  <c:v>6.0170000000000024E-3</c:v>
                </c:pt>
                <c:pt idx="2838">
                  <c:v>5.6299999999999996E-3</c:v>
                </c:pt>
                <c:pt idx="2839">
                  <c:v>7.2940000000000071E-3</c:v>
                </c:pt>
                <c:pt idx="2840">
                  <c:v>4.9720000000000103E-3</c:v>
                </c:pt>
                <c:pt idx="2841">
                  <c:v>1.1590000000000023E-3</c:v>
                </c:pt>
                <c:pt idx="2842">
                  <c:v>6.0049999999999999E-3</c:v>
                </c:pt>
                <c:pt idx="2843">
                  <c:v>9.6130000000000122E-3</c:v>
                </c:pt>
                <c:pt idx="2844">
                  <c:v>6.4070000000000073E-3</c:v>
                </c:pt>
                <c:pt idx="2845">
                  <c:v>3.6250000000000037E-3</c:v>
                </c:pt>
                <c:pt idx="2846">
                  <c:v>5.6049999999999997E-3</c:v>
                </c:pt>
                <c:pt idx="2847">
                  <c:v>3.609000000000005E-3</c:v>
                </c:pt>
                <c:pt idx="2848">
                  <c:v>3.3189999999999999E-3</c:v>
                </c:pt>
                <c:pt idx="2849">
                  <c:v>5.2160000000000071E-3</c:v>
                </c:pt>
                <c:pt idx="2850">
                  <c:v>4.9230000000000072E-3</c:v>
                </c:pt>
                <c:pt idx="2851">
                  <c:v>5.5510000000000073E-3</c:v>
                </c:pt>
                <c:pt idx="2852">
                  <c:v>4.8360000000000061E-3</c:v>
                </c:pt>
                <c:pt idx="2853">
                  <c:v>3.8790000000000001E-3</c:v>
                </c:pt>
                <c:pt idx="2854">
                  <c:v>2.8080000000000002E-3</c:v>
                </c:pt>
                <c:pt idx="2855">
                  <c:v>2.7530000000000046E-3</c:v>
                </c:pt>
                <c:pt idx="2856">
                  <c:v>1.0250000000000001E-3</c:v>
                </c:pt>
                <c:pt idx="2857">
                  <c:v>2.9820000000000011E-3</c:v>
                </c:pt>
                <c:pt idx="2858">
                  <c:v>3.1590000000000012E-3</c:v>
                </c:pt>
                <c:pt idx="2859">
                  <c:v>7.6800000000000071E-3</c:v>
                </c:pt>
                <c:pt idx="2860">
                  <c:v>4.7270000000000003E-3</c:v>
                </c:pt>
                <c:pt idx="2861">
                  <c:v>1.4530000000000001E-3</c:v>
                </c:pt>
                <c:pt idx="2862">
                  <c:v>7.4560000000000112E-3</c:v>
                </c:pt>
                <c:pt idx="2863">
                  <c:v>7.0880000000000092E-3</c:v>
                </c:pt>
                <c:pt idx="2864">
                  <c:v>4.5050000000000003E-3</c:v>
                </c:pt>
                <c:pt idx="2865">
                  <c:v>6.9670000000000062E-3</c:v>
                </c:pt>
                <c:pt idx="2866">
                  <c:v>9.3030000000000144E-3</c:v>
                </c:pt>
                <c:pt idx="2867">
                  <c:v>1.1043000000000015E-2</c:v>
                </c:pt>
                <c:pt idx="2868">
                  <c:v>3.8870000000000046E-3</c:v>
                </c:pt>
                <c:pt idx="2869">
                  <c:v>2.4069999999999999E-3</c:v>
                </c:pt>
                <c:pt idx="2870">
                  <c:v>5.0500000000000024E-3</c:v>
                </c:pt>
                <c:pt idx="2871">
                  <c:v>2.8290000000000012E-3</c:v>
                </c:pt>
                <c:pt idx="2872">
                  <c:v>6.248000000000007E-3</c:v>
                </c:pt>
                <c:pt idx="2873">
                  <c:v>6.1910000000000073E-3</c:v>
                </c:pt>
                <c:pt idx="2874">
                  <c:v>8.738000000000001E-3</c:v>
                </c:pt>
                <c:pt idx="2875">
                  <c:v>8.2520000000000163E-3</c:v>
                </c:pt>
                <c:pt idx="2876">
                  <c:v>8.1110000000000002E-3</c:v>
                </c:pt>
                <c:pt idx="2877">
                  <c:v>5.8070000000000014E-3</c:v>
                </c:pt>
                <c:pt idx="2878">
                  <c:v>3.7860000000000051E-3</c:v>
                </c:pt>
                <c:pt idx="2879">
                  <c:v>2.8220000000000012E-3</c:v>
                </c:pt>
                <c:pt idx="2880">
                  <c:v>2.0210000000000002E-3</c:v>
                </c:pt>
                <c:pt idx="2881">
                  <c:v>1.7910000000000018E-3</c:v>
                </c:pt>
                <c:pt idx="2882">
                  <c:v>7.5440000000000073E-3</c:v>
                </c:pt>
                <c:pt idx="2883">
                  <c:v>8.9500000000000222E-3</c:v>
                </c:pt>
                <c:pt idx="2884">
                  <c:v>9.6360000000000005E-3</c:v>
                </c:pt>
                <c:pt idx="2885">
                  <c:v>4.6540000000000002E-3</c:v>
                </c:pt>
                <c:pt idx="2886">
                  <c:v>4.4190000000000071E-3</c:v>
                </c:pt>
                <c:pt idx="2887">
                  <c:v>5.4960000000000113E-3</c:v>
                </c:pt>
                <c:pt idx="2888">
                  <c:v>9.2070000000000034E-3</c:v>
                </c:pt>
                <c:pt idx="2889">
                  <c:v>9.1660000000000144E-3</c:v>
                </c:pt>
                <c:pt idx="2890">
                  <c:v>5.0049999999999999E-3</c:v>
                </c:pt>
                <c:pt idx="2891">
                  <c:v>2.7950000000000036E-3</c:v>
                </c:pt>
                <c:pt idx="2892">
                  <c:v>3.1900000000000036E-3</c:v>
                </c:pt>
                <c:pt idx="2893">
                  <c:v>3.3400000000000036E-3</c:v>
                </c:pt>
                <c:pt idx="2894">
                  <c:v>4.0730000000000072E-3</c:v>
                </c:pt>
                <c:pt idx="2895">
                  <c:v>1.8120000000000033E-3</c:v>
                </c:pt>
                <c:pt idx="2896">
                  <c:v>4.4720000000000072E-3</c:v>
                </c:pt>
                <c:pt idx="2897">
                  <c:v>4.6100000000000004E-3</c:v>
                </c:pt>
                <c:pt idx="2898">
                  <c:v>5.1510000000000071E-3</c:v>
                </c:pt>
                <c:pt idx="2899">
                  <c:v>4.6039999999999996E-3</c:v>
                </c:pt>
                <c:pt idx="2900">
                  <c:v>3.0470000000000046E-3</c:v>
                </c:pt>
                <c:pt idx="2901">
                  <c:v>3.3220000000000012E-3</c:v>
                </c:pt>
                <c:pt idx="2902">
                  <c:v>7.0430000000000093E-3</c:v>
                </c:pt>
                <c:pt idx="2903">
                  <c:v>3.9030000000000046E-3</c:v>
                </c:pt>
                <c:pt idx="2904">
                  <c:v>8.9100000000000149E-4</c:v>
                </c:pt>
                <c:pt idx="2905">
                  <c:v>4.0679999999999996E-3</c:v>
                </c:pt>
                <c:pt idx="2906">
                  <c:v>4.8430000000000062E-3</c:v>
                </c:pt>
                <c:pt idx="2907">
                  <c:v>6.3790000000000123E-3</c:v>
                </c:pt>
                <c:pt idx="2908">
                  <c:v>8.0960000000000008E-3</c:v>
                </c:pt>
                <c:pt idx="2909">
                  <c:v>6.7790000000000133E-3</c:v>
                </c:pt>
                <c:pt idx="2910">
                  <c:v>9.6400000000000023E-4</c:v>
                </c:pt>
                <c:pt idx="2911">
                  <c:v>2.9460000000000011E-3</c:v>
                </c:pt>
                <c:pt idx="2912">
                  <c:v>1.4109999999999999E-3</c:v>
                </c:pt>
                <c:pt idx="2913">
                  <c:v>2.666000000000003E-3</c:v>
                </c:pt>
                <c:pt idx="2914">
                  <c:v>7.8060000000000065E-3</c:v>
                </c:pt>
                <c:pt idx="2915">
                  <c:v>4.5570000000000003E-3</c:v>
                </c:pt>
                <c:pt idx="2916">
                  <c:v>4.6460000000000034E-3</c:v>
                </c:pt>
                <c:pt idx="2917">
                  <c:v>2.575E-3</c:v>
                </c:pt>
                <c:pt idx="2918">
                  <c:v>4.6810000000000072E-3</c:v>
                </c:pt>
                <c:pt idx="2919">
                  <c:v>6.4720000000000081E-3</c:v>
                </c:pt>
                <c:pt idx="2920">
                  <c:v>7.5700000000000127E-4</c:v>
                </c:pt>
                <c:pt idx="2921">
                  <c:v>2.2680000000000035E-3</c:v>
                </c:pt>
                <c:pt idx="2922">
                  <c:v>1.7990000000000016E-3</c:v>
                </c:pt>
                <c:pt idx="2923">
                  <c:v>1.5590000000000018E-3</c:v>
                </c:pt>
                <c:pt idx="2924">
                  <c:v>1.7320000000000016E-3</c:v>
                </c:pt>
                <c:pt idx="2925">
                  <c:v>1.5430000000000001E-3</c:v>
                </c:pt>
                <c:pt idx="2926">
                  <c:v>5.8040000000000001E-3</c:v>
                </c:pt>
                <c:pt idx="2927">
                  <c:v>5.0629999999999998E-3</c:v>
                </c:pt>
                <c:pt idx="2928">
                  <c:v>6.6390000000000112E-3</c:v>
                </c:pt>
                <c:pt idx="2929">
                  <c:v>5.6940000000000003E-3</c:v>
                </c:pt>
                <c:pt idx="2930">
                  <c:v>2.9260000000000002E-3</c:v>
                </c:pt>
                <c:pt idx="2931">
                  <c:v>2.6980000000000012E-3</c:v>
                </c:pt>
                <c:pt idx="2932">
                  <c:v>4.5929999999999999E-3</c:v>
                </c:pt>
                <c:pt idx="2933">
                  <c:v>1.2019999999999984E-3</c:v>
                </c:pt>
                <c:pt idx="2934">
                  <c:v>4.1489999999999999E-3</c:v>
                </c:pt>
                <c:pt idx="2935">
                  <c:v>5.9249999999999997E-3</c:v>
                </c:pt>
                <c:pt idx="2936">
                  <c:v>5.4990000000000082E-3</c:v>
                </c:pt>
                <c:pt idx="2937">
                  <c:v>4.3039999999999997E-3</c:v>
                </c:pt>
                <c:pt idx="2938">
                  <c:v>2.4300000000000012E-3</c:v>
                </c:pt>
                <c:pt idx="2939">
                  <c:v>1.5790000000000023E-3</c:v>
                </c:pt>
                <c:pt idx="2940">
                  <c:v>3.212000000000003E-3</c:v>
                </c:pt>
                <c:pt idx="2941">
                  <c:v>6.4160000000000094E-3</c:v>
                </c:pt>
                <c:pt idx="2942">
                  <c:v>8.0760000000000068E-3</c:v>
                </c:pt>
                <c:pt idx="2943">
                  <c:v>8.2300000000000012E-3</c:v>
                </c:pt>
                <c:pt idx="2944">
                  <c:v>6.9070000000000034E-3</c:v>
                </c:pt>
                <c:pt idx="2945">
                  <c:v>5.4500000000000061E-3</c:v>
                </c:pt>
                <c:pt idx="2946">
                  <c:v>6.7110000000000112E-3</c:v>
                </c:pt>
                <c:pt idx="2947">
                  <c:v>3.130000000000003E-3</c:v>
                </c:pt>
                <c:pt idx="2948">
                  <c:v>5.7470000000000073E-3</c:v>
                </c:pt>
                <c:pt idx="2949">
                  <c:v>5.7860000000000073E-3</c:v>
                </c:pt>
                <c:pt idx="2950">
                  <c:v>5.930000000000009E-3</c:v>
                </c:pt>
                <c:pt idx="2951">
                  <c:v>4.5900000000000003E-3</c:v>
                </c:pt>
                <c:pt idx="2952">
                  <c:v>6.8770000000000072E-3</c:v>
                </c:pt>
                <c:pt idx="2953">
                  <c:v>5.4440000000000061E-3</c:v>
                </c:pt>
                <c:pt idx="2954">
                  <c:v>5.2350000000000061E-3</c:v>
                </c:pt>
                <c:pt idx="2955">
                  <c:v>2.653000000000003E-3</c:v>
                </c:pt>
                <c:pt idx="2956">
                  <c:v>4.2740000000000061E-3</c:v>
                </c:pt>
                <c:pt idx="2957">
                  <c:v>5.6550000000000003E-3</c:v>
                </c:pt>
                <c:pt idx="2958">
                  <c:v>1.796000000000002E-3</c:v>
                </c:pt>
                <c:pt idx="2959">
                  <c:v>2.2430000000000037E-3</c:v>
                </c:pt>
                <c:pt idx="2960">
                  <c:v>1.8959999999999999E-3</c:v>
                </c:pt>
                <c:pt idx="2961">
                  <c:v>4.5430000000000071E-3</c:v>
                </c:pt>
                <c:pt idx="2962">
                  <c:v>4.8910000000000082E-3</c:v>
                </c:pt>
                <c:pt idx="2963">
                  <c:v>2.1450000000000002E-3</c:v>
                </c:pt>
                <c:pt idx="2964">
                  <c:v>2.6860000000000031E-3</c:v>
                </c:pt>
                <c:pt idx="2965">
                  <c:v>2.3749999999999999E-3</c:v>
                </c:pt>
                <c:pt idx="2966">
                  <c:v>7.2160000000000089E-3</c:v>
                </c:pt>
                <c:pt idx="2967">
                  <c:v>4.9420000000000072E-3</c:v>
                </c:pt>
                <c:pt idx="2968">
                  <c:v>5.8500000000000071E-3</c:v>
                </c:pt>
                <c:pt idx="2969">
                  <c:v>5.4790000000000134E-3</c:v>
                </c:pt>
                <c:pt idx="2970">
                  <c:v>6.4940000000000024E-3</c:v>
                </c:pt>
                <c:pt idx="2971">
                  <c:v>6.2259999999999998E-3</c:v>
                </c:pt>
                <c:pt idx="2972">
                  <c:v>5.2540000000000061E-3</c:v>
                </c:pt>
                <c:pt idx="2973">
                  <c:v>1.9530000000000027E-3</c:v>
                </c:pt>
                <c:pt idx="2974">
                  <c:v>6.6350000000000072E-3</c:v>
                </c:pt>
                <c:pt idx="2975">
                  <c:v>6.5279999999999999E-3</c:v>
                </c:pt>
                <c:pt idx="2976">
                  <c:v>3.5030000000000057E-3</c:v>
                </c:pt>
                <c:pt idx="2977">
                  <c:v>6.2900000000000087E-4</c:v>
                </c:pt>
                <c:pt idx="2978">
                  <c:v>3.800000000000003E-3</c:v>
                </c:pt>
                <c:pt idx="2979">
                  <c:v>4.8809999999999999E-3</c:v>
                </c:pt>
                <c:pt idx="2980">
                  <c:v>4.0689999999999997E-3</c:v>
                </c:pt>
                <c:pt idx="2981">
                  <c:v>4.6239999999999996E-3</c:v>
                </c:pt>
                <c:pt idx="2982">
                  <c:v>2.9269999999999999E-3</c:v>
                </c:pt>
                <c:pt idx="2983">
                  <c:v>1.5540000000000016E-3</c:v>
                </c:pt>
                <c:pt idx="2984">
                  <c:v>4.7900000000000061E-3</c:v>
                </c:pt>
                <c:pt idx="2985">
                  <c:v>6.692E-3</c:v>
                </c:pt>
                <c:pt idx="2986">
                  <c:v>6.7510000000000122E-3</c:v>
                </c:pt>
                <c:pt idx="2987">
                  <c:v>5.0580000000000061E-3</c:v>
                </c:pt>
                <c:pt idx="2988">
                  <c:v>5.7140000000000003E-3</c:v>
                </c:pt>
                <c:pt idx="2989">
                  <c:v>5.6129999999999999E-3</c:v>
                </c:pt>
                <c:pt idx="2990">
                  <c:v>5.3020000000000003E-3</c:v>
                </c:pt>
                <c:pt idx="2991">
                  <c:v>5.6360000000000082E-3</c:v>
                </c:pt>
                <c:pt idx="2992">
                  <c:v>3.094000000000003E-3</c:v>
                </c:pt>
                <c:pt idx="2993">
                  <c:v>2.7060000000000035E-3</c:v>
                </c:pt>
                <c:pt idx="2994">
                  <c:v>1.4189999999999999E-3</c:v>
                </c:pt>
                <c:pt idx="2995">
                  <c:v>1.2430000000000015E-3</c:v>
                </c:pt>
                <c:pt idx="2996">
                  <c:v>3.2850000000000036E-3</c:v>
                </c:pt>
                <c:pt idx="2997">
                  <c:v>6.0890000000000093E-3</c:v>
                </c:pt>
                <c:pt idx="2998">
                  <c:v>3.392E-3</c:v>
                </c:pt>
                <c:pt idx="2999">
                  <c:v>3.7140000000000051E-3</c:v>
                </c:pt>
                <c:pt idx="3000">
                  <c:v>4.2380000000000065E-3</c:v>
                </c:pt>
                <c:pt idx="3001">
                  <c:v>2.6970000000000036E-3</c:v>
                </c:pt>
                <c:pt idx="3002">
                  <c:v>5.1920000000000004E-3</c:v>
                </c:pt>
                <c:pt idx="3003">
                  <c:v>3.3740000000000011E-3</c:v>
                </c:pt>
                <c:pt idx="3004">
                  <c:v>9.8600000000000228E-4</c:v>
                </c:pt>
                <c:pt idx="3005">
                  <c:v>3.9870000000000062E-3</c:v>
                </c:pt>
                <c:pt idx="3006">
                  <c:v>5.0010000000000072E-3</c:v>
                </c:pt>
                <c:pt idx="3007">
                  <c:v>5.3500000000000023E-3</c:v>
                </c:pt>
                <c:pt idx="3008">
                  <c:v>3.31E-3</c:v>
                </c:pt>
                <c:pt idx="3009">
                  <c:v>3.800000000000003E-3</c:v>
                </c:pt>
                <c:pt idx="3010">
                  <c:v>3.7160000000000036E-3</c:v>
                </c:pt>
                <c:pt idx="3012">
                  <c:v>4.9570000000000013E-3</c:v>
                </c:pt>
                <c:pt idx="3013">
                  <c:v>6.9130000000000103E-3</c:v>
                </c:pt>
                <c:pt idx="3014">
                  <c:v>8.2720000000000068E-3</c:v>
                </c:pt>
                <c:pt idx="3015">
                  <c:v>4.4210000000000083E-3</c:v>
                </c:pt>
                <c:pt idx="3016">
                  <c:v>5.6119999999999998E-3</c:v>
                </c:pt>
                <c:pt idx="3017">
                  <c:v>5.3370000000000023E-3</c:v>
                </c:pt>
                <c:pt idx="3018">
                  <c:v>5.8690000000000062E-3</c:v>
                </c:pt>
                <c:pt idx="3019">
                  <c:v>3.0950000000000001E-3</c:v>
                </c:pt>
                <c:pt idx="3020">
                  <c:v>4.9360000000000133E-3</c:v>
                </c:pt>
                <c:pt idx="3021">
                  <c:v>3.5880000000000052E-3</c:v>
                </c:pt>
                <c:pt idx="3022">
                  <c:v>1.8570000000000023E-3</c:v>
                </c:pt>
                <c:pt idx="3023">
                  <c:v>3.4900000000000031E-3</c:v>
                </c:pt>
                <c:pt idx="3024">
                  <c:v>4.4570000000000061E-3</c:v>
                </c:pt>
                <c:pt idx="3025">
                  <c:v>3.1110000000000035E-3</c:v>
                </c:pt>
                <c:pt idx="3026">
                  <c:v>3.2560000000000002E-3</c:v>
                </c:pt>
                <c:pt idx="3027">
                  <c:v>1.0600000000000015E-3</c:v>
                </c:pt>
                <c:pt idx="3028">
                  <c:v>4.9259999999999998E-3</c:v>
                </c:pt>
                <c:pt idx="3029">
                  <c:v>6.7690000000000094E-3</c:v>
                </c:pt>
                <c:pt idx="3030">
                  <c:v>3.7210000000000056E-3</c:v>
                </c:pt>
                <c:pt idx="3031">
                  <c:v>3.5480000000000056E-3</c:v>
                </c:pt>
                <c:pt idx="3032">
                  <c:v>3.1570000000000036E-3</c:v>
                </c:pt>
                <c:pt idx="3033">
                  <c:v>5.4140000000000004E-3</c:v>
                </c:pt>
                <c:pt idx="3034">
                  <c:v>5.6040000000000013E-3</c:v>
                </c:pt>
                <c:pt idx="3035">
                  <c:v>6.8400000000000093E-3</c:v>
                </c:pt>
                <c:pt idx="3036">
                  <c:v>6.7190000000000106E-3</c:v>
                </c:pt>
                <c:pt idx="3037">
                  <c:v>5.0949999999999997E-3</c:v>
                </c:pt>
                <c:pt idx="3038">
                  <c:v>7.3330000000000114E-3</c:v>
                </c:pt>
                <c:pt idx="3039">
                  <c:v>8.4710000000000028E-3</c:v>
                </c:pt>
                <c:pt idx="3040">
                  <c:v>6.7410000000000091E-3</c:v>
                </c:pt>
                <c:pt idx="3041">
                  <c:v>2.9910000000000002E-3</c:v>
                </c:pt>
                <c:pt idx="3042">
                  <c:v>2.8119999999999998E-3</c:v>
                </c:pt>
                <c:pt idx="3043">
                  <c:v>3.9800000000000052E-3</c:v>
                </c:pt>
                <c:pt idx="3044">
                  <c:v>2.9460000000000011E-3</c:v>
                </c:pt>
                <c:pt idx="3045">
                  <c:v>4.5890000000000071E-3</c:v>
                </c:pt>
                <c:pt idx="3046">
                  <c:v>4.5230000000000001E-3</c:v>
                </c:pt>
                <c:pt idx="3047">
                  <c:v>3.5780000000000031E-3</c:v>
                </c:pt>
                <c:pt idx="3048">
                  <c:v>1.5009999999999999E-3</c:v>
                </c:pt>
                <c:pt idx="3049">
                  <c:v>5.4450000000000071E-3</c:v>
                </c:pt>
                <c:pt idx="3050">
                  <c:v>1.0411999999999998E-2</c:v>
                </c:pt>
                <c:pt idx="3051">
                  <c:v>4.7100000000000024E-3</c:v>
                </c:pt>
                <c:pt idx="3052">
                  <c:v>2.8170000000000001E-3</c:v>
                </c:pt>
                <c:pt idx="3053">
                  <c:v>4.5430000000000071E-3</c:v>
                </c:pt>
                <c:pt idx="3054">
                  <c:v>2.6610000000000036E-3</c:v>
                </c:pt>
                <c:pt idx="3055">
                  <c:v>5.7330000000000107E-3</c:v>
                </c:pt>
                <c:pt idx="3056">
                  <c:v>8.5370000000000047E-3</c:v>
                </c:pt>
                <c:pt idx="3057">
                  <c:v>6.9580000000000093E-3</c:v>
                </c:pt>
                <c:pt idx="3058">
                  <c:v>5.3540000000000003E-3</c:v>
                </c:pt>
                <c:pt idx="3059">
                  <c:v>2.6820000000000012E-3</c:v>
                </c:pt>
                <c:pt idx="3060">
                  <c:v>3.6930000000000036E-3</c:v>
                </c:pt>
                <c:pt idx="3061">
                  <c:v>5.6340000000000001E-3</c:v>
                </c:pt>
                <c:pt idx="3062">
                  <c:v>7.6850000000000061E-3</c:v>
                </c:pt>
                <c:pt idx="3063">
                  <c:v>6.7290000000000093E-3</c:v>
                </c:pt>
                <c:pt idx="3064">
                  <c:v>2.0540000000000011E-3</c:v>
                </c:pt>
                <c:pt idx="3065">
                  <c:v>3.8700000000000002E-3</c:v>
                </c:pt>
                <c:pt idx="3066">
                  <c:v>4.9900000000000092E-3</c:v>
                </c:pt>
                <c:pt idx="3067">
                  <c:v>2.5890000000000036E-3</c:v>
                </c:pt>
                <c:pt idx="3068">
                  <c:v>1.1509999999999999E-3</c:v>
                </c:pt>
                <c:pt idx="3069">
                  <c:v>8.2000000000000042E-4</c:v>
                </c:pt>
                <c:pt idx="3070">
                  <c:v>1.9090000000000023E-3</c:v>
                </c:pt>
                <c:pt idx="3071">
                  <c:v>4.1739999999999998E-3</c:v>
                </c:pt>
                <c:pt idx="3072">
                  <c:v>5.0229999999999997E-3</c:v>
                </c:pt>
                <c:pt idx="3073">
                  <c:v>7.8759999999999993E-3</c:v>
                </c:pt>
                <c:pt idx="3074">
                  <c:v>7.6130000000000034E-3</c:v>
                </c:pt>
                <c:pt idx="3075">
                  <c:v>7.8560000000000123E-3</c:v>
                </c:pt>
                <c:pt idx="3076">
                  <c:v>6.0370000000000024E-3</c:v>
                </c:pt>
                <c:pt idx="3077">
                  <c:v>3.9580000000000006E-3</c:v>
                </c:pt>
                <c:pt idx="3078">
                  <c:v>1.905000000000003E-3</c:v>
                </c:pt>
                <c:pt idx="3079">
                  <c:v>7.3810000000000082E-3</c:v>
                </c:pt>
                <c:pt idx="3080">
                  <c:v>5.1900000000000002E-3</c:v>
                </c:pt>
                <c:pt idx="3081">
                  <c:v>3.9620000000000002E-3</c:v>
                </c:pt>
                <c:pt idx="3082">
                  <c:v>5.3360000000000083E-3</c:v>
                </c:pt>
                <c:pt idx="3083">
                  <c:v>6.9980000000000103E-3</c:v>
                </c:pt>
                <c:pt idx="3084">
                  <c:v>6.1320000000000003E-3</c:v>
                </c:pt>
                <c:pt idx="3085">
                  <c:v>5.6280000000000002E-3</c:v>
                </c:pt>
                <c:pt idx="3086">
                  <c:v>2.8770000000000002E-3</c:v>
                </c:pt>
                <c:pt idx="3087">
                  <c:v>2.1650000000000011E-3</c:v>
                </c:pt>
                <c:pt idx="3088">
                  <c:v>1.5080000000000015E-3</c:v>
                </c:pt>
                <c:pt idx="3089">
                  <c:v>5.7949999999999998E-3</c:v>
                </c:pt>
                <c:pt idx="3090">
                  <c:v>1.3690000000000015E-3</c:v>
                </c:pt>
                <c:pt idx="3091">
                  <c:v>3.044000000000005E-3</c:v>
                </c:pt>
                <c:pt idx="3092">
                  <c:v>2.0640000000000012E-3</c:v>
                </c:pt>
                <c:pt idx="3093">
                  <c:v>3.7460000000000037E-3</c:v>
                </c:pt>
                <c:pt idx="3094">
                  <c:v>4.3959999999999997E-3</c:v>
                </c:pt>
                <c:pt idx="3095">
                  <c:v>1.7680000000000016E-3</c:v>
                </c:pt>
                <c:pt idx="3096">
                  <c:v>4.8479999999999999E-3</c:v>
                </c:pt>
                <c:pt idx="3097">
                  <c:v>8.8880000000000122E-3</c:v>
                </c:pt>
                <c:pt idx="3098">
                  <c:v>6.8800000000000024E-3</c:v>
                </c:pt>
                <c:pt idx="3099">
                  <c:v>5.7900000000000061E-3</c:v>
                </c:pt>
                <c:pt idx="3100">
                  <c:v>4.8430000000000062E-3</c:v>
                </c:pt>
                <c:pt idx="3101">
                  <c:v>6.2280000000000061E-3</c:v>
                </c:pt>
                <c:pt idx="3102">
                  <c:v>3.4810000000000036E-3</c:v>
                </c:pt>
                <c:pt idx="3103">
                  <c:v>3.5610000000000012E-3</c:v>
                </c:pt>
                <c:pt idx="3104">
                  <c:v>5.0800000000000073E-3</c:v>
                </c:pt>
                <c:pt idx="3105">
                  <c:v>5.1729999999999996E-3</c:v>
                </c:pt>
                <c:pt idx="3106">
                  <c:v>6.8510000000000073E-3</c:v>
                </c:pt>
                <c:pt idx="3107">
                  <c:v>7.5450000000000083E-3</c:v>
                </c:pt>
                <c:pt idx="3108">
                  <c:v>9.5100000000000028E-3</c:v>
                </c:pt>
                <c:pt idx="3109">
                  <c:v>5.8030000000000061E-3</c:v>
                </c:pt>
                <c:pt idx="3110">
                  <c:v>5.3940000000000004E-3</c:v>
                </c:pt>
                <c:pt idx="3111">
                  <c:v>3.129000000000005E-3</c:v>
                </c:pt>
                <c:pt idx="3112">
                  <c:v>2.1050000000000036E-3</c:v>
                </c:pt>
                <c:pt idx="3113">
                  <c:v>3.6070000000000056E-3</c:v>
                </c:pt>
                <c:pt idx="3114">
                  <c:v>4.3109999999999997E-3</c:v>
                </c:pt>
                <c:pt idx="3115">
                  <c:v>8.4530000000000161E-3</c:v>
                </c:pt>
                <c:pt idx="3116">
                  <c:v>2.9729999999999999E-3</c:v>
                </c:pt>
                <c:pt idx="3117">
                  <c:v>4.2070000000000024E-3</c:v>
                </c:pt>
                <c:pt idx="3118">
                  <c:v>5.097E-3</c:v>
                </c:pt>
                <c:pt idx="3119">
                  <c:v>1.3290000000000001E-3</c:v>
                </c:pt>
                <c:pt idx="3120">
                  <c:v>4.6100000000000004E-3</c:v>
                </c:pt>
                <c:pt idx="3121">
                  <c:v>6.8640000000000003E-3</c:v>
                </c:pt>
                <c:pt idx="3122">
                  <c:v>9.9500000000000144E-3</c:v>
                </c:pt>
                <c:pt idx="3123">
                  <c:v>6.8390000000000083E-3</c:v>
                </c:pt>
                <c:pt idx="3124">
                  <c:v>2.5370000000000002E-3</c:v>
                </c:pt>
                <c:pt idx="3125">
                  <c:v>2.9880000000000037E-3</c:v>
                </c:pt>
                <c:pt idx="3126">
                  <c:v>1.0709999999999999E-3</c:v>
                </c:pt>
                <c:pt idx="3127">
                  <c:v>1.1930000000000018E-3</c:v>
                </c:pt>
                <c:pt idx="3128">
                  <c:v>5.2410000000000113E-3</c:v>
                </c:pt>
                <c:pt idx="3129">
                  <c:v>8.097E-3</c:v>
                </c:pt>
                <c:pt idx="3130">
                  <c:v>5.4180000000000061E-3</c:v>
                </c:pt>
                <c:pt idx="3131">
                  <c:v>3.6150000000000002E-3</c:v>
                </c:pt>
                <c:pt idx="3132">
                  <c:v>1.8140000000000022E-3</c:v>
                </c:pt>
                <c:pt idx="3133">
                  <c:v>2.0050000000000011E-3</c:v>
                </c:pt>
                <c:pt idx="3134">
                  <c:v>4.5209999999999998E-3</c:v>
                </c:pt>
                <c:pt idx="3135">
                  <c:v>5.0170000000000024E-3</c:v>
                </c:pt>
                <c:pt idx="3136">
                  <c:v>5.6370000000000014E-3</c:v>
                </c:pt>
                <c:pt idx="3137">
                  <c:v>1.6410000000000023E-3</c:v>
                </c:pt>
                <c:pt idx="3138">
                  <c:v>2.931E-3</c:v>
                </c:pt>
                <c:pt idx="3139">
                  <c:v>3.0010000000000002E-3</c:v>
                </c:pt>
                <c:pt idx="3140">
                  <c:v>5.7229999999999998E-3</c:v>
                </c:pt>
                <c:pt idx="3141">
                  <c:v>4.3969999999999999E-3</c:v>
                </c:pt>
                <c:pt idx="3142">
                  <c:v>2.4429999999999999E-3</c:v>
                </c:pt>
                <c:pt idx="3143">
                  <c:v>1.3070000000000015E-3</c:v>
                </c:pt>
                <c:pt idx="3144">
                  <c:v>3.2030000000000066E-3</c:v>
                </c:pt>
                <c:pt idx="3145">
                  <c:v>3.0430000000000036E-3</c:v>
                </c:pt>
                <c:pt idx="3146">
                  <c:v>1.0349999999999999E-3</c:v>
                </c:pt>
                <c:pt idx="3147">
                  <c:v>1.7520000000000023E-3</c:v>
                </c:pt>
                <c:pt idx="3148">
                  <c:v>4.2600000000000033E-4</c:v>
                </c:pt>
                <c:pt idx="3149">
                  <c:v>2.7670000000000051E-3</c:v>
                </c:pt>
                <c:pt idx="3150">
                  <c:v>3.852E-3</c:v>
                </c:pt>
                <c:pt idx="3151">
                  <c:v>2.7130000000000036E-3</c:v>
                </c:pt>
                <c:pt idx="3152">
                  <c:v>6.2000000000000093E-3</c:v>
                </c:pt>
                <c:pt idx="3153">
                  <c:v>7.6080000000000071E-3</c:v>
                </c:pt>
                <c:pt idx="3154">
                  <c:v>4.7149999999999996E-3</c:v>
                </c:pt>
                <c:pt idx="3155">
                  <c:v>5.1800000000000014E-3</c:v>
                </c:pt>
                <c:pt idx="3156">
                  <c:v>6.0870000000000004E-3</c:v>
                </c:pt>
                <c:pt idx="3157">
                  <c:v>4.7530000000000072E-3</c:v>
                </c:pt>
                <c:pt idx="3158">
                  <c:v>6.862E-3</c:v>
                </c:pt>
                <c:pt idx="3159">
                  <c:v>5.8430000000000062E-3</c:v>
                </c:pt>
                <c:pt idx="3160">
                  <c:v>8.0620000000000223E-3</c:v>
                </c:pt>
                <c:pt idx="3161">
                  <c:v>9.1070000000000005E-3</c:v>
                </c:pt>
                <c:pt idx="3162">
                  <c:v>4.9280000000000062E-3</c:v>
                </c:pt>
                <c:pt idx="3163">
                  <c:v>2.8180000000000002E-3</c:v>
                </c:pt>
                <c:pt idx="3164">
                  <c:v>1.415E-3</c:v>
                </c:pt>
                <c:pt idx="3165">
                  <c:v>9.500000000000013E-4</c:v>
                </c:pt>
                <c:pt idx="3166">
                  <c:v>3.2990000000000046E-3</c:v>
                </c:pt>
                <c:pt idx="3167">
                  <c:v>2.359E-3</c:v>
                </c:pt>
                <c:pt idx="3168">
                  <c:v>4.1679999999999955E-3</c:v>
                </c:pt>
                <c:pt idx="3169">
                  <c:v>4.2050000000000004E-3</c:v>
                </c:pt>
                <c:pt idx="3170">
                  <c:v>1.7660000000000026E-3</c:v>
                </c:pt>
                <c:pt idx="3171">
                  <c:v>1.3970000000000015E-3</c:v>
                </c:pt>
                <c:pt idx="3172">
                  <c:v>1.038000000000002E-3</c:v>
                </c:pt>
                <c:pt idx="3173">
                  <c:v>2.5430000000000036E-3</c:v>
                </c:pt>
                <c:pt idx="3174">
                  <c:v>7.8320000000000004E-3</c:v>
                </c:pt>
                <c:pt idx="3175">
                  <c:v>4.2849999999999997E-3</c:v>
                </c:pt>
                <c:pt idx="3176">
                  <c:v>3.3630000000000036E-3</c:v>
                </c:pt>
                <c:pt idx="3177">
                  <c:v>5.0080000000000072E-3</c:v>
                </c:pt>
                <c:pt idx="3178">
                  <c:v>5.7120000000000061E-3</c:v>
                </c:pt>
                <c:pt idx="3179">
                  <c:v>4.1539999999999997E-3</c:v>
                </c:pt>
                <c:pt idx="3180">
                  <c:v>3.3290000000000012E-3</c:v>
                </c:pt>
                <c:pt idx="3181">
                  <c:v>3.1070000000000056E-3</c:v>
                </c:pt>
                <c:pt idx="3182">
                  <c:v>5.1690000000000061E-3</c:v>
                </c:pt>
                <c:pt idx="3183">
                  <c:v>1.0173E-2</c:v>
                </c:pt>
                <c:pt idx="3184">
                  <c:v>7.1440000000000002E-3</c:v>
                </c:pt>
                <c:pt idx="3185">
                  <c:v>3.7910000000000036E-3</c:v>
                </c:pt>
                <c:pt idx="3186">
                  <c:v>8.1860000000000006E-3</c:v>
                </c:pt>
                <c:pt idx="3187">
                  <c:v>7.2400000000000103E-3</c:v>
                </c:pt>
                <c:pt idx="3188">
                  <c:v>4.3779999999999999E-3</c:v>
                </c:pt>
                <c:pt idx="3189">
                  <c:v>2.1730000000000031E-3</c:v>
                </c:pt>
                <c:pt idx="3190">
                  <c:v>6.1240000000000001E-3</c:v>
                </c:pt>
                <c:pt idx="3191">
                  <c:v>6.8820000000000062E-3</c:v>
                </c:pt>
                <c:pt idx="3192">
                  <c:v>5.6690000000000004E-3</c:v>
                </c:pt>
                <c:pt idx="3193">
                  <c:v>4.9100000000000072E-3</c:v>
                </c:pt>
                <c:pt idx="3194">
                  <c:v>6.3049999999999998E-3</c:v>
                </c:pt>
                <c:pt idx="3195">
                  <c:v>3.3480000000000011E-3</c:v>
                </c:pt>
                <c:pt idx="3196">
                  <c:v>5.2470000000000034E-3</c:v>
                </c:pt>
                <c:pt idx="3197">
                  <c:v>4.2209999999999999E-3</c:v>
                </c:pt>
                <c:pt idx="3198">
                  <c:v>2.9190000000000002E-3</c:v>
                </c:pt>
                <c:pt idx="3199">
                  <c:v>5.2240000000000003E-3</c:v>
                </c:pt>
                <c:pt idx="3200">
                  <c:v>5.1219999999999998E-3</c:v>
                </c:pt>
                <c:pt idx="3201">
                  <c:v>3.6490000000000055E-3</c:v>
                </c:pt>
                <c:pt idx="3202">
                  <c:v>2.8000000000000035E-4</c:v>
                </c:pt>
                <c:pt idx="3203">
                  <c:v>3.9620000000000002E-3</c:v>
                </c:pt>
                <c:pt idx="3204">
                  <c:v>6.7840000000000062E-3</c:v>
                </c:pt>
                <c:pt idx="3205">
                  <c:v>8.3540000000000125E-3</c:v>
                </c:pt>
                <c:pt idx="3206">
                  <c:v>3.2360000000000002E-3</c:v>
                </c:pt>
                <c:pt idx="3207">
                  <c:v>1.2650000000000001E-3</c:v>
                </c:pt>
                <c:pt idx="3208">
                  <c:v>2.5349999999999999E-3</c:v>
                </c:pt>
                <c:pt idx="3209">
                  <c:v>2.3219999999999998E-3</c:v>
                </c:pt>
                <c:pt idx="3210">
                  <c:v>3.2590000000000036E-3</c:v>
                </c:pt>
                <c:pt idx="3211">
                  <c:v>5.8840000000000003E-3</c:v>
                </c:pt>
                <c:pt idx="3212">
                  <c:v>4.7510000000000061E-3</c:v>
                </c:pt>
                <c:pt idx="3213">
                  <c:v>5.2340000000000034E-3</c:v>
                </c:pt>
                <c:pt idx="3214">
                  <c:v>1.5860000000000026E-3</c:v>
                </c:pt>
                <c:pt idx="3215">
                  <c:v>1.4360000000000015E-3</c:v>
                </c:pt>
                <c:pt idx="3216">
                  <c:v>5.0800000000000075E-4</c:v>
                </c:pt>
                <c:pt idx="3217">
                  <c:v>4.1710000000000072E-3</c:v>
                </c:pt>
                <c:pt idx="3218">
                  <c:v>7.0270000000000003E-3</c:v>
                </c:pt>
                <c:pt idx="3219">
                  <c:v>2.1129999999999999E-3</c:v>
                </c:pt>
                <c:pt idx="3220">
                  <c:v>8.3850000000000244E-3</c:v>
                </c:pt>
                <c:pt idx="3221">
                  <c:v>8.4300000000000121E-3</c:v>
                </c:pt>
                <c:pt idx="3222">
                  <c:v>5.9780000000000093E-3</c:v>
                </c:pt>
                <c:pt idx="3223">
                  <c:v>2.9719999999999998E-3</c:v>
                </c:pt>
                <c:pt idx="3224">
                  <c:v>4.5340000000000024E-3</c:v>
                </c:pt>
                <c:pt idx="3225">
                  <c:v>1.3230000000000015E-3</c:v>
                </c:pt>
                <c:pt idx="3226">
                  <c:v>2.8760000000000001E-3</c:v>
                </c:pt>
                <c:pt idx="3227">
                  <c:v>1.8100000000000028E-3</c:v>
                </c:pt>
                <c:pt idx="3228">
                  <c:v>2.199E-3</c:v>
                </c:pt>
                <c:pt idx="3229">
                  <c:v>3.2640000000000056E-3</c:v>
                </c:pt>
                <c:pt idx="3230">
                  <c:v>2.4300000000000012E-3</c:v>
                </c:pt>
                <c:pt idx="3231">
                  <c:v>4.9010000000000113E-3</c:v>
                </c:pt>
                <c:pt idx="3232">
                  <c:v>3.2400000000000046E-3</c:v>
                </c:pt>
                <c:pt idx="3233">
                  <c:v>1.5210000000000015E-3</c:v>
                </c:pt>
                <c:pt idx="3234">
                  <c:v>1.6610000000000023E-3</c:v>
                </c:pt>
                <c:pt idx="3235">
                  <c:v>3.5900000000000012E-3</c:v>
                </c:pt>
                <c:pt idx="3236">
                  <c:v>6.8090000000000112E-3</c:v>
                </c:pt>
                <c:pt idx="3237">
                  <c:v>5.3189999999999999E-3</c:v>
                </c:pt>
                <c:pt idx="3238">
                  <c:v>2.2400000000000046E-3</c:v>
                </c:pt>
                <c:pt idx="3239">
                  <c:v>1.1299999999999999E-3</c:v>
                </c:pt>
                <c:pt idx="3240">
                  <c:v>4.052E-3</c:v>
                </c:pt>
                <c:pt idx="3241">
                  <c:v>5.1520000000000003E-3</c:v>
                </c:pt>
                <c:pt idx="3242">
                  <c:v>3.2760000000000011E-3</c:v>
                </c:pt>
                <c:pt idx="3243">
                  <c:v>7.2310000000000126E-3</c:v>
                </c:pt>
                <c:pt idx="3244">
                  <c:v>3.0950000000000001E-3</c:v>
                </c:pt>
                <c:pt idx="3245">
                  <c:v>2.6850000000000012E-3</c:v>
                </c:pt>
                <c:pt idx="3246">
                  <c:v>8.0150000000000048E-3</c:v>
                </c:pt>
                <c:pt idx="3247">
                  <c:v>7.4180000000000105E-3</c:v>
                </c:pt>
                <c:pt idx="3248">
                  <c:v>6.5760000000000133E-3</c:v>
                </c:pt>
                <c:pt idx="3249">
                  <c:v>6.7370000000000112E-3</c:v>
                </c:pt>
                <c:pt idx="3250">
                  <c:v>6.0940000000000013E-3</c:v>
                </c:pt>
                <c:pt idx="3251">
                  <c:v>4.8300000000000062E-3</c:v>
                </c:pt>
                <c:pt idx="3252">
                  <c:v>1.5330000000000001E-3</c:v>
                </c:pt>
                <c:pt idx="3253">
                  <c:v>1.8040000000000022E-3</c:v>
                </c:pt>
                <c:pt idx="3254">
                  <c:v>2.996E-3</c:v>
                </c:pt>
                <c:pt idx="3255">
                  <c:v>1.1390000000000016E-3</c:v>
                </c:pt>
                <c:pt idx="3256">
                  <c:v>5.7880000000000093E-3</c:v>
                </c:pt>
                <c:pt idx="3257">
                  <c:v>5.7160000000000093E-3</c:v>
                </c:pt>
                <c:pt idx="3258">
                  <c:v>3.7500000000000051E-3</c:v>
                </c:pt>
                <c:pt idx="3259">
                  <c:v>4.6379999999999998E-3</c:v>
                </c:pt>
                <c:pt idx="3260">
                  <c:v>6.7050000000000061E-3</c:v>
                </c:pt>
                <c:pt idx="3261">
                  <c:v>2.879E-3</c:v>
                </c:pt>
                <c:pt idx="3263">
                  <c:v>1.0277E-2</c:v>
                </c:pt>
                <c:pt idx="3264">
                  <c:v>1.0218E-2</c:v>
                </c:pt>
                <c:pt idx="3265">
                  <c:v>6.2170000000000003E-3</c:v>
                </c:pt>
                <c:pt idx="3266">
                  <c:v>2.7000000000000036E-3</c:v>
                </c:pt>
                <c:pt idx="3267">
                  <c:v>2.4740000000000001E-3</c:v>
                </c:pt>
                <c:pt idx="3268">
                  <c:v>3.7740000000000052E-3</c:v>
                </c:pt>
                <c:pt idx="3269">
                  <c:v>3.8810000000000012E-3</c:v>
                </c:pt>
                <c:pt idx="3270">
                  <c:v>6.0310000000000103E-3</c:v>
                </c:pt>
                <c:pt idx="3271">
                  <c:v>4.6889999999999996E-3</c:v>
                </c:pt>
                <c:pt idx="3272">
                  <c:v>9.6660000000000218E-3</c:v>
                </c:pt>
                <c:pt idx="3273">
                  <c:v>9.4530000000000221E-3</c:v>
                </c:pt>
                <c:pt idx="3274">
                  <c:v>5.1910000000000003E-3</c:v>
                </c:pt>
                <c:pt idx="3275">
                  <c:v>4.0820000000000014E-3</c:v>
                </c:pt>
                <c:pt idx="3276">
                  <c:v>8.8000000000000187E-4</c:v>
                </c:pt>
                <c:pt idx="3277">
                  <c:v>4.6629999999999996E-3</c:v>
                </c:pt>
                <c:pt idx="3278">
                  <c:v>7.4010000000000126E-3</c:v>
                </c:pt>
                <c:pt idx="3279">
                  <c:v>5.1529999999999996E-3</c:v>
                </c:pt>
                <c:pt idx="3280">
                  <c:v>2.032E-3</c:v>
                </c:pt>
                <c:pt idx="3281">
                  <c:v>6.8340000000000024E-3</c:v>
                </c:pt>
                <c:pt idx="3282">
                  <c:v>3.3220000000000012E-3</c:v>
                </c:pt>
                <c:pt idx="3283">
                  <c:v>5.3229999999999996E-3</c:v>
                </c:pt>
                <c:pt idx="3284">
                  <c:v>4.8690000000000061E-3</c:v>
                </c:pt>
                <c:pt idx="3285">
                  <c:v>1.1620000000000018E-3</c:v>
                </c:pt>
                <c:pt idx="3286">
                  <c:v>2.2750000000000001E-3</c:v>
                </c:pt>
                <c:pt idx="3287">
                  <c:v>3.5980000000000035E-3</c:v>
                </c:pt>
                <c:pt idx="3288">
                  <c:v>7.3380000000000103E-3</c:v>
                </c:pt>
                <c:pt idx="3289">
                  <c:v>5.9420000000000072E-3</c:v>
                </c:pt>
                <c:pt idx="3290">
                  <c:v>6.9840000000000102E-3</c:v>
                </c:pt>
                <c:pt idx="3291">
                  <c:v>4.5009999999999998E-3</c:v>
                </c:pt>
                <c:pt idx="3292">
                  <c:v>3.0430000000000036E-3</c:v>
                </c:pt>
                <c:pt idx="3293">
                  <c:v>8.2110000000000013E-3</c:v>
                </c:pt>
                <c:pt idx="3294">
                  <c:v>4.9760000000000134E-3</c:v>
                </c:pt>
                <c:pt idx="3295">
                  <c:v>6.4040000000000034E-3</c:v>
                </c:pt>
                <c:pt idx="3296">
                  <c:v>9.2620000000000185E-3</c:v>
                </c:pt>
                <c:pt idx="3297">
                  <c:v>6.2760000000000133E-3</c:v>
                </c:pt>
                <c:pt idx="3298">
                  <c:v>5.0959999999999998E-3</c:v>
                </c:pt>
                <c:pt idx="3299">
                  <c:v>8.1110000000000002E-3</c:v>
                </c:pt>
                <c:pt idx="3300">
                  <c:v>1.7120000000000015E-3</c:v>
                </c:pt>
                <c:pt idx="3301">
                  <c:v>1.0912E-2</c:v>
                </c:pt>
                <c:pt idx="3302">
                  <c:v>5.746000000000008E-3</c:v>
                </c:pt>
                <c:pt idx="3303">
                  <c:v>7.0330000000000123E-3</c:v>
                </c:pt>
                <c:pt idx="3304">
                  <c:v>5.9040000000000082E-3</c:v>
                </c:pt>
                <c:pt idx="3305">
                  <c:v>8.7530000000000125E-3</c:v>
                </c:pt>
                <c:pt idx="3306">
                  <c:v>9.1420000000000008E-3</c:v>
                </c:pt>
                <c:pt idx="3307">
                  <c:v>7.7770000000000122E-3</c:v>
                </c:pt>
                <c:pt idx="3308">
                  <c:v>4.5470000000000024E-3</c:v>
                </c:pt>
                <c:pt idx="3309">
                  <c:v>1.9330000000000033E-3</c:v>
                </c:pt>
                <c:pt idx="3310">
                  <c:v>2.7180000000000012E-3</c:v>
                </c:pt>
                <c:pt idx="3311">
                  <c:v>7.4580000000000089E-3</c:v>
                </c:pt>
                <c:pt idx="3312">
                  <c:v>5.424E-3</c:v>
                </c:pt>
                <c:pt idx="3313">
                  <c:v>3.0700000000000002E-3</c:v>
                </c:pt>
                <c:pt idx="3314">
                  <c:v>8.6620000000000221E-3</c:v>
                </c:pt>
                <c:pt idx="3315">
                  <c:v>4.2600000000000034E-3</c:v>
                </c:pt>
                <c:pt idx="3316">
                  <c:v>1.2500000000000015E-3</c:v>
                </c:pt>
                <c:pt idx="3317">
                  <c:v>4.6119999999999998E-3</c:v>
                </c:pt>
                <c:pt idx="3318">
                  <c:v>7.2570000000000082E-3</c:v>
                </c:pt>
                <c:pt idx="3319">
                  <c:v>2.5820000000000001E-3</c:v>
                </c:pt>
                <c:pt idx="3320">
                  <c:v>8.9120000000000206E-3</c:v>
                </c:pt>
                <c:pt idx="3321">
                  <c:v>5.0350000000000082E-3</c:v>
                </c:pt>
                <c:pt idx="3322">
                  <c:v>2.8810000000000012E-3</c:v>
                </c:pt>
                <c:pt idx="3323">
                  <c:v>6.5360000000000123E-3</c:v>
                </c:pt>
                <c:pt idx="3324">
                  <c:v>7.4020000000000101E-3</c:v>
                </c:pt>
                <c:pt idx="3325">
                  <c:v>8.1890000000000122E-3</c:v>
                </c:pt>
                <c:pt idx="3326">
                  <c:v>6.9800000000000122E-3</c:v>
                </c:pt>
                <c:pt idx="3327">
                  <c:v>4.1000000000000021E-4</c:v>
                </c:pt>
                <c:pt idx="3328">
                  <c:v>2.1650000000000011E-3</c:v>
                </c:pt>
                <c:pt idx="3329">
                  <c:v>3.8119999999999999E-3</c:v>
                </c:pt>
                <c:pt idx="3330">
                  <c:v>8.8900000000000188E-4</c:v>
                </c:pt>
                <c:pt idx="3331">
                  <c:v>3.3549999999999999E-3</c:v>
                </c:pt>
                <c:pt idx="3332">
                  <c:v>5.4020000000000092E-3</c:v>
                </c:pt>
                <c:pt idx="3333">
                  <c:v>5.2640000000000004E-3</c:v>
                </c:pt>
                <c:pt idx="3334">
                  <c:v>6.6230000000000004E-3</c:v>
                </c:pt>
                <c:pt idx="3335">
                  <c:v>9.8380000000000047E-3</c:v>
                </c:pt>
                <c:pt idx="3336">
                  <c:v>4.6849999999999999E-3</c:v>
                </c:pt>
                <c:pt idx="3337">
                  <c:v>6.871000000000009E-3</c:v>
                </c:pt>
                <c:pt idx="3338">
                  <c:v>8.5050000000000143E-3</c:v>
                </c:pt>
                <c:pt idx="3339">
                  <c:v>1.8580000000000033E-3</c:v>
                </c:pt>
                <c:pt idx="3340">
                  <c:v>4.0629999999999998E-3</c:v>
                </c:pt>
                <c:pt idx="3341">
                  <c:v>5.446000000000009E-3</c:v>
                </c:pt>
                <c:pt idx="3342">
                  <c:v>4.4250000000000071E-3</c:v>
                </c:pt>
                <c:pt idx="3343">
                  <c:v>7.450000000000012E-4</c:v>
                </c:pt>
                <c:pt idx="3344">
                  <c:v>4.7770000000000061E-3</c:v>
                </c:pt>
                <c:pt idx="3345">
                  <c:v>3.4870000000000044E-3</c:v>
                </c:pt>
                <c:pt idx="3346">
                  <c:v>6.8659999999999997E-3</c:v>
                </c:pt>
                <c:pt idx="3347">
                  <c:v>7.5209999999999999E-3</c:v>
                </c:pt>
                <c:pt idx="3348">
                  <c:v>5.8370000000000071E-3</c:v>
                </c:pt>
                <c:pt idx="3349">
                  <c:v>5.5040000000000002E-3</c:v>
                </c:pt>
                <c:pt idx="3350">
                  <c:v>9.4670000000000067E-3</c:v>
                </c:pt>
                <c:pt idx="3351">
                  <c:v>8.6060000000000008E-3</c:v>
                </c:pt>
                <c:pt idx="3352">
                  <c:v>5.0870000000000004E-3</c:v>
                </c:pt>
                <c:pt idx="3353">
                  <c:v>9.0970000000000027E-3</c:v>
                </c:pt>
                <c:pt idx="3354">
                  <c:v>8.3600000000000219E-3</c:v>
                </c:pt>
                <c:pt idx="3355">
                  <c:v>9.0690000000000163E-3</c:v>
                </c:pt>
                <c:pt idx="3356">
                  <c:v>5.607E-3</c:v>
                </c:pt>
                <c:pt idx="3357">
                  <c:v>4.3550000000000004E-3</c:v>
                </c:pt>
                <c:pt idx="3358">
                  <c:v>5.3569999999999998E-3</c:v>
                </c:pt>
                <c:pt idx="3359">
                  <c:v>4.3800000000000002E-3</c:v>
                </c:pt>
                <c:pt idx="3360">
                  <c:v>7.7700000000000113E-3</c:v>
                </c:pt>
                <c:pt idx="3361">
                  <c:v>9.8910000000000144E-3</c:v>
                </c:pt>
                <c:pt idx="3362">
                  <c:v>4.4420000000000024E-3</c:v>
                </c:pt>
                <c:pt idx="3363">
                  <c:v>4.5360000000000062E-3</c:v>
                </c:pt>
                <c:pt idx="3364">
                  <c:v>8.1260000000000047E-3</c:v>
                </c:pt>
                <c:pt idx="3365">
                  <c:v>1.1700000000000026E-3</c:v>
                </c:pt>
                <c:pt idx="3366">
                  <c:v>6.3350000000000073E-3</c:v>
                </c:pt>
                <c:pt idx="3367">
                  <c:v>4.1450000000000002E-3</c:v>
                </c:pt>
                <c:pt idx="3368">
                  <c:v>7.5950000000000071E-3</c:v>
                </c:pt>
                <c:pt idx="3369">
                  <c:v>7.5070000000000024E-3</c:v>
                </c:pt>
                <c:pt idx="3370">
                  <c:v>5.3699999999999998E-3</c:v>
                </c:pt>
                <c:pt idx="3371">
                  <c:v>1.8290000000000021E-3</c:v>
                </c:pt>
                <c:pt idx="3372">
                  <c:v>8.201E-3</c:v>
                </c:pt>
                <c:pt idx="3373">
                  <c:v>6.5480000000000061E-3</c:v>
                </c:pt>
                <c:pt idx="3374">
                  <c:v>1.993000000000003E-3</c:v>
                </c:pt>
                <c:pt idx="3375">
                  <c:v>1.7020000000000015E-3</c:v>
                </c:pt>
                <c:pt idx="3376">
                  <c:v>6.7900000000000061E-3</c:v>
                </c:pt>
                <c:pt idx="3377">
                  <c:v>9.5150000000000148E-3</c:v>
                </c:pt>
                <c:pt idx="3378">
                  <c:v>6.7380000000000122E-3</c:v>
                </c:pt>
                <c:pt idx="3379">
                  <c:v>1.9239999999999999E-3</c:v>
                </c:pt>
                <c:pt idx="3380">
                  <c:v>1.0688000000000001E-2</c:v>
                </c:pt>
                <c:pt idx="3381">
                  <c:v>9.3290000000000144E-3</c:v>
                </c:pt>
                <c:pt idx="3382">
                  <c:v>6.6100000000000013E-4</c:v>
                </c:pt>
                <c:pt idx="3383">
                  <c:v>8.9000000000000179E-4</c:v>
                </c:pt>
                <c:pt idx="3384">
                  <c:v>5.3440000000000024E-3</c:v>
                </c:pt>
                <c:pt idx="3385">
                  <c:v>1.5130000000000015E-3</c:v>
                </c:pt>
                <c:pt idx="3386">
                  <c:v>4.4730000000000082E-3</c:v>
                </c:pt>
                <c:pt idx="3387">
                  <c:v>1.5910000000000015E-3</c:v>
                </c:pt>
                <c:pt idx="3388">
                  <c:v>6.607E-3</c:v>
                </c:pt>
                <c:pt idx="3389">
                  <c:v>8.0350000000000161E-3</c:v>
                </c:pt>
                <c:pt idx="3390">
                  <c:v>7.7770000000000122E-3</c:v>
                </c:pt>
                <c:pt idx="3391">
                  <c:v>7.8580000000000004E-3</c:v>
                </c:pt>
                <c:pt idx="3392">
                  <c:v>5.1970000000000002E-3</c:v>
                </c:pt>
                <c:pt idx="3393">
                  <c:v>3.081000000000003E-3</c:v>
                </c:pt>
                <c:pt idx="3394">
                  <c:v>6.2060000000000093E-3</c:v>
                </c:pt>
                <c:pt idx="3395">
                  <c:v>6.7370000000000112E-3</c:v>
                </c:pt>
                <c:pt idx="3396">
                  <c:v>2.5490000000000035E-3</c:v>
                </c:pt>
                <c:pt idx="3397">
                  <c:v>5.424E-3</c:v>
                </c:pt>
                <c:pt idx="3398">
                  <c:v>4.7660000000000072E-3</c:v>
                </c:pt>
                <c:pt idx="3399">
                  <c:v>2.6329999999999999E-3</c:v>
                </c:pt>
                <c:pt idx="3400">
                  <c:v>3.7580000000000035E-3</c:v>
                </c:pt>
                <c:pt idx="3401">
                  <c:v>2.7960000000000012E-3</c:v>
                </c:pt>
                <c:pt idx="3402">
                  <c:v>7.9470000000000113E-3</c:v>
                </c:pt>
                <c:pt idx="3403">
                  <c:v>8.843000000000014E-3</c:v>
                </c:pt>
                <c:pt idx="3404">
                  <c:v>6.1050000000000002E-3</c:v>
                </c:pt>
                <c:pt idx="3405">
                  <c:v>5.5020000000000034E-3</c:v>
                </c:pt>
                <c:pt idx="3406">
                  <c:v>8.6460000000000026E-3</c:v>
                </c:pt>
                <c:pt idx="3407">
                  <c:v>1.1235E-2</c:v>
                </c:pt>
                <c:pt idx="3408">
                  <c:v>7.2540000000000061E-3</c:v>
                </c:pt>
                <c:pt idx="3409">
                  <c:v>4.7959999999999999E-3</c:v>
                </c:pt>
                <c:pt idx="3410">
                  <c:v>5.5579999999999996E-3</c:v>
                </c:pt>
                <c:pt idx="3411">
                  <c:v>1.0028E-2</c:v>
                </c:pt>
                <c:pt idx="3412">
                  <c:v>5.0179999999999999E-3</c:v>
                </c:pt>
                <c:pt idx="3413">
                  <c:v>6.1560000000000061E-3</c:v>
                </c:pt>
                <c:pt idx="3414">
                  <c:v>4.3280000000000002E-3</c:v>
                </c:pt>
                <c:pt idx="3415">
                  <c:v>5.6379999999999998E-3</c:v>
                </c:pt>
                <c:pt idx="3416">
                  <c:v>1.003E-3</c:v>
                </c:pt>
                <c:pt idx="3417">
                  <c:v>1.2390000000000001E-3</c:v>
                </c:pt>
                <c:pt idx="3418">
                  <c:v>2.1750000000000012E-3</c:v>
                </c:pt>
                <c:pt idx="3419">
                  <c:v>1.1690000000000023E-3</c:v>
                </c:pt>
                <c:pt idx="3420">
                  <c:v>8.2100000000000022E-4</c:v>
                </c:pt>
                <c:pt idx="3421">
                  <c:v>4.3210000000000002E-3</c:v>
                </c:pt>
                <c:pt idx="3422">
                  <c:v>6.8720000000000083E-3</c:v>
                </c:pt>
                <c:pt idx="3423">
                  <c:v>4.1110000000000001E-3</c:v>
                </c:pt>
                <c:pt idx="3424">
                  <c:v>1.2560000000000015E-3</c:v>
                </c:pt>
                <c:pt idx="3425">
                  <c:v>2.8240000000000001E-3</c:v>
                </c:pt>
                <c:pt idx="3426">
                  <c:v>4.1809999999999998E-3</c:v>
                </c:pt>
                <c:pt idx="3427">
                  <c:v>1.8230000000000015E-3</c:v>
                </c:pt>
                <c:pt idx="3428">
                  <c:v>3.5990000000000002E-3</c:v>
                </c:pt>
                <c:pt idx="3429">
                  <c:v>8.1250000000000124E-3</c:v>
                </c:pt>
                <c:pt idx="3430">
                  <c:v>4.2390000000000093E-3</c:v>
                </c:pt>
                <c:pt idx="3431">
                  <c:v>2.5870000000000047E-3</c:v>
                </c:pt>
                <c:pt idx="3432">
                  <c:v>2.0540000000000011E-3</c:v>
                </c:pt>
                <c:pt idx="3433">
                  <c:v>9.0640000000000026E-3</c:v>
                </c:pt>
                <c:pt idx="3434">
                  <c:v>8.3130000000000183E-3</c:v>
                </c:pt>
                <c:pt idx="3435">
                  <c:v>4.2910000000000092E-3</c:v>
                </c:pt>
                <c:pt idx="3436">
                  <c:v>1.2719999999999984E-3</c:v>
                </c:pt>
                <c:pt idx="3437">
                  <c:v>4.8630000000000001E-3</c:v>
                </c:pt>
                <c:pt idx="3438">
                  <c:v>4.6639999999999997E-3</c:v>
                </c:pt>
                <c:pt idx="3439">
                  <c:v>4.4370000000000034E-3</c:v>
                </c:pt>
                <c:pt idx="3440">
                  <c:v>3.2130000000000036E-3</c:v>
                </c:pt>
                <c:pt idx="3441">
                  <c:v>4.7810000000000092E-3</c:v>
                </c:pt>
                <c:pt idx="3442">
                  <c:v>6.0250000000000034E-3</c:v>
                </c:pt>
                <c:pt idx="3443">
                  <c:v>6.8370000000000071E-3</c:v>
                </c:pt>
                <c:pt idx="3444">
                  <c:v>6.3200000000000001E-3</c:v>
                </c:pt>
                <c:pt idx="3445">
                  <c:v>5.9100000000000073E-3</c:v>
                </c:pt>
                <c:pt idx="3446">
                  <c:v>4.3310000000000093E-3</c:v>
                </c:pt>
                <c:pt idx="3447">
                  <c:v>5.9550000000000072E-3</c:v>
                </c:pt>
                <c:pt idx="3448">
                  <c:v>4.4279999999999996E-3</c:v>
                </c:pt>
                <c:pt idx="3449">
                  <c:v>7.0440000000000034E-3</c:v>
                </c:pt>
                <c:pt idx="3450">
                  <c:v>5.0730000000000072E-3</c:v>
                </c:pt>
                <c:pt idx="3451">
                  <c:v>5.8089999999999999E-3</c:v>
                </c:pt>
                <c:pt idx="3452">
                  <c:v>5.2259999999999997E-3</c:v>
                </c:pt>
                <c:pt idx="3453">
                  <c:v>2.8660000000000001E-3</c:v>
                </c:pt>
                <c:pt idx="3454">
                  <c:v>6.8149999999999999E-3</c:v>
                </c:pt>
                <c:pt idx="3455">
                  <c:v>4.8030000000000034E-3</c:v>
                </c:pt>
                <c:pt idx="3456">
                  <c:v>5.5480000000000034E-3</c:v>
                </c:pt>
                <c:pt idx="3457">
                  <c:v>6.8310000000000115E-3</c:v>
                </c:pt>
                <c:pt idx="3458">
                  <c:v>7.6320000000000034E-3</c:v>
                </c:pt>
                <c:pt idx="3459">
                  <c:v>7.1740000000000024E-3</c:v>
                </c:pt>
                <c:pt idx="3460">
                  <c:v>6.5480000000000061E-3</c:v>
                </c:pt>
                <c:pt idx="3461">
                  <c:v>2.6910000000000002E-3</c:v>
                </c:pt>
                <c:pt idx="3462">
                  <c:v>6.1950000000000061E-3</c:v>
                </c:pt>
                <c:pt idx="3464">
                  <c:v>7.7070000000000072E-3</c:v>
                </c:pt>
                <c:pt idx="3465">
                  <c:v>1.0839E-2</c:v>
                </c:pt>
                <c:pt idx="3466">
                  <c:v>1.0101000000000001E-2</c:v>
                </c:pt>
                <c:pt idx="3467">
                  <c:v>9.8360000000000218E-3</c:v>
                </c:pt>
                <c:pt idx="3468">
                  <c:v>7.7950000000000094E-3</c:v>
                </c:pt>
                <c:pt idx="3469">
                  <c:v>2.8480000000000011E-3</c:v>
                </c:pt>
                <c:pt idx="3470">
                  <c:v>7.2670000000000061E-3</c:v>
                </c:pt>
                <c:pt idx="3471">
                  <c:v>9.8300000000000158E-3</c:v>
                </c:pt>
                <c:pt idx="3472">
                  <c:v>6.8110000000000072E-3</c:v>
                </c:pt>
                <c:pt idx="3473">
                  <c:v>6.9500000000000083E-3</c:v>
                </c:pt>
                <c:pt idx="3474">
                  <c:v>4.0260000000000001E-3</c:v>
                </c:pt>
                <c:pt idx="3475">
                  <c:v>5.3060000000000034E-3</c:v>
                </c:pt>
                <c:pt idx="3476">
                  <c:v>4.6420000000000003E-3</c:v>
                </c:pt>
                <c:pt idx="3477">
                  <c:v>6.0570000000000034E-3</c:v>
                </c:pt>
                <c:pt idx="3478">
                  <c:v>4.6839999999999998E-3</c:v>
                </c:pt>
                <c:pt idx="3479">
                  <c:v>6.4130000000000072E-3</c:v>
                </c:pt>
                <c:pt idx="3480">
                  <c:v>4.6030000000000003E-3</c:v>
                </c:pt>
                <c:pt idx="3481">
                  <c:v>2.5700000000000002E-3</c:v>
                </c:pt>
                <c:pt idx="3482">
                  <c:v>3.2580000000000031E-3</c:v>
                </c:pt>
                <c:pt idx="3483">
                  <c:v>6.9320000000000102E-3</c:v>
                </c:pt>
                <c:pt idx="3484">
                  <c:v>7.6700000000000093E-3</c:v>
                </c:pt>
                <c:pt idx="3485">
                  <c:v>4.7310000000000112E-3</c:v>
                </c:pt>
                <c:pt idx="3486">
                  <c:v>1.7220000000000015E-3</c:v>
                </c:pt>
                <c:pt idx="3487">
                  <c:v>4.7590000000000071E-3</c:v>
                </c:pt>
                <c:pt idx="3488">
                  <c:v>1.0619E-2</c:v>
                </c:pt>
                <c:pt idx="3489">
                  <c:v>4.5520000000000014E-3</c:v>
                </c:pt>
                <c:pt idx="3490">
                  <c:v>6.7279999999999996E-3</c:v>
                </c:pt>
                <c:pt idx="3491">
                  <c:v>9.8980000000000005E-3</c:v>
                </c:pt>
                <c:pt idx="3492">
                  <c:v>4.7280000000000004E-3</c:v>
                </c:pt>
                <c:pt idx="3493">
                  <c:v>3.8530000000000036E-3</c:v>
                </c:pt>
                <c:pt idx="3494">
                  <c:v>6.3790000000000123E-3</c:v>
                </c:pt>
                <c:pt idx="3495">
                  <c:v>4.4940000000000023E-3</c:v>
                </c:pt>
                <c:pt idx="3496">
                  <c:v>1.897000000000002E-3</c:v>
                </c:pt>
                <c:pt idx="3497">
                  <c:v>3.052E-3</c:v>
                </c:pt>
                <c:pt idx="3498">
                  <c:v>2.2820000000000036E-3</c:v>
                </c:pt>
                <c:pt idx="3499">
                  <c:v>4.4700000000000113E-3</c:v>
                </c:pt>
                <c:pt idx="3500">
                  <c:v>5.7130000000000071E-3</c:v>
                </c:pt>
                <c:pt idx="3501">
                  <c:v>5.5190000000000083E-3</c:v>
                </c:pt>
                <c:pt idx="3502">
                  <c:v>9.1550000000000242E-3</c:v>
                </c:pt>
                <c:pt idx="3503">
                  <c:v>1.0029E-2</c:v>
                </c:pt>
                <c:pt idx="3504">
                  <c:v>1.1136E-2</c:v>
                </c:pt>
                <c:pt idx="3505">
                  <c:v>7.8510000000000125E-3</c:v>
                </c:pt>
                <c:pt idx="3506">
                  <c:v>3.215000000000003E-3</c:v>
                </c:pt>
                <c:pt idx="3507">
                  <c:v>6.1349999999999998E-3</c:v>
                </c:pt>
                <c:pt idx="3508">
                  <c:v>3.3680000000000012E-3</c:v>
                </c:pt>
                <c:pt idx="3509">
                  <c:v>6.0140000000000002E-3</c:v>
                </c:pt>
                <c:pt idx="3510">
                  <c:v>1.5709999999999999E-3</c:v>
                </c:pt>
                <c:pt idx="3511">
                  <c:v>4.8809999999999999E-3</c:v>
                </c:pt>
                <c:pt idx="3512">
                  <c:v>3.424000000000003E-3</c:v>
                </c:pt>
                <c:pt idx="3513">
                  <c:v>5.1110000000000062E-3</c:v>
                </c:pt>
                <c:pt idx="3514">
                  <c:v>6.4210000000000083E-3</c:v>
                </c:pt>
                <c:pt idx="3515">
                  <c:v>7.5940000000000061E-3</c:v>
                </c:pt>
                <c:pt idx="3516">
                  <c:v>7.3200000000000071E-3</c:v>
                </c:pt>
                <c:pt idx="3517">
                  <c:v>9.490000000000014E-3</c:v>
                </c:pt>
                <c:pt idx="3518">
                  <c:v>5.2110000000000073E-3</c:v>
                </c:pt>
                <c:pt idx="3519">
                  <c:v>3.5300000000000036E-3</c:v>
                </c:pt>
                <c:pt idx="3520">
                  <c:v>1.6270000000000017E-3</c:v>
                </c:pt>
                <c:pt idx="3521">
                  <c:v>5.9630000000000082E-3</c:v>
                </c:pt>
                <c:pt idx="3522">
                  <c:v>9.2640000000000066E-3</c:v>
                </c:pt>
                <c:pt idx="3523">
                  <c:v>1.1037E-2</c:v>
                </c:pt>
                <c:pt idx="3524">
                  <c:v>8.5490000000000028E-3</c:v>
                </c:pt>
                <c:pt idx="3525">
                  <c:v>4.6460000000000034E-3</c:v>
                </c:pt>
                <c:pt idx="3526">
                  <c:v>8.5010000000000068E-3</c:v>
                </c:pt>
                <c:pt idx="3527">
                  <c:v>4.2610000000000061E-3</c:v>
                </c:pt>
                <c:pt idx="3528">
                  <c:v>8.4040000000000122E-3</c:v>
                </c:pt>
                <c:pt idx="3529">
                  <c:v>1.0706000000000005E-2</c:v>
                </c:pt>
                <c:pt idx="3530">
                  <c:v>4.8209999999999998E-3</c:v>
                </c:pt>
                <c:pt idx="3531">
                  <c:v>8.7200000000000005E-4</c:v>
                </c:pt>
                <c:pt idx="3532">
                  <c:v>1.7070000000000015E-3</c:v>
                </c:pt>
                <c:pt idx="3533">
                  <c:v>7.8829999999999994E-3</c:v>
                </c:pt>
                <c:pt idx="3534">
                  <c:v>8.1460000000000005E-3</c:v>
                </c:pt>
                <c:pt idx="3535">
                  <c:v>4.7380000000000078E-3</c:v>
                </c:pt>
                <c:pt idx="3536">
                  <c:v>3.6900000000000057E-4</c:v>
                </c:pt>
                <c:pt idx="3537">
                  <c:v>4.5870000000000034E-3</c:v>
                </c:pt>
                <c:pt idx="3538">
                  <c:v>3.2030000000000066E-3</c:v>
                </c:pt>
                <c:pt idx="3539">
                  <c:v>2.6430000000000056E-3</c:v>
                </c:pt>
                <c:pt idx="3540">
                  <c:v>7.4000000000000129E-4</c:v>
                </c:pt>
                <c:pt idx="3541">
                  <c:v>2.1320000000000002E-3</c:v>
                </c:pt>
                <c:pt idx="3542">
                  <c:v>1.2719999999999984E-3</c:v>
                </c:pt>
                <c:pt idx="3543">
                  <c:v>4.3839999999999999E-3</c:v>
                </c:pt>
                <c:pt idx="3544">
                  <c:v>4.1199999999999995E-3</c:v>
                </c:pt>
                <c:pt idx="3545">
                  <c:v>3.214000000000005E-3</c:v>
                </c:pt>
                <c:pt idx="3546">
                  <c:v>5.4050000000000062E-3</c:v>
                </c:pt>
                <c:pt idx="3547">
                  <c:v>1.9100000000000033E-3</c:v>
                </c:pt>
                <c:pt idx="3548">
                  <c:v>2.9369999999999999E-3</c:v>
                </c:pt>
                <c:pt idx="3549">
                  <c:v>2.6340000000000035E-3</c:v>
                </c:pt>
                <c:pt idx="3550">
                  <c:v>3.4840000000000036E-3</c:v>
                </c:pt>
                <c:pt idx="3551">
                  <c:v>2.31E-3</c:v>
                </c:pt>
                <c:pt idx="3552">
                  <c:v>2.9970000000000036E-3</c:v>
                </c:pt>
                <c:pt idx="3553">
                  <c:v>3.6430000000000056E-3</c:v>
                </c:pt>
                <c:pt idx="3554">
                  <c:v>1.8500000000000029E-3</c:v>
                </c:pt>
                <c:pt idx="3555">
                  <c:v>3.6890000000000056E-3</c:v>
                </c:pt>
                <c:pt idx="3556">
                  <c:v>8.4110000000000122E-3</c:v>
                </c:pt>
                <c:pt idx="3557">
                  <c:v>6.9000000000000103E-3</c:v>
                </c:pt>
                <c:pt idx="3558">
                  <c:v>6.3260000000000061E-3</c:v>
                </c:pt>
                <c:pt idx="3559">
                  <c:v>2.0309999999999998E-3</c:v>
                </c:pt>
                <c:pt idx="3560">
                  <c:v>4.2030000000000071E-3</c:v>
                </c:pt>
                <c:pt idx="3561">
                  <c:v>8.4030000000000146E-3</c:v>
                </c:pt>
                <c:pt idx="3562">
                  <c:v>7.6620000000000004E-3</c:v>
                </c:pt>
                <c:pt idx="3563">
                  <c:v>2.7650000000000036E-3</c:v>
                </c:pt>
                <c:pt idx="3564">
                  <c:v>5.5669999999999999E-3</c:v>
                </c:pt>
                <c:pt idx="3565">
                  <c:v>9.1970000000000003E-3</c:v>
                </c:pt>
                <c:pt idx="3566">
                  <c:v>8.1520000000000221E-3</c:v>
                </c:pt>
                <c:pt idx="3567">
                  <c:v>6.1300000000000061E-3</c:v>
                </c:pt>
                <c:pt idx="3568">
                  <c:v>6.9120000000000101E-3</c:v>
                </c:pt>
                <c:pt idx="3569">
                  <c:v>3.153000000000003E-3</c:v>
                </c:pt>
                <c:pt idx="3570">
                  <c:v>5.7760000000000103E-3</c:v>
                </c:pt>
                <c:pt idx="3571">
                  <c:v>5.2950000000000072E-3</c:v>
                </c:pt>
                <c:pt idx="3572">
                  <c:v>2.715000000000003E-3</c:v>
                </c:pt>
                <c:pt idx="3573">
                  <c:v>4.9920000000000034E-3</c:v>
                </c:pt>
                <c:pt idx="3574">
                  <c:v>2.4599999999999999E-3</c:v>
                </c:pt>
                <c:pt idx="3575">
                  <c:v>1.3640000000000028E-3</c:v>
                </c:pt>
                <c:pt idx="3576">
                  <c:v>5.3610000000000003E-3</c:v>
                </c:pt>
                <c:pt idx="3577">
                  <c:v>4.2420000000000062E-3</c:v>
                </c:pt>
                <c:pt idx="3578">
                  <c:v>6.5590000000000093E-3</c:v>
                </c:pt>
                <c:pt idx="3579">
                  <c:v>3.7190000000000036E-3</c:v>
                </c:pt>
                <c:pt idx="3580">
                  <c:v>5.3270000000000001E-3</c:v>
                </c:pt>
                <c:pt idx="3581">
                  <c:v>4.4270000000000004E-3</c:v>
                </c:pt>
                <c:pt idx="3582">
                  <c:v>7.6500000000000014E-3</c:v>
                </c:pt>
                <c:pt idx="3583">
                  <c:v>7.5310000000000134E-3</c:v>
                </c:pt>
                <c:pt idx="3584">
                  <c:v>3.052E-3</c:v>
                </c:pt>
                <c:pt idx="3585">
                  <c:v>2.2390000000000001E-3</c:v>
                </c:pt>
                <c:pt idx="3586">
                  <c:v>5.4770000000000062E-3</c:v>
                </c:pt>
                <c:pt idx="3587">
                  <c:v>3.872E-3</c:v>
                </c:pt>
                <c:pt idx="3588">
                  <c:v>7.5100000000000112E-4</c:v>
                </c:pt>
                <c:pt idx="3589">
                  <c:v>5.8349999999999999E-3</c:v>
                </c:pt>
                <c:pt idx="3590">
                  <c:v>4.4170000000000034E-3</c:v>
                </c:pt>
                <c:pt idx="3591">
                  <c:v>6.7370000000000112E-3</c:v>
                </c:pt>
                <c:pt idx="3592">
                  <c:v>5.8230000000000001E-3</c:v>
                </c:pt>
                <c:pt idx="3593">
                  <c:v>6.1840000000000003E-3</c:v>
                </c:pt>
                <c:pt idx="3594">
                  <c:v>4.7900000000000061E-3</c:v>
                </c:pt>
                <c:pt idx="3595">
                  <c:v>7.6000000000000061E-3</c:v>
                </c:pt>
                <c:pt idx="3596">
                  <c:v>3.6360000000000012E-3</c:v>
                </c:pt>
                <c:pt idx="3597">
                  <c:v>1.970000000000003E-3</c:v>
                </c:pt>
                <c:pt idx="3598">
                  <c:v>1.3580000000000018E-3</c:v>
                </c:pt>
                <c:pt idx="3599">
                  <c:v>7.6340000000000071E-3</c:v>
                </c:pt>
                <c:pt idx="3600">
                  <c:v>8.2850000000000007E-3</c:v>
                </c:pt>
                <c:pt idx="3601">
                  <c:v>8.0980000000000028E-3</c:v>
                </c:pt>
                <c:pt idx="3602">
                  <c:v>7.0580000000000061E-3</c:v>
                </c:pt>
                <c:pt idx="3603">
                  <c:v>5.6400000000000061E-3</c:v>
                </c:pt>
                <c:pt idx="3604">
                  <c:v>5.5390000000000092E-3</c:v>
                </c:pt>
                <c:pt idx="3605">
                  <c:v>6.6220000000000003E-3</c:v>
                </c:pt>
                <c:pt idx="3606">
                  <c:v>5.5780000000000083E-3</c:v>
                </c:pt>
                <c:pt idx="3607">
                  <c:v>3.5860000000000037E-3</c:v>
                </c:pt>
                <c:pt idx="3608">
                  <c:v>1.0000000000000015E-3</c:v>
                </c:pt>
                <c:pt idx="3609">
                  <c:v>3.4790000000000012E-3</c:v>
                </c:pt>
                <c:pt idx="3610">
                  <c:v>5.8070000000000014E-3</c:v>
                </c:pt>
                <c:pt idx="3611">
                  <c:v>5.1190000000000003E-3</c:v>
                </c:pt>
                <c:pt idx="3612">
                  <c:v>3.0020000000000012E-3</c:v>
                </c:pt>
                <c:pt idx="3613">
                  <c:v>7.1790000000000083E-3</c:v>
                </c:pt>
                <c:pt idx="3614">
                  <c:v>4.2420000000000062E-3</c:v>
                </c:pt>
                <c:pt idx="3615">
                  <c:v>5.7600000000000004E-3</c:v>
                </c:pt>
                <c:pt idx="3616">
                  <c:v>2.8319999999999999E-3</c:v>
                </c:pt>
                <c:pt idx="3617">
                  <c:v>2.7140000000000011E-3</c:v>
                </c:pt>
                <c:pt idx="3618">
                  <c:v>7.5000000000000101E-3</c:v>
                </c:pt>
                <c:pt idx="3619">
                  <c:v>1.1261999999999999E-2</c:v>
                </c:pt>
                <c:pt idx="3620">
                  <c:v>6.6370000000000014E-3</c:v>
                </c:pt>
                <c:pt idx="3621">
                  <c:v>2.4780000000000002E-3</c:v>
                </c:pt>
                <c:pt idx="3622">
                  <c:v>4.4080000000000083E-3</c:v>
                </c:pt>
                <c:pt idx="3623">
                  <c:v>3.7620000000000036E-3</c:v>
                </c:pt>
                <c:pt idx="3624">
                  <c:v>3.0040000000000036E-3</c:v>
                </c:pt>
                <c:pt idx="3625">
                  <c:v>4.0210000000000003E-3</c:v>
                </c:pt>
                <c:pt idx="3626">
                  <c:v>3.2640000000000056E-3</c:v>
                </c:pt>
                <c:pt idx="3627">
                  <c:v>2.0610000000000012E-3</c:v>
                </c:pt>
                <c:pt idx="3628">
                  <c:v>6.740000000000011E-4</c:v>
                </c:pt>
                <c:pt idx="3629">
                  <c:v>1.802000000000003E-3</c:v>
                </c:pt>
                <c:pt idx="3630">
                  <c:v>4.8360000000000061E-3</c:v>
                </c:pt>
                <c:pt idx="3631">
                  <c:v>3.3790000000000001E-3</c:v>
                </c:pt>
                <c:pt idx="3632">
                  <c:v>3.8610000000000011E-3</c:v>
                </c:pt>
                <c:pt idx="3633">
                  <c:v>4.7370000000000034E-3</c:v>
                </c:pt>
                <c:pt idx="3634">
                  <c:v>6.3000000000000061E-3</c:v>
                </c:pt>
                <c:pt idx="3635">
                  <c:v>6.5529999999999998E-3</c:v>
                </c:pt>
                <c:pt idx="3636">
                  <c:v>4.6239999999999996E-3</c:v>
                </c:pt>
                <c:pt idx="3637">
                  <c:v>5.8809999999999999E-3</c:v>
                </c:pt>
                <c:pt idx="3638">
                  <c:v>6.8440000000000003E-3</c:v>
                </c:pt>
                <c:pt idx="3639">
                  <c:v>6.7780000000000123E-3</c:v>
                </c:pt>
                <c:pt idx="3640">
                  <c:v>6.279000000000012E-3</c:v>
                </c:pt>
                <c:pt idx="3641">
                  <c:v>5.3959999999999998E-3</c:v>
                </c:pt>
                <c:pt idx="3642">
                  <c:v>4.0800000000000072E-3</c:v>
                </c:pt>
                <c:pt idx="3643">
                  <c:v>2.0860000000000002E-3</c:v>
                </c:pt>
                <c:pt idx="3644">
                  <c:v>1.5420000000000028E-3</c:v>
                </c:pt>
                <c:pt idx="3645">
                  <c:v>3.2820000000000037E-3</c:v>
                </c:pt>
                <c:pt idx="3646">
                  <c:v>9.2760000000000047E-3</c:v>
                </c:pt>
                <c:pt idx="3647">
                  <c:v>6.6940000000000003E-3</c:v>
                </c:pt>
                <c:pt idx="3648">
                  <c:v>6.9090000000000124E-3</c:v>
                </c:pt>
                <c:pt idx="3649">
                  <c:v>8.4040000000000122E-3</c:v>
                </c:pt>
                <c:pt idx="3650">
                  <c:v>1.0829E-2</c:v>
                </c:pt>
                <c:pt idx="3651">
                  <c:v>9.0890000000000068E-3</c:v>
                </c:pt>
                <c:pt idx="3652">
                  <c:v>7.1879999999999999E-3</c:v>
                </c:pt>
                <c:pt idx="3653">
                  <c:v>2.813000000000003E-3</c:v>
                </c:pt>
                <c:pt idx="3654">
                  <c:v>3.6700000000000036E-3</c:v>
                </c:pt>
                <c:pt idx="3655">
                  <c:v>1.7440000000000023E-3</c:v>
                </c:pt>
                <c:pt idx="3656">
                  <c:v>5.7540000000000004E-3</c:v>
                </c:pt>
                <c:pt idx="3657">
                  <c:v>4.1139999999999996E-3</c:v>
                </c:pt>
                <c:pt idx="3658">
                  <c:v>4.4630000000000034E-3</c:v>
                </c:pt>
                <c:pt idx="3659">
                  <c:v>9.0840000000000122E-3</c:v>
                </c:pt>
                <c:pt idx="3660">
                  <c:v>4.1139999999999996E-3</c:v>
                </c:pt>
                <c:pt idx="3661">
                  <c:v>9.346000000000014E-3</c:v>
                </c:pt>
                <c:pt idx="3662">
                  <c:v>7.6540000000000002E-3</c:v>
                </c:pt>
                <c:pt idx="3663">
                  <c:v>8.9460000000000008E-3</c:v>
                </c:pt>
                <c:pt idx="3664">
                  <c:v>7.1669999999999998E-3</c:v>
                </c:pt>
                <c:pt idx="3665">
                  <c:v>5.7880000000000093E-3</c:v>
                </c:pt>
                <c:pt idx="3666">
                  <c:v>3.2100000000000036E-3</c:v>
                </c:pt>
                <c:pt idx="3667">
                  <c:v>4.2920000000000024E-3</c:v>
                </c:pt>
                <c:pt idx="3668">
                  <c:v>2.9980000000000002E-3</c:v>
                </c:pt>
                <c:pt idx="3669">
                  <c:v>1.6980000000000033E-3</c:v>
                </c:pt>
                <c:pt idx="3670">
                  <c:v>2.4510000000000001E-3</c:v>
                </c:pt>
                <c:pt idx="3671">
                  <c:v>1.6559999999999999E-3</c:v>
                </c:pt>
                <c:pt idx="3672">
                  <c:v>4.0879999999999996E-3</c:v>
                </c:pt>
                <c:pt idx="3673">
                  <c:v>2.1260000000000012E-3</c:v>
                </c:pt>
                <c:pt idx="3674">
                  <c:v>5.4190000000000089E-3</c:v>
                </c:pt>
                <c:pt idx="3675">
                  <c:v>5.6710000000000094E-3</c:v>
                </c:pt>
                <c:pt idx="3676">
                  <c:v>3.8510000000000011E-3</c:v>
                </c:pt>
                <c:pt idx="3677">
                  <c:v>5.5810000000000113E-3</c:v>
                </c:pt>
                <c:pt idx="3678">
                  <c:v>3.9500000000000056E-3</c:v>
                </c:pt>
                <c:pt idx="3679">
                  <c:v>3.8560000000000001E-3</c:v>
                </c:pt>
                <c:pt idx="3680">
                  <c:v>6.7100000000000094E-3</c:v>
                </c:pt>
                <c:pt idx="3681">
                  <c:v>6.2230000000000072E-3</c:v>
                </c:pt>
                <c:pt idx="3682">
                  <c:v>4.4970000000000071E-3</c:v>
                </c:pt>
                <c:pt idx="3683">
                  <c:v>2.5220000000000012E-3</c:v>
                </c:pt>
                <c:pt idx="3684">
                  <c:v>6.9270000000000061E-3</c:v>
                </c:pt>
                <c:pt idx="3685">
                  <c:v>7.5290000000000062E-3</c:v>
                </c:pt>
                <c:pt idx="3686">
                  <c:v>5.4850000000000072E-3</c:v>
                </c:pt>
                <c:pt idx="3687">
                  <c:v>5.4640000000000001E-3</c:v>
                </c:pt>
                <c:pt idx="3688">
                  <c:v>6.6370000000000014E-3</c:v>
                </c:pt>
                <c:pt idx="3689">
                  <c:v>2.3650000000000012E-3</c:v>
                </c:pt>
                <c:pt idx="3690">
                  <c:v>5.1450000000000003E-3</c:v>
                </c:pt>
                <c:pt idx="3691">
                  <c:v>3.179000000000003E-3</c:v>
                </c:pt>
                <c:pt idx="3692">
                  <c:v>2.3450000000000012E-3</c:v>
                </c:pt>
                <c:pt idx="3693">
                  <c:v>3.5600000000000046E-3</c:v>
                </c:pt>
                <c:pt idx="3694">
                  <c:v>4.7220000000000014E-3</c:v>
                </c:pt>
                <c:pt idx="3695">
                  <c:v>3.9069999999999999E-3</c:v>
                </c:pt>
                <c:pt idx="3696">
                  <c:v>2.1450000000000002E-3</c:v>
                </c:pt>
                <c:pt idx="3697">
                  <c:v>4.9290000000000072E-3</c:v>
                </c:pt>
                <c:pt idx="3698">
                  <c:v>5.9550000000000072E-3</c:v>
                </c:pt>
                <c:pt idx="3699">
                  <c:v>9.6920000000000027E-3</c:v>
                </c:pt>
                <c:pt idx="3700">
                  <c:v>9.3550000000000265E-3</c:v>
                </c:pt>
                <c:pt idx="3701">
                  <c:v>2.7600000000000046E-3</c:v>
                </c:pt>
                <c:pt idx="3702">
                  <c:v>2.3019999999999998E-3</c:v>
                </c:pt>
                <c:pt idx="3703">
                  <c:v>5.6730000000000062E-3</c:v>
                </c:pt>
                <c:pt idx="3704">
                  <c:v>7.8589999999999997E-3</c:v>
                </c:pt>
                <c:pt idx="3705">
                  <c:v>5.4820000000000034E-3</c:v>
                </c:pt>
                <c:pt idx="3706">
                  <c:v>5.2220000000000001E-3</c:v>
                </c:pt>
                <c:pt idx="3707">
                  <c:v>4.8679999999999965E-3</c:v>
                </c:pt>
                <c:pt idx="3708">
                  <c:v>5.2700000000000082E-3</c:v>
                </c:pt>
                <c:pt idx="3709">
                  <c:v>5.3379999999999999E-3</c:v>
                </c:pt>
                <c:pt idx="3710">
                  <c:v>6.7520000000000071E-3</c:v>
                </c:pt>
                <c:pt idx="3711">
                  <c:v>6.6500000000000014E-3</c:v>
                </c:pt>
                <c:pt idx="3712">
                  <c:v>8.2560000000000047E-3</c:v>
                </c:pt>
                <c:pt idx="3713">
                  <c:v>8.9460000000000008E-3</c:v>
                </c:pt>
                <c:pt idx="3715">
                  <c:v>1.4168999999999998E-2</c:v>
                </c:pt>
                <c:pt idx="3716">
                  <c:v>1.8772E-2</c:v>
                </c:pt>
                <c:pt idx="3717">
                  <c:v>1.5301000000000016E-2</c:v>
                </c:pt>
                <c:pt idx="3718">
                  <c:v>1.2213E-2</c:v>
                </c:pt>
                <c:pt idx="3719">
                  <c:v>1.6139000000000001E-2</c:v>
                </c:pt>
                <c:pt idx="3720">
                  <c:v>1.3154000000000001E-2</c:v>
                </c:pt>
                <c:pt idx="3721">
                  <c:v>1.3329000000000001E-2</c:v>
                </c:pt>
                <c:pt idx="3722">
                  <c:v>6.0590000000000071E-3</c:v>
                </c:pt>
                <c:pt idx="3723">
                  <c:v>6.2590000000000093E-3</c:v>
                </c:pt>
                <c:pt idx="3724">
                  <c:v>9.1290000000000121E-3</c:v>
                </c:pt>
                <c:pt idx="3725">
                  <c:v>8.9720000000000147E-3</c:v>
                </c:pt>
                <c:pt idx="3726">
                  <c:v>8.9060000000000163E-3</c:v>
                </c:pt>
                <c:pt idx="3727">
                  <c:v>1.0182000000000005E-2</c:v>
                </c:pt>
                <c:pt idx="3728">
                  <c:v>9.7810000000000015E-3</c:v>
                </c:pt>
                <c:pt idx="3729">
                  <c:v>1.0813E-2</c:v>
                </c:pt>
                <c:pt idx="3730">
                  <c:v>8.1180000000000002E-3</c:v>
                </c:pt>
                <c:pt idx="3731">
                  <c:v>1.2307E-2</c:v>
                </c:pt>
                <c:pt idx="3732">
                  <c:v>1.2983000000000001E-2</c:v>
                </c:pt>
                <c:pt idx="3733">
                  <c:v>1.1696000000000003E-2</c:v>
                </c:pt>
                <c:pt idx="3734">
                  <c:v>1.6100000000000024E-2</c:v>
                </c:pt>
                <c:pt idx="3735">
                  <c:v>7.8020000000000034E-3</c:v>
                </c:pt>
                <c:pt idx="3736">
                  <c:v>1.2120000000000001E-2</c:v>
                </c:pt>
                <c:pt idx="3737">
                  <c:v>6.9910000000000094E-3</c:v>
                </c:pt>
                <c:pt idx="3738">
                  <c:v>1.1167000000000003E-2</c:v>
                </c:pt>
                <c:pt idx="3739">
                  <c:v>9.7620000000000068E-3</c:v>
                </c:pt>
                <c:pt idx="3740">
                  <c:v>1.4761000000000003E-2</c:v>
                </c:pt>
                <c:pt idx="3741">
                  <c:v>1.4754999999999996E-2</c:v>
                </c:pt>
                <c:pt idx="3742">
                  <c:v>1.3643000000000016E-2</c:v>
                </c:pt>
                <c:pt idx="3743">
                  <c:v>1.2633999999999998E-2</c:v>
                </c:pt>
                <c:pt idx="3744">
                  <c:v>1.0817E-2</c:v>
                </c:pt>
                <c:pt idx="3745">
                  <c:v>9.5670000000000165E-3</c:v>
                </c:pt>
                <c:pt idx="3746">
                  <c:v>7.6670000000000002E-3</c:v>
                </c:pt>
                <c:pt idx="3747">
                  <c:v>8.3880000000000048E-3</c:v>
                </c:pt>
                <c:pt idx="3748">
                  <c:v>8.0520000000000244E-3</c:v>
                </c:pt>
                <c:pt idx="3749">
                  <c:v>1.0911000000000001E-2</c:v>
                </c:pt>
                <c:pt idx="3750">
                  <c:v>6.5279999999999999E-3</c:v>
                </c:pt>
                <c:pt idx="3751">
                  <c:v>8.9360000000000047E-3</c:v>
                </c:pt>
                <c:pt idx="3752">
                  <c:v>4.4630000000000034E-3</c:v>
                </c:pt>
                <c:pt idx="3753">
                  <c:v>8.3210000000000003E-3</c:v>
                </c:pt>
                <c:pt idx="3754">
                  <c:v>9.188E-3</c:v>
                </c:pt>
                <c:pt idx="3755">
                  <c:v>7.4370000000000113E-3</c:v>
                </c:pt>
                <c:pt idx="3756">
                  <c:v>5.3890000000000092E-3</c:v>
                </c:pt>
                <c:pt idx="3757">
                  <c:v>5.4860000000000091E-3</c:v>
                </c:pt>
                <c:pt idx="3758">
                  <c:v>6.5659999999999998E-3</c:v>
                </c:pt>
                <c:pt idx="3759">
                  <c:v>1.1488999999999999E-2</c:v>
                </c:pt>
                <c:pt idx="3760">
                  <c:v>1.2604000000000001E-2</c:v>
                </c:pt>
                <c:pt idx="3761">
                  <c:v>4.8690000000000061E-3</c:v>
                </c:pt>
                <c:pt idx="3762">
                  <c:v>1.9910000000000032E-3</c:v>
                </c:pt>
                <c:pt idx="3763">
                  <c:v>1.0930000000000015E-3</c:v>
                </c:pt>
                <c:pt idx="3764">
                  <c:v>4.7050000000000061E-3</c:v>
                </c:pt>
                <c:pt idx="3765">
                  <c:v>6.1989999999999996E-3</c:v>
                </c:pt>
                <c:pt idx="3766">
                  <c:v>8.3560000000000197E-3</c:v>
                </c:pt>
                <c:pt idx="3767">
                  <c:v>1.2347E-2</c:v>
                </c:pt>
                <c:pt idx="3768">
                  <c:v>1.0076E-2</c:v>
                </c:pt>
                <c:pt idx="3769">
                  <c:v>1.7365999999999999E-2</c:v>
                </c:pt>
                <c:pt idx="3770">
                  <c:v>1.3349000000000001E-2</c:v>
                </c:pt>
                <c:pt idx="3771">
                  <c:v>1.0232E-2</c:v>
                </c:pt>
                <c:pt idx="3772">
                  <c:v>5.7600000000000004E-3</c:v>
                </c:pt>
                <c:pt idx="3773">
                  <c:v>3.6800000000000066E-3</c:v>
                </c:pt>
                <c:pt idx="3774">
                  <c:v>6.9580000000000093E-3</c:v>
                </c:pt>
                <c:pt idx="3775">
                  <c:v>1.1034E-2</c:v>
                </c:pt>
                <c:pt idx="3776">
                  <c:v>1.0591E-2</c:v>
                </c:pt>
                <c:pt idx="3777">
                  <c:v>1.1346000000000005E-2</c:v>
                </c:pt>
                <c:pt idx="3778">
                  <c:v>6.5770000000000082E-3</c:v>
                </c:pt>
                <c:pt idx="3779">
                  <c:v>1.1967999999999999E-2</c:v>
                </c:pt>
                <c:pt idx="3780">
                  <c:v>9.5450000000000066E-3</c:v>
                </c:pt>
                <c:pt idx="3781">
                  <c:v>1.0596E-2</c:v>
                </c:pt>
                <c:pt idx="3782">
                  <c:v>7.2560000000000072E-3</c:v>
                </c:pt>
                <c:pt idx="3783">
                  <c:v>5.7560000000000094E-3</c:v>
                </c:pt>
                <c:pt idx="3784">
                  <c:v>2.356E-3</c:v>
                </c:pt>
                <c:pt idx="3785">
                  <c:v>1.0630000000000001E-2</c:v>
                </c:pt>
                <c:pt idx="3786">
                  <c:v>1.1143999999999999E-2</c:v>
                </c:pt>
                <c:pt idx="3787">
                  <c:v>1.2122000000000001E-2</c:v>
                </c:pt>
                <c:pt idx="3788">
                  <c:v>4.9690000000000073E-3</c:v>
                </c:pt>
                <c:pt idx="3789">
                  <c:v>2.8990000000000001E-3</c:v>
                </c:pt>
                <c:pt idx="3790">
                  <c:v>5.2040000000000003E-3</c:v>
                </c:pt>
                <c:pt idx="3791">
                  <c:v>1.0720000000000016E-2</c:v>
                </c:pt>
                <c:pt idx="3792">
                  <c:v>5.9800000000000122E-3</c:v>
                </c:pt>
                <c:pt idx="3793">
                  <c:v>1.1361000000000019E-2</c:v>
                </c:pt>
                <c:pt idx="3794">
                  <c:v>1.2755000000000001E-2</c:v>
                </c:pt>
                <c:pt idx="3795">
                  <c:v>1.1655E-2</c:v>
                </c:pt>
                <c:pt idx="3796">
                  <c:v>8.8230000000000218E-3</c:v>
                </c:pt>
                <c:pt idx="3797">
                  <c:v>5.0130000000000062E-3</c:v>
                </c:pt>
                <c:pt idx="3798">
                  <c:v>2.5460000000000001E-3</c:v>
                </c:pt>
                <c:pt idx="3799">
                  <c:v>5.5570000000000003E-3</c:v>
                </c:pt>
                <c:pt idx="3800">
                  <c:v>5.6420000000000003E-3</c:v>
                </c:pt>
                <c:pt idx="3801">
                  <c:v>2.8900000000000014E-4</c:v>
                </c:pt>
                <c:pt idx="3802">
                  <c:v>7.5240000000000003E-3</c:v>
                </c:pt>
                <c:pt idx="3803">
                  <c:v>1.2921999999999999E-2</c:v>
                </c:pt>
                <c:pt idx="3804">
                  <c:v>1.4361000000000001E-2</c:v>
                </c:pt>
                <c:pt idx="3805">
                  <c:v>9.0100000000000006E-3</c:v>
                </c:pt>
                <c:pt idx="3806">
                  <c:v>1.2647E-2</c:v>
                </c:pt>
                <c:pt idx="3807">
                  <c:v>1.4503E-2</c:v>
                </c:pt>
                <c:pt idx="3808">
                  <c:v>8.5200000000000067E-3</c:v>
                </c:pt>
                <c:pt idx="3809">
                  <c:v>7.4220000000000024E-3</c:v>
                </c:pt>
                <c:pt idx="3810">
                  <c:v>3.730000000000005E-3</c:v>
                </c:pt>
                <c:pt idx="3811">
                  <c:v>9.5870000000000122E-3</c:v>
                </c:pt>
                <c:pt idx="3812">
                  <c:v>1.0965000000000001E-2</c:v>
                </c:pt>
                <c:pt idx="3813">
                  <c:v>8.0290000000000066E-3</c:v>
                </c:pt>
                <c:pt idx="3814">
                  <c:v>6.2750000000000089E-3</c:v>
                </c:pt>
                <c:pt idx="3815">
                  <c:v>1.5173000000000001E-2</c:v>
                </c:pt>
                <c:pt idx="3816">
                  <c:v>1.207899999999998E-2</c:v>
                </c:pt>
                <c:pt idx="3817">
                  <c:v>8.9040000000000161E-3</c:v>
                </c:pt>
                <c:pt idx="3818">
                  <c:v>9.6340000000000002E-3</c:v>
                </c:pt>
                <c:pt idx="3819">
                  <c:v>1.1736999999999999E-2</c:v>
                </c:pt>
                <c:pt idx="3820">
                  <c:v>2.1460000000000012E-3</c:v>
                </c:pt>
                <c:pt idx="3821">
                  <c:v>7.2800000000000113E-3</c:v>
                </c:pt>
                <c:pt idx="3822">
                  <c:v>6.8659999999999997E-3</c:v>
                </c:pt>
                <c:pt idx="3823">
                  <c:v>4.8750000000000061E-3</c:v>
                </c:pt>
                <c:pt idx="3824">
                  <c:v>7.4130000000000081E-3</c:v>
                </c:pt>
                <c:pt idx="3825">
                  <c:v>1.3982000000000022E-2</c:v>
                </c:pt>
                <c:pt idx="3826">
                  <c:v>1.1962000000000023E-2</c:v>
                </c:pt>
                <c:pt idx="3827">
                  <c:v>9.3610000000000221E-3</c:v>
                </c:pt>
                <c:pt idx="3828">
                  <c:v>6.4270000000000004E-3</c:v>
                </c:pt>
                <c:pt idx="3829">
                  <c:v>9.7650000000000185E-3</c:v>
                </c:pt>
                <c:pt idx="3830">
                  <c:v>1.1476999999999998E-2</c:v>
                </c:pt>
                <c:pt idx="3831">
                  <c:v>1.4638E-2</c:v>
                </c:pt>
                <c:pt idx="3832">
                  <c:v>7.8849999999999996E-3</c:v>
                </c:pt>
                <c:pt idx="3833">
                  <c:v>8.0290000000000066E-3</c:v>
                </c:pt>
                <c:pt idx="3834">
                  <c:v>6.3750000000000083E-3</c:v>
                </c:pt>
                <c:pt idx="3835">
                  <c:v>3.9210000000000052E-3</c:v>
                </c:pt>
                <c:pt idx="3836">
                  <c:v>9.1940000000000008E-3</c:v>
                </c:pt>
                <c:pt idx="3837">
                  <c:v>1.1035E-2</c:v>
                </c:pt>
                <c:pt idx="3838">
                  <c:v>1.3729999999999999E-2</c:v>
                </c:pt>
                <c:pt idx="3839">
                  <c:v>7.1420000000000034E-3</c:v>
                </c:pt>
                <c:pt idx="3840">
                  <c:v>3.1640000000000036E-3</c:v>
                </c:pt>
                <c:pt idx="3841">
                  <c:v>7.1100000000000061E-3</c:v>
                </c:pt>
                <c:pt idx="3842">
                  <c:v>7.2720000000000102E-3</c:v>
                </c:pt>
                <c:pt idx="3843">
                  <c:v>7.8270000000000006E-3</c:v>
                </c:pt>
                <c:pt idx="3844">
                  <c:v>4.6460000000000034E-3</c:v>
                </c:pt>
                <c:pt idx="3845">
                  <c:v>7.6570000000000023E-3</c:v>
                </c:pt>
                <c:pt idx="3846">
                  <c:v>1.0706000000000005E-2</c:v>
                </c:pt>
                <c:pt idx="3847">
                  <c:v>1.0369E-2</c:v>
                </c:pt>
                <c:pt idx="3848">
                  <c:v>7.4850000000000099E-3</c:v>
                </c:pt>
                <c:pt idx="3849">
                  <c:v>7.8370000000000002E-3</c:v>
                </c:pt>
                <c:pt idx="3850">
                  <c:v>7.1349999999999998E-3</c:v>
                </c:pt>
                <c:pt idx="3851">
                  <c:v>1.0234999999999998E-2</c:v>
                </c:pt>
                <c:pt idx="3852">
                  <c:v>1.0625000000000001E-2</c:v>
                </c:pt>
                <c:pt idx="3853">
                  <c:v>9.8730000000000259E-3</c:v>
                </c:pt>
                <c:pt idx="3854">
                  <c:v>1.0201000000000003E-2</c:v>
                </c:pt>
                <c:pt idx="3855">
                  <c:v>1.0649E-2</c:v>
                </c:pt>
                <c:pt idx="3856">
                  <c:v>1.2511E-2</c:v>
                </c:pt>
                <c:pt idx="3857">
                  <c:v>4.9259999999999998E-3</c:v>
                </c:pt>
                <c:pt idx="3858">
                  <c:v>5.7620000000000024E-3</c:v>
                </c:pt>
                <c:pt idx="3859">
                  <c:v>1.1448000000000003E-2</c:v>
                </c:pt>
                <c:pt idx="3860">
                  <c:v>5.7930000000000082E-3</c:v>
                </c:pt>
                <c:pt idx="3861">
                  <c:v>7.1450000000000072E-3</c:v>
                </c:pt>
                <c:pt idx="3862">
                  <c:v>3.609000000000005E-3</c:v>
                </c:pt>
                <c:pt idx="3863">
                  <c:v>5.9200000000000034E-3</c:v>
                </c:pt>
                <c:pt idx="3864">
                  <c:v>5.0820000000000014E-3</c:v>
                </c:pt>
                <c:pt idx="3865">
                  <c:v>4.1800000000000014E-3</c:v>
                </c:pt>
                <c:pt idx="3866">
                  <c:v>5.0130000000000062E-3</c:v>
                </c:pt>
                <c:pt idx="3867">
                  <c:v>3.1740000000000036E-3</c:v>
                </c:pt>
                <c:pt idx="3868">
                  <c:v>7.9840000000000032E-3</c:v>
                </c:pt>
                <c:pt idx="3869">
                  <c:v>1.1282000000000016E-2</c:v>
                </c:pt>
                <c:pt idx="3870">
                  <c:v>1.2609E-2</c:v>
                </c:pt>
                <c:pt idx="3871">
                  <c:v>1.3387000000000001E-2</c:v>
                </c:pt>
                <c:pt idx="3872">
                  <c:v>9.0940000000000066E-3</c:v>
                </c:pt>
                <c:pt idx="3873">
                  <c:v>9.5140000000000068E-3</c:v>
                </c:pt>
                <c:pt idx="3874">
                  <c:v>9.6960000000000067E-3</c:v>
                </c:pt>
                <c:pt idx="3875">
                  <c:v>8.1810000000000008E-3</c:v>
                </c:pt>
                <c:pt idx="3876">
                  <c:v>3.8290000000000012E-3</c:v>
                </c:pt>
                <c:pt idx="3877">
                  <c:v>4.4450000000000071E-3</c:v>
                </c:pt>
                <c:pt idx="3878">
                  <c:v>5.0900000000000034E-3</c:v>
                </c:pt>
                <c:pt idx="3879">
                  <c:v>2.6080000000000035E-3</c:v>
                </c:pt>
                <c:pt idx="3880">
                  <c:v>1.0832000000000001E-2</c:v>
                </c:pt>
                <c:pt idx="3881">
                  <c:v>9.5700000000000143E-3</c:v>
                </c:pt>
                <c:pt idx="3882">
                  <c:v>2.3119999999999998E-3</c:v>
                </c:pt>
                <c:pt idx="3883">
                  <c:v>8.1000000000000048E-3</c:v>
                </c:pt>
                <c:pt idx="3884">
                  <c:v>1.0832000000000001E-2</c:v>
                </c:pt>
                <c:pt idx="3885">
                  <c:v>5.4229999999999999E-3</c:v>
                </c:pt>
                <c:pt idx="3886">
                  <c:v>4.4300000000000112E-3</c:v>
                </c:pt>
                <c:pt idx="3887">
                  <c:v>5.1340000000000014E-3</c:v>
                </c:pt>
                <c:pt idx="3888">
                  <c:v>1.1051000000000005E-2</c:v>
                </c:pt>
                <c:pt idx="3889">
                  <c:v>1.5935000000000001E-2</c:v>
                </c:pt>
                <c:pt idx="3890">
                  <c:v>1.1896000000000007E-2</c:v>
                </c:pt>
                <c:pt idx="3891">
                  <c:v>1.1346999999999999E-2</c:v>
                </c:pt>
                <c:pt idx="3892">
                  <c:v>1.1774000000000001E-2</c:v>
                </c:pt>
                <c:pt idx="3893">
                  <c:v>1.2963000000000014E-2</c:v>
                </c:pt>
                <c:pt idx="3894">
                  <c:v>8.6590000000000122E-3</c:v>
                </c:pt>
                <c:pt idx="3895">
                  <c:v>8.8270000000000067E-3</c:v>
                </c:pt>
                <c:pt idx="3896">
                  <c:v>1.0324000000000003E-2</c:v>
                </c:pt>
                <c:pt idx="3897">
                  <c:v>1.5675999999999999E-2</c:v>
                </c:pt>
                <c:pt idx="3898">
                  <c:v>9.320000000000014E-3</c:v>
                </c:pt>
                <c:pt idx="3899">
                  <c:v>1.0749000000000003E-2</c:v>
                </c:pt>
                <c:pt idx="3900">
                  <c:v>8.393000000000022E-3</c:v>
                </c:pt>
                <c:pt idx="3901">
                  <c:v>1.6286999999999999E-2</c:v>
                </c:pt>
                <c:pt idx="3902">
                  <c:v>9.7310000000000001E-3</c:v>
                </c:pt>
                <c:pt idx="3903">
                  <c:v>6.6000000000000034E-3</c:v>
                </c:pt>
                <c:pt idx="3904">
                  <c:v>4.3280000000000002E-3</c:v>
                </c:pt>
                <c:pt idx="3905">
                  <c:v>8.0400000000000003E-3</c:v>
                </c:pt>
                <c:pt idx="3906">
                  <c:v>1.2605000000000003E-2</c:v>
                </c:pt>
                <c:pt idx="3907">
                  <c:v>1.6431000000000001E-2</c:v>
                </c:pt>
                <c:pt idx="3908">
                  <c:v>1.0468E-2</c:v>
                </c:pt>
                <c:pt idx="3909">
                  <c:v>1.4919E-2</c:v>
                </c:pt>
                <c:pt idx="3910">
                  <c:v>1.2334999999999994E-2</c:v>
                </c:pt>
                <c:pt idx="3911">
                  <c:v>1.8799E-2</c:v>
                </c:pt>
                <c:pt idx="3912">
                  <c:v>1.6955999999999999E-2</c:v>
                </c:pt>
                <c:pt idx="3913">
                  <c:v>1.7232999999999998E-2</c:v>
                </c:pt>
                <c:pt idx="3914">
                  <c:v>1.5362000000000015E-2</c:v>
                </c:pt>
                <c:pt idx="3915">
                  <c:v>1.3184000000000001E-2</c:v>
                </c:pt>
                <c:pt idx="3916">
                  <c:v>1.0279999999999982E-2</c:v>
                </c:pt>
                <c:pt idx="3917">
                  <c:v>1.2511E-2</c:v>
                </c:pt>
                <c:pt idx="3918">
                  <c:v>1.1146000000000001E-2</c:v>
                </c:pt>
                <c:pt idx="3919">
                  <c:v>1.5903000000000007E-2</c:v>
                </c:pt>
                <c:pt idx="3920">
                  <c:v>1.1572000000000001E-2</c:v>
                </c:pt>
                <c:pt idx="3921">
                  <c:v>5.4450000000000071E-3</c:v>
                </c:pt>
                <c:pt idx="3922">
                  <c:v>2.1840000000000036E-3</c:v>
                </c:pt>
                <c:pt idx="3923">
                  <c:v>1.4220000000000001E-3</c:v>
                </c:pt>
                <c:pt idx="3924">
                  <c:v>3.1710000000000002E-3</c:v>
                </c:pt>
                <c:pt idx="3925">
                  <c:v>5.2810000000000122E-3</c:v>
                </c:pt>
                <c:pt idx="3926">
                  <c:v>7.9820000000000117E-3</c:v>
                </c:pt>
                <c:pt idx="3927">
                  <c:v>6.8580000000000004E-3</c:v>
                </c:pt>
                <c:pt idx="3928">
                  <c:v>1.4206E-2</c:v>
                </c:pt>
                <c:pt idx="3929">
                  <c:v>1.1176999999999998E-2</c:v>
                </c:pt>
                <c:pt idx="3930">
                  <c:v>8.393000000000022E-3</c:v>
                </c:pt>
                <c:pt idx="3931">
                  <c:v>3.6860000000000031E-3</c:v>
                </c:pt>
                <c:pt idx="3932">
                  <c:v>8.3460000000000027E-3</c:v>
                </c:pt>
                <c:pt idx="3933">
                  <c:v>3.5650000000000031E-3</c:v>
                </c:pt>
                <c:pt idx="3934">
                  <c:v>5.8520000000000004E-3</c:v>
                </c:pt>
                <c:pt idx="3935">
                  <c:v>6.3700000000000093E-3</c:v>
                </c:pt>
                <c:pt idx="3936">
                  <c:v>6.6160000000000004E-3</c:v>
                </c:pt>
                <c:pt idx="3937">
                  <c:v>4.1199999999999995E-3</c:v>
                </c:pt>
                <c:pt idx="3938">
                  <c:v>3.7860000000000051E-3</c:v>
                </c:pt>
                <c:pt idx="3939">
                  <c:v>4.4289999999999998E-3</c:v>
                </c:pt>
                <c:pt idx="3940">
                  <c:v>1.1351999999999999E-2</c:v>
                </c:pt>
                <c:pt idx="3941">
                  <c:v>6.7380000000000122E-3</c:v>
                </c:pt>
                <c:pt idx="3942">
                  <c:v>9.7820000000000146E-3</c:v>
                </c:pt>
                <c:pt idx="3943">
                  <c:v>7.6540000000000002E-3</c:v>
                </c:pt>
                <c:pt idx="3944">
                  <c:v>3.6390000000000012E-3</c:v>
                </c:pt>
                <c:pt idx="3945">
                  <c:v>2.7080000000000055E-3</c:v>
                </c:pt>
                <c:pt idx="3946">
                  <c:v>8.4170000000000026E-3</c:v>
                </c:pt>
                <c:pt idx="3947">
                  <c:v>1.1986000000000017E-2</c:v>
                </c:pt>
                <c:pt idx="3948">
                  <c:v>6.8800000000000024E-3</c:v>
                </c:pt>
                <c:pt idx="3949">
                  <c:v>4.3949999999999996E-3</c:v>
                </c:pt>
                <c:pt idx="3950">
                  <c:v>4.7870000000000013E-3</c:v>
                </c:pt>
                <c:pt idx="3951">
                  <c:v>4.7490000000000093E-3</c:v>
                </c:pt>
                <c:pt idx="3952">
                  <c:v>9.4430000000000121E-3</c:v>
                </c:pt>
                <c:pt idx="3953">
                  <c:v>8.5510000000000048E-3</c:v>
                </c:pt>
                <c:pt idx="3954">
                  <c:v>1.0800000000000014E-2</c:v>
                </c:pt>
                <c:pt idx="3955">
                  <c:v>7.0520000000000062E-3</c:v>
                </c:pt>
                <c:pt idx="3956">
                  <c:v>7.0770000000000034E-3</c:v>
                </c:pt>
                <c:pt idx="3957">
                  <c:v>1.5086E-2</c:v>
                </c:pt>
                <c:pt idx="3958">
                  <c:v>7.4170000000000061E-3</c:v>
                </c:pt>
                <c:pt idx="3959">
                  <c:v>3.6340000000000035E-3</c:v>
                </c:pt>
                <c:pt idx="3960">
                  <c:v>6.1409999999999998E-3</c:v>
                </c:pt>
                <c:pt idx="3961">
                  <c:v>6.9750000000000133E-3</c:v>
                </c:pt>
                <c:pt idx="3962">
                  <c:v>1.3473000000000001E-2</c:v>
                </c:pt>
                <c:pt idx="3963">
                  <c:v>1.2515E-2</c:v>
                </c:pt>
                <c:pt idx="3964">
                  <c:v>1.3427000000000001E-2</c:v>
                </c:pt>
                <c:pt idx="3966">
                  <c:v>2.0670000000000046E-3</c:v>
                </c:pt>
                <c:pt idx="3967">
                  <c:v>1.1963000000000022E-2</c:v>
                </c:pt>
                <c:pt idx="3968">
                  <c:v>1.0404000000000005E-2</c:v>
                </c:pt>
                <c:pt idx="3969">
                  <c:v>1.2095E-2</c:v>
                </c:pt>
                <c:pt idx="3970">
                  <c:v>1.1894999999999999E-2</c:v>
                </c:pt>
                <c:pt idx="3971">
                  <c:v>8.5760000000000124E-3</c:v>
                </c:pt>
                <c:pt idx="3972">
                  <c:v>5.0490000000000092E-3</c:v>
                </c:pt>
                <c:pt idx="3973">
                  <c:v>5.4830000000000113E-3</c:v>
                </c:pt>
                <c:pt idx="3974">
                  <c:v>1.1488000000000003E-2</c:v>
                </c:pt>
                <c:pt idx="3975">
                  <c:v>9.8010000000000163E-3</c:v>
                </c:pt>
                <c:pt idx="3976">
                  <c:v>9.5800000000000121E-3</c:v>
                </c:pt>
                <c:pt idx="3977">
                  <c:v>9.3930000000000125E-3</c:v>
                </c:pt>
                <c:pt idx="3978">
                  <c:v>1.4430000000000001E-3</c:v>
                </c:pt>
                <c:pt idx="3979">
                  <c:v>1.484000000000002E-3</c:v>
                </c:pt>
                <c:pt idx="3980">
                  <c:v>8.0660000000000141E-3</c:v>
                </c:pt>
                <c:pt idx="3981">
                  <c:v>1.0914999999999998E-2</c:v>
                </c:pt>
                <c:pt idx="3982">
                  <c:v>8.0230000000000006E-3</c:v>
                </c:pt>
                <c:pt idx="3983">
                  <c:v>6.1960000000000071E-3</c:v>
                </c:pt>
                <c:pt idx="3984">
                  <c:v>3.7450000000000066E-3</c:v>
                </c:pt>
                <c:pt idx="3985">
                  <c:v>5.7420000000000014E-3</c:v>
                </c:pt>
                <c:pt idx="3986">
                  <c:v>7.4120000000000071E-3</c:v>
                </c:pt>
                <c:pt idx="3987">
                  <c:v>9.1990000000000006E-3</c:v>
                </c:pt>
                <c:pt idx="3988">
                  <c:v>9.7110000000000026E-3</c:v>
                </c:pt>
                <c:pt idx="3989">
                  <c:v>7.1349999999999998E-3</c:v>
                </c:pt>
                <c:pt idx="3990">
                  <c:v>6.1549999999999999E-3</c:v>
                </c:pt>
                <c:pt idx="3991">
                  <c:v>2.9129999999999998E-3</c:v>
                </c:pt>
                <c:pt idx="3992">
                  <c:v>2.7490000000000036E-3</c:v>
                </c:pt>
                <c:pt idx="3993">
                  <c:v>2.0560000000000001E-3</c:v>
                </c:pt>
                <c:pt idx="3994">
                  <c:v>6.9810000000000124E-3</c:v>
                </c:pt>
                <c:pt idx="3995">
                  <c:v>7.3120000000000034E-3</c:v>
                </c:pt>
                <c:pt idx="3996">
                  <c:v>5.746000000000008E-3</c:v>
                </c:pt>
                <c:pt idx="3997">
                  <c:v>1.7049999999999999E-3</c:v>
                </c:pt>
                <c:pt idx="3998">
                  <c:v>1.6659999999999999E-3</c:v>
                </c:pt>
                <c:pt idx="3999">
                  <c:v>7.894E-3</c:v>
                </c:pt>
                <c:pt idx="4000">
                  <c:v>1.0709000000000003E-2</c:v>
                </c:pt>
                <c:pt idx="4001">
                  <c:v>3.9329999999999999E-3</c:v>
                </c:pt>
                <c:pt idx="4002">
                  <c:v>6.0980000000000071E-3</c:v>
                </c:pt>
                <c:pt idx="4003">
                  <c:v>2.9350000000000001E-3</c:v>
                </c:pt>
                <c:pt idx="4004">
                  <c:v>4.9060000000000093E-3</c:v>
                </c:pt>
                <c:pt idx="4005">
                  <c:v>9.4470000000000005E-3</c:v>
                </c:pt>
                <c:pt idx="4006">
                  <c:v>4.9360000000000133E-3</c:v>
                </c:pt>
                <c:pt idx="4007">
                  <c:v>2.3370000000000001E-3</c:v>
                </c:pt>
                <c:pt idx="4008">
                  <c:v>3.5350000000000012E-3</c:v>
                </c:pt>
                <c:pt idx="4009">
                  <c:v>4.8669999999999998E-3</c:v>
                </c:pt>
                <c:pt idx="4010">
                  <c:v>8.7000000000000046E-3</c:v>
                </c:pt>
                <c:pt idx="4011">
                  <c:v>2.0640000000000012E-3</c:v>
                </c:pt>
                <c:pt idx="4012">
                  <c:v>4.3480000000000003E-3</c:v>
                </c:pt>
                <c:pt idx="4013">
                  <c:v>5.2220000000000001E-3</c:v>
                </c:pt>
                <c:pt idx="4014">
                  <c:v>3.3580000000000012E-3</c:v>
                </c:pt>
                <c:pt idx="4015">
                  <c:v>6.7700000000000113E-3</c:v>
                </c:pt>
                <c:pt idx="4016">
                  <c:v>1.0893999999999996E-2</c:v>
                </c:pt>
                <c:pt idx="4017">
                  <c:v>1.1853000000000001E-2</c:v>
                </c:pt>
                <c:pt idx="4018">
                  <c:v>9.6610000000000047E-3</c:v>
                </c:pt>
                <c:pt idx="4019">
                  <c:v>6.5410000000000112E-3</c:v>
                </c:pt>
                <c:pt idx="4020">
                  <c:v>3.176000000000003E-3</c:v>
                </c:pt>
                <c:pt idx="4021">
                  <c:v>4.8120000000000003E-3</c:v>
                </c:pt>
                <c:pt idx="4022">
                  <c:v>2.2980000000000036E-3</c:v>
                </c:pt>
                <c:pt idx="4023">
                  <c:v>2.9250000000000036E-3</c:v>
                </c:pt>
                <c:pt idx="4024">
                  <c:v>5.8920000000000014E-3</c:v>
                </c:pt>
                <c:pt idx="4025">
                  <c:v>5.8520000000000004E-3</c:v>
                </c:pt>
                <c:pt idx="4026">
                  <c:v>1.0805000000000007E-2</c:v>
                </c:pt>
                <c:pt idx="4027">
                  <c:v>9.7420000000000007E-3</c:v>
                </c:pt>
                <c:pt idx="4028">
                  <c:v>1.2288E-2</c:v>
                </c:pt>
                <c:pt idx="4029">
                  <c:v>6.8890000000000088E-3</c:v>
                </c:pt>
                <c:pt idx="4030">
                  <c:v>7.6530000000000062E-3</c:v>
                </c:pt>
                <c:pt idx="4031">
                  <c:v>5.5110000000000072E-3</c:v>
                </c:pt>
                <c:pt idx="4032">
                  <c:v>7.8200000000000023E-3</c:v>
                </c:pt>
                <c:pt idx="4033">
                  <c:v>7.4970000000000071E-3</c:v>
                </c:pt>
                <c:pt idx="4034">
                  <c:v>8.9610000000000158E-3</c:v>
                </c:pt>
                <c:pt idx="4035">
                  <c:v>4.8000000000000004E-3</c:v>
                </c:pt>
                <c:pt idx="4036">
                  <c:v>4.8750000000000061E-3</c:v>
                </c:pt>
                <c:pt idx="4037">
                  <c:v>7.709000000000011E-3</c:v>
                </c:pt>
                <c:pt idx="4038">
                  <c:v>3.885000000000003E-3</c:v>
                </c:pt>
                <c:pt idx="4039">
                  <c:v>3.2990000000000046E-3</c:v>
                </c:pt>
                <c:pt idx="4040">
                  <c:v>4.7390000000000123E-3</c:v>
                </c:pt>
                <c:pt idx="4041">
                  <c:v>4.1159999999999999E-3</c:v>
                </c:pt>
                <c:pt idx="4042">
                  <c:v>8.3940000000000143E-3</c:v>
                </c:pt>
                <c:pt idx="4043">
                  <c:v>5.2370000000000073E-3</c:v>
                </c:pt>
                <c:pt idx="4044">
                  <c:v>8.6130000000000026E-3</c:v>
                </c:pt>
                <c:pt idx="4045">
                  <c:v>6.8400000000000093E-3</c:v>
                </c:pt>
                <c:pt idx="4046">
                  <c:v>5.62E-4</c:v>
                </c:pt>
                <c:pt idx="4047">
                  <c:v>5.6400000000000081E-4</c:v>
                </c:pt>
                <c:pt idx="4048">
                  <c:v>8.1310000000000011E-3</c:v>
                </c:pt>
                <c:pt idx="4049">
                  <c:v>8.4670000000000144E-3</c:v>
                </c:pt>
                <c:pt idx="4050">
                  <c:v>8.5100000000000158E-3</c:v>
                </c:pt>
                <c:pt idx="4051">
                  <c:v>2.4559999999999998E-3</c:v>
                </c:pt>
                <c:pt idx="4052">
                  <c:v>1.2262E-2</c:v>
                </c:pt>
                <c:pt idx="4053">
                  <c:v>1.1287999999999999E-2</c:v>
                </c:pt>
                <c:pt idx="4054">
                  <c:v>8.8630000000000219E-3</c:v>
                </c:pt>
                <c:pt idx="4055">
                  <c:v>4.6410000000000071E-3</c:v>
                </c:pt>
                <c:pt idx="4056">
                  <c:v>1.7040000000000015E-3</c:v>
                </c:pt>
                <c:pt idx="4057">
                  <c:v>6.6570000000000023E-3</c:v>
                </c:pt>
                <c:pt idx="4058">
                  <c:v>8.3080000000000046E-3</c:v>
                </c:pt>
                <c:pt idx="4059">
                  <c:v>8.1060000000000004E-3</c:v>
                </c:pt>
                <c:pt idx="4060">
                  <c:v>6.9040000000000082E-3</c:v>
                </c:pt>
                <c:pt idx="4061">
                  <c:v>4.3429999999999996E-3</c:v>
                </c:pt>
                <c:pt idx="4062">
                  <c:v>3.7240000000000055E-3</c:v>
                </c:pt>
                <c:pt idx="4063">
                  <c:v>5.9330000000000103E-3</c:v>
                </c:pt>
                <c:pt idx="4064">
                  <c:v>4.3579999999999999E-3</c:v>
                </c:pt>
                <c:pt idx="4065">
                  <c:v>6.8890000000000088E-3</c:v>
                </c:pt>
                <c:pt idx="4066">
                  <c:v>7.4480000000000093E-3</c:v>
                </c:pt>
                <c:pt idx="4067">
                  <c:v>7.4560000000000112E-3</c:v>
                </c:pt>
                <c:pt idx="4068">
                  <c:v>8.7710000000000028E-3</c:v>
                </c:pt>
                <c:pt idx="4069">
                  <c:v>1.2518999999999987E-2</c:v>
                </c:pt>
                <c:pt idx="4070">
                  <c:v>1.0973999999999998E-2</c:v>
                </c:pt>
                <c:pt idx="4071">
                  <c:v>9.0340000000000004E-3</c:v>
                </c:pt>
                <c:pt idx="4072">
                  <c:v>4.3310000000000093E-3</c:v>
                </c:pt>
                <c:pt idx="4073">
                  <c:v>7.7300000000000103E-3</c:v>
                </c:pt>
                <c:pt idx="4074">
                  <c:v>1.0614E-2</c:v>
                </c:pt>
                <c:pt idx="4075">
                  <c:v>6.1139999999999996E-3</c:v>
                </c:pt>
                <c:pt idx="4076">
                  <c:v>6.8600000000000024E-3</c:v>
                </c:pt>
                <c:pt idx="4077">
                  <c:v>9.8160000000000122E-3</c:v>
                </c:pt>
                <c:pt idx="4078">
                  <c:v>6.8669999999999998E-3</c:v>
                </c:pt>
                <c:pt idx="4079">
                  <c:v>4.9820000000000073E-3</c:v>
                </c:pt>
                <c:pt idx="4080">
                  <c:v>7.4820000000000112E-3</c:v>
                </c:pt>
                <c:pt idx="4081">
                  <c:v>1.1454000000000001E-2</c:v>
                </c:pt>
                <c:pt idx="4082">
                  <c:v>1.1849000000000016E-2</c:v>
                </c:pt>
                <c:pt idx="4083">
                  <c:v>7.6000000000000061E-3</c:v>
                </c:pt>
                <c:pt idx="4084">
                  <c:v>9.6580000000000155E-3</c:v>
                </c:pt>
                <c:pt idx="4085">
                  <c:v>3.2400000000000046E-3</c:v>
                </c:pt>
                <c:pt idx="4086">
                  <c:v>6.0000000000000071E-3</c:v>
                </c:pt>
                <c:pt idx="4087">
                  <c:v>5.6880000000000003E-3</c:v>
                </c:pt>
                <c:pt idx="4088">
                  <c:v>9.0740000000000161E-3</c:v>
                </c:pt>
                <c:pt idx="4089">
                  <c:v>2.8170000000000001E-3</c:v>
                </c:pt>
                <c:pt idx="4090">
                  <c:v>4.6930000000000001E-3</c:v>
                </c:pt>
                <c:pt idx="4091">
                  <c:v>1.0050999999999996E-2</c:v>
                </c:pt>
                <c:pt idx="4092">
                  <c:v>1.2810999999999998E-2</c:v>
                </c:pt>
                <c:pt idx="4093">
                  <c:v>1.5613999999999998E-2</c:v>
                </c:pt>
                <c:pt idx="4094">
                  <c:v>1.1206000000000015E-2</c:v>
                </c:pt>
                <c:pt idx="4095">
                  <c:v>1.4180000000000015E-3</c:v>
                </c:pt>
                <c:pt idx="4096">
                  <c:v>9.3150000000000177E-3</c:v>
                </c:pt>
                <c:pt idx="4097">
                  <c:v>1.1240000000000017E-2</c:v>
                </c:pt>
                <c:pt idx="4098">
                  <c:v>7.0679999999999996E-3</c:v>
                </c:pt>
                <c:pt idx="4099">
                  <c:v>1.2899999999999999E-3</c:v>
                </c:pt>
                <c:pt idx="4100">
                  <c:v>4.1960000000000001E-3</c:v>
                </c:pt>
                <c:pt idx="4101">
                  <c:v>1.4058999999999981E-2</c:v>
                </c:pt>
                <c:pt idx="4102">
                  <c:v>6.9560000000000091E-3</c:v>
                </c:pt>
                <c:pt idx="4103">
                  <c:v>7.2080000000000113E-3</c:v>
                </c:pt>
                <c:pt idx="4104">
                  <c:v>1.3775000000000001E-2</c:v>
                </c:pt>
                <c:pt idx="4105">
                  <c:v>1.1986000000000017E-2</c:v>
                </c:pt>
                <c:pt idx="4106">
                  <c:v>6.5430000000000071E-3</c:v>
                </c:pt>
                <c:pt idx="4107">
                  <c:v>3.692000000000003E-3</c:v>
                </c:pt>
                <c:pt idx="4108">
                  <c:v>5.6150000000000002E-3</c:v>
                </c:pt>
                <c:pt idx="4109">
                  <c:v>6.7190000000000106E-3</c:v>
                </c:pt>
                <c:pt idx="4110">
                  <c:v>6.8230000000000061E-3</c:v>
                </c:pt>
                <c:pt idx="4111">
                  <c:v>6.0610000000000082E-3</c:v>
                </c:pt>
                <c:pt idx="4112">
                  <c:v>2.1020000000000001E-3</c:v>
                </c:pt>
                <c:pt idx="4113">
                  <c:v>4.6560000000000004E-3</c:v>
                </c:pt>
                <c:pt idx="4114">
                  <c:v>5.9570000000000014E-3</c:v>
                </c:pt>
                <c:pt idx="4115">
                  <c:v>7.9840000000000032E-3</c:v>
                </c:pt>
                <c:pt idx="4116">
                  <c:v>4.6829999999999997E-3</c:v>
                </c:pt>
                <c:pt idx="4117">
                  <c:v>5.0810000000000065E-3</c:v>
                </c:pt>
                <c:pt idx="4118">
                  <c:v>2.7930000000000047E-3</c:v>
                </c:pt>
                <c:pt idx="4119">
                  <c:v>4.2560000000000072E-3</c:v>
                </c:pt>
                <c:pt idx="4120">
                  <c:v>2.1320000000000002E-3</c:v>
                </c:pt>
                <c:pt idx="4121">
                  <c:v>5.1939999999999998E-3</c:v>
                </c:pt>
                <c:pt idx="4122">
                  <c:v>1.208E-2</c:v>
                </c:pt>
                <c:pt idx="4123">
                  <c:v>1.5547000000000005E-2</c:v>
                </c:pt>
                <c:pt idx="4124">
                  <c:v>1.1621000000000017E-2</c:v>
                </c:pt>
                <c:pt idx="4125">
                  <c:v>9.1420000000000008E-3</c:v>
                </c:pt>
                <c:pt idx="4126">
                  <c:v>7.2730000000000112E-3</c:v>
                </c:pt>
                <c:pt idx="4127">
                  <c:v>3.7360000000000002E-3</c:v>
                </c:pt>
                <c:pt idx="4128">
                  <c:v>2.3840000000000011E-3</c:v>
                </c:pt>
                <c:pt idx="4129">
                  <c:v>4.0600000000000002E-3</c:v>
                </c:pt>
                <c:pt idx="4130">
                  <c:v>8.3370000000000007E-3</c:v>
                </c:pt>
                <c:pt idx="4131">
                  <c:v>7.9880000000000125E-3</c:v>
                </c:pt>
                <c:pt idx="4132">
                  <c:v>6.9930000000000122E-3</c:v>
                </c:pt>
                <c:pt idx="4133">
                  <c:v>2.5530000000000001E-3</c:v>
                </c:pt>
                <c:pt idx="4134">
                  <c:v>4.7320000000000062E-3</c:v>
                </c:pt>
                <c:pt idx="4135">
                  <c:v>2.1090000000000002E-3</c:v>
                </c:pt>
                <c:pt idx="4136">
                  <c:v>1.2600000000000022E-4</c:v>
                </c:pt>
                <c:pt idx="4137">
                  <c:v>7.2470000000000034E-3</c:v>
                </c:pt>
                <c:pt idx="4138">
                  <c:v>5.7370000000000034E-3</c:v>
                </c:pt>
                <c:pt idx="4139">
                  <c:v>5.3000000000000074E-4</c:v>
                </c:pt>
                <c:pt idx="4140">
                  <c:v>7.8460000000000127E-3</c:v>
                </c:pt>
                <c:pt idx="4141">
                  <c:v>7.1079999999999997E-3</c:v>
                </c:pt>
                <c:pt idx="4142">
                  <c:v>3.006000000000003E-3</c:v>
                </c:pt>
                <c:pt idx="4143">
                  <c:v>4.3119999999999999E-3</c:v>
                </c:pt>
                <c:pt idx="4144">
                  <c:v>9.2420000000000002E-3</c:v>
                </c:pt>
                <c:pt idx="4145">
                  <c:v>1.0895E-2</c:v>
                </c:pt>
                <c:pt idx="4146">
                  <c:v>4.2220000000000001E-3</c:v>
                </c:pt>
                <c:pt idx="4147">
                  <c:v>8.4500000000000189E-4</c:v>
                </c:pt>
                <c:pt idx="4148">
                  <c:v>7.7050000000000122E-3</c:v>
                </c:pt>
                <c:pt idx="4149">
                  <c:v>8.634000000000001E-3</c:v>
                </c:pt>
                <c:pt idx="4150">
                  <c:v>3.8330000000000031E-3</c:v>
                </c:pt>
                <c:pt idx="4151">
                  <c:v>1.0100000000000016E-3</c:v>
                </c:pt>
                <c:pt idx="4152">
                  <c:v>2.4190000000000001E-3</c:v>
                </c:pt>
                <c:pt idx="4153">
                  <c:v>7.6310000000000093E-3</c:v>
                </c:pt>
                <c:pt idx="4154">
                  <c:v>1.0815E-2</c:v>
                </c:pt>
                <c:pt idx="4155">
                  <c:v>5.5160000000000061E-3</c:v>
                </c:pt>
                <c:pt idx="4156">
                  <c:v>1.6750000000000018E-3</c:v>
                </c:pt>
                <c:pt idx="4157">
                  <c:v>2.6730000000000031E-3</c:v>
                </c:pt>
                <c:pt idx="4158">
                  <c:v>6.6049999999999998E-3</c:v>
                </c:pt>
                <c:pt idx="4159">
                  <c:v>3.8340000000000002E-3</c:v>
                </c:pt>
                <c:pt idx="4160">
                  <c:v>3.8290000000000012E-3</c:v>
                </c:pt>
                <c:pt idx="4161">
                  <c:v>5.3390000000000113E-3</c:v>
                </c:pt>
                <c:pt idx="4162">
                  <c:v>6.3639999999999999E-3</c:v>
                </c:pt>
                <c:pt idx="4163">
                  <c:v>5.6969999999999998E-3</c:v>
                </c:pt>
                <c:pt idx="4164">
                  <c:v>2.444000000000003E-3</c:v>
                </c:pt>
                <c:pt idx="4165">
                  <c:v>1.8570000000000023E-3</c:v>
                </c:pt>
                <c:pt idx="4166">
                  <c:v>5.9310000000000127E-3</c:v>
                </c:pt>
                <c:pt idx="4167">
                  <c:v>2.4500000000000012E-3</c:v>
                </c:pt>
                <c:pt idx="4168">
                  <c:v>4.4900000000000061E-3</c:v>
                </c:pt>
                <c:pt idx="4169">
                  <c:v>4.8459999999999996E-3</c:v>
                </c:pt>
                <c:pt idx="4170">
                  <c:v>8.7479999999999988E-3</c:v>
                </c:pt>
                <c:pt idx="4171">
                  <c:v>6.7060000000000123E-3</c:v>
                </c:pt>
                <c:pt idx="4172">
                  <c:v>5.8989999999999997E-3</c:v>
                </c:pt>
                <c:pt idx="4173">
                  <c:v>4.0890000000000093E-3</c:v>
                </c:pt>
                <c:pt idx="4174">
                  <c:v>4.2589999999999998E-3</c:v>
                </c:pt>
                <c:pt idx="4175">
                  <c:v>9.1400000000000042E-4</c:v>
                </c:pt>
                <c:pt idx="4176">
                  <c:v>5.7410000000000065E-3</c:v>
                </c:pt>
                <c:pt idx="4177">
                  <c:v>1.1537E-2</c:v>
                </c:pt>
                <c:pt idx="4178">
                  <c:v>1.6131000000000003E-2</c:v>
                </c:pt>
                <c:pt idx="4179">
                  <c:v>1.5088000000000001E-2</c:v>
                </c:pt>
                <c:pt idx="4180">
                  <c:v>9.2820000000000125E-3</c:v>
                </c:pt>
                <c:pt idx="4181">
                  <c:v>6.0060000000000061E-3</c:v>
                </c:pt>
                <c:pt idx="4182">
                  <c:v>1.4380000000000016E-3</c:v>
                </c:pt>
                <c:pt idx="4183">
                  <c:v>5.2760000000000116E-3</c:v>
                </c:pt>
                <c:pt idx="4184">
                  <c:v>9.6440000000000015E-3</c:v>
                </c:pt>
                <c:pt idx="4185">
                  <c:v>5.0980000000000062E-3</c:v>
                </c:pt>
                <c:pt idx="4186">
                  <c:v>3.4500000000000012E-3</c:v>
                </c:pt>
                <c:pt idx="4187">
                  <c:v>2.3540000000000002E-3</c:v>
                </c:pt>
                <c:pt idx="4188">
                  <c:v>3.7650000000000058E-3</c:v>
                </c:pt>
                <c:pt idx="4189">
                  <c:v>6.0410000000000073E-3</c:v>
                </c:pt>
                <c:pt idx="4190">
                  <c:v>2.1210000000000035E-3</c:v>
                </c:pt>
                <c:pt idx="4191">
                  <c:v>7.1710000000000081E-3</c:v>
                </c:pt>
                <c:pt idx="4192">
                  <c:v>8.5650000000000222E-3</c:v>
                </c:pt>
                <c:pt idx="4193">
                  <c:v>6.9150000000000071E-3</c:v>
                </c:pt>
                <c:pt idx="4194">
                  <c:v>3.437000000000003E-3</c:v>
                </c:pt>
                <c:pt idx="4195">
                  <c:v>5.8659999999999997E-3</c:v>
                </c:pt>
                <c:pt idx="4196">
                  <c:v>6.6760000000000083E-3</c:v>
                </c:pt>
                <c:pt idx="4197">
                  <c:v>7.7320000000000123E-3</c:v>
                </c:pt>
                <c:pt idx="4198">
                  <c:v>7.2370000000000073E-3</c:v>
                </c:pt>
                <c:pt idx="4199">
                  <c:v>8.6460000000000026E-3</c:v>
                </c:pt>
                <c:pt idx="4200">
                  <c:v>4.7940000000000014E-3</c:v>
                </c:pt>
                <c:pt idx="4201">
                  <c:v>8.2140000000000008E-3</c:v>
                </c:pt>
                <c:pt idx="4202">
                  <c:v>7.7700000000000113E-3</c:v>
                </c:pt>
                <c:pt idx="4203">
                  <c:v>1.2780000000000018E-3</c:v>
                </c:pt>
                <c:pt idx="4204">
                  <c:v>5.3449999999999999E-3</c:v>
                </c:pt>
                <c:pt idx="4205">
                  <c:v>8.4570000000000218E-3</c:v>
                </c:pt>
                <c:pt idx="4206">
                  <c:v>7.8320000000000004E-3</c:v>
                </c:pt>
                <c:pt idx="4207">
                  <c:v>7.6900000000000024E-3</c:v>
                </c:pt>
                <c:pt idx="4208">
                  <c:v>2.0090000000000012E-3</c:v>
                </c:pt>
                <c:pt idx="4209">
                  <c:v>1.0193000000000001E-2</c:v>
                </c:pt>
                <c:pt idx="4210">
                  <c:v>5.5890000000000072E-3</c:v>
                </c:pt>
                <c:pt idx="4211">
                  <c:v>9.044E-3</c:v>
                </c:pt>
                <c:pt idx="4212">
                  <c:v>7.9030000000000124E-3</c:v>
                </c:pt>
                <c:pt idx="4213">
                  <c:v>1.1282000000000016E-2</c:v>
                </c:pt>
                <c:pt idx="4214">
                  <c:v>8.1580000000000003E-3</c:v>
                </c:pt>
                <c:pt idx="4215">
                  <c:v>4.8250000000000003E-3</c:v>
                </c:pt>
                <c:pt idx="4217">
                  <c:v>5.4860000000000091E-3</c:v>
                </c:pt>
                <c:pt idx="4218">
                  <c:v>7.5390000000000136E-3</c:v>
                </c:pt>
                <c:pt idx="4219">
                  <c:v>2.382E-3</c:v>
                </c:pt>
                <c:pt idx="4220">
                  <c:v>2.9880000000000037E-3</c:v>
                </c:pt>
                <c:pt idx="4221">
                  <c:v>8.0950000000000067E-3</c:v>
                </c:pt>
                <c:pt idx="4222">
                  <c:v>2.8860000000000001E-3</c:v>
                </c:pt>
                <c:pt idx="4223">
                  <c:v>7.4870000000000101E-3</c:v>
                </c:pt>
                <c:pt idx="4224">
                  <c:v>3.4740000000000036E-3</c:v>
                </c:pt>
                <c:pt idx="4225">
                  <c:v>2.6160000000000011E-3</c:v>
                </c:pt>
                <c:pt idx="4226">
                  <c:v>2.506000000000003E-3</c:v>
                </c:pt>
                <c:pt idx="4227">
                  <c:v>1.8959999999999999E-3</c:v>
                </c:pt>
                <c:pt idx="4228">
                  <c:v>2.2400000000000046E-3</c:v>
                </c:pt>
                <c:pt idx="4229">
                  <c:v>5.7220000000000014E-3</c:v>
                </c:pt>
                <c:pt idx="4230">
                  <c:v>6.3420000000000004E-3</c:v>
                </c:pt>
                <c:pt idx="4231">
                  <c:v>5.0629999999999998E-3</c:v>
                </c:pt>
                <c:pt idx="4232">
                  <c:v>2.885000000000003E-3</c:v>
                </c:pt>
                <c:pt idx="4233">
                  <c:v>2.1060000000000002E-3</c:v>
                </c:pt>
                <c:pt idx="4234">
                  <c:v>5.6480000000000002E-3</c:v>
                </c:pt>
                <c:pt idx="4235">
                  <c:v>5.7740000000000083E-3</c:v>
                </c:pt>
                <c:pt idx="4236">
                  <c:v>5.1130000000000004E-3</c:v>
                </c:pt>
                <c:pt idx="4237">
                  <c:v>7.0629999999999998E-3</c:v>
                </c:pt>
                <c:pt idx="4238">
                  <c:v>1.0262E-2</c:v>
                </c:pt>
                <c:pt idx="4239">
                  <c:v>6.8609999999999999E-3</c:v>
                </c:pt>
                <c:pt idx="4240">
                  <c:v>9.7450000000000002E-3</c:v>
                </c:pt>
                <c:pt idx="4241">
                  <c:v>2.9790000000000012E-3</c:v>
                </c:pt>
                <c:pt idx="4242">
                  <c:v>1.1789999999999999E-3</c:v>
                </c:pt>
                <c:pt idx="4243">
                  <c:v>1.1414000000000001E-2</c:v>
                </c:pt>
                <c:pt idx="4244">
                  <c:v>9.4970000000000141E-3</c:v>
                </c:pt>
                <c:pt idx="4245">
                  <c:v>8.3060000000000165E-3</c:v>
                </c:pt>
                <c:pt idx="4246">
                  <c:v>5.2170000000000003E-3</c:v>
                </c:pt>
                <c:pt idx="4247">
                  <c:v>2.6710000000000002E-3</c:v>
                </c:pt>
                <c:pt idx="4248">
                  <c:v>1.0629000000000001E-2</c:v>
                </c:pt>
                <c:pt idx="4249">
                  <c:v>4.1700000000000062E-3</c:v>
                </c:pt>
                <c:pt idx="4250">
                  <c:v>3.898000000000003E-3</c:v>
                </c:pt>
                <c:pt idx="4251">
                  <c:v>5.2840000000000014E-3</c:v>
                </c:pt>
                <c:pt idx="4252">
                  <c:v>7.1770000000000072E-3</c:v>
                </c:pt>
                <c:pt idx="4253">
                  <c:v>3.1480000000000037E-3</c:v>
                </c:pt>
                <c:pt idx="4254">
                  <c:v>4.4250000000000071E-3</c:v>
                </c:pt>
                <c:pt idx="4255">
                  <c:v>8.1770000000000002E-3</c:v>
                </c:pt>
                <c:pt idx="4256">
                  <c:v>4.0580000000000034E-3</c:v>
                </c:pt>
                <c:pt idx="4257">
                  <c:v>5.1729999999999996E-3</c:v>
                </c:pt>
                <c:pt idx="4258">
                  <c:v>1.0285000000000001E-2</c:v>
                </c:pt>
                <c:pt idx="4259">
                  <c:v>7.8960000000000124E-3</c:v>
                </c:pt>
                <c:pt idx="4260">
                  <c:v>7.8160000000000104E-3</c:v>
                </c:pt>
                <c:pt idx="4261">
                  <c:v>6.2340000000000034E-3</c:v>
                </c:pt>
                <c:pt idx="4262">
                  <c:v>2.9460000000000011E-3</c:v>
                </c:pt>
                <c:pt idx="4263">
                  <c:v>7.7880000000000093E-3</c:v>
                </c:pt>
                <c:pt idx="4264">
                  <c:v>9.712000000000014E-3</c:v>
                </c:pt>
                <c:pt idx="4265">
                  <c:v>1.2173E-2</c:v>
                </c:pt>
                <c:pt idx="4266">
                  <c:v>5.4949999999999999E-3</c:v>
                </c:pt>
                <c:pt idx="4267">
                  <c:v>2.581000000000003E-3</c:v>
                </c:pt>
                <c:pt idx="4268">
                  <c:v>2.957000000000003E-3</c:v>
                </c:pt>
                <c:pt idx="4269">
                  <c:v>4.5240000000000002E-3</c:v>
                </c:pt>
                <c:pt idx="4270">
                  <c:v>5.4840000000000071E-3</c:v>
                </c:pt>
                <c:pt idx="4271">
                  <c:v>3.5140000000000002E-3</c:v>
                </c:pt>
                <c:pt idx="4272">
                  <c:v>6.7810000000000101E-3</c:v>
                </c:pt>
                <c:pt idx="4273">
                  <c:v>1.6270000000000017E-3</c:v>
                </c:pt>
                <c:pt idx="4274">
                  <c:v>6.1669999999999997E-3</c:v>
                </c:pt>
                <c:pt idx="4275">
                  <c:v>4.3100000000000013E-3</c:v>
                </c:pt>
                <c:pt idx="4276">
                  <c:v>4.2680000000000001E-3</c:v>
                </c:pt>
                <c:pt idx="4277">
                  <c:v>4.0090000000000082E-3</c:v>
                </c:pt>
                <c:pt idx="4278">
                  <c:v>1.8910000000000023E-3</c:v>
                </c:pt>
                <c:pt idx="4279">
                  <c:v>3.493000000000003E-3</c:v>
                </c:pt>
                <c:pt idx="4280">
                  <c:v>1.2990000000000003E-2</c:v>
                </c:pt>
                <c:pt idx="4281">
                  <c:v>9.8250000000000143E-3</c:v>
                </c:pt>
                <c:pt idx="4282">
                  <c:v>3.214000000000005E-3</c:v>
                </c:pt>
                <c:pt idx="4283">
                  <c:v>5.0109999999999998E-3</c:v>
                </c:pt>
                <c:pt idx="4284">
                  <c:v>8.9870000000000158E-3</c:v>
                </c:pt>
                <c:pt idx="4285">
                  <c:v>4.6820000000000004E-3</c:v>
                </c:pt>
                <c:pt idx="4286">
                  <c:v>8.7210000000000013E-3</c:v>
                </c:pt>
                <c:pt idx="4287">
                  <c:v>3.7750000000000036E-3</c:v>
                </c:pt>
                <c:pt idx="4288">
                  <c:v>5.1760000000000061E-3</c:v>
                </c:pt>
                <c:pt idx="4289">
                  <c:v>6.117E-3</c:v>
                </c:pt>
                <c:pt idx="4290">
                  <c:v>2.7930000000000047E-3</c:v>
                </c:pt>
                <c:pt idx="4291">
                  <c:v>1.5000000000000015E-3</c:v>
                </c:pt>
                <c:pt idx="4292">
                  <c:v>1.5910000000000015E-3</c:v>
                </c:pt>
                <c:pt idx="4293">
                  <c:v>3.5920000000000001E-3</c:v>
                </c:pt>
                <c:pt idx="4294">
                  <c:v>3.3210000000000002E-3</c:v>
                </c:pt>
                <c:pt idx="4295">
                  <c:v>2.6210000000000035E-3</c:v>
                </c:pt>
                <c:pt idx="4296">
                  <c:v>6.0289999999999996E-3</c:v>
                </c:pt>
                <c:pt idx="4297">
                  <c:v>7.4570000000000062E-3</c:v>
                </c:pt>
                <c:pt idx="4298">
                  <c:v>3.779000000000005E-3</c:v>
                </c:pt>
                <c:pt idx="4299">
                  <c:v>2.9590000000000011E-3</c:v>
                </c:pt>
                <c:pt idx="4300">
                  <c:v>6.1370000000000062E-3</c:v>
                </c:pt>
                <c:pt idx="4301">
                  <c:v>1.1301000000000018E-2</c:v>
                </c:pt>
                <c:pt idx="4302">
                  <c:v>9.9970000000000163E-3</c:v>
                </c:pt>
                <c:pt idx="4303">
                  <c:v>5.4390000000000133E-3</c:v>
                </c:pt>
                <c:pt idx="4304">
                  <c:v>7.6710000000000103E-3</c:v>
                </c:pt>
                <c:pt idx="4305">
                  <c:v>5.8030000000000061E-3</c:v>
                </c:pt>
                <c:pt idx="4306">
                  <c:v>9.0830000000000147E-3</c:v>
                </c:pt>
                <c:pt idx="4307">
                  <c:v>7.6420000000000004E-3</c:v>
                </c:pt>
                <c:pt idx="4308">
                  <c:v>7.8890000000000123E-3</c:v>
                </c:pt>
                <c:pt idx="4309">
                  <c:v>8.5260000000000006E-3</c:v>
                </c:pt>
                <c:pt idx="4310">
                  <c:v>1.0944000000000014E-2</c:v>
                </c:pt>
                <c:pt idx="4311">
                  <c:v>1.3960000000000023E-2</c:v>
                </c:pt>
                <c:pt idx="4312">
                  <c:v>6.2210000000000034E-3</c:v>
                </c:pt>
                <c:pt idx="4313">
                  <c:v>3.9940000000000002E-3</c:v>
                </c:pt>
                <c:pt idx="4314">
                  <c:v>4.2520000000000014E-3</c:v>
                </c:pt>
                <c:pt idx="4315">
                  <c:v>6.9640000000000014E-3</c:v>
                </c:pt>
                <c:pt idx="4316">
                  <c:v>5.8279999999999998E-3</c:v>
                </c:pt>
                <c:pt idx="4317">
                  <c:v>2.8270000000000036E-3</c:v>
                </c:pt>
                <c:pt idx="4318">
                  <c:v>5.5100000000000071E-4</c:v>
                </c:pt>
                <c:pt idx="4319">
                  <c:v>7.0300000000000115E-4</c:v>
                </c:pt>
                <c:pt idx="4320">
                  <c:v>1.209E-3</c:v>
                </c:pt>
                <c:pt idx="4321">
                  <c:v>2.166000000000003E-3</c:v>
                </c:pt>
                <c:pt idx="4322">
                  <c:v>7.1320000000000073E-3</c:v>
                </c:pt>
                <c:pt idx="4323">
                  <c:v>4.4279999999999996E-3</c:v>
                </c:pt>
                <c:pt idx="4324">
                  <c:v>4.8279999999999955E-3</c:v>
                </c:pt>
                <c:pt idx="4325">
                  <c:v>5.2200000000000024E-3</c:v>
                </c:pt>
                <c:pt idx="4326">
                  <c:v>2.4850000000000002E-3</c:v>
                </c:pt>
                <c:pt idx="4327">
                  <c:v>2.8680000000000012E-3</c:v>
                </c:pt>
                <c:pt idx="4328">
                  <c:v>7.0049999999999999E-3</c:v>
                </c:pt>
                <c:pt idx="4329">
                  <c:v>6.4540000000000014E-3</c:v>
                </c:pt>
                <c:pt idx="4330">
                  <c:v>9.9510000000000067E-3</c:v>
                </c:pt>
                <c:pt idx="4331">
                  <c:v>4.9579999999999997E-3</c:v>
                </c:pt>
                <c:pt idx="4332">
                  <c:v>4.0569999999999998E-3</c:v>
                </c:pt>
                <c:pt idx="4333">
                  <c:v>6.0549999999999996E-3</c:v>
                </c:pt>
                <c:pt idx="4334">
                  <c:v>5.7750000000000093E-3</c:v>
                </c:pt>
                <c:pt idx="4335">
                  <c:v>7.4380000000000123E-3</c:v>
                </c:pt>
                <c:pt idx="4336">
                  <c:v>6.0870000000000004E-3</c:v>
                </c:pt>
                <c:pt idx="4337">
                  <c:v>4.6569999999999997E-3</c:v>
                </c:pt>
                <c:pt idx="4338">
                  <c:v>1.9959999999999999E-3</c:v>
                </c:pt>
                <c:pt idx="4339">
                  <c:v>3.0820000000000036E-3</c:v>
                </c:pt>
                <c:pt idx="4340">
                  <c:v>2.9660000000000012E-3</c:v>
                </c:pt>
                <c:pt idx="4341">
                  <c:v>2.2990000000000011E-3</c:v>
                </c:pt>
                <c:pt idx="4342">
                  <c:v>4.9640000000000014E-3</c:v>
                </c:pt>
                <c:pt idx="4343">
                  <c:v>3.9529999999999999E-3</c:v>
                </c:pt>
                <c:pt idx="4344">
                  <c:v>2.5119999999999999E-3</c:v>
                </c:pt>
                <c:pt idx="4345">
                  <c:v>3.5030000000000057E-3</c:v>
                </c:pt>
                <c:pt idx="4346">
                  <c:v>3.666000000000003E-3</c:v>
                </c:pt>
                <c:pt idx="4347">
                  <c:v>2.5349999999999999E-3</c:v>
                </c:pt>
                <c:pt idx="4348">
                  <c:v>5.4700000000000113E-3</c:v>
                </c:pt>
                <c:pt idx="4349">
                  <c:v>1.5499999999999999E-3</c:v>
                </c:pt>
                <c:pt idx="4350">
                  <c:v>3.7650000000000058E-3</c:v>
                </c:pt>
                <c:pt idx="4351">
                  <c:v>4.2050000000000004E-3</c:v>
                </c:pt>
                <c:pt idx="4352">
                  <c:v>1.1165000000000001E-2</c:v>
                </c:pt>
                <c:pt idx="4353">
                  <c:v>9.3360000000000144E-3</c:v>
                </c:pt>
                <c:pt idx="4354">
                  <c:v>6.871000000000009E-3</c:v>
                </c:pt>
                <c:pt idx="4355">
                  <c:v>2.9199999999999999E-3</c:v>
                </c:pt>
                <c:pt idx="4356">
                  <c:v>1.8190000000000023E-3</c:v>
                </c:pt>
                <c:pt idx="4357">
                  <c:v>2.702000000000003E-3</c:v>
                </c:pt>
                <c:pt idx="4358">
                  <c:v>8.9110000000000005E-3</c:v>
                </c:pt>
                <c:pt idx="4359">
                  <c:v>5.5630000000000002E-3</c:v>
                </c:pt>
                <c:pt idx="4360">
                  <c:v>5.0000000000000062E-3</c:v>
                </c:pt>
                <c:pt idx="4361">
                  <c:v>3.052E-3</c:v>
                </c:pt>
                <c:pt idx="4362">
                  <c:v>2.1790000000000012E-3</c:v>
                </c:pt>
                <c:pt idx="4363">
                  <c:v>1.9970000000000031E-3</c:v>
                </c:pt>
                <c:pt idx="4364">
                  <c:v>4.2120000000000013E-3</c:v>
                </c:pt>
                <c:pt idx="4365">
                  <c:v>8.6460000000000026E-3</c:v>
                </c:pt>
                <c:pt idx="4366">
                  <c:v>1.0324000000000003E-2</c:v>
                </c:pt>
                <c:pt idx="4367">
                  <c:v>6.2620000000000002E-3</c:v>
                </c:pt>
                <c:pt idx="4368">
                  <c:v>6.7760000000000103E-3</c:v>
                </c:pt>
                <c:pt idx="4369">
                  <c:v>2.349E-3</c:v>
                </c:pt>
                <c:pt idx="4370">
                  <c:v>3.421000000000003E-3</c:v>
                </c:pt>
                <c:pt idx="4371">
                  <c:v>2.33E-3</c:v>
                </c:pt>
                <c:pt idx="4372">
                  <c:v>3.1000000000000047E-3</c:v>
                </c:pt>
                <c:pt idx="4373">
                  <c:v>5.1989999999999996E-3</c:v>
                </c:pt>
                <c:pt idx="4374">
                  <c:v>6.8000000000000102E-4</c:v>
                </c:pt>
                <c:pt idx="4375">
                  <c:v>2.2400000000000046E-3</c:v>
                </c:pt>
                <c:pt idx="4376">
                  <c:v>7.9920000000000112E-3</c:v>
                </c:pt>
                <c:pt idx="4377">
                  <c:v>1.0329E-2</c:v>
                </c:pt>
                <c:pt idx="4378">
                  <c:v>8.2560000000000047E-3</c:v>
                </c:pt>
                <c:pt idx="4379">
                  <c:v>1.0898E-2</c:v>
                </c:pt>
                <c:pt idx="4380">
                  <c:v>7.4290000000000094E-3</c:v>
                </c:pt>
                <c:pt idx="4381">
                  <c:v>5.9510000000000092E-3</c:v>
                </c:pt>
                <c:pt idx="4382">
                  <c:v>1.1150000000000001E-3</c:v>
                </c:pt>
                <c:pt idx="4383">
                  <c:v>2.1300000000000012E-3</c:v>
                </c:pt>
                <c:pt idx="4384">
                  <c:v>5.7900000000000085E-4</c:v>
                </c:pt>
                <c:pt idx="4385">
                  <c:v>3.8570000000000037E-3</c:v>
                </c:pt>
                <c:pt idx="4386">
                  <c:v>5.594E-3</c:v>
                </c:pt>
                <c:pt idx="4387">
                  <c:v>8.2550000000000158E-3</c:v>
                </c:pt>
                <c:pt idx="4388">
                  <c:v>7.9770000000000119E-3</c:v>
                </c:pt>
                <c:pt idx="4389">
                  <c:v>7.3700000000000094E-3</c:v>
                </c:pt>
                <c:pt idx="4390">
                  <c:v>3.5020000000000012E-3</c:v>
                </c:pt>
                <c:pt idx="4391">
                  <c:v>2.5210000000000002E-3</c:v>
                </c:pt>
                <c:pt idx="4392">
                  <c:v>6.3800000000000098E-4</c:v>
                </c:pt>
                <c:pt idx="4393">
                  <c:v>2.9320000000000001E-3</c:v>
                </c:pt>
                <c:pt idx="4394">
                  <c:v>1.3630000000000018E-3</c:v>
                </c:pt>
                <c:pt idx="4395">
                  <c:v>8.3200000000000168E-4</c:v>
                </c:pt>
                <c:pt idx="4396">
                  <c:v>2.4650000000000002E-3</c:v>
                </c:pt>
                <c:pt idx="4397">
                  <c:v>6.9580000000000093E-3</c:v>
                </c:pt>
                <c:pt idx="4398">
                  <c:v>1.2890000000000015E-3</c:v>
                </c:pt>
                <c:pt idx="4399">
                  <c:v>6.9110000000000091E-3</c:v>
                </c:pt>
                <c:pt idx="4400">
                  <c:v>1.120000000000003E-4</c:v>
                </c:pt>
                <c:pt idx="4401">
                  <c:v>3.2440000000000056E-3</c:v>
                </c:pt>
                <c:pt idx="4402">
                  <c:v>2.3319999999999999E-3</c:v>
                </c:pt>
                <c:pt idx="4403">
                  <c:v>5.8320000000000073E-3</c:v>
                </c:pt>
                <c:pt idx="4404">
                  <c:v>7.6700000000000093E-3</c:v>
                </c:pt>
                <c:pt idx="4405">
                  <c:v>5.7350000000000092E-3</c:v>
                </c:pt>
                <c:pt idx="4406">
                  <c:v>5.1830000000000062E-3</c:v>
                </c:pt>
                <c:pt idx="4407">
                  <c:v>5.3840000000000034E-3</c:v>
                </c:pt>
                <c:pt idx="4408">
                  <c:v>6.7660000000000073E-3</c:v>
                </c:pt>
                <c:pt idx="4409">
                  <c:v>2.1080000000000035E-3</c:v>
                </c:pt>
                <c:pt idx="4410">
                  <c:v>7.2780000000000093E-3</c:v>
                </c:pt>
                <c:pt idx="4411">
                  <c:v>4.5979999999999997E-3</c:v>
                </c:pt>
                <c:pt idx="4412">
                  <c:v>6.2830000000000082E-3</c:v>
                </c:pt>
                <c:pt idx="4413">
                  <c:v>9.4210000000000006E-3</c:v>
                </c:pt>
                <c:pt idx="4414">
                  <c:v>9.8590000000000223E-3</c:v>
                </c:pt>
                <c:pt idx="4415">
                  <c:v>4.4790000000000134E-3</c:v>
                </c:pt>
                <c:pt idx="4416">
                  <c:v>3.0400000000000036E-3</c:v>
                </c:pt>
                <c:pt idx="4417">
                  <c:v>7.4660000000000082E-3</c:v>
                </c:pt>
                <c:pt idx="4418">
                  <c:v>7.3830000000000093E-3</c:v>
                </c:pt>
                <c:pt idx="4419">
                  <c:v>9.1920000000000144E-3</c:v>
                </c:pt>
                <c:pt idx="4420">
                  <c:v>3.204000000000005E-3</c:v>
                </c:pt>
                <c:pt idx="4421">
                  <c:v>1.433E-3</c:v>
                </c:pt>
                <c:pt idx="4422">
                  <c:v>2.4350000000000001E-3</c:v>
                </c:pt>
                <c:pt idx="4423">
                  <c:v>3.31E-3</c:v>
                </c:pt>
                <c:pt idx="4424">
                  <c:v>1.9620000000000032E-3</c:v>
                </c:pt>
                <c:pt idx="4425">
                  <c:v>4.6350000000000002E-3</c:v>
                </c:pt>
                <c:pt idx="4426">
                  <c:v>6.8390000000000083E-3</c:v>
                </c:pt>
                <c:pt idx="4427">
                  <c:v>5.5730000000000094E-3</c:v>
                </c:pt>
                <c:pt idx="4428">
                  <c:v>2.9729999999999999E-3</c:v>
                </c:pt>
                <c:pt idx="4429">
                  <c:v>3.2200000000000037E-3</c:v>
                </c:pt>
                <c:pt idx="4430">
                  <c:v>3.5360000000000001E-3</c:v>
                </c:pt>
                <c:pt idx="4431">
                  <c:v>3.6880000000000051E-3</c:v>
                </c:pt>
                <c:pt idx="4432">
                  <c:v>2.4690000000000011E-3</c:v>
                </c:pt>
                <c:pt idx="4433">
                  <c:v>5.0699999999999999E-3</c:v>
                </c:pt>
                <c:pt idx="4434">
                  <c:v>4.2129999999999997E-3</c:v>
                </c:pt>
                <c:pt idx="4435">
                  <c:v>1.5430000000000001E-3</c:v>
                </c:pt>
                <c:pt idx="4436">
                  <c:v>6.4390000000000133E-3</c:v>
                </c:pt>
                <c:pt idx="4437">
                  <c:v>7.3500000000000024E-3</c:v>
                </c:pt>
                <c:pt idx="4438">
                  <c:v>4.0460000000000071E-3</c:v>
                </c:pt>
                <c:pt idx="4439">
                  <c:v>3.6020000000000036E-3</c:v>
                </c:pt>
                <c:pt idx="4440">
                  <c:v>3.2680000000000066E-3</c:v>
                </c:pt>
                <c:pt idx="4441">
                  <c:v>2.823000000000003E-3</c:v>
                </c:pt>
                <c:pt idx="4442">
                  <c:v>2.6510000000000001E-3</c:v>
                </c:pt>
                <c:pt idx="4443">
                  <c:v>5.8180000000000003E-3</c:v>
                </c:pt>
                <c:pt idx="4444">
                  <c:v>1.2227999999999998E-2</c:v>
                </c:pt>
                <c:pt idx="4445">
                  <c:v>7.9960000000000118E-3</c:v>
                </c:pt>
                <c:pt idx="4446">
                  <c:v>2.6930000000000036E-3</c:v>
                </c:pt>
                <c:pt idx="4447">
                  <c:v>3.8030000000000043E-3</c:v>
                </c:pt>
                <c:pt idx="4448">
                  <c:v>4.0910000000000061E-3</c:v>
                </c:pt>
                <c:pt idx="4449">
                  <c:v>4.5240000000000002E-3</c:v>
                </c:pt>
                <c:pt idx="4450">
                  <c:v>6.2190000000000092E-3</c:v>
                </c:pt>
                <c:pt idx="4451">
                  <c:v>6.5490000000000123E-3</c:v>
                </c:pt>
                <c:pt idx="4452">
                  <c:v>4.9910000000000093E-3</c:v>
                </c:pt>
                <c:pt idx="4453">
                  <c:v>5.3829999999999998E-3</c:v>
                </c:pt>
                <c:pt idx="4454">
                  <c:v>3.516E-3</c:v>
                </c:pt>
                <c:pt idx="4455">
                  <c:v>3.826000000000003E-3</c:v>
                </c:pt>
                <c:pt idx="4456">
                  <c:v>8.1520000000000221E-3</c:v>
                </c:pt>
                <c:pt idx="4457">
                  <c:v>4.9310000000000126E-3</c:v>
                </c:pt>
                <c:pt idx="4458">
                  <c:v>5.6490000000000073E-3</c:v>
                </c:pt>
                <c:pt idx="4459">
                  <c:v>3.8450000000000012E-3</c:v>
                </c:pt>
                <c:pt idx="4460">
                  <c:v>4.8820000000000001E-3</c:v>
                </c:pt>
                <c:pt idx="4461">
                  <c:v>3.594000000000003E-3</c:v>
                </c:pt>
                <c:pt idx="4462">
                  <c:v>5.0100000000000014E-3</c:v>
                </c:pt>
                <c:pt idx="4463">
                  <c:v>4.5820000000000071E-3</c:v>
                </c:pt>
                <c:pt idx="4464">
                  <c:v>7.0920000000000072E-3</c:v>
                </c:pt>
                <c:pt idx="4465">
                  <c:v>8.6150000000000046E-3</c:v>
                </c:pt>
                <c:pt idx="4466">
                  <c:v>4.0040000000000023E-3</c:v>
                </c:pt>
                <c:pt idx="4468">
                  <c:v>1.7500000000000016E-3</c:v>
                </c:pt>
                <c:pt idx="4469">
                  <c:v>5.1200000000000009E-4</c:v>
                </c:pt>
                <c:pt idx="4470">
                  <c:v>2.261000000000003E-3</c:v>
                </c:pt>
                <c:pt idx="4471">
                  <c:v>2.1580000000000002E-3</c:v>
                </c:pt>
                <c:pt idx="4472">
                  <c:v>6.1820000000000061E-3</c:v>
                </c:pt>
                <c:pt idx="4473">
                  <c:v>9.7100000000000062E-4</c:v>
                </c:pt>
                <c:pt idx="4474">
                  <c:v>3.7560000000000002E-3</c:v>
                </c:pt>
                <c:pt idx="4475">
                  <c:v>2.2280000000000012E-3</c:v>
                </c:pt>
                <c:pt idx="4476">
                  <c:v>4.4540000000000014E-3</c:v>
                </c:pt>
                <c:pt idx="4477">
                  <c:v>2.6420000000000011E-3</c:v>
                </c:pt>
                <c:pt idx="4478">
                  <c:v>2.405E-3</c:v>
                </c:pt>
                <c:pt idx="4479">
                  <c:v>4.0070000000000001E-3</c:v>
                </c:pt>
                <c:pt idx="4480">
                  <c:v>5.1630000000000001E-3</c:v>
                </c:pt>
                <c:pt idx="4481">
                  <c:v>2.6470000000000053E-3</c:v>
                </c:pt>
                <c:pt idx="4482">
                  <c:v>1.802000000000003E-3</c:v>
                </c:pt>
                <c:pt idx="4483">
                  <c:v>2.9770000000000031E-3</c:v>
                </c:pt>
                <c:pt idx="4484">
                  <c:v>2.702000000000003E-3</c:v>
                </c:pt>
                <c:pt idx="4485">
                  <c:v>5.8380000000000072E-3</c:v>
                </c:pt>
                <c:pt idx="4486">
                  <c:v>1.1252000000000003E-2</c:v>
                </c:pt>
                <c:pt idx="4487">
                  <c:v>1.2480000000000003E-2</c:v>
                </c:pt>
                <c:pt idx="4488">
                  <c:v>8.4640000000000028E-3</c:v>
                </c:pt>
                <c:pt idx="4489">
                  <c:v>3.7630000000000077E-3</c:v>
                </c:pt>
                <c:pt idx="4490">
                  <c:v>6.3030000000000065E-3</c:v>
                </c:pt>
                <c:pt idx="4491">
                  <c:v>6.5110000000000072E-3</c:v>
                </c:pt>
                <c:pt idx="4492">
                  <c:v>1.7500000000000016E-3</c:v>
                </c:pt>
                <c:pt idx="4493">
                  <c:v>5.2340000000000034E-3</c:v>
                </c:pt>
                <c:pt idx="4494">
                  <c:v>6.0660000000000072E-3</c:v>
                </c:pt>
                <c:pt idx="4495">
                  <c:v>1.1010000000000015E-3</c:v>
                </c:pt>
                <c:pt idx="4496">
                  <c:v>8.7800000000000063E-4</c:v>
                </c:pt>
                <c:pt idx="4497">
                  <c:v>3.8159999999999999E-3</c:v>
                </c:pt>
                <c:pt idx="4498">
                  <c:v>3.6360000000000012E-3</c:v>
                </c:pt>
                <c:pt idx="4499">
                  <c:v>1.3439999999999999E-3</c:v>
                </c:pt>
                <c:pt idx="4500">
                  <c:v>5.6170000000000013E-3</c:v>
                </c:pt>
                <c:pt idx="4501">
                  <c:v>7.0400000000000072E-3</c:v>
                </c:pt>
                <c:pt idx="4502">
                  <c:v>5.9720000000000103E-3</c:v>
                </c:pt>
                <c:pt idx="4503">
                  <c:v>5.0850000000000062E-3</c:v>
                </c:pt>
                <c:pt idx="4504">
                  <c:v>9.4000000000000182E-4</c:v>
                </c:pt>
                <c:pt idx="4505">
                  <c:v>2.7210000000000047E-3</c:v>
                </c:pt>
                <c:pt idx="4506">
                  <c:v>1.4920000000000018E-3</c:v>
                </c:pt>
                <c:pt idx="4507">
                  <c:v>4.3750000000000004E-3</c:v>
                </c:pt>
                <c:pt idx="4508">
                  <c:v>4.1239999999999975E-3</c:v>
                </c:pt>
                <c:pt idx="4509">
                  <c:v>3.3180000000000002E-3</c:v>
                </c:pt>
                <c:pt idx="4510">
                  <c:v>2.8540000000000002E-3</c:v>
                </c:pt>
                <c:pt idx="4511">
                  <c:v>3.4580000000000001E-3</c:v>
                </c:pt>
                <c:pt idx="4512">
                  <c:v>3.395E-3</c:v>
                </c:pt>
                <c:pt idx="4513">
                  <c:v>1.7769999999999999E-3</c:v>
                </c:pt>
                <c:pt idx="4514">
                  <c:v>4.5560000000000071E-3</c:v>
                </c:pt>
                <c:pt idx="4515">
                  <c:v>4.3109999999999997E-3</c:v>
                </c:pt>
                <c:pt idx="4516">
                  <c:v>6.1510000000000072E-3</c:v>
                </c:pt>
                <c:pt idx="4517">
                  <c:v>4.3909999999999999E-3</c:v>
                </c:pt>
                <c:pt idx="4518">
                  <c:v>6.3750000000000083E-3</c:v>
                </c:pt>
                <c:pt idx="4519">
                  <c:v>5.0170000000000024E-3</c:v>
                </c:pt>
                <c:pt idx="4520">
                  <c:v>7.6040000000000014E-3</c:v>
                </c:pt>
                <c:pt idx="4521">
                  <c:v>7.6120000000000024E-3</c:v>
                </c:pt>
                <c:pt idx="4522">
                  <c:v>9.4100000000000121E-3</c:v>
                </c:pt>
                <c:pt idx="4523">
                  <c:v>7.0820000000000093E-3</c:v>
                </c:pt>
                <c:pt idx="4524">
                  <c:v>4.6090000000000072E-3</c:v>
                </c:pt>
                <c:pt idx="4525">
                  <c:v>1.8250000000000015E-3</c:v>
                </c:pt>
                <c:pt idx="4526">
                  <c:v>5.2529999999999999E-3</c:v>
                </c:pt>
                <c:pt idx="4527">
                  <c:v>1.8029999999999999E-3</c:v>
                </c:pt>
                <c:pt idx="4528">
                  <c:v>2.8530000000000001E-3</c:v>
                </c:pt>
                <c:pt idx="4529">
                  <c:v>7.6639999999999998E-3</c:v>
                </c:pt>
                <c:pt idx="4530">
                  <c:v>5.8600000000000024E-3</c:v>
                </c:pt>
                <c:pt idx="4531">
                  <c:v>4.2010000000000103E-3</c:v>
                </c:pt>
                <c:pt idx="4532">
                  <c:v>8.8270000000000067E-3</c:v>
                </c:pt>
                <c:pt idx="4533">
                  <c:v>6.5520000000000014E-3</c:v>
                </c:pt>
                <c:pt idx="4534">
                  <c:v>4.5390000000000083E-3</c:v>
                </c:pt>
                <c:pt idx="4535">
                  <c:v>4.4720000000000072E-3</c:v>
                </c:pt>
                <c:pt idx="4536">
                  <c:v>6.2900000000000083E-3</c:v>
                </c:pt>
                <c:pt idx="4537">
                  <c:v>6.0720000000000071E-3</c:v>
                </c:pt>
                <c:pt idx="4538">
                  <c:v>5.5810000000000113E-3</c:v>
                </c:pt>
                <c:pt idx="4539">
                  <c:v>6.8560000000000071E-3</c:v>
                </c:pt>
                <c:pt idx="4540">
                  <c:v>7.6460000000000061E-3</c:v>
                </c:pt>
                <c:pt idx="4541">
                  <c:v>6.2130000000000093E-3</c:v>
                </c:pt>
                <c:pt idx="4542">
                  <c:v>4.8510000000000072E-3</c:v>
                </c:pt>
                <c:pt idx="4543">
                  <c:v>2.5300000000000001E-3</c:v>
                </c:pt>
                <c:pt idx="4544">
                  <c:v>3.0890000000000036E-3</c:v>
                </c:pt>
                <c:pt idx="4545">
                  <c:v>2.9159999999999998E-3</c:v>
                </c:pt>
                <c:pt idx="4546">
                  <c:v>1.1379999999999999E-3</c:v>
                </c:pt>
                <c:pt idx="4547">
                  <c:v>1.2390000000000001E-3</c:v>
                </c:pt>
                <c:pt idx="4548">
                  <c:v>1.4790000000000001E-3</c:v>
                </c:pt>
                <c:pt idx="4549">
                  <c:v>3.3300000000000001E-3</c:v>
                </c:pt>
                <c:pt idx="4550">
                  <c:v>9.0100000000000119E-4</c:v>
                </c:pt>
                <c:pt idx="4551">
                  <c:v>2.2470000000000046E-3</c:v>
                </c:pt>
                <c:pt idx="4552">
                  <c:v>1.4820000000000015E-3</c:v>
                </c:pt>
                <c:pt idx="4553">
                  <c:v>7.5080000000000112E-3</c:v>
                </c:pt>
                <c:pt idx="4554">
                  <c:v>7.5430000000000089E-3</c:v>
                </c:pt>
                <c:pt idx="4555">
                  <c:v>5.3790000000000096E-3</c:v>
                </c:pt>
                <c:pt idx="4556">
                  <c:v>2.1510000000000001E-3</c:v>
                </c:pt>
                <c:pt idx="4557">
                  <c:v>8.3690000000000223E-3</c:v>
                </c:pt>
                <c:pt idx="4558">
                  <c:v>4.7980000000000071E-3</c:v>
                </c:pt>
                <c:pt idx="4559">
                  <c:v>1.0859999999999984E-3</c:v>
                </c:pt>
                <c:pt idx="4560">
                  <c:v>6.3120000000000034E-3</c:v>
                </c:pt>
                <c:pt idx="4561">
                  <c:v>5.6340000000000001E-3</c:v>
                </c:pt>
                <c:pt idx="4562">
                  <c:v>2.7070000000000037E-3</c:v>
                </c:pt>
                <c:pt idx="4563">
                  <c:v>3.0860000000000002E-3</c:v>
                </c:pt>
                <c:pt idx="4564">
                  <c:v>4.4610000000000092E-3</c:v>
                </c:pt>
                <c:pt idx="4565">
                  <c:v>5.7620000000000024E-3</c:v>
                </c:pt>
                <c:pt idx="4566">
                  <c:v>6.8609999999999999E-3</c:v>
                </c:pt>
                <c:pt idx="4567">
                  <c:v>2.7530000000000046E-3</c:v>
                </c:pt>
                <c:pt idx="4568">
                  <c:v>4.7310000000000112E-3</c:v>
                </c:pt>
                <c:pt idx="4569">
                  <c:v>2.8389999999999999E-3</c:v>
                </c:pt>
                <c:pt idx="4570">
                  <c:v>3.2930000000000051E-3</c:v>
                </c:pt>
                <c:pt idx="4571">
                  <c:v>5.8840000000000003E-3</c:v>
                </c:pt>
                <c:pt idx="4572">
                  <c:v>7.2260000000000093E-3</c:v>
                </c:pt>
                <c:pt idx="4573">
                  <c:v>1.017E-2</c:v>
                </c:pt>
                <c:pt idx="4574">
                  <c:v>8.0090000000000144E-3</c:v>
                </c:pt>
                <c:pt idx="4575">
                  <c:v>1.0884000000000001E-2</c:v>
                </c:pt>
                <c:pt idx="4576">
                  <c:v>3.5880000000000052E-3</c:v>
                </c:pt>
                <c:pt idx="4577">
                  <c:v>1.9920000000000033E-3</c:v>
                </c:pt>
                <c:pt idx="4578">
                  <c:v>2.0119999999999999E-3</c:v>
                </c:pt>
                <c:pt idx="4579">
                  <c:v>4.2390000000000093E-3</c:v>
                </c:pt>
                <c:pt idx="4580">
                  <c:v>1.1620000000000018E-3</c:v>
                </c:pt>
                <c:pt idx="4581">
                  <c:v>1.913000000000003E-3</c:v>
                </c:pt>
                <c:pt idx="4582">
                  <c:v>2.1120000000000002E-3</c:v>
                </c:pt>
                <c:pt idx="4583">
                  <c:v>5.5740000000000034E-3</c:v>
                </c:pt>
                <c:pt idx="4584">
                  <c:v>6.6610000000000072E-3</c:v>
                </c:pt>
                <c:pt idx="4585">
                  <c:v>7.9270000000000104E-3</c:v>
                </c:pt>
                <c:pt idx="4586">
                  <c:v>3.8070000000000035E-3</c:v>
                </c:pt>
                <c:pt idx="4587">
                  <c:v>3.1030000000000046E-3</c:v>
                </c:pt>
                <c:pt idx="4588">
                  <c:v>6.9920000000000034E-3</c:v>
                </c:pt>
                <c:pt idx="4589">
                  <c:v>6.1619999999999999E-3</c:v>
                </c:pt>
                <c:pt idx="4590">
                  <c:v>6.8740000000000034E-3</c:v>
                </c:pt>
                <c:pt idx="4591">
                  <c:v>7.0220000000000013E-3</c:v>
                </c:pt>
                <c:pt idx="4592">
                  <c:v>2.1280000000000036E-3</c:v>
                </c:pt>
                <c:pt idx="4593">
                  <c:v>4.1489999999999999E-3</c:v>
                </c:pt>
                <c:pt idx="4594">
                  <c:v>1.4670000000000015E-3</c:v>
                </c:pt>
                <c:pt idx="4595">
                  <c:v>1.451E-3</c:v>
                </c:pt>
                <c:pt idx="4596">
                  <c:v>2.6870000000000036E-3</c:v>
                </c:pt>
                <c:pt idx="4597">
                  <c:v>4.3400000000000062E-3</c:v>
                </c:pt>
                <c:pt idx="4598">
                  <c:v>3.5370000000000037E-3</c:v>
                </c:pt>
                <c:pt idx="4599">
                  <c:v>5.3300000000000092E-4</c:v>
                </c:pt>
                <c:pt idx="4600">
                  <c:v>2.0300000000000011E-4</c:v>
                </c:pt>
                <c:pt idx="4601">
                  <c:v>4.8009999999999997E-3</c:v>
                </c:pt>
                <c:pt idx="4602">
                  <c:v>3.0800000000000046E-3</c:v>
                </c:pt>
                <c:pt idx="4603">
                  <c:v>5.2740000000000061E-3</c:v>
                </c:pt>
                <c:pt idx="4604">
                  <c:v>5.1850000000000004E-3</c:v>
                </c:pt>
                <c:pt idx="4605">
                  <c:v>1.1934999999999999E-2</c:v>
                </c:pt>
                <c:pt idx="4606">
                  <c:v>7.8070000000000014E-3</c:v>
                </c:pt>
                <c:pt idx="4607">
                  <c:v>2.8119999999999998E-3</c:v>
                </c:pt>
                <c:pt idx="4608">
                  <c:v>2.4510000000000001E-3</c:v>
                </c:pt>
                <c:pt idx="4609">
                  <c:v>5.9720000000000103E-3</c:v>
                </c:pt>
                <c:pt idx="4610">
                  <c:v>8.0050000000000121E-3</c:v>
                </c:pt>
                <c:pt idx="4611">
                  <c:v>9.3570000000000163E-3</c:v>
                </c:pt>
                <c:pt idx="4612">
                  <c:v>7.9690000000000125E-3</c:v>
                </c:pt>
                <c:pt idx="4613">
                  <c:v>4.0330000000000071E-3</c:v>
                </c:pt>
                <c:pt idx="4614">
                  <c:v>2.8800000000000002E-3</c:v>
                </c:pt>
                <c:pt idx="4615">
                  <c:v>2.6400000000000051E-4</c:v>
                </c:pt>
                <c:pt idx="4616">
                  <c:v>8.1400000000000005E-4</c:v>
                </c:pt>
                <c:pt idx="4617">
                  <c:v>2.7710000000000031E-3</c:v>
                </c:pt>
                <c:pt idx="4618">
                  <c:v>5.3530000000000071E-3</c:v>
                </c:pt>
                <c:pt idx="4619">
                  <c:v>4.0879999999999996E-3</c:v>
                </c:pt>
                <c:pt idx="4620">
                  <c:v>2.3019999999999998E-3</c:v>
                </c:pt>
                <c:pt idx="4621">
                  <c:v>3.2560000000000002E-3</c:v>
                </c:pt>
                <c:pt idx="4622">
                  <c:v>1.2780000000000018E-3</c:v>
                </c:pt>
                <c:pt idx="4623">
                  <c:v>1.067E-3</c:v>
                </c:pt>
                <c:pt idx="4624">
                  <c:v>1.9550000000000032E-3</c:v>
                </c:pt>
                <c:pt idx="4625">
                  <c:v>3.1150000000000001E-3</c:v>
                </c:pt>
                <c:pt idx="4626">
                  <c:v>5.3740000000000003E-3</c:v>
                </c:pt>
                <c:pt idx="4627">
                  <c:v>5.3330000000000061E-3</c:v>
                </c:pt>
                <c:pt idx="4628">
                  <c:v>5.2430000000000072E-3</c:v>
                </c:pt>
                <c:pt idx="4629">
                  <c:v>2.2130000000000036E-3</c:v>
                </c:pt>
                <c:pt idx="4630">
                  <c:v>5.0679999999999996E-3</c:v>
                </c:pt>
                <c:pt idx="4631">
                  <c:v>5.4920000000000073E-3</c:v>
                </c:pt>
                <c:pt idx="4632">
                  <c:v>7.1650000000000004E-3</c:v>
                </c:pt>
                <c:pt idx="4633">
                  <c:v>5.6189999999999999E-3</c:v>
                </c:pt>
                <c:pt idx="4634">
                  <c:v>7.3100000000000014E-3</c:v>
                </c:pt>
                <c:pt idx="4635">
                  <c:v>5.1440000000000001E-3</c:v>
                </c:pt>
                <c:pt idx="4636">
                  <c:v>3.3119999999999998E-3</c:v>
                </c:pt>
                <c:pt idx="4637">
                  <c:v>7.2580000000000092E-3</c:v>
                </c:pt>
                <c:pt idx="4638">
                  <c:v>3.2560000000000002E-3</c:v>
                </c:pt>
                <c:pt idx="4639">
                  <c:v>2.9030000000000037E-3</c:v>
                </c:pt>
                <c:pt idx="4640">
                  <c:v>5.7580000000000062E-3</c:v>
                </c:pt>
                <c:pt idx="4641">
                  <c:v>8.3270000000000028E-3</c:v>
                </c:pt>
                <c:pt idx="4642">
                  <c:v>4.1330000000000004E-3</c:v>
                </c:pt>
                <c:pt idx="4643">
                  <c:v>5.0509999999999999E-3</c:v>
                </c:pt>
                <c:pt idx="4644">
                  <c:v>6.8570000000000002E-3</c:v>
                </c:pt>
                <c:pt idx="4645">
                  <c:v>6.4949999999999999E-3</c:v>
                </c:pt>
                <c:pt idx="4646">
                  <c:v>5.2550000000000071E-3</c:v>
                </c:pt>
                <c:pt idx="4647">
                  <c:v>3.9699999999999996E-3</c:v>
                </c:pt>
                <c:pt idx="4648">
                  <c:v>3.395E-3</c:v>
                </c:pt>
                <c:pt idx="4649">
                  <c:v>1.993000000000003E-3</c:v>
                </c:pt>
                <c:pt idx="4650">
                  <c:v>8.8200000000000181E-4</c:v>
                </c:pt>
                <c:pt idx="4651">
                  <c:v>5.5010000000000094E-3</c:v>
                </c:pt>
                <c:pt idx="4652">
                  <c:v>5.3340000000000002E-3</c:v>
                </c:pt>
                <c:pt idx="4653">
                  <c:v>2.2820000000000036E-3</c:v>
                </c:pt>
                <c:pt idx="4654">
                  <c:v>2.5740000000000012E-3</c:v>
                </c:pt>
                <c:pt idx="4655">
                  <c:v>3.1370000000000031E-3</c:v>
                </c:pt>
                <c:pt idx="4656">
                  <c:v>4.935000000000008E-3</c:v>
                </c:pt>
                <c:pt idx="4657">
                  <c:v>8.2210000000000009E-3</c:v>
                </c:pt>
                <c:pt idx="4658">
                  <c:v>5.1029999999999999E-3</c:v>
                </c:pt>
                <c:pt idx="4659">
                  <c:v>3.4529999999999999E-3</c:v>
                </c:pt>
                <c:pt idx="4660">
                  <c:v>5.2470000000000034E-3</c:v>
                </c:pt>
                <c:pt idx="4661">
                  <c:v>7.8520000000000013E-3</c:v>
                </c:pt>
                <c:pt idx="4662">
                  <c:v>9.9410000000000002E-3</c:v>
                </c:pt>
                <c:pt idx="4663">
                  <c:v>7.1679999999999999E-3</c:v>
                </c:pt>
                <c:pt idx="4664">
                  <c:v>3.7500000000000051E-3</c:v>
                </c:pt>
                <c:pt idx="4665">
                  <c:v>5.9100000000000073E-3</c:v>
                </c:pt>
                <c:pt idx="4666">
                  <c:v>3.0350000000000012E-3</c:v>
                </c:pt>
                <c:pt idx="4667">
                  <c:v>5.0049999999999999E-3</c:v>
                </c:pt>
                <c:pt idx="4668">
                  <c:v>3.8800000000000037E-3</c:v>
                </c:pt>
                <c:pt idx="4669">
                  <c:v>5.9760000000000134E-3</c:v>
                </c:pt>
                <c:pt idx="4670">
                  <c:v>5.7890000000000103E-3</c:v>
                </c:pt>
                <c:pt idx="4671">
                  <c:v>5.7190000000000071E-3</c:v>
                </c:pt>
                <c:pt idx="4672">
                  <c:v>3.5200000000000036E-3</c:v>
                </c:pt>
                <c:pt idx="4673">
                  <c:v>2.8700000000000002E-3</c:v>
                </c:pt>
                <c:pt idx="4674">
                  <c:v>4.2640000000000004E-3</c:v>
                </c:pt>
                <c:pt idx="4675">
                  <c:v>6.4380000000000123E-3</c:v>
                </c:pt>
                <c:pt idx="4676">
                  <c:v>4.1209999999999997E-3</c:v>
                </c:pt>
                <c:pt idx="4677">
                  <c:v>2.6470000000000053E-3</c:v>
                </c:pt>
                <c:pt idx="4678">
                  <c:v>3.3430000000000035E-3</c:v>
                </c:pt>
                <c:pt idx="4679">
                  <c:v>5.1289999999999999E-3</c:v>
                </c:pt>
                <c:pt idx="4680">
                  <c:v>3.630000000000003E-3</c:v>
                </c:pt>
                <c:pt idx="4681">
                  <c:v>4.0060000000000061E-3</c:v>
                </c:pt>
                <c:pt idx="4682">
                  <c:v>3.9590000000000016E-3</c:v>
                </c:pt>
                <c:pt idx="4683">
                  <c:v>3.0800000000000046E-3</c:v>
                </c:pt>
                <c:pt idx="4684">
                  <c:v>5.6730000000000062E-3</c:v>
                </c:pt>
                <c:pt idx="4685">
                  <c:v>4.9120000000000014E-3</c:v>
                </c:pt>
                <c:pt idx="4686">
                  <c:v>1.023E-3</c:v>
                </c:pt>
                <c:pt idx="4687">
                  <c:v>6.1800000000000071E-4</c:v>
                </c:pt>
                <c:pt idx="4688">
                  <c:v>2.0480000000000012E-3</c:v>
                </c:pt>
                <c:pt idx="4689">
                  <c:v>6.0920000000000071E-3</c:v>
                </c:pt>
                <c:pt idx="4690">
                  <c:v>6.8450000000000082E-3</c:v>
                </c:pt>
                <c:pt idx="4691">
                  <c:v>7.3910000000000095E-3</c:v>
                </c:pt>
                <c:pt idx="4692">
                  <c:v>4.6309999999999997E-3</c:v>
                </c:pt>
                <c:pt idx="4693">
                  <c:v>3.6170000000000039E-3</c:v>
                </c:pt>
                <c:pt idx="4694">
                  <c:v>5.8590000000000083E-3</c:v>
                </c:pt>
                <c:pt idx="4695">
                  <c:v>3.2810000000000048E-3</c:v>
                </c:pt>
                <c:pt idx="4696">
                  <c:v>2.7720000000000002E-3</c:v>
                </c:pt>
                <c:pt idx="4697">
                  <c:v>6.4820000000000112E-3</c:v>
                </c:pt>
                <c:pt idx="4698">
                  <c:v>6.3850000000000061E-3</c:v>
                </c:pt>
                <c:pt idx="4699">
                  <c:v>1.7920000000000028E-3</c:v>
                </c:pt>
                <c:pt idx="4700">
                  <c:v>3.3990000000000001E-3</c:v>
                </c:pt>
                <c:pt idx="4701">
                  <c:v>6.1400000000000072E-4</c:v>
                </c:pt>
                <c:pt idx="4702">
                  <c:v>1.9690000000000029E-3</c:v>
                </c:pt>
                <c:pt idx="4703">
                  <c:v>4.2859999999999999E-3</c:v>
                </c:pt>
                <c:pt idx="4704">
                  <c:v>4.4410000000000083E-3</c:v>
                </c:pt>
                <c:pt idx="4705">
                  <c:v>4.4050000000000061E-3</c:v>
                </c:pt>
                <c:pt idx="4706">
                  <c:v>4.7280000000000004E-3</c:v>
                </c:pt>
                <c:pt idx="4707">
                  <c:v>7.5420000000000062E-3</c:v>
                </c:pt>
                <c:pt idx="4708">
                  <c:v>8.4580000000000141E-3</c:v>
                </c:pt>
                <c:pt idx="4709">
                  <c:v>5.7949999999999998E-3</c:v>
                </c:pt>
                <c:pt idx="4710">
                  <c:v>7.5680000000000061E-3</c:v>
                </c:pt>
                <c:pt idx="4711">
                  <c:v>3.8370000000000036E-3</c:v>
                </c:pt>
                <c:pt idx="4712">
                  <c:v>1.2810000000000015E-3</c:v>
                </c:pt>
                <c:pt idx="4713">
                  <c:v>4.1679999999999955E-3</c:v>
                </c:pt>
                <c:pt idx="4714">
                  <c:v>3.0730000000000037E-3</c:v>
                </c:pt>
                <c:pt idx="4715">
                  <c:v>4.9979999999999998E-3</c:v>
                </c:pt>
                <c:pt idx="4716">
                  <c:v>6.3880000000000065E-3</c:v>
                </c:pt>
                <c:pt idx="4717">
                  <c:v>4.7549999999999997E-3</c:v>
                </c:pt>
                <c:pt idx="4719">
                  <c:v>3.591000000000003E-3</c:v>
                </c:pt>
                <c:pt idx="4720">
                  <c:v>5.2720000000000102E-3</c:v>
                </c:pt>
                <c:pt idx="4721">
                  <c:v>4.0080000000000003E-3</c:v>
                </c:pt>
                <c:pt idx="4722">
                  <c:v>8.4500000000000189E-4</c:v>
                </c:pt>
                <c:pt idx="4723">
                  <c:v>2.8770000000000002E-3</c:v>
                </c:pt>
                <c:pt idx="4724">
                  <c:v>8.9590000000000242E-3</c:v>
                </c:pt>
                <c:pt idx="4725">
                  <c:v>1.0359999999999998E-2</c:v>
                </c:pt>
                <c:pt idx="4726">
                  <c:v>8.0650000000000183E-3</c:v>
                </c:pt>
                <c:pt idx="4727">
                  <c:v>8.3210000000000003E-3</c:v>
                </c:pt>
                <c:pt idx="4728">
                  <c:v>7.6210000000000071E-3</c:v>
                </c:pt>
                <c:pt idx="4729">
                  <c:v>4.3310000000000093E-3</c:v>
                </c:pt>
                <c:pt idx="4730">
                  <c:v>4.1859999999999996E-3</c:v>
                </c:pt>
                <c:pt idx="4731">
                  <c:v>3.9030000000000046E-3</c:v>
                </c:pt>
                <c:pt idx="4732">
                  <c:v>4.4110000000000087E-3</c:v>
                </c:pt>
                <c:pt idx="4733">
                  <c:v>3.999E-3</c:v>
                </c:pt>
                <c:pt idx="4734">
                  <c:v>3.2310000000000012E-3</c:v>
                </c:pt>
                <c:pt idx="4735">
                  <c:v>2.1870000000000036E-3</c:v>
                </c:pt>
                <c:pt idx="4736">
                  <c:v>3.5930000000000046E-3</c:v>
                </c:pt>
                <c:pt idx="4737">
                  <c:v>3.1129999999999999E-3</c:v>
                </c:pt>
                <c:pt idx="4738">
                  <c:v>2.7760000000000011E-3</c:v>
                </c:pt>
                <c:pt idx="4739">
                  <c:v>4.3990000000000071E-3</c:v>
                </c:pt>
                <c:pt idx="4740">
                  <c:v>6.8840000000000004E-3</c:v>
                </c:pt>
                <c:pt idx="4741">
                  <c:v>6.5150000000000034E-3</c:v>
                </c:pt>
                <c:pt idx="4742">
                  <c:v>3.7270000000000068E-3</c:v>
                </c:pt>
                <c:pt idx="4743">
                  <c:v>2.4399999999999999E-3</c:v>
                </c:pt>
                <c:pt idx="4744">
                  <c:v>4.9670000000000001E-3</c:v>
                </c:pt>
                <c:pt idx="4745">
                  <c:v>1.9430000000000029E-3</c:v>
                </c:pt>
                <c:pt idx="4746">
                  <c:v>3.3220000000000012E-3</c:v>
                </c:pt>
                <c:pt idx="4747">
                  <c:v>2.4650000000000002E-3</c:v>
                </c:pt>
                <c:pt idx="4748">
                  <c:v>4.4010000000000082E-3</c:v>
                </c:pt>
                <c:pt idx="4749">
                  <c:v>3.4300000000000012E-3</c:v>
                </c:pt>
                <c:pt idx="4750">
                  <c:v>5.8190000000000082E-3</c:v>
                </c:pt>
                <c:pt idx="4751">
                  <c:v>4.9249999999999997E-3</c:v>
                </c:pt>
                <c:pt idx="4752">
                  <c:v>5.6900000000000023E-3</c:v>
                </c:pt>
                <c:pt idx="4753">
                  <c:v>4.5730000000000093E-3</c:v>
                </c:pt>
                <c:pt idx="4754">
                  <c:v>6.2270000000000034E-3</c:v>
                </c:pt>
                <c:pt idx="4755">
                  <c:v>7.3410000000000072E-3</c:v>
                </c:pt>
                <c:pt idx="4756">
                  <c:v>3.9260000000000015E-3</c:v>
                </c:pt>
                <c:pt idx="4757">
                  <c:v>4.1700000000000062E-3</c:v>
                </c:pt>
                <c:pt idx="4758">
                  <c:v>5.6890000000000083E-3</c:v>
                </c:pt>
                <c:pt idx="4759">
                  <c:v>4.1809999999999998E-3</c:v>
                </c:pt>
                <c:pt idx="4760">
                  <c:v>3.676000000000003E-3</c:v>
                </c:pt>
                <c:pt idx="4761">
                  <c:v>2.7490000000000036E-3</c:v>
                </c:pt>
                <c:pt idx="4762">
                  <c:v>3.7970000000000057E-3</c:v>
                </c:pt>
                <c:pt idx="4763">
                  <c:v>4.5420000000000061E-3</c:v>
                </c:pt>
                <c:pt idx="4764">
                  <c:v>3.411E-3</c:v>
                </c:pt>
                <c:pt idx="4765">
                  <c:v>2.859E-3</c:v>
                </c:pt>
                <c:pt idx="4766">
                  <c:v>4.9000000000000094E-3</c:v>
                </c:pt>
                <c:pt idx="4767">
                  <c:v>5.6420000000000003E-3</c:v>
                </c:pt>
                <c:pt idx="4768">
                  <c:v>2.9900000000000031E-3</c:v>
                </c:pt>
                <c:pt idx="4769">
                  <c:v>2.8690000000000031E-3</c:v>
                </c:pt>
                <c:pt idx="4770">
                  <c:v>4.1479999999999998E-3</c:v>
                </c:pt>
                <c:pt idx="4771">
                  <c:v>1.4059999999999984E-3</c:v>
                </c:pt>
                <c:pt idx="4772">
                  <c:v>1.6230000000000023E-3</c:v>
                </c:pt>
                <c:pt idx="4773">
                  <c:v>2.7700000000000012E-3</c:v>
                </c:pt>
                <c:pt idx="4774">
                  <c:v>9.1200000000000027E-4</c:v>
                </c:pt>
                <c:pt idx="4775">
                  <c:v>5.3820000000000014E-3</c:v>
                </c:pt>
                <c:pt idx="4776">
                  <c:v>5.4720000000000072E-3</c:v>
                </c:pt>
                <c:pt idx="4777">
                  <c:v>3.7080000000000056E-3</c:v>
                </c:pt>
                <c:pt idx="4778">
                  <c:v>9.6930000000000141E-3</c:v>
                </c:pt>
                <c:pt idx="4779">
                  <c:v>8.6590000000000122E-3</c:v>
                </c:pt>
                <c:pt idx="4780">
                  <c:v>4.8279999999999955E-3</c:v>
                </c:pt>
                <c:pt idx="4781">
                  <c:v>6.0450000000000061E-3</c:v>
                </c:pt>
                <c:pt idx="4782">
                  <c:v>4.7970000000000061E-3</c:v>
                </c:pt>
                <c:pt idx="4783">
                  <c:v>3.4450000000000036E-3</c:v>
                </c:pt>
                <c:pt idx="4784">
                  <c:v>2.188000000000005E-3</c:v>
                </c:pt>
                <c:pt idx="4785">
                  <c:v>5.9090000000000123E-3</c:v>
                </c:pt>
                <c:pt idx="4786">
                  <c:v>7.1770000000000072E-3</c:v>
                </c:pt>
                <c:pt idx="4787">
                  <c:v>7.1810000000000103E-3</c:v>
                </c:pt>
                <c:pt idx="4788">
                  <c:v>8.7550000000000145E-3</c:v>
                </c:pt>
                <c:pt idx="4789">
                  <c:v>1.0498E-2</c:v>
                </c:pt>
                <c:pt idx="4790">
                  <c:v>1.1585000000000017E-2</c:v>
                </c:pt>
                <c:pt idx="4791">
                  <c:v>9.0940000000000066E-3</c:v>
                </c:pt>
                <c:pt idx="4792">
                  <c:v>4.8030000000000034E-3</c:v>
                </c:pt>
                <c:pt idx="4793">
                  <c:v>2.313E-3</c:v>
                </c:pt>
                <c:pt idx="4794">
                  <c:v>3.3790000000000001E-3</c:v>
                </c:pt>
                <c:pt idx="4795">
                  <c:v>2.1050000000000036E-3</c:v>
                </c:pt>
                <c:pt idx="4796">
                  <c:v>1.3300000000000015E-3</c:v>
                </c:pt>
                <c:pt idx="4797">
                  <c:v>5.8390000000000065E-3</c:v>
                </c:pt>
                <c:pt idx="4798">
                  <c:v>5.5770000000000073E-3</c:v>
                </c:pt>
                <c:pt idx="4799">
                  <c:v>7.1529999999999996E-3</c:v>
                </c:pt>
                <c:pt idx="4800">
                  <c:v>5.5120000000000004E-3</c:v>
                </c:pt>
                <c:pt idx="4801">
                  <c:v>4.4720000000000072E-3</c:v>
                </c:pt>
                <c:pt idx="4802">
                  <c:v>2.7550000000000035E-3</c:v>
                </c:pt>
                <c:pt idx="4803">
                  <c:v>6.3800000000000098E-4</c:v>
                </c:pt>
                <c:pt idx="4804">
                  <c:v>1.0219999999999984E-3</c:v>
                </c:pt>
                <c:pt idx="4805">
                  <c:v>1.4679999999999984E-3</c:v>
                </c:pt>
                <c:pt idx="4806">
                  <c:v>3.7060000000000036E-3</c:v>
                </c:pt>
                <c:pt idx="4807">
                  <c:v>3.1570000000000036E-3</c:v>
                </c:pt>
                <c:pt idx="4808">
                  <c:v>2.0869999999999999E-3</c:v>
                </c:pt>
                <c:pt idx="4809">
                  <c:v>4.3509999999999998E-3</c:v>
                </c:pt>
                <c:pt idx="4810">
                  <c:v>4.0260000000000001E-3</c:v>
                </c:pt>
                <c:pt idx="4811">
                  <c:v>2.3159999999999999E-3</c:v>
                </c:pt>
                <c:pt idx="4812">
                  <c:v>1.2710000000000015E-3</c:v>
                </c:pt>
                <c:pt idx="4813">
                  <c:v>8.2900000000000042E-4</c:v>
                </c:pt>
                <c:pt idx="4814">
                  <c:v>6.3400000000000071E-3</c:v>
                </c:pt>
                <c:pt idx="4815">
                  <c:v>6.5120000000000004E-3</c:v>
                </c:pt>
                <c:pt idx="4816">
                  <c:v>5.3290000000000004E-3</c:v>
                </c:pt>
                <c:pt idx="4817">
                  <c:v>5.3590000000000061E-3</c:v>
                </c:pt>
                <c:pt idx="4818">
                  <c:v>4.4900000000000061E-3</c:v>
                </c:pt>
                <c:pt idx="4819">
                  <c:v>5.3680000000000004E-3</c:v>
                </c:pt>
                <c:pt idx="4820">
                  <c:v>6.7790000000000133E-3</c:v>
                </c:pt>
                <c:pt idx="4821">
                  <c:v>4.6629999999999996E-3</c:v>
                </c:pt>
                <c:pt idx="4822">
                  <c:v>3.2780000000000036E-3</c:v>
                </c:pt>
                <c:pt idx="4823">
                  <c:v>2.3530000000000001E-3</c:v>
                </c:pt>
                <c:pt idx="4824">
                  <c:v>5.8470000000000024E-3</c:v>
                </c:pt>
                <c:pt idx="4825">
                  <c:v>2.4919999999999999E-3</c:v>
                </c:pt>
                <c:pt idx="4826">
                  <c:v>9.3300000000000164E-4</c:v>
                </c:pt>
                <c:pt idx="4827">
                  <c:v>2.2210000000000012E-3</c:v>
                </c:pt>
                <c:pt idx="4828">
                  <c:v>1.7129999999999999E-3</c:v>
                </c:pt>
                <c:pt idx="4829">
                  <c:v>2.5370000000000002E-3</c:v>
                </c:pt>
                <c:pt idx="4830">
                  <c:v>3.4350000000000001E-3</c:v>
                </c:pt>
                <c:pt idx="4831">
                  <c:v>4.1190000000000003E-3</c:v>
                </c:pt>
                <c:pt idx="4832">
                  <c:v>7.9640000000000023E-3</c:v>
                </c:pt>
                <c:pt idx="4833">
                  <c:v>8.1830000000000028E-3</c:v>
                </c:pt>
                <c:pt idx="4834">
                  <c:v>1.4560000000000016E-3</c:v>
                </c:pt>
                <c:pt idx="4835">
                  <c:v>4.8089999999999999E-3</c:v>
                </c:pt>
                <c:pt idx="4836">
                  <c:v>3.2000000000000036E-3</c:v>
                </c:pt>
                <c:pt idx="4837">
                  <c:v>3.4980000000000002E-3</c:v>
                </c:pt>
                <c:pt idx="4838">
                  <c:v>5.8240000000000002E-3</c:v>
                </c:pt>
                <c:pt idx="4839">
                  <c:v>8.6310000000000015E-3</c:v>
                </c:pt>
                <c:pt idx="4840">
                  <c:v>9.5430000000000046E-3</c:v>
                </c:pt>
                <c:pt idx="4841">
                  <c:v>6.5170000000000002E-3</c:v>
                </c:pt>
                <c:pt idx="4842">
                  <c:v>5.0159999999999996E-3</c:v>
                </c:pt>
                <c:pt idx="4843">
                  <c:v>5.9330000000000103E-3</c:v>
                </c:pt>
                <c:pt idx="4844">
                  <c:v>4.7050000000000061E-3</c:v>
                </c:pt>
                <c:pt idx="4845">
                  <c:v>3.045000000000003E-3</c:v>
                </c:pt>
                <c:pt idx="4846">
                  <c:v>6.2410000000000113E-3</c:v>
                </c:pt>
                <c:pt idx="4847">
                  <c:v>7.7580000000000079E-3</c:v>
                </c:pt>
                <c:pt idx="4848">
                  <c:v>7.0000000000000097E-4</c:v>
                </c:pt>
                <c:pt idx="4849">
                  <c:v>3.9210000000000052E-3</c:v>
                </c:pt>
                <c:pt idx="4850">
                  <c:v>4.568E-3</c:v>
                </c:pt>
                <c:pt idx="4851">
                  <c:v>1.8510000000000015E-3</c:v>
                </c:pt>
                <c:pt idx="4852">
                  <c:v>2.385E-3</c:v>
                </c:pt>
                <c:pt idx="4853">
                  <c:v>2.766000000000005E-3</c:v>
                </c:pt>
                <c:pt idx="4854">
                  <c:v>4.0890000000000093E-3</c:v>
                </c:pt>
                <c:pt idx="4855">
                  <c:v>8.8600000000000267E-4</c:v>
                </c:pt>
                <c:pt idx="4856">
                  <c:v>6.0790000000000123E-3</c:v>
                </c:pt>
                <c:pt idx="4857">
                  <c:v>4.7060000000000071E-3</c:v>
                </c:pt>
                <c:pt idx="4858">
                  <c:v>2.3349999999999998E-3</c:v>
                </c:pt>
                <c:pt idx="4859">
                  <c:v>4.5279999999999956E-3</c:v>
                </c:pt>
                <c:pt idx="4860">
                  <c:v>4.6770000000000023E-3</c:v>
                </c:pt>
                <c:pt idx="4861">
                  <c:v>4.1739999999999998E-3</c:v>
                </c:pt>
                <c:pt idx="4862">
                  <c:v>6.692E-3</c:v>
                </c:pt>
                <c:pt idx="4863">
                  <c:v>9.4620000000000242E-3</c:v>
                </c:pt>
                <c:pt idx="4864">
                  <c:v>6.4730000000000126E-3</c:v>
                </c:pt>
                <c:pt idx="4865">
                  <c:v>2.6590000000000012E-3</c:v>
                </c:pt>
                <c:pt idx="4866">
                  <c:v>5.4740000000000092E-3</c:v>
                </c:pt>
                <c:pt idx="4867">
                  <c:v>4.4910000000000071E-3</c:v>
                </c:pt>
                <c:pt idx="4868">
                  <c:v>4.8219999999999999E-3</c:v>
                </c:pt>
                <c:pt idx="4869">
                  <c:v>5.6810000000000072E-3</c:v>
                </c:pt>
                <c:pt idx="4870">
                  <c:v>3.9640000000000057E-3</c:v>
                </c:pt>
                <c:pt idx="4871">
                  <c:v>4.1700000000000062E-3</c:v>
                </c:pt>
                <c:pt idx="4872">
                  <c:v>5.6010000000000061E-3</c:v>
                </c:pt>
                <c:pt idx="4873">
                  <c:v>1.4109999999999999E-3</c:v>
                </c:pt>
                <c:pt idx="4874">
                  <c:v>1.0629999999999999E-3</c:v>
                </c:pt>
                <c:pt idx="4875">
                  <c:v>3.2970000000000057E-3</c:v>
                </c:pt>
                <c:pt idx="4876">
                  <c:v>4.1760000000000061E-3</c:v>
                </c:pt>
                <c:pt idx="4877">
                  <c:v>5.3030000000000004E-3</c:v>
                </c:pt>
                <c:pt idx="4878">
                  <c:v>4.4210000000000083E-3</c:v>
                </c:pt>
                <c:pt idx="4879">
                  <c:v>2.3419999999999999E-3</c:v>
                </c:pt>
                <c:pt idx="4880">
                  <c:v>3.094000000000003E-3</c:v>
                </c:pt>
                <c:pt idx="4881">
                  <c:v>2.166000000000003E-3</c:v>
                </c:pt>
                <c:pt idx="4882">
                  <c:v>3.5870000000000047E-3</c:v>
                </c:pt>
                <c:pt idx="4883">
                  <c:v>3.7620000000000036E-3</c:v>
                </c:pt>
                <c:pt idx="4884">
                  <c:v>5.8669999999999998E-3</c:v>
                </c:pt>
                <c:pt idx="4885">
                  <c:v>7.8139999999999998E-3</c:v>
                </c:pt>
                <c:pt idx="4886">
                  <c:v>8.843000000000014E-3</c:v>
                </c:pt>
                <c:pt idx="4887">
                  <c:v>7.9310000000000162E-3</c:v>
                </c:pt>
                <c:pt idx="4888">
                  <c:v>4.3940000000000003E-3</c:v>
                </c:pt>
                <c:pt idx="4889">
                  <c:v>2.1640000000000036E-3</c:v>
                </c:pt>
                <c:pt idx="4890">
                  <c:v>3.9040000000000051E-3</c:v>
                </c:pt>
                <c:pt idx="4891">
                  <c:v>2.9140000000000012E-3</c:v>
                </c:pt>
                <c:pt idx="4892">
                  <c:v>3.6400000000000056E-3</c:v>
                </c:pt>
                <c:pt idx="4893">
                  <c:v>4.6109999999999996E-3</c:v>
                </c:pt>
                <c:pt idx="4894">
                  <c:v>4.4220000000000023E-3</c:v>
                </c:pt>
                <c:pt idx="4895">
                  <c:v>1.8420000000000027E-3</c:v>
                </c:pt>
                <c:pt idx="4896">
                  <c:v>1.776000000000002E-3</c:v>
                </c:pt>
                <c:pt idx="4897">
                  <c:v>1.8580000000000033E-3</c:v>
                </c:pt>
                <c:pt idx="4898">
                  <c:v>1.9210000000000026E-3</c:v>
                </c:pt>
                <c:pt idx="4899">
                  <c:v>3.7860000000000051E-3</c:v>
                </c:pt>
                <c:pt idx="4900">
                  <c:v>4.3140000000000001E-3</c:v>
                </c:pt>
                <c:pt idx="4901">
                  <c:v>2.1750000000000012E-3</c:v>
                </c:pt>
                <c:pt idx="4902">
                  <c:v>2.8800000000000002E-3</c:v>
                </c:pt>
                <c:pt idx="4903">
                  <c:v>5.2240000000000003E-3</c:v>
                </c:pt>
                <c:pt idx="4904">
                  <c:v>5.8129999999999996E-3</c:v>
                </c:pt>
                <c:pt idx="4905">
                  <c:v>4.6350000000000002E-3</c:v>
                </c:pt>
                <c:pt idx="4906">
                  <c:v>2.6860000000000031E-3</c:v>
                </c:pt>
                <c:pt idx="4907">
                  <c:v>3.6200000000000056E-3</c:v>
                </c:pt>
                <c:pt idx="4908">
                  <c:v>3.7820000000000037E-3</c:v>
                </c:pt>
                <c:pt idx="4909">
                  <c:v>2.3909999999999999E-3</c:v>
                </c:pt>
                <c:pt idx="4910">
                  <c:v>5.7000000000000071E-3</c:v>
                </c:pt>
                <c:pt idx="4911">
                  <c:v>5.0600000000000003E-3</c:v>
                </c:pt>
                <c:pt idx="4912">
                  <c:v>3.7860000000000051E-3</c:v>
                </c:pt>
                <c:pt idx="4913">
                  <c:v>2.0090000000000012E-3</c:v>
                </c:pt>
                <c:pt idx="4914">
                  <c:v>3.5350000000000012E-3</c:v>
                </c:pt>
                <c:pt idx="4915">
                  <c:v>6.6210000000000071E-3</c:v>
                </c:pt>
                <c:pt idx="4916">
                  <c:v>4.2400000000000024E-3</c:v>
                </c:pt>
                <c:pt idx="4917">
                  <c:v>5.8279999999999998E-3</c:v>
                </c:pt>
                <c:pt idx="4918">
                  <c:v>4.9670000000000001E-3</c:v>
                </c:pt>
                <c:pt idx="4919">
                  <c:v>2.4139999999999999E-3</c:v>
                </c:pt>
                <c:pt idx="4920">
                  <c:v>3.6870000000000067E-3</c:v>
                </c:pt>
                <c:pt idx="4921">
                  <c:v>7.9200000000000034E-3</c:v>
                </c:pt>
                <c:pt idx="4922">
                  <c:v>7.5350000000000113E-3</c:v>
                </c:pt>
                <c:pt idx="4923">
                  <c:v>8.5230000000000028E-3</c:v>
                </c:pt>
                <c:pt idx="4924">
                  <c:v>7.6920000000000061E-3</c:v>
                </c:pt>
                <c:pt idx="4925">
                  <c:v>6.2970000000000014E-3</c:v>
                </c:pt>
                <c:pt idx="4926">
                  <c:v>2.32E-3</c:v>
                </c:pt>
                <c:pt idx="4927">
                  <c:v>3.6020000000000036E-3</c:v>
                </c:pt>
                <c:pt idx="4928">
                  <c:v>1.9170000000000023E-3</c:v>
                </c:pt>
                <c:pt idx="4929">
                  <c:v>8.4600000000000202E-4</c:v>
                </c:pt>
                <c:pt idx="4930">
                  <c:v>3.8810000000000012E-3</c:v>
                </c:pt>
                <c:pt idx="4931">
                  <c:v>2.5760000000000002E-3</c:v>
                </c:pt>
                <c:pt idx="4932">
                  <c:v>2.4319999999999997E-3</c:v>
                </c:pt>
                <c:pt idx="4933">
                  <c:v>4.8330000000000083E-3</c:v>
                </c:pt>
                <c:pt idx="4934">
                  <c:v>8.5280000000000026E-3</c:v>
                </c:pt>
                <c:pt idx="4935">
                  <c:v>5.5700000000000072E-3</c:v>
                </c:pt>
                <c:pt idx="4936">
                  <c:v>4.6430000000000004E-3</c:v>
                </c:pt>
                <c:pt idx="4937">
                  <c:v>5.267E-3</c:v>
                </c:pt>
                <c:pt idx="4938">
                  <c:v>1.9630000000000029E-3</c:v>
                </c:pt>
                <c:pt idx="4939">
                  <c:v>4.8710000000000073E-3</c:v>
                </c:pt>
                <c:pt idx="4940">
                  <c:v>7.7320000000000123E-3</c:v>
                </c:pt>
                <c:pt idx="4941">
                  <c:v>8.8730000000000163E-3</c:v>
                </c:pt>
                <c:pt idx="4942">
                  <c:v>4.3480000000000003E-3</c:v>
                </c:pt>
                <c:pt idx="4943">
                  <c:v>4.3229999999999996E-3</c:v>
                </c:pt>
                <c:pt idx="4944">
                  <c:v>7.4580000000000089E-3</c:v>
                </c:pt>
                <c:pt idx="4945">
                  <c:v>4.9430000000000073E-3</c:v>
                </c:pt>
                <c:pt idx="4946">
                  <c:v>4.8849999999999996E-3</c:v>
                </c:pt>
                <c:pt idx="4947">
                  <c:v>7.0300000000000115E-4</c:v>
                </c:pt>
                <c:pt idx="4948">
                  <c:v>2.4719999999999998E-3</c:v>
                </c:pt>
                <c:pt idx="4949">
                  <c:v>7.1010000000000092E-3</c:v>
                </c:pt>
                <c:pt idx="4950">
                  <c:v>9.0580000000000122E-3</c:v>
                </c:pt>
                <c:pt idx="4951">
                  <c:v>5.2810000000000122E-3</c:v>
                </c:pt>
                <c:pt idx="4952">
                  <c:v>4.1669999999999997E-3</c:v>
                </c:pt>
                <c:pt idx="4953">
                  <c:v>5.0120000000000034E-3</c:v>
                </c:pt>
                <c:pt idx="4954">
                  <c:v>7.3430000000000092E-3</c:v>
                </c:pt>
                <c:pt idx="4955">
                  <c:v>5.0930000000000072E-3</c:v>
                </c:pt>
                <c:pt idx="4956">
                  <c:v>6.5110000000000072E-3</c:v>
                </c:pt>
                <c:pt idx="4957">
                  <c:v>7.9080000000000122E-3</c:v>
                </c:pt>
                <c:pt idx="4958">
                  <c:v>8.294000000000001E-3</c:v>
                </c:pt>
                <c:pt idx="4959">
                  <c:v>9.2410000000000009E-3</c:v>
                </c:pt>
                <c:pt idx="4960">
                  <c:v>2.7970000000000043E-3</c:v>
                </c:pt>
                <c:pt idx="4961">
                  <c:v>3.6430000000000056E-3</c:v>
                </c:pt>
                <c:pt idx="4962">
                  <c:v>5.7160000000000093E-3</c:v>
                </c:pt>
                <c:pt idx="4963">
                  <c:v>5.7560000000000094E-3</c:v>
                </c:pt>
                <c:pt idx="4964">
                  <c:v>3.4520000000000002E-3</c:v>
                </c:pt>
                <c:pt idx="4965">
                  <c:v>3.2810000000000048E-3</c:v>
                </c:pt>
                <c:pt idx="4966">
                  <c:v>4.3290000000000004E-3</c:v>
                </c:pt>
                <c:pt idx="4967">
                  <c:v>5.0390000000000122E-3</c:v>
                </c:pt>
                <c:pt idx="4968">
                  <c:v>9.1790000000000066E-3</c:v>
                </c:pt>
                <c:pt idx="4970">
                  <c:v>3.0400000000000036E-3</c:v>
                </c:pt>
                <c:pt idx="4971">
                  <c:v>5.1110000000000062E-3</c:v>
                </c:pt>
                <c:pt idx="4972">
                  <c:v>8.0450000000000122E-3</c:v>
                </c:pt>
                <c:pt idx="4973">
                  <c:v>7.0020000000000082E-3</c:v>
                </c:pt>
                <c:pt idx="4974">
                  <c:v>2.6510000000000001E-3</c:v>
                </c:pt>
                <c:pt idx="4975">
                  <c:v>3.5570000000000046E-3</c:v>
                </c:pt>
                <c:pt idx="4976">
                  <c:v>4.1050000000000001E-3</c:v>
                </c:pt>
                <c:pt idx="4977">
                  <c:v>2.611E-3</c:v>
                </c:pt>
                <c:pt idx="4978">
                  <c:v>4.0119999999999999E-3</c:v>
                </c:pt>
                <c:pt idx="4979">
                  <c:v>6.9380000000000101E-3</c:v>
                </c:pt>
                <c:pt idx="4980">
                  <c:v>3.496E-3</c:v>
                </c:pt>
                <c:pt idx="4981">
                  <c:v>2.2530000000000046E-3</c:v>
                </c:pt>
                <c:pt idx="4982">
                  <c:v>3.2970000000000057E-3</c:v>
                </c:pt>
                <c:pt idx="4983">
                  <c:v>8.3780000000000122E-3</c:v>
                </c:pt>
                <c:pt idx="4984">
                  <c:v>3.9980000000000016E-3</c:v>
                </c:pt>
                <c:pt idx="4985">
                  <c:v>4.935000000000008E-3</c:v>
                </c:pt>
                <c:pt idx="4986">
                  <c:v>7.064E-3</c:v>
                </c:pt>
                <c:pt idx="4987">
                  <c:v>6.1000000000000004E-3</c:v>
                </c:pt>
                <c:pt idx="4988">
                  <c:v>8.4250000000000158E-3</c:v>
                </c:pt>
                <c:pt idx="4989">
                  <c:v>9.8800000000000242E-3</c:v>
                </c:pt>
                <c:pt idx="4990">
                  <c:v>4.1830000000000062E-3</c:v>
                </c:pt>
                <c:pt idx="4991">
                  <c:v>1.2019999999999984E-3</c:v>
                </c:pt>
                <c:pt idx="4992">
                  <c:v>8.0300000000000007E-3</c:v>
                </c:pt>
                <c:pt idx="4993">
                  <c:v>1.8510000000000015E-3</c:v>
                </c:pt>
                <c:pt idx="4994">
                  <c:v>3.7750000000000036E-3</c:v>
                </c:pt>
                <c:pt idx="4995">
                  <c:v>9.5820000000000141E-3</c:v>
                </c:pt>
                <c:pt idx="4996">
                  <c:v>5.9740000000000071E-3</c:v>
                </c:pt>
                <c:pt idx="4997">
                  <c:v>3.1260000000000012E-3</c:v>
                </c:pt>
                <c:pt idx="4998">
                  <c:v>3.6210000000000036E-3</c:v>
                </c:pt>
                <c:pt idx="4999">
                  <c:v>1.0470000000000015E-3</c:v>
                </c:pt>
                <c:pt idx="5000">
                  <c:v>2.4040000000000012E-3</c:v>
                </c:pt>
                <c:pt idx="5001">
                  <c:v>3.392E-3</c:v>
                </c:pt>
                <c:pt idx="5002">
                  <c:v>6.7710000000000123E-3</c:v>
                </c:pt>
                <c:pt idx="5003">
                  <c:v>6.2810000000000123E-3</c:v>
                </c:pt>
                <c:pt idx="5004">
                  <c:v>1.2570000000000001E-3</c:v>
                </c:pt>
                <c:pt idx="5005">
                  <c:v>1.3170000000000015E-3</c:v>
                </c:pt>
                <c:pt idx="5006">
                  <c:v>3.1150000000000001E-3</c:v>
                </c:pt>
                <c:pt idx="5007">
                  <c:v>2.2780000000000035E-3</c:v>
                </c:pt>
                <c:pt idx="5008">
                  <c:v>3.0010000000000002E-3</c:v>
                </c:pt>
                <c:pt idx="5009">
                  <c:v>2.189000000000003E-3</c:v>
                </c:pt>
                <c:pt idx="5010">
                  <c:v>2.408000000000003E-3</c:v>
                </c:pt>
                <c:pt idx="5011">
                  <c:v>1.368000000000002E-3</c:v>
                </c:pt>
                <c:pt idx="5012">
                  <c:v>6.4500000000000104E-4</c:v>
                </c:pt>
                <c:pt idx="5013">
                  <c:v>7.2510000000000083E-3</c:v>
                </c:pt>
                <c:pt idx="5014">
                  <c:v>5.6340000000000001E-3</c:v>
                </c:pt>
                <c:pt idx="5015">
                  <c:v>1.0336E-2</c:v>
                </c:pt>
                <c:pt idx="5016">
                  <c:v>1.1771000000000005E-2</c:v>
                </c:pt>
                <c:pt idx="5017">
                  <c:v>1.0867000000000003E-2</c:v>
                </c:pt>
                <c:pt idx="5018">
                  <c:v>5.7860000000000073E-3</c:v>
                </c:pt>
                <c:pt idx="5019">
                  <c:v>4.8880000000000061E-3</c:v>
                </c:pt>
                <c:pt idx="5020">
                  <c:v>3.8200000000000031E-3</c:v>
                </c:pt>
                <c:pt idx="5021">
                  <c:v>1.3400000000000016E-3</c:v>
                </c:pt>
                <c:pt idx="5022">
                  <c:v>3.9000000000000048E-4</c:v>
                </c:pt>
                <c:pt idx="5023">
                  <c:v>2.5430000000000036E-3</c:v>
                </c:pt>
                <c:pt idx="5024">
                  <c:v>6.8870000000000034E-3</c:v>
                </c:pt>
                <c:pt idx="5025">
                  <c:v>8.0960000000000008E-3</c:v>
                </c:pt>
                <c:pt idx="5026">
                  <c:v>2.1199999999999999E-3</c:v>
                </c:pt>
                <c:pt idx="5027">
                  <c:v>4.7370000000000034E-3</c:v>
                </c:pt>
                <c:pt idx="5028">
                  <c:v>2.9190000000000002E-3</c:v>
                </c:pt>
                <c:pt idx="5029">
                  <c:v>4.4130000000000072E-3</c:v>
                </c:pt>
                <c:pt idx="5030">
                  <c:v>6.4160000000000094E-3</c:v>
                </c:pt>
                <c:pt idx="5031">
                  <c:v>7.4710000000000141E-3</c:v>
                </c:pt>
                <c:pt idx="5032">
                  <c:v>6.0830000000000103E-3</c:v>
                </c:pt>
                <c:pt idx="5033">
                  <c:v>4.8129999999999996E-3</c:v>
                </c:pt>
                <c:pt idx="5034">
                  <c:v>5.8929999999999998E-3</c:v>
                </c:pt>
                <c:pt idx="5035">
                  <c:v>1.2359999999999984E-3</c:v>
                </c:pt>
                <c:pt idx="5036">
                  <c:v>4.3889999999999997E-3</c:v>
                </c:pt>
                <c:pt idx="5037">
                  <c:v>6.2500000000000073E-3</c:v>
                </c:pt>
                <c:pt idx="5038">
                  <c:v>9.4710000000000141E-3</c:v>
                </c:pt>
                <c:pt idx="5039">
                  <c:v>9.150000000000014E-3</c:v>
                </c:pt>
                <c:pt idx="5040">
                  <c:v>2.7240000000000051E-3</c:v>
                </c:pt>
                <c:pt idx="5041">
                  <c:v>4.1239999999999975E-3</c:v>
                </c:pt>
                <c:pt idx="5042">
                  <c:v>2.7290000000000036E-3</c:v>
                </c:pt>
                <c:pt idx="5043">
                  <c:v>8.4310000000000027E-3</c:v>
                </c:pt>
                <c:pt idx="5044">
                  <c:v>7.1890000000000061E-3</c:v>
                </c:pt>
                <c:pt idx="5045">
                  <c:v>9.5240000000000047E-3</c:v>
                </c:pt>
                <c:pt idx="5046">
                  <c:v>9.2740000000000027E-3</c:v>
                </c:pt>
                <c:pt idx="5047">
                  <c:v>1.156000000000002E-2</c:v>
                </c:pt>
                <c:pt idx="5048">
                  <c:v>1.4515999999999998E-2</c:v>
                </c:pt>
                <c:pt idx="5049">
                  <c:v>1.405E-2</c:v>
                </c:pt>
                <c:pt idx="5050">
                  <c:v>8.2810000000000002E-3</c:v>
                </c:pt>
                <c:pt idx="5051">
                  <c:v>2.882E-3</c:v>
                </c:pt>
                <c:pt idx="5052">
                  <c:v>2.7190000000000035E-3</c:v>
                </c:pt>
                <c:pt idx="5053">
                  <c:v>2.232E-3</c:v>
                </c:pt>
                <c:pt idx="5054">
                  <c:v>3.0410000000000012E-3</c:v>
                </c:pt>
                <c:pt idx="5055">
                  <c:v>4.3629999999999997E-3</c:v>
                </c:pt>
                <c:pt idx="5056">
                  <c:v>6.4610000000000093E-3</c:v>
                </c:pt>
                <c:pt idx="5057">
                  <c:v>7.8470000000000033E-3</c:v>
                </c:pt>
                <c:pt idx="5058">
                  <c:v>5.3870000000000003E-3</c:v>
                </c:pt>
                <c:pt idx="5059">
                  <c:v>6.1830000000000071E-3</c:v>
                </c:pt>
                <c:pt idx="5060">
                  <c:v>2.715000000000003E-3</c:v>
                </c:pt>
                <c:pt idx="5061">
                  <c:v>6.6850000000000034E-3</c:v>
                </c:pt>
                <c:pt idx="5062">
                  <c:v>8.6640000000000068E-3</c:v>
                </c:pt>
                <c:pt idx="5063">
                  <c:v>8.7040000000000034E-3</c:v>
                </c:pt>
                <c:pt idx="5064">
                  <c:v>8.1470000000000015E-3</c:v>
                </c:pt>
                <c:pt idx="5065">
                  <c:v>4.4900000000000061E-3</c:v>
                </c:pt>
                <c:pt idx="5066">
                  <c:v>5.1440000000000001E-3</c:v>
                </c:pt>
                <c:pt idx="5067">
                  <c:v>7.8560000000000123E-3</c:v>
                </c:pt>
                <c:pt idx="5068">
                  <c:v>4.2370000000000073E-3</c:v>
                </c:pt>
                <c:pt idx="5069">
                  <c:v>2.1800000000000035E-3</c:v>
                </c:pt>
                <c:pt idx="5070">
                  <c:v>9.9900000000000184E-4</c:v>
                </c:pt>
                <c:pt idx="5071">
                  <c:v>4.8040000000000001E-3</c:v>
                </c:pt>
                <c:pt idx="5072">
                  <c:v>7.8220000000000008E-3</c:v>
                </c:pt>
                <c:pt idx="5073">
                  <c:v>7.1170000000000001E-3</c:v>
                </c:pt>
                <c:pt idx="5074">
                  <c:v>7.5760000000000133E-3</c:v>
                </c:pt>
                <c:pt idx="5075">
                  <c:v>4.1419999999999998E-3</c:v>
                </c:pt>
                <c:pt idx="5076">
                  <c:v>5.0959999999999998E-3</c:v>
                </c:pt>
                <c:pt idx="5077">
                  <c:v>5.2849999999999998E-3</c:v>
                </c:pt>
                <c:pt idx="5078">
                  <c:v>2.6630000000000056E-3</c:v>
                </c:pt>
                <c:pt idx="5079">
                  <c:v>5.4100000000000033E-3</c:v>
                </c:pt>
                <c:pt idx="5080">
                  <c:v>2.4680000000000036E-3</c:v>
                </c:pt>
                <c:pt idx="5081">
                  <c:v>2.8610000000000011E-3</c:v>
                </c:pt>
                <c:pt idx="5082">
                  <c:v>4.9060000000000093E-3</c:v>
                </c:pt>
                <c:pt idx="5083">
                  <c:v>3.6260000000000012E-3</c:v>
                </c:pt>
                <c:pt idx="5084">
                  <c:v>3.289000000000005E-3</c:v>
                </c:pt>
                <c:pt idx="5085">
                  <c:v>1.0690000000000001E-3</c:v>
                </c:pt>
                <c:pt idx="5086">
                  <c:v>4.3850000000000061E-3</c:v>
                </c:pt>
                <c:pt idx="5087">
                  <c:v>7.9180000000000118E-3</c:v>
                </c:pt>
                <c:pt idx="5088">
                  <c:v>3.6150000000000002E-3</c:v>
                </c:pt>
                <c:pt idx="5089">
                  <c:v>2.1159999999999998E-3</c:v>
                </c:pt>
                <c:pt idx="5090">
                  <c:v>1.0809999999999999E-3</c:v>
                </c:pt>
                <c:pt idx="5091">
                  <c:v>6.0530000000000072E-3</c:v>
                </c:pt>
                <c:pt idx="5092">
                  <c:v>6.5209999999999999E-3</c:v>
                </c:pt>
                <c:pt idx="5093">
                  <c:v>9.5040000000000003E-3</c:v>
                </c:pt>
                <c:pt idx="5094">
                  <c:v>6.6420000000000003E-3</c:v>
                </c:pt>
                <c:pt idx="5095">
                  <c:v>4.1430000000000061E-3</c:v>
                </c:pt>
                <c:pt idx="5096">
                  <c:v>5.8200000000000014E-3</c:v>
                </c:pt>
                <c:pt idx="5097">
                  <c:v>7.1590000000000082E-3</c:v>
                </c:pt>
                <c:pt idx="5098">
                  <c:v>1.0763000000000003E-2</c:v>
                </c:pt>
                <c:pt idx="5099">
                  <c:v>8.5700000000000047E-3</c:v>
                </c:pt>
                <c:pt idx="5100">
                  <c:v>5.3090000000000073E-3</c:v>
                </c:pt>
                <c:pt idx="5101">
                  <c:v>2.4840000000000036E-3</c:v>
                </c:pt>
                <c:pt idx="5102">
                  <c:v>6.7100000000000094E-3</c:v>
                </c:pt>
                <c:pt idx="5103">
                  <c:v>6.9240000000000013E-3</c:v>
                </c:pt>
                <c:pt idx="5104">
                  <c:v>1.0045999999999998E-2</c:v>
                </c:pt>
                <c:pt idx="5105">
                  <c:v>8.6010000000000027E-3</c:v>
                </c:pt>
                <c:pt idx="5106">
                  <c:v>5.3160000000000004E-3</c:v>
                </c:pt>
                <c:pt idx="5107">
                  <c:v>4.9979999999999998E-3</c:v>
                </c:pt>
                <c:pt idx="5108">
                  <c:v>6.1720000000000004E-3</c:v>
                </c:pt>
                <c:pt idx="5109">
                  <c:v>3.7640000000000056E-3</c:v>
                </c:pt>
                <c:pt idx="5110">
                  <c:v>4.4570000000000061E-3</c:v>
                </c:pt>
                <c:pt idx="5111">
                  <c:v>3.7460000000000037E-3</c:v>
                </c:pt>
                <c:pt idx="5112">
                  <c:v>6.5390000000000101E-3</c:v>
                </c:pt>
                <c:pt idx="5113">
                  <c:v>7.3530000000000071E-3</c:v>
                </c:pt>
                <c:pt idx="5114">
                  <c:v>7.5300000000000106E-3</c:v>
                </c:pt>
                <c:pt idx="5115">
                  <c:v>6.3680000000000004E-3</c:v>
                </c:pt>
                <c:pt idx="5116">
                  <c:v>8.3560000000000197E-3</c:v>
                </c:pt>
                <c:pt idx="5117">
                  <c:v>2.9810000000000036E-3</c:v>
                </c:pt>
                <c:pt idx="5118">
                  <c:v>2.5140000000000002E-3</c:v>
                </c:pt>
                <c:pt idx="5119">
                  <c:v>6.2960000000000082E-3</c:v>
                </c:pt>
                <c:pt idx="5120">
                  <c:v>5.3629999999999997E-3</c:v>
                </c:pt>
                <c:pt idx="5121">
                  <c:v>9.3130000000000122E-3</c:v>
                </c:pt>
                <c:pt idx="5122">
                  <c:v>1.0531E-2</c:v>
                </c:pt>
                <c:pt idx="5123">
                  <c:v>7.4820000000000112E-3</c:v>
                </c:pt>
                <c:pt idx="5124">
                  <c:v>1.2830000000000001E-3</c:v>
                </c:pt>
                <c:pt idx="5125">
                  <c:v>2.591E-3</c:v>
                </c:pt>
                <c:pt idx="5126">
                  <c:v>1.9859999999999999E-3</c:v>
                </c:pt>
                <c:pt idx="5127">
                  <c:v>2.8680000000000012E-3</c:v>
                </c:pt>
                <c:pt idx="5128">
                  <c:v>2.555E-3</c:v>
                </c:pt>
                <c:pt idx="5129">
                  <c:v>5.0570000000000033E-3</c:v>
                </c:pt>
                <c:pt idx="5130">
                  <c:v>6.4000000000000072E-3</c:v>
                </c:pt>
                <c:pt idx="5131">
                  <c:v>8.2950000000000124E-3</c:v>
                </c:pt>
                <c:pt idx="5132">
                  <c:v>2.7880000000000045E-3</c:v>
                </c:pt>
                <c:pt idx="5133">
                  <c:v>1.6350000000000026E-3</c:v>
                </c:pt>
                <c:pt idx="5134">
                  <c:v>5.3350000000000073E-3</c:v>
                </c:pt>
                <c:pt idx="5135">
                  <c:v>4.0340000000000003E-3</c:v>
                </c:pt>
                <c:pt idx="5136">
                  <c:v>6.2500000000000073E-3</c:v>
                </c:pt>
                <c:pt idx="5137">
                  <c:v>3.7520000000000036E-3</c:v>
                </c:pt>
                <c:pt idx="5138">
                  <c:v>4.725E-3</c:v>
                </c:pt>
                <c:pt idx="5139">
                  <c:v>4.3270000000000001E-3</c:v>
                </c:pt>
                <c:pt idx="5140">
                  <c:v>6.2100000000000072E-3</c:v>
                </c:pt>
                <c:pt idx="5141">
                  <c:v>7.3810000000000082E-3</c:v>
                </c:pt>
                <c:pt idx="5142">
                  <c:v>8.2530000000000155E-3</c:v>
                </c:pt>
                <c:pt idx="5143">
                  <c:v>8.5660000000000163E-3</c:v>
                </c:pt>
                <c:pt idx="5144">
                  <c:v>6.0730000000000072E-3</c:v>
                </c:pt>
                <c:pt idx="5145">
                  <c:v>3.1520000000000012E-3</c:v>
                </c:pt>
                <c:pt idx="5146">
                  <c:v>6.2270000000000034E-3</c:v>
                </c:pt>
                <c:pt idx="5147">
                  <c:v>2.4350000000000001E-3</c:v>
                </c:pt>
                <c:pt idx="5148">
                  <c:v>1.7680000000000016E-3</c:v>
                </c:pt>
                <c:pt idx="5149">
                  <c:v>3.0380000000000012E-3</c:v>
                </c:pt>
                <c:pt idx="5150">
                  <c:v>7.4200000000000082E-3</c:v>
                </c:pt>
                <c:pt idx="5151">
                  <c:v>8.3700000000000163E-3</c:v>
                </c:pt>
                <c:pt idx="5152">
                  <c:v>4.7510000000000061E-3</c:v>
                </c:pt>
                <c:pt idx="5153">
                  <c:v>5.4549999999999998E-3</c:v>
                </c:pt>
                <c:pt idx="5154">
                  <c:v>5.0020000000000004E-3</c:v>
                </c:pt>
                <c:pt idx="5155">
                  <c:v>6.0430000000000093E-3</c:v>
                </c:pt>
                <c:pt idx="5156">
                  <c:v>1.778000000000002E-3</c:v>
                </c:pt>
                <c:pt idx="5157">
                  <c:v>8.0580000000000027E-3</c:v>
                </c:pt>
                <c:pt idx="5158">
                  <c:v>8.2330000000000007E-3</c:v>
                </c:pt>
                <c:pt idx="5159">
                  <c:v>9.1820000000000165E-3</c:v>
                </c:pt>
                <c:pt idx="5160">
                  <c:v>4.8589999999999996E-3</c:v>
                </c:pt>
                <c:pt idx="5161">
                  <c:v>3.4490000000000002E-3</c:v>
                </c:pt>
                <c:pt idx="5162">
                  <c:v>3.9699999999999996E-3</c:v>
                </c:pt>
                <c:pt idx="5163">
                  <c:v>4.1320000000000003E-3</c:v>
                </c:pt>
                <c:pt idx="5164">
                  <c:v>3.5140000000000002E-3</c:v>
                </c:pt>
                <c:pt idx="5165">
                  <c:v>4.9370000000000082E-3</c:v>
                </c:pt>
                <c:pt idx="5166">
                  <c:v>4.0780000000000061E-3</c:v>
                </c:pt>
                <c:pt idx="5167">
                  <c:v>7.0710000000000113E-3</c:v>
                </c:pt>
                <c:pt idx="5168">
                  <c:v>8.5330000000000007E-3</c:v>
                </c:pt>
                <c:pt idx="5169">
                  <c:v>7.6480000000000072E-3</c:v>
                </c:pt>
                <c:pt idx="5170">
                  <c:v>5.8659999999999997E-3</c:v>
                </c:pt>
                <c:pt idx="5171">
                  <c:v>3.521000000000005E-3</c:v>
                </c:pt>
                <c:pt idx="5172">
                  <c:v>7.2960000000000082E-3</c:v>
                </c:pt>
                <c:pt idx="5173">
                  <c:v>2.7570000000000047E-3</c:v>
                </c:pt>
                <c:pt idx="5174">
                  <c:v>5.4540000000000014E-3</c:v>
                </c:pt>
                <c:pt idx="5175">
                  <c:v>8.3140000000000158E-3</c:v>
                </c:pt>
                <c:pt idx="5176">
                  <c:v>3.7810000000000066E-3</c:v>
                </c:pt>
                <c:pt idx="5177">
                  <c:v>7.2600000000000095E-4</c:v>
                </c:pt>
                <c:pt idx="5178">
                  <c:v>3.1990000000000031E-3</c:v>
                </c:pt>
                <c:pt idx="5179">
                  <c:v>3.346E-3</c:v>
                </c:pt>
                <c:pt idx="5180">
                  <c:v>8.7900000000000027E-3</c:v>
                </c:pt>
                <c:pt idx="5181">
                  <c:v>3.0430000000000036E-3</c:v>
                </c:pt>
                <c:pt idx="5182">
                  <c:v>1.180000000000002E-3</c:v>
                </c:pt>
                <c:pt idx="5183">
                  <c:v>2.5349999999999999E-3</c:v>
                </c:pt>
                <c:pt idx="5184">
                  <c:v>1.3079999999999999E-3</c:v>
                </c:pt>
                <c:pt idx="5185">
                  <c:v>9.8140000000000067E-3</c:v>
                </c:pt>
                <c:pt idx="5186">
                  <c:v>5.4710000000000123E-3</c:v>
                </c:pt>
                <c:pt idx="5187">
                  <c:v>3.3150000000000002E-3</c:v>
                </c:pt>
                <c:pt idx="5188">
                  <c:v>2.7880000000000045E-3</c:v>
                </c:pt>
                <c:pt idx="5189">
                  <c:v>6.4430000000000112E-3</c:v>
                </c:pt>
                <c:pt idx="5190">
                  <c:v>4.5920000000000023E-3</c:v>
                </c:pt>
                <c:pt idx="5191">
                  <c:v>2.0890000000000001E-3</c:v>
                </c:pt>
                <c:pt idx="5192">
                  <c:v>3.5690000000000036E-3</c:v>
                </c:pt>
                <c:pt idx="5193">
                  <c:v>7.9490000000000133E-3</c:v>
                </c:pt>
                <c:pt idx="5194">
                  <c:v>8.851000000000022E-3</c:v>
                </c:pt>
                <c:pt idx="5195">
                  <c:v>3.3080000000000002E-3</c:v>
                </c:pt>
                <c:pt idx="5196">
                  <c:v>4.8040000000000001E-3</c:v>
                </c:pt>
                <c:pt idx="5197">
                  <c:v>6.1590000000000004E-3</c:v>
                </c:pt>
                <c:pt idx="5198">
                  <c:v>6.3300000000000092E-3</c:v>
                </c:pt>
                <c:pt idx="5199">
                  <c:v>8.6190000000000138E-3</c:v>
                </c:pt>
                <c:pt idx="5200">
                  <c:v>1.4843000000000005E-2</c:v>
                </c:pt>
                <c:pt idx="5201">
                  <c:v>9.4530000000000221E-3</c:v>
                </c:pt>
                <c:pt idx="5202">
                  <c:v>1.433E-3</c:v>
                </c:pt>
                <c:pt idx="5203">
                  <c:v>3.7740000000000052E-3</c:v>
                </c:pt>
                <c:pt idx="5204">
                  <c:v>7.1240000000000001E-3</c:v>
                </c:pt>
                <c:pt idx="5205">
                  <c:v>8.1409999999999989E-3</c:v>
                </c:pt>
                <c:pt idx="5206">
                  <c:v>9.8810000000000165E-3</c:v>
                </c:pt>
                <c:pt idx="5207">
                  <c:v>5.9190000000000093E-3</c:v>
                </c:pt>
                <c:pt idx="5208">
                  <c:v>4.3020000000000003E-3</c:v>
                </c:pt>
                <c:pt idx="5209">
                  <c:v>3.0200000000000036E-3</c:v>
                </c:pt>
                <c:pt idx="5210">
                  <c:v>4.5070000000000023E-3</c:v>
                </c:pt>
                <c:pt idx="5211">
                  <c:v>5.6420000000000003E-3</c:v>
                </c:pt>
                <c:pt idx="5212">
                  <c:v>7.9939999999999994E-3</c:v>
                </c:pt>
                <c:pt idx="5213">
                  <c:v>1.5360000000000016E-3</c:v>
                </c:pt>
                <c:pt idx="5214">
                  <c:v>8.6000000000000139E-4</c:v>
                </c:pt>
                <c:pt idx="5215">
                  <c:v>4.4170000000000034E-3</c:v>
                </c:pt>
                <c:pt idx="5216">
                  <c:v>3.2430000000000063E-3</c:v>
                </c:pt>
                <c:pt idx="5217">
                  <c:v>3.5300000000000036E-3</c:v>
                </c:pt>
                <c:pt idx="5218">
                  <c:v>5.3940000000000004E-3</c:v>
                </c:pt>
                <c:pt idx="5219">
                  <c:v>5.3340000000000002E-3</c:v>
                </c:pt>
              </c:numCache>
            </c:numRef>
          </c:yVal>
          <c:smooth val="0"/>
        </c:ser>
        <c:ser>
          <c:idx val="1"/>
          <c:order val="1"/>
          <c:tx>
            <c:strRef>
              <c:f>Data!$O$1</c:f>
              <c:strCache>
                <c:ptCount val="1"/>
                <c:pt idx="0">
                  <c:v>TVE IB</c:v>
                </c:pt>
              </c:strCache>
            </c:strRef>
          </c:tx>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Data!$O$2:$O$20020</c:f>
              <c:numCache>
                <c:formatCode>General</c:formatCode>
                <c:ptCount val="20019"/>
                <c:pt idx="0">
                  <c:v>3.1960000000000001E-3</c:v>
                </c:pt>
                <c:pt idx="1">
                  <c:v>4.6379999999999998E-3</c:v>
                </c:pt>
                <c:pt idx="2">
                  <c:v>2.8690000000000031E-3</c:v>
                </c:pt>
                <c:pt idx="3">
                  <c:v>1.8779999999999999E-3</c:v>
                </c:pt>
                <c:pt idx="4">
                  <c:v>1.021E-3</c:v>
                </c:pt>
                <c:pt idx="5">
                  <c:v>3.3270000000000036E-3</c:v>
                </c:pt>
                <c:pt idx="6">
                  <c:v>6.4410000000000118E-3</c:v>
                </c:pt>
                <c:pt idx="7">
                  <c:v>4.3130000000000061E-3</c:v>
                </c:pt>
                <c:pt idx="8">
                  <c:v>1.6930000000000018E-3</c:v>
                </c:pt>
                <c:pt idx="9">
                  <c:v>2.4940000000000001E-3</c:v>
                </c:pt>
                <c:pt idx="10">
                  <c:v>1.970000000000003E-3</c:v>
                </c:pt>
                <c:pt idx="11">
                  <c:v>1.3590000000000015E-3</c:v>
                </c:pt>
                <c:pt idx="12">
                  <c:v>5.3109999999999997E-3</c:v>
                </c:pt>
                <c:pt idx="13">
                  <c:v>2.4030000000000037E-3</c:v>
                </c:pt>
                <c:pt idx="14">
                  <c:v>4.2230000000000002E-3</c:v>
                </c:pt>
                <c:pt idx="15">
                  <c:v>3.7050000000000056E-3</c:v>
                </c:pt>
                <c:pt idx="16">
                  <c:v>5.5820000000000071E-3</c:v>
                </c:pt>
                <c:pt idx="17">
                  <c:v>1.7660000000000026E-3</c:v>
                </c:pt>
                <c:pt idx="18">
                  <c:v>4.2079999999999999E-3</c:v>
                </c:pt>
                <c:pt idx="19">
                  <c:v>6.4790000000000134E-3</c:v>
                </c:pt>
                <c:pt idx="20">
                  <c:v>2.2490000000000036E-3</c:v>
                </c:pt>
                <c:pt idx="21">
                  <c:v>3.4759999999999999E-3</c:v>
                </c:pt>
                <c:pt idx="22">
                  <c:v>4.1809999999999998E-3</c:v>
                </c:pt>
                <c:pt idx="23">
                  <c:v>7.3910000000000095E-3</c:v>
                </c:pt>
                <c:pt idx="24">
                  <c:v>5.8630000000000002E-3</c:v>
                </c:pt>
                <c:pt idx="25">
                  <c:v>4.2960000000000073E-3</c:v>
                </c:pt>
                <c:pt idx="26">
                  <c:v>2.5200000000000036E-3</c:v>
                </c:pt>
                <c:pt idx="27">
                  <c:v>3.5530000000000036E-3</c:v>
                </c:pt>
                <c:pt idx="28">
                  <c:v>3.7500000000000055E-4</c:v>
                </c:pt>
                <c:pt idx="29">
                  <c:v>1.5440000000000015E-3</c:v>
                </c:pt>
                <c:pt idx="30">
                  <c:v>3.2030000000000066E-3</c:v>
                </c:pt>
                <c:pt idx="31">
                  <c:v>3.6960000000000035E-3</c:v>
                </c:pt>
                <c:pt idx="32">
                  <c:v>3.2320000000000035E-3</c:v>
                </c:pt>
                <c:pt idx="33">
                  <c:v>2.8140000000000001E-3</c:v>
                </c:pt>
                <c:pt idx="34">
                  <c:v>5.0280000000000004E-3</c:v>
                </c:pt>
                <c:pt idx="35">
                  <c:v>2.232E-3</c:v>
                </c:pt>
                <c:pt idx="36">
                  <c:v>4.3770000000000024E-3</c:v>
                </c:pt>
                <c:pt idx="37">
                  <c:v>3.2750000000000036E-3</c:v>
                </c:pt>
                <c:pt idx="38">
                  <c:v>2.9220000000000001E-3</c:v>
                </c:pt>
                <c:pt idx="39">
                  <c:v>2.4109999999999999E-3</c:v>
                </c:pt>
                <c:pt idx="40">
                  <c:v>4.9700000000000083E-3</c:v>
                </c:pt>
                <c:pt idx="41">
                  <c:v>1.1329999999999999E-3</c:v>
                </c:pt>
                <c:pt idx="42">
                  <c:v>2.2060000000000035E-3</c:v>
                </c:pt>
                <c:pt idx="43">
                  <c:v>2.274000000000003E-3</c:v>
                </c:pt>
                <c:pt idx="44">
                  <c:v>1.423E-3</c:v>
                </c:pt>
                <c:pt idx="45">
                  <c:v>2.947000000000003E-3</c:v>
                </c:pt>
                <c:pt idx="46">
                  <c:v>1.451E-3</c:v>
                </c:pt>
                <c:pt idx="47">
                  <c:v>2.7910000000000035E-3</c:v>
                </c:pt>
                <c:pt idx="48">
                  <c:v>2.8640000000000002E-3</c:v>
                </c:pt>
                <c:pt idx="49">
                  <c:v>1.2140000000000015E-3</c:v>
                </c:pt>
                <c:pt idx="50">
                  <c:v>4.3909999999999999E-3</c:v>
                </c:pt>
                <c:pt idx="51">
                  <c:v>1.954000000000003E-3</c:v>
                </c:pt>
                <c:pt idx="52">
                  <c:v>1.2560000000000015E-3</c:v>
                </c:pt>
                <c:pt idx="53">
                  <c:v>1.6150000000000021E-3</c:v>
                </c:pt>
                <c:pt idx="54">
                  <c:v>4.1999999999999997E-3</c:v>
                </c:pt>
                <c:pt idx="55">
                  <c:v>4.4750000000000094E-3</c:v>
                </c:pt>
                <c:pt idx="56">
                  <c:v>1.8220000000000029E-3</c:v>
                </c:pt>
                <c:pt idx="57">
                  <c:v>6.0980000000000071E-3</c:v>
                </c:pt>
                <c:pt idx="58">
                  <c:v>6.5500000000000072E-3</c:v>
                </c:pt>
                <c:pt idx="59">
                  <c:v>6.9220000000000071E-3</c:v>
                </c:pt>
                <c:pt idx="60">
                  <c:v>7.2070000000000033E-3</c:v>
                </c:pt>
                <c:pt idx="61">
                  <c:v>5.0600000000000003E-3</c:v>
                </c:pt>
                <c:pt idx="62">
                  <c:v>1.6030000000000016E-3</c:v>
                </c:pt>
                <c:pt idx="63">
                  <c:v>2.5119999999999999E-3</c:v>
                </c:pt>
                <c:pt idx="64">
                  <c:v>3.1430000000000056E-3</c:v>
                </c:pt>
                <c:pt idx="65">
                  <c:v>1.459E-3</c:v>
                </c:pt>
                <c:pt idx="66">
                  <c:v>1.4180000000000015E-3</c:v>
                </c:pt>
                <c:pt idx="67">
                  <c:v>3.2440000000000056E-3</c:v>
                </c:pt>
                <c:pt idx="68">
                  <c:v>2.833E-3</c:v>
                </c:pt>
                <c:pt idx="69">
                  <c:v>2.8540000000000002E-3</c:v>
                </c:pt>
                <c:pt idx="70">
                  <c:v>1.4419999999999984E-3</c:v>
                </c:pt>
                <c:pt idx="71">
                  <c:v>2.4060000000000002E-3</c:v>
                </c:pt>
                <c:pt idx="72">
                  <c:v>4.3229999999999996E-3</c:v>
                </c:pt>
                <c:pt idx="73">
                  <c:v>5.2560000000000072E-3</c:v>
                </c:pt>
                <c:pt idx="74">
                  <c:v>5.8000000000000013E-3</c:v>
                </c:pt>
                <c:pt idx="75">
                  <c:v>5.2230000000000072E-3</c:v>
                </c:pt>
                <c:pt idx="76">
                  <c:v>3.4410000000000035E-3</c:v>
                </c:pt>
                <c:pt idx="77">
                  <c:v>1.8050000000000015E-3</c:v>
                </c:pt>
                <c:pt idx="78">
                  <c:v>3.0569999999999998E-3</c:v>
                </c:pt>
                <c:pt idx="79">
                  <c:v>2.0480000000000012E-3</c:v>
                </c:pt>
                <c:pt idx="80">
                  <c:v>1.502000000000002E-3</c:v>
                </c:pt>
                <c:pt idx="81">
                  <c:v>5.7470000000000073E-3</c:v>
                </c:pt>
                <c:pt idx="82">
                  <c:v>2.9430000000000046E-3</c:v>
                </c:pt>
                <c:pt idx="83">
                  <c:v>1.7279999999999984E-3</c:v>
                </c:pt>
                <c:pt idx="84">
                  <c:v>7.7000000000000115E-4</c:v>
                </c:pt>
                <c:pt idx="85">
                  <c:v>6.0970000000000061E-3</c:v>
                </c:pt>
                <c:pt idx="86">
                  <c:v>4.1649999999999934E-3</c:v>
                </c:pt>
                <c:pt idx="87">
                  <c:v>5.0570000000000033E-3</c:v>
                </c:pt>
                <c:pt idx="88">
                  <c:v>4.4080000000000083E-3</c:v>
                </c:pt>
                <c:pt idx="89">
                  <c:v>5.8870000000000033E-3</c:v>
                </c:pt>
                <c:pt idx="90">
                  <c:v>4.4279999999999996E-3</c:v>
                </c:pt>
                <c:pt idx="91">
                  <c:v>2.9550000000000002E-3</c:v>
                </c:pt>
                <c:pt idx="92">
                  <c:v>6.3700000000000093E-3</c:v>
                </c:pt>
                <c:pt idx="93">
                  <c:v>7.7010000000000134E-3</c:v>
                </c:pt>
                <c:pt idx="94">
                  <c:v>3.4180000000000031E-3</c:v>
                </c:pt>
                <c:pt idx="95">
                  <c:v>2.4240000000000012E-3</c:v>
                </c:pt>
                <c:pt idx="96">
                  <c:v>3.9329999999999999E-3</c:v>
                </c:pt>
                <c:pt idx="97">
                  <c:v>1.9480000000000033E-3</c:v>
                </c:pt>
                <c:pt idx="98">
                  <c:v>2.3240000000000001E-3</c:v>
                </c:pt>
                <c:pt idx="99">
                  <c:v>3.4129999999999998E-3</c:v>
                </c:pt>
                <c:pt idx="100">
                  <c:v>2.8040000000000035E-3</c:v>
                </c:pt>
                <c:pt idx="101">
                  <c:v>1.3730000000000023E-3</c:v>
                </c:pt>
                <c:pt idx="102">
                  <c:v>3.2080000000000056E-3</c:v>
                </c:pt>
                <c:pt idx="103">
                  <c:v>4.9540000000000061E-3</c:v>
                </c:pt>
                <c:pt idx="104">
                  <c:v>3.2770000000000056E-3</c:v>
                </c:pt>
                <c:pt idx="105">
                  <c:v>1.8670000000000026E-3</c:v>
                </c:pt>
                <c:pt idx="106">
                  <c:v>1.7819999999999999E-3</c:v>
                </c:pt>
                <c:pt idx="107">
                  <c:v>9.3900000000000222E-4</c:v>
                </c:pt>
                <c:pt idx="108">
                  <c:v>1.3300000000000015E-3</c:v>
                </c:pt>
                <c:pt idx="109">
                  <c:v>1.8250000000000015E-3</c:v>
                </c:pt>
                <c:pt idx="110">
                  <c:v>5.9700000000000128E-4</c:v>
                </c:pt>
                <c:pt idx="111">
                  <c:v>2.0250000000000012E-3</c:v>
                </c:pt>
                <c:pt idx="112">
                  <c:v>1.4369999999999999E-3</c:v>
                </c:pt>
                <c:pt idx="113">
                  <c:v>2.3749999999999999E-3</c:v>
                </c:pt>
                <c:pt idx="114">
                  <c:v>2.8010000000000001E-3</c:v>
                </c:pt>
                <c:pt idx="115">
                  <c:v>3.3330000000000031E-3</c:v>
                </c:pt>
                <c:pt idx="116">
                  <c:v>2.918E-3</c:v>
                </c:pt>
                <c:pt idx="117">
                  <c:v>4.2430000000000072E-3</c:v>
                </c:pt>
                <c:pt idx="118">
                  <c:v>4.7840000000000061E-3</c:v>
                </c:pt>
                <c:pt idx="119">
                  <c:v>4.8050000000000002E-3</c:v>
                </c:pt>
                <c:pt idx="120">
                  <c:v>5.0870000000000004E-3</c:v>
                </c:pt>
                <c:pt idx="121">
                  <c:v>1.8890000000000018E-3</c:v>
                </c:pt>
                <c:pt idx="122">
                  <c:v>1.2459999999999984E-3</c:v>
                </c:pt>
                <c:pt idx="123">
                  <c:v>1.0910000000000015E-3</c:v>
                </c:pt>
                <c:pt idx="124">
                  <c:v>2.0240000000000002E-3</c:v>
                </c:pt>
                <c:pt idx="125">
                  <c:v>2.4910000000000002E-3</c:v>
                </c:pt>
                <c:pt idx="126">
                  <c:v>2.9260000000000002E-3</c:v>
                </c:pt>
                <c:pt idx="127">
                  <c:v>7.9300000000000149E-4</c:v>
                </c:pt>
                <c:pt idx="128">
                  <c:v>9.5700000000000223E-4</c:v>
                </c:pt>
                <c:pt idx="129">
                  <c:v>4.4100000000000033E-3</c:v>
                </c:pt>
                <c:pt idx="130">
                  <c:v>6.4980000000000072E-3</c:v>
                </c:pt>
                <c:pt idx="131">
                  <c:v>6.8479999999999999E-3</c:v>
                </c:pt>
                <c:pt idx="132">
                  <c:v>5.2140000000000034E-3</c:v>
                </c:pt>
                <c:pt idx="133">
                  <c:v>6.6290000000000003E-3</c:v>
                </c:pt>
                <c:pt idx="134">
                  <c:v>4.1980000000000003E-3</c:v>
                </c:pt>
                <c:pt idx="135">
                  <c:v>2.3800000000000002E-3</c:v>
                </c:pt>
                <c:pt idx="136">
                  <c:v>1.4850000000000015E-3</c:v>
                </c:pt>
                <c:pt idx="137">
                  <c:v>3.7500000000000051E-3</c:v>
                </c:pt>
                <c:pt idx="138">
                  <c:v>2.3640000000000002E-3</c:v>
                </c:pt>
                <c:pt idx="139">
                  <c:v>1.3430000000000015E-3</c:v>
                </c:pt>
                <c:pt idx="140">
                  <c:v>1.5889999999999999E-3</c:v>
                </c:pt>
                <c:pt idx="141">
                  <c:v>4.3610000000000003E-3</c:v>
                </c:pt>
                <c:pt idx="142">
                  <c:v>5.2300000000000072E-3</c:v>
                </c:pt>
                <c:pt idx="143">
                  <c:v>3.2960000000000012E-3</c:v>
                </c:pt>
                <c:pt idx="144">
                  <c:v>2.5840000000000012E-3</c:v>
                </c:pt>
                <c:pt idx="145">
                  <c:v>2.1519999999999998E-3</c:v>
                </c:pt>
                <c:pt idx="146">
                  <c:v>3.7800000000000051E-3</c:v>
                </c:pt>
                <c:pt idx="147">
                  <c:v>1.3400000000000016E-3</c:v>
                </c:pt>
                <c:pt idx="148">
                  <c:v>4.6400000000000033E-4</c:v>
                </c:pt>
                <c:pt idx="149">
                  <c:v>1.3339999999999999E-3</c:v>
                </c:pt>
                <c:pt idx="150">
                  <c:v>5.9010000000000113E-3</c:v>
                </c:pt>
                <c:pt idx="151">
                  <c:v>4.8490000000000061E-3</c:v>
                </c:pt>
                <c:pt idx="152">
                  <c:v>5.9810000000000123E-3</c:v>
                </c:pt>
                <c:pt idx="153">
                  <c:v>4.3909999999999999E-3</c:v>
                </c:pt>
                <c:pt idx="154">
                  <c:v>1.4779999999999984E-3</c:v>
                </c:pt>
                <c:pt idx="155">
                  <c:v>3.2210000000000055E-3</c:v>
                </c:pt>
                <c:pt idx="156">
                  <c:v>1.1970000000000023E-3</c:v>
                </c:pt>
                <c:pt idx="157">
                  <c:v>3.7190000000000036E-3</c:v>
                </c:pt>
                <c:pt idx="158">
                  <c:v>4.3039999999999997E-3</c:v>
                </c:pt>
                <c:pt idx="159">
                  <c:v>4.2700000000000095E-4</c:v>
                </c:pt>
                <c:pt idx="160">
                  <c:v>1.2700000000000021E-4</c:v>
                </c:pt>
                <c:pt idx="161">
                  <c:v>3.7310000000000012E-3</c:v>
                </c:pt>
                <c:pt idx="162">
                  <c:v>5.4900000000000062E-3</c:v>
                </c:pt>
                <c:pt idx="163">
                  <c:v>3.006000000000003E-3</c:v>
                </c:pt>
                <c:pt idx="164">
                  <c:v>2.8220000000000012E-3</c:v>
                </c:pt>
                <c:pt idx="165">
                  <c:v>1.4670000000000015E-3</c:v>
                </c:pt>
                <c:pt idx="166">
                  <c:v>1.6819999999999999E-3</c:v>
                </c:pt>
                <c:pt idx="167">
                  <c:v>2.5340000000000002E-3</c:v>
                </c:pt>
                <c:pt idx="168">
                  <c:v>1.5800000000000024E-3</c:v>
                </c:pt>
                <c:pt idx="169">
                  <c:v>3.5430000000000045E-3</c:v>
                </c:pt>
                <c:pt idx="170">
                  <c:v>2.2140000000000011E-3</c:v>
                </c:pt>
                <c:pt idx="171">
                  <c:v>2.5180000000000011E-3</c:v>
                </c:pt>
                <c:pt idx="172">
                  <c:v>3.0200000000000046E-4</c:v>
                </c:pt>
                <c:pt idx="173">
                  <c:v>2.9559999999999999E-3</c:v>
                </c:pt>
                <c:pt idx="174">
                  <c:v>1.3799999999999999E-3</c:v>
                </c:pt>
                <c:pt idx="175">
                  <c:v>5.7800000000000093E-4</c:v>
                </c:pt>
                <c:pt idx="176">
                  <c:v>1.3389999999999999E-3</c:v>
                </c:pt>
                <c:pt idx="177">
                  <c:v>2.186000000000003E-3</c:v>
                </c:pt>
                <c:pt idx="178">
                  <c:v>1.2740000000000015E-3</c:v>
                </c:pt>
                <c:pt idx="179">
                  <c:v>1.4720000000000015E-3</c:v>
                </c:pt>
                <c:pt idx="180">
                  <c:v>2.4980000000000002E-3</c:v>
                </c:pt>
                <c:pt idx="181">
                  <c:v>2.4260000000000002E-3</c:v>
                </c:pt>
                <c:pt idx="182">
                  <c:v>5.4430000000000112E-3</c:v>
                </c:pt>
                <c:pt idx="183">
                  <c:v>3.0130000000000035E-3</c:v>
                </c:pt>
                <c:pt idx="184">
                  <c:v>1.8350000000000016E-3</c:v>
                </c:pt>
                <c:pt idx="185">
                  <c:v>2.4229999999999998E-3</c:v>
                </c:pt>
                <c:pt idx="186">
                  <c:v>1.5410000000000018E-3</c:v>
                </c:pt>
                <c:pt idx="187">
                  <c:v>4.0119999999999999E-3</c:v>
                </c:pt>
                <c:pt idx="188">
                  <c:v>3.6850000000000055E-3</c:v>
                </c:pt>
                <c:pt idx="189">
                  <c:v>1.3330000000000015E-3</c:v>
                </c:pt>
                <c:pt idx="190">
                  <c:v>2.202000000000003E-3</c:v>
                </c:pt>
                <c:pt idx="191">
                  <c:v>1.8270000000000018E-3</c:v>
                </c:pt>
                <c:pt idx="192">
                  <c:v>1.2250000000000015E-3</c:v>
                </c:pt>
                <c:pt idx="193">
                  <c:v>1.701E-3</c:v>
                </c:pt>
                <c:pt idx="194">
                  <c:v>4.7470000000000004E-3</c:v>
                </c:pt>
                <c:pt idx="195">
                  <c:v>5.3600000000000002E-3</c:v>
                </c:pt>
                <c:pt idx="196">
                  <c:v>3.2170000000000046E-3</c:v>
                </c:pt>
                <c:pt idx="197">
                  <c:v>4.0740000000000004E-3</c:v>
                </c:pt>
                <c:pt idx="198">
                  <c:v>6.0160000000000092E-3</c:v>
                </c:pt>
                <c:pt idx="199">
                  <c:v>6.3730000000000071E-3</c:v>
                </c:pt>
                <c:pt idx="200">
                  <c:v>2.1240000000000031E-3</c:v>
                </c:pt>
                <c:pt idx="201">
                  <c:v>3.3530000000000035E-3</c:v>
                </c:pt>
                <c:pt idx="202">
                  <c:v>3.0690000000000036E-3</c:v>
                </c:pt>
                <c:pt idx="203">
                  <c:v>5.5640000000000004E-3</c:v>
                </c:pt>
                <c:pt idx="204">
                  <c:v>2.7560000000000002E-3</c:v>
                </c:pt>
                <c:pt idx="205">
                  <c:v>2.4460000000000011E-3</c:v>
                </c:pt>
                <c:pt idx="206">
                  <c:v>1.6980000000000033E-3</c:v>
                </c:pt>
                <c:pt idx="207">
                  <c:v>3.5560000000000001E-3</c:v>
                </c:pt>
                <c:pt idx="208">
                  <c:v>2.9500000000000012E-3</c:v>
                </c:pt>
                <c:pt idx="209">
                  <c:v>4.1570000000000001E-3</c:v>
                </c:pt>
                <c:pt idx="210">
                  <c:v>3.8310000000000002E-3</c:v>
                </c:pt>
                <c:pt idx="211">
                  <c:v>2.0090000000000012E-3</c:v>
                </c:pt>
                <c:pt idx="212">
                  <c:v>1.9620000000000032E-3</c:v>
                </c:pt>
                <c:pt idx="213">
                  <c:v>1.802000000000003E-3</c:v>
                </c:pt>
                <c:pt idx="214">
                  <c:v>1.7870000000000015E-3</c:v>
                </c:pt>
                <c:pt idx="215">
                  <c:v>2.681000000000005E-3</c:v>
                </c:pt>
                <c:pt idx="216">
                  <c:v>2.2180000000000012E-3</c:v>
                </c:pt>
                <c:pt idx="217">
                  <c:v>3.4430000000000047E-3</c:v>
                </c:pt>
                <c:pt idx="218">
                  <c:v>5.3940000000000004E-3</c:v>
                </c:pt>
                <c:pt idx="219">
                  <c:v>1.255E-3</c:v>
                </c:pt>
                <c:pt idx="220">
                  <c:v>2.2410000000000012E-3</c:v>
                </c:pt>
                <c:pt idx="221">
                  <c:v>2.1300000000000012E-3</c:v>
                </c:pt>
                <c:pt idx="222">
                  <c:v>2.5590000000000001E-3</c:v>
                </c:pt>
                <c:pt idx="223">
                  <c:v>4.1390000000000073E-3</c:v>
                </c:pt>
                <c:pt idx="224">
                  <c:v>5.8659999999999997E-3</c:v>
                </c:pt>
                <c:pt idx="225">
                  <c:v>5.6429999999999996E-3</c:v>
                </c:pt>
                <c:pt idx="226">
                  <c:v>8.9800000000000166E-4</c:v>
                </c:pt>
                <c:pt idx="227">
                  <c:v>5.0000000000000034E-4</c:v>
                </c:pt>
                <c:pt idx="228">
                  <c:v>1.3150000000000015E-3</c:v>
                </c:pt>
                <c:pt idx="229">
                  <c:v>3.8220000000000012E-3</c:v>
                </c:pt>
                <c:pt idx="230">
                  <c:v>5.3850000000000061E-3</c:v>
                </c:pt>
                <c:pt idx="231">
                  <c:v>3.0590000000000001E-3</c:v>
                </c:pt>
                <c:pt idx="232">
                  <c:v>2.2480000000000035E-3</c:v>
                </c:pt>
                <c:pt idx="233">
                  <c:v>6.490000000000007E-3</c:v>
                </c:pt>
                <c:pt idx="234">
                  <c:v>5.4810000000000093E-3</c:v>
                </c:pt>
                <c:pt idx="235">
                  <c:v>3.214000000000005E-3</c:v>
                </c:pt>
                <c:pt idx="236">
                  <c:v>2.7950000000000036E-3</c:v>
                </c:pt>
                <c:pt idx="237">
                  <c:v>1.2019999999999984E-3</c:v>
                </c:pt>
                <c:pt idx="238">
                  <c:v>1.4390000000000015E-3</c:v>
                </c:pt>
                <c:pt idx="239">
                  <c:v>3.4000000000000046E-3</c:v>
                </c:pt>
                <c:pt idx="240">
                  <c:v>2.9169999999999999E-3</c:v>
                </c:pt>
                <c:pt idx="241">
                  <c:v>1.255E-3</c:v>
                </c:pt>
                <c:pt idx="242">
                  <c:v>1.7890000000000015E-3</c:v>
                </c:pt>
                <c:pt idx="243">
                  <c:v>1.0399999999999984E-3</c:v>
                </c:pt>
                <c:pt idx="244">
                  <c:v>1.8870000000000026E-3</c:v>
                </c:pt>
                <c:pt idx="245">
                  <c:v>2.7090000000000031E-3</c:v>
                </c:pt>
                <c:pt idx="246">
                  <c:v>3.3710000000000012E-3</c:v>
                </c:pt>
                <c:pt idx="247">
                  <c:v>3.0900000000000012E-3</c:v>
                </c:pt>
                <c:pt idx="248">
                  <c:v>4.1549999999999955E-3</c:v>
                </c:pt>
                <c:pt idx="249">
                  <c:v>4.9730000000000113E-3</c:v>
                </c:pt>
                <c:pt idx="251">
                  <c:v>5.3090000000000073E-3</c:v>
                </c:pt>
                <c:pt idx="252">
                  <c:v>3.6470000000000066E-3</c:v>
                </c:pt>
                <c:pt idx="253">
                  <c:v>9.9800000000000192E-4</c:v>
                </c:pt>
                <c:pt idx="254">
                  <c:v>2.2600000000000046E-3</c:v>
                </c:pt>
                <c:pt idx="255">
                  <c:v>8.4450000000000046E-3</c:v>
                </c:pt>
                <c:pt idx="256">
                  <c:v>5.8650000000000004E-3</c:v>
                </c:pt>
                <c:pt idx="257">
                  <c:v>1.6430000000000023E-3</c:v>
                </c:pt>
                <c:pt idx="258">
                  <c:v>2.2130000000000036E-3</c:v>
                </c:pt>
                <c:pt idx="259">
                  <c:v>8.920000000000013E-4</c:v>
                </c:pt>
                <c:pt idx="260">
                  <c:v>2.5830000000000046E-3</c:v>
                </c:pt>
                <c:pt idx="261">
                  <c:v>4.1300000000000061E-3</c:v>
                </c:pt>
                <c:pt idx="262">
                  <c:v>5.1929999999999997E-3</c:v>
                </c:pt>
                <c:pt idx="263">
                  <c:v>6.4020000000000092E-3</c:v>
                </c:pt>
                <c:pt idx="264">
                  <c:v>4.7829999999999999E-3</c:v>
                </c:pt>
                <c:pt idx="265">
                  <c:v>6.5020000000000034E-3</c:v>
                </c:pt>
                <c:pt idx="266">
                  <c:v>6.3760000000000093E-3</c:v>
                </c:pt>
                <c:pt idx="267">
                  <c:v>4.3039999999999997E-3</c:v>
                </c:pt>
                <c:pt idx="268">
                  <c:v>3.522000000000003E-3</c:v>
                </c:pt>
                <c:pt idx="269">
                  <c:v>2.2850000000000036E-3</c:v>
                </c:pt>
                <c:pt idx="270">
                  <c:v>6.5079999999999999E-3</c:v>
                </c:pt>
                <c:pt idx="271">
                  <c:v>6.4330000000000134E-3</c:v>
                </c:pt>
                <c:pt idx="272">
                  <c:v>6.5900000000000073E-3</c:v>
                </c:pt>
                <c:pt idx="273">
                  <c:v>6.0470000000000003E-3</c:v>
                </c:pt>
                <c:pt idx="274">
                  <c:v>6.9480000000000123E-3</c:v>
                </c:pt>
                <c:pt idx="275">
                  <c:v>8.315000000000022E-3</c:v>
                </c:pt>
                <c:pt idx="276">
                  <c:v>4.4570000000000061E-3</c:v>
                </c:pt>
                <c:pt idx="277">
                  <c:v>3.8010000000000036E-3</c:v>
                </c:pt>
                <c:pt idx="278">
                  <c:v>1.5540000000000016E-3</c:v>
                </c:pt>
                <c:pt idx="279">
                  <c:v>3.411E-3</c:v>
                </c:pt>
                <c:pt idx="280">
                  <c:v>4.0140000000000002E-3</c:v>
                </c:pt>
                <c:pt idx="281">
                  <c:v>3.8300000000000001E-3</c:v>
                </c:pt>
                <c:pt idx="282">
                  <c:v>4.5259999999999996E-3</c:v>
                </c:pt>
                <c:pt idx="283">
                  <c:v>7.6480000000000072E-3</c:v>
                </c:pt>
                <c:pt idx="284">
                  <c:v>6.7730000000000134E-3</c:v>
                </c:pt>
                <c:pt idx="285">
                  <c:v>5.6779999999999999E-3</c:v>
                </c:pt>
                <c:pt idx="286">
                  <c:v>4.0109999999999998E-3</c:v>
                </c:pt>
                <c:pt idx="287">
                  <c:v>2.1069999999999999E-3</c:v>
                </c:pt>
                <c:pt idx="288">
                  <c:v>2.5110000000000002E-3</c:v>
                </c:pt>
                <c:pt idx="289">
                  <c:v>4.7510000000000061E-3</c:v>
                </c:pt>
                <c:pt idx="290">
                  <c:v>2.0070000000000036E-3</c:v>
                </c:pt>
                <c:pt idx="291">
                  <c:v>1.0470000000000015E-3</c:v>
                </c:pt>
                <c:pt idx="292">
                  <c:v>1.734000000000002E-3</c:v>
                </c:pt>
                <c:pt idx="293">
                  <c:v>4.1619999999999999E-3</c:v>
                </c:pt>
                <c:pt idx="294">
                  <c:v>6.8230000000000061E-3</c:v>
                </c:pt>
                <c:pt idx="295">
                  <c:v>7.6110000000000093E-3</c:v>
                </c:pt>
                <c:pt idx="296">
                  <c:v>5.0600000000000003E-3</c:v>
                </c:pt>
                <c:pt idx="297">
                  <c:v>5.6360000000000082E-3</c:v>
                </c:pt>
                <c:pt idx="298">
                  <c:v>5.9180000000000092E-3</c:v>
                </c:pt>
                <c:pt idx="299">
                  <c:v>3.5969999999999999E-3</c:v>
                </c:pt>
                <c:pt idx="300">
                  <c:v>4.6360000000000073E-3</c:v>
                </c:pt>
                <c:pt idx="301">
                  <c:v>2.1770000000000036E-3</c:v>
                </c:pt>
                <c:pt idx="302">
                  <c:v>3.1210000000000035E-3</c:v>
                </c:pt>
                <c:pt idx="303">
                  <c:v>4.1079999999999997E-3</c:v>
                </c:pt>
                <c:pt idx="304">
                  <c:v>2.601000000000003E-3</c:v>
                </c:pt>
                <c:pt idx="305">
                  <c:v>3.0070000000000036E-3</c:v>
                </c:pt>
                <c:pt idx="306">
                  <c:v>2.8890000000000001E-3</c:v>
                </c:pt>
                <c:pt idx="307">
                  <c:v>1.0250000000000001E-3</c:v>
                </c:pt>
                <c:pt idx="308">
                  <c:v>4.3169999999999997E-3</c:v>
                </c:pt>
                <c:pt idx="309">
                  <c:v>3.0880000000000031E-3</c:v>
                </c:pt>
                <c:pt idx="310">
                  <c:v>4.0810000000000082E-3</c:v>
                </c:pt>
                <c:pt idx="311">
                  <c:v>2.7800000000000051E-3</c:v>
                </c:pt>
                <c:pt idx="312">
                  <c:v>4.2070000000000024E-3</c:v>
                </c:pt>
                <c:pt idx="313">
                  <c:v>4.1939999999999998E-3</c:v>
                </c:pt>
                <c:pt idx="314">
                  <c:v>2.7920000000000002E-3</c:v>
                </c:pt>
                <c:pt idx="315">
                  <c:v>5.2280000000000061E-3</c:v>
                </c:pt>
                <c:pt idx="316">
                  <c:v>2.7170000000000046E-3</c:v>
                </c:pt>
                <c:pt idx="317">
                  <c:v>2.0660000000000001E-3</c:v>
                </c:pt>
                <c:pt idx="318">
                  <c:v>1.4930000000000015E-3</c:v>
                </c:pt>
                <c:pt idx="319">
                  <c:v>2.8029999999999999E-3</c:v>
                </c:pt>
                <c:pt idx="320">
                  <c:v>5.2100000000000072E-3</c:v>
                </c:pt>
                <c:pt idx="321">
                  <c:v>3.8780000000000012E-3</c:v>
                </c:pt>
                <c:pt idx="322">
                  <c:v>2.3119999999999998E-3</c:v>
                </c:pt>
                <c:pt idx="323">
                  <c:v>2.3440000000000002E-3</c:v>
                </c:pt>
                <c:pt idx="324">
                  <c:v>3.179000000000003E-3</c:v>
                </c:pt>
                <c:pt idx="325">
                  <c:v>3.7500000000000051E-3</c:v>
                </c:pt>
                <c:pt idx="326">
                  <c:v>4.9290000000000072E-3</c:v>
                </c:pt>
                <c:pt idx="327">
                  <c:v>4.9220000000000002E-3</c:v>
                </c:pt>
                <c:pt idx="328">
                  <c:v>4.2220000000000001E-3</c:v>
                </c:pt>
                <c:pt idx="329">
                  <c:v>4.3870000000000003E-3</c:v>
                </c:pt>
                <c:pt idx="330">
                  <c:v>6.4330000000000134E-3</c:v>
                </c:pt>
                <c:pt idx="331">
                  <c:v>4.8209999999999998E-3</c:v>
                </c:pt>
                <c:pt idx="332">
                  <c:v>5.7510000000000096E-3</c:v>
                </c:pt>
                <c:pt idx="333">
                  <c:v>2.4040000000000012E-3</c:v>
                </c:pt>
                <c:pt idx="334">
                  <c:v>3.6020000000000036E-3</c:v>
                </c:pt>
                <c:pt idx="335">
                  <c:v>6.0250000000000034E-3</c:v>
                </c:pt>
                <c:pt idx="336">
                  <c:v>3.3210000000000002E-3</c:v>
                </c:pt>
                <c:pt idx="337">
                  <c:v>3.3830000000000036E-3</c:v>
                </c:pt>
                <c:pt idx="338">
                  <c:v>5.3670000000000002E-3</c:v>
                </c:pt>
                <c:pt idx="339">
                  <c:v>4.4559999999999999E-3</c:v>
                </c:pt>
                <c:pt idx="340">
                  <c:v>3.9110000000000004E-3</c:v>
                </c:pt>
                <c:pt idx="341">
                  <c:v>4.1340000000000014E-3</c:v>
                </c:pt>
                <c:pt idx="342">
                  <c:v>1.9959999999999999E-3</c:v>
                </c:pt>
                <c:pt idx="343">
                  <c:v>5.2579999999999997E-3</c:v>
                </c:pt>
                <c:pt idx="344">
                  <c:v>4.3569999999999998E-3</c:v>
                </c:pt>
                <c:pt idx="345">
                  <c:v>4.9849999999999998E-3</c:v>
                </c:pt>
                <c:pt idx="346">
                  <c:v>3.6990000000000031E-3</c:v>
                </c:pt>
                <c:pt idx="347">
                  <c:v>6.4279999999999997E-3</c:v>
                </c:pt>
                <c:pt idx="348">
                  <c:v>3.7340000000000055E-3</c:v>
                </c:pt>
                <c:pt idx="349">
                  <c:v>3.532E-3</c:v>
                </c:pt>
                <c:pt idx="350">
                  <c:v>1.9910000000000032E-3</c:v>
                </c:pt>
                <c:pt idx="351">
                  <c:v>4.9570000000000013E-3</c:v>
                </c:pt>
                <c:pt idx="352">
                  <c:v>3.9880000000000002E-3</c:v>
                </c:pt>
                <c:pt idx="353">
                  <c:v>2.9320000000000001E-3</c:v>
                </c:pt>
                <c:pt idx="354">
                  <c:v>2.4329999999999998E-3</c:v>
                </c:pt>
                <c:pt idx="355">
                  <c:v>2.7810000000000035E-3</c:v>
                </c:pt>
                <c:pt idx="356">
                  <c:v>3.5360000000000001E-3</c:v>
                </c:pt>
                <c:pt idx="357">
                  <c:v>5.9830000000000083E-3</c:v>
                </c:pt>
                <c:pt idx="358">
                  <c:v>4.2950000000000071E-3</c:v>
                </c:pt>
                <c:pt idx="359">
                  <c:v>4.9240000000000004E-3</c:v>
                </c:pt>
                <c:pt idx="360">
                  <c:v>3.3470000000000036E-3</c:v>
                </c:pt>
                <c:pt idx="361">
                  <c:v>6.2160000000000071E-3</c:v>
                </c:pt>
                <c:pt idx="362">
                  <c:v>3.7570000000000051E-3</c:v>
                </c:pt>
                <c:pt idx="363">
                  <c:v>4.7740000000000013E-3</c:v>
                </c:pt>
                <c:pt idx="364">
                  <c:v>6.5990000000000094E-3</c:v>
                </c:pt>
                <c:pt idx="365">
                  <c:v>7.8200000000000023E-3</c:v>
                </c:pt>
                <c:pt idx="366">
                  <c:v>6.6810000000000072E-3</c:v>
                </c:pt>
                <c:pt idx="367">
                  <c:v>8.8950000000000244E-3</c:v>
                </c:pt>
                <c:pt idx="368">
                  <c:v>9.6620000000000161E-3</c:v>
                </c:pt>
                <c:pt idx="369">
                  <c:v>2.9680000000000036E-3</c:v>
                </c:pt>
                <c:pt idx="370">
                  <c:v>3.1050000000000036E-3</c:v>
                </c:pt>
                <c:pt idx="371">
                  <c:v>1.8309999999999999E-3</c:v>
                </c:pt>
                <c:pt idx="372">
                  <c:v>1.7669999999999999E-3</c:v>
                </c:pt>
                <c:pt idx="373">
                  <c:v>2.075E-3</c:v>
                </c:pt>
                <c:pt idx="374">
                  <c:v>1.2430000000000015E-3</c:v>
                </c:pt>
                <c:pt idx="375">
                  <c:v>1.4460000000000015E-3</c:v>
                </c:pt>
                <c:pt idx="376">
                  <c:v>4.0140000000000002E-3</c:v>
                </c:pt>
                <c:pt idx="377">
                  <c:v>3.9680000000000062E-3</c:v>
                </c:pt>
                <c:pt idx="378">
                  <c:v>3.5250000000000012E-3</c:v>
                </c:pt>
                <c:pt idx="379">
                  <c:v>2.8519999999999999E-3</c:v>
                </c:pt>
                <c:pt idx="380">
                  <c:v>7.8639999999999995E-3</c:v>
                </c:pt>
                <c:pt idx="381">
                  <c:v>3.326E-3</c:v>
                </c:pt>
                <c:pt idx="382">
                  <c:v>1.0080000000000015E-3</c:v>
                </c:pt>
                <c:pt idx="383">
                  <c:v>2.980000000000003E-3</c:v>
                </c:pt>
                <c:pt idx="384">
                  <c:v>4.6460000000000034E-3</c:v>
                </c:pt>
                <c:pt idx="385">
                  <c:v>6.4940000000000024E-3</c:v>
                </c:pt>
                <c:pt idx="386">
                  <c:v>6.8870000000000034E-3</c:v>
                </c:pt>
                <c:pt idx="387">
                  <c:v>7.1079999999999997E-3</c:v>
                </c:pt>
                <c:pt idx="388">
                  <c:v>5.2180000000000004E-3</c:v>
                </c:pt>
                <c:pt idx="389">
                  <c:v>4.7040000000000033E-3</c:v>
                </c:pt>
                <c:pt idx="390">
                  <c:v>4.2640000000000004E-3</c:v>
                </c:pt>
                <c:pt idx="391">
                  <c:v>3.506000000000003E-3</c:v>
                </c:pt>
                <c:pt idx="392">
                  <c:v>5.3800000000000072E-3</c:v>
                </c:pt>
                <c:pt idx="393">
                  <c:v>1.5839999999999999E-3</c:v>
                </c:pt>
                <c:pt idx="394">
                  <c:v>3.9700000000000049E-4</c:v>
                </c:pt>
                <c:pt idx="395">
                  <c:v>3.4400000000000056E-4</c:v>
                </c:pt>
                <c:pt idx="396">
                  <c:v>3.9830000000000065E-3</c:v>
                </c:pt>
                <c:pt idx="397">
                  <c:v>3.356E-3</c:v>
                </c:pt>
                <c:pt idx="398">
                  <c:v>4.8260000000000004E-3</c:v>
                </c:pt>
                <c:pt idx="399">
                  <c:v>4.9560000000000073E-3</c:v>
                </c:pt>
                <c:pt idx="400">
                  <c:v>5.8120000000000003E-3</c:v>
                </c:pt>
                <c:pt idx="401">
                  <c:v>4.424E-3</c:v>
                </c:pt>
                <c:pt idx="402">
                  <c:v>3.6510000000000036E-3</c:v>
                </c:pt>
                <c:pt idx="403">
                  <c:v>2.2130000000000036E-3</c:v>
                </c:pt>
                <c:pt idx="404">
                  <c:v>1.8890000000000018E-3</c:v>
                </c:pt>
                <c:pt idx="405">
                  <c:v>4.0670000000000003E-3</c:v>
                </c:pt>
                <c:pt idx="406">
                  <c:v>1.7440000000000023E-3</c:v>
                </c:pt>
                <c:pt idx="407">
                  <c:v>2.2760000000000002E-3</c:v>
                </c:pt>
                <c:pt idx="408">
                  <c:v>3.885000000000003E-3</c:v>
                </c:pt>
                <c:pt idx="409">
                  <c:v>2.3969999999999998E-3</c:v>
                </c:pt>
                <c:pt idx="410">
                  <c:v>3.4550000000000002E-3</c:v>
                </c:pt>
                <c:pt idx="411">
                  <c:v>3.2630000000000055E-3</c:v>
                </c:pt>
                <c:pt idx="412">
                  <c:v>4.3779999999999999E-3</c:v>
                </c:pt>
                <c:pt idx="413">
                  <c:v>3.0540000000000012E-3</c:v>
                </c:pt>
                <c:pt idx="414">
                  <c:v>1.3940000000000022E-3</c:v>
                </c:pt>
                <c:pt idx="415">
                  <c:v>2.2590000000000002E-3</c:v>
                </c:pt>
                <c:pt idx="416">
                  <c:v>4.1440000000000001E-3</c:v>
                </c:pt>
                <c:pt idx="417">
                  <c:v>4.2870000000000061E-3</c:v>
                </c:pt>
                <c:pt idx="418">
                  <c:v>5.5700000000000072E-3</c:v>
                </c:pt>
                <c:pt idx="419">
                  <c:v>4.0060000000000061E-3</c:v>
                </c:pt>
                <c:pt idx="420">
                  <c:v>3.2470000000000047E-3</c:v>
                </c:pt>
                <c:pt idx="421">
                  <c:v>8.0150000000000048E-3</c:v>
                </c:pt>
                <c:pt idx="422">
                  <c:v>7.8920000000000014E-3</c:v>
                </c:pt>
                <c:pt idx="423">
                  <c:v>8.8910000000000048E-3</c:v>
                </c:pt>
                <c:pt idx="424">
                  <c:v>8.1460000000000005E-3</c:v>
                </c:pt>
                <c:pt idx="425">
                  <c:v>7.1540000000000024E-3</c:v>
                </c:pt>
                <c:pt idx="426">
                  <c:v>7.7850000000000089E-3</c:v>
                </c:pt>
                <c:pt idx="427">
                  <c:v>8.7730000000000048E-3</c:v>
                </c:pt>
                <c:pt idx="428">
                  <c:v>1.0114E-2</c:v>
                </c:pt>
                <c:pt idx="429">
                  <c:v>8.1030000000000008E-3</c:v>
                </c:pt>
                <c:pt idx="430">
                  <c:v>4.4770000000000061E-3</c:v>
                </c:pt>
                <c:pt idx="431">
                  <c:v>5.4980000000000072E-3</c:v>
                </c:pt>
                <c:pt idx="432">
                  <c:v>8.1340000000000006E-3</c:v>
                </c:pt>
                <c:pt idx="433">
                  <c:v>9.8860000000000163E-3</c:v>
                </c:pt>
                <c:pt idx="434">
                  <c:v>9.2670000000000027E-3</c:v>
                </c:pt>
                <c:pt idx="435">
                  <c:v>5.8539999999999998E-3</c:v>
                </c:pt>
                <c:pt idx="436">
                  <c:v>3.0480000000000012E-3</c:v>
                </c:pt>
                <c:pt idx="437">
                  <c:v>4.4410000000000083E-3</c:v>
                </c:pt>
                <c:pt idx="438">
                  <c:v>6.862E-3</c:v>
                </c:pt>
                <c:pt idx="439">
                  <c:v>6.4250000000000071E-3</c:v>
                </c:pt>
                <c:pt idx="440">
                  <c:v>8.0950000000000067E-3</c:v>
                </c:pt>
                <c:pt idx="441">
                  <c:v>8.7390000000000002E-3</c:v>
                </c:pt>
                <c:pt idx="442">
                  <c:v>8.2240000000000004E-3</c:v>
                </c:pt>
                <c:pt idx="443">
                  <c:v>7.8070000000000014E-3</c:v>
                </c:pt>
                <c:pt idx="444">
                  <c:v>6.9200000000000034E-3</c:v>
                </c:pt>
                <c:pt idx="445">
                  <c:v>7.4600000000000083E-3</c:v>
                </c:pt>
                <c:pt idx="446">
                  <c:v>7.0450000000000061E-3</c:v>
                </c:pt>
                <c:pt idx="447">
                  <c:v>8.9430000000000048E-3</c:v>
                </c:pt>
                <c:pt idx="448">
                  <c:v>5.7689999999999998E-3</c:v>
                </c:pt>
                <c:pt idx="449">
                  <c:v>3.4980000000000002E-3</c:v>
                </c:pt>
                <c:pt idx="450">
                  <c:v>5.2090000000000114E-3</c:v>
                </c:pt>
                <c:pt idx="451">
                  <c:v>9.1610000000000007E-3</c:v>
                </c:pt>
                <c:pt idx="452">
                  <c:v>1.0406E-2</c:v>
                </c:pt>
                <c:pt idx="453">
                  <c:v>8.4780000000000046E-3</c:v>
                </c:pt>
                <c:pt idx="454">
                  <c:v>8.1340000000000006E-3</c:v>
                </c:pt>
                <c:pt idx="455">
                  <c:v>8.7550000000000145E-3</c:v>
                </c:pt>
                <c:pt idx="456">
                  <c:v>1.2142E-2</c:v>
                </c:pt>
                <c:pt idx="457">
                  <c:v>1.1028000000000001E-2</c:v>
                </c:pt>
                <c:pt idx="458">
                  <c:v>1.0995000000000001E-2</c:v>
                </c:pt>
                <c:pt idx="459">
                  <c:v>9.4400000000000005E-3</c:v>
                </c:pt>
                <c:pt idx="460">
                  <c:v>1.1135000000000001E-2</c:v>
                </c:pt>
                <c:pt idx="461">
                  <c:v>1.0298E-2</c:v>
                </c:pt>
                <c:pt idx="462">
                  <c:v>7.8619999999999992E-3</c:v>
                </c:pt>
                <c:pt idx="463">
                  <c:v>1.0383999999999999E-2</c:v>
                </c:pt>
                <c:pt idx="464">
                  <c:v>1.2741000000000014E-2</c:v>
                </c:pt>
                <c:pt idx="465">
                  <c:v>1.1502999999999999E-2</c:v>
                </c:pt>
                <c:pt idx="466">
                  <c:v>1.1677999999999999E-2</c:v>
                </c:pt>
                <c:pt idx="467">
                  <c:v>1.2789E-2</c:v>
                </c:pt>
                <c:pt idx="468">
                  <c:v>1.1925000000000017E-2</c:v>
                </c:pt>
                <c:pt idx="469">
                  <c:v>6.8680000000000034E-3</c:v>
                </c:pt>
                <c:pt idx="470">
                  <c:v>6.2270000000000034E-3</c:v>
                </c:pt>
                <c:pt idx="471">
                  <c:v>9.0110000000000155E-3</c:v>
                </c:pt>
                <c:pt idx="472">
                  <c:v>1.0836999999999998E-2</c:v>
                </c:pt>
                <c:pt idx="473">
                  <c:v>1.1657000000000001E-2</c:v>
                </c:pt>
                <c:pt idx="474">
                  <c:v>1.2648000000000001E-2</c:v>
                </c:pt>
                <c:pt idx="475">
                  <c:v>1.4726000000000001E-2</c:v>
                </c:pt>
                <c:pt idx="476">
                  <c:v>1.1449000000000001E-2</c:v>
                </c:pt>
                <c:pt idx="477">
                  <c:v>9.3400000000000028E-3</c:v>
                </c:pt>
                <c:pt idx="478">
                  <c:v>7.2210000000000113E-3</c:v>
                </c:pt>
                <c:pt idx="479">
                  <c:v>6.3710000000000112E-3</c:v>
                </c:pt>
                <c:pt idx="480">
                  <c:v>9.6470000000000011E-3</c:v>
                </c:pt>
                <c:pt idx="481">
                  <c:v>9.8700000000000124E-3</c:v>
                </c:pt>
                <c:pt idx="482">
                  <c:v>1.0988000000000001E-2</c:v>
                </c:pt>
                <c:pt idx="483">
                  <c:v>9.7750000000000163E-3</c:v>
                </c:pt>
                <c:pt idx="484">
                  <c:v>8.4670000000000144E-3</c:v>
                </c:pt>
                <c:pt idx="485">
                  <c:v>1.0978E-2</c:v>
                </c:pt>
                <c:pt idx="486">
                  <c:v>9.1080000000000015E-3</c:v>
                </c:pt>
                <c:pt idx="487">
                  <c:v>7.6639999999999998E-3</c:v>
                </c:pt>
                <c:pt idx="488">
                  <c:v>5.3049999999999998E-3</c:v>
                </c:pt>
                <c:pt idx="489">
                  <c:v>6.1879999999999999E-3</c:v>
                </c:pt>
                <c:pt idx="490">
                  <c:v>7.9020000000000114E-3</c:v>
                </c:pt>
                <c:pt idx="491">
                  <c:v>1.0743000000000001E-2</c:v>
                </c:pt>
                <c:pt idx="492">
                  <c:v>1.2739E-2</c:v>
                </c:pt>
                <c:pt idx="493">
                  <c:v>8.7770000000000001E-3</c:v>
                </c:pt>
                <c:pt idx="494">
                  <c:v>6.7390000000000123E-3</c:v>
                </c:pt>
                <c:pt idx="495">
                  <c:v>9.6230000000000048E-3</c:v>
                </c:pt>
                <c:pt idx="496">
                  <c:v>1.1794000000000001E-2</c:v>
                </c:pt>
                <c:pt idx="497">
                  <c:v>1.3517000000000001E-2</c:v>
                </c:pt>
                <c:pt idx="498">
                  <c:v>1.2096999999999986E-2</c:v>
                </c:pt>
                <c:pt idx="499">
                  <c:v>1.0701000000000014E-2</c:v>
                </c:pt>
                <c:pt idx="500">
                  <c:v>8.5490000000000028E-3</c:v>
                </c:pt>
                <c:pt idx="502">
                  <c:v>5.0020000000000004E-3</c:v>
                </c:pt>
                <c:pt idx="503">
                  <c:v>6.9530000000000113E-3</c:v>
                </c:pt>
                <c:pt idx="504">
                  <c:v>6.5290000000000062E-3</c:v>
                </c:pt>
                <c:pt idx="505">
                  <c:v>5.3900000000000024E-3</c:v>
                </c:pt>
                <c:pt idx="506">
                  <c:v>1.2680000000000015E-3</c:v>
                </c:pt>
                <c:pt idx="507">
                  <c:v>5.0200000000000038E-4</c:v>
                </c:pt>
                <c:pt idx="508">
                  <c:v>3.8840000000000051E-3</c:v>
                </c:pt>
                <c:pt idx="509">
                  <c:v>4.7980000000000071E-3</c:v>
                </c:pt>
                <c:pt idx="510">
                  <c:v>5.0829999999999998E-3</c:v>
                </c:pt>
                <c:pt idx="511">
                  <c:v>2.3730000000000001E-3</c:v>
                </c:pt>
                <c:pt idx="512">
                  <c:v>1.9590000000000028E-3</c:v>
                </c:pt>
                <c:pt idx="513">
                  <c:v>2.3210000000000001E-3</c:v>
                </c:pt>
                <c:pt idx="514">
                  <c:v>2.2030000000000036E-3</c:v>
                </c:pt>
                <c:pt idx="515">
                  <c:v>2.7990000000000011E-3</c:v>
                </c:pt>
                <c:pt idx="516">
                  <c:v>2.699000000000003E-3</c:v>
                </c:pt>
                <c:pt idx="517">
                  <c:v>3.3070000000000031E-3</c:v>
                </c:pt>
                <c:pt idx="518">
                  <c:v>2.5440000000000046E-3</c:v>
                </c:pt>
                <c:pt idx="519">
                  <c:v>7.9200000000000114E-4</c:v>
                </c:pt>
                <c:pt idx="520">
                  <c:v>2.362E-3</c:v>
                </c:pt>
                <c:pt idx="521">
                  <c:v>2.0090000000000012E-3</c:v>
                </c:pt>
                <c:pt idx="522">
                  <c:v>2.9830000000000043E-3</c:v>
                </c:pt>
                <c:pt idx="523">
                  <c:v>9.0500000000000227E-4</c:v>
                </c:pt>
                <c:pt idx="524">
                  <c:v>2.9970000000000036E-3</c:v>
                </c:pt>
                <c:pt idx="525">
                  <c:v>5.6429999999999996E-3</c:v>
                </c:pt>
                <c:pt idx="526">
                  <c:v>4.2280000000000061E-3</c:v>
                </c:pt>
                <c:pt idx="527">
                  <c:v>4.6039999999999996E-3</c:v>
                </c:pt>
                <c:pt idx="528">
                  <c:v>5.940000000000011E-4</c:v>
                </c:pt>
                <c:pt idx="529">
                  <c:v>4.5060000000000083E-3</c:v>
                </c:pt>
                <c:pt idx="530">
                  <c:v>6.2610000000000061E-3</c:v>
                </c:pt>
                <c:pt idx="531">
                  <c:v>3.382E-3</c:v>
                </c:pt>
                <c:pt idx="532">
                  <c:v>2.5900000000000012E-3</c:v>
                </c:pt>
                <c:pt idx="533">
                  <c:v>2.3240000000000001E-3</c:v>
                </c:pt>
                <c:pt idx="534">
                  <c:v>2.542000000000003E-3</c:v>
                </c:pt>
                <c:pt idx="535">
                  <c:v>2.0700000000000002E-3</c:v>
                </c:pt>
                <c:pt idx="536">
                  <c:v>2.1719999999999999E-3</c:v>
                </c:pt>
                <c:pt idx="537">
                  <c:v>2.1120000000000002E-3</c:v>
                </c:pt>
                <c:pt idx="538">
                  <c:v>3.019E-3</c:v>
                </c:pt>
                <c:pt idx="539">
                  <c:v>2.9010000000000012E-3</c:v>
                </c:pt>
                <c:pt idx="540">
                  <c:v>1.9340000000000039E-3</c:v>
                </c:pt>
                <c:pt idx="541">
                  <c:v>3.5900000000000012E-3</c:v>
                </c:pt>
                <c:pt idx="542">
                  <c:v>4.653E-3</c:v>
                </c:pt>
                <c:pt idx="543">
                  <c:v>3.8580000000000012E-3</c:v>
                </c:pt>
                <c:pt idx="544">
                  <c:v>1.7240000000000018E-3</c:v>
                </c:pt>
                <c:pt idx="545">
                  <c:v>1.734000000000002E-3</c:v>
                </c:pt>
                <c:pt idx="546">
                  <c:v>1.2480000000000015E-3</c:v>
                </c:pt>
                <c:pt idx="547">
                  <c:v>1.7110000000000001E-3</c:v>
                </c:pt>
                <c:pt idx="548">
                  <c:v>4.7949999999999998E-3</c:v>
                </c:pt>
                <c:pt idx="549">
                  <c:v>5.3229999999999996E-3</c:v>
                </c:pt>
                <c:pt idx="550">
                  <c:v>1.8309999999999999E-3</c:v>
                </c:pt>
                <c:pt idx="551">
                  <c:v>2.4850000000000002E-3</c:v>
                </c:pt>
                <c:pt idx="552">
                  <c:v>4.6860000000000061E-3</c:v>
                </c:pt>
                <c:pt idx="553">
                  <c:v>4.9680000000000071E-3</c:v>
                </c:pt>
                <c:pt idx="554">
                  <c:v>2.7970000000000043E-3</c:v>
                </c:pt>
                <c:pt idx="555">
                  <c:v>7.3720000000000062E-3</c:v>
                </c:pt>
                <c:pt idx="556">
                  <c:v>8.6890000000000144E-3</c:v>
                </c:pt>
                <c:pt idx="557">
                  <c:v>7.8270000000000006E-3</c:v>
                </c:pt>
                <c:pt idx="558">
                  <c:v>3.5260000000000035E-3</c:v>
                </c:pt>
                <c:pt idx="559">
                  <c:v>1.2060000000000016E-3</c:v>
                </c:pt>
                <c:pt idx="560">
                  <c:v>2.9100000000000011E-3</c:v>
                </c:pt>
                <c:pt idx="561">
                  <c:v>3.7000000000000058E-3</c:v>
                </c:pt>
                <c:pt idx="562">
                  <c:v>5.0440000000000033E-3</c:v>
                </c:pt>
                <c:pt idx="563">
                  <c:v>5.0179999999999999E-3</c:v>
                </c:pt>
                <c:pt idx="564">
                  <c:v>2.4810000000000001E-3</c:v>
                </c:pt>
                <c:pt idx="565">
                  <c:v>3.2960000000000012E-3</c:v>
                </c:pt>
                <c:pt idx="566">
                  <c:v>4.0140000000000002E-3</c:v>
                </c:pt>
                <c:pt idx="567">
                  <c:v>3.828000000000005E-3</c:v>
                </c:pt>
                <c:pt idx="568">
                  <c:v>4.6839999999999998E-3</c:v>
                </c:pt>
                <c:pt idx="569">
                  <c:v>2.0230000000000035E-3</c:v>
                </c:pt>
                <c:pt idx="570">
                  <c:v>1.6010000000000015E-3</c:v>
                </c:pt>
                <c:pt idx="571">
                  <c:v>1.778000000000002E-3</c:v>
                </c:pt>
                <c:pt idx="572">
                  <c:v>3.8080000000000037E-3</c:v>
                </c:pt>
                <c:pt idx="573">
                  <c:v>2.2130000000000036E-3</c:v>
                </c:pt>
                <c:pt idx="574">
                  <c:v>3.0220000000000012E-3</c:v>
                </c:pt>
                <c:pt idx="575">
                  <c:v>4.7470000000000004E-3</c:v>
                </c:pt>
                <c:pt idx="576">
                  <c:v>4.2849999999999997E-3</c:v>
                </c:pt>
                <c:pt idx="577">
                  <c:v>5.0660000000000071E-3</c:v>
                </c:pt>
                <c:pt idx="578">
                  <c:v>5.3680000000000004E-3</c:v>
                </c:pt>
                <c:pt idx="579">
                  <c:v>5.4600000000000004E-3</c:v>
                </c:pt>
                <c:pt idx="580">
                  <c:v>5.8020000000000033E-3</c:v>
                </c:pt>
                <c:pt idx="581">
                  <c:v>6.4590000000000116E-3</c:v>
                </c:pt>
                <c:pt idx="582">
                  <c:v>5.446000000000009E-3</c:v>
                </c:pt>
                <c:pt idx="583">
                  <c:v>5.2840000000000014E-3</c:v>
                </c:pt>
                <c:pt idx="584">
                  <c:v>3.8550000000000012E-3</c:v>
                </c:pt>
                <c:pt idx="585">
                  <c:v>5.8849999999999996E-3</c:v>
                </c:pt>
                <c:pt idx="586">
                  <c:v>5.3680000000000004E-3</c:v>
                </c:pt>
                <c:pt idx="587">
                  <c:v>6.2460000000000094E-3</c:v>
                </c:pt>
                <c:pt idx="588">
                  <c:v>4.5420000000000061E-3</c:v>
                </c:pt>
                <c:pt idx="589">
                  <c:v>4.3189999999999999E-3</c:v>
                </c:pt>
                <c:pt idx="590">
                  <c:v>4.5090000000000061E-3</c:v>
                </c:pt>
                <c:pt idx="591">
                  <c:v>4.5620000000000001E-3</c:v>
                </c:pt>
                <c:pt idx="592">
                  <c:v>3.0620000000000035E-3</c:v>
                </c:pt>
                <c:pt idx="593">
                  <c:v>1.6960000000000033E-3</c:v>
                </c:pt>
                <c:pt idx="594">
                  <c:v>9.9200000000000048E-4</c:v>
                </c:pt>
                <c:pt idx="595">
                  <c:v>2.6420000000000011E-3</c:v>
                </c:pt>
                <c:pt idx="596">
                  <c:v>3.2130000000000036E-3</c:v>
                </c:pt>
                <c:pt idx="597">
                  <c:v>1.918000000000003E-3</c:v>
                </c:pt>
                <c:pt idx="598">
                  <c:v>3.9480000000000062E-3</c:v>
                </c:pt>
                <c:pt idx="599">
                  <c:v>3.2180000000000012E-3</c:v>
                </c:pt>
                <c:pt idx="600">
                  <c:v>3.9230000000000063E-3</c:v>
                </c:pt>
                <c:pt idx="601">
                  <c:v>4.8320000000000004E-3</c:v>
                </c:pt>
                <c:pt idx="602">
                  <c:v>3.6030000000000046E-3</c:v>
                </c:pt>
                <c:pt idx="603">
                  <c:v>2.5890000000000036E-3</c:v>
                </c:pt>
                <c:pt idx="604">
                  <c:v>1.041E-3</c:v>
                </c:pt>
                <c:pt idx="605">
                  <c:v>2.5630000000000036E-3</c:v>
                </c:pt>
                <c:pt idx="606">
                  <c:v>3.6870000000000067E-3</c:v>
                </c:pt>
                <c:pt idx="607">
                  <c:v>4.2890000000000072E-3</c:v>
                </c:pt>
                <c:pt idx="608">
                  <c:v>2.1199999999999999E-3</c:v>
                </c:pt>
                <c:pt idx="609">
                  <c:v>3.3990000000000001E-3</c:v>
                </c:pt>
                <c:pt idx="610">
                  <c:v>4.117E-3</c:v>
                </c:pt>
                <c:pt idx="611">
                  <c:v>1.8979999999999999E-3</c:v>
                </c:pt>
                <c:pt idx="612">
                  <c:v>1.3799999999999999E-3</c:v>
                </c:pt>
                <c:pt idx="613">
                  <c:v>3.6310000000000036E-3</c:v>
                </c:pt>
                <c:pt idx="614">
                  <c:v>6.8000000000000083E-3</c:v>
                </c:pt>
                <c:pt idx="615">
                  <c:v>4.7000000000000071E-3</c:v>
                </c:pt>
                <c:pt idx="616">
                  <c:v>1.3720000000000026E-3</c:v>
                </c:pt>
                <c:pt idx="617">
                  <c:v>4.2929999999999999E-3</c:v>
                </c:pt>
                <c:pt idx="618">
                  <c:v>3.0310000000000011E-3</c:v>
                </c:pt>
                <c:pt idx="619">
                  <c:v>3.555000000000003E-3</c:v>
                </c:pt>
                <c:pt idx="620">
                  <c:v>6.7050000000000061E-3</c:v>
                </c:pt>
                <c:pt idx="621">
                  <c:v>5.7030000000000093E-3</c:v>
                </c:pt>
                <c:pt idx="622">
                  <c:v>3.4810000000000036E-3</c:v>
                </c:pt>
                <c:pt idx="623">
                  <c:v>3.4160000000000002E-3</c:v>
                </c:pt>
                <c:pt idx="624">
                  <c:v>1.8270000000000018E-3</c:v>
                </c:pt>
                <c:pt idx="625">
                  <c:v>1.931000000000003E-3</c:v>
                </c:pt>
                <c:pt idx="626">
                  <c:v>6.3770000000000033E-3</c:v>
                </c:pt>
                <c:pt idx="627">
                  <c:v>7.8139999999999998E-3</c:v>
                </c:pt>
                <c:pt idx="628">
                  <c:v>8.6150000000000046E-3</c:v>
                </c:pt>
                <c:pt idx="629">
                  <c:v>8.2640000000000005E-3</c:v>
                </c:pt>
                <c:pt idx="630">
                  <c:v>6.5120000000000004E-3</c:v>
                </c:pt>
                <c:pt idx="631">
                  <c:v>7.8440000000000003E-3</c:v>
                </c:pt>
                <c:pt idx="632">
                  <c:v>8.4940000000000068E-3</c:v>
                </c:pt>
                <c:pt idx="633">
                  <c:v>4.0949999999999997E-3</c:v>
                </c:pt>
                <c:pt idx="634">
                  <c:v>3.6140000000000031E-3</c:v>
                </c:pt>
                <c:pt idx="635">
                  <c:v>5.1590000000000004E-3</c:v>
                </c:pt>
                <c:pt idx="636">
                  <c:v>7.9230000000000116E-3</c:v>
                </c:pt>
                <c:pt idx="637">
                  <c:v>5.1980000000000004E-3</c:v>
                </c:pt>
                <c:pt idx="638">
                  <c:v>3.470000000000003E-3</c:v>
                </c:pt>
                <c:pt idx="639">
                  <c:v>6.8190000000000082E-3</c:v>
                </c:pt>
                <c:pt idx="640">
                  <c:v>7.9800000000000131E-3</c:v>
                </c:pt>
                <c:pt idx="641">
                  <c:v>9.6230000000000048E-3</c:v>
                </c:pt>
                <c:pt idx="642">
                  <c:v>8.6870000000000003E-3</c:v>
                </c:pt>
                <c:pt idx="643">
                  <c:v>9.2670000000000027E-3</c:v>
                </c:pt>
                <c:pt idx="644">
                  <c:v>1.1136999999999998E-2</c:v>
                </c:pt>
                <c:pt idx="645">
                  <c:v>9.6750000000000221E-3</c:v>
                </c:pt>
                <c:pt idx="646">
                  <c:v>9.5830000000000047E-3</c:v>
                </c:pt>
                <c:pt idx="647">
                  <c:v>8.2290000000000002E-3</c:v>
                </c:pt>
                <c:pt idx="648">
                  <c:v>9.7630000000000008E-3</c:v>
                </c:pt>
                <c:pt idx="649">
                  <c:v>8.9120000000000206E-3</c:v>
                </c:pt>
                <c:pt idx="650">
                  <c:v>9.0400000000000046E-3</c:v>
                </c:pt>
                <c:pt idx="651">
                  <c:v>1.0969000000000001E-2</c:v>
                </c:pt>
                <c:pt idx="652">
                  <c:v>9.6370000000000015E-3</c:v>
                </c:pt>
                <c:pt idx="653">
                  <c:v>8.2200000000000033E-3</c:v>
                </c:pt>
                <c:pt idx="654">
                  <c:v>7.0200000000000071E-3</c:v>
                </c:pt>
                <c:pt idx="655">
                  <c:v>7.0780000000000122E-3</c:v>
                </c:pt>
                <c:pt idx="656">
                  <c:v>9.8850000000000222E-3</c:v>
                </c:pt>
                <c:pt idx="657">
                  <c:v>9.9270000000000122E-3</c:v>
                </c:pt>
                <c:pt idx="658">
                  <c:v>9.2200000000000008E-3</c:v>
                </c:pt>
                <c:pt idx="659">
                  <c:v>4.4910000000000071E-3</c:v>
                </c:pt>
                <c:pt idx="660">
                  <c:v>3.9179999999999996E-3</c:v>
                </c:pt>
                <c:pt idx="661">
                  <c:v>4.6870000000000002E-3</c:v>
                </c:pt>
                <c:pt idx="662">
                  <c:v>8.9080000000000027E-3</c:v>
                </c:pt>
                <c:pt idx="663">
                  <c:v>8.0490000000000006E-3</c:v>
                </c:pt>
                <c:pt idx="664">
                  <c:v>7.1029999999999999E-3</c:v>
                </c:pt>
                <c:pt idx="665">
                  <c:v>1.2810000000000015E-3</c:v>
                </c:pt>
                <c:pt idx="666">
                  <c:v>3.4660000000000012E-3</c:v>
                </c:pt>
                <c:pt idx="667">
                  <c:v>2.9529999999999999E-3</c:v>
                </c:pt>
                <c:pt idx="668">
                  <c:v>2.7630000000000046E-3</c:v>
                </c:pt>
                <c:pt idx="669">
                  <c:v>3.3080000000000002E-3</c:v>
                </c:pt>
                <c:pt idx="670">
                  <c:v>3.9220000000000001E-3</c:v>
                </c:pt>
                <c:pt idx="671">
                  <c:v>6.5860000000000094E-3</c:v>
                </c:pt>
                <c:pt idx="672">
                  <c:v>6.0650000000000062E-3</c:v>
                </c:pt>
                <c:pt idx="673">
                  <c:v>4.6959999999999997E-3</c:v>
                </c:pt>
                <c:pt idx="674">
                  <c:v>2.7860000000000046E-3</c:v>
                </c:pt>
                <c:pt idx="675">
                  <c:v>4.3249999999999955E-3</c:v>
                </c:pt>
                <c:pt idx="676">
                  <c:v>5.7330000000000107E-3</c:v>
                </c:pt>
                <c:pt idx="677">
                  <c:v>7.7280000000000083E-3</c:v>
                </c:pt>
                <c:pt idx="678">
                  <c:v>5.3990000000000071E-3</c:v>
                </c:pt>
                <c:pt idx="679">
                  <c:v>4.3470000000000002E-3</c:v>
                </c:pt>
                <c:pt idx="680">
                  <c:v>4.4750000000000094E-3</c:v>
                </c:pt>
                <c:pt idx="681">
                  <c:v>7.1590000000000082E-3</c:v>
                </c:pt>
                <c:pt idx="682">
                  <c:v>7.7770000000000122E-3</c:v>
                </c:pt>
                <c:pt idx="683">
                  <c:v>6.8330000000000092E-3</c:v>
                </c:pt>
                <c:pt idx="684">
                  <c:v>2.6380000000000002E-3</c:v>
                </c:pt>
                <c:pt idx="685">
                  <c:v>2.1280000000000036E-3</c:v>
                </c:pt>
                <c:pt idx="686">
                  <c:v>4.9730000000000113E-3</c:v>
                </c:pt>
                <c:pt idx="687">
                  <c:v>6.2060000000000093E-3</c:v>
                </c:pt>
                <c:pt idx="688">
                  <c:v>5.1939999999999998E-3</c:v>
                </c:pt>
                <c:pt idx="689">
                  <c:v>6.0750000000000092E-3</c:v>
                </c:pt>
                <c:pt idx="690">
                  <c:v>5.4510000000000123E-3</c:v>
                </c:pt>
                <c:pt idx="691">
                  <c:v>5.5849999999999997E-3</c:v>
                </c:pt>
                <c:pt idx="692">
                  <c:v>6.1679999999999955E-3</c:v>
                </c:pt>
                <c:pt idx="693">
                  <c:v>6.4630000000000061E-3</c:v>
                </c:pt>
                <c:pt idx="694">
                  <c:v>6.4990000000000074E-3</c:v>
                </c:pt>
                <c:pt idx="695">
                  <c:v>6.8370000000000071E-3</c:v>
                </c:pt>
                <c:pt idx="696">
                  <c:v>7.0070000000000071E-3</c:v>
                </c:pt>
                <c:pt idx="697">
                  <c:v>3.6890000000000056E-3</c:v>
                </c:pt>
                <c:pt idx="698">
                  <c:v>4.9360000000000133E-3</c:v>
                </c:pt>
                <c:pt idx="699">
                  <c:v>4.8430000000000062E-3</c:v>
                </c:pt>
                <c:pt idx="700">
                  <c:v>4.3160000000000004E-3</c:v>
                </c:pt>
                <c:pt idx="701">
                  <c:v>4.3109999999999997E-3</c:v>
                </c:pt>
                <c:pt idx="702">
                  <c:v>7.6270000000000001E-3</c:v>
                </c:pt>
                <c:pt idx="703">
                  <c:v>7.8949999999999992E-3</c:v>
                </c:pt>
                <c:pt idx="704">
                  <c:v>9.5460000000000007E-3</c:v>
                </c:pt>
                <c:pt idx="705">
                  <c:v>9.1060000000000047E-3</c:v>
                </c:pt>
                <c:pt idx="706">
                  <c:v>7.7940000000000014E-3</c:v>
                </c:pt>
                <c:pt idx="707">
                  <c:v>4.0000000000000062E-3</c:v>
                </c:pt>
                <c:pt idx="708">
                  <c:v>6.8820000000000062E-3</c:v>
                </c:pt>
                <c:pt idx="709">
                  <c:v>9.0730000000000047E-3</c:v>
                </c:pt>
                <c:pt idx="710">
                  <c:v>7.1510000000000072E-3</c:v>
                </c:pt>
                <c:pt idx="711">
                  <c:v>4.1939999999999998E-3</c:v>
                </c:pt>
                <c:pt idx="712">
                  <c:v>5.7510000000000096E-3</c:v>
                </c:pt>
                <c:pt idx="713">
                  <c:v>1.0462000000000001E-2</c:v>
                </c:pt>
                <c:pt idx="714">
                  <c:v>1.1336000000000001E-2</c:v>
                </c:pt>
                <c:pt idx="715">
                  <c:v>1.0226000000000001E-2</c:v>
                </c:pt>
                <c:pt idx="716">
                  <c:v>6.0600000000000003E-3</c:v>
                </c:pt>
                <c:pt idx="717">
                  <c:v>3.1930000000000036E-3</c:v>
                </c:pt>
                <c:pt idx="718">
                  <c:v>8.8500000000000243E-4</c:v>
                </c:pt>
                <c:pt idx="719">
                  <c:v>4.3810000000000073E-3</c:v>
                </c:pt>
                <c:pt idx="720">
                  <c:v>7.6880000000000082E-3</c:v>
                </c:pt>
                <c:pt idx="721">
                  <c:v>8.4690000000000147E-3</c:v>
                </c:pt>
                <c:pt idx="722">
                  <c:v>6.2510000000000083E-3</c:v>
                </c:pt>
                <c:pt idx="723">
                  <c:v>6.4140000000000004E-3</c:v>
                </c:pt>
                <c:pt idx="724">
                  <c:v>7.3689999999999997E-3</c:v>
                </c:pt>
                <c:pt idx="725">
                  <c:v>6.6449999999999999E-3</c:v>
                </c:pt>
                <c:pt idx="726">
                  <c:v>4.2110000000000073E-3</c:v>
                </c:pt>
                <c:pt idx="727">
                  <c:v>2.6280000000000036E-3</c:v>
                </c:pt>
                <c:pt idx="728">
                  <c:v>3.2130000000000036E-3</c:v>
                </c:pt>
                <c:pt idx="729">
                  <c:v>7.7229999999999998E-3</c:v>
                </c:pt>
                <c:pt idx="730">
                  <c:v>7.2380000000000083E-3</c:v>
                </c:pt>
                <c:pt idx="731">
                  <c:v>6.8180000000000072E-3</c:v>
                </c:pt>
                <c:pt idx="732">
                  <c:v>5.666E-3</c:v>
                </c:pt>
                <c:pt idx="733">
                  <c:v>8.7510000000000001E-3</c:v>
                </c:pt>
                <c:pt idx="734">
                  <c:v>8.026000000000014E-3</c:v>
                </c:pt>
                <c:pt idx="735">
                  <c:v>6.9170000000000082E-3</c:v>
                </c:pt>
                <c:pt idx="736">
                  <c:v>4.4320000000000071E-3</c:v>
                </c:pt>
                <c:pt idx="737">
                  <c:v>7.1260000000000004E-3</c:v>
                </c:pt>
                <c:pt idx="738">
                  <c:v>6.0100000000000023E-3</c:v>
                </c:pt>
                <c:pt idx="739">
                  <c:v>5.8669999999999998E-3</c:v>
                </c:pt>
                <c:pt idx="740">
                  <c:v>7.4170000000000061E-3</c:v>
                </c:pt>
                <c:pt idx="741">
                  <c:v>9.890000000000022E-3</c:v>
                </c:pt>
                <c:pt idx="742">
                  <c:v>9.6290000000000004E-3</c:v>
                </c:pt>
                <c:pt idx="743">
                  <c:v>9.2330000000000034E-3</c:v>
                </c:pt>
                <c:pt idx="744">
                  <c:v>9.1370000000000028E-3</c:v>
                </c:pt>
                <c:pt idx="745">
                  <c:v>9.3740000000000143E-3</c:v>
                </c:pt>
                <c:pt idx="746">
                  <c:v>6.9320000000000102E-3</c:v>
                </c:pt>
                <c:pt idx="747">
                  <c:v>5.8830000000000071E-3</c:v>
                </c:pt>
                <c:pt idx="748">
                  <c:v>3.214000000000005E-3</c:v>
                </c:pt>
                <c:pt idx="749">
                  <c:v>3.194000000000005E-3</c:v>
                </c:pt>
                <c:pt idx="750">
                  <c:v>4.2790000000000094E-3</c:v>
                </c:pt>
                <c:pt idx="751">
                  <c:v>5.0179999999999999E-3</c:v>
                </c:pt>
                <c:pt idx="753">
                  <c:v>3.8860000000000001E-3</c:v>
                </c:pt>
                <c:pt idx="754">
                  <c:v>2.8880000000000012E-3</c:v>
                </c:pt>
                <c:pt idx="755">
                  <c:v>4.5000000000000014E-3</c:v>
                </c:pt>
                <c:pt idx="756">
                  <c:v>9.1400000000000042E-4</c:v>
                </c:pt>
                <c:pt idx="757">
                  <c:v>1.5750000000000015E-3</c:v>
                </c:pt>
                <c:pt idx="758">
                  <c:v>4.6720000000000034E-3</c:v>
                </c:pt>
                <c:pt idx="759">
                  <c:v>3.9490000000000011E-3</c:v>
                </c:pt>
                <c:pt idx="760">
                  <c:v>3.4320000000000002E-3</c:v>
                </c:pt>
                <c:pt idx="761">
                  <c:v>1.845000000000002E-3</c:v>
                </c:pt>
                <c:pt idx="762">
                  <c:v>1.9350000000000025E-3</c:v>
                </c:pt>
                <c:pt idx="763">
                  <c:v>4.3130000000000061E-3</c:v>
                </c:pt>
                <c:pt idx="764">
                  <c:v>5.7810000000000092E-3</c:v>
                </c:pt>
                <c:pt idx="765">
                  <c:v>4.5580000000000004E-3</c:v>
                </c:pt>
                <c:pt idx="766">
                  <c:v>3.496E-3</c:v>
                </c:pt>
                <c:pt idx="767">
                  <c:v>2.725000000000003E-3</c:v>
                </c:pt>
                <c:pt idx="768">
                  <c:v>2.9810000000000036E-3</c:v>
                </c:pt>
                <c:pt idx="769">
                  <c:v>3.4410000000000035E-3</c:v>
                </c:pt>
                <c:pt idx="770">
                  <c:v>4.3810000000000073E-3</c:v>
                </c:pt>
                <c:pt idx="771">
                  <c:v>6.6320000000000033E-3</c:v>
                </c:pt>
                <c:pt idx="772">
                  <c:v>5.9210000000000079E-3</c:v>
                </c:pt>
                <c:pt idx="773">
                  <c:v>6.1420000000000034E-3</c:v>
                </c:pt>
                <c:pt idx="774">
                  <c:v>7.5020000000000061E-3</c:v>
                </c:pt>
                <c:pt idx="775">
                  <c:v>5.2600000000000034E-3</c:v>
                </c:pt>
                <c:pt idx="776">
                  <c:v>4.5440000000000003E-3</c:v>
                </c:pt>
                <c:pt idx="777">
                  <c:v>3.2010000000000051E-3</c:v>
                </c:pt>
                <c:pt idx="778">
                  <c:v>3.0720000000000001E-3</c:v>
                </c:pt>
                <c:pt idx="779">
                  <c:v>4.1310000000000071E-3</c:v>
                </c:pt>
                <c:pt idx="780">
                  <c:v>3.6830000000000066E-3</c:v>
                </c:pt>
                <c:pt idx="781">
                  <c:v>3.3340000000000002E-3</c:v>
                </c:pt>
                <c:pt idx="782">
                  <c:v>4.7100000000000071E-4</c:v>
                </c:pt>
                <c:pt idx="783">
                  <c:v>2.3740000000000002E-3</c:v>
                </c:pt>
                <c:pt idx="784">
                  <c:v>3.4710000000000001E-3</c:v>
                </c:pt>
                <c:pt idx="785">
                  <c:v>4.3699999999999998E-3</c:v>
                </c:pt>
                <c:pt idx="786">
                  <c:v>2.204000000000005E-3</c:v>
                </c:pt>
                <c:pt idx="787">
                  <c:v>1.7550000000000018E-3</c:v>
                </c:pt>
                <c:pt idx="788">
                  <c:v>3.6540000000000036E-3</c:v>
                </c:pt>
                <c:pt idx="789">
                  <c:v>3.6470000000000066E-3</c:v>
                </c:pt>
                <c:pt idx="790">
                  <c:v>3.8930000000000037E-3</c:v>
                </c:pt>
                <c:pt idx="791">
                  <c:v>2.0969999999999999E-3</c:v>
                </c:pt>
                <c:pt idx="792">
                  <c:v>3.6190000000000011E-3</c:v>
                </c:pt>
                <c:pt idx="793">
                  <c:v>2.6420000000000011E-3</c:v>
                </c:pt>
                <c:pt idx="794">
                  <c:v>3.2800000000000071E-4</c:v>
                </c:pt>
                <c:pt idx="795">
                  <c:v>1.949000000000003E-3</c:v>
                </c:pt>
                <c:pt idx="796">
                  <c:v>9.0600000000000164E-4</c:v>
                </c:pt>
                <c:pt idx="797">
                  <c:v>2.6180000000000036E-3</c:v>
                </c:pt>
                <c:pt idx="798">
                  <c:v>1.413E-3</c:v>
                </c:pt>
                <c:pt idx="799">
                  <c:v>1.4950000000000015E-3</c:v>
                </c:pt>
                <c:pt idx="800">
                  <c:v>2.297000000000003E-3</c:v>
                </c:pt>
                <c:pt idx="801">
                  <c:v>3.8240000000000036E-3</c:v>
                </c:pt>
                <c:pt idx="802">
                  <c:v>3.5780000000000031E-3</c:v>
                </c:pt>
                <c:pt idx="803">
                  <c:v>4.4040000000000034E-3</c:v>
                </c:pt>
                <c:pt idx="804">
                  <c:v>2.7970000000000043E-3</c:v>
                </c:pt>
                <c:pt idx="805">
                  <c:v>3.1070000000000056E-3</c:v>
                </c:pt>
                <c:pt idx="806">
                  <c:v>5.3109999999999997E-3</c:v>
                </c:pt>
                <c:pt idx="807">
                  <c:v>3.6400000000000056E-3</c:v>
                </c:pt>
                <c:pt idx="808">
                  <c:v>4.2400000000000082E-4</c:v>
                </c:pt>
                <c:pt idx="809">
                  <c:v>1.5770000000000018E-3</c:v>
                </c:pt>
                <c:pt idx="810">
                  <c:v>1.3339999999999999E-3</c:v>
                </c:pt>
                <c:pt idx="811">
                  <c:v>2.4940000000000001E-3</c:v>
                </c:pt>
                <c:pt idx="812">
                  <c:v>1.2999999999999984E-3</c:v>
                </c:pt>
                <c:pt idx="813">
                  <c:v>2.6930000000000036E-3</c:v>
                </c:pt>
                <c:pt idx="814">
                  <c:v>3.3319999999999999E-3</c:v>
                </c:pt>
                <c:pt idx="815">
                  <c:v>1.5470000000000015E-3</c:v>
                </c:pt>
                <c:pt idx="816">
                  <c:v>1.765000000000002E-3</c:v>
                </c:pt>
                <c:pt idx="817">
                  <c:v>2.7000000000000036E-3</c:v>
                </c:pt>
                <c:pt idx="818">
                  <c:v>2.2620000000000036E-3</c:v>
                </c:pt>
                <c:pt idx="819">
                  <c:v>1.100000000000002E-3</c:v>
                </c:pt>
                <c:pt idx="820">
                  <c:v>1.7210000000000001E-3</c:v>
                </c:pt>
                <c:pt idx="821">
                  <c:v>2.5100000000000001E-3</c:v>
                </c:pt>
                <c:pt idx="822">
                  <c:v>2.4890000000000012E-3</c:v>
                </c:pt>
                <c:pt idx="823">
                  <c:v>2.212E-3</c:v>
                </c:pt>
                <c:pt idx="824">
                  <c:v>6.1289999999999999E-3</c:v>
                </c:pt>
                <c:pt idx="825">
                  <c:v>4.1440000000000001E-3</c:v>
                </c:pt>
                <c:pt idx="826">
                  <c:v>3.3110000000000001E-3</c:v>
                </c:pt>
                <c:pt idx="827">
                  <c:v>5.7600000000000023E-4</c:v>
                </c:pt>
                <c:pt idx="828">
                  <c:v>2.2210000000000012E-3</c:v>
                </c:pt>
                <c:pt idx="829">
                  <c:v>2.7100000000000036E-3</c:v>
                </c:pt>
                <c:pt idx="830">
                  <c:v>1.6790000000000025E-3</c:v>
                </c:pt>
                <c:pt idx="831">
                  <c:v>7.1000000000000127E-5</c:v>
                </c:pt>
                <c:pt idx="832">
                  <c:v>3.212000000000003E-3</c:v>
                </c:pt>
                <c:pt idx="833">
                  <c:v>4.9820000000000073E-3</c:v>
                </c:pt>
                <c:pt idx="834">
                  <c:v>3.4820000000000012E-3</c:v>
                </c:pt>
                <c:pt idx="835">
                  <c:v>6.4630000000000061E-3</c:v>
                </c:pt>
                <c:pt idx="836">
                  <c:v>5.4580000000000071E-3</c:v>
                </c:pt>
                <c:pt idx="837">
                  <c:v>6.4760000000000121E-3</c:v>
                </c:pt>
                <c:pt idx="838">
                  <c:v>3.9050000000000035E-3</c:v>
                </c:pt>
                <c:pt idx="839">
                  <c:v>5.9100000000000103E-4</c:v>
                </c:pt>
                <c:pt idx="840">
                  <c:v>5.8500000000000023E-4</c:v>
                </c:pt>
                <c:pt idx="841">
                  <c:v>6.1460000000000082E-3</c:v>
                </c:pt>
                <c:pt idx="842">
                  <c:v>7.7540000000000013E-3</c:v>
                </c:pt>
                <c:pt idx="843">
                  <c:v>3.7180000000000052E-3</c:v>
                </c:pt>
                <c:pt idx="844">
                  <c:v>9.4600000000000229E-4</c:v>
                </c:pt>
                <c:pt idx="845">
                  <c:v>1.8330000000000015E-3</c:v>
                </c:pt>
                <c:pt idx="846">
                  <c:v>1.8650000000000023E-3</c:v>
                </c:pt>
                <c:pt idx="847">
                  <c:v>1.3060000000000023E-3</c:v>
                </c:pt>
                <c:pt idx="848">
                  <c:v>1.1630000000000015E-3</c:v>
                </c:pt>
                <c:pt idx="849">
                  <c:v>3.1870000000000062E-3</c:v>
                </c:pt>
                <c:pt idx="850">
                  <c:v>5.7900000000000061E-3</c:v>
                </c:pt>
                <c:pt idx="851">
                  <c:v>5.3990000000000071E-3</c:v>
                </c:pt>
                <c:pt idx="852">
                  <c:v>2.7870000000000056E-3</c:v>
                </c:pt>
                <c:pt idx="853">
                  <c:v>3.747000000000006E-3</c:v>
                </c:pt>
                <c:pt idx="854">
                  <c:v>6.3350000000000073E-3</c:v>
                </c:pt>
                <c:pt idx="855">
                  <c:v>6.894E-3</c:v>
                </c:pt>
                <c:pt idx="856">
                  <c:v>1.8230000000000015E-3</c:v>
                </c:pt>
                <c:pt idx="857">
                  <c:v>2.7720000000000002E-3</c:v>
                </c:pt>
                <c:pt idx="858">
                  <c:v>7.7500000000000117E-4</c:v>
                </c:pt>
                <c:pt idx="859">
                  <c:v>2.153000000000003E-3</c:v>
                </c:pt>
                <c:pt idx="860">
                  <c:v>2.7910000000000035E-3</c:v>
                </c:pt>
                <c:pt idx="861">
                  <c:v>5.6800000000000071E-3</c:v>
                </c:pt>
                <c:pt idx="862">
                  <c:v>3.3760000000000001E-3</c:v>
                </c:pt>
                <c:pt idx="863">
                  <c:v>1.038000000000002E-3</c:v>
                </c:pt>
                <c:pt idx="864">
                  <c:v>1.3439999999999999E-3</c:v>
                </c:pt>
                <c:pt idx="865">
                  <c:v>3.9620000000000002E-3</c:v>
                </c:pt>
                <c:pt idx="866">
                  <c:v>1.1630000000000015E-3</c:v>
                </c:pt>
                <c:pt idx="867">
                  <c:v>3.0510000000000012E-3</c:v>
                </c:pt>
                <c:pt idx="868">
                  <c:v>8.9600000000000237E-4</c:v>
                </c:pt>
                <c:pt idx="869">
                  <c:v>2.5600000000000037E-3</c:v>
                </c:pt>
                <c:pt idx="870">
                  <c:v>4.5300000000000082E-4</c:v>
                </c:pt>
                <c:pt idx="871">
                  <c:v>4.7549999999999997E-3</c:v>
                </c:pt>
                <c:pt idx="872">
                  <c:v>4.0800000000000072E-3</c:v>
                </c:pt>
                <c:pt idx="873">
                  <c:v>3.6360000000000012E-3</c:v>
                </c:pt>
                <c:pt idx="874">
                  <c:v>2.578000000000003E-3</c:v>
                </c:pt>
                <c:pt idx="875">
                  <c:v>1.9400000000000036E-3</c:v>
                </c:pt>
                <c:pt idx="876">
                  <c:v>2.2600000000000048E-4</c:v>
                </c:pt>
                <c:pt idx="877">
                  <c:v>1.8000000000000026E-3</c:v>
                </c:pt>
                <c:pt idx="878">
                  <c:v>1.8619999999999999E-3</c:v>
                </c:pt>
                <c:pt idx="879">
                  <c:v>1.3389999999999999E-3</c:v>
                </c:pt>
                <c:pt idx="880">
                  <c:v>6.6530000000000061E-3</c:v>
                </c:pt>
                <c:pt idx="881">
                  <c:v>3.7630000000000077E-3</c:v>
                </c:pt>
                <c:pt idx="882">
                  <c:v>4.4720000000000072E-3</c:v>
                </c:pt>
                <c:pt idx="883">
                  <c:v>4.4400000000000087E-4</c:v>
                </c:pt>
                <c:pt idx="884">
                  <c:v>2.7330000000000037E-3</c:v>
                </c:pt>
                <c:pt idx="885">
                  <c:v>1.067E-3</c:v>
                </c:pt>
                <c:pt idx="886">
                  <c:v>4.3909999999999999E-3</c:v>
                </c:pt>
                <c:pt idx="887">
                  <c:v>5.9950000000000073E-3</c:v>
                </c:pt>
                <c:pt idx="888">
                  <c:v>5.3179999999999998E-3</c:v>
                </c:pt>
                <c:pt idx="889">
                  <c:v>5.2160000000000071E-3</c:v>
                </c:pt>
                <c:pt idx="890">
                  <c:v>5.0130000000000062E-3</c:v>
                </c:pt>
                <c:pt idx="891">
                  <c:v>4.0370000000000024E-3</c:v>
                </c:pt>
                <c:pt idx="892">
                  <c:v>2.5990000000000002E-3</c:v>
                </c:pt>
                <c:pt idx="893">
                  <c:v>3.4670000000000048E-3</c:v>
                </c:pt>
                <c:pt idx="894">
                  <c:v>2.2390000000000001E-3</c:v>
                </c:pt>
                <c:pt idx="895">
                  <c:v>3.2100000000000048E-4</c:v>
                </c:pt>
                <c:pt idx="896">
                  <c:v>1.0120000000000001E-3</c:v>
                </c:pt>
                <c:pt idx="897">
                  <c:v>2.6270000000000056E-3</c:v>
                </c:pt>
                <c:pt idx="898">
                  <c:v>3.2780000000000036E-3</c:v>
                </c:pt>
                <c:pt idx="899">
                  <c:v>3.5470000000000046E-3</c:v>
                </c:pt>
                <c:pt idx="900">
                  <c:v>3.7480000000000057E-3</c:v>
                </c:pt>
                <c:pt idx="901">
                  <c:v>4.4650000000000002E-3</c:v>
                </c:pt>
                <c:pt idx="902">
                  <c:v>5.3620000000000004E-3</c:v>
                </c:pt>
                <c:pt idx="903">
                  <c:v>4.1060000000000003E-3</c:v>
                </c:pt>
                <c:pt idx="904">
                  <c:v>4.5380000000000073E-3</c:v>
                </c:pt>
                <c:pt idx="905">
                  <c:v>2.875E-3</c:v>
                </c:pt>
                <c:pt idx="906">
                  <c:v>1.8480000000000033E-3</c:v>
                </c:pt>
                <c:pt idx="907">
                  <c:v>2.565000000000003E-3</c:v>
                </c:pt>
                <c:pt idx="908">
                  <c:v>4.9070000000000034E-3</c:v>
                </c:pt>
                <c:pt idx="909">
                  <c:v>7.4040000000000061E-3</c:v>
                </c:pt>
                <c:pt idx="910">
                  <c:v>6.8180000000000072E-3</c:v>
                </c:pt>
                <c:pt idx="911">
                  <c:v>4.3470000000000002E-3</c:v>
                </c:pt>
                <c:pt idx="912">
                  <c:v>2.3900000000000002E-3</c:v>
                </c:pt>
                <c:pt idx="913">
                  <c:v>2.8200000000000031E-3</c:v>
                </c:pt>
                <c:pt idx="914">
                  <c:v>2.6850000000000012E-3</c:v>
                </c:pt>
                <c:pt idx="915">
                  <c:v>2.6820000000000012E-3</c:v>
                </c:pt>
                <c:pt idx="916">
                  <c:v>2.5070000000000036E-3</c:v>
                </c:pt>
                <c:pt idx="917">
                  <c:v>2.1850000000000012E-3</c:v>
                </c:pt>
                <c:pt idx="918">
                  <c:v>3.0890000000000036E-3</c:v>
                </c:pt>
                <c:pt idx="919">
                  <c:v>2.552E-3</c:v>
                </c:pt>
                <c:pt idx="920">
                  <c:v>1.403E-3</c:v>
                </c:pt>
                <c:pt idx="921">
                  <c:v>2.2540000000000012E-3</c:v>
                </c:pt>
                <c:pt idx="922">
                  <c:v>6.6200000000000037E-4</c:v>
                </c:pt>
                <c:pt idx="923">
                  <c:v>1.1050000000000001E-3</c:v>
                </c:pt>
                <c:pt idx="924">
                  <c:v>3.885000000000003E-3</c:v>
                </c:pt>
                <c:pt idx="925">
                  <c:v>2.0929999999999998E-3</c:v>
                </c:pt>
                <c:pt idx="926">
                  <c:v>3.5310000000000012E-3</c:v>
                </c:pt>
                <c:pt idx="927">
                  <c:v>6.7470000000000082E-3</c:v>
                </c:pt>
                <c:pt idx="928">
                  <c:v>4.9560000000000073E-3</c:v>
                </c:pt>
                <c:pt idx="929">
                  <c:v>3.5960000000000002E-3</c:v>
                </c:pt>
                <c:pt idx="930">
                  <c:v>1.1220000000000026E-3</c:v>
                </c:pt>
                <c:pt idx="931">
                  <c:v>1.7390000000000001E-3</c:v>
                </c:pt>
                <c:pt idx="932">
                  <c:v>2.668000000000005E-3</c:v>
                </c:pt>
                <c:pt idx="933">
                  <c:v>2.0020000000000012E-3</c:v>
                </c:pt>
                <c:pt idx="934">
                  <c:v>4.0159999999999996E-3</c:v>
                </c:pt>
                <c:pt idx="935">
                  <c:v>3.6650000000000051E-3</c:v>
                </c:pt>
                <c:pt idx="936">
                  <c:v>3.544000000000005E-3</c:v>
                </c:pt>
                <c:pt idx="937">
                  <c:v>5.1400000000000013E-3</c:v>
                </c:pt>
                <c:pt idx="938">
                  <c:v>3.3250000000000011E-3</c:v>
                </c:pt>
                <c:pt idx="939">
                  <c:v>1.2560000000000015E-3</c:v>
                </c:pt>
                <c:pt idx="940">
                  <c:v>7.0200000000000091E-4</c:v>
                </c:pt>
                <c:pt idx="941">
                  <c:v>1.5110000000000015E-3</c:v>
                </c:pt>
                <c:pt idx="942">
                  <c:v>2.5850000000000035E-3</c:v>
                </c:pt>
                <c:pt idx="943">
                  <c:v>2.1410000000000036E-3</c:v>
                </c:pt>
                <c:pt idx="944">
                  <c:v>3.9600000000000052E-3</c:v>
                </c:pt>
                <c:pt idx="945">
                  <c:v>7.0679999999999996E-3</c:v>
                </c:pt>
                <c:pt idx="946">
                  <c:v>2.2070000000000037E-3</c:v>
                </c:pt>
                <c:pt idx="947">
                  <c:v>1.8680000000000036E-3</c:v>
                </c:pt>
                <c:pt idx="948">
                  <c:v>3.8680000000000012E-3</c:v>
                </c:pt>
                <c:pt idx="949">
                  <c:v>3.1280000000000036E-3</c:v>
                </c:pt>
                <c:pt idx="950">
                  <c:v>5.9659999999999999E-3</c:v>
                </c:pt>
                <c:pt idx="951">
                  <c:v>6.1730000000000092E-3</c:v>
                </c:pt>
                <c:pt idx="952">
                  <c:v>3.3519999999999999E-3</c:v>
                </c:pt>
                <c:pt idx="953">
                  <c:v>1.0189999999999999E-3</c:v>
                </c:pt>
                <c:pt idx="954">
                  <c:v>1.2210000000000001E-3</c:v>
                </c:pt>
                <c:pt idx="955">
                  <c:v>4.1330000000000004E-3</c:v>
                </c:pt>
                <c:pt idx="956">
                  <c:v>4.8820000000000001E-3</c:v>
                </c:pt>
                <c:pt idx="957">
                  <c:v>4.7940000000000014E-3</c:v>
                </c:pt>
                <c:pt idx="958">
                  <c:v>3.6080000000000044E-3</c:v>
                </c:pt>
                <c:pt idx="959">
                  <c:v>1.9870000000000031E-3</c:v>
                </c:pt>
                <c:pt idx="960">
                  <c:v>2.3109999999999997E-3</c:v>
                </c:pt>
                <c:pt idx="961">
                  <c:v>1.9940000000000044E-3</c:v>
                </c:pt>
                <c:pt idx="962">
                  <c:v>5.4100000000000033E-3</c:v>
                </c:pt>
                <c:pt idx="963">
                  <c:v>4.2520000000000014E-3</c:v>
                </c:pt>
                <c:pt idx="964">
                  <c:v>1.9059999999999999E-3</c:v>
                </c:pt>
                <c:pt idx="965">
                  <c:v>3.4320000000000002E-3</c:v>
                </c:pt>
                <c:pt idx="966">
                  <c:v>3.1620000000000012E-3</c:v>
                </c:pt>
                <c:pt idx="967">
                  <c:v>3.6190000000000011E-3</c:v>
                </c:pt>
                <c:pt idx="968">
                  <c:v>4.3579999999999999E-3</c:v>
                </c:pt>
                <c:pt idx="969">
                  <c:v>4.8859999999999997E-3</c:v>
                </c:pt>
                <c:pt idx="970">
                  <c:v>5.2930000000000034E-3</c:v>
                </c:pt>
                <c:pt idx="971">
                  <c:v>5.4310000000000122E-3</c:v>
                </c:pt>
                <c:pt idx="972">
                  <c:v>5.1729999999999996E-3</c:v>
                </c:pt>
                <c:pt idx="973">
                  <c:v>6.4840000000000071E-3</c:v>
                </c:pt>
                <c:pt idx="974">
                  <c:v>4.3760000000000092E-3</c:v>
                </c:pt>
                <c:pt idx="975">
                  <c:v>2.2900000000000012E-3</c:v>
                </c:pt>
                <c:pt idx="976">
                  <c:v>2.405E-3</c:v>
                </c:pt>
                <c:pt idx="977">
                  <c:v>3.1390000000000012E-3</c:v>
                </c:pt>
                <c:pt idx="978">
                  <c:v>1.5850000000000016E-3</c:v>
                </c:pt>
                <c:pt idx="979">
                  <c:v>4.084E-3</c:v>
                </c:pt>
                <c:pt idx="980">
                  <c:v>3.230000000000005E-3</c:v>
                </c:pt>
                <c:pt idx="981">
                  <c:v>4.0200000000000001E-3</c:v>
                </c:pt>
                <c:pt idx="982">
                  <c:v>3.0790000000000001E-3</c:v>
                </c:pt>
                <c:pt idx="983">
                  <c:v>3.800000000000003E-3</c:v>
                </c:pt>
                <c:pt idx="984">
                  <c:v>4.0920000000000002E-3</c:v>
                </c:pt>
                <c:pt idx="985">
                  <c:v>3.5880000000000052E-3</c:v>
                </c:pt>
                <c:pt idx="986">
                  <c:v>3.7560000000000002E-3</c:v>
                </c:pt>
                <c:pt idx="987">
                  <c:v>3.7520000000000036E-3</c:v>
                </c:pt>
                <c:pt idx="988">
                  <c:v>3.266000000000005E-3</c:v>
                </c:pt>
                <c:pt idx="989">
                  <c:v>2.1060000000000002E-3</c:v>
                </c:pt>
                <c:pt idx="990">
                  <c:v>2.3370000000000001E-3</c:v>
                </c:pt>
                <c:pt idx="991">
                  <c:v>3.5500000000000002E-3</c:v>
                </c:pt>
                <c:pt idx="992">
                  <c:v>4.8490000000000061E-3</c:v>
                </c:pt>
                <c:pt idx="993">
                  <c:v>3.392E-3</c:v>
                </c:pt>
                <c:pt idx="994">
                  <c:v>5.9600000000000061E-3</c:v>
                </c:pt>
                <c:pt idx="995">
                  <c:v>4.594E-3</c:v>
                </c:pt>
                <c:pt idx="996">
                  <c:v>8.1800000000000048E-4</c:v>
                </c:pt>
                <c:pt idx="997">
                  <c:v>1.1379999999999999E-3</c:v>
                </c:pt>
                <c:pt idx="998">
                  <c:v>1.0980000000000015E-3</c:v>
                </c:pt>
                <c:pt idx="999">
                  <c:v>3.081000000000003E-3</c:v>
                </c:pt>
                <c:pt idx="1000">
                  <c:v>2.9950000000000011E-3</c:v>
                </c:pt>
                <c:pt idx="1001">
                  <c:v>1.2500000000000015E-3</c:v>
                </c:pt>
                <c:pt idx="1002">
                  <c:v>2.8909999999999999E-3</c:v>
                </c:pt>
                <c:pt idx="1004">
                  <c:v>9.5500000000000207E-4</c:v>
                </c:pt>
                <c:pt idx="1005">
                  <c:v>2.696E-3</c:v>
                </c:pt>
                <c:pt idx="1006">
                  <c:v>3.2940000000000035E-3</c:v>
                </c:pt>
                <c:pt idx="1007">
                  <c:v>2.7710000000000031E-3</c:v>
                </c:pt>
                <c:pt idx="1008">
                  <c:v>1.3400000000000016E-3</c:v>
                </c:pt>
                <c:pt idx="1009">
                  <c:v>2.1820000000000012E-3</c:v>
                </c:pt>
                <c:pt idx="1010">
                  <c:v>3.2770000000000056E-3</c:v>
                </c:pt>
                <c:pt idx="1011">
                  <c:v>4.3049999999999998E-3</c:v>
                </c:pt>
                <c:pt idx="1012">
                  <c:v>1.4950000000000015E-3</c:v>
                </c:pt>
                <c:pt idx="1013">
                  <c:v>8.5000000000000158E-4</c:v>
                </c:pt>
                <c:pt idx="1014">
                  <c:v>1.6950000000000021E-3</c:v>
                </c:pt>
                <c:pt idx="1015">
                  <c:v>9.2800000000000066E-4</c:v>
                </c:pt>
                <c:pt idx="1016">
                  <c:v>1.4170000000000001E-3</c:v>
                </c:pt>
                <c:pt idx="1017">
                  <c:v>6.5120000000000004E-3</c:v>
                </c:pt>
                <c:pt idx="1018">
                  <c:v>5.3189999999999999E-3</c:v>
                </c:pt>
                <c:pt idx="1019">
                  <c:v>3.9040000000000051E-3</c:v>
                </c:pt>
                <c:pt idx="1020">
                  <c:v>4.5669999999999999E-3</c:v>
                </c:pt>
                <c:pt idx="1021">
                  <c:v>4.3530000000000001E-3</c:v>
                </c:pt>
                <c:pt idx="1022">
                  <c:v>2.2910000000000035E-3</c:v>
                </c:pt>
                <c:pt idx="1023">
                  <c:v>2.7550000000000035E-3</c:v>
                </c:pt>
                <c:pt idx="1024">
                  <c:v>1.7000000000000023E-3</c:v>
                </c:pt>
                <c:pt idx="1025">
                  <c:v>2.7500000000000011E-3</c:v>
                </c:pt>
                <c:pt idx="1026">
                  <c:v>2.5430000000000036E-3</c:v>
                </c:pt>
                <c:pt idx="1027">
                  <c:v>2.8159999999999999E-3</c:v>
                </c:pt>
                <c:pt idx="1028">
                  <c:v>2.9490000000000002E-3</c:v>
                </c:pt>
                <c:pt idx="1029">
                  <c:v>1.8940000000000033E-3</c:v>
                </c:pt>
                <c:pt idx="1030">
                  <c:v>8.830000000000013E-4</c:v>
                </c:pt>
                <c:pt idx="1031">
                  <c:v>4.5440000000000003E-3</c:v>
                </c:pt>
                <c:pt idx="1032">
                  <c:v>4.4279999999999996E-3</c:v>
                </c:pt>
                <c:pt idx="1033">
                  <c:v>3.3900000000000011E-4</c:v>
                </c:pt>
                <c:pt idx="1034">
                  <c:v>3.5040000000000036E-3</c:v>
                </c:pt>
                <c:pt idx="1035">
                  <c:v>4.9750000000000072E-3</c:v>
                </c:pt>
                <c:pt idx="1036">
                  <c:v>4.6460000000000034E-3</c:v>
                </c:pt>
                <c:pt idx="1037">
                  <c:v>3.356E-3</c:v>
                </c:pt>
                <c:pt idx="1038">
                  <c:v>3.4150000000000001E-3</c:v>
                </c:pt>
                <c:pt idx="1039">
                  <c:v>1.7880000000000023E-3</c:v>
                </c:pt>
                <c:pt idx="1040">
                  <c:v>1.5420000000000028E-3</c:v>
                </c:pt>
                <c:pt idx="1041">
                  <c:v>3.3440000000000037E-3</c:v>
                </c:pt>
                <c:pt idx="1042">
                  <c:v>4.9120000000000014E-3</c:v>
                </c:pt>
                <c:pt idx="1043">
                  <c:v>3.4890000000000012E-3</c:v>
                </c:pt>
                <c:pt idx="1044">
                  <c:v>3.8500000000000036E-4</c:v>
                </c:pt>
                <c:pt idx="1045">
                  <c:v>2.4629999999999999E-3</c:v>
                </c:pt>
                <c:pt idx="1046">
                  <c:v>1.4599999999999984E-3</c:v>
                </c:pt>
                <c:pt idx="1047">
                  <c:v>1.7329999999999999E-3</c:v>
                </c:pt>
                <c:pt idx="1048">
                  <c:v>2.0400000000000036E-3</c:v>
                </c:pt>
                <c:pt idx="1049">
                  <c:v>3.2050000000000056E-3</c:v>
                </c:pt>
                <c:pt idx="1050">
                  <c:v>1.7090000000000015E-3</c:v>
                </c:pt>
                <c:pt idx="1051">
                  <c:v>4.1460000000000004E-3</c:v>
                </c:pt>
                <c:pt idx="1052">
                  <c:v>2.0869999999999999E-3</c:v>
                </c:pt>
                <c:pt idx="1053">
                  <c:v>2.0070000000000036E-3</c:v>
                </c:pt>
                <c:pt idx="1054">
                  <c:v>1.1000000000000026E-4</c:v>
                </c:pt>
                <c:pt idx="1055">
                  <c:v>1.5349999999999999E-3</c:v>
                </c:pt>
                <c:pt idx="1056">
                  <c:v>2.7820000000000037E-3</c:v>
                </c:pt>
                <c:pt idx="1057">
                  <c:v>3.8240000000000036E-3</c:v>
                </c:pt>
                <c:pt idx="1058">
                  <c:v>4.8790000000000092E-3</c:v>
                </c:pt>
                <c:pt idx="1059">
                  <c:v>3.0960000000000002E-3</c:v>
                </c:pt>
                <c:pt idx="1060">
                  <c:v>3.4199999999999999E-3</c:v>
                </c:pt>
                <c:pt idx="1061">
                  <c:v>2.2820000000000036E-3</c:v>
                </c:pt>
                <c:pt idx="1062">
                  <c:v>1.2420000000000016E-3</c:v>
                </c:pt>
                <c:pt idx="1063">
                  <c:v>4.7400000000000072E-3</c:v>
                </c:pt>
                <c:pt idx="1064">
                  <c:v>6.8730000000000093E-3</c:v>
                </c:pt>
                <c:pt idx="1065">
                  <c:v>1.6290000000000015E-3</c:v>
                </c:pt>
                <c:pt idx="1066">
                  <c:v>3.4990000000000012E-3</c:v>
                </c:pt>
                <c:pt idx="1067">
                  <c:v>2.4090000000000001E-3</c:v>
                </c:pt>
                <c:pt idx="1068">
                  <c:v>6.4500000000000104E-4</c:v>
                </c:pt>
                <c:pt idx="1069">
                  <c:v>2.1320000000000002E-3</c:v>
                </c:pt>
                <c:pt idx="1070">
                  <c:v>2.3509999999999998E-3</c:v>
                </c:pt>
                <c:pt idx="1071">
                  <c:v>3.091000000000003E-3</c:v>
                </c:pt>
                <c:pt idx="1072">
                  <c:v>2.7710000000000031E-3</c:v>
                </c:pt>
                <c:pt idx="1073">
                  <c:v>4.3470000000000002E-3</c:v>
                </c:pt>
                <c:pt idx="1074">
                  <c:v>4.0940000000000004E-3</c:v>
                </c:pt>
                <c:pt idx="1075">
                  <c:v>2.5150000000000012E-3</c:v>
                </c:pt>
                <c:pt idx="1076">
                  <c:v>1.178000000000003E-3</c:v>
                </c:pt>
                <c:pt idx="1077">
                  <c:v>1.2480000000000015E-3</c:v>
                </c:pt>
                <c:pt idx="1078">
                  <c:v>1.6150000000000021E-3</c:v>
                </c:pt>
                <c:pt idx="1079">
                  <c:v>1.5759999999999999E-3</c:v>
                </c:pt>
                <c:pt idx="1080">
                  <c:v>6.2300000000000105E-4</c:v>
                </c:pt>
                <c:pt idx="1081">
                  <c:v>1.6050000000000023E-3</c:v>
                </c:pt>
                <c:pt idx="1082">
                  <c:v>4.0439999999999999E-3</c:v>
                </c:pt>
                <c:pt idx="1083">
                  <c:v>4.1800000000000013E-4</c:v>
                </c:pt>
                <c:pt idx="1084">
                  <c:v>6.9700000000000144E-4</c:v>
                </c:pt>
                <c:pt idx="1085">
                  <c:v>2.4729999999999999E-3</c:v>
                </c:pt>
                <c:pt idx="1086">
                  <c:v>2.5080000000000002E-3</c:v>
                </c:pt>
                <c:pt idx="1087">
                  <c:v>2.1129999999999999E-3</c:v>
                </c:pt>
                <c:pt idx="1088">
                  <c:v>4.2420000000000062E-3</c:v>
                </c:pt>
                <c:pt idx="1089">
                  <c:v>2.8400000000000035E-3</c:v>
                </c:pt>
                <c:pt idx="1090">
                  <c:v>3.4940000000000001E-3</c:v>
                </c:pt>
                <c:pt idx="1091">
                  <c:v>1.7979999999999999E-3</c:v>
                </c:pt>
                <c:pt idx="1092">
                  <c:v>2.2180000000000012E-3</c:v>
                </c:pt>
                <c:pt idx="1093">
                  <c:v>1.820000000000003E-3</c:v>
                </c:pt>
                <c:pt idx="1094">
                  <c:v>3.8780000000000012E-3</c:v>
                </c:pt>
                <c:pt idx="1095">
                  <c:v>2.970000000000003E-3</c:v>
                </c:pt>
                <c:pt idx="1096">
                  <c:v>3.5560000000000001E-3</c:v>
                </c:pt>
                <c:pt idx="1097">
                  <c:v>3.2760000000000011E-3</c:v>
                </c:pt>
                <c:pt idx="1098">
                  <c:v>3.227000000000005E-3</c:v>
                </c:pt>
                <c:pt idx="1099">
                  <c:v>1.588000000000003E-3</c:v>
                </c:pt>
                <c:pt idx="1100">
                  <c:v>2.9150000000000001E-3</c:v>
                </c:pt>
                <c:pt idx="1101">
                  <c:v>2.630000000000003E-3</c:v>
                </c:pt>
                <c:pt idx="1102">
                  <c:v>2.789000000000005E-3</c:v>
                </c:pt>
                <c:pt idx="1103">
                  <c:v>3.8159999999999999E-3</c:v>
                </c:pt>
                <c:pt idx="1104">
                  <c:v>1.5759999999999999E-3</c:v>
                </c:pt>
                <c:pt idx="1105">
                  <c:v>2.774000000000003E-3</c:v>
                </c:pt>
                <c:pt idx="1106">
                  <c:v>4.8370000000000002E-3</c:v>
                </c:pt>
                <c:pt idx="1107">
                  <c:v>4.2070000000000024E-3</c:v>
                </c:pt>
                <c:pt idx="1108">
                  <c:v>2.712E-3</c:v>
                </c:pt>
                <c:pt idx="1109">
                  <c:v>3.3450000000000012E-3</c:v>
                </c:pt>
                <c:pt idx="1110">
                  <c:v>3.3080000000000002E-3</c:v>
                </c:pt>
                <c:pt idx="1111">
                  <c:v>5.2170000000000003E-3</c:v>
                </c:pt>
                <c:pt idx="1112">
                  <c:v>7.5320000000000083E-3</c:v>
                </c:pt>
                <c:pt idx="1113">
                  <c:v>7.6720000000000061E-3</c:v>
                </c:pt>
                <c:pt idx="1114">
                  <c:v>7.3000000000000061E-3</c:v>
                </c:pt>
                <c:pt idx="1115">
                  <c:v>5.8440000000000002E-3</c:v>
                </c:pt>
                <c:pt idx="1116">
                  <c:v>2.0210000000000002E-3</c:v>
                </c:pt>
                <c:pt idx="1117">
                  <c:v>4.4630000000000034E-3</c:v>
                </c:pt>
                <c:pt idx="1118">
                  <c:v>5.9180000000000092E-3</c:v>
                </c:pt>
                <c:pt idx="1119">
                  <c:v>5.3130000000000061E-3</c:v>
                </c:pt>
                <c:pt idx="1120">
                  <c:v>5.1840000000000002E-3</c:v>
                </c:pt>
                <c:pt idx="1121">
                  <c:v>4.0119999999999999E-3</c:v>
                </c:pt>
                <c:pt idx="1122">
                  <c:v>5.2449999999999997E-3</c:v>
                </c:pt>
                <c:pt idx="1123">
                  <c:v>4.2630000000000003E-3</c:v>
                </c:pt>
                <c:pt idx="1124">
                  <c:v>5.6440000000000014E-3</c:v>
                </c:pt>
                <c:pt idx="1125">
                  <c:v>6.7070000000000072E-3</c:v>
                </c:pt>
                <c:pt idx="1126">
                  <c:v>5.4770000000000062E-3</c:v>
                </c:pt>
                <c:pt idx="1127">
                  <c:v>3.4900000000000031E-3</c:v>
                </c:pt>
                <c:pt idx="1128">
                  <c:v>4.5640000000000003E-3</c:v>
                </c:pt>
                <c:pt idx="1129">
                  <c:v>5.3119999999999999E-3</c:v>
                </c:pt>
                <c:pt idx="1130">
                  <c:v>3.509000000000003E-3</c:v>
                </c:pt>
                <c:pt idx="1131">
                  <c:v>4.5960000000000072E-3</c:v>
                </c:pt>
                <c:pt idx="1132">
                  <c:v>3.5670000000000046E-3</c:v>
                </c:pt>
                <c:pt idx="1133">
                  <c:v>2.4559999999999998E-3</c:v>
                </c:pt>
                <c:pt idx="1134">
                  <c:v>4.0220000000000004E-3</c:v>
                </c:pt>
                <c:pt idx="1135">
                  <c:v>3.1180000000000036E-3</c:v>
                </c:pt>
                <c:pt idx="1136">
                  <c:v>2.289000000000005E-3</c:v>
                </c:pt>
                <c:pt idx="1137">
                  <c:v>9.5800000000000149E-4</c:v>
                </c:pt>
                <c:pt idx="1138">
                  <c:v>2.9940000000000001E-3</c:v>
                </c:pt>
                <c:pt idx="1139">
                  <c:v>2.5630000000000036E-3</c:v>
                </c:pt>
                <c:pt idx="1140">
                  <c:v>6.830000000000011E-4</c:v>
                </c:pt>
                <c:pt idx="1141">
                  <c:v>1.8300000000000036E-4</c:v>
                </c:pt>
                <c:pt idx="1142">
                  <c:v>2.6710000000000002E-3</c:v>
                </c:pt>
                <c:pt idx="1143">
                  <c:v>3.3800000000000037E-3</c:v>
                </c:pt>
                <c:pt idx="1144">
                  <c:v>1.0039999999999984E-3</c:v>
                </c:pt>
                <c:pt idx="1145">
                  <c:v>2.0090000000000012E-3</c:v>
                </c:pt>
                <c:pt idx="1146">
                  <c:v>1.973000000000003E-3</c:v>
                </c:pt>
                <c:pt idx="1147">
                  <c:v>2.4950000000000011E-3</c:v>
                </c:pt>
                <c:pt idx="1148">
                  <c:v>2.5040000000000036E-3</c:v>
                </c:pt>
                <c:pt idx="1149">
                  <c:v>2.8189999999999999E-3</c:v>
                </c:pt>
                <c:pt idx="1150">
                  <c:v>3.7250000000000057E-3</c:v>
                </c:pt>
                <c:pt idx="1151">
                  <c:v>2.9529999999999999E-3</c:v>
                </c:pt>
                <c:pt idx="1152">
                  <c:v>1.2489999999999999E-3</c:v>
                </c:pt>
                <c:pt idx="1153">
                  <c:v>4.2430000000000072E-3</c:v>
                </c:pt>
                <c:pt idx="1154">
                  <c:v>3.4180000000000031E-3</c:v>
                </c:pt>
                <c:pt idx="1155">
                  <c:v>3.828000000000005E-3</c:v>
                </c:pt>
                <c:pt idx="1156">
                  <c:v>2.6329999999999999E-3</c:v>
                </c:pt>
                <c:pt idx="1157">
                  <c:v>1.2740000000000015E-3</c:v>
                </c:pt>
                <c:pt idx="1158">
                  <c:v>2.6080000000000035E-3</c:v>
                </c:pt>
                <c:pt idx="1159">
                  <c:v>5.1330000000000082E-3</c:v>
                </c:pt>
                <c:pt idx="1160">
                  <c:v>4.5480000000000034E-3</c:v>
                </c:pt>
                <c:pt idx="1161">
                  <c:v>4.0949999999999997E-3</c:v>
                </c:pt>
                <c:pt idx="1162">
                  <c:v>9.2900000000000025E-4</c:v>
                </c:pt>
                <c:pt idx="1163">
                  <c:v>2.8210000000000002E-3</c:v>
                </c:pt>
                <c:pt idx="1164">
                  <c:v>1.7070000000000015E-3</c:v>
                </c:pt>
                <c:pt idx="1165">
                  <c:v>3.1980000000000012E-3</c:v>
                </c:pt>
                <c:pt idx="1166">
                  <c:v>4.7340000000000004E-3</c:v>
                </c:pt>
                <c:pt idx="1167">
                  <c:v>4.3200000000000001E-3</c:v>
                </c:pt>
                <c:pt idx="1168">
                  <c:v>1.1820000000000023E-3</c:v>
                </c:pt>
                <c:pt idx="1169">
                  <c:v>4.4330000000000072E-3</c:v>
                </c:pt>
                <c:pt idx="1170">
                  <c:v>2.9399999999999999E-3</c:v>
                </c:pt>
                <c:pt idx="1171">
                  <c:v>4.0969999999999999E-3</c:v>
                </c:pt>
                <c:pt idx="1172">
                  <c:v>1.699000000000003E-3</c:v>
                </c:pt>
                <c:pt idx="1173">
                  <c:v>4.2330000000000093E-3</c:v>
                </c:pt>
                <c:pt idx="1174">
                  <c:v>6.5390000000000101E-3</c:v>
                </c:pt>
                <c:pt idx="1175">
                  <c:v>6.9300000000000134E-3</c:v>
                </c:pt>
                <c:pt idx="1176">
                  <c:v>4.0200000000000001E-3</c:v>
                </c:pt>
                <c:pt idx="1177">
                  <c:v>3.1240000000000035E-3</c:v>
                </c:pt>
                <c:pt idx="1178">
                  <c:v>8.5100000000000139E-4</c:v>
                </c:pt>
                <c:pt idx="1179">
                  <c:v>1.7940000000000028E-3</c:v>
                </c:pt>
                <c:pt idx="1180">
                  <c:v>6.0900000000000082E-4</c:v>
                </c:pt>
                <c:pt idx="1181">
                  <c:v>3.8030000000000043E-3</c:v>
                </c:pt>
                <c:pt idx="1182">
                  <c:v>5.3940000000000004E-3</c:v>
                </c:pt>
                <c:pt idx="1183">
                  <c:v>4.7790000000000133E-3</c:v>
                </c:pt>
                <c:pt idx="1184">
                  <c:v>1.8420000000000027E-3</c:v>
                </c:pt>
                <c:pt idx="1185">
                  <c:v>5.3990000000000071E-3</c:v>
                </c:pt>
                <c:pt idx="1186">
                  <c:v>4.8929999999999998E-3</c:v>
                </c:pt>
                <c:pt idx="1187">
                  <c:v>1.9170000000000023E-3</c:v>
                </c:pt>
                <c:pt idx="1188">
                  <c:v>2.7160000000000001E-3</c:v>
                </c:pt>
                <c:pt idx="1189">
                  <c:v>4.7829999999999999E-3</c:v>
                </c:pt>
                <c:pt idx="1190">
                  <c:v>2.9030000000000037E-3</c:v>
                </c:pt>
                <c:pt idx="1191">
                  <c:v>6.6200000000000037E-4</c:v>
                </c:pt>
                <c:pt idx="1192">
                  <c:v>3.4300000000000012E-3</c:v>
                </c:pt>
                <c:pt idx="1193">
                  <c:v>5.6579999999999998E-3</c:v>
                </c:pt>
                <c:pt idx="1194">
                  <c:v>5.1110000000000062E-3</c:v>
                </c:pt>
                <c:pt idx="1195">
                  <c:v>1.869000000000002E-3</c:v>
                </c:pt>
                <c:pt idx="1196">
                  <c:v>5.9340000000000061E-3</c:v>
                </c:pt>
                <c:pt idx="1197">
                  <c:v>5.1999999999999998E-3</c:v>
                </c:pt>
                <c:pt idx="1198">
                  <c:v>4.3140000000000001E-3</c:v>
                </c:pt>
                <c:pt idx="1199">
                  <c:v>2.725000000000003E-3</c:v>
                </c:pt>
                <c:pt idx="1200">
                  <c:v>3.9240000000000056E-3</c:v>
                </c:pt>
                <c:pt idx="1201">
                  <c:v>2.323000000000003E-3</c:v>
                </c:pt>
                <c:pt idx="1202">
                  <c:v>2.1970000000000036E-3</c:v>
                </c:pt>
                <c:pt idx="1203">
                  <c:v>4.5370000000000072E-3</c:v>
                </c:pt>
                <c:pt idx="1204">
                  <c:v>6.1730000000000092E-3</c:v>
                </c:pt>
                <c:pt idx="1205">
                  <c:v>2.1190000000000002E-3</c:v>
                </c:pt>
                <c:pt idx="1206">
                  <c:v>3.9410000000000061E-3</c:v>
                </c:pt>
                <c:pt idx="1207">
                  <c:v>2.8709999999999999E-3</c:v>
                </c:pt>
                <c:pt idx="1208">
                  <c:v>3.6720000000000012E-3</c:v>
                </c:pt>
                <c:pt idx="1209">
                  <c:v>2.8840000000000011E-3</c:v>
                </c:pt>
                <c:pt idx="1210">
                  <c:v>4.15E-3</c:v>
                </c:pt>
                <c:pt idx="1211">
                  <c:v>2.2270000000000046E-3</c:v>
                </c:pt>
                <c:pt idx="1212">
                  <c:v>2.421000000000003E-3</c:v>
                </c:pt>
                <c:pt idx="1213">
                  <c:v>6.1130000000000004E-3</c:v>
                </c:pt>
                <c:pt idx="1214">
                  <c:v>6.3490000000000083E-3</c:v>
                </c:pt>
                <c:pt idx="1215">
                  <c:v>3.1820000000000012E-3</c:v>
                </c:pt>
                <c:pt idx="1216">
                  <c:v>3.5390000000000031E-3</c:v>
                </c:pt>
                <c:pt idx="1217">
                  <c:v>2.1210000000000035E-3</c:v>
                </c:pt>
                <c:pt idx="1218">
                  <c:v>2.0430000000000036E-3</c:v>
                </c:pt>
                <c:pt idx="1219">
                  <c:v>2.003000000000003E-3</c:v>
                </c:pt>
                <c:pt idx="1220">
                  <c:v>1.077E-3</c:v>
                </c:pt>
                <c:pt idx="1221">
                  <c:v>2.3570000000000002E-3</c:v>
                </c:pt>
                <c:pt idx="1222">
                  <c:v>3.9170000000000012E-3</c:v>
                </c:pt>
                <c:pt idx="1223">
                  <c:v>2.4950000000000011E-3</c:v>
                </c:pt>
                <c:pt idx="1224">
                  <c:v>3.7690000000000041E-3</c:v>
                </c:pt>
                <c:pt idx="1225">
                  <c:v>5.8259999999999996E-3</c:v>
                </c:pt>
                <c:pt idx="1226">
                  <c:v>4.7609999999999996E-3</c:v>
                </c:pt>
                <c:pt idx="1227">
                  <c:v>4.6709999999999998E-3</c:v>
                </c:pt>
                <c:pt idx="1228">
                  <c:v>5.1209999999999997E-3</c:v>
                </c:pt>
                <c:pt idx="1229">
                  <c:v>7.1070000000000013E-3</c:v>
                </c:pt>
                <c:pt idx="1230">
                  <c:v>4.065E-3</c:v>
                </c:pt>
                <c:pt idx="1231">
                  <c:v>2.6090000000000002E-3</c:v>
                </c:pt>
                <c:pt idx="1232">
                  <c:v>1.882000000000003E-3</c:v>
                </c:pt>
                <c:pt idx="1233">
                  <c:v>3.6970000000000037E-3</c:v>
                </c:pt>
                <c:pt idx="1234">
                  <c:v>2.4880000000000002E-3</c:v>
                </c:pt>
                <c:pt idx="1235">
                  <c:v>4.0829999999999998E-3</c:v>
                </c:pt>
                <c:pt idx="1236">
                  <c:v>6.4350000000000093E-3</c:v>
                </c:pt>
                <c:pt idx="1237">
                  <c:v>6.4850000000000073E-3</c:v>
                </c:pt>
                <c:pt idx="1238">
                  <c:v>4.5890000000000071E-3</c:v>
                </c:pt>
                <c:pt idx="1239">
                  <c:v>3.9860000000000052E-3</c:v>
                </c:pt>
                <c:pt idx="1240">
                  <c:v>2.2520000000000001E-3</c:v>
                </c:pt>
                <c:pt idx="1241">
                  <c:v>1.2480000000000015E-3</c:v>
                </c:pt>
                <c:pt idx="1242">
                  <c:v>2.2300000000000002E-3</c:v>
                </c:pt>
                <c:pt idx="1243">
                  <c:v>2.0110000000000002E-3</c:v>
                </c:pt>
                <c:pt idx="1244">
                  <c:v>5.3030000000000004E-3</c:v>
                </c:pt>
                <c:pt idx="1245">
                  <c:v>5.6330000000000061E-3</c:v>
                </c:pt>
                <c:pt idx="1246">
                  <c:v>3.7170000000000046E-3</c:v>
                </c:pt>
                <c:pt idx="1247">
                  <c:v>6.2620000000000002E-3</c:v>
                </c:pt>
                <c:pt idx="1248">
                  <c:v>8.6630000000000144E-3</c:v>
                </c:pt>
                <c:pt idx="1249">
                  <c:v>9.4740000000000067E-3</c:v>
                </c:pt>
                <c:pt idx="1250">
                  <c:v>6.2590000000000093E-3</c:v>
                </c:pt>
                <c:pt idx="1251">
                  <c:v>5.0060000000000061E-3</c:v>
                </c:pt>
                <c:pt idx="1252">
                  <c:v>5.3290000000000004E-3</c:v>
                </c:pt>
                <c:pt idx="1253">
                  <c:v>5.1269999999999996E-3</c:v>
                </c:pt>
                <c:pt idx="1255">
                  <c:v>1.021E-3</c:v>
                </c:pt>
                <c:pt idx="1256">
                  <c:v>2.8810000000000012E-3</c:v>
                </c:pt>
                <c:pt idx="1257">
                  <c:v>5.3170000000000014E-3</c:v>
                </c:pt>
                <c:pt idx="1258">
                  <c:v>6.3460000000000061E-3</c:v>
                </c:pt>
                <c:pt idx="1259">
                  <c:v>4.9540000000000061E-3</c:v>
                </c:pt>
                <c:pt idx="1260">
                  <c:v>3.1390000000000012E-3</c:v>
                </c:pt>
                <c:pt idx="1261">
                  <c:v>5.7440000000000034E-3</c:v>
                </c:pt>
                <c:pt idx="1262">
                  <c:v>2.3029999999999999E-3</c:v>
                </c:pt>
                <c:pt idx="1263">
                  <c:v>8.6800000000000158E-4</c:v>
                </c:pt>
                <c:pt idx="1264">
                  <c:v>1.8060000000000023E-3</c:v>
                </c:pt>
                <c:pt idx="1265">
                  <c:v>8.9400000000000048E-4</c:v>
                </c:pt>
                <c:pt idx="1266">
                  <c:v>1.5520000000000024E-3</c:v>
                </c:pt>
                <c:pt idx="1267">
                  <c:v>3.3280000000000002E-3</c:v>
                </c:pt>
                <c:pt idx="1268">
                  <c:v>1.9880000000000032E-3</c:v>
                </c:pt>
                <c:pt idx="1269">
                  <c:v>4.9270000000000034E-3</c:v>
                </c:pt>
                <c:pt idx="1270">
                  <c:v>3.5290000000000031E-3</c:v>
                </c:pt>
                <c:pt idx="1271">
                  <c:v>9.9800000000000192E-4</c:v>
                </c:pt>
                <c:pt idx="1272">
                  <c:v>2.8140000000000001E-3</c:v>
                </c:pt>
                <c:pt idx="1273">
                  <c:v>5.8020000000000033E-3</c:v>
                </c:pt>
                <c:pt idx="1274">
                  <c:v>6.3610000000000073E-3</c:v>
                </c:pt>
                <c:pt idx="1275">
                  <c:v>4.5979999999999997E-3</c:v>
                </c:pt>
                <c:pt idx="1276">
                  <c:v>2.9830000000000043E-3</c:v>
                </c:pt>
                <c:pt idx="1277">
                  <c:v>4.7220000000000014E-3</c:v>
                </c:pt>
                <c:pt idx="1278">
                  <c:v>1.5540000000000016E-3</c:v>
                </c:pt>
                <c:pt idx="1279">
                  <c:v>1.5520000000000024E-3</c:v>
                </c:pt>
                <c:pt idx="1280">
                  <c:v>3.6370000000000031E-3</c:v>
                </c:pt>
                <c:pt idx="1281">
                  <c:v>2.5690000000000036E-3</c:v>
                </c:pt>
                <c:pt idx="1282">
                  <c:v>8.6500000000000162E-4</c:v>
                </c:pt>
                <c:pt idx="1283">
                  <c:v>1.3610000000000015E-3</c:v>
                </c:pt>
                <c:pt idx="1284">
                  <c:v>1.8600000000000029E-3</c:v>
                </c:pt>
                <c:pt idx="1285">
                  <c:v>2.2950000000000002E-3</c:v>
                </c:pt>
                <c:pt idx="1286">
                  <c:v>1.5200000000000023E-3</c:v>
                </c:pt>
                <c:pt idx="1287">
                  <c:v>3.8500000000000001E-3</c:v>
                </c:pt>
                <c:pt idx="1288">
                  <c:v>3.9769999999999996E-3</c:v>
                </c:pt>
                <c:pt idx="1289">
                  <c:v>4.1440000000000001E-3</c:v>
                </c:pt>
                <c:pt idx="1290">
                  <c:v>3.4560000000000012E-3</c:v>
                </c:pt>
                <c:pt idx="1291">
                  <c:v>3.6340000000000035E-3</c:v>
                </c:pt>
                <c:pt idx="1292">
                  <c:v>4.4820000000000033E-3</c:v>
                </c:pt>
                <c:pt idx="1293">
                  <c:v>4.2810000000000079E-3</c:v>
                </c:pt>
                <c:pt idx="1294">
                  <c:v>4.163E-3</c:v>
                </c:pt>
                <c:pt idx="1295">
                  <c:v>3.0969999999999999E-3</c:v>
                </c:pt>
                <c:pt idx="1296">
                  <c:v>4.8360000000000061E-3</c:v>
                </c:pt>
                <c:pt idx="1297">
                  <c:v>5.0450000000000061E-3</c:v>
                </c:pt>
                <c:pt idx="1298">
                  <c:v>4.8700000000000071E-3</c:v>
                </c:pt>
                <c:pt idx="1299">
                  <c:v>6.8320000000000082E-3</c:v>
                </c:pt>
                <c:pt idx="1300">
                  <c:v>3.9290000000000002E-3</c:v>
                </c:pt>
                <c:pt idx="1301">
                  <c:v>3.2130000000000036E-3</c:v>
                </c:pt>
                <c:pt idx="1302">
                  <c:v>1.0160000000000015E-3</c:v>
                </c:pt>
                <c:pt idx="1303">
                  <c:v>1.5750000000000015E-3</c:v>
                </c:pt>
                <c:pt idx="1304">
                  <c:v>3.8200000000000031E-3</c:v>
                </c:pt>
                <c:pt idx="1305">
                  <c:v>3.4250000000000036E-3</c:v>
                </c:pt>
                <c:pt idx="1306">
                  <c:v>1.4000000000000015E-3</c:v>
                </c:pt>
                <c:pt idx="1307">
                  <c:v>8.6900000000000063E-4</c:v>
                </c:pt>
                <c:pt idx="1308">
                  <c:v>3.6770000000000036E-3</c:v>
                </c:pt>
                <c:pt idx="1309">
                  <c:v>3.9040000000000051E-3</c:v>
                </c:pt>
                <c:pt idx="1310">
                  <c:v>3.5350000000000012E-3</c:v>
                </c:pt>
                <c:pt idx="1311">
                  <c:v>3.9170000000000012E-3</c:v>
                </c:pt>
                <c:pt idx="1312">
                  <c:v>4.3030000000000004E-3</c:v>
                </c:pt>
                <c:pt idx="1313">
                  <c:v>5.9080000000000113E-3</c:v>
                </c:pt>
                <c:pt idx="1314">
                  <c:v>5.773000000000009E-3</c:v>
                </c:pt>
                <c:pt idx="1315">
                  <c:v>4.7239999999999999E-3</c:v>
                </c:pt>
                <c:pt idx="1316">
                  <c:v>3.2690000000000037E-3</c:v>
                </c:pt>
                <c:pt idx="1317">
                  <c:v>2.2300000000000002E-3</c:v>
                </c:pt>
                <c:pt idx="1318">
                  <c:v>2.3670000000000002E-3</c:v>
                </c:pt>
                <c:pt idx="1319">
                  <c:v>3.0680000000000035E-3</c:v>
                </c:pt>
                <c:pt idx="1320">
                  <c:v>2.7830000000000047E-3</c:v>
                </c:pt>
                <c:pt idx="1321">
                  <c:v>1.180000000000002E-3</c:v>
                </c:pt>
                <c:pt idx="1322">
                  <c:v>4.6680000000000003E-3</c:v>
                </c:pt>
                <c:pt idx="1323">
                  <c:v>7.2210000000000113E-3</c:v>
                </c:pt>
                <c:pt idx="1324">
                  <c:v>6.7160000000000093E-3</c:v>
                </c:pt>
                <c:pt idx="1325">
                  <c:v>6.4610000000000093E-3</c:v>
                </c:pt>
                <c:pt idx="1326">
                  <c:v>3.4580000000000001E-3</c:v>
                </c:pt>
                <c:pt idx="1327">
                  <c:v>3.1780000000000011E-3</c:v>
                </c:pt>
                <c:pt idx="1328">
                  <c:v>1.9850000000000028E-3</c:v>
                </c:pt>
                <c:pt idx="1329">
                  <c:v>4.1260000000000003E-3</c:v>
                </c:pt>
                <c:pt idx="1330">
                  <c:v>4.7070000000000002E-3</c:v>
                </c:pt>
                <c:pt idx="1331">
                  <c:v>4.0080000000000003E-3</c:v>
                </c:pt>
                <c:pt idx="1332">
                  <c:v>1.2560000000000015E-3</c:v>
                </c:pt>
                <c:pt idx="1333">
                  <c:v>2.8040000000000035E-3</c:v>
                </c:pt>
                <c:pt idx="1334">
                  <c:v>3.7000000000000058E-3</c:v>
                </c:pt>
                <c:pt idx="1335">
                  <c:v>3.1640000000000036E-3</c:v>
                </c:pt>
                <c:pt idx="1336">
                  <c:v>2.7420000000000035E-3</c:v>
                </c:pt>
                <c:pt idx="1337">
                  <c:v>1.5219999999999999E-3</c:v>
                </c:pt>
                <c:pt idx="1338">
                  <c:v>2.2490000000000036E-3</c:v>
                </c:pt>
                <c:pt idx="1339">
                  <c:v>1.7320000000000016E-3</c:v>
                </c:pt>
                <c:pt idx="1340">
                  <c:v>3.1100000000000012E-3</c:v>
                </c:pt>
                <c:pt idx="1341">
                  <c:v>2.7680000000000057E-3</c:v>
                </c:pt>
                <c:pt idx="1342">
                  <c:v>3.7530000000000046E-3</c:v>
                </c:pt>
                <c:pt idx="1343">
                  <c:v>1.0360000000000015E-3</c:v>
                </c:pt>
                <c:pt idx="1344">
                  <c:v>3.3060000000000012E-3</c:v>
                </c:pt>
                <c:pt idx="1345">
                  <c:v>4.0340000000000003E-3</c:v>
                </c:pt>
                <c:pt idx="1346">
                  <c:v>4.0990000000000072E-3</c:v>
                </c:pt>
                <c:pt idx="1347">
                  <c:v>3.1010000000000031E-3</c:v>
                </c:pt>
                <c:pt idx="1348">
                  <c:v>3.4560000000000012E-3</c:v>
                </c:pt>
                <c:pt idx="1349">
                  <c:v>3.6950000000000012E-3</c:v>
                </c:pt>
                <c:pt idx="1350">
                  <c:v>1.0240000000000015E-3</c:v>
                </c:pt>
                <c:pt idx="1351">
                  <c:v>2.4610000000000001E-3</c:v>
                </c:pt>
                <c:pt idx="1352">
                  <c:v>6.3200000000000001E-3</c:v>
                </c:pt>
                <c:pt idx="1353">
                  <c:v>6.0840000000000061E-3</c:v>
                </c:pt>
                <c:pt idx="1354">
                  <c:v>2.9810000000000036E-3</c:v>
                </c:pt>
                <c:pt idx="1355">
                  <c:v>3.2360000000000002E-3</c:v>
                </c:pt>
                <c:pt idx="1356">
                  <c:v>3.9660000000000016E-3</c:v>
                </c:pt>
                <c:pt idx="1357">
                  <c:v>4.3010000000000071E-3</c:v>
                </c:pt>
                <c:pt idx="1358">
                  <c:v>5.4650000000000072E-3</c:v>
                </c:pt>
                <c:pt idx="1359">
                  <c:v>4.2380000000000065E-3</c:v>
                </c:pt>
                <c:pt idx="1360">
                  <c:v>2.5490000000000035E-3</c:v>
                </c:pt>
                <c:pt idx="1361">
                  <c:v>1.7730000000000018E-3</c:v>
                </c:pt>
                <c:pt idx="1362">
                  <c:v>4.8149999999999998E-3</c:v>
                </c:pt>
                <c:pt idx="1363">
                  <c:v>4.6500000000000014E-3</c:v>
                </c:pt>
                <c:pt idx="1364">
                  <c:v>5.2030000000000071E-3</c:v>
                </c:pt>
                <c:pt idx="1365">
                  <c:v>5.7530000000000072E-3</c:v>
                </c:pt>
                <c:pt idx="1366">
                  <c:v>7.3990000000000071E-3</c:v>
                </c:pt>
                <c:pt idx="1367">
                  <c:v>8.8390000000000048E-3</c:v>
                </c:pt>
                <c:pt idx="1368">
                  <c:v>8.9730000000000122E-3</c:v>
                </c:pt>
                <c:pt idx="1369">
                  <c:v>1.004E-2</c:v>
                </c:pt>
                <c:pt idx="1370">
                  <c:v>9.7320000000000028E-3</c:v>
                </c:pt>
                <c:pt idx="1371">
                  <c:v>1.0691000000000001E-2</c:v>
                </c:pt>
                <c:pt idx="1372">
                  <c:v>1.1656000000000001E-2</c:v>
                </c:pt>
                <c:pt idx="1373">
                  <c:v>1.2782000000000003E-2</c:v>
                </c:pt>
                <c:pt idx="1374">
                  <c:v>1.3363000000000003E-2</c:v>
                </c:pt>
                <c:pt idx="1375">
                  <c:v>1.1331000000000001E-2</c:v>
                </c:pt>
                <c:pt idx="1376">
                  <c:v>1.0923000000000014E-2</c:v>
                </c:pt>
                <c:pt idx="1377">
                  <c:v>1.0652999999999998E-2</c:v>
                </c:pt>
                <c:pt idx="1378">
                  <c:v>1.396400000000002E-2</c:v>
                </c:pt>
                <c:pt idx="1379">
                  <c:v>1.4315E-2</c:v>
                </c:pt>
                <c:pt idx="1380">
                  <c:v>1.7502E-2</c:v>
                </c:pt>
                <c:pt idx="1381">
                  <c:v>1.8218999999999999E-2</c:v>
                </c:pt>
                <c:pt idx="1382">
                  <c:v>1.6284000000000003E-2</c:v>
                </c:pt>
                <c:pt idx="1383">
                  <c:v>1.5011E-2</c:v>
                </c:pt>
                <c:pt idx="1384">
                  <c:v>1.2009000000000001E-2</c:v>
                </c:pt>
                <c:pt idx="1385">
                  <c:v>1.1594000000000005E-2</c:v>
                </c:pt>
                <c:pt idx="1386">
                  <c:v>1.2954E-2</c:v>
                </c:pt>
                <c:pt idx="1387">
                  <c:v>9.2360000000000046E-3</c:v>
                </c:pt>
                <c:pt idx="1388">
                  <c:v>1.0002E-2</c:v>
                </c:pt>
                <c:pt idx="1389">
                  <c:v>8.4650000000000246E-3</c:v>
                </c:pt>
                <c:pt idx="1390">
                  <c:v>9.4790000000000221E-3</c:v>
                </c:pt>
                <c:pt idx="1391">
                  <c:v>1.2640000000000005E-2</c:v>
                </c:pt>
                <c:pt idx="1392">
                  <c:v>1.3056E-2</c:v>
                </c:pt>
                <c:pt idx="1393">
                  <c:v>1.0833000000000001E-2</c:v>
                </c:pt>
                <c:pt idx="1394">
                  <c:v>7.6670000000000002E-3</c:v>
                </c:pt>
                <c:pt idx="1395">
                  <c:v>1.2024E-2</c:v>
                </c:pt>
                <c:pt idx="1396">
                  <c:v>1.2114E-2</c:v>
                </c:pt>
                <c:pt idx="1397">
                  <c:v>1.2508999999999998E-2</c:v>
                </c:pt>
                <c:pt idx="1398">
                  <c:v>1.3380000000000019E-2</c:v>
                </c:pt>
                <c:pt idx="1399">
                  <c:v>1.1636000000000001E-2</c:v>
                </c:pt>
                <c:pt idx="1400">
                  <c:v>9.9190000000000163E-3</c:v>
                </c:pt>
                <c:pt idx="1401">
                  <c:v>1.0869999999999999E-2</c:v>
                </c:pt>
                <c:pt idx="1402">
                  <c:v>1.1493000000000001E-2</c:v>
                </c:pt>
                <c:pt idx="1403">
                  <c:v>1.0989000000000001E-2</c:v>
                </c:pt>
                <c:pt idx="1404">
                  <c:v>1.0743000000000001E-2</c:v>
                </c:pt>
                <c:pt idx="1405">
                  <c:v>1.0037999999999986E-2</c:v>
                </c:pt>
                <c:pt idx="1406">
                  <c:v>7.7490000000000111E-3</c:v>
                </c:pt>
                <c:pt idx="1407">
                  <c:v>8.9930000000000218E-3</c:v>
                </c:pt>
                <c:pt idx="1408">
                  <c:v>1.1979000000000005E-2</c:v>
                </c:pt>
                <c:pt idx="1409">
                  <c:v>1.3318E-2</c:v>
                </c:pt>
                <c:pt idx="1410">
                  <c:v>1.3590000000000001E-2</c:v>
                </c:pt>
                <c:pt idx="1411">
                  <c:v>1.2226000000000001E-2</c:v>
                </c:pt>
                <c:pt idx="1412">
                  <c:v>1.3155E-2</c:v>
                </c:pt>
                <c:pt idx="1413">
                  <c:v>1.4507000000000001E-2</c:v>
                </c:pt>
                <c:pt idx="1414">
                  <c:v>1.2631E-2</c:v>
                </c:pt>
                <c:pt idx="1415">
                  <c:v>1.1049000000000003E-2</c:v>
                </c:pt>
                <c:pt idx="1416">
                  <c:v>9.9440000000000067E-3</c:v>
                </c:pt>
                <c:pt idx="1417">
                  <c:v>1.0862000000000005E-2</c:v>
                </c:pt>
                <c:pt idx="1418">
                  <c:v>9.8680000000000122E-3</c:v>
                </c:pt>
                <c:pt idx="1419">
                  <c:v>1.0038999999999998E-2</c:v>
                </c:pt>
                <c:pt idx="1420">
                  <c:v>9.5710000000000066E-3</c:v>
                </c:pt>
                <c:pt idx="1421">
                  <c:v>1.2182999999999998E-2</c:v>
                </c:pt>
                <c:pt idx="1422">
                  <c:v>1.2031E-2</c:v>
                </c:pt>
                <c:pt idx="1423">
                  <c:v>7.8460000000000127E-3</c:v>
                </c:pt>
                <c:pt idx="1424">
                  <c:v>9.1590000000000161E-3</c:v>
                </c:pt>
                <c:pt idx="1425">
                  <c:v>1.1259E-2</c:v>
                </c:pt>
                <c:pt idx="1426">
                  <c:v>1.1953999999999999E-2</c:v>
                </c:pt>
                <c:pt idx="1427">
                  <c:v>1.1284000000000015E-2</c:v>
                </c:pt>
                <c:pt idx="1428">
                  <c:v>1.1305000000000015E-2</c:v>
                </c:pt>
                <c:pt idx="1429">
                  <c:v>9.9380000000000007E-3</c:v>
                </c:pt>
                <c:pt idx="1430">
                  <c:v>1.374200000000002E-2</c:v>
                </c:pt>
                <c:pt idx="1431">
                  <c:v>1.5802000000000021E-2</c:v>
                </c:pt>
                <c:pt idx="1432">
                  <c:v>1.2895E-2</c:v>
                </c:pt>
                <c:pt idx="1433">
                  <c:v>1.2435999999999996E-2</c:v>
                </c:pt>
                <c:pt idx="1434">
                  <c:v>1.5290000000000003E-2</c:v>
                </c:pt>
                <c:pt idx="1435">
                  <c:v>1.2255E-2</c:v>
                </c:pt>
                <c:pt idx="1436">
                  <c:v>8.1440000000000002E-3</c:v>
                </c:pt>
                <c:pt idx="1437">
                  <c:v>7.4410000000000136E-3</c:v>
                </c:pt>
                <c:pt idx="1438">
                  <c:v>1.3058999999999998E-2</c:v>
                </c:pt>
                <c:pt idx="1439">
                  <c:v>1.2824000000000007E-2</c:v>
                </c:pt>
                <c:pt idx="1440">
                  <c:v>1.8238000000000001E-2</c:v>
                </c:pt>
                <c:pt idx="1441">
                  <c:v>1.8574E-2</c:v>
                </c:pt>
                <c:pt idx="1442">
                  <c:v>1.5677E-2</c:v>
                </c:pt>
                <c:pt idx="1443">
                  <c:v>1.4031999999999998E-2</c:v>
                </c:pt>
                <c:pt idx="1444">
                  <c:v>1.2385E-2</c:v>
                </c:pt>
                <c:pt idx="1445">
                  <c:v>1.2142E-2</c:v>
                </c:pt>
                <c:pt idx="1446">
                  <c:v>1.2676999999999996E-2</c:v>
                </c:pt>
                <c:pt idx="1447">
                  <c:v>1.2041000000000001E-2</c:v>
                </c:pt>
                <c:pt idx="1448">
                  <c:v>1.0873000000000001E-2</c:v>
                </c:pt>
                <c:pt idx="1449">
                  <c:v>1.2029999999999996E-2</c:v>
                </c:pt>
                <c:pt idx="1450">
                  <c:v>1.2778999999999987E-2</c:v>
                </c:pt>
                <c:pt idx="1451">
                  <c:v>1.3710000000000003E-2</c:v>
                </c:pt>
                <c:pt idx="1452">
                  <c:v>1.4766000000000001E-2</c:v>
                </c:pt>
                <c:pt idx="1453">
                  <c:v>1.6005999999999999E-2</c:v>
                </c:pt>
                <c:pt idx="1454">
                  <c:v>1.5927E-2</c:v>
                </c:pt>
                <c:pt idx="1455">
                  <c:v>1.1181999999999999E-2</c:v>
                </c:pt>
                <c:pt idx="1456">
                  <c:v>1.1377E-2</c:v>
                </c:pt>
                <c:pt idx="1457">
                  <c:v>8.962000000000022E-3</c:v>
                </c:pt>
                <c:pt idx="1458">
                  <c:v>1.1455999999999999E-2</c:v>
                </c:pt>
                <c:pt idx="1459">
                  <c:v>1.2803999999999999E-2</c:v>
                </c:pt>
                <c:pt idx="1460">
                  <c:v>1.5699999999999999E-2</c:v>
                </c:pt>
                <c:pt idx="1461">
                  <c:v>1.9193000000000005E-2</c:v>
                </c:pt>
                <c:pt idx="1462">
                  <c:v>2.018E-2</c:v>
                </c:pt>
                <c:pt idx="1463">
                  <c:v>1.8982000000000023E-2</c:v>
                </c:pt>
                <c:pt idx="1464">
                  <c:v>1.5421000000000015E-2</c:v>
                </c:pt>
                <c:pt idx="1465">
                  <c:v>1.7422E-2</c:v>
                </c:pt>
                <c:pt idx="1466">
                  <c:v>1.7337999999999999E-2</c:v>
                </c:pt>
                <c:pt idx="1467">
                  <c:v>1.4076999999999998E-2</c:v>
                </c:pt>
                <c:pt idx="1468">
                  <c:v>1.2186000000000001E-2</c:v>
                </c:pt>
                <c:pt idx="1469">
                  <c:v>1.3346000000000005E-2</c:v>
                </c:pt>
                <c:pt idx="1470">
                  <c:v>1.3287000000000005E-2</c:v>
                </c:pt>
                <c:pt idx="1471">
                  <c:v>1.348000000000002E-2</c:v>
                </c:pt>
                <c:pt idx="1472">
                  <c:v>1.5377999999999998E-2</c:v>
                </c:pt>
                <c:pt idx="1473">
                  <c:v>1.9106000000000001E-2</c:v>
                </c:pt>
                <c:pt idx="1474">
                  <c:v>1.8506999999999999E-2</c:v>
                </c:pt>
                <c:pt idx="1475">
                  <c:v>1.9301000000000026E-2</c:v>
                </c:pt>
                <c:pt idx="1476">
                  <c:v>1.7541000000000001E-2</c:v>
                </c:pt>
                <c:pt idx="1477">
                  <c:v>1.8852000000000001E-2</c:v>
                </c:pt>
                <c:pt idx="1478">
                  <c:v>1.8572999999999999E-2</c:v>
                </c:pt>
                <c:pt idx="1479">
                  <c:v>1.7038999999999999E-2</c:v>
                </c:pt>
                <c:pt idx="1480">
                  <c:v>1.8398999999999999E-2</c:v>
                </c:pt>
                <c:pt idx="1481">
                  <c:v>1.8446000000000001E-2</c:v>
                </c:pt>
                <c:pt idx="1482">
                  <c:v>2.2479000000000048E-2</c:v>
                </c:pt>
                <c:pt idx="1483">
                  <c:v>2.0094000000000001E-2</c:v>
                </c:pt>
                <c:pt idx="1484">
                  <c:v>1.9612000000000025E-2</c:v>
                </c:pt>
                <c:pt idx="1485">
                  <c:v>1.5339E-2</c:v>
                </c:pt>
                <c:pt idx="1486">
                  <c:v>1.6792000000000001E-2</c:v>
                </c:pt>
                <c:pt idx="1487">
                  <c:v>1.7957000000000001E-2</c:v>
                </c:pt>
                <c:pt idx="1488">
                  <c:v>1.7281000000000001E-2</c:v>
                </c:pt>
                <c:pt idx="1489">
                  <c:v>1.5445000000000014E-2</c:v>
                </c:pt>
                <c:pt idx="1490">
                  <c:v>1.3577000000000001E-2</c:v>
                </c:pt>
                <c:pt idx="1491">
                  <c:v>1.4553E-2</c:v>
                </c:pt>
                <c:pt idx="1492">
                  <c:v>1.6799999999999999E-2</c:v>
                </c:pt>
                <c:pt idx="1493">
                  <c:v>1.6168999999999999E-2</c:v>
                </c:pt>
                <c:pt idx="1494">
                  <c:v>1.5195E-2</c:v>
                </c:pt>
                <c:pt idx="1495">
                  <c:v>1.5138E-2</c:v>
                </c:pt>
                <c:pt idx="1496">
                  <c:v>1.6899999999999998E-2</c:v>
                </c:pt>
                <c:pt idx="1497">
                  <c:v>1.4589E-2</c:v>
                </c:pt>
                <c:pt idx="1498">
                  <c:v>1.2467000000000001E-2</c:v>
                </c:pt>
                <c:pt idx="1499">
                  <c:v>1.1416000000000001E-2</c:v>
                </c:pt>
                <c:pt idx="1500">
                  <c:v>1.3436999999999998E-2</c:v>
                </c:pt>
                <c:pt idx="1501">
                  <c:v>1.4358999999999986E-2</c:v>
                </c:pt>
                <c:pt idx="1502">
                  <c:v>1.6459000000000001E-2</c:v>
                </c:pt>
                <c:pt idx="1503">
                  <c:v>1.5240999999999999E-2</c:v>
                </c:pt>
                <c:pt idx="1504">
                  <c:v>1.6463000000000023E-2</c:v>
                </c:pt>
                <c:pt idx="1506">
                  <c:v>4.81E-3</c:v>
                </c:pt>
                <c:pt idx="1507">
                  <c:v>3.8670000000000037E-3</c:v>
                </c:pt>
                <c:pt idx="1508">
                  <c:v>4.0249999999999965E-3</c:v>
                </c:pt>
                <c:pt idx="1509">
                  <c:v>4.2810000000000079E-3</c:v>
                </c:pt>
                <c:pt idx="1510">
                  <c:v>2.2730000000000046E-3</c:v>
                </c:pt>
                <c:pt idx="1511">
                  <c:v>3.0330000000000036E-3</c:v>
                </c:pt>
                <c:pt idx="1512">
                  <c:v>1.8600000000000029E-3</c:v>
                </c:pt>
                <c:pt idx="1513">
                  <c:v>7.6300000000000109E-4</c:v>
                </c:pt>
                <c:pt idx="1514">
                  <c:v>2.8010000000000001E-3</c:v>
                </c:pt>
                <c:pt idx="1515">
                  <c:v>1.9870000000000031E-3</c:v>
                </c:pt>
                <c:pt idx="1516">
                  <c:v>1.4580000000000023E-3</c:v>
                </c:pt>
                <c:pt idx="1517">
                  <c:v>2.715000000000003E-3</c:v>
                </c:pt>
                <c:pt idx="1518">
                  <c:v>5.9940000000000071E-3</c:v>
                </c:pt>
                <c:pt idx="1519">
                  <c:v>8.6380000000000016E-3</c:v>
                </c:pt>
                <c:pt idx="1520">
                  <c:v>5.9160000000000072E-3</c:v>
                </c:pt>
                <c:pt idx="1521">
                  <c:v>5.7959999999999999E-3</c:v>
                </c:pt>
                <c:pt idx="1522">
                  <c:v>4.0429999999999997E-3</c:v>
                </c:pt>
                <c:pt idx="1523">
                  <c:v>4.1489999999999999E-3</c:v>
                </c:pt>
                <c:pt idx="1524">
                  <c:v>3.7370000000000046E-3</c:v>
                </c:pt>
                <c:pt idx="1525">
                  <c:v>5.4190000000000089E-3</c:v>
                </c:pt>
                <c:pt idx="1526">
                  <c:v>5.5830000000000072E-3</c:v>
                </c:pt>
                <c:pt idx="1527">
                  <c:v>5.9620000000000072E-3</c:v>
                </c:pt>
                <c:pt idx="1528">
                  <c:v>4.81E-3</c:v>
                </c:pt>
                <c:pt idx="1529">
                  <c:v>3.0119999999999999E-3</c:v>
                </c:pt>
                <c:pt idx="1530">
                  <c:v>3.6500000000000031E-3</c:v>
                </c:pt>
                <c:pt idx="1531">
                  <c:v>4.3550000000000004E-3</c:v>
                </c:pt>
                <c:pt idx="1532">
                  <c:v>4.6909999999999999E-3</c:v>
                </c:pt>
                <c:pt idx="1533">
                  <c:v>4.1710000000000072E-3</c:v>
                </c:pt>
                <c:pt idx="1534">
                  <c:v>1.3300000000000015E-3</c:v>
                </c:pt>
                <c:pt idx="1535">
                  <c:v>4.7100000000000071E-4</c:v>
                </c:pt>
                <c:pt idx="1536">
                  <c:v>6.3600000000000039E-4</c:v>
                </c:pt>
                <c:pt idx="1537">
                  <c:v>3.5890000000000036E-3</c:v>
                </c:pt>
                <c:pt idx="1538">
                  <c:v>4.6000000000000023E-4</c:v>
                </c:pt>
                <c:pt idx="1539">
                  <c:v>1.3439999999999999E-3</c:v>
                </c:pt>
                <c:pt idx="1540">
                  <c:v>1.2140000000000015E-3</c:v>
                </c:pt>
                <c:pt idx="1541">
                  <c:v>6.2460000000000094E-3</c:v>
                </c:pt>
                <c:pt idx="1542">
                  <c:v>8.3690000000000223E-3</c:v>
                </c:pt>
                <c:pt idx="1543">
                  <c:v>8.7030000000000007E-3</c:v>
                </c:pt>
                <c:pt idx="1544">
                  <c:v>3.5120000000000012E-3</c:v>
                </c:pt>
                <c:pt idx="1545">
                  <c:v>1.8760000000000033E-3</c:v>
                </c:pt>
                <c:pt idx="1546">
                  <c:v>1.660000000000004E-4</c:v>
                </c:pt>
                <c:pt idx="1547">
                  <c:v>3.0620000000000035E-3</c:v>
                </c:pt>
                <c:pt idx="1548">
                  <c:v>2.2100000000000002E-3</c:v>
                </c:pt>
                <c:pt idx="1549">
                  <c:v>4.0020000000000003E-3</c:v>
                </c:pt>
                <c:pt idx="1550">
                  <c:v>9.8100000000000227E-4</c:v>
                </c:pt>
                <c:pt idx="1551">
                  <c:v>2.2460000000000002E-3</c:v>
                </c:pt>
                <c:pt idx="1552">
                  <c:v>8.5300000000000046E-4</c:v>
                </c:pt>
                <c:pt idx="1553">
                  <c:v>2.7100000000000036E-3</c:v>
                </c:pt>
                <c:pt idx="1554">
                  <c:v>2.8870000000000046E-3</c:v>
                </c:pt>
                <c:pt idx="1555">
                  <c:v>4.2579999999999996E-3</c:v>
                </c:pt>
                <c:pt idx="1556">
                  <c:v>5.2170000000000003E-3</c:v>
                </c:pt>
                <c:pt idx="1557">
                  <c:v>3.3990000000000001E-3</c:v>
                </c:pt>
                <c:pt idx="1558">
                  <c:v>2.33E-3</c:v>
                </c:pt>
                <c:pt idx="1559">
                  <c:v>5.3980000000000061E-3</c:v>
                </c:pt>
                <c:pt idx="1560">
                  <c:v>3.1770000000000036E-3</c:v>
                </c:pt>
                <c:pt idx="1561">
                  <c:v>1.5100000000000018E-3</c:v>
                </c:pt>
                <c:pt idx="1562">
                  <c:v>2.4269999999999999E-3</c:v>
                </c:pt>
                <c:pt idx="1563">
                  <c:v>4.4450000000000071E-3</c:v>
                </c:pt>
                <c:pt idx="1564">
                  <c:v>5.5060000000000083E-3</c:v>
                </c:pt>
                <c:pt idx="1565">
                  <c:v>4.5840000000000004E-3</c:v>
                </c:pt>
                <c:pt idx="1566">
                  <c:v>2.9120000000000001E-3</c:v>
                </c:pt>
                <c:pt idx="1567">
                  <c:v>3.4510000000000001E-3</c:v>
                </c:pt>
                <c:pt idx="1568">
                  <c:v>2.9850000000000002E-3</c:v>
                </c:pt>
                <c:pt idx="1569">
                  <c:v>5.5320000000000083E-3</c:v>
                </c:pt>
                <c:pt idx="1570">
                  <c:v>4.7990000000000073E-3</c:v>
                </c:pt>
                <c:pt idx="1571">
                  <c:v>3.5380000000000012E-3</c:v>
                </c:pt>
                <c:pt idx="1572">
                  <c:v>3.7870000000000065E-3</c:v>
                </c:pt>
                <c:pt idx="1573">
                  <c:v>4.4540000000000014E-3</c:v>
                </c:pt>
                <c:pt idx="1574">
                  <c:v>4.1219999999999998E-3</c:v>
                </c:pt>
                <c:pt idx="1575">
                  <c:v>5.1239999999999975E-3</c:v>
                </c:pt>
                <c:pt idx="1576">
                  <c:v>4.2840000000000013E-3</c:v>
                </c:pt>
                <c:pt idx="1577">
                  <c:v>2.168000000000005E-3</c:v>
                </c:pt>
                <c:pt idx="1578">
                  <c:v>1.6760000000000028E-3</c:v>
                </c:pt>
                <c:pt idx="1579">
                  <c:v>4.4289999999999998E-3</c:v>
                </c:pt>
                <c:pt idx="1580">
                  <c:v>4.4520000000000072E-3</c:v>
                </c:pt>
                <c:pt idx="1581">
                  <c:v>3.6590000000000012E-3</c:v>
                </c:pt>
                <c:pt idx="1582">
                  <c:v>3.1860000000000031E-3</c:v>
                </c:pt>
                <c:pt idx="1583">
                  <c:v>4.7030000000000093E-3</c:v>
                </c:pt>
                <c:pt idx="1584">
                  <c:v>6.1570000000000001E-3</c:v>
                </c:pt>
                <c:pt idx="1585">
                  <c:v>7.3320000000000034E-3</c:v>
                </c:pt>
                <c:pt idx="1586">
                  <c:v>3.2640000000000056E-3</c:v>
                </c:pt>
                <c:pt idx="1587">
                  <c:v>3.5470000000000046E-3</c:v>
                </c:pt>
                <c:pt idx="1588">
                  <c:v>2.8780000000000012E-3</c:v>
                </c:pt>
                <c:pt idx="1589">
                  <c:v>6.3179999999999998E-3</c:v>
                </c:pt>
                <c:pt idx="1590">
                  <c:v>5.5849999999999997E-3</c:v>
                </c:pt>
                <c:pt idx="1591">
                  <c:v>3.7410000000000056E-3</c:v>
                </c:pt>
                <c:pt idx="1592">
                  <c:v>2.1190000000000002E-3</c:v>
                </c:pt>
                <c:pt idx="1593">
                  <c:v>1.667000000000002E-3</c:v>
                </c:pt>
                <c:pt idx="1594">
                  <c:v>1.5250000000000001E-3</c:v>
                </c:pt>
                <c:pt idx="1595">
                  <c:v>3.3650000000000012E-3</c:v>
                </c:pt>
                <c:pt idx="1596">
                  <c:v>4.3559999999999996E-3</c:v>
                </c:pt>
                <c:pt idx="1597">
                  <c:v>2.9060000000000002E-3</c:v>
                </c:pt>
                <c:pt idx="1598">
                  <c:v>6.3910000000000034E-3</c:v>
                </c:pt>
                <c:pt idx="1599">
                  <c:v>7.9380000000000128E-3</c:v>
                </c:pt>
                <c:pt idx="1600">
                  <c:v>4.6519999999999999E-3</c:v>
                </c:pt>
                <c:pt idx="1601">
                  <c:v>1.0300000000000001E-3</c:v>
                </c:pt>
                <c:pt idx="1602">
                  <c:v>2.055E-3</c:v>
                </c:pt>
                <c:pt idx="1603">
                  <c:v>8.2600000000000067E-4</c:v>
                </c:pt>
                <c:pt idx="1604">
                  <c:v>3.215000000000003E-3</c:v>
                </c:pt>
                <c:pt idx="1605">
                  <c:v>5.5880000000000062E-3</c:v>
                </c:pt>
                <c:pt idx="1606">
                  <c:v>5.5700000000000072E-3</c:v>
                </c:pt>
                <c:pt idx="1607">
                  <c:v>4.3670000000000002E-3</c:v>
                </c:pt>
                <c:pt idx="1608">
                  <c:v>1.8360000000000026E-3</c:v>
                </c:pt>
                <c:pt idx="1609">
                  <c:v>3.1890000000000035E-3</c:v>
                </c:pt>
                <c:pt idx="1610">
                  <c:v>5.5840000000000004E-3</c:v>
                </c:pt>
                <c:pt idx="1611">
                  <c:v>6.5110000000000072E-3</c:v>
                </c:pt>
                <c:pt idx="1612">
                  <c:v>4.0930000000000003E-3</c:v>
                </c:pt>
                <c:pt idx="1613">
                  <c:v>2.2810000000000031E-3</c:v>
                </c:pt>
                <c:pt idx="1614">
                  <c:v>1.5230000000000016E-3</c:v>
                </c:pt>
                <c:pt idx="1615">
                  <c:v>4.692E-3</c:v>
                </c:pt>
                <c:pt idx="1616">
                  <c:v>3.9640000000000057E-3</c:v>
                </c:pt>
                <c:pt idx="1617">
                  <c:v>3.7730000000000046E-3</c:v>
                </c:pt>
                <c:pt idx="1618">
                  <c:v>1.9580000000000036E-3</c:v>
                </c:pt>
                <c:pt idx="1619">
                  <c:v>7.2300000000000133E-3</c:v>
                </c:pt>
                <c:pt idx="1620">
                  <c:v>9.3240000000000007E-3</c:v>
                </c:pt>
                <c:pt idx="1621">
                  <c:v>6.5410000000000112E-3</c:v>
                </c:pt>
                <c:pt idx="1622">
                  <c:v>5.1609999999999998E-3</c:v>
                </c:pt>
                <c:pt idx="1623">
                  <c:v>8.4820000000000208E-3</c:v>
                </c:pt>
                <c:pt idx="1624">
                  <c:v>6.9240000000000013E-3</c:v>
                </c:pt>
                <c:pt idx="1625">
                  <c:v>2.2140000000000011E-3</c:v>
                </c:pt>
                <c:pt idx="1626">
                  <c:v>1.2930000000000001E-3</c:v>
                </c:pt>
                <c:pt idx="1627">
                  <c:v>2.3309999999999997E-3</c:v>
                </c:pt>
                <c:pt idx="1628">
                  <c:v>4.0959999999999998E-3</c:v>
                </c:pt>
                <c:pt idx="1629">
                  <c:v>1.9400000000000036E-3</c:v>
                </c:pt>
                <c:pt idx="1630">
                  <c:v>2.9290000000000002E-3</c:v>
                </c:pt>
                <c:pt idx="1631">
                  <c:v>3.5410000000000046E-3</c:v>
                </c:pt>
                <c:pt idx="1632">
                  <c:v>5.2020000000000061E-3</c:v>
                </c:pt>
                <c:pt idx="1633">
                  <c:v>3.5960000000000002E-3</c:v>
                </c:pt>
                <c:pt idx="1634">
                  <c:v>4.8409999999999998E-3</c:v>
                </c:pt>
                <c:pt idx="1635">
                  <c:v>6.0890000000000093E-3</c:v>
                </c:pt>
                <c:pt idx="1636">
                  <c:v>4.0420000000000013E-3</c:v>
                </c:pt>
                <c:pt idx="1637">
                  <c:v>5.3770000000000024E-3</c:v>
                </c:pt>
                <c:pt idx="1638">
                  <c:v>6.1000000000000004E-3</c:v>
                </c:pt>
                <c:pt idx="1639">
                  <c:v>6.9500000000000083E-3</c:v>
                </c:pt>
                <c:pt idx="1640">
                  <c:v>5.4780000000000124E-3</c:v>
                </c:pt>
                <c:pt idx="1641">
                  <c:v>3.7350000000000031E-3</c:v>
                </c:pt>
                <c:pt idx="1642">
                  <c:v>2.8450000000000012E-3</c:v>
                </c:pt>
                <c:pt idx="1643">
                  <c:v>4.5079999999999999E-3</c:v>
                </c:pt>
                <c:pt idx="1644">
                  <c:v>2.5600000000000037E-3</c:v>
                </c:pt>
                <c:pt idx="1645">
                  <c:v>9.0400000000000061E-4</c:v>
                </c:pt>
                <c:pt idx="1646">
                  <c:v>3.251000000000003E-3</c:v>
                </c:pt>
                <c:pt idx="1647">
                  <c:v>6.7949999999999998E-3</c:v>
                </c:pt>
                <c:pt idx="1648">
                  <c:v>7.2670000000000061E-3</c:v>
                </c:pt>
                <c:pt idx="1649">
                  <c:v>8.0600000000000047E-3</c:v>
                </c:pt>
                <c:pt idx="1650">
                  <c:v>6.1279999999999998E-3</c:v>
                </c:pt>
                <c:pt idx="1651">
                  <c:v>3.594000000000003E-3</c:v>
                </c:pt>
                <c:pt idx="1652">
                  <c:v>2.212E-3</c:v>
                </c:pt>
                <c:pt idx="1653">
                  <c:v>5.2420000000000071E-3</c:v>
                </c:pt>
                <c:pt idx="1654">
                  <c:v>8.6180000000000007E-3</c:v>
                </c:pt>
                <c:pt idx="1655">
                  <c:v>7.3600000000000072E-3</c:v>
                </c:pt>
                <c:pt idx="1656">
                  <c:v>6.8370000000000071E-3</c:v>
                </c:pt>
                <c:pt idx="1657">
                  <c:v>4.9280000000000062E-3</c:v>
                </c:pt>
                <c:pt idx="1658">
                  <c:v>9.4270000000000048E-3</c:v>
                </c:pt>
                <c:pt idx="1659">
                  <c:v>5.6730000000000062E-3</c:v>
                </c:pt>
                <c:pt idx="1660">
                  <c:v>3.7320000000000035E-3</c:v>
                </c:pt>
                <c:pt idx="1661">
                  <c:v>1.6270000000000017E-3</c:v>
                </c:pt>
                <c:pt idx="1662">
                  <c:v>4.5170000000000002E-3</c:v>
                </c:pt>
                <c:pt idx="1663">
                  <c:v>8.0910000000000027E-3</c:v>
                </c:pt>
                <c:pt idx="1664">
                  <c:v>6.3000000000000061E-3</c:v>
                </c:pt>
                <c:pt idx="1665">
                  <c:v>5.7770000000000061E-3</c:v>
                </c:pt>
                <c:pt idx="1666">
                  <c:v>6.7820000000000102E-3</c:v>
                </c:pt>
                <c:pt idx="1667">
                  <c:v>6.0650000000000062E-3</c:v>
                </c:pt>
                <c:pt idx="1668">
                  <c:v>6.6870000000000002E-3</c:v>
                </c:pt>
                <c:pt idx="1669">
                  <c:v>6.8849999999999996E-3</c:v>
                </c:pt>
                <c:pt idx="1670">
                  <c:v>6.0790000000000123E-3</c:v>
                </c:pt>
                <c:pt idx="1671">
                  <c:v>4.7040000000000033E-3</c:v>
                </c:pt>
                <c:pt idx="1672">
                  <c:v>5.7660000000000072E-3</c:v>
                </c:pt>
                <c:pt idx="1673">
                  <c:v>7.7140000000000073E-3</c:v>
                </c:pt>
                <c:pt idx="1674">
                  <c:v>4.9129999999999998E-3</c:v>
                </c:pt>
                <c:pt idx="1675">
                  <c:v>3.8530000000000036E-3</c:v>
                </c:pt>
                <c:pt idx="1676">
                  <c:v>3.9930000000000052E-3</c:v>
                </c:pt>
                <c:pt idx="1677">
                  <c:v>4.5279999999999956E-3</c:v>
                </c:pt>
                <c:pt idx="1678">
                  <c:v>5.3090000000000073E-3</c:v>
                </c:pt>
                <c:pt idx="1679">
                  <c:v>5.8170000000000001E-3</c:v>
                </c:pt>
                <c:pt idx="1680">
                  <c:v>8.267E-3</c:v>
                </c:pt>
                <c:pt idx="1681">
                  <c:v>6.3229999999999996E-3</c:v>
                </c:pt>
                <c:pt idx="1682">
                  <c:v>5.9360000000000133E-3</c:v>
                </c:pt>
                <c:pt idx="1683">
                  <c:v>3.3350000000000012E-3</c:v>
                </c:pt>
                <c:pt idx="1684">
                  <c:v>4.0949999999999997E-3</c:v>
                </c:pt>
                <c:pt idx="1685">
                  <c:v>7.6830000000000093E-3</c:v>
                </c:pt>
                <c:pt idx="1686">
                  <c:v>6.6049999999999998E-3</c:v>
                </c:pt>
                <c:pt idx="1687">
                  <c:v>7.1410000000000093E-3</c:v>
                </c:pt>
                <c:pt idx="1688">
                  <c:v>8.1970000000000046E-3</c:v>
                </c:pt>
                <c:pt idx="1689">
                  <c:v>8.6220000000000047E-3</c:v>
                </c:pt>
                <c:pt idx="1690">
                  <c:v>7.1390000000000082E-3</c:v>
                </c:pt>
                <c:pt idx="1691">
                  <c:v>7.0820000000000093E-3</c:v>
                </c:pt>
                <c:pt idx="1692">
                  <c:v>8.4590000000000221E-3</c:v>
                </c:pt>
                <c:pt idx="1693">
                  <c:v>9.5230000000000158E-3</c:v>
                </c:pt>
                <c:pt idx="1694">
                  <c:v>9.1840000000000047E-3</c:v>
                </c:pt>
                <c:pt idx="1695">
                  <c:v>7.8689999999999993E-3</c:v>
                </c:pt>
                <c:pt idx="1696">
                  <c:v>7.4500000000000113E-3</c:v>
                </c:pt>
                <c:pt idx="1697">
                  <c:v>5.0750000000000092E-3</c:v>
                </c:pt>
                <c:pt idx="1698">
                  <c:v>4.1110000000000001E-3</c:v>
                </c:pt>
                <c:pt idx="1699">
                  <c:v>5.1790000000000065E-3</c:v>
                </c:pt>
                <c:pt idx="1700">
                  <c:v>6.7400000000000073E-3</c:v>
                </c:pt>
                <c:pt idx="1701">
                  <c:v>7.2780000000000093E-3</c:v>
                </c:pt>
                <c:pt idx="1702">
                  <c:v>5.1600000000000014E-3</c:v>
                </c:pt>
                <c:pt idx="1703">
                  <c:v>4.0749999999999996E-3</c:v>
                </c:pt>
                <c:pt idx="1704">
                  <c:v>4.1239999999999975E-3</c:v>
                </c:pt>
                <c:pt idx="1705">
                  <c:v>6.8490000000000113E-3</c:v>
                </c:pt>
                <c:pt idx="1706">
                  <c:v>4.4760000000000112E-3</c:v>
                </c:pt>
                <c:pt idx="1707">
                  <c:v>3.3029999999999999E-3</c:v>
                </c:pt>
                <c:pt idx="1708">
                  <c:v>7.5600000000000103E-4</c:v>
                </c:pt>
                <c:pt idx="1709">
                  <c:v>1.7550000000000018E-3</c:v>
                </c:pt>
                <c:pt idx="1710">
                  <c:v>2.0900000000000011E-3</c:v>
                </c:pt>
                <c:pt idx="1711">
                  <c:v>5.1340000000000014E-3</c:v>
                </c:pt>
                <c:pt idx="1712">
                  <c:v>6.3020000000000003E-3</c:v>
                </c:pt>
                <c:pt idx="1713">
                  <c:v>7.6140000000000001E-3</c:v>
                </c:pt>
                <c:pt idx="1714">
                  <c:v>6.7080000000000082E-3</c:v>
                </c:pt>
                <c:pt idx="1715">
                  <c:v>6.0080000000000073E-3</c:v>
                </c:pt>
                <c:pt idx="1716">
                  <c:v>4.5400000000000024E-3</c:v>
                </c:pt>
                <c:pt idx="1717">
                  <c:v>2.3509999999999998E-3</c:v>
                </c:pt>
                <c:pt idx="1718">
                  <c:v>5.2970000000000014E-3</c:v>
                </c:pt>
                <c:pt idx="1719">
                  <c:v>7.0730000000000124E-3</c:v>
                </c:pt>
                <c:pt idx="1720">
                  <c:v>7.3179999999999999E-3</c:v>
                </c:pt>
                <c:pt idx="1721">
                  <c:v>6.0049999999999999E-3</c:v>
                </c:pt>
                <c:pt idx="1722">
                  <c:v>3.3670000000000037E-3</c:v>
                </c:pt>
                <c:pt idx="1723">
                  <c:v>5.7600000000000004E-3</c:v>
                </c:pt>
                <c:pt idx="1724">
                  <c:v>7.4580000000000089E-3</c:v>
                </c:pt>
                <c:pt idx="1725">
                  <c:v>5.6420000000000003E-3</c:v>
                </c:pt>
                <c:pt idx="1726">
                  <c:v>5.2760000000000116E-3</c:v>
                </c:pt>
                <c:pt idx="1727">
                  <c:v>5.2870000000000061E-3</c:v>
                </c:pt>
                <c:pt idx="1728">
                  <c:v>6.6230000000000004E-3</c:v>
                </c:pt>
                <c:pt idx="1729">
                  <c:v>6.0629999999999998E-3</c:v>
                </c:pt>
                <c:pt idx="1730">
                  <c:v>4.2800000000000034E-3</c:v>
                </c:pt>
                <c:pt idx="1731">
                  <c:v>2.8770000000000002E-3</c:v>
                </c:pt>
                <c:pt idx="1732">
                  <c:v>6.2870000000000061E-3</c:v>
                </c:pt>
                <c:pt idx="1733">
                  <c:v>6.4670000000000014E-3</c:v>
                </c:pt>
                <c:pt idx="1734">
                  <c:v>6.0830000000000103E-3</c:v>
                </c:pt>
                <c:pt idx="1735">
                  <c:v>4.5979999999999997E-3</c:v>
                </c:pt>
                <c:pt idx="1736">
                  <c:v>8.2440000000000013E-3</c:v>
                </c:pt>
                <c:pt idx="1737">
                  <c:v>8.4100000000000008E-3</c:v>
                </c:pt>
                <c:pt idx="1738">
                  <c:v>9.5090000000000122E-3</c:v>
                </c:pt>
                <c:pt idx="1739">
                  <c:v>8.6440000000000006E-3</c:v>
                </c:pt>
                <c:pt idx="1740">
                  <c:v>6.3120000000000034E-3</c:v>
                </c:pt>
                <c:pt idx="1741">
                  <c:v>5.607E-3</c:v>
                </c:pt>
                <c:pt idx="1742">
                  <c:v>5.5470000000000024E-3</c:v>
                </c:pt>
                <c:pt idx="1743">
                  <c:v>3.8610000000000011E-3</c:v>
                </c:pt>
                <c:pt idx="1744">
                  <c:v>7.1860000000000092E-3</c:v>
                </c:pt>
                <c:pt idx="1745">
                  <c:v>9.3490000000000066E-3</c:v>
                </c:pt>
                <c:pt idx="1746">
                  <c:v>1.0864000000000007E-2</c:v>
                </c:pt>
                <c:pt idx="1747">
                  <c:v>7.7660000000000073E-3</c:v>
                </c:pt>
                <c:pt idx="1748">
                  <c:v>6.1070000000000004E-3</c:v>
                </c:pt>
                <c:pt idx="1749">
                  <c:v>7.3810000000000082E-3</c:v>
                </c:pt>
                <c:pt idx="1750">
                  <c:v>6.9320000000000102E-3</c:v>
                </c:pt>
                <c:pt idx="1751">
                  <c:v>5.9659999999999999E-3</c:v>
                </c:pt>
                <c:pt idx="1752">
                  <c:v>4.6509999999999998E-3</c:v>
                </c:pt>
                <c:pt idx="1753">
                  <c:v>5.2110000000000073E-3</c:v>
                </c:pt>
                <c:pt idx="1754">
                  <c:v>4.5110000000000072E-3</c:v>
                </c:pt>
                <c:pt idx="1755">
                  <c:v>3.4970000000000036E-3</c:v>
                </c:pt>
                <c:pt idx="1757">
                  <c:v>4.4289999999999998E-3</c:v>
                </c:pt>
                <c:pt idx="1758">
                  <c:v>4.065E-3</c:v>
                </c:pt>
                <c:pt idx="1759">
                  <c:v>4.2979999999999997E-3</c:v>
                </c:pt>
                <c:pt idx="1760">
                  <c:v>2.7570000000000047E-3</c:v>
                </c:pt>
                <c:pt idx="1761">
                  <c:v>3.8670000000000037E-3</c:v>
                </c:pt>
                <c:pt idx="1762">
                  <c:v>3.6280000000000036E-3</c:v>
                </c:pt>
                <c:pt idx="1763">
                  <c:v>2.2960000000000012E-3</c:v>
                </c:pt>
                <c:pt idx="1764">
                  <c:v>3.0600000000000046E-3</c:v>
                </c:pt>
                <c:pt idx="1765">
                  <c:v>3.279000000000005E-3</c:v>
                </c:pt>
                <c:pt idx="1766">
                  <c:v>5.0000000000000062E-3</c:v>
                </c:pt>
                <c:pt idx="1767">
                  <c:v>6.6490000000000082E-3</c:v>
                </c:pt>
                <c:pt idx="1768">
                  <c:v>4.0330000000000071E-3</c:v>
                </c:pt>
                <c:pt idx="1769">
                  <c:v>2.7060000000000035E-3</c:v>
                </c:pt>
                <c:pt idx="1770">
                  <c:v>2.617000000000003E-3</c:v>
                </c:pt>
                <c:pt idx="1771">
                  <c:v>2.4090000000000001E-3</c:v>
                </c:pt>
                <c:pt idx="1772">
                  <c:v>1.5440000000000015E-3</c:v>
                </c:pt>
                <c:pt idx="1773">
                  <c:v>6.3530000000000071E-3</c:v>
                </c:pt>
                <c:pt idx="1774">
                  <c:v>8.8630000000000219E-3</c:v>
                </c:pt>
                <c:pt idx="1775">
                  <c:v>7.8710000000000117E-3</c:v>
                </c:pt>
                <c:pt idx="1776">
                  <c:v>5.5890000000000072E-3</c:v>
                </c:pt>
                <c:pt idx="1777">
                  <c:v>4.1239999999999975E-3</c:v>
                </c:pt>
                <c:pt idx="1778">
                  <c:v>4.9860000000000113E-3</c:v>
                </c:pt>
                <c:pt idx="1779">
                  <c:v>4.2370000000000073E-3</c:v>
                </c:pt>
                <c:pt idx="1780">
                  <c:v>3.6150000000000002E-3</c:v>
                </c:pt>
                <c:pt idx="1781">
                  <c:v>1.7520000000000023E-3</c:v>
                </c:pt>
                <c:pt idx="1782">
                  <c:v>2.382E-3</c:v>
                </c:pt>
                <c:pt idx="1783">
                  <c:v>2.5560000000000001E-3</c:v>
                </c:pt>
                <c:pt idx="1784">
                  <c:v>4.4660000000000073E-3</c:v>
                </c:pt>
                <c:pt idx="1785">
                  <c:v>4.15E-3</c:v>
                </c:pt>
                <c:pt idx="1786">
                  <c:v>2.7700000000000012E-3</c:v>
                </c:pt>
                <c:pt idx="1787">
                  <c:v>2.5900000000000012E-3</c:v>
                </c:pt>
                <c:pt idx="1788">
                  <c:v>6.5950000000000071E-3</c:v>
                </c:pt>
                <c:pt idx="1789">
                  <c:v>5.3290000000000004E-3</c:v>
                </c:pt>
                <c:pt idx="1790">
                  <c:v>3.8610000000000011E-3</c:v>
                </c:pt>
                <c:pt idx="1791">
                  <c:v>3.1720000000000012E-3</c:v>
                </c:pt>
                <c:pt idx="1792">
                  <c:v>3.9069999999999999E-3</c:v>
                </c:pt>
                <c:pt idx="1793">
                  <c:v>3.7550000000000036E-3</c:v>
                </c:pt>
                <c:pt idx="1794">
                  <c:v>3.5110000000000002E-3</c:v>
                </c:pt>
                <c:pt idx="1795">
                  <c:v>1.8830000000000023E-3</c:v>
                </c:pt>
                <c:pt idx="1796">
                  <c:v>1.6940000000000028E-3</c:v>
                </c:pt>
                <c:pt idx="1797">
                  <c:v>3.019E-3</c:v>
                </c:pt>
                <c:pt idx="1798">
                  <c:v>6.7460000000000133E-3</c:v>
                </c:pt>
                <c:pt idx="1799">
                  <c:v>6.7050000000000061E-3</c:v>
                </c:pt>
                <c:pt idx="1800">
                  <c:v>1.6250000000000023E-3</c:v>
                </c:pt>
                <c:pt idx="1801">
                  <c:v>1.5620000000000018E-3</c:v>
                </c:pt>
                <c:pt idx="1802">
                  <c:v>3.6110000000000035E-3</c:v>
                </c:pt>
                <c:pt idx="1803">
                  <c:v>5.2730000000000112E-3</c:v>
                </c:pt>
                <c:pt idx="1804">
                  <c:v>7.1900000000000071E-3</c:v>
                </c:pt>
                <c:pt idx="1805">
                  <c:v>4.6519999999999999E-3</c:v>
                </c:pt>
                <c:pt idx="1806">
                  <c:v>3.3510000000000002E-3</c:v>
                </c:pt>
                <c:pt idx="1807">
                  <c:v>6.8100000000000072E-4</c:v>
                </c:pt>
                <c:pt idx="1808">
                  <c:v>3.8200000000000056E-4</c:v>
                </c:pt>
                <c:pt idx="1809">
                  <c:v>1.3450000000000018E-3</c:v>
                </c:pt>
                <c:pt idx="1810">
                  <c:v>1.5560000000000023E-3</c:v>
                </c:pt>
                <c:pt idx="1811">
                  <c:v>6.1060000000000073E-3</c:v>
                </c:pt>
                <c:pt idx="1812">
                  <c:v>6.4710000000000123E-3</c:v>
                </c:pt>
                <c:pt idx="1813">
                  <c:v>5.6849999999999999E-3</c:v>
                </c:pt>
                <c:pt idx="1814">
                  <c:v>4.5669999999999999E-3</c:v>
                </c:pt>
                <c:pt idx="1815">
                  <c:v>3.7100000000000037E-3</c:v>
                </c:pt>
                <c:pt idx="1816">
                  <c:v>3.5360000000000001E-3</c:v>
                </c:pt>
                <c:pt idx="1817">
                  <c:v>3.9699999999999996E-3</c:v>
                </c:pt>
                <c:pt idx="1818">
                  <c:v>4.3670000000000002E-3</c:v>
                </c:pt>
                <c:pt idx="1819">
                  <c:v>5.2880000000000071E-3</c:v>
                </c:pt>
                <c:pt idx="1820">
                  <c:v>3.6630000000000057E-3</c:v>
                </c:pt>
                <c:pt idx="1821">
                  <c:v>2.751000000000003E-3</c:v>
                </c:pt>
                <c:pt idx="1822">
                  <c:v>5.7900000000000085E-4</c:v>
                </c:pt>
                <c:pt idx="1823">
                  <c:v>2.9220000000000001E-3</c:v>
                </c:pt>
                <c:pt idx="1824">
                  <c:v>9.0300000000000027E-4</c:v>
                </c:pt>
                <c:pt idx="1825">
                  <c:v>2.9050000000000031E-3</c:v>
                </c:pt>
                <c:pt idx="1826">
                  <c:v>4.2510000000000065E-3</c:v>
                </c:pt>
                <c:pt idx="1827">
                  <c:v>3.5180000000000012E-3</c:v>
                </c:pt>
                <c:pt idx="1828">
                  <c:v>6.6600000000000003E-4</c:v>
                </c:pt>
                <c:pt idx="1829">
                  <c:v>4.8300000000000063E-4</c:v>
                </c:pt>
                <c:pt idx="1830">
                  <c:v>2.4610000000000001E-3</c:v>
                </c:pt>
                <c:pt idx="1831">
                  <c:v>1.6299999999999999E-3</c:v>
                </c:pt>
                <c:pt idx="1832">
                  <c:v>1.7200000000000019E-3</c:v>
                </c:pt>
                <c:pt idx="1833">
                  <c:v>1.4980000000000015E-3</c:v>
                </c:pt>
                <c:pt idx="1834">
                  <c:v>2.1800000000000035E-3</c:v>
                </c:pt>
                <c:pt idx="1835">
                  <c:v>1.1559999999999999E-3</c:v>
                </c:pt>
                <c:pt idx="1836">
                  <c:v>2.6370000000000031E-3</c:v>
                </c:pt>
                <c:pt idx="1837">
                  <c:v>2.8909999999999999E-3</c:v>
                </c:pt>
                <c:pt idx="1838">
                  <c:v>1.5110000000000015E-3</c:v>
                </c:pt>
                <c:pt idx="1839">
                  <c:v>3.0490000000000035E-3</c:v>
                </c:pt>
                <c:pt idx="1840">
                  <c:v>4.2900000000000004E-3</c:v>
                </c:pt>
                <c:pt idx="1841">
                  <c:v>3.8380000000000011E-3</c:v>
                </c:pt>
                <c:pt idx="1842">
                  <c:v>1.7300000000000015E-3</c:v>
                </c:pt>
                <c:pt idx="1843">
                  <c:v>2.114000000000003E-3</c:v>
                </c:pt>
                <c:pt idx="1844">
                  <c:v>1.7870000000000015E-3</c:v>
                </c:pt>
                <c:pt idx="1845">
                  <c:v>2.3800000000000002E-3</c:v>
                </c:pt>
                <c:pt idx="1846">
                  <c:v>2.2960000000000012E-3</c:v>
                </c:pt>
                <c:pt idx="1847">
                  <c:v>3.300000000000003E-3</c:v>
                </c:pt>
                <c:pt idx="1848">
                  <c:v>1.0240000000000015E-3</c:v>
                </c:pt>
                <c:pt idx="1849">
                  <c:v>3.6470000000000066E-3</c:v>
                </c:pt>
                <c:pt idx="1850">
                  <c:v>3.4060000000000002E-3</c:v>
                </c:pt>
                <c:pt idx="1851">
                  <c:v>2.323000000000003E-3</c:v>
                </c:pt>
                <c:pt idx="1852">
                  <c:v>2.5020000000000012E-3</c:v>
                </c:pt>
                <c:pt idx="1853">
                  <c:v>6.123E-3</c:v>
                </c:pt>
                <c:pt idx="1854">
                  <c:v>3.794000000000004E-3</c:v>
                </c:pt>
                <c:pt idx="1855">
                  <c:v>7.5500000000000111E-4</c:v>
                </c:pt>
                <c:pt idx="1856">
                  <c:v>2.4490000000000002E-3</c:v>
                </c:pt>
                <c:pt idx="1857">
                  <c:v>3.1740000000000036E-3</c:v>
                </c:pt>
                <c:pt idx="1858">
                  <c:v>2.7450000000000031E-3</c:v>
                </c:pt>
                <c:pt idx="1859">
                  <c:v>4.7090000000000092E-3</c:v>
                </c:pt>
                <c:pt idx="1860">
                  <c:v>4.2900000000000004E-3</c:v>
                </c:pt>
                <c:pt idx="1861">
                  <c:v>4.8129999999999996E-3</c:v>
                </c:pt>
                <c:pt idx="1862">
                  <c:v>3.202000000000003E-3</c:v>
                </c:pt>
                <c:pt idx="1863">
                  <c:v>3.7560000000000002E-3</c:v>
                </c:pt>
                <c:pt idx="1864">
                  <c:v>3.5170000000000036E-3</c:v>
                </c:pt>
                <c:pt idx="1865">
                  <c:v>2.3880000000000012E-3</c:v>
                </c:pt>
                <c:pt idx="1866">
                  <c:v>1.4159999999999984E-3</c:v>
                </c:pt>
                <c:pt idx="1867">
                  <c:v>3.5430000000000045E-3</c:v>
                </c:pt>
                <c:pt idx="1868">
                  <c:v>2.3180000000000002E-3</c:v>
                </c:pt>
                <c:pt idx="1869">
                  <c:v>1.3470000000000001E-3</c:v>
                </c:pt>
                <c:pt idx="1870">
                  <c:v>3.0250000000000012E-3</c:v>
                </c:pt>
                <c:pt idx="1871">
                  <c:v>3.5350000000000012E-3</c:v>
                </c:pt>
                <c:pt idx="1872">
                  <c:v>4.2520000000000014E-3</c:v>
                </c:pt>
                <c:pt idx="1873">
                  <c:v>2.4020000000000001E-3</c:v>
                </c:pt>
                <c:pt idx="1874">
                  <c:v>2.5760000000000002E-3</c:v>
                </c:pt>
                <c:pt idx="1875">
                  <c:v>3.8159999999999999E-3</c:v>
                </c:pt>
                <c:pt idx="1876">
                  <c:v>2.3080000000000002E-3</c:v>
                </c:pt>
                <c:pt idx="1877">
                  <c:v>2.3900000000000002E-3</c:v>
                </c:pt>
                <c:pt idx="1878">
                  <c:v>1.5540000000000016E-3</c:v>
                </c:pt>
                <c:pt idx="1879">
                  <c:v>3.437000000000003E-3</c:v>
                </c:pt>
                <c:pt idx="1880">
                  <c:v>5.4190000000000089E-3</c:v>
                </c:pt>
                <c:pt idx="1881">
                  <c:v>6.0020000000000004E-3</c:v>
                </c:pt>
                <c:pt idx="1882">
                  <c:v>4.0590000000000062E-3</c:v>
                </c:pt>
                <c:pt idx="1883">
                  <c:v>2.4770000000000031E-3</c:v>
                </c:pt>
                <c:pt idx="1884">
                  <c:v>3.3790000000000001E-3</c:v>
                </c:pt>
                <c:pt idx="1885">
                  <c:v>3.0460000000000036E-3</c:v>
                </c:pt>
                <c:pt idx="1886">
                  <c:v>4.8659999999999997E-3</c:v>
                </c:pt>
                <c:pt idx="1887">
                  <c:v>3.3600000000000036E-3</c:v>
                </c:pt>
                <c:pt idx="1888">
                  <c:v>7.9510000000000119E-3</c:v>
                </c:pt>
                <c:pt idx="1889">
                  <c:v>5.2529999999999999E-3</c:v>
                </c:pt>
                <c:pt idx="1890">
                  <c:v>4.2330000000000093E-3</c:v>
                </c:pt>
                <c:pt idx="1891">
                  <c:v>5.5790000000000093E-3</c:v>
                </c:pt>
                <c:pt idx="1892">
                  <c:v>3.5600000000000046E-3</c:v>
                </c:pt>
                <c:pt idx="1893">
                  <c:v>3.6120000000000002E-3</c:v>
                </c:pt>
                <c:pt idx="1894">
                  <c:v>2.970000000000003E-3</c:v>
                </c:pt>
                <c:pt idx="1895">
                  <c:v>4.3179999999999998E-3</c:v>
                </c:pt>
                <c:pt idx="1896">
                  <c:v>1.9460000000000033E-3</c:v>
                </c:pt>
                <c:pt idx="1897">
                  <c:v>2.0149999999999999E-3</c:v>
                </c:pt>
                <c:pt idx="1898">
                  <c:v>3.8430000000000035E-3</c:v>
                </c:pt>
                <c:pt idx="1899">
                  <c:v>3.704000000000005E-3</c:v>
                </c:pt>
                <c:pt idx="1900">
                  <c:v>1.3569999999999999E-3</c:v>
                </c:pt>
                <c:pt idx="1901">
                  <c:v>2.5330000000000036E-3</c:v>
                </c:pt>
                <c:pt idx="1902">
                  <c:v>2.9410000000000031E-3</c:v>
                </c:pt>
                <c:pt idx="1903">
                  <c:v>4.0100000000000014E-3</c:v>
                </c:pt>
                <c:pt idx="1904">
                  <c:v>3.9100000000000011E-3</c:v>
                </c:pt>
                <c:pt idx="1905">
                  <c:v>5.1560000000000061E-3</c:v>
                </c:pt>
                <c:pt idx="1906">
                  <c:v>6.2090000000000123E-3</c:v>
                </c:pt>
                <c:pt idx="1907">
                  <c:v>3.1420000000000011E-3</c:v>
                </c:pt>
                <c:pt idx="1908">
                  <c:v>4.6810000000000072E-3</c:v>
                </c:pt>
                <c:pt idx="1909">
                  <c:v>4.9550000000000071E-3</c:v>
                </c:pt>
                <c:pt idx="1910">
                  <c:v>4.5020000000000034E-3</c:v>
                </c:pt>
                <c:pt idx="1911">
                  <c:v>5.2590000000000093E-3</c:v>
                </c:pt>
                <c:pt idx="1912">
                  <c:v>9.4960000000000183E-3</c:v>
                </c:pt>
                <c:pt idx="1913">
                  <c:v>7.1939999999999999E-3</c:v>
                </c:pt>
                <c:pt idx="1914">
                  <c:v>5.6460000000000034E-3</c:v>
                </c:pt>
                <c:pt idx="1915">
                  <c:v>2.8189999999999999E-3</c:v>
                </c:pt>
                <c:pt idx="1916">
                  <c:v>1.2639999999999984E-3</c:v>
                </c:pt>
                <c:pt idx="1917">
                  <c:v>1.5269999999999999E-3</c:v>
                </c:pt>
                <c:pt idx="1918">
                  <c:v>2.4880000000000002E-3</c:v>
                </c:pt>
                <c:pt idx="1919">
                  <c:v>2.7430000000000037E-3</c:v>
                </c:pt>
                <c:pt idx="1920">
                  <c:v>3.4290000000000002E-3</c:v>
                </c:pt>
                <c:pt idx="1921">
                  <c:v>4.7609999999999996E-3</c:v>
                </c:pt>
                <c:pt idx="1922">
                  <c:v>5.4490000000000103E-3</c:v>
                </c:pt>
                <c:pt idx="1923">
                  <c:v>4.4679999999999997E-3</c:v>
                </c:pt>
                <c:pt idx="1924">
                  <c:v>1.7690000000000015E-3</c:v>
                </c:pt>
                <c:pt idx="1925">
                  <c:v>3.091000000000003E-3</c:v>
                </c:pt>
                <c:pt idx="1926">
                  <c:v>4.3889999999999997E-3</c:v>
                </c:pt>
                <c:pt idx="1927">
                  <c:v>4.2170000000000003E-3</c:v>
                </c:pt>
                <c:pt idx="1928">
                  <c:v>5.8669999999999998E-3</c:v>
                </c:pt>
                <c:pt idx="1929">
                  <c:v>5.5480000000000034E-3</c:v>
                </c:pt>
                <c:pt idx="1930">
                  <c:v>5.1749999999999999E-3</c:v>
                </c:pt>
                <c:pt idx="1931">
                  <c:v>5.8870000000000033E-3</c:v>
                </c:pt>
                <c:pt idx="1932">
                  <c:v>2.2480000000000035E-3</c:v>
                </c:pt>
                <c:pt idx="1933">
                  <c:v>2.1770000000000036E-3</c:v>
                </c:pt>
                <c:pt idx="1934">
                  <c:v>3.496E-3</c:v>
                </c:pt>
                <c:pt idx="1935">
                  <c:v>5.7020000000000083E-3</c:v>
                </c:pt>
                <c:pt idx="1936">
                  <c:v>6.6670000000000002E-3</c:v>
                </c:pt>
                <c:pt idx="1937">
                  <c:v>6.7220000000000014E-3</c:v>
                </c:pt>
                <c:pt idx="1938">
                  <c:v>3.7010000000000051E-3</c:v>
                </c:pt>
                <c:pt idx="1939">
                  <c:v>1.7940000000000028E-3</c:v>
                </c:pt>
                <c:pt idx="1940">
                  <c:v>8.0300000000000044E-4</c:v>
                </c:pt>
                <c:pt idx="1941">
                  <c:v>4.3460000000000061E-3</c:v>
                </c:pt>
                <c:pt idx="1942">
                  <c:v>4.8000000000000004E-3</c:v>
                </c:pt>
                <c:pt idx="1943">
                  <c:v>8.2920000000000008E-3</c:v>
                </c:pt>
                <c:pt idx="1944">
                  <c:v>4.3959999999999997E-3</c:v>
                </c:pt>
                <c:pt idx="1945">
                  <c:v>1.5250000000000001E-3</c:v>
                </c:pt>
                <c:pt idx="1946">
                  <c:v>4.0010000000000072E-3</c:v>
                </c:pt>
                <c:pt idx="1947">
                  <c:v>4.4270000000000004E-3</c:v>
                </c:pt>
                <c:pt idx="1948">
                  <c:v>3.029000000000003E-3</c:v>
                </c:pt>
                <c:pt idx="1949">
                  <c:v>1.9959999999999999E-3</c:v>
                </c:pt>
                <c:pt idx="1950">
                  <c:v>2.7840000000000057E-3</c:v>
                </c:pt>
                <c:pt idx="1951">
                  <c:v>3.6770000000000036E-3</c:v>
                </c:pt>
                <c:pt idx="1952">
                  <c:v>4.1320000000000003E-3</c:v>
                </c:pt>
                <c:pt idx="1953">
                  <c:v>3.5590000000000001E-3</c:v>
                </c:pt>
                <c:pt idx="1954">
                  <c:v>4.3810000000000073E-3</c:v>
                </c:pt>
                <c:pt idx="1955">
                  <c:v>4.2950000000000071E-3</c:v>
                </c:pt>
                <c:pt idx="1956">
                  <c:v>1.332000000000002E-3</c:v>
                </c:pt>
                <c:pt idx="1957">
                  <c:v>3.212000000000003E-3</c:v>
                </c:pt>
                <c:pt idx="1958">
                  <c:v>3.5410000000000046E-3</c:v>
                </c:pt>
                <c:pt idx="1959">
                  <c:v>2.898E-3</c:v>
                </c:pt>
                <c:pt idx="1960">
                  <c:v>3.9300000000000012E-3</c:v>
                </c:pt>
                <c:pt idx="1961">
                  <c:v>3.0250000000000012E-3</c:v>
                </c:pt>
                <c:pt idx="1962">
                  <c:v>2.6410000000000036E-3</c:v>
                </c:pt>
                <c:pt idx="1963">
                  <c:v>4.2110000000000073E-3</c:v>
                </c:pt>
                <c:pt idx="1964">
                  <c:v>7.5570000000000003E-3</c:v>
                </c:pt>
                <c:pt idx="1965">
                  <c:v>8.3010000000000028E-3</c:v>
                </c:pt>
                <c:pt idx="1966">
                  <c:v>7.2020000000000061E-3</c:v>
                </c:pt>
                <c:pt idx="1967">
                  <c:v>6.5140000000000024E-3</c:v>
                </c:pt>
                <c:pt idx="1968">
                  <c:v>3.0010000000000002E-3</c:v>
                </c:pt>
                <c:pt idx="1969">
                  <c:v>2.5330000000000036E-3</c:v>
                </c:pt>
                <c:pt idx="1970">
                  <c:v>3.5250000000000012E-3</c:v>
                </c:pt>
                <c:pt idx="1971">
                  <c:v>4.7380000000000078E-3</c:v>
                </c:pt>
                <c:pt idx="1972">
                  <c:v>2.6310000000000001E-3</c:v>
                </c:pt>
                <c:pt idx="1973">
                  <c:v>2.4599999999999999E-3</c:v>
                </c:pt>
                <c:pt idx="1974">
                  <c:v>1.8159999999999999E-3</c:v>
                </c:pt>
                <c:pt idx="1975">
                  <c:v>2.405E-3</c:v>
                </c:pt>
                <c:pt idx="1976">
                  <c:v>3.2400000000000061E-4</c:v>
                </c:pt>
                <c:pt idx="1977">
                  <c:v>8.6700000000000145E-4</c:v>
                </c:pt>
                <c:pt idx="1978">
                  <c:v>1.9610000000000031E-3</c:v>
                </c:pt>
                <c:pt idx="1979">
                  <c:v>4.5490000000000062E-3</c:v>
                </c:pt>
                <c:pt idx="1980">
                  <c:v>5.0170000000000024E-3</c:v>
                </c:pt>
                <c:pt idx="1981">
                  <c:v>3.0969999999999999E-3</c:v>
                </c:pt>
                <c:pt idx="1982">
                  <c:v>2.4240000000000012E-3</c:v>
                </c:pt>
                <c:pt idx="1983">
                  <c:v>2.8960000000000001E-3</c:v>
                </c:pt>
                <c:pt idx="1984">
                  <c:v>2.3010000000000001E-3</c:v>
                </c:pt>
                <c:pt idx="1985">
                  <c:v>3.8960000000000002E-3</c:v>
                </c:pt>
                <c:pt idx="1986">
                  <c:v>8.2600000000000067E-4</c:v>
                </c:pt>
                <c:pt idx="1987">
                  <c:v>2.6080000000000035E-3</c:v>
                </c:pt>
                <c:pt idx="1988">
                  <c:v>2.5119999999999999E-3</c:v>
                </c:pt>
                <c:pt idx="1989">
                  <c:v>3.2670000000000051E-3</c:v>
                </c:pt>
                <c:pt idx="1990">
                  <c:v>4.8690000000000061E-3</c:v>
                </c:pt>
                <c:pt idx="1991">
                  <c:v>4.5170000000000002E-3</c:v>
                </c:pt>
                <c:pt idx="1992">
                  <c:v>4.7180000000000034E-3</c:v>
                </c:pt>
                <c:pt idx="1993">
                  <c:v>2.9690000000000012E-3</c:v>
                </c:pt>
                <c:pt idx="1994">
                  <c:v>5.0210000000000072E-3</c:v>
                </c:pt>
                <c:pt idx="1995">
                  <c:v>1.1830000000000015E-3</c:v>
                </c:pt>
                <c:pt idx="1996">
                  <c:v>3.7880000000000066E-3</c:v>
                </c:pt>
                <c:pt idx="1997">
                  <c:v>3.356E-3</c:v>
                </c:pt>
                <c:pt idx="1998">
                  <c:v>9.9600000000000253E-4</c:v>
                </c:pt>
                <c:pt idx="1999">
                  <c:v>2.9750000000000002E-3</c:v>
                </c:pt>
                <c:pt idx="2000">
                  <c:v>3.4710000000000001E-3</c:v>
                </c:pt>
                <c:pt idx="2001">
                  <c:v>3.9470000000000052E-3</c:v>
                </c:pt>
                <c:pt idx="2002">
                  <c:v>4.7540000000000004E-3</c:v>
                </c:pt>
                <c:pt idx="2003">
                  <c:v>2.7880000000000045E-3</c:v>
                </c:pt>
                <c:pt idx="2004">
                  <c:v>4.9360000000000133E-3</c:v>
                </c:pt>
                <c:pt idx="2005">
                  <c:v>5.3400000000000071E-3</c:v>
                </c:pt>
                <c:pt idx="2006">
                  <c:v>6.1020000000000024E-3</c:v>
                </c:pt>
                <c:pt idx="2008">
                  <c:v>3.6910000000000011E-3</c:v>
                </c:pt>
                <c:pt idx="2009">
                  <c:v>4.4590000000000072E-3</c:v>
                </c:pt>
                <c:pt idx="2010">
                  <c:v>5.1529999999999996E-3</c:v>
                </c:pt>
                <c:pt idx="2011">
                  <c:v>4.0969999999999999E-3</c:v>
                </c:pt>
                <c:pt idx="2012">
                  <c:v>5.5449999999999996E-3</c:v>
                </c:pt>
                <c:pt idx="2013">
                  <c:v>5.4190000000000089E-3</c:v>
                </c:pt>
                <c:pt idx="2014">
                  <c:v>2.7670000000000051E-3</c:v>
                </c:pt>
                <c:pt idx="2015">
                  <c:v>1.3280000000000024E-3</c:v>
                </c:pt>
                <c:pt idx="2016">
                  <c:v>2.3500000000000002E-4</c:v>
                </c:pt>
                <c:pt idx="2017">
                  <c:v>1.2600000000000018E-3</c:v>
                </c:pt>
                <c:pt idx="2018">
                  <c:v>2.6860000000000031E-3</c:v>
                </c:pt>
                <c:pt idx="2019">
                  <c:v>2.9359999999999998E-3</c:v>
                </c:pt>
                <c:pt idx="2020">
                  <c:v>2.3999999999999998E-3</c:v>
                </c:pt>
                <c:pt idx="2021">
                  <c:v>3.1000000000000054E-4</c:v>
                </c:pt>
                <c:pt idx="2022">
                  <c:v>1.8600000000000029E-3</c:v>
                </c:pt>
                <c:pt idx="2023">
                  <c:v>1.9020000000000033E-3</c:v>
                </c:pt>
                <c:pt idx="2024">
                  <c:v>3.901000000000003E-3</c:v>
                </c:pt>
                <c:pt idx="2025">
                  <c:v>1.1830000000000015E-3</c:v>
                </c:pt>
                <c:pt idx="2026">
                  <c:v>1.8100000000000028E-3</c:v>
                </c:pt>
                <c:pt idx="2027">
                  <c:v>4.4250000000000071E-3</c:v>
                </c:pt>
                <c:pt idx="2028">
                  <c:v>3.395E-3</c:v>
                </c:pt>
                <c:pt idx="2029">
                  <c:v>2.3309999999999997E-3</c:v>
                </c:pt>
                <c:pt idx="2030">
                  <c:v>2.1820000000000012E-3</c:v>
                </c:pt>
                <c:pt idx="2031">
                  <c:v>1.451E-3</c:v>
                </c:pt>
                <c:pt idx="2032">
                  <c:v>2.9500000000000012E-3</c:v>
                </c:pt>
                <c:pt idx="2033">
                  <c:v>6.7679999999999997E-3</c:v>
                </c:pt>
                <c:pt idx="2034">
                  <c:v>6.2410000000000113E-3</c:v>
                </c:pt>
                <c:pt idx="2035">
                  <c:v>4.4360000000000094E-3</c:v>
                </c:pt>
                <c:pt idx="2036">
                  <c:v>4.1970000000000002E-3</c:v>
                </c:pt>
                <c:pt idx="2037">
                  <c:v>4.2950000000000071E-3</c:v>
                </c:pt>
                <c:pt idx="2038">
                  <c:v>3.165000000000005E-3</c:v>
                </c:pt>
                <c:pt idx="2039">
                  <c:v>3.2700000000000047E-4</c:v>
                </c:pt>
                <c:pt idx="2040">
                  <c:v>1.4220000000000001E-3</c:v>
                </c:pt>
                <c:pt idx="2041">
                  <c:v>1.5330000000000001E-3</c:v>
                </c:pt>
                <c:pt idx="2042">
                  <c:v>4.1009999999999996E-3</c:v>
                </c:pt>
                <c:pt idx="2043">
                  <c:v>5.1609999999999998E-3</c:v>
                </c:pt>
                <c:pt idx="2044">
                  <c:v>3.6650000000000051E-3</c:v>
                </c:pt>
                <c:pt idx="2045">
                  <c:v>3.6740000000000037E-3</c:v>
                </c:pt>
                <c:pt idx="2046">
                  <c:v>2.1900000000000001E-3</c:v>
                </c:pt>
                <c:pt idx="2047">
                  <c:v>1.5930000000000015E-3</c:v>
                </c:pt>
                <c:pt idx="2048">
                  <c:v>2.0349999999999999E-3</c:v>
                </c:pt>
                <c:pt idx="2049">
                  <c:v>3.4870000000000044E-3</c:v>
                </c:pt>
                <c:pt idx="2050">
                  <c:v>2.1800000000000035E-3</c:v>
                </c:pt>
                <c:pt idx="2051">
                  <c:v>3.0700000000000002E-3</c:v>
                </c:pt>
                <c:pt idx="2052">
                  <c:v>1.9620000000000032E-3</c:v>
                </c:pt>
                <c:pt idx="2053">
                  <c:v>1.4640000000000015E-3</c:v>
                </c:pt>
                <c:pt idx="2054">
                  <c:v>2.441E-3</c:v>
                </c:pt>
                <c:pt idx="2055">
                  <c:v>1.466000000000002E-3</c:v>
                </c:pt>
                <c:pt idx="2056">
                  <c:v>1.3780000000000023E-3</c:v>
                </c:pt>
                <c:pt idx="2057">
                  <c:v>4.0080000000000003E-3</c:v>
                </c:pt>
                <c:pt idx="2058">
                  <c:v>7.1269999999999997E-3</c:v>
                </c:pt>
                <c:pt idx="2059">
                  <c:v>4.8929999999999998E-3</c:v>
                </c:pt>
                <c:pt idx="2060">
                  <c:v>2.2710000000000031E-3</c:v>
                </c:pt>
                <c:pt idx="2061">
                  <c:v>3.7190000000000036E-3</c:v>
                </c:pt>
                <c:pt idx="2062">
                  <c:v>4.0920000000000002E-3</c:v>
                </c:pt>
                <c:pt idx="2063">
                  <c:v>3.4250000000000036E-3</c:v>
                </c:pt>
                <c:pt idx="2064">
                  <c:v>2.5380000000000012E-3</c:v>
                </c:pt>
                <c:pt idx="2065">
                  <c:v>3.7320000000000035E-3</c:v>
                </c:pt>
                <c:pt idx="2066">
                  <c:v>1.1390000000000016E-3</c:v>
                </c:pt>
                <c:pt idx="2067">
                  <c:v>1.441E-3</c:v>
                </c:pt>
                <c:pt idx="2068">
                  <c:v>1.6370000000000015E-3</c:v>
                </c:pt>
                <c:pt idx="2069">
                  <c:v>3.0030000000000031E-3</c:v>
                </c:pt>
                <c:pt idx="2070">
                  <c:v>5.3000000000000061E-3</c:v>
                </c:pt>
                <c:pt idx="2071">
                  <c:v>4.7210000000000073E-3</c:v>
                </c:pt>
                <c:pt idx="2072">
                  <c:v>3.4510000000000001E-3</c:v>
                </c:pt>
                <c:pt idx="2073">
                  <c:v>4.2000000000000083E-4</c:v>
                </c:pt>
                <c:pt idx="2074">
                  <c:v>2.856E-3</c:v>
                </c:pt>
                <c:pt idx="2075">
                  <c:v>2.2480000000000035E-3</c:v>
                </c:pt>
                <c:pt idx="2076">
                  <c:v>8.2700000000000048E-4</c:v>
                </c:pt>
                <c:pt idx="2077">
                  <c:v>3.4970000000000036E-3</c:v>
                </c:pt>
                <c:pt idx="2078">
                  <c:v>3.032E-3</c:v>
                </c:pt>
                <c:pt idx="2079">
                  <c:v>4.4840000000000071E-3</c:v>
                </c:pt>
                <c:pt idx="2080">
                  <c:v>4.5200000000000014E-3</c:v>
                </c:pt>
                <c:pt idx="2081">
                  <c:v>6.5760000000000133E-3</c:v>
                </c:pt>
                <c:pt idx="2082">
                  <c:v>4.7890000000000103E-3</c:v>
                </c:pt>
                <c:pt idx="2083">
                  <c:v>3.0610000000000012E-3</c:v>
                </c:pt>
                <c:pt idx="2084">
                  <c:v>2.2870000000000056E-3</c:v>
                </c:pt>
                <c:pt idx="2085">
                  <c:v>2.2180000000000012E-3</c:v>
                </c:pt>
                <c:pt idx="2086">
                  <c:v>4.6370000000000014E-3</c:v>
                </c:pt>
                <c:pt idx="2087">
                  <c:v>5.5700000000000072E-3</c:v>
                </c:pt>
                <c:pt idx="2088">
                  <c:v>3.109000000000005E-3</c:v>
                </c:pt>
                <c:pt idx="2089">
                  <c:v>2.7550000000000035E-3</c:v>
                </c:pt>
                <c:pt idx="2090">
                  <c:v>3.0740000000000012E-3</c:v>
                </c:pt>
                <c:pt idx="2091">
                  <c:v>2.9629999999999999E-3</c:v>
                </c:pt>
                <c:pt idx="2092">
                  <c:v>2.7820000000000037E-3</c:v>
                </c:pt>
                <c:pt idx="2093">
                  <c:v>3.4650000000000037E-3</c:v>
                </c:pt>
                <c:pt idx="2094">
                  <c:v>2.8969999999999998E-3</c:v>
                </c:pt>
                <c:pt idx="2095">
                  <c:v>4.2780000000000092E-3</c:v>
                </c:pt>
                <c:pt idx="2096">
                  <c:v>3.9580000000000006E-3</c:v>
                </c:pt>
                <c:pt idx="2097">
                  <c:v>3.7240000000000055E-3</c:v>
                </c:pt>
                <c:pt idx="2098">
                  <c:v>3.5820000000000036E-3</c:v>
                </c:pt>
                <c:pt idx="2099">
                  <c:v>2.826E-3</c:v>
                </c:pt>
                <c:pt idx="2100">
                  <c:v>2.5790000000000001E-3</c:v>
                </c:pt>
                <c:pt idx="2101">
                  <c:v>2.7680000000000057E-3</c:v>
                </c:pt>
                <c:pt idx="2102">
                  <c:v>2.9090000000000001E-3</c:v>
                </c:pt>
                <c:pt idx="2103">
                  <c:v>6.4000000000000124E-4</c:v>
                </c:pt>
                <c:pt idx="2104">
                  <c:v>2.9820000000000011E-3</c:v>
                </c:pt>
                <c:pt idx="2105">
                  <c:v>1.4930000000000015E-3</c:v>
                </c:pt>
                <c:pt idx="2106">
                  <c:v>3.8340000000000002E-3</c:v>
                </c:pt>
                <c:pt idx="2107">
                  <c:v>1.3910000000000023E-3</c:v>
                </c:pt>
                <c:pt idx="2108">
                  <c:v>3.5040000000000036E-3</c:v>
                </c:pt>
                <c:pt idx="2109">
                  <c:v>3.6870000000000067E-3</c:v>
                </c:pt>
                <c:pt idx="2110">
                  <c:v>4.0200000000000001E-3</c:v>
                </c:pt>
                <c:pt idx="2111">
                  <c:v>4.4430000000000103E-3</c:v>
                </c:pt>
                <c:pt idx="2112">
                  <c:v>4.8720000000000013E-3</c:v>
                </c:pt>
                <c:pt idx="2113">
                  <c:v>3.8140000000000001E-3</c:v>
                </c:pt>
                <c:pt idx="2114">
                  <c:v>6.190000000000003E-4</c:v>
                </c:pt>
                <c:pt idx="2115">
                  <c:v>1.3950000000000015E-3</c:v>
                </c:pt>
                <c:pt idx="2116">
                  <c:v>4.6129999999999956E-3</c:v>
                </c:pt>
                <c:pt idx="2117">
                  <c:v>6.9680000000000072E-3</c:v>
                </c:pt>
                <c:pt idx="2118">
                  <c:v>5.4790000000000134E-3</c:v>
                </c:pt>
                <c:pt idx="2119">
                  <c:v>2.3400000000000001E-3</c:v>
                </c:pt>
                <c:pt idx="2120">
                  <c:v>8.8800000000000153E-4</c:v>
                </c:pt>
                <c:pt idx="2121">
                  <c:v>3.0280000000000051E-3</c:v>
                </c:pt>
                <c:pt idx="2122">
                  <c:v>1.3610000000000015E-3</c:v>
                </c:pt>
                <c:pt idx="2123">
                  <c:v>1.6160000000000033E-3</c:v>
                </c:pt>
                <c:pt idx="2124">
                  <c:v>1.6110000000000015E-3</c:v>
                </c:pt>
                <c:pt idx="2125">
                  <c:v>3.9390000000000015E-3</c:v>
                </c:pt>
                <c:pt idx="2126">
                  <c:v>2.5050000000000011E-3</c:v>
                </c:pt>
                <c:pt idx="2127">
                  <c:v>3.6740000000000037E-3</c:v>
                </c:pt>
                <c:pt idx="2128">
                  <c:v>2.1570000000000035E-3</c:v>
                </c:pt>
                <c:pt idx="2129">
                  <c:v>2.7870000000000056E-3</c:v>
                </c:pt>
                <c:pt idx="2130">
                  <c:v>5.8529999999999997E-3</c:v>
                </c:pt>
                <c:pt idx="2131">
                  <c:v>5.4110000000000113E-3</c:v>
                </c:pt>
                <c:pt idx="2132">
                  <c:v>4.9970000000000014E-3</c:v>
                </c:pt>
                <c:pt idx="2133">
                  <c:v>2.2830000000000046E-3</c:v>
                </c:pt>
                <c:pt idx="2134">
                  <c:v>5.6270000000000001E-3</c:v>
                </c:pt>
                <c:pt idx="2135">
                  <c:v>4.5960000000000072E-3</c:v>
                </c:pt>
                <c:pt idx="2136">
                  <c:v>2.6950000000000012E-3</c:v>
                </c:pt>
                <c:pt idx="2137">
                  <c:v>1.642000000000003E-3</c:v>
                </c:pt>
                <c:pt idx="2138">
                  <c:v>2.3740000000000002E-3</c:v>
                </c:pt>
                <c:pt idx="2139">
                  <c:v>3.6490000000000055E-3</c:v>
                </c:pt>
                <c:pt idx="2140">
                  <c:v>5.1749999999999999E-3</c:v>
                </c:pt>
                <c:pt idx="2141">
                  <c:v>4.6930000000000001E-3</c:v>
                </c:pt>
                <c:pt idx="2142">
                  <c:v>2.7960000000000012E-3</c:v>
                </c:pt>
                <c:pt idx="2143">
                  <c:v>3.1120000000000002E-3</c:v>
                </c:pt>
                <c:pt idx="2144">
                  <c:v>4.3740000000000003E-3</c:v>
                </c:pt>
                <c:pt idx="2145">
                  <c:v>4.1079999999999997E-3</c:v>
                </c:pt>
                <c:pt idx="2146">
                  <c:v>5.6820000000000004E-3</c:v>
                </c:pt>
                <c:pt idx="2147">
                  <c:v>4.163E-3</c:v>
                </c:pt>
                <c:pt idx="2148">
                  <c:v>2.2369999999999998E-3</c:v>
                </c:pt>
                <c:pt idx="2149">
                  <c:v>4.0670000000000003E-3</c:v>
                </c:pt>
                <c:pt idx="2150">
                  <c:v>1.5299999999999999E-3</c:v>
                </c:pt>
                <c:pt idx="2151">
                  <c:v>3.9680000000000062E-3</c:v>
                </c:pt>
                <c:pt idx="2152">
                  <c:v>9.410000000000013E-4</c:v>
                </c:pt>
                <c:pt idx="2153">
                  <c:v>1.7279999999999984E-3</c:v>
                </c:pt>
                <c:pt idx="2154">
                  <c:v>2.1270000000000035E-3</c:v>
                </c:pt>
                <c:pt idx="2155">
                  <c:v>7.4000000000000129E-4</c:v>
                </c:pt>
                <c:pt idx="2156">
                  <c:v>1.3389999999999999E-3</c:v>
                </c:pt>
                <c:pt idx="2157">
                  <c:v>2.3909999999999999E-3</c:v>
                </c:pt>
                <c:pt idx="2158">
                  <c:v>3.6230000000000051E-3</c:v>
                </c:pt>
                <c:pt idx="2159">
                  <c:v>7.7870000000000092E-3</c:v>
                </c:pt>
                <c:pt idx="2160">
                  <c:v>7.5230000000000071E-3</c:v>
                </c:pt>
                <c:pt idx="2161">
                  <c:v>6.8659999999999997E-3</c:v>
                </c:pt>
                <c:pt idx="2162">
                  <c:v>3.7780000000000036E-3</c:v>
                </c:pt>
                <c:pt idx="2163">
                  <c:v>4.2620000000000002E-3</c:v>
                </c:pt>
                <c:pt idx="2164">
                  <c:v>3.8090000000000012E-3</c:v>
                </c:pt>
                <c:pt idx="2165">
                  <c:v>2.5040000000000036E-3</c:v>
                </c:pt>
                <c:pt idx="2166">
                  <c:v>4.5720000000000014E-3</c:v>
                </c:pt>
                <c:pt idx="2167">
                  <c:v>3.2500000000000051E-3</c:v>
                </c:pt>
                <c:pt idx="2168">
                  <c:v>1.783000000000002E-3</c:v>
                </c:pt>
                <c:pt idx="2169">
                  <c:v>3.6360000000000012E-3</c:v>
                </c:pt>
                <c:pt idx="2170">
                  <c:v>4.4750000000000094E-3</c:v>
                </c:pt>
                <c:pt idx="2171">
                  <c:v>5.1570000000000001E-3</c:v>
                </c:pt>
                <c:pt idx="2172">
                  <c:v>4.7330000000000072E-3</c:v>
                </c:pt>
                <c:pt idx="2173">
                  <c:v>2.9460000000000011E-3</c:v>
                </c:pt>
                <c:pt idx="2174">
                  <c:v>1.9390000000000028E-3</c:v>
                </c:pt>
                <c:pt idx="2175">
                  <c:v>1.4820000000000015E-3</c:v>
                </c:pt>
                <c:pt idx="2176">
                  <c:v>1.0219999999999984E-3</c:v>
                </c:pt>
                <c:pt idx="2177">
                  <c:v>2.7700000000000055E-4</c:v>
                </c:pt>
                <c:pt idx="2178">
                  <c:v>1.7220000000000015E-3</c:v>
                </c:pt>
                <c:pt idx="2179">
                  <c:v>5.4000000000000072E-3</c:v>
                </c:pt>
                <c:pt idx="2180">
                  <c:v>3.542000000000003E-3</c:v>
                </c:pt>
                <c:pt idx="2181">
                  <c:v>2.1519999999999998E-3</c:v>
                </c:pt>
                <c:pt idx="2182">
                  <c:v>1.5780000000000028E-3</c:v>
                </c:pt>
                <c:pt idx="2183">
                  <c:v>3.6170000000000039E-3</c:v>
                </c:pt>
                <c:pt idx="2184">
                  <c:v>4.1209999999999997E-3</c:v>
                </c:pt>
                <c:pt idx="2185">
                  <c:v>5.2570000000000004E-3</c:v>
                </c:pt>
                <c:pt idx="2186">
                  <c:v>3.8540000000000002E-3</c:v>
                </c:pt>
                <c:pt idx="2187">
                  <c:v>8.6800000000000158E-4</c:v>
                </c:pt>
                <c:pt idx="2188">
                  <c:v>1.0859999999999984E-3</c:v>
                </c:pt>
                <c:pt idx="2189">
                  <c:v>1.2860000000000016E-3</c:v>
                </c:pt>
                <c:pt idx="2190">
                  <c:v>2.0760000000000002E-3</c:v>
                </c:pt>
                <c:pt idx="2191">
                  <c:v>4.7450000000000062E-3</c:v>
                </c:pt>
                <c:pt idx="2192">
                  <c:v>5.5790000000000093E-3</c:v>
                </c:pt>
                <c:pt idx="2193">
                  <c:v>4.5340000000000024E-3</c:v>
                </c:pt>
                <c:pt idx="2194">
                  <c:v>2.529000000000003E-3</c:v>
                </c:pt>
                <c:pt idx="2195">
                  <c:v>3.6700000000000046E-4</c:v>
                </c:pt>
                <c:pt idx="2196">
                  <c:v>2.7130000000000036E-3</c:v>
                </c:pt>
                <c:pt idx="2197">
                  <c:v>3.5740000000000012E-3</c:v>
                </c:pt>
                <c:pt idx="2198">
                  <c:v>2.362E-3</c:v>
                </c:pt>
                <c:pt idx="2199">
                  <c:v>1.7570000000000001E-3</c:v>
                </c:pt>
                <c:pt idx="2200">
                  <c:v>2.0670000000000046E-3</c:v>
                </c:pt>
                <c:pt idx="2201">
                  <c:v>1.6580000000000028E-3</c:v>
                </c:pt>
                <c:pt idx="2202">
                  <c:v>5.4100000000000101E-4</c:v>
                </c:pt>
                <c:pt idx="2203">
                  <c:v>1.0780000000000015E-3</c:v>
                </c:pt>
                <c:pt idx="2204">
                  <c:v>2.4740000000000001E-3</c:v>
                </c:pt>
                <c:pt idx="2205">
                  <c:v>1.7940000000000028E-3</c:v>
                </c:pt>
                <c:pt idx="2206">
                  <c:v>1.1890000000000019E-3</c:v>
                </c:pt>
                <c:pt idx="2207">
                  <c:v>1.4360000000000015E-3</c:v>
                </c:pt>
                <c:pt idx="2208">
                  <c:v>1.9100000000000033E-3</c:v>
                </c:pt>
                <c:pt idx="2209">
                  <c:v>2.5760000000000002E-3</c:v>
                </c:pt>
                <c:pt idx="2210">
                  <c:v>1.207E-3</c:v>
                </c:pt>
                <c:pt idx="2211">
                  <c:v>8.4000000000000166E-4</c:v>
                </c:pt>
                <c:pt idx="2212">
                  <c:v>5.2209999999999999E-3</c:v>
                </c:pt>
                <c:pt idx="2213">
                  <c:v>4.8609999999999999E-3</c:v>
                </c:pt>
                <c:pt idx="2214">
                  <c:v>3.2400000000000046E-3</c:v>
                </c:pt>
                <c:pt idx="2215">
                  <c:v>1.407E-3</c:v>
                </c:pt>
                <c:pt idx="2216">
                  <c:v>7.4000000000000129E-4</c:v>
                </c:pt>
                <c:pt idx="2217">
                  <c:v>1.7990000000000016E-3</c:v>
                </c:pt>
                <c:pt idx="2218">
                  <c:v>2.6970000000000036E-3</c:v>
                </c:pt>
                <c:pt idx="2219">
                  <c:v>4.7790000000000133E-3</c:v>
                </c:pt>
                <c:pt idx="2220">
                  <c:v>3.2100000000000036E-3</c:v>
                </c:pt>
                <c:pt idx="2221">
                  <c:v>3.019E-3</c:v>
                </c:pt>
                <c:pt idx="2222">
                  <c:v>3.1520000000000012E-3</c:v>
                </c:pt>
                <c:pt idx="2223">
                  <c:v>4.9579999999999997E-3</c:v>
                </c:pt>
                <c:pt idx="2224">
                  <c:v>4.4010000000000082E-3</c:v>
                </c:pt>
                <c:pt idx="2225">
                  <c:v>4.4710000000000123E-3</c:v>
                </c:pt>
                <c:pt idx="2226">
                  <c:v>5.1420000000000033E-3</c:v>
                </c:pt>
                <c:pt idx="2227">
                  <c:v>6.1950000000000061E-3</c:v>
                </c:pt>
                <c:pt idx="2228">
                  <c:v>4.5259999999999996E-3</c:v>
                </c:pt>
                <c:pt idx="2229">
                  <c:v>2.6720000000000012E-3</c:v>
                </c:pt>
                <c:pt idx="2230">
                  <c:v>3.3660000000000001E-3</c:v>
                </c:pt>
                <c:pt idx="2231">
                  <c:v>1.993000000000003E-3</c:v>
                </c:pt>
                <c:pt idx="2232">
                  <c:v>3.875000000000003E-3</c:v>
                </c:pt>
                <c:pt idx="2233">
                  <c:v>3.3110000000000001E-3</c:v>
                </c:pt>
                <c:pt idx="2234">
                  <c:v>6.4100000000000094E-4</c:v>
                </c:pt>
                <c:pt idx="2235">
                  <c:v>3.130000000000003E-3</c:v>
                </c:pt>
                <c:pt idx="2236">
                  <c:v>2.0860000000000002E-3</c:v>
                </c:pt>
                <c:pt idx="2237">
                  <c:v>5.2810000000000122E-3</c:v>
                </c:pt>
                <c:pt idx="2238">
                  <c:v>4.9220000000000002E-3</c:v>
                </c:pt>
                <c:pt idx="2239">
                  <c:v>4.3390000000000034E-3</c:v>
                </c:pt>
                <c:pt idx="2240">
                  <c:v>1.3770000000000015E-3</c:v>
                </c:pt>
                <c:pt idx="2241">
                  <c:v>1.3170000000000015E-3</c:v>
                </c:pt>
                <c:pt idx="2242">
                  <c:v>1.2740000000000015E-3</c:v>
                </c:pt>
                <c:pt idx="2243">
                  <c:v>3.9329999999999999E-3</c:v>
                </c:pt>
                <c:pt idx="2244">
                  <c:v>6.2510000000000083E-3</c:v>
                </c:pt>
                <c:pt idx="2245">
                  <c:v>6.2160000000000071E-3</c:v>
                </c:pt>
                <c:pt idx="2246">
                  <c:v>5.8659999999999997E-3</c:v>
                </c:pt>
                <c:pt idx="2247">
                  <c:v>3.8610000000000011E-3</c:v>
                </c:pt>
                <c:pt idx="2248">
                  <c:v>2.3029999999999999E-3</c:v>
                </c:pt>
                <c:pt idx="2249">
                  <c:v>2.168000000000005E-3</c:v>
                </c:pt>
                <c:pt idx="2250">
                  <c:v>2.33E-3</c:v>
                </c:pt>
                <c:pt idx="2251">
                  <c:v>2.6310000000000001E-3</c:v>
                </c:pt>
                <c:pt idx="2252">
                  <c:v>2.5380000000000012E-3</c:v>
                </c:pt>
                <c:pt idx="2253">
                  <c:v>1.0939999999999999E-3</c:v>
                </c:pt>
                <c:pt idx="2254">
                  <c:v>3.9769999999999996E-3</c:v>
                </c:pt>
                <c:pt idx="2255">
                  <c:v>5.3020000000000003E-3</c:v>
                </c:pt>
                <c:pt idx="2256">
                  <c:v>2.4069999999999999E-3</c:v>
                </c:pt>
                <c:pt idx="2257">
                  <c:v>2.1950000000000012E-3</c:v>
                </c:pt>
                <c:pt idx="2259">
                  <c:v>1.3209999999999999E-3</c:v>
                </c:pt>
                <c:pt idx="2260">
                  <c:v>1.905000000000003E-3</c:v>
                </c:pt>
                <c:pt idx="2261">
                  <c:v>4.2510000000000065E-3</c:v>
                </c:pt>
                <c:pt idx="2262">
                  <c:v>5.1500000000000001E-3</c:v>
                </c:pt>
                <c:pt idx="2263">
                  <c:v>5.1710000000000072E-3</c:v>
                </c:pt>
                <c:pt idx="2264">
                  <c:v>5.0940000000000004E-3</c:v>
                </c:pt>
                <c:pt idx="2265">
                  <c:v>3.9769999999999996E-3</c:v>
                </c:pt>
                <c:pt idx="2266">
                  <c:v>3.4470000000000056E-3</c:v>
                </c:pt>
                <c:pt idx="2267">
                  <c:v>3.2110000000000012E-3</c:v>
                </c:pt>
                <c:pt idx="2268">
                  <c:v>5.2910000000000092E-3</c:v>
                </c:pt>
                <c:pt idx="2269">
                  <c:v>1.5659999999999999E-3</c:v>
                </c:pt>
                <c:pt idx="2270">
                  <c:v>1.3010000000000001E-3</c:v>
                </c:pt>
                <c:pt idx="2271">
                  <c:v>2.2090000000000031E-3</c:v>
                </c:pt>
                <c:pt idx="2272">
                  <c:v>4.3949999999999996E-3</c:v>
                </c:pt>
                <c:pt idx="2273">
                  <c:v>2.5900000000000012E-3</c:v>
                </c:pt>
                <c:pt idx="2274">
                  <c:v>4.2610000000000061E-3</c:v>
                </c:pt>
                <c:pt idx="2275">
                  <c:v>9.6600000000000201E-4</c:v>
                </c:pt>
                <c:pt idx="2276">
                  <c:v>2.630000000000003E-3</c:v>
                </c:pt>
                <c:pt idx="2277">
                  <c:v>1.1930000000000018E-3</c:v>
                </c:pt>
                <c:pt idx="2278">
                  <c:v>1.5200000000000023E-3</c:v>
                </c:pt>
                <c:pt idx="2279">
                  <c:v>3.9020000000000036E-3</c:v>
                </c:pt>
                <c:pt idx="2280">
                  <c:v>3.7340000000000055E-3</c:v>
                </c:pt>
                <c:pt idx="2281">
                  <c:v>2.2100000000000002E-3</c:v>
                </c:pt>
                <c:pt idx="2282">
                  <c:v>2.555E-3</c:v>
                </c:pt>
                <c:pt idx="2283">
                  <c:v>1.4440000000000015E-3</c:v>
                </c:pt>
                <c:pt idx="2284">
                  <c:v>2.2860000000000011E-3</c:v>
                </c:pt>
                <c:pt idx="2285">
                  <c:v>1.4859999999999984E-3</c:v>
                </c:pt>
                <c:pt idx="2286">
                  <c:v>3.2240000000000051E-3</c:v>
                </c:pt>
                <c:pt idx="2287">
                  <c:v>5.446000000000009E-3</c:v>
                </c:pt>
                <c:pt idx="2288">
                  <c:v>3.740000000000005E-3</c:v>
                </c:pt>
                <c:pt idx="2289">
                  <c:v>1.0420000000000015E-3</c:v>
                </c:pt>
                <c:pt idx="2290">
                  <c:v>2.7200000000000037E-3</c:v>
                </c:pt>
                <c:pt idx="2291">
                  <c:v>3.1000000000000047E-3</c:v>
                </c:pt>
                <c:pt idx="2292">
                  <c:v>2.6350000000000002E-3</c:v>
                </c:pt>
                <c:pt idx="2293">
                  <c:v>5.0689999999999997E-3</c:v>
                </c:pt>
                <c:pt idx="2294">
                  <c:v>5.9140000000000061E-3</c:v>
                </c:pt>
                <c:pt idx="2295">
                  <c:v>4.2440000000000004E-3</c:v>
                </c:pt>
                <c:pt idx="2296">
                  <c:v>9.5200000000000048E-4</c:v>
                </c:pt>
                <c:pt idx="2297">
                  <c:v>8.3000000000000153E-4</c:v>
                </c:pt>
                <c:pt idx="2298">
                  <c:v>3.039E-3</c:v>
                </c:pt>
                <c:pt idx="2299">
                  <c:v>5.1619999999999999E-3</c:v>
                </c:pt>
                <c:pt idx="2300">
                  <c:v>6.2430000000000072E-3</c:v>
                </c:pt>
                <c:pt idx="2301">
                  <c:v>3.3650000000000012E-3</c:v>
                </c:pt>
                <c:pt idx="2302">
                  <c:v>3.4890000000000012E-3</c:v>
                </c:pt>
                <c:pt idx="2303">
                  <c:v>3.3140000000000001E-3</c:v>
                </c:pt>
                <c:pt idx="2304">
                  <c:v>4.2269999999999999E-3</c:v>
                </c:pt>
                <c:pt idx="2305">
                  <c:v>3.1690000000000012E-3</c:v>
                </c:pt>
                <c:pt idx="2306">
                  <c:v>2.8610000000000011E-3</c:v>
                </c:pt>
                <c:pt idx="2307">
                  <c:v>1.6950000000000021E-3</c:v>
                </c:pt>
                <c:pt idx="2308">
                  <c:v>2.4820000000000011E-3</c:v>
                </c:pt>
                <c:pt idx="2309">
                  <c:v>1.1060000000000015E-3</c:v>
                </c:pt>
                <c:pt idx="2310">
                  <c:v>1.459E-3</c:v>
                </c:pt>
                <c:pt idx="2311">
                  <c:v>2.7260000000000036E-3</c:v>
                </c:pt>
                <c:pt idx="2312">
                  <c:v>3.9910000000000006E-3</c:v>
                </c:pt>
                <c:pt idx="2313">
                  <c:v>4.5849999999999997E-3</c:v>
                </c:pt>
                <c:pt idx="2314">
                  <c:v>2.7140000000000011E-3</c:v>
                </c:pt>
                <c:pt idx="2315">
                  <c:v>3.1780000000000011E-3</c:v>
                </c:pt>
                <c:pt idx="2316">
                  <c:v>3.9020000000000036E-3</c:v>
                </c:pt>
                <c:pt idx="2317">
                  <c:v>1.1830000000000015E-3</c:v>
                </c:pt>
                <c:pt idx="2318">
                  <c:v>3.207000000000005E-3</c:v>
                </c:pt>
                <c:pt idx="2319">
                  <c:v>1.8210000000000023E-3</c:v>
                </c:pt>
                <c:pt idx="2320">
                  <c:v>4.6160000000000003E-3</c:v>
                </c:pt>
                <c:pt idx="2321">
                  <c:v>4.2820000000000072E-3</c:v>
                </c:pt>
                <c:pt idx="2322">
                  <c:v>2.1930000000000035E-3</c:v>
                </c:pt>
                <c:pt idx="2323">
                  <c:v>1.1119999999999999E-3</c:v>
                </c:pt>
                <c:pt idx="2324">
                  <c:v>2.0219999999999999E-3</c:v>
                </c:pt>
                <c:pt idx="2325">
                  <c:v>1.7750000000000001E-3</c:v>
                </c:pt>
                <c:pt idx="2326">
                  <c:v>2.6630000000000056E-3</c:v>
                </c:pt>
                <c:pt idx="2327">
                  <c:v>2.7760000000000011E-3</c:v>
                </c:pt>
                <c:pt idx="2328">
                  <c:v>2.4100000000000002E-3</c:v>
                </c:pt>
                <c:pt idx="2329">
                  <c:v>4.3949999999999996E-3</c:v>
                </c:pt>
                <c:pt idx="2330">
                  <c:v>5.6959999999999997E-3</c:v>
                </c:pt>
                <c:pt idx="2331">
                  <c:v>6.1310000000000071E-3</c:v>
                </c:pt>
                <c:pt idx="2332">
                  <c:v>5.4390000000000133E-3</c:v>
                </c:pt>
                <c:pt idx="2333">
                  <c:v>5.6600000000000001E-3</c:v>
                </c:pt>
                <c:pt idx="2334">
                  <c:v>3.204000000000005E-3</c:v>
                </c:pt>
                <c:pt idx="2335">
                  <c:v>3.898000000000003E-3</c:v>
                </c:pt>
                <c:pt idx="2336">
                  <c:v>2.238000000000003E-3</c:v>
                </c:pt>
                <c:pt idx="2337">
                  <c:v>2.454E-3</c:v>
                </c:pt>
                <c:pt idx="2338">
                  <c:v>1.3950000000000015E-3</c:v>
                </c:pt>
                <c:pt idx="2339">
                  <c:v>4.7320000000000062E-3</c:v>
                </c:pt>
                <c:pt idx="2340">
                  <c:v>5.3189999999999999E-3</c:v>
                </c:pt>
                <c:pt idx="2341">
                  <c:v>1.9010000000000023E-3</c:v>
                </c:pt>
                <c:pt idx="2342">
                  <c:v>3.3410000000000002E-3</c:v>
                </c:pt>
                <c:pt idx="2343">
                  <c:v>5.2610000000000061E-3</c:v>
                </c:pt>
                <c:pt idx="2344">
                  <c:v>2.0200000000000036E-3</c:v>
                </c:pt>
                <c:pt idx="2345">
                  <c:v>9.9900000000000184E-4</c:v>
                </c:pt>
                <c:pt idx="2346">
                  <c:v>5.7279999999999996E-3</c:v>
                </c:pt>
                <c:pt idx="2347">
                  <c:v>4.9340000000000061E-3</c:v>
                </c:pt>
                <c:pt idx="2348">
                  <c:v>2.8240000000000001E-3</c:v>
                </c:pt>
                <c:pt idx="2349">
                  <c:v>2.4300000000000012E-3</c:v>
                </c:pt>
                <c:pt idx="2350">
                  <c:v>3.039E-3</c:v>
                </c:pt>
                <c:pt idx="2351">
                  <c:v>2.5110000000000002E-3</c:v>
                </c:pt>
                <c:pt idx="2352">
                  <c:v>5.1200000000000004E-3</c:v>
                </c:pt>
                <c:pt idx="2353">
                  <c:v>6.5400000000000102E-3</c:v>
                </c:pt>
                <c:pt idx="2354">
                  <c:v>6.3130000000000061E-3</c:v>
                </c:pt>
                <c:pt idx="2355">
                  <c:v>3.6080000000000044E-3</c:v>
                </c:pt>
                <c:pt idx="2356">
                  <c:v>3.8190000000000012E-3</c:v>
                </c:pt>
                <c:pt idx="2357">
                  <c:v>3.7480000000000057E-3</c:v>
                </c:pt>
                <c:pt idx="2358">
                  <c:v>3.2760000000000011E-3</c:v>
                </c:pt>
                <c:pt idx="2359">
                  <c:v>9.4900000000000182E-4</c:v>
                </c:pt>
                <c:pt idx="2360">
                  <c:v>2.4719999999999998E-3</c:v>
                </c:pt>
                <c:pt idx="2361">
                  <c:v>4.5760000000000071E-3</c:v>
                </c:pt>
                <c:pt idx="2362">
                  <c:v>1.9290000000000025E-3</c:v>
                </c:pt>
                <c:pt idx="2363">
                  <c:v>2.4060000000000002E-3</c:v>
                </c:pt>
                <c:pt idx="2364">
                  <c:v>1.5850000000000016E-3</c:v>
                </c:pt>
                <c:pt idx="2365">
                  <c:v>6.5380000000000082E-3</c:v>
                </c:pt>
                <c:pt idx="2366">
                  <c:v>5.7830000000000112E-3</c:v>
                </c:pt>
                <c:pt idx="2367">
                  <c:v>5.2040000000000003E-3</c:v>
                </c:pt>
                <c:pt idx="2368">
                  <c:v>3.4260000000000002E-3</c:v>
                </c:pt>
                <c:pt idx="2369">
                  <c:v>1.2120000000000015E-3</c:v>
                </c:pt>
                <c:pt idx="2370">
                  <c:v>2.6850000000000012E-3</c:v>
                </c:pt>
                <c:pt idx="2371">
                  <c:v>6.1209999999999997E-3</c:v>
                </c:pt>
                <c:pt idx="2372">
                  <c:v>5.3030000000000004E-3</c:v>
                </c:pt>
                <c:pt idx="2373">
                  <c:v>2.2960000000000012E-3</c:v>
                </c:pt>
                <c:pt idx="2374">
                  <c:v>3.8680000000000012E-3</c:v>
                </c:pt>
                <c:pt idx="2375">
                  <c:v>4.5750000000000061E-3</c:v>
                </c:pt>
                <c:pt idx="2376">
                  <c:v>1.5490000000000015E-3</c:v>
                </c:pt>
                <c:pt idx="2377">
                  <c:v>2.104000000000003E-3</c:v>
                </c:pt>
                <c:pt idx="2378">
                  <c:v>2.3410000000000002E-3</c:v>
                </c:pt>
                <c:pt idx="2379">
                  <c:v>1.5460000000000018E-3</c:v>
                </c:pt>
                <c:pt idx="2380">
                  <c:v>2.8909999999999999E-3</c:v>
                </c:pt>
                <c:pt idx="2381">
                  <c:v>3.9220000000000001E-3</c:v>
                </c:pt>
                <c:pt idx="2382">
                  <c:v>3.3680000000000012E-3</c:v>
                </c:pt>
                <c:pt idx="2383">
                  <c:v>3.0250000000000012E-3</c:v>
                </c:pt>
                <c:pt idx="2384">
                  <c:v>2.5480000000000012E-3</c:v>
                </c:pt>
                <c:pt idx="2385">
                  <c:v>2.0920000000000001E-3</c:v>
                </c:pt>
                <c:pt idx="2386">
                  <c:v>1.8330000000000015E-3</c:v>
                </c:pt>
                <c:pt idx="2387">
                  <c:v>2.4190000000000001E-3</c:v>
                </c:pt>
                <c:pt idx="2388">
                  <c:v>9.7900000000000005E-4</c:v>
                </c:pt>
                <c:pt idx="2389">
                  <c:v>1.8120000000000033E-3</c:v>
                </c:pt>
                <c:pt idx="2390">
                  <c:v>2.6480000000000036E-3</c:v>
                </c:pt>
                <c:pt idx="2391">
                  <c:v>2.5660000000000001E-3</c:v>
                </c:pt>
                <c:pt idx="2392">
                  <c:v>1.0660000000000023E-3</c:v>
                </c:pt>
                <c:pt idx="2393">
                  <c:v>2.0230000000000035E-3</c:v>
                </c:pt>
                <c:pt idx="2394">
                  <c:v>2.9670000000000031E-3</c:v>
                </c:pt>
                <c:pt idx="2395">
                  <c:v>1.0600000000000015E-3</c:v>
                </c:pt>
                <c:pt idx="2396">
                  <c:v>2.496E-3</c:v>
                </c:pt>
                <c:pt idx="2397">
                  <c:v>3.3810000000000012E-3</c:v>
                </c:pt>
                <c:pt idx="2398">
                  <c:v>4.7920000000000003E-3</c:v>
                </c:pt>
                <c:pt idx="2399">
                  <c:v>4.9600000000000061E-3</c:v>
                </c:pt>
                <c:pt idx="2400">
                  <c:v>2.980000000000003E-3</c:v>
                </c:pt>
                <c:pt idx="2401">
                  <c:v>4.7210000000000073E-3</c:v>
                </c:pt>
                <c:pt idx="2402">
                  <c:v>3.2630000000000055E-3</c:v>
                </c:pt>
                <c:pt idx="2403">
                  <c:v>1.7149999999999999E-3</c:v>
                </c:pt>
                <c:pt idx="2404">
                  <c:v>2.199E-3</c:v>
                </c:pt>
                <c:pt idx="2405">
                  <c:v>4.3189999999999999E-3</c:v>
                </c:pt>
                <c:pt idx="2406">
                  <c:v>2.898E-3</c:v>
                </c:pt>
                <c:pt idx="2407">
                  <c:v>2.7200000000000037E-3</c:v>
                </c:pt>
                <c:pt idx="2408">
                  <c:v>2.9350000000000001E-3</c:v>
                </c:pt>
                <c:pt idx="2409">
                  <c:v>1.3730000000000023E-3</c:v>
                </c:pt>
                <c:pt idx="2410">
                  <c:v>9.7200000000000042E-4</c:v>
                </c:pt>
                <c:pt idx="2411">
                  <c:v>7.5300000000000128E-4</c:v>
                </c:pt>
                <c:pt idx="2412">
                  <c:v>1.913000000000003E-3</c:v>
                </c:pt>
                <c:pt idx="2413">
                  <c:v>2.4890000000000012E-3</c:v>
                </c:pt>
                <c:pt idx="2414">
                  <c:v>5.0270000000000002E-3</c:v>
                </c:pt>
                <c:pt idx="2415">
                  <c:v>4.6449999999999998E-3</c:v>
                </c:pt>
                <c:pt idx="2416">
                  <c:v>3.2500000000000051E-3</c:v>
                </c:pt>
                <c:pt idx="2417">
                  <c:v>3.9199999999999999E-3</c:v>
                </c:pt>
                <c:pt idx="2418">
                  <c:v>1.3669999999999999E-3</c:v>
                </c:pt>
                <c:pt idx="2419">
                  <c:v>6.2310000000000134E-3</c:v>
                </c:pt>
                <c:pt idx="2420">
                  <c:v>7.5310000000000134E-3</c:v>
                </c:pt>
                <c:pt idx="2421">
                  <c:v>5.0990000000000072E-3</c:v>
                </c:pt>
                <c:pt idx="2422">
                  <c:v>9.4300000000000145E-4</c:v>
                </c:pt>
                <c:pt idx="2423">
                  <c:v>1.5460000000000018E-3</c:v>
                </c:pt>
                <c:pt idx="2424">
                  <c:v>1.6830000000000018E-3</c:v>
                </c:pt>
                <c:pt idx="2425">
                  <c:v>2.6850000000000012E-3</c:v>
                </c:pt>
                <c:pt idx="2426">
                  <c:v>2.6160000000000011E-3</c:v>
                </c:pt>
                <c:pt idx="2427">
                  <c:v>5.7160000000000093E-3</c:v>
                </c:pt>
                <c:pt idx="2428">
                  <c:v>4.607E-3</c:v>
                </c:pt>
                <c:pt idx="2429">
                  <c:v>6.0520000000000062E-3</c:v>
                </c:pt>
                <c:pt idx="2430">
                  <c:v>5.7340000000000082E-3</c:v>
                </c:pt>
                <c:pt idx="2431">
                  <c:v>2.065000000000003E-3</c:v>
                </c:pt>
                <c:pt idx="2432">
                  <c:v>4.0010000000000072E-3</c:v>
                </c:pt>
                <c:pt idx="2433">
                  <c:v>2.029000000000003E-3</c:v>
                </c:pt>
                <c:pt idx="2434">
                  <c:v>1.701E-3</c:v>
                </c:pt>
                <c:pt idx="2435">
                  <c:v>3.3170000000000001E-3</c:v>
                </c:pt>
                <c:pt idx="2436">
                  <c:v>6.7490000000000093E-3</c:v>
                </c:pt>
                <c:pt idx="2437">
                  <c:v>7.3990000000000071E-3</c:v>
                </c:pt>
                <c:pt idx="2438">
                  <c:v>4.4170000000000034E-3</c:v>
                </c:pt>
                <c:pt idx="2439">
                  <c:v>2.166000000000003E-3</c:v>
                </c:pt>
                <c:pt idx="2440">
                  <c:v>1.6410000000000023E-3</c:v>
                </c:pt>
                <c:pt idx="2441">
                  <c:v>1.9720000000000028E-3</c:v>
                </c:pt>
                <c:pt idx="2442">
                  <c:v>3.5050000000000012E-3</c:v>
                </c:pt>
                <c:pt idx="2443">
                  <c:v>2.5050000000000011E-3</c:v>
                </c:pt>
                <c:pt idx="2444">
                  <c:v>3.5880000000000052E-3</c:v>
                </c:pt>
                <c:pt idx="2445">
                  <c:v>9.1100000000000046E-4</c:v>
                </c:pt>
                <c:pt idx="2446">
                  <c:v>2.2340000000000012E-3</c:v>
                </c:pt>
                <c:pt idx="2447">
                  <c:v>9.880000000000019E-4</c:v>
                </c:pt>
                <c:pt idx="2448">
                  <c:v>4.8659999999999997E-3</c:v>
                </c:pt>
                <c:pt idx="2449">
                  <c:v>5.5420000000000061E-3</c:v>
                </c:pt>
                <c:pt idx="2450">
                  <c:v>3.5270000000000037E-3</c:v>
                </c:pt>
                <c:pt idx="2451">
                  <c:v>1.3630000000000018E-3</c:v>
                </c:pt>
                <c:pt idx="2452">
                  <c:v>1.1190000000000015E-3</c:v>
                </c:pt>
                <c:pt idx="2453">
                  <c:v>1.9940000000000044E-3</c:v>
                </c:pt>
                <c:pt idx="2454">
                  <c:v>4.6280000000000002E-3</c:v>
                </c:pt>
                <c:pt idx="2455">
                  <c:v>3.2830000000000051E-3</c:v>
                </c:pt>
                <c:pt idx="2456">
                  <c:v>3.1700000000000035E-3</c:v>
                </c:pt>
                <c:pt idx="2457">
                  <c:v>5.2170000000000003E-3</c:v>
                </c:pt>
                <c:pt idx="2458">
                  <c:v>5.3210000000000002E-3</c:v>
                </c:pt>
                <c:pt idx="2459">
                  <c:v>1.663000000000003E-3</c:v>
                </c:pt>
                <c:pt idx="2460">
                  <c:v>1.3040000000000016E-3</c:v>
                </c:pt>
                <c:pt idx="2461">
                  <c:v>4.3020000000000003E-3</c:v>
                </c:pt>
                <c:pt idx="2462">
                  <c:v>2.8210000000000002E-3</c:v>
                </c:pt>
                <c:pt idx="2463">
                  <c:v>1.8480000000000033E-3</c:v>
                </c:pt>
                <c:pt idx="2464">
                  <c:v>1.6040000000000026E-3</c:v>
                </c:pt>
                <c:pt idx="2465">
                  <c:v>1.7769999999999999E-3</c:v>
                </c:pt>
                <c:pt idx="2466">
                  <c:v>1.1340000000000015E-3</c:v>
                </c:pt>
                <c:pt idx="2467">
                  <c:v>2.4329999999999998E-3</c:v>
                </c:pt>
                <c:pt idx="2468">
                  <c:v>1.8420000000000027E-3</c:v>
                </c:pt>
                <c:pt idx="2469">
                  <c:v>3.1230000000000047E-3</c:v>
                </c:pt>
                <c:pt idx="2470">
                  <c:v>5.5279999999999999E-3</c:v>
                </c:pt>
                <c:pt idx="2471">
                  <c:v>5.0170000000000024E-3</c:v>
                </c:pt>
                <c:pt idx="2472">
                  <c:v>1.9480000000000033E-3</c:v>
                </c:pt>
                <c:pt idx="2473">
                  <c:v>3.6750000000000012E-3</c:v>
                </c:pt>
                <c:pt idx="2474">
                  <c:v>3.4820000000000012E-3</c:v>
                </c:pt>
                <c:pt idx="2475">
                  <c:v>4.0150000000000003E-3</c:v>
                </c:pt>
                <c:pt idx="2476">
                  <c:v>2.6190000000000002E-3</c:v>
                </c:pt>
                <c:pt idx="2477">
                  <c:v>1.459E-3</c:v>
                </c:pt>
                <c:pt idx="2478">
                  <c:v>4.6540000000000002E-3</c:v>
                </c:pt>
                <c:pt idx="2479">
                  <c:v>3.3210000000000002E-3</c:v>
                </c:pt>
                <c:pt idx="2480">
                  <c:v>9.2400000000000002E-4</c:v>
                </c:pt>
                <c:pt idx="2481">
                  <c:v>3.7200000000000054E-3</c:v>
                </c:pt>
                <c:pt idx="2482">
                  <c:v>4.1949999999999965E-3</c:v>
                </c:pt>
                <c:pt idx="2483">
                  <c:v>3.7570000000000051E-3</c:v>
                </c:pt>
                <c:pt idx="2484">
                  <c:v>3.7690000000000041E-3</c:v>
                </c:pt>
                <c:pt idx="2485">
                  <c:v>2.4490000000000002E-3</c:v>
                </c:pt>
                <c:pt idx="2486">
                  <c:v>1.4890000000000001E-3</c:v>
                </c:pt>
                <c:pt idx="2487">
                  <c:v>3.6820000000000012E-3</c:v>
                </c:pt>
                <c:pt idx="2488">
                  <c:v>3.826000000000003E-3</c:v>
                </c:pt>
                <c:pt idx="2489">
                  <c:v>6.1700000000000071E-3</c:v>
                </c:pt>
                <c:pt idx="2490">
                  <c:v>5.3750000000000065E-3</c:v>
                </c:pt>
                <c:pt idx="2491">
                  <c:v>3.3640000000000002E-3</c:v>
                </c:pt>
                <c:pt idx="2492">
                  <c:v>2.49E-3</c:v>
                </c:pt>
                <c:pt idx="2493">
                  <c:v>3.8480000000000046E-3</c:v>
                </c:pt>
                <c:pt idx="2494">
                  <c:v>9.0300000000000027E-4</c:v>
                </c:pt>
                <c:pt idx="2495">
                  <c:v>1.2390000000000001E-3</c:v>
                </c:pt>
                <c:pt idx="2496">
                  <c:v>2.5730000000000002E-3</c:v>
                </c:pt>
                <c:pt idx="2497">
                  <c:v>4.0829999999999998E-3</c:v>
                </c:pt>
                <c:pt idx="2498">
                  <c:v>5.1250000000000002E-3</c:v>
                </c:pt>
                <c:pt idx="2499">
                  <c:v>4.4400000000000073E-3</c:v>
                </c:pt>
                <c:pt idx="2500">
                  <c:v>4.0000000000000062E-3</c:v>
                </c:pt>
                <c:pt idx="2501">
                  <c:v>3.2860000000000051E-3</c:v>
                </c:pt>
                <c:pt idx="2502">
                  <c:v>9.1300000000000062E-4</c:v>
                </c:pt>
                <c:pt idx="2503">
                  <c:v>5.0340000000000003E-3</c:v>
                </c:pt>
                <c:pt idx="2504">
                  <c:v>6.9840000000000102E-3</c:v>
                </c:pt>
                <c:pt idx="2505">
                  <c:v>3.3500000000000001E-3</c:v>
                </c:pt>
                <c:pt idx="2506">
                  <c:v>8.6000000000000139E-4</c:v>
                </c:pt>
                <c:pt idx="2507">
                  <c:v>1.5830000000000015E-3</c:v>
                </c:pt>
                <c:pt idx="2508">
                  <c:v>2.696E-3</c:v>
                </c:pt>
                <c:pt idx="2510">
                  <c:v>1.9970000000000031E-3</c:v>
                </c:pt>
                <c:pt idx="2511">
                  <c:v>2.117000000000003E-3</c:v>
                </c:pt>
                <c:pt idx="2512">
                  <c:v>1.0650000000000015E-3</c:v>
                </c:pt>
                <c:pt idx="2513">
                  <c:v>2.8149999999999998E-3</c:v>
                </c:pt>
                <c:pt idx="2514">
                  <c:v>2.5560000000000001E-3</c:v>
                </c:pt>
                <c:pt idx="2515">
                  <c:v>2.0250000000000012E-3</c:v>
                </c:pt>
                <c:pt idx="2516">
                  <c:v>2.6230000000000047E-3</c:v>
                </c:pt>
                <c:pt idx="2517">
                  <c:v>1.8390000000000023E-3</c:v>
                </c:pt>
                <c:pt idx="2518">
                  <c:v>2.4359999999999998E-3</c:v>
                </c:pt>
                <c:pt idx="2519">
                  <c:v>2.2450000000000031E-3</c:v>
                </c:pt>
                <c:pt idx="2520">
                  <c:v>3.4590000000000011E-3</c:v>
                </c:pt>
                <c:pt idx="2521">
                  <c:v>3.006000000000003E-3</c:v>
                </c:pt>
                <c:pt idx="2522">
                  <c:v>3.5330000000000036E-3</c:v>
                </c:pt>
                <c:pt idx="2523">
                  <c:v>4.1760000000000061E-3</c:v>
                </c:pt>
                <c:pt idx="2524">
                  <c:v>4.1720000000000004E-3</c:v>
                </c:pt>
                <c:pt idx="2525">
                  <c:v>3.496E-3</c:v>
                </c:pt>
                <c:pt idx="2526">
                  <c:v>4.3140000000000001E-3</c:v>
                </c:pt>
                <c:pt idx="2527">
                  <c:v>4.9310000000000126E-3</c:v>
                </c:pt>
                <c:pt idx="2528">
                  <c:v>5.8020000000000033E-3</c:v>
                </c:pt>
                <c:pt idx="2529">
                  <c:v>1.9659999999999999E-3</c:v>
                </c:pt>
                <c:pt idx="2530">
                  <c:v>1.9590000000000028E-3</c:v>
                </c:pt>
                <c:pt idx="2531">
                  <c:v>2.088000000000003E-3</c:v>
                </c:pt>
                <c:pt idx="2532">
                  <c:v>3.238000000000003E-3</c:v>
                </c:pt>
                <c:pt idx="2533">
                  <c:v>2.2950000000000002E-3</c:v>
                </c:pt>
                <c:pt idx="2534">
                  <c:v>3.0050000000000012E-3</c:v>
                </c:pt>
                <c:pt idx="2535">
                  <c:v>1.3560000000000026E-3</c:v>
                </c:pt>
                <c:pt idx="2536">
                  <c:v>3.4910000000000002E-3</c:v>
                </c:pt>
                <c:pt idx="2537">
                  <c:v>4.4410000000000083E-3</c:v>
                </c:pt>
                <c:pt idx="2538">
                  <c:v>2.2450000000000031E-3</c:v>
                </c:pt>
                <c:pt idx="2539">
                  <c:v>3.323000000000003E-3</c:v>
                </c:pt>
                <c:pt idx="2540">
                  <c:v>3.8440000000000037E-3</c:v>
                </c:pt>
                <c:pt idx="2541">
                  <c:v>5.9720000000000103E-3</c:v>
                </c:pt>
                <c:pt idx="2542">
                  <c:v>3.6400000000000056E-3</c:v>
                </c:pt>
                <c:pt idx="2543">
                  <c:v>1.6840000000000028E-3</c:v>
                </c:pt>
                <c:pt idx="2544">
                  <c:v>3.6550000000000011E-3</c:v>
                </c:pt>
                <c:pt idx="2545">
                  <c:v>6.5770000000000082E-3</c:v>
                </c:pt>
                <c:pt idx="2546">
                  <c:v>8.5850000000000145E-3</c:v>
                </c:pt>
                <c:pt idx="2547">
                  <c:v>9.4810000000000068E-3</c:v>
                </c:pt>
                <c:pt idx="2548">
                  <c:v>8.1160000000000121E-3</c:v>
                </c:pt>
                <c:pt idx="2549">
                  <c:v>5.6140000000000001E-3</c:v>
                </c:pt>
                <c:pt idx="2550">
                  <c:v>4.62E-3</c:v>
                </c:pt>
                <c:pt idx="2551">
                  <c:v>3.2500000000000047E-4</c:v>
                </c:pt>
                <c:pt idx="2552">
                  <c:v>2.7670000000000051E-3</c:v>
                </c:pt>
                <c:pt idx="2553">
                  <c:v>2.2240000000000051E-3</c:v>
                </c:pt>
                <c:pt idx="2554">
                  <c:v>5.5390000000000092E-3</c:v>
                </c:pt>
                <c:pt idx="2555">
                  <c:v>4.7130000000000071E-3</c:v>
                </c:pt>
                <c:pt idx="2556">
                  <c:v>5.0689999999999997E-3</c:v>
                </c:pt>
                <c:pt idx="2557">
                  <c:v>5.1260000000000003E-3</c:v>
                </c:pt>
                <c:pt idx="2558">
                  <c:v>4.5250000000000004E-3</c:v>
                </c:pt>
                <c:pt idx="2559">
                  <c:v>3.0270000000000036E-3</c:v>
                </c:pt>
                <c:pt idx="2560">
                  <c:v>3.1320000000000002E-3</c:v>
                </c:pt>
                <c:pt idx="2561">
                  <c:v>3.006000000000003E-3</c:v>
                </c:pt>
                <c:pt idx="2562">
                  <c:v>4.7180000000000034E-3</c:v>
                </c:pt>
                <c:pt idx="2563">
                  <c:v>5.9620000000000072E-3</c:v>
                </c:pt>
                <c:pt idx="2564">
                  <c:v>4.1079999999999997E-3</c:v>
                </c:pt>
                <c:pt idx="2565">
                  <c:v>3.444000000000003E-3</c:v>
                </c:pt>
                <c:pt idx="2566">
                  <c:v>3.3740000000000011E-3</c:v>
                </c:pt>
                <c:pt idx="2567">
                  <c:v>5.2320000000000092E-3</c:v>
                </c:pt>
                <c:pt idx="2568">
                  <c:v>3.3080000000000002E-3</c:v>
                </c:pt>
                <c:pt idx="2569">
                  <c:v>3.158000000000005E-3</c:v>
                </c:pt>
                <c:pt idx="2570">
                  <c:v>4.4210000000000083E-3</c:v>
                </c:pt>
                <c:pt idx="2571">
                  <c:v>6.1850000000000004E-3</c:v>
                </c:pt>
                <c:pt idx="2572">
                  <c:v>6.3639999999999999E-3</c:v>
                </c:pt>
                <c:pt idx="2573">
                  <c:v>4.4920000000000003E-3</c:v>
                </c:pt>
                <c:pt idx="2574">
                  <c:v>3.1360000000000012E-3</c:v>
                </c:pt>
                <c:pt idx="2575">
                  <c:v>3.398000000000003E-3</c:v>
                </c:pt>
                <c:pt idx="2576">
                  <c:v>3.4450000000000036E-3</c:v>
                </c:pt>
                <c:pt idx="2577">
                  <c:v>4.1660000000000004E-3</c:v>
                </c:pt>
                <c:pt idx="2578">
                  <c:v>5.5400000000000024E-3</c:v>
                </c:pt>
                <c:pt idx="2579">
                  <c:v>7.3580000000000034E-3</c:v>
                </c:pt>
                <c:pt idx="2580">
                  <c:v>5.1870000000000024E-3</c:v>
                </c:pt>
                <c:pt idx="2581">
                  <c:v>3.165000000000005E-3</c:v>
                </c:pt>
                <c:pt idx="2582">
                  <c:v>1.3519999999999999E-3</c:v>
                </c:pt>
                <c:pt idx="2583">
                  <c:v>1.5200000000000023E-3</c:v>
                </c:pt>
                <c:pt idx="2584">
                  <c:v>2.454E-3</c:v>
                </c:pt>
                <c:pt idx="2585">
                  <c:v>4.0350000000000004E-3</c:v>
                </c:pt>
                <c:pt idx="2586">
                  <c:v>4.2760000000000072E-3</c:v>
                </c:pt>
                <c:pt idx="2587">
                  <c:v>2.8059999999999999E-3</c:v>
                </c:pt>
                <c:pt idx="2588">
                  <c:v>4.8079999999999998E-3</c:v>
                </c:pt>
                <c:pt idx="2589">
                  <c:v>3.8890000000000036E-3</c:v>
                </c:pt>
                <c:pt idx="2590">
                  <c:v>1.207E-3</c:v>
                </c:pt>
                <c:pt idx="2591">
                  <c:v>1.3450000000000018E-3</c:v>
                </c:pt>
                <c:pt idx="2592">
                  <c:v>2.699000000000003E-3</c:v>
                </c:pt>
                <c:pt idx="2593">
                  <c:v>2.5850000000000035E-3</c:v>
                </c:pt>
                <c:pt idx="2594">
                  <c:v>2.1919999999999999E-3</c:v>
                </c:pt>
                <c:pt idx="2595">
                  <c:v>1.8190000000000023E-3</c:v>
                </c:pt>
                <c:pt idx="2596">
                  <c:v>9.0700000000000166E-4</c:v>
                </c:pt>
                <c:pt idx="2597">
                  <c:v>3.266000000000005E-3</c:v>
                </c:pt>
                <c:pt idx="2598">
                  <c:v>6.1679999999999955E-3</c:v>
                </c:pt>
                <c:pt idx="2599">
                  <c:v>5.5449999999999996E-3</c:v>
                </c:pt>
                <c:pt idx="2600">
                  <c:v>5.0670000000000003E-3</c:v>
                </c:pt>
                <c:pt idx="2601">
                  <c:v>5.2560000000000072E-3</c:v>
                </c:pt>
                <c:pt idx="2602">
                  <c:v>6.2000000000000093E-3</c:v>
                </c:pt>
                <c:pt idx="2603">
                  <c:v>6.6340000000000001E-3</c:v>
                </c:pt>
                <c:pt idx="2604">
                  <c:v>8.9810000000000046E-3</c:v>
                </c:pt>
                <c:pt idx="2605">
                  <c:v>8.7020000000000066E-3</c:v>
                </c:pt>
                <c:pt idx="2606">
                  <c:v>5.3340000000000002E-3</c:v>
                </c:pt>
                <c:pt idx="2607">
                  <c:v>3.545000000000003E-3</c:v>
                </c:pt>
                <c:pt idx="2608">
                  <c:v>3.238000000000003E-3</c:v>
                </c:pt>
                <c:pt idx="2609">
                  <c:v>3.7440000000000056E-3</c:v>
                </c:pt>
                <c:pt idx="2610">
                  <c:v>5.4740000000000092E-3</c:v>
                </c:pt>
                <c:pt idx="2611">
                  <c:v>5.5460000000000093E-3</c:v>
                </c:pt>
                <c:pt idx="2612">
                  <c:v>8.6280000000000003E-3</c:v>
                </c:pt>
                <c:pt idx="2613">
                  <c:v>7.0260000000000071E-3</c:v>
                </c:pt>
                <c:pt idx="2614">
                  <c:v>3.5300000000000036E-3</c:v>
                </c:pt>
                <c:pt idx="2615">
                  <c:v>1.0540000000000016E-3</c:v>
                </c:pt>
                <c:pt idx="2616">
                  <c:v>2.2300000000000002E-3</c:v>
                </c:pt>
                <c:pt idx="2617">
                  <c:v>3.3220000000000012E-3</c:v>
                </c:pt>
                <c:pt idx="2618">
                  <c:v>4.7480000000000083E-3</c:v>
                </c:pt>
                <c:pt idx="2619">
                  <c:v>4.6860000000000061E-3</c:v>
                </c:pt>
                <c:pt idx="2620">
                  <c:v>4.254E-3</c:v>
                </c:pt>
                <c:pt idx="2621">
                  <c:v>4.1520000000000003E-3</c:v>
                </c:pt>
                <c:pt idx="2622">
                  <c:v>6.2380000000000083E-3</c:v>
                </c:pt>
                <c:pt idx="2623">
                  <c:v>4.7990000000000073E-3</c:v>
                </c:pt>
                <c:pt idx="2624">
                  <c:v>2.33E-3</c:v>
                </c:pt>
                <c:pt idx="2625">
                  <c:v>2.9480000000000036E-3</c:v>
                </c:pt>
                <c:pt idx="2626">
                  <c:v>2.8210000000000002E-3</c:v>
                </c:pt>
                <c:pt idx="2627">
                  <c:v>4.9780000000000093E-3</c:v>
                </c:pt>
                <c:pt idx="2628">
                  <c:v>4.0900000000000034E-3</c:v>
                </c:pt>
                <c:pt idx="2629">
                  <c:v>3.5650000000000031E-3</c:v>
                </c:pt>
                <c:pt idx="2630">
                  <c:v>2.7900000000000012E-3</c:v>
                </c:pt>
                <c:pt idx="2631">
                  <c:v>2.5560000000000001E-3</c:v>
                </c:pt>
                <c:pt idx="2632">
                  <c:v>1.5370000000000015E-3</c:v>
                </c:pt>
                <c:pt idx="2633">
                  <c:v>2.4390000000000002E-3</c:v>
                </c:pt>
                <c:pt idx="2634">
                  <c:v>1.6450000000000024E-3</c:v>
                </c:pt>
                <c:pt idx="2635">
                  <c:v>1.3330000000000015E-3</c:v>
                </c:pt>
                <c:pt idx="2636">
                  <c:v>2.019E-3</c:v>
                </c:pt>
                <c:pt idx="2637">
                  <c:v>5.0750000000000092E-3</c:v>
                </c:pt>
                <c:pt idx="2638">
                  <c:v>5.0470000000000003E-3</c:v>
                </c:pt>
                <c:pt idx="2639">
                  <c:v>2.934000000000003E-3</c:v>
                </c:pt>
                <c:pt idx="2640">
                  <c:v>2.3610000000000011E-3</c:v>
                </c:pt>
                <c:pt idx="2641">
                  <c:v>1.0859999999999984E-3</c:v>
                </c:pt>
                <c:pt idx="2642">
                  <c:v>2.3909999999999999E-3</c:v>
                </c:pt>
                <c:pt idx="2643">
                  <c:v>3.9789999999999999E-3</c:v>
                </c:pt>
                <c:pt idx="2644">
                  <c:v>2.8450000000000012E-3</c:v>
                </c:pt>
                <c:pt idx="2645">
                  <c:v>8.7000000000000044E-4</c:v>
                </c:pt>
                <c:pt idx="2646">
                  <c:v>8.5800000000000145E-4</c:v>
                </c:pt>
                <c:pt idx="2647">
                  <c:v>7.9500000000000133E-4</c:v>
                </c:pt>
                <c:pt idx="2648">
                  <c:v>1.5420000000000028E-3</c:v>
                </c:pt>
                <c:pt idx="2649">
                  <c:v>2.2860000000000011E-3</c:v>
                </c:pt>
                <c:pt idx="2650">
                  <c:v>2.702000000000003E-3</c:v>
                </c:pt>
                <c:pt idx="2651">
                  <c:v>4.2000000000000083E-4</c:v>
                </c:pt>
                <c:pt idx="2652">
                  <c:v>2.7970000000000043E-3</c:v>
                </c:pt>
                <c:pt idx="2653">
                  <c:v>2.1380000000000001E-3</c:v>
                </c:pt>
                <c:pt idx="2654">
                  <c:v>1.5600000000000028E-3</c:v>
                </c:pt>
                <c:pt idx="2655">
                  <c:v>2.5000000000000035E-3</c:v>
                </c:pt>
                <c:pt idx="2656">
                  <c:v>6.3400000000000034E-4</c:v>
                </c:pt>
                <c:pt idx="2657">
                  <c:v>3.411E-3</c:v>
                </c:pt>
                <c:pt idx="2658">
                  <c:v>4.0900000000000034E-3</c:v>
                </c:pt>
                <c:pt idx="2659">
                  <c:v>3.4810000000000036E-3</c:v>
                </c:pt>
                <c:pt idx="2660">
                  <c:v>3.7160000000000036E-3</c:v>
                </c:pt>
                <c:pt idx="2661">
                  <c:v>3.8969999999999999E-3</c:v>
                </c:pt>
                <c:pt idx="2662">
                  <c:v>1.8360000000000026E-3</c:v>
                </c:pt>
                <c:pt idx="2663">
                  <c:v>4.2849999999999997E-3</c:v>
                </c:pt>
                <c:pt idx="2664">
                  <c:v>4.3600000000000002E-3</c:v>
                </c:pt>
                <c:pt idx="2665">
                  <c:v>9.3000000000000222E-4</c:v>
                </c:pt>
                <c:pt idx="2666">
                  <c:v>1.0570000000000015E-3</c:v>
                </c:pt>
                <c:pt idx="2667">
                  <c:v>1.631000000000002E-3</c:v>
                </c:pt>
                <c:pt idx="2668">
                  <c:v>3.7880000000000066E-3</c:v>
                </c:pt>
                <c:pt idx="2669">
                  <c:v>2.924000000000003E-3</c:v>
                </c:pt>
                <c:pt idx="2670">
                  <c:v>4.1729999999999996E-3</c:v>
                </c:pt>
                <c:pt idx="2671">
                  <c:v>5.9520000000000024E-3</c:v>
                </c:pt>
                <c:pt idx="2672">
                  <c:v>4.5189999999999996E-3</c:v>
                </c:pt>
                <c:pt idx="2673">
                  <c:v>4.3689999999999996E-3</c:v>
                </c:pt>
                <c:pt idx="2674">
                  <c:v>6.8649999999999996E-3</c:v>
                </c:pt>
                <c:pt idx="2675">
                  <c:v>6.6850000000000034E-3</c:v>
                </c:pt>
                <c:pt idx="2676">
                  <c:v>2.4690000000000011E-3</c:v>
                </c:pt>
                <c:pt idx="2677">
                  <c:v>1.0889999999999999E-3</c:v>
                </c:pt>
                <c:pt idx="2678">
                  <c:v>2.300000000000003E-3</c:v>
                </c:pt>
                <c:pt idx="2679">
                  <c:v>1.4350000000000001E-3</c:v>
                </c:pt>
                <c:pt idx="2680">
                  <c:v>3.3070000000000031E-3</c:v>
                </c:pt>
                <c:pt idx="2681">
                  <c:v>1.0449999999999999E-3</c:v>
                </c:pt>
                <c:pt idx="2682">
                  <c:v>2.1700000000000012E-4</c:v>
                </c:pt>
                <c:pt idx="2683">
                  <c:v>3.207000000000005E-3</c:v>
                </c:pt>
                <c:pt idx="2684">
                  <c:v>4.6000000000000034E-3</c:v>
                </c:pt>
                <c:pt idx="2685">
                  <c:v>4.4660000000000073E-3</c:v>
                </c:pt>
                <c:pt idx="2686">
                  <c:v>9.7700000000000044E-4</c:v>
                </c:pt>
                <c:pt idx="2687">
                  <c:v>3.6520000000000012E-3</c:v>
                </c:pt>
                <c:pt idx="2688">
                  <c:v>1.9070000000000018E-3</c:v>
                </c:pt>
                <c:pt idx="2689">
                  <c:v>6.1400000000000014E-3</c:v>
                </c:pt>
                <c:pt idx="2690">
                  <c:v>4.7530000000000072E-3</c:v>
                </c:pt>
                <c:pt idx="2691">
                  <c:v>5.1050000000000002E-3</c:v>
                </c:pt>
                <c:pt idx="2692">
                  <c:v>5.7440000000000034E-3</c:v>
                </c:pt>
                <c:pt idx="2693">
                  <c:v>5.9740000000000071E-3</c:v>
                </c:pt>
                <c:pt idx="2694">
                  <c:v>4.3629999999999997E-3</c:v>
                </c:pt>
                <c:pt idx="2695">
                  <c:v>2.1320000000000002E-3</c:v>
                </c:pt>
                <c:pt idx="2696">
                  <c:v>2.7880000000000045E-3</c:v>
                </c:pt>
                <c:pt idx="2697">
                  <c:v>3.0950000000000001E-3</c:v>
                </c:pt>
                <c:pt idx="2698">
                  <c:v>4.3480000000000003E-3</c:v>
                </c:pt>
                <c:pt idx="2699">
                  <c:v>1.8840000000000033E-3</c:v>
                </c:pt>
                <c:pt idx="2700">
                  <c:v>4.6249999999999946E-3</c:v>
                </c:pt>
                <c:pt idx="2701">
                  <c:v>1.0859999999999984E-3</c:v>
                </c:pt>
                <c:pt idx="2702">
                  <c:v>1.6540000000000033E-3</c:v>
                </c:pt>
                <c:pt idx="2703">
                  <c:v>4.3730000000000071E-3</c:v>
                </c:pt>
                <c:pt idx="2704">
                  <c:v>6.7780000000000123E-3</c:v>
                </c:pt>
                <c:pt idx="2705">
                  <c:v>5.4530000000000082E-3</c:v>
                </c:pt>
                <c:pt idx="2706">
                  <c:v>4.0559999999999997E-3</c:v>
                </c:pt>
                <c:pt idx="2707">
                  <c:v>2.1069999999999999E-3</c:v>
                </c:pt>
                <c:pt idx="2708">
                  <c:v>2.4759999999999999E-3</c:v>
                </c:pt>
                <c:pt idx="2709">
                  <c:v>6.9300000000000134E-3</c:v>
                </c:pt>
                <c:pt idx="2710">
                  <c:v>4.1239999999999975E-3</c:v>
                </c:pt>
                <c:pt idx="2711">
                  <c:v>2.1410000000000036E-3</c:v>
                </c:pt>
                <c:pt idx="2712">
                  <c:v>1.9970000000000031E-3</c:v>
                </c:pt>
                <c:pt idx="2713">
                  <c:v>3.045000000000003E-3</c:v>
                </c:pt>
                <c:pt idx="2714">
                  <c:v>1.3209999999999999E-3</c:v>
                </c:pt>
                <c:pt idx="2715">
                  <c:v>2.3600000000000001E-3</c:v>
                </c:pt>
                <c:pt idx="2716">
                  <c:v>3.7230000000000067E-3</c:v>
                </c:pt>
                <c:pt idx="2717">
                  <c:v>4.0060000000000061E-3</c:v>
                </c:pt>
                <c:pt idx="2718">
                  <c:v>4.4140000000000004E-3</c:v>
                </c:pt>
                <c:pt idx="2719">
                  <c:v>3.470000000000003E-3</c:v>
                </c:pt>
                <c:pt idx="2720">
                  <c:v>3.3740000000000011E-3</c:v>
                </c:pt>
                <c:pt idx="2721">
                  <c:v>1.2229999999999999E-3</c:v>
                </c:pt>
                <c:pt idx="2722">
                  <c:v>3.3580000000000012E-3</c:v>
                </c:pt>
                <c:pt idx="2723">
                  <c:v>5.5030000000000062E-3</c:v>
                </c:pt>
                <c:pt idx="2724">
                  <c:v>7.1410000000000093E-3</c:v>
                </c:pt>
                <c:pt idx="2725">
                  <c:v>8.4230000000000155E-3</c:v>
                </c:pt>
                <c:pt idx="2726">
                  <c:v>6.4520000000000072E-3</c:v>
                </c:pt>
                <c:pt idx="2727">
                  <c:v>4.2240000000000003E-3</c:v>
                </c:pt>
                <c:pt idx="2728">
                  <c:v>2.653000000000003E-3</c:v>
                </c:pt>
                <c:pt idx="2729">
                  <c:v>3.6070000000000056E-3</c:v>
                </c:pt>
                <c:pt idx="2730">
                  <c:v>5.6000000000000034E-3</c:v>
                </c:pt>
                <c:pt idx="2731">
                  <c:v>4.9280000000000062E-3</c:v>
                </c:pt>
                <c:pt idx="2732">
                  <c:v>2.9690000000000012E-3</c:v>
                </c:pt>
                <c:pt idx="2733">
                  <c:v>4.8609999999999999E-3</c:v>
                </c:pt>
                <c:pt idx="2734">
                  <c:v>1.7870000000000015E-3</c:v>
                </c:pt>
                <c:pt idx="2735">
                  <c:v>4.1500000000000011E-4</c:v>
                </c:pt>
                <c:pt idx="2736">
                  <c:v>1.3129999999999999E-3</c:v>
                </c:pt>
                <c:pt idx="2737">
                  <c:v>3.4740000000000036E-3</c:v>
                </c:pt>
                <c:pt idx="2738">
                  <c:v>1.734000000000002E-3</c:v>
                </c:pt>
                <c:pt idx="2739">
                  <c:v>1.7450000000000015E-3</c:v>
                </c:pt>
                <c:pt idx="2740">
                  <c:v>2.3999999999999998E-3</c:v>
                </c:pt>
                <c:pt idx="2741">
                  <c:v>5.5490000000000071E-3</c:v>
                </c:pt>
                <c:pt idx="2742">
                  <c:v>6.0470000000000003E-3</c:v>
                </c:pt>
                <c:pt idx="2743">
                  <c:v>4.0310000000000103E-3</c:v>
                </c:pt>
                <c:pt idx="2744">
                  <c:v>2.6020000000000001E-3</c:v>
                </c:pt>
                <c:pt idx="2745">
                  <c:v>1.8570000000000023E-3</c:v>
                </c:pt>
                <c:pt idx="2746">
                  <c:v>1.9859999999999999E-3</c:v>
                </c:pt>
                <c:pt idx="2747">
                  <c:v>1.4009999999999999E-3</c:v>
                </c:pt>
                <c:pt idx="2748">
                  <c:v>1.049E-3</c:v>
                </c:pt>
                <c:pt idx="2749">
                  <c:v>2.003000000000003E-3</c:v>
                </c:pt>
                <c:pt idx="2750">
                  <c:v>1.2260000000000001E-3</c:v>
                </c:pt>
                <c:pt idx="2751">
                  <c:v>1.8650000000000023E-3</c:v>
                </c:pt>
                <c:pt idx="2752">
                  <c:v>4.7190000000000062E-3</c:v>
                </c:pt>
                <c:pt idx="2753">
                  <c:v>5.764E-3</c:v>
                </c:pt>
                <c:pt idx="2754">
                  <c:v>4.6540000000000002E-3</c:v>
                </c:pt>
                <c:pt idx="2755">
                  <c:v>3.4800000000000031E-3</c:v>
                </c:pt>
                <c:pt idx="2756">
                  <c:v>7.1410000000000093E-3</c:v>
                </c:pt>
                <c:pt idx="2757">
                  <c:v>4.1130000000000003E-3</c:v>
                </c:pt>
                <c:pt idx="2758">
                  <c:v>3.2560000000000002E-3</c:v>
                </c:pt>
                <c:pt idx="2759">
                  <c:v>4.8020000000000024E-3</c:v>
                </c:pt>
                <c:pt idx="2761">
                  <c:v>3.1640000000000036E-3</c:v>
                </c:pt>
                <c:pt idx="2762">
                  <c:v>2.7050000000000012E-3</c:v>
                </c:pt>
                <c:pt idx="2763">
                  <c:v>5.7270000000000003E-3</c:v>
                </c:pt>
                <c:pt idx="2764">
                  <c:v>5.3959999999999998E-3</c:v>
                </c:pt>
                <c:pt idx="2765">
                  <c:v>6.0679999999999996E-3</c:v>
                </c:pt>
                <c:pt idx="2766">
                  <c:v>3.3319999999999999E-3</c:v>
                </c:pt>
                <c:pt idx="2767">
                  <c:v>2.6930000000000036E-3</c:v>
                </c:pt>
                <c:pt idx="2768">
                  <c:v>8.2700000000000048E-4</c:v>
                </c:pt>
                <c:pt idx="2769">
                  <c:v>2.4710000000000001E-3</c:v>
                </c:pt>
                <c:pt idx="2770">
                  <c:v>2.8690000000000031E-3</c:v>
                </c:pt>
                <c:pt idx="2771">
                  <c:v>1.2869999999999999E-3</c:v>
                </c:pt>
                <c:pt idx="2772">
                  <c:v>3.3800000000000037E-3</c:v>
                </c:pt>
                <c:pt idx="2773">
                  <c:v>4.1130000000000003E-3</c:v>
                </c:pt>
                <c:pt idx="2774">
                  <c:v>3.8400000000000036E-3</c:v>
                </c:pt>
                <c:pt idx="2775">
                  <c:v>4.3480000000000003E-3</c:v>
                </c:pt>
                <c:pt idx="2776">
                  <c:v>4.6760000000000083E-3</c:v>
                </c:pt>
                <c:pt idx="2777">
                  <c:v>3.3280000000000002E-3</c:v>
                </c:pt>
                <c:pt idx="2778">
                  <c:v>2.8410000000000002E-3</c:v>
                </c:pt>
                <c:pt idx="2779">
                  <c:v>5.8870000000000033E-3</c:v>
                </c:pt>
                <c:pt idx="2780">
                  <c:v>5.8770000000000072E-3</c:v>
                </c:pt>
                <c:pt idx="2781">
                  <c:v>5.2400000000000033E-3</c:v>
                </c:pt>
                <c:pt idx="2782">
                  <c:v>4.398E-3</c:v>
                </c:pt>
                <c:pt idx="2783">
                  <c:v>1.0100000000000016E-3</c:v>
                </c:pt>
                <c:pt idx="2784">
                  <c:v>1.0089999999999999E-3</c:v>
                </c:pt>
                <c:pt idx="2785">
                  <c:v>1.0080000000000015E-3</c:v>
                </c:pt>
                <c:pt idx="2786">
                  <c:v>1.9350000000000025E-3</c:v>
                </c:pt>
                <c:pt idx="2787">
                  <c:v>3.6850000000000055E-3</c:v>
                </c:pt>
                <c:pt idx="2788">
                  <c:v>4.0980000000000062E-3</c:v>
                </c:pt>
                <c:pt idx="2789">
                  <c:v>3.2680000000000066E-3</c:v>
                </c:pt>
                <c:pt idx="2790">
                  <c:v>1.3560000000000026E-3</c:v>
                </c:pt>
                <c:pt idx="2791">
                  <c:v>2.3900000000000002E-3</c:v>
                </c:pt>
                <c:pt idx="2792">
                  <c:v>3.3060000000000012E-3</c:v>
                </c:pt>
                <c:pt idx="2793">
                  <c:v>1.6220000000000026E-3</c:v>
                </c:pt>
                <c:pt idx="2794">
                  <c:v>2.3890000000000001E-3</c:v>
                </c:pt>
                <c:pt idx="2795">
                  <c:v>5.4050000000000062E-3</c:v>
                </c:pt>
                <c:pt idx="2796">
                  <c:v>2.356E-3</c:v>
                </c:pt>
                <c:pt idx="2797">
                  <c:v>4.0070000000000001E-3</c:v>
                </c:pt>
                <c:pt idx="2798">
                  <c:v>6.3000000000000061E-3</c:v>
                </c:pt>
                <c:pt idx="2799">
                  <c:v>6.2610000000000061E-3</c:v>
                </c:pt>
                <c:pt idx="2800">
                  <c:v>5.1630000000000001E-3</c:v>
                </c:pt>
                <c:pt idx="2801">
                  <c:v>3.7620000000000036E-3</c:v>
                </c:pt>
                <c:pt idx="2802">
                  <c:v>3.3870000000000046E-3</c:v>
                </c:pt>
                <c:pt idx="2803">
                  <c:v>2.836E-3</c:v>
                </c:pt>
                <c:pt idx="2804">
                  <c:v>1.469E-3</c:v>
                </c:pt>
                <c:pt idx="2805">
                  <c:v>3.279000000000005E-3</c:v>
                </c:pt>
                <c:pt idx="2806">
                  <c:v>1.7080000000000023E-3</c:v>
                </c:pt>
                <c:pt idx="2807">
                  <c:v>2.9590000000000011E-3</c:v>
                </c:pt>
                <c:pt idx="2808">
                  <c:v>4.4590000000000072E-3</c:v>
                </c:pt>
                <c:pt idx="2809">
                  <c:v>2.9870000000000035E-3</c:v>
                </c:pt>
                <c:pt idx="2810">
                  <c:v>2.166000000000003E-3</c:v>
                </c:pt>
                <c:pt idx="2811">
                  <c:v>3.460000000000003E-3</c:v>
                </c:pt>
                <c:pt idx="2812">
                  <c:v>5.3170000000000014E-3</c:v>
                </c:pt>
                <c:pt idx="2813">
                  <c:v>7.0880000000000092E-3</c:v>
                </c:pt>
                <c:pt idx="2814">
                  <c:v>7.5360000000000123E-3</c:v>
                </c:pt>
                <c:pt idx="2815">
                  <c:v>5.5380000000000082E-3</c:v>
                </c:pt>
                <c:pt idx="2816">
                  <c:v>2.6270000000000056E-3</c:v>
                </c:pt>
                <c:pt idx="2817">
                  <c:v>2.833E-3</c:v>
                </c:pt>
                <c:pt idx="2818">
                  <c:v>2.9559999999999999E-3</c:v>
                </c:pt>
                <c:pt idx="2819">
                  <c:v>2.3909999999999999E-3</c:v>
                </c:pt>
                <c:pt idx="2820">
                  <c:v>3.8300000000000001E-3</c:v>
                </c:pt>
                <c:pt idx="2821">
                  <c:v>3.1230000000000047E-3</c:v>
                </c:pt>
                <c:pt idx="2822">
                  <c:v>1.2110000000000001E-3</c:v>
                </c:pt>
                <c:pt idx="2823">
                  <c:v>6.9600000000000098E-4</c:v>
                </c:pt>
                <c:pt idx="2824">
                  <c:v>2.9060000000000002E-3</c:v>
                </c:pt>
                <c:pt idx="2825">
                  <c:v>7.8700000000000124E-4</c:v>
                </c:pt>
                <c:pt idx="2826">
                  <c:v>2.2950000000000002E-3</c:v>
                </c:pt>
                <c:pt idx="2827">
                  <c:v>3.9980000000000016E-3</c:v>
                </c:pt>
                <c:pt idx="2828">
                  <c:v>5.5040000000000002E-3</c:v>
                </c:pt>
                <c:pt idx="2829">
                  <c:v>4.3639999999999998E-3</c:v>
                </c:pt>
                <c:pt idx="2830">
                  <c:v>3.6270000000000057E-3</c:v>
                </c:pt>
                <c:pt idx="2831">
                  <c:v>4.2060000000000092E-3</c:v>
                </c:pt>
                <c:pt idx="2832">
                  <c:v>5.1850000000000004E-3</c:v>
                </c:pt>
                <c:pt idx="2833">
                  <c:v>2.4640000000000031E-3</c:v>
                </c:pt>
                <c:pt idx="2834">
                  <c:v>3.6600000000000071E-4</c:v>
                </c:pt>
                <c:pt idx="2835">
                  <c:v>1.7200000000000019E-3</c:v>
                </c:pt>
                <c:pt idx="2836">
                  <c:v>3.4070000000000046E-3</c:v>
                </c:pt>
                <c:pt idx="2837">
                  <c:v>1.699000000000003E-3</c:v>
                </c:pt>
                <c:pt idx="2838">
                  <c:v>5.5790000000000093E-3</c:v>
                </c:pt>
                <c:pt idx="2839">
                  <c:v>7.4020000000000101E-3</c:v>
                </c:pt>
                <c:pt idx="2840">
                  <c:v>7.0060000000000122E-3</c:v>
                </c:pt>
                <c:pt idx="2841">
                  <c:v>3.9769999999999996E-3</c:v>
                </c:pt>
                <c:pt idx="2842">
                  <c:v>1.5939999999999999E-3</c:v>
                </c:pt>
                <c:pt idx="2843">
                  <c:v>1.4959999999999984E-3</c:v>
                </c:pt>
                <c:pt idx="2844">
                  <c:v>1.7420000000000018E-3</c:v>
                </c:pt>
                <c:pt idx="2845">
                  <c:v>1.8060000000000023E-3</c:v>
                </c:pt>
                <c:pt idx="2846">
                  <c:v>2.444000000000003E-3</c:v>
                </c:pt>
                <c:pt idx="2847">
                  <c:v>1.6370000000000015E-3</c:v>
                </c:pt>
                <c:pt idx="2848">
                  <c:v>1.1010000000000015E-3</c:v>
                </c:pt>
                <c:pt idx="2849">
                  <c:v>4.9410000000000122E-3</c:v>
                </c:pt>
                <c:pt idx="2850">
                  <c:v>4.8380000000000072E-3</c:v>
                </c:pt>
                <c:pt idx="2851">
                  <c:v>3.7670000000000065E-3</c:v>
                </c:pt>
                <c:pt idx="2852">
                  <c:v>3.6000000000000047E-3</c:v>
                </c:pt>
                <c:pt idx="2853">
                  <c:v>1.8339999999999999E-3</c:v>
                </c:pt>
                <c:pt idx="2854">
                  <c:v>9.0500000000000227E-4</c:v>
                </c:pt>
                <c:pt idx="2855">
                  <c:v>1.5800000000000024E-3</c:v>
                </c:pt>
                <c:pt idx="2856">
                  <c:v>1.3910000000000023E-3</c:v>
                </c:pt>
                <c:pt idx="2857">
                  <c:v>4.0439999999999999E-3</c:v>
                </c:pt>
                <c:pt idx="2858">
                  <c:v>3.9880000000000002E-3</c:v>
                </c:pt>
                <c:pt idx="2859">
                  <c:v>4.2979999999999997E-3</c:v>
                </c:pt>
                <c:pt idx="2860">
                  <c:v>4.0439999999999999E-3</c:v>
                </c:pt>
                <c:pt idx="2861">
                  <c:v>5.5979999999999997E-3</c:v>
                </c:pt>
                <c:pt idx="2862">
                  <c:v>3.7410000000000056E-3</c:v>
                </c:pt>
                <c:pt idx="2863">
                  <c:v>3.3940000000000012E-3</c:v>
                </c:pt>
                <c:pt idx="2864">
                  <c:v>1.3400000000000028E-4</c:v>
                </c:pt>
                <c:pt idx="2865">
                  <c:v>2.3029999999999999E-3</c:v>
                </c:pt>
                <c:pt idx="2866">
                  <c:v>2.738000000000003E-3</c:v>
                </c:pt>
                <c:pt idx="2867">
                  <c:v>4.8370000000000002E-3</c:v>
                </c:pt>
                <c:pt idx="2868">
                  <c:v>4.3100000000000013E-3</c:v>
                </c:pt>
                <c:pt idx="2869">
                  <c:v>2.4490000000000002E-3</c:v>
                </c:pt>
                <c:pt idx="2870">
                  <c:v>3.7590000000000037E-3</c:v>
                </c:pt>
                <c:pt idx="2871">
                  <c:v>3.2580000000000031E-3</c:v>
                </c:pt>
                <c:pt idx="2872">
                  <c:v>6.1330000000000082E-3</c:v>
                </c:pt>
                <c:pt idx="2873">
                  <c:v>8.5330000000000007E-3</c:v>
                </c:pt>
                <c:pt idx="2874">
                  <c:v>3.0270000000000036E-3</c:v>
                </c:pt>
                <c:pt idx="2875">
                  <c:v>3.4650000000000037E-3</c:v>
                </c:pt>
                <c:pt idx="2876">
                  <c:v>5.0500000000000013E-4</c:v>
                </c:pt>
                <c:pt idx="2877">
                  <c:v>1.1199999999999999E-3</c:v>
                </c:pt>
                <c:pt idx="2878">
                  <c:v>8.1100000000000063E-4</c:v>
                </c:pt>
                <c:pt idx="2879">
                  <c:v>2.0730000000000002E-3</c:v>
                </c:pt>
                <c:pt idx="2880">
                  <c:v>1.8129999999999999E-3</c:v>
                </c:pt>
                <c:pt idx="2881">
                  <c:v>1.5250000000000001E-3</c:v>
                </c:pt>
                <c:pt idx="2882">
                  <c:v>3.2870000000000056E-3</c:v>
                </c:pt>
                <c:pt idx="2883">
                  <c:v>4.1300000000000061E-3</c:v>
                </c:pt>
                <c:pt idx="2884">
                  <c:v>4.5070000000000023E-3</c:v>
                </c:pt>
                <c:pt idx="2885">
                  <c:v>2.8900000000000002E-3</c:v>
                </c:pt>
                <c:pt idx="2886">
                  <c:v>5.4120000000000071E-3</c:v>
                </c:pt>
                <c:pt idx="2887">
                  <c:v>4.1139999999999996E-3</c:v>
                </c:pt>
                <c:pt idx="2888">
                  <c:v>3.934E-3</c:v>
                </c:pt>
                <c:pt idx="2889">
                  <c:v>3.8140000000000001E-3</c:v>
                </c:pt>
                <c:pt idx="2890">
                  <c:v>3.1210000000000035E-3</c:v>
                </c:pt>
                <c:pt idx="2891">
                  <c:v>1.9560000000000033E-3</c:v>
                </c:pt>
                <c:pt idx="2892">
                  <c:v>2.408000000000003E-3</c:v>
                </c:pt>
                <c:pt idx="2893">
                  <c:v>3.2180000000000012E-3</c:v>
                </c:pt>
                <c:pt idx="2894">
                  <c:v>1.1410000000000023E-3</c:v>
                </c:pt>
                <c:pt idx="2895">
                  <c:v>1.3550000000000023E-3</c:v>
                </c:pt>
                <c:pt idx="2896">
                  <c:v>1.039E-3</c:v>
                </c:pt>
                <c:pt idx="2897">
                  <c:v>2.2460000000000002E-3</c:v>
                </c:pt>
                <c:pt idx="2898">
                  <c:v>1.0970000000000001E-3</c:v>
                </c:pt>
                <c:pt idx="2899">
                  <c:v>5.2200000000000022E-4</c:v>
                </c:pt>
                <c:pt idx="2900">
                  <c:v>9.7300000000000023E-4</c:v>
                </c:pt>
                <c:pt idx="2901">
                  <c:v>2.9060000000000002E-3</c:v>
                </c:pt>
                <c:pt idx="2902">
                  <c:v>2.4550000000000002E-3</c:v>
                </c:pt>
                <c:pt idx="2903">
                  <c:v>3.6320000000000002E-3</c:v>
                </c:pt>
                <c:pt idx="2904">
                  <c:v>1.9599999999999999E-3</c:v>
                </c:pt>
                <c:pt idx="2905">
                  <c:v>5.2830000000000073E-3</c:v>
                </c:pt>
                <c:pt idx="2906">
                  <c:v>8.0500000000000168E-4</c:v>
                </c:pt>
                <c:pt idx="2907">
                  <c:v>3.042000000000003E-3</c:v>
                </c:pt>
                <c:pt idx="2908">
                  <c:v>7.2020000000000061E-3</c:v>
                </c:pt>
                <c:pt idx="2909">
                  <c:v>7.7380000000000122E-3</c:v>
                </c:pt>
                <c:pt idx="2910">
                  <c:v>4.9579999999999997E-3</c:v>
                </c:pt>
                <c:pt idx="2911">
                  <c:v>5.8790000000000092E-3</c:v>
                </c:pt>
                <c:pt idx="2912">
                  <c:v>8.673000000000014E-3</c:v>
                </c:pt>
                <c:pt idx="2913">
                  <c:v>7.7820000000000103E-3</c:v>
                </c:pt>
                <c:pt idx="2914">
                  <c:v>6.9500000000000083E-3</c:v>
                </c:pt>
                <c:pt idx="2915">
                  <c:v>7.0060000000000122E-3</c:v>
                </c:pt>
                <c:pt idx="2916">
                  <c:v>7.7340000000000082E-3</c:v>
                </c:pt>
                <c:pt idx="2917">
                  <c:v>6.692E-3</c:v>
                </c:pt>
                <c:pt idx="2918">
                  <c:v>7.7800000000000083E-3</c:v>
                </c:pt>
                <c:pt idx="2919">
                  <c:v>7.3730000000000089E-3</c:v>
                </c:pt>
                <c:pt idx="2920">
                  <c:v>5.7780000000000123E-3</c:v>
                </c:pt>
                <c:pt idx="2921">
                  <c:v>2.8189999999999999E-3</c:v>
                </c:pt>
                <c:pt idx="2922">
                  <c:v>2.699000000000003E-3</c:v>
                </c:pt>
                <c:pt idx="2923">
                  <c:v>4.6669999999999975E-3</c:v>
                </c:pt>
                <c:pt idx="2924">
                  <c:v>6.0030000000000092E-3</c:v>
                </c:pt>
                <c:pt idx="2925">
                  <c:v>8.4960000000000122E-3</c:v>
                </c:pt>
                <c:pt idx="2926">
                  <c:v>6.1110000000000062E-3</c:v>
                </c:pt>
                <c:pt idx="2927">
                  <c:v>4.1159999999999999E-3</c:v>
                </c:pt>
                <c:pt idx="2928">
                  <c:v>3.668000000000005E-3</c:v>
                </c:pt>
                <c:pt idx="2929">
                  <c:v>3.2910000000000036E-3</c:v>
                </c:pt>
                <c:pt idx="2930">
                  <c:v>2.8389999999999999E-3</c:v>
                </c:pt>
                <c:pt idx="2931">
                  <c:v>2.506000000000003E-3</c:v>
                </c:pt>
                <c:pt idx="2932">
                  <c:v>3.8310000000000002E-3</c:v>
                </c:pt>
                <c:pt idx="2933">
                  <c:v>6.4970000000000071E-3</c:v>
                </c:pt>
                <c:pt idx="2934">
                  <c:v>7.3229999999999996E-3</c:v>
                </c:pt>
                <c:pt idx="2935">
                  <c:v>4.0930000000000003E-3</c:v>
                </c:pt>
                <c:pt idx="2936">
                  <c:v>2.8300000000000001E-3</c:v>
                </c:pt>
                <c:pt idx="2937">
                  <c:v>3.7420000000000036E-3</c:v>
                </c:pt>
                <c:pt idx="2938">
                  <c:v>4.6820000000000004E-3</c:v>
                </c:pt>
                <c:pt idx="2939">
                  <c:v>2.111E-3</c:v>
                </c:pt>
                <c:pt idx="2940">
                  <c:v>8.4100000000000147E-4</c:v>
                </c:pt>
                <c:pt idx="2941">
                  <c:v>2.826E-3</c:v>
                </c:pt>
                <c:pt idx="2942">
                  <c:v>3.5690000000000036E-3</c:v>
                </c:pt>
                <c:pt idx="2943">
                  <c:v>2.3700000000000001E-3</c:v>
                </c:pt>
                <c:pt idx="2944">
                  <c:v>1.2819999999999984E-3</c:v>
                </c:pt>
                <c:pt idx="2945">
                  <c:v>2.9770000000000031E-3</c:v>
                </c:pt>
                <c:pt idx="2946">
                  <c:v>3.9110000000000004E-3</c:v>
                </c:pt>
                <c:pt idx="2947">
                  <c:v>6.190000000000003E-4</c:v>
                </c:pt>
                <c:pt idx="2948">
                  <c:v>1.2840000000000015E-3</c:v>
                </c:pt>
                <c:pt idx="2949">
                  <c:v>2.4650000000000002E-3</c:v>
                </c:pt>
                <c:pt idx="2950">
                  <c:v>4.0790000000000071E-3</c:v>
                </c:pt>
                <c:pt idx="2951">
                  <c:v>3.0960000000000002E-3</c:v>
                </c:pt>
                <c:pt idx="2952">
                  <c:v>2.0999999999999999E-3</c:v>
                </c:pt>
                <c:pt idx="2953">
                  <c:v>4.5830000000000072E-3</c:v>
                </c:pt>
                <c:pt idx="2954">
                  <c:v>3.7800000000000051E-3</c:v>
                </c:pt>
                <c:pt idx="2955">
                  <c:v>2.630000000000003E-3</c:v>
                </c:pt>
                <c:pt idx="2956">
                  <c:v>4.1250000000000002E-3</c:v>
                </c:pt>
                <c:pt idx="2957">
                  <c:v>3.7740000000000052E-3</c:v>
                </c:pt>
                <c:pt idx="2958">
                  <c:v>4.3200000000000001E-3</c:v>
                </c:pt>
                <c:pt idx="2959">
                  <c:v>5.2180000000000004E-3</c:v>
                </c:pt>
                <c:pt idx="2960">
                  <c:v>4.0299999999999997E-3</c:v>
                </c:pt>
                <c:pt idx="2961">
                  <c:v>2.8480000000000011E-3</c:v>
                </c:pt>
                <c:pt idx="2962">
                  <c:v>3.0730000000000037E-3</c:v>
                </c:pt>
                <c:pt idx="2963">
                  <c:v>3.4840000000000036E-3</c:v>
                </c:pt>
                <c:pt idx="2964">
                  <c:v>2.3880000000000012E-3</c:v>
                </c:pt>
                <c:pt idx="2965">
                  <c:v>2.5460000000000001E-3</c:v>
                </c:pt>
                <c:pt idx="2966">
                  <c:v>1.5150000000000001E-3</c:v>
                </c:pt>
                <c:pt idx="2967">
                  <c:v>7.1430000000000061E-3</c:v>
                </c:pt>
                <c:pt idx="2968">
                  <c:v>6.4490000000000103E-3</c:v>
                </c:pt>
                <c:pt idx="2969">
                  <c:v>6.5590000000000093E-3</c:v>
                </c:pt>
                <c:pt idx="2970">
                  <c:v>4.1780000000000003E-3</c:v>
                </c:pt>
                <c:pt idx="2971">
                  <c:v>3.509000000000003E-3</c:v>
                </c:pt>
                <c:pt idx="2972">
                  <c:v>1.838000000000003E-3</c:v>
                </c:pt>
                <c:pt idx="2973">
                  <c:v>3.1930000000000036E-3</c:v>
                </c:pt>
                <c:pt idx="2974">
                  <c:v>9.0900000000000139E-4</c:v>
                </c:pt>
                <c:pt idx="2975">
                  <c:v>2.1100000000000012E-3</c:v>
                </c:pt>
                <c:pt idx="2976">
                  <c:v>5.4830000000000113E-3</c:v>
                </c:pt>
                <c:pt idx="2977">
                  <c:v>6.3689999999999997E-3</c:v>
                </c:pt>
                <c:pt idx="2978">
                  <c:v>7.2830000000000091E-3</c:v>
                </c:pt>
                <c:pt idx="2979">
                  <c:v>5.8100000000000061E-3</c:v>
                </c:pt>
                <c:pt idx="2980">
                  <c:v>3.6080000000000044E-3</c:v>
                </c:pt>
                <c:pt idx="2981">
                  <c:v>1.796000000000002E-3</c:v>
                </c:pt>
                <c:pt idx="2982">
                  <c:v>5.4580000000000071E-3</c:v>
                </c:pt>
                <c:pt idx="2983">
                  <c:v>7.5040000000000072E-3</c:v>
                </c:pt>
                <c:pt idx="2984">
                  <c:v>2.6129999999999999E-3</c:v>
                </c:pt>
                <c:pt idx="2985">
                  <c:v>4.326E-3</c:v>
                </c:pt>
                <c:pt idx="2986">
                  <c:v>7.4360000000000138E-3</c:v>
                </c:pt>
                <c:pt idx="2987">
                  <c:v>5.4440000000000061E-3</c:v>
                </c:pt>
                <c:pt idx="2988">
                  <c:v>3.5650000000000031E-3</c:v>
                </c:pt>
                <c:pt idx="2989">
                  <c:v>5.2300000000000072E-3</c:v>
                </c:pt>
                <c:pt idx="2990">
                  <c:v>6.8200000000000014E-3</c:v>
                </c:pt>
                <c:pt idx="2991">
                  <c:v>4.6930000000000001E-3</c:v>
                </c:pt>
                <c:pt idx="2992">
                  <c:v>1.8920000000000033E-3</c:v>
                </c:pt>
                <c:pt idx="2993">
                  <c:v>2.6800000000000036E-3</c:v>
                </c:pt>
                <c:pt idx="2994">
                  <c:v>5.8740000000000034E-3</c:v>
                </c:pt>
                <c:pt idx="2995">
                  <c:v>4.7350000000000083E-3</c:v>
                </c:pt>
                <c:pt idx="2996">
                  <c:v>4.3829999999999997E-3</c:v>
                </c:pt>
                <c:pt idx="2997">
                  <c:v>1.1019999999999999E-3</c:v>
                </c:pt>
                <c:pt idx="2998">
                  <c:v>1.8550000000000023E-3</c:v>
                </c:pt>
                <c:pt idx="2999">
                  <c:v>5.4750000000000094E-3</c:v>
                </c:pt>
                <c:pt idx="3000">
                  <c:v>1.7810000000000015E-3</c:v>
                </c:pt>
                <c:pt idx="3001">
                  <c:v>2.9759999999999999E-3</c:v>
                </c:pt>
                <c:pt idx="3002">
                  <c:v>3.5130000000000035E-3</c:v>
                </c:pt>
                <c:pt idx="3003">
                  <c:v>1.8339999999999999E-3</c:v>
                </c:pt>
                <c:pt idx="3004">
                  <c:v>2.5710000000000012E-3</c:v>
                </c:pt>
                <c:pt idx="3005">
                  <c:v>4.8100000000000014E-4</c:v>
                </c:pt>
                <c:pt idx="3006">
                  <c:v>1.4779999999999984E-3</c:v>
                </c:pt>
                <c:pt idx="3007">
                  <c:v>1.431E-3</c:v>
                </c:pt>
                <c:pt idx="3008">
                  <c:v>5.1800000000000012E-4</c:v>
                </c:pt>
                <c:pt idx="3009">
                  <c:v>3.7170000000000046E-3</c:v>
                </c:pt>
                <c:pt idx="3010">
                  <c:v>6.3360000000000083E-3</c:v>
                </c:pt>
                <c:pt idx="3012">
                  <c:v>6.6629999999999997E-3</c:v>
                </c:pt>
                <c:pt idx="3013">
                  <c:v>5.4270000000000004E-3</c:v>
                </c:pt>
                <c:pt idx="3014">
                  <c:v>3.8920000000000001E-3</c:v>
                </c:pt>
                <c:pt idx="3015">
                  <c:v>3.0530000000000036E-3</c:v>
                </c:pt>
                <c:pt idx="3016">
                  <c:v>8.0700000000000183E-4</c:v>
                </c:pt>
                <c:pt idx="3017">
                  <c:v>2.7310000000000012E-3</c:v>
                </c:pt>
                <c:pt idx="3018">
                  <c:v>2.7730000000000046E-3</c:v>
                </c:pt>
                <c:pt idx="3019">
                  <c:v>2.9810000000000036E-3</c:v>
                </c:pt>
                <c:pt idx="3020">
                  <c:v>1.5839999999999999E-3</c:v>
                </c:pt>
                <c:pt idx="3021">
                  <c:v>1.923000000000003E-3</c:v>
                </c:pt>
                <c:pt idx="3022">
                  <c:v>2.4109999999999999E-3</c:v>
                </c:pt>
                <c:pt idx="3023">
                  <c:v>2.4429999999999999E-3</c:v>
                </c:pt>
                <c:pt idx="3024">
                  <c:v>4.9249999999999997E-3</c:v>
                </c:pt>
                <c:pt idx="3025">
                  <c:v>5.3109999999999997E-3</c:v>
                </c:pt>
                <c:pt idx="3026">
                  <c:v>5.4390000000000133E-3</c:v>
                </c:pt>
                <c:pt idx="3027">
                  <c:v>6.5870000000000034E-3</c:v>
                </c:pt>
                <c:pt idx="3028">
                  <c:v>6.5030000000000062E-3</c:v>
                </c:pt>
                <c:pt idx="3029">
                  <c:v>8.3270000000000028E-3</c:v>
                </c:pt>
                <c:pt idx="3030">
                  <c:v>9.1590000000000161E-3</c:v>
                </c:pt>
                <c:pt idx="3031">
                  <c:v>5.2080000000000034E-3</c:v>
                </c:pt>
                <c:pt idx="3032">
                  <c:v>2.4640000000000031E-3</c:v>
                </c:pt>
                <c:pt idx="3033">
                  <c:v>3.8010000000000036E-3</c:v>
                </c:pt>
                <c:pt idx="3034">
                  <c:v>2.689000000000003E-3</c:v>
                </c:pt>
                <c:pt idx="3035">
                  <c:v>3.4460000000000011E-3</c:v>
                </c:pt>
                <c:pt idx="3036">
                  <c:v>3.5460000000000036E-3</c:v>
                </c:pt>
                <c:pt idx="3037">
                  <c:v>6.1609999999999998E-3</c:v>
                </c:pt>
                <c:pt idx="3038">
                  <c:v>5.9530000000000112E-3</c:v>
                </c:pt>
                <c:pt idx="3039">
                  <c:v>6.2620000000000002E-3</c:v>
                </c:pt>
                <c:pt idx="3040">
                  <c:v>4.8290000000000034E-3</c:v>
                </c:pt>
                <c:pt idx="3041">
                  <c:v>4.5470000000000024E-3</c:v>
                </c:pt>
                <c:pt idx="3042">
                  <c:v>3.6690000000000056E-3</c:v>
                </c:pt>
                <c:pt idx="3043">
                  <c:v>3.704000000000005E-3</c:v>
                </c:pt>
                <c:pt idx="3044">
                  <c:v>2.6340000000000035E-3</c:v>
                </c:pt>
                <c:pt idx="3045">
                  <c:v>3.5290000000000031E-3</c:v>
                </c:pt>
                <c:pt idx="3046">
                  <c:v>5.7970000000000061E-3</c:v>
                </c:pt>
                <c:pt idx="3047">
                  <c:v>6.9550000000000072E-3</c:v>
                </c:pt>
                <c:pt idx="3048">
                  <c:v>6.1730000000000092E-3</c:v>
                </c:pt>
                <c:pt idx="3049">
                  <c:v>5.3710000000000103E-3</c:v>
                </c:pt>
                <c:pt idx="3050">
                  <c:v>3.8550000000000012E-3</c:v>
                </c:pt>
                <c:pt idx="3051">
                  <c:v>3.9480000000000062E-3</c:v>
                </c:pt>
                <c:pt idx="3052">
                  <c:v>2.5100000000000001E-3</c:v>
                </c:pt>
                <c:pt idx="3053">
                  <c:v>5.2370000000000073E-3</c:v>
                </c:pt>
                <c:pt idx="3054">
                  <c:v>4.4380000000000096E-3</c:v>
                </c:pt>
                <c:pt idx="3055">
                  <c:v>4.8979999999999996E-3</c:v>
                </c:pt>
                <c:pt idx="3056">
                  <c:v>6.7080000000000082E-3</c:v>
                </c:pt>
                <c:pt idx="3057">
                  <c:v>8.5430000000000002E-3</c:v>
                </c:pt>
                <c:pt idx="3058">
                  <c:v>8.2250000000000066E-3</c:v>
                </c:pt>
                <c:pt idx="3059">
                  <c:v>5.8470000000000024E-3</c:v>
                </c:pt>
                <c:pt idx="3060">
                  <c:v>5.7410000000000065E-3</c:v>
                </c:pt>
                <c:pt idx="3061">
                  <c:v>6.7020000000000083E-3</c:v>
                </c:pt>
                <c:pt idx="3062">
                  <c:v>5.8360000000000087E-3</c:v>
                </c:pt>
                <c:pt idx="3063">
                  <c:v>6.5290000000000062E-3</c:v>
                </c:pt>
                <c:pt idx="3064">
                  <c:v>5.2390000000000093E-3</c:v>
                </c:pt>
                <c:pt idx="3065">
                  <c:v>4.3160000000000004E-3</c:v>
                </c:pt>
                <c:pt idx="3066">
                  <c:v>2.480000000000003E-3</c:v>
                </c:pt>
                <c:pt idx="3067">
                  <c:v>1.9990000000000029E-3</c:v>
                </c:pt>
                <c:pt idx="3068">
                  <c:v>1.502000000000002E-3</c:v>
                </c:pt>
                <c:pt idx="3069">
                  <c:v>2.0309999999999998E-3</c:v>
                </c:pt>
                <c:pt idx="3070">
                  <c:v>2.701000000000005E-3</c:v>
                </c:pt>
                <c:pt idx="3071">
                  <c:v>2.5560000000000001E-3</c:v>
                </c:pt>
                <c:pt idx="3072">
                  <c:v>3.7530000000000046E-3</c:v>
                </c:pt>
                <c:pt idx="3073">
                  <c:v>4.3619999999999996E-3</c:v>
                </c:pt>
                <c:pt idx="3074">
                  <c:v>1.2030000000000001E-3</c:v>
                </c:pt>
                <c:pt idx="3075">
                  <c:v>9.2500000000000145E-4</c:v>
                </c:pt>
                <c:pt idx="3076">
                  <c:v>2.6220000000000002E-3</c:v>
                </c:pt>
                <c:pt idx="3077">
                  <c:v>5.6770000000000024E-3</c:v>
                </c:pt>
                <c:pt idx="3078">
                  <c:v>7.5900000000000082E-3</c:v>
                </c:pt>
                <c:pt idx="3079">
                  <c:v>4.9050000000000083E-3</c:v>
                </c:pt>
                <c:pt idx="3080">
                  <c:v>2.7620000000000036E-3</c:v>
                </c:pt>
                <c:pt idx="3081">
                  <c:v>2.346E-3</c:v>
                </c:pt>
                <c:pt idx="3082">
                  <c:v>1.6510000000000023E-3</c:v>
                </c:pt>
                <c:pt idx="3083">
                  <c:v>2.1970000000000036E-3</c:v>
                </c:pt>
                <c:pt idx="3084">
                  <c:v>1.8439999999999999E-3</c:v>
                </c:pt>
                <c:pt idx="3085">
                  <c:v>3.1690000000000012E-3</c:v>
                </c:pt>
                <c:pt idx="3086">
                  <c:v>4.3990000000000071E-3</c:v>
                </c:pt>
                <c:pt idx="3087">
                  <c:v>3.6330000000000051E-3</c:v>
                </c:pt>
                <c:pt idx="3088">
                  <c:v>2.0219999999999999E-3</c:v>
                </c:pt>
                <c:pt idx="3089">
                  <c:v>2.0929999999999998E-3</c:v>
                </c:pt>
                <c:pt idx="3090">
                  <c:v>3.5270000000000037E-3</c:v>
                </c:pt>
                <c:pt idx="3091">
                  <c:v>3.2560000000000002E-3</c:v>
                </c:pt>
                <c:pt idx="3092">
                  <c:v>9.7100000000000062E-4</c:v>
                </c:pt>
                <c:pt idx="3093">
                  <c:v>3.153000000000003E-3</c:v>
                </c:pt>
                <c:pt idx="3094">
                  <c:v>4.7300000000000094E-3</c:v>
                </c:pt>
                <c:pt idx="3095">
                  <c:v>3.7860000000000051E-3</c:v>
                </c:pt>
                <c:pt idx="3096">
                  <c:v>3.4160000000000002E-3</c:v>
                </c:pt>
                <c:pt idx="3097">
                  <c:v>3.6020000000000036E-3</c:v>
                </c:pt>
                <c:pt idx="3098">
                  <c:v>3.5040000000000036E-3</c:v>
                </c:pt>
                <c:pt idx="3099">
                  <c:v>3.336E-3</c:v>
                </c:pt>
                <c:pt idx="3100">
                  <c:v>2.2140000000000011E-3</c:v>
                </c:pt>
                <c:pt idx="3101">
                  <c:v>1.9970000000000031E-3</c:v>
                </c:pt>
                <c:pt idx="3102">
                  <c:v>2.6630000000000056E-3</c:v>
                </c:pt>
                <c:pt idx="3103">
                  <c:v>2.7700000000000012E-3</c:v>
                </c:pt>
                <c:pt idx="3104">
                  <c:v>6.3400000000000034E-4</c:v>
                </c:pt>
                <c:pt idx="3105">
                  <c:v>2.9150000000000001E-3</c:v>
                </c:pt>
                <c:pt idx="3106">
                  <c:v>4.6930000000000001E-3</c:v>
                </c:pt>
                <c:pt idx="3107">
                  <c:v>6.3000000000000061E-3</c:v>
                </c:pt>
                <c:pt idx="3108">
                  <c:v>7.0010000000000098E-3</c:v>
                </c:pt>
                <c:pt idx="3109">
                  <c:v>8.2530000000000155E-3</c:v>
                </c:pt>
                <c:pt idx="3110">
                  <c:v>6.1690000000000061E-3</c:v>
                </c:pt>
                <c:pt idx="3111">
                  <c:v>2.5200000000000036E-3</c:v>
                </c:pt>
                <c:pt idx="3112">
                  <c:v>2.960000000000003E-3</c:v>
                </c:pt>
                <c:pt idx="3113">
                  <c:v>1.505E-3</c:v>
                </c:pt>
                <c:pt idx="3114">
                  <c:v>5.1200000000000004E-3</c:v>
                </c:pt>
                <c:pt idx="3115">
                  <c:v>6.3100000000000014E-3</c:v>
                </c:pt>
                <c:pt idx="3116">
                  <c:v>5.6320000000000033E-3</c:v>
                </c:pt>
                <c:pt idx="3117">
                  <c:v>2.421000000000003E-3</c:v>
                </c:pt>
                <c:pt idx="3118">
                  <c:v>2.8140000000000001E-3</c:v>
                </c:pt>
                <c:pt idx="3119">
                  <c:v>5.0410000000000073E-3</c:v>
                </c:pt>
                <c:pt idx="3120">
                  <c:v>2.003000000000003E-3</c:v>
                </c:pt>
                <c:pt idx="3121">
                  <c:v>3.0690000000000036E-3</c:v>
                </c:pt>
                <c:pt idx="3122">
                  <c:v>3.1830000000000066E-3</c:v>
                </c:pt>
                <c:pt idx="3123">
                  <c:v>3.5690000000000036E-3</c:v>
                </c:pt>
                <c:pt idx="3124">
                  <c:v>5.6579999999999998E-3</c:v>
                </c:pt>
                <c:pt idx="3125">
                  <c:v>5.446000000000009E-3</c:v>
                </c:pt>
                <c:pt idx="3126">
                  <c:v>2.908000000000003E-3</c:v>
                </c:pt>
                <c:pt idx="3127">
                  <c:v>3.4780000000000002E-3</c:v>
                </c:pt>
                <c:pt idx="3128">
                  <c:v>3.094000000000003E-3</c:v>
                </c:pt>
                <c:pt idx="3129">
                  <c:v>1.2999999999999984E-3</c:v>
                </c:pt>
                <c:pt idx="3130">
                  <c:v>2.0100000000000001E-3</c:v>
                </c:pt>
                <c:pt idx="3131">
                  <c:v>3.2440000000000056E-3</c:v>
                </c:pt>
                <c:pt idx="3132">
                  <c:v>4.2020000000000061E-3</c:v>
                </c:pt>
                <c:pt idx="3133">
                  <c:v>2.539E-3</c:v>
                </c:pt>
                <c:pt idx="3134">
                  <c:v>3.181000000000005E-3</c:v>
                </c:pt>
                <c:pt idx="3135">
                  <c:v>2.7520000000000001E-3</c:v>
                </c:pt>
                <c:pt idx="3136">
                  <c:v>3.4580000000000001E-3</c:v>
                </c:pt>
                <c:pt idx="3137">
                  <c:v>3.5010000000000037E-3</c:v>
                </c:pt>
                <c:pt idx="3138">
                  <c:v>2.5480000000000012E-3</c:v>
                </c:pt>
                <c:pt idx="3139">
                  <c:v>7.2600000000000095E-4</c:v>
                </c:pt>
                <c:pt idx="3140">
                  <c:v>3.6080000000000044E-3</c:v>
                </c:pt>
                <c:pt idx="3141">
                  <c:v>4.6100000000000004E-3</c:v>
                </c:pt>
                <c:pt idx="3142">
                  <c:v>3.794000000000004E-3</c:v>
                </c:pt>
                <c:pt idx="3143">
                  <c:v>2.8540000000000002E-3</c:v>
                </c:pt>
                <c:pt idx="3144">
                  <c:v>3.1050000000000036E-3</c:v>
                </c:pt>
                <c:pt idx="3145">
                  <c:v>5.4440000000000061E-3</c:v>
                </c:pt>
                <c:pt idx="3146">
                  <c:v>4.2490000000000071E-3</c:v>
                </c:pt>
                <c:pt idx="3147">
                  <c:v>3.227000000000005E-3</c:v>
                </c:pt>
                <c:pt idx="3148">
                  <c:v>3.6930000000000036E-3</c:v>
                </c:pt>
                <c:pt idx="3149">
                  <c:v>3.2570000000000047E-3</c:v>
                </c:pt>
                <c:pt idx="3150">
                  <c:v>4.5050000000000003E-3</c:v>
                </c:pt>
                <c:pt idx="3151">
                  <c:v>6.5320000000000083E-3</c:v>
                </c:pt>
                <c:pt idx="3152">
                  <c:v>3.7320000000000035E-3</c:v>
                </c:pt>
                <c:pt idx="3153">
                  <c:v>2.078E-3</c:v>
                </c:pt>
                <c:pt idx="3154">
                  <c:v>5.2849999999999998E-3</c:v>
                </c:pt>
                <c:pt idx="3155">
                  <c:v>4.6039999999999996E-3</c:v>
                </c:pt>
                <c:pt idx="3156">
                  <c:v>5.5570000000000003E-3</c:v>
                </c:pt>
                <c:pt idx="3157">
                  <c:v>3.5470000000000046E-3</c:v>
                </c:pt>
                <c:pt idx="3158">
                  <c:v>6.5120000000000004E-3</c:v>
                </c:pt>
                <c:pt idx="3159">
                  <c:v>5.9110000000000083E-3</c:v>
                </c:pt>
                <c:pt idx="3160">
                  <c:v>5.5669999999999999E-3</c:v>
                </c:pt>
                <c:pt idx="3161">
                  <c:v>5.6000000000000034E-3</c:v>
                </c:pt>
                <c:pt idx="3162">
                  <c:v>3.4780000000000002E-3</c:v>
                </c:pt>
                <c:pt idx="3163">
                  <c:v>4.0619999999999996E-3</c:v>
                </c:pt>
                <c:pt idx="3164">
                  <c:v>2.434E-3</c:v>
                </c:pt>
                <c:pt idx="3165">
                  <c:v>2.9490000000000002E-3</c:v>
                </c:pt>
                <c:pt idx="3166">
                  <c:v>3.055000000000003E-3</c:v>
                </c:pt>
                <c:pt idx="3167">
                  <c:v>3.7190000000000036E-3</c:v>
                </c:pt>
                <c:pt idx="3168">
                  <c:v>6.3400000000000034E-4</c:v>
                </c:pt>
                <c:pt idx="3169">
                  <c:v>2.9329999999999998E-3</c:v>
                </c:pt>
                <c:pt idx="3170">
                  <c:v>5.3920000000000001E-3</c:v>
                </c:pt>
                <c:pt idx="3171">
                  <c:v>3.2620000000000036E-3</c:v>
                </c:pt>
                <c:pt idx="3172">
                  <c:v>2.5200000000000036E-3</c:v>
                </c:pt>
                <c:pt idx="3173">
                  <c:v>2.6880000000000051E-3</c:v>
                </c:pt>
                <c:pt idx="3174">
                  <c:v>1.918000000000003E-3</c:v>
                </c:pt>
                <c:pt idx="3175">
                  <c:v>1.9850000000000028E-3</c:v>
                </c:pt>
                <c:pt idx="3176">
                  <c:v>5.2920000000000024E-3</c:v>
                </c:pt>
                <c:pt idx="3177">
                  <c:v>5.8479999999999999E-3</c:v>
                </c:pt>
                <c:pt idx="3178">
                  <c:v>4.3579999999999999E-3</c:v>
                </c:pt>
                <c:pt idx="3179">
                  <c:v>4.6649999999999955E-3</c:v>
                </c:pt>
                <c:pt idx="3180">
                  <c:v>5.8690000000000062E-3</c:v>
                </c:pt>
                <c:pt idx="3181">
                  <c:v>2.8580000000000012E-3</c:v>
                </c:pt>
                <c:pt idx="3182">
                  <c:v>1.1160000000000015E-3</c:v>
                </c:pt>
                <c:pt idx="3183">
                  <c:v>3.5850000000000035E-3</c:v>
                </c:pt>
                <c:pt idx="3184">
                  <c:v>4.0480000000000004E-3</c:v>
                </c:pt>
                <c:pt idx="3185">
                  <c:v>6.6370000000000014E-3</c:v>
                </c:pt>
                <c:pt idx="3186">
                  <c:v>5.2020000000000061E-3</c:v>
                </c:pt>
                <c:pt idx="3187">
                  <c:v>3.9519999999999998E-3</c:v>
                </c:pt>
                <c:pt idx="3188">
                  <c:v>1.8760000000000033E-3</c:v>
                </c:pt>
                <c:pt idx="3189">
                  <c:v>6.8290000000000061E-3</c:v>
                </c:pt>
                <c:pt idx="3190">
                  <c:v>7.5430000000000089E-3</c:v>
                </c:pt>
                <c:pt idx="3191">
                  <c:v>3.0230000000000035E-3</c:v>
                </c:pt>
                <c:pt idx="3192">
                  <c:v>4.3310000000000093E-3</c:v>
                </c:pt>
                <c:pt idx="3193">
                  <c:v>2.7340000000000012E-3</c:v>
                </c:pt>
                <c:pt idx="3194">
                  <c:v>4.3689999999999996E-3</c:v>
                </c:pt>
                <c:pt idx="3195">
                  <c:v>2.5700000000000002E-3</c:v>
                </c:pt>
                <c:pt idx="3196">
                  <c:v>2.5130000000000031E-3</c:v>
                </c:pt>
                <c:pt idx="3197">
                  <c:v>1.9210000000000026E-3</c:v>
                </c:pt>
                <c:pt idx="3198">
                  <c:v>1.9890000000000029E-3</c:v>
                </c:pt>
                <c:pt idx="3199">
                  <c:v>1.4649999999999999E-3</c:v>
                </c:pt>
                <c:pt idx="3200">
                  <c:v>3.2000000000000036E-3</c:v>
                </c:pt>
                <c:pt idx="3201">
                  <c:v>2.215000000000003E-3</c:v>
                </c:pt>
                <c:pt idx="3202">
                  <c:v>2.7090000000000031E-3</c:v>
                </c:pt>
                <c:pt idx="3203">
                  <c:v>2.575E-3</c:v>
                </c:pt>
                <c:pt idx="3204">
                  <c:v>2.5870000000000047E-3</c:v>
                </c:pt>
                <c:pt idx="3205">
                  <c:v>2.4580000000000001E-3</c:v>
                </c:pt>
                <c:pt idx="3206">
                  <c:v>4.4720000000000072E-3</c:v>
                </c:pt>
                <c:pt idx="3207">
                  <c:v>3.7210000000000056E-3</c:v>
                </c:pt>
                <c:pt idx="3208">
                  <c:v>3.2920000000000002E-3</c:v>
                </c:pt>
                <c:pt idx="3209">
                  <c:v>2.3290000000000012E-3</c:v>
                </c:pt>
                <c:pt idx="3210">
                  <c:v>1.8309999999999999E-3</c:v>
                </c:pt>
                <c:pt idx="3211">
                  <c:v>1.1940000000000028E-3</c:v>
                </c:pt>
                <c:pt idx="3212">
                  <c:v>2.0560000000000001E-3</c:v>
                </c:pt>
                <c:pt idx="3213">
                  <c:v>2.8670000000000037E-3</c:v>
                </c:pt>
                <c:pt idx="3214">
                  <c:v>5.5860000000000094E-3</c:v>
                </c:pt>
                <c:pt idx="3215">
                  <c:v>4.3179999999999998E-3</c:v>
                </c:pt>
                <c:pt idx="3216">
                  <c:v>2.6780000000000011E-3</c:v>
                </c:pt>
                <c:pt idx="3217">
                  <c:v>3.4350000000000001E-3</c:v>
                </c:pt>
                <c:pt idx="3218">
                  <c:v>5.0100000000000014E-3</c:v>
                </c:pt>
                <c:pt idx="3219">
                  <c:v>1.2290000000000001E-3</c:v>
                </c:pt>
                <c:pt idx="3220">
                  <c:v>3.2060000000000036E-3</c:v>
                </c:pt>
                <c:pt idx="3221">
                  <c:v>6.3689999999999997E-3</c:v>
                </c:pt>
                <c:pt idx="3222">
                  <c:v>3.571000000000003E-3</c:v>
                </c:pt>
                <c:pt idx="3223">
                  <c:v>3.1080000000000036E-3</c:v>
                </c:pt>
                <c:pt idx="3224">
                  <c:v>3.2360000000000002E-3</c:v>
                </c:pt>
                <c:pt idx="3225">
                  <c:v>1.2930000000000001E-3</c:v>
                </c:pt>
                <c:pt idx="3226">
                  <c:v>5.8790000000000092E-3</c:v>
                </c:pt>
                <c:pt idx="3227">
                  <c:v>2.6150000000000001E-3</c:v>
                </c:pt>
                <c:pt idx="3228">
                  <c:v>1.9030000000000026E-3</c:v>
                </c:pt>
                <c:pt idx="3229">
                  <c:v>3.8920000000000001E-3</c:v>
                </c:pt>
                <c:pt idx="3230">
                  <c:v>2.7420000000000035E-3</c:v>
                </c:pt>
                <c:pt idx="3231">
                  <c:v>2.6420000000000011E-3</c:v>
                </c:pt>
                <c:pt idx="3232">
                  <c:v>4.8380000000000072E-3</c:v>
                </c:pt>
                <c:pt idx="3233">
                  <c:v>5.0109999999999998E-3</c:v>
                </c:pt>
                <c:pt idx="3234">
                  <c:v>6.2830000000000082E-3</c:v>
                </c:pt>
                <c:pt idx="3235">
                  <c:v>7.9129999999999999E-3</c:v>
                </c:pt>
                <c:pt idx="3236">
                  <c:v>7.7300000000000103E-3</c:v>
                </c:pt>
                <c:pt idx="3237">
                  <c:v>6.4720000000000081E-3</c:v>
                </c:pt>
                <c:pt idx="3238">
                  <c:v>2.1220000000000002E-3</c:v>
                </c:pt>
                <c:pt idx="3239">
                  <c:v>1.582000000000002E-3</c:v>
                </c:pt>
                <c:pt idx="3240">
                  <c:v>1.2470000000000001E-3</c:v>
                </c:pt>
                <c:pt idx="3241">
                  <c:v>4.2350000000000061E-3</c:v>
                </c:pt>
                <c:pt idx="3242">
                  <c:v>4.4689999999999999E-3</c:v>
                </c:pt>
                <c:pt idx="3243">
                  <c:v>3.7910000000000036E-3</c:v>
                </c:pt>
                <c:pt idx="3244">
                  <c:v>4.0679999999999996E-3</c:v>
                </c:pt>
                <c:pt idx="3245">
                  <c:v>4.6750000000000003E-3</c:v>
                </c:pt>
                <c:pt idx="3246">
                  <c:v>3.5180000000000012E-3</c:v>
                </c:pt>
                <c:pt idx="3247">
                  <c:v>3.153000000000003E-3</c:v>
                </c:pt>
                <c:pt idx="3248">
                  <c:v>2.8170000000000001E-3</c:v>
                </c:pt>
                <c:pt idx="3249">
                  <c:v>1.288000000000002E-3</c:v>
                </c:pt>
                <c:pt idx="3250">
                  <c:v>3.6720000000000012E-3</c:v>
                </c:pt>
                <c:pt idx="3251">
                  <c:v>6.5460000000000093E-3</c:v>
                </c:pt>
                <c:pt idx="3252">
                  <c:v>4.9910000000000093E-3</c:v>
                </c:pt>
                <c:pt idx="3253">
                  <c:v>4.9880000000000072E-3</c:v>
                </c:pt>
                <c:pt idx="3254">
                  <c:v>5.2180000000000004E-3</c:v>
                </c:pt>
                <c:pt idx="3255">
                  <c:v>4.568E-3</c:v>
                </c:pt>
                <c:pt idx="3256">
                  <c:v>3.5120000000000012E-3</c:v>
                </c:pt>
                <c:pt idx="3257">
                  <c:v>3.4580000000000001E-3</c:v>
                </c:pt>
                <c:pt idx="3258">
                  <c:v>5.3910000000000034E-3</c:v>
                </c:pt>
                <c:pt idx="3259">
                  <c:v>5.3030000000000004E-3</c:v>
                </c:pt>
                <c:pt idx="3260">
                  <c:v>7.2840000000000092E-3</c:v>
                </c:pt>
                <c:pt idx="3261">
                  <c:v>4.0020000000000003E-3</c:v>
                </c:pt>
                <c:pt idx="3263">
                  <c:v>4.3740000000000003E-3</c:v>
                </c:pt>
                <c:pt idx="3264">
                  <c:v>5.1870000000000024E-3</c:v>
                </c:pt>
                <c:pt idx="3265">
                  <c:v>4.8820000000000001E-3</c:v>
                </c:pt>
                <c:pt idx="3266">
                  <c:v>5.9930000000000105E-3</c:v>
                </c:pt>
                <c:pt idx="3267">
                  <c:v>3.5560000000000001E-3</c:v>
                </c:pt>
                <c:pt idx="3268">
                  <c:v>4.1920000000000004E-3</c:v>
                </c:pt>
                <c:pt idx="3269">
                  <c:v>3.0640000000000055E-3</c:v>
                </c:pt>
                <c:pt idx="3270">
                  <c:v>2.6710000000000002E-3</c:v>
                </c:pt>
                <c:pt idx="3271">
                  <c:v>4.7780000000000071E-3</c:v>
                </c:pt>
                <c:pt idx="3272">
                  <c:v>6.2270000000000034E-3</c:v>
                </c:pt>
                <c:pt idx="3273">
                  <c:v>5.4820000000000034E-3</c:v>
                </c:pt>
                <c:pt idx="3274">
                  <c:v>4.2800000000000034E-3</c:v>
                </c:pt>
                <c:pt idx="3275">
                  <c:v>3.7340000000000055E-3</c:v>
                </c:pt>
                <c:pt idx="3276">
                  <c:v>1.9870000000000031E-3</c:v>
                </c:pt>
                <c:pt idx="3277">
                  <c:v>4.6829999999999997E-3</c:v>
                </c:pt>
                <c:pt idx="3278">
                  <c:v>7.3190000000000069E-3</c:v>
                </c:pt>
                <c:pt idx="3279">
                  <c:v>6.9270000000000061E-3</c:v>
                </c:pt>
                <c:pt idx="3280">
                  <c:v>6.8500000000000071E-3</c:v>
                </c:pt>
                <c:pt idx="3281">
                  <c:v>5.2700000000000082E-3</c:v>
                </c:pt>
                <c:pt idx="3282">
                  <c:v>4.3600000000000002E-3</c:v>
                </c:pt>
                <c:pt idx="3283">
                  <c:v>1.9190000000000023E-3</c:v>
                </c:pt>
                <c:pt idx="3284">
                  <c:v>2.359E-3</c:v>
                </c:pt>
                <c:pt idx="3285">
                  <c:v>2.1329999999999999E-3</c:v>
                </c:pt>
                <c:pt idx="3286">
                  <c:v>7.3900000000000094E-4</c:v>
                </c:pt>
                <c:pt idx="3287">
                  <c:v>2.996E-3</c:v>
                </c:pt>
                <c:pt idx="3288">
                  <c:v>1.613000000000002E-3</c:v>
                </c:pt>
                <c:pt idx="3289">
                  <c:v>2.4870000000000035E-3</c:v>
                </c:pt>
                <c:pt idx="3290">
                  <c:v>1.9950000000000028E-3</c:v>
                </c:pt>
                <c:pt idx="3291">
                  <c:v>3.1310000000000001E-3</c:v>
                </c:pt>
                <c:pt idx="3292">
                  <c:v>3.9110000000000004E-3</c:v>
                </c:pt>
                <c:pt idx="3293">
                  <c:v>3.519000000000003E-3</c:v>
                </c:pt>
                <c:pt idx="3294">
                  <c:v>1.1060000000000015E-3</c:v>
                </c:pt>
                <c:pt idx="3295">
                  <c:v>3.7280000000000056E-3</c:v>
                </c:pt>
                <c:pt idx="3296">
                  <c:v>5.4390000000000133E-3</c:v>
                </c:pt>
                <c:pt idx="3297">
                  <c:v>5.2810000000000122E-3</c:v>
                </c:pt>
                <c:pt idx="3298">
                  <c:v>4.2320000000000014E-3</c:v>
                </c:pt>
                <c:pt idx="3299">
                  <c:v>3.4150000000000001E-3</c:v>
                </c:pt>
                <c:pt idx="3300">
                  <c:v>5.1139999999999996E-3</c:v>
                </c:pt>
                <c:pt idx="3301">
                  <c:v>6.0770000000000034E-3</c:v>
                </c:pt>
                <c:pt idx="3302">
                  <c:v>1.1310000000000018E-3</c:v>
                </c:pt>
                <c:pt idx="3303">
                  <c:v>2.098E-3</c:v>
                </c:pt>
                <c:pt idx="3304">
                  <c:v>3.2250000000000048E-3</c:v>
                </c:pt>
                <c:pt idx="3305">
                  <c:v>2.6090000000000002E-3</c:v>
                </c:pt>
                <c:pt idx="3306">
                  <c:v>6.0800000000000073E-3</c:v>
                </c:pt>
                <c:pt idx="3307">
                  <c:v>7.5360000000000123E-3</c:v>
                </c:pt>
                <c:pt idx="3308">
                  <c:v>8.026000000000014E-3</c:v>
                </c:pt>
                <c:pt idx="3309">
                  <c:v>5.2300000000000072E-3</c:v>
                </c:pt>
                <c:pt idx="3310">
                  <c:v>4.3340000000000002E-3</c:v>
                </c:pt>
                <c:pt idx="3311">
                  <c:v>5.1500000000000038E-4</c:v>
                </c:pt>
                <c:pt idx="3312">
                  <c:v>3.1050000000000036E-3</c:v>
                </c:pt>
                <c:pt idx="3313">
                  <c:v>3.8560000000000001E-3</c:v>
                </c:pt>
                <c:pt idx="3314">
                  <c:v>1.423E-3</c:v>
                </c:pt>
                <c:pt idx="3315">
                  <c:v>3.3020000000000002E-3</c:v>
                </c:pt>
                <c:pt idx="3316">
                  <c:v>3.2560000000000002E-3</c:v>
                </c:pt>
                <c:pt idx="3317">
                  <c:v>3.4800000000000031E-3</c:v>
                </c:pt>
                <c:pt idx="3318">
                  <c:v>9.6300000000000042E-4</c:v>
                </c:pt>
                <c:pt idx="3319">
                  <c:v>2.9780000000000002E-3</c:v>
                </c:pt>
                <c:pt idx="3320">
                  <c:v>6.4229999999999999E-3</c:v>
                </c:pt>
                <c:pt idx="3321">
                  <c:v>7.1750000000000034E-3</c:v>
                </c:pt>
                <c:pt idx="3322">
                  <c:v>7.6410000000000072E-3</c:v>
                </c:pt>
                <c:pt idx="3323">
                  <c:v>6.2100000000000072E-3</c:v>
                </c:pt>
                <c:pt idx="3324">
                  <c:v>3.5360000000000001E-3</c:v>
                </c:pt>
                <c:pt idx="3325">
                  <c:v>3.5660000000000036E-3</c:v>
                </c:pt>
                <c:pt idx="3326">
                  <c:v>4.4610000000000092E-3</c:v>
                </c:pt>
                <c:pt idx="3327">
                  <c:v>2.379E-3</c:v>
                </c:pt>
                <c:pt idx="3328">
                  <c:v>1.2179999999999984E-3</c:v>
                </c:pt>
                <c:pt idx="3329">
                  <c:v>9.7700000000000044E-4</c:v>
                </c:pt>
                <c:pt idx="3330">
                  <c:v>4.3909999999999999E-3</c:v>
                </c:pt>
                <c:pt idx="3331">
                  <c:v>4.5920000000000023E-3</c:v>
                </c:pt>
                <c:pt idx="3332">
                  <c:v>1.8570000000000023E-3</c:v>
                </c:pt>
                <c:pt idx="3333">
                  <c:v>2.32E-3</c:v>
                </c:pt>
                <c:pt idx="3334">
                  <c:v>3.3150000000000002E-3</c:v>
                </c:pt>
                <c:pt idx="3335">
                  <c:v>3.4520000000000002E-3</c:v>
                </c:pt>
                <c:pt idx="3336">
                  <c:v>3.0800000000000046E-3</c:v>
                </c:pt>
                <c:pt idx="3337">
                  <c:v>2.9610000000000036E-3</c:v>
                </c:pt>
                <c:pt idx="3338">
                  <c:v>2.8830000000000036E-3</c:v>
                </c:pt>
                <c:pt idx="3339">
                  <c:v>2.0380000000000012E-3</c:v>
                </c:pt>
                <c:pt idx="3340">
                  <c:v>2.8370000000000001E-3</c:v>
                </c:pt>
                <c:pt idx="3341">
                  <c:v>1.9560000000000033E-3</c:v>
                </c:pt>
                <c:pt idx="3342">
                  <c:v>5.6119999999999998E-3</c:v>
                </c:pt>
                <c:pt idx="3343">
                  <c:v>6.1970000000000003E-3</c:v>
                </c:pt>
                <c:pt idx="3344">
                  <c:v>2.0110000000000002E-3</c:v>
                </c:pt>
                <c:pt idx="3345">
                  <c:v>2.0820000000000001E-3</c:v>
                </c:pt>
                <c:pt idx="3346">
                  <c:v>1.9859999999999999E-3</c:v>
                </c:pt>
                <c:pt idx="3347">
                  <c:v>9.7100000000000062E-4</c:v>
                </c:pt>
                <c:pt idx="3348">
                  <c:v>3.4620000000000002E-3</c:v>
                </c:pt>
                <c:pt idx="3349">
                  <c:v>7.1149999999999998E-3</c:v>
                </c:pt>
                <c:pt idx="3350">
                  <c:v>6.9130000000000103E-3</c:v>
                </c:pt>
                <c:pt idx="3351">
                  <c:v>4.8269999999999997E-3</c:v>
                </c:pt>
                <c:pt idx="3352">
                  <c:v>2.575E-3</c:v>
                </c:pt>
                <c:pt idx="3353">
                  <c:v>4.6709999999999998E-3</c:v>
                </c:pt>
                <c:pt idx="3354">
                  <c:v>3.3930000000000002E-3</c:v>
                </c:pt>
                <c:pt idx="3355">
                  <c:v>3.2800000000000051E-3</c:v>
                </c:pt>
                <c:pt idx="3356">
                  <c:v>2.7850000000000036E-3</c:v>
                </c:pt>
                <c:pt idx="3357">
                  <c:v>2.5100000000000001E-3</c:v>
                </c:pt>
                <c:pt idx="3358">
                  <c:v>6.522E-3</c:v>
                </c:pt>
                <c:pt idx="3359">
                  <c:v>5.3770000000000024E-3</c:v>
                </c:pt>
                <c:pt idx="3360">
                  <c:v>3.9319999999999997E-3</c:v>
                </c:pt>
                <c:pt idx="3361">
                  <c:v>5.2649999999999997E-3</c:v>
                </c:pt>
                <c:pt idx="3362">
                  <c:v>5.5269999999999998E-3</c:v>
                </c:pt>
                <c:pt idx="3363">
                  <c:v>6.1879999999999999E-3</c:v>
                </c:pt>
                <c:pt idx="3364">
                  <c:v>1.1260000000000016E-3</c:v>
                </c:pt>
                <c:pt idx="3365">
                  <c:v>2.2810000000000031E-3</c:v>
                </c:pt>
                <c:pt idx="3366">
                  <c:v>2.1719999999999999E-3</c:v>
                </c:pt>
                <c:pt idx="3367">
                  <c:v>2.8940000000000012E-3</c:v>
                </c:pt>
                <c:pt idx="3368">
                  <c:v>3.4220000000000001E-3</c:v>
                </c:pt>
                <c:pt idx="3369">
                  <c:v>4.0720000000000062E-3</c:v>
                </c:pt>
                <c:pt idx="3370">
                  <c:v>2.0900000000000011E-3</c:v>
                </c:pt>
                <c:pt idx="3371">
                  <c:v>4.5859999999999998E-3</c:v>
                </c:pt>
                <c:pt idx="3372">
                  <c:v>4.4880000000000093E-3</c:v>
                </c:pt>
                <c:pt idx="3373">
                  <c:v>6.1330000000000082E-3</c:v>
                </c:pt>
                <c:pt idx="3374">
                  <c:v>7.7210000000000082E-3</c:v>
                </c:pt>
                <c:pt idx="3375">
                  <c:v>7.2530000000000103E-3</c:v>
                </c:pt>
                <c:pt idx="3376">
                  <c:v>7.2350000000000123E-3</c:v>
                </c:pt>
                <c:pt idx="3377">
                  <c:v>5.2529999999999999E-3</c:v>
                </c:pt>
                <c:pt idx="3378">
                  <c:v>5.8060000000000082E-3</c:v>
                </c:pt>
                <c:pt idx="3379">
                  <c:v>5.0360000000000092E-3</c:v>
                </c:pt>
                <c:pt idx="3380">
                  <c:v>4.8300000000000062E-3</c:v>
                </c:pt>
                <c:pt idx="3381">
                  <c:v>3.2580000000000031E-3</c:v>
                </c:pt>
                <c:pt idx="3382">
                  <c:v>3.7850000000000045E-3</c:v>
                </c:pt>
                <c:pt idx="3383">
                  <c:v>3.8530000000000036E-3</c:v>
                </c:pt>
                <c:pt idx="3384">
                  <c:v>4.9780000000000093E-3</c:v>
                </c:pt>
                <c:pt idx="3385">
                  <c:v>4.5330000000000092E-3</c:v>
                </c:pt>
                <c:pt idx="3386">
                  <c:v>2.6620000000000012E-3</c:v>
                </c:pt>
                <c:pt idx="3387">
                  <c:v>2.7320000000000001E-3</c:v>
                </c:pt>
                <c:pt idx="3388">
                  <c:v>2.2620000000000036E-3</c:v>
                </c:pt>
                <c:pt idx="3389">
                  <c:v>3.6110000000000035E-3</c:v>
                </c:pt>
                <c:pt idx="3390">
                  <c:v>3.7860000000000051E-3</c:v>
                </c:pt>
                <c:pt idx="3391">
                  <c:v>2.3830000000000036E-3</c:v>
                </c:pt>
                <c:pt idx="3392">
                  <c:v>5.8790000000000092E-3</c:v>
                </c:pt>
                <c:pt idx="3393">
                  <c:v>4.3000000000000061E-3</c:v>
                </c:pt>
                <c:pt idx="3394">
                  <c:v>4.2510000000000065E-3</c:v>
                </c:pt>
                <c:pt idx="3395">
                  <c:v>2.3509999999999998E-3</c:v>
                </c:pt>
                <c:pt idx="3396">
                  <c:v>4.2240000000000003E-3</c:v>
                </c:pt>
                <c:pt idx="3397">
                  <c:v>3.359E-3</c:v>
                </c:pt>
                <c:pt idx="3398">
                  <c:v>2.5000000000000035E-3</c:v>
                </c:pt>
                <c:pt idx="3399">
                  <c:v>2.0580000000000012E-3</c:v>
                </c:pt>
                <c:pt idx="3400">
                  <c:v>3.1180000000000036E-3</c:v>
                </c:pt>
                <c:pt idx="3401">
                  <c:v>4.4780000000000089E-3</c:v>
                </c:pt>
                <c:pt idx="3402">
                  <c:v>6.2770000000000083E-3</c:v>
                </c:pt>
                <c:pt idx="3403">
                  <c:v>6.7400000000000073E-3</c:v>
                </c:pt>
                <c:pt idx="3404">
                  <c:v>5.7030000000000093E-3</c:v>
                </c:pt>
                <c:pt idx="3405">
                  <c:v>3.176000000000003E-3</c:v>
                </c:pt>
                <c:pt idx="3406">
                  <c:v>2.405E-3</c:v>
                </c:pt>
                <c:pt idx="3407">
                  <c:v>2.9490000000000002E-3</c:v>
                </c:pt>
                <c:pt idx="3408">
                  <c:v>4.4350000000000092E-3</c:v>
                </c:pt>
                <c:pt idx="3409">
                  <c:v>8.6000000000000139E-4</c:v>
                </c:pt>
                <c:pt idx="3410">
                  <c:v>4.0600000000000002E-3</c:v>
                </c:pt>
                <c:pt idx="3411">
                  <c:v>6.8730000000000093E-3</c:v>
                </c:pt>
                <c:pt idx="3412">
                  <c:v>6.0330000000000088E-3</c:v>
                </c:pt>
                <c:pt idx="3413">
                  <c:v>6.6829999999999997E-3</c:v>
                </c:pt>
                <c:pt idx="3414">
                  <c:v>4.9249999999999997E-3</c:v>
                </c:pt>
                <c:pt idx="3415">
                  <c:v>4.5669999999999999E-3</c:v>
                </c:pt>
                <c:pt idx="3416">
                  <c:v>5.1609999999999998E-3</c:v>
                </c:pt>
                <c:pt idx="3417">
                  <c:v>5.7500000000000034E-3</c:v>
                </c:pt>
                <c:pt idx="3418">
                  <c:v>3.8010000000000036E-3</c:v>
                </c:pt>
                <c:pt idx="3419">
                  <c:v>3.460000000000003E-3</c:v>
                </c:pt>
                <c:pt idx="3420">
                  <c:v>2.993000000000003E-3</c:v>
                </c:pt>
                <c:pt idx="3421">
                  <c:v>3.153000000000003E-3</c:v>
                </c:pt>
                <c:pt idx="3422">
                  <c:v>3.3600000000000042E-4</c:v>
                </c:pt>
                <c:pt idx="3423">
                  <c:v>2.6020000000000001E-3</c:v>
                </c:pt>
                <c:pt idx="3424">
                  <c:v>1.9280000000000033E-3</c:v>
                </c:pt>
                <c:pt idx="3425">
                  <c:v>4.2989999999999999E-3</c:v>
                </c:pt>
                <c:pt idx="3426">
                  <c:v>3.493000000000003E-3</c:v>
                </c:pt>
                <c:pt idx="3427">
                  <c:v>4.0959999999999998E-3</c:v>
                </c:pt>
                <c:pt idx="3428">
                  <c:v>2.5530000000000001E-3</c:v>
                </c:pt>
                <c:pt idx="3429">
                  <c:v>2.1159999999999998E-3</c:v>
                </c:pt>
                <c:pt idx="3430">
                  <c:v>1.413E-3</c:v>
                </c:pt>
                <c:pt idx="3431">
                  <c:v>3.5560000000000001E-3</c:v>
                </c:pt>
                <c:pt idx="3432">
                  <c:v>4.9450000000000093E-3</c:v>
                </c:pt>
                <c:pt idx="3433">
                  <c:v>3.7080000000000056E-3</c:v>
                </c:pt>
                <c:pt idx="3434">
                  <c:v>1.178000000000003E-3</c:v>
                </c:pt>
                <c:pt idx="3435">
                  <c:v>2.6050000000000036E-3</c:v>
                </c:pt>
                <c:pt idx="3436">
                  <c:v>4.9160000000000072E-3</c:v>
                </c:pt>
                <c:pt idx="3437">
                  <c:v>5.7940000000000014E-3</c:v>
                </c:pt>
                <c:pt idx="3438">
                  <c:v>5.8410000000000094E-3</c:v>
                </c:pt>
                <c:pt idx="3439">
                  <c:v>6.5100000000000071E-3</c:v>
                </c:pt>
                <c:pt idx="3440">
                  <c:v>7.4440000000000062E-3</c:v>
                </c:pt>
                <c:pt idx="3441">
                  <c:v>6.6559999999999996E-3</c:v>
                </c:pt>
                <c:pt idx="3442">
                  <c:v>5.4390000000000133E-3</c:v>
                </c:pt>
                <c:pt idx="3443">
                  <c:v>4.3590000000000061E-3</c:v>
                </c:pt>
                <c:pt idx="3444">
                  <c:v>2.6390000000000012E-3</c:v>
                </c:pt>
                <c:pt idx="3445">
                  <c:v>2.568000000000003E-3</c:v>
                </c:pt>
                <c:pt idx="3446">
                  <c:v>5.862E-3</c:v>
                </c:pt>
                <c:pt idx="3447">
                  <c:v>5.2020000000000061E-3</c:v>
                </c:pt>
                <c:pt idx="3448">
                  <c:v>3.8020000000000011E-3</c:v>
                </c:pt>
                <c:pt idx="3449">
                  <c:v>3.4640000000000035E-3</c:v>
                </c:pt>
                <c:pt idx="3450">
                  <c:v>4.5320000000000004E-3</c:v>
                </c:pt>
                <c:pt idx="3451">
                  <c:v>7.1640000000000002E-3</c:v>
                </c:pt>
                <c:pt idx="3452">
                  <c:v>2.8240000000000001E-3</c:v>
                </c:pt>
                <c:pt idx="3453">
                  <c:v>2.117000000000003E-3</c:v>
                </c:pt>
                <c:pt idx="3454">
                  <c:v>3.6280000000000036E-3</c:v>
                </c:pt>
                <c:pt idx="3455">
                  <c:v>7.4020000000000101E-3</c:v>
                </c:pt>
                <c:pt idx="3456">
                  <c:v>4.3429999999999996E-3</c:v>
                </c:pt>
                <c:pt idx="3457">
                  <c:v>9.0900000000000139E-4</c:v>
                </c:pt>
                <c:pt idx="3458">
                  <c:v>3.2390000000000036E-3</c:v>
                </c:pt>
                <c:pt idx="3459">
                  <c:v>2.9729999999999999E-3</c:v>
                </c:pt>
                <c:pt idx="3460">
                  <c:v>4.8720000000000013E-3</c:v>
                </c:pt>
                <c:pt idx="3461">
                  <c:v>4.4679999999999997E-3</c:v>
                </c:pt>
                <c:pt idx="3462">
                  <c:v>1.9500000000000034E-3</c:v>
                </c:pt>
                <c:pt idx="3464">
                  <c:v>3.934E-3</c:v>
                </c:pt>
                <c:pt idx="3465">
                  <c:v>5.8300000000000084E-4</c:v>
                </c:pt>
                <c:pt idx="3466">
                  <c:v>3.0180000000000012E-3</c:v>
                </c:pt>
                <c:pt idx="3467">
                  <c:v>2.9500000000000001E-4</c:v>
                </c:pt>
                <c:pt idx="3468">
                  <c:v>1.288000000000002E-3</c:v>
                </c:pt>
                <c:pt idx="3469">
                  <c:v>2.431E-3</c:v>
                </c:pt>
                <c:pt idx="3470">
                  <c:v>6.1630000000000001E-3</c:v>
                </c:pt>
                <c:pt idx="3471">
                  <c:v>6.4820000000000112E-3</c:v>
                </c:pt>
                <c:pt idx="3472">
                  <c:v>5.3870000000000003E-3</c:v>
                </c:pt>
                <c:pt idx="3473">
                  <c:v>4.5009999999999998E-3</c:v>
                </c:pt>
                <c:pt idx="3474">
                  <c:v>4.6730000000000061E-3</c:v>
                </c:pt>
                <c:pt idx="3475">
                  <c:v>6.1100000000000034E-3</c:v>
                </c:pt>
                <c:pt idx="3476">
                  <c:v>6.1330000000000082E-3</c:v>
                </c:pt>
                <c:pt idx="3477">
                  <c:v>3.0969999999999999E-3</c:v>
                </c:pt>
                <c:pt idx="3478">
                  <c:v>1.3649999999999999E-3</c:v>
                </c:pt>
                <c:pt idx="3479">
                  <c:v>3.192000000000003E-3</c:v>
                </c:pt>
                <c:pt idx="3480">
                  <c:v>2.676E-3</c:v>
                </c:pt>
                <c:pt idx="3481">
                  <c:v>3.0460000000000036E-3</c:v>
                </c:pt>
                <c:pt idx="3482">
                  <c:v>5.6490000000000073E-3</c:v>
                </c:pt>
                <c:pt idx="3483">
                  <c:v>3.2530000000000046E-3</c:v>
                </c:pt>
                <c:pt idx="3484">
                  <c:v>4.1219999999999998E-3</c:v>
                </c:pt>
                <c:pt idx="3485">
                  <c:v>6.4920000000000073E-3</c:v>
                </c:pt>
                <c:pt idx="3486">
                  <c:v>4.4540000000000014E-3</c:v>
                </c:pt>
                <c:pt idx="3487">
                  <c:v>5.5620000000000001E-3</c:v>
                </c:pt>
                <c:pt idx="3488">
                  <c:v>5.5929999999999999E-3</c:v>
                </c:pt>
                <c:pt idx="3489">
                  <c:v>7.2670000000000061E-3</c:v>
                </c:pt>
                <c:pt idx="3490">
                  <c:v>2.0180000000000011E-3</c:v>
                </c:pt>
                <c:pt idx="3491">
                  <c:v>2.0790000000000001E-3</c:v>
                </c:pt>
                <c:pt idx="3492">
                  <c:v>1.7090000000000015E-3</c:v>
                </c:pt>
                <c:pt idx="3493">
                  <c:v>4.0850000000000062E-3</c:v>
                </c:pt>
                <c:pt idx="3494">
                  <c:v>4.1460000000000004E-3</c:v>
                </c:pt>
                <c:pt idx="3495">
                  <c:v>2.1559999999999999E-3</c:v>
                </c:pt>
                <c:pt idx="3496">
                  <c:v>2.5150000000000012E-3</c:v>
                </c:pt>
                <c:pt idx="3497">
                  <c:v>4.7910000000000071E-3</c:v>
                </c:pt>
                <c:pt idx="3498">
                  <c:v>3.8940000000000012E-3</c:v>
                </c:pt>
                <c:pt idx="3499">
                  <c:v>3.019E-3</c:v>
                </c:pt>
                <c:pt idx="3500">
                  <c:v>4.7050000000000061E-3</c:v>
                </c:pt>
                <c:pt idx="3501">
                  <c:v>5.7410000000000065E-3</c:v>
                </c:pt>
                <c:pt idx="3502">
                  <c:v>9.5300000000000003E-3</c:v>
                </c:pt>
                <c:pt idx="3503">
                  <c:v>7.0520000000000062E-3</c:v>
                </c:pt>
                <c:pt idx="3504">
                  <c:v>6.7890000000000103E-3</c:v>
                </c:pt>
                <c:pt idx="3505">
                  <c:v>5.3280000000000003E-3</c:v>
                </c:pt>
                <c:pt idx="3506">
                  <c:v>2.9719999999999998E-3</c:v>
                </c:pt>
                <c:pt idx="3507">
                  <c:v>3.0130000000000035E-3</c:v>
                </c:pt>
                <c:pt idx="3508">
                  <c:v>1.4280000000000015E-3</c:v>
                </c:pt>
                <c:pt idx="3509">
                  <c:v>1.5060000000000017E-3</c:v>
                </c:pt>
                <c:pt idx="3510">
                  <c:v>2.529000000000003E-3</c:v>
                </c:pt>
                <c:pt idx="3511">
                  <c:v>3.7200000000000054E-3</c:v>
                </c:pt>
                <c:pt idx="3512">
                  <c:v>4.9540000000000061E-3</c:v>
                </c:pt>
                <c:pt idx="3513">
                  <c:v>6.9920000000000034E-3</c:v>
                </c:pt>
                <c:pt idx="3514">
                  <c:v>8.8960000000000219E-3</c:v>
                </c:pt>
                <c:pt idx="3515">
                  <c:v>6.6720000000000034E-3</c:v>
                </c:pt>
                <c:pt idx="3516">
                  <c:v>6.3229999999999996E-3</c:v>
                </c:pt>
                <c:pt idx="3517">
                  <c:v>5.4490000000000103E-3</c:v>
                </c:pt>
                <c:pt idx="3518">
                  <c:v>5.1630000000000001E-3</c:v>
                </c:pt>
                <c:pt idx="3519">
                  <c:v>5.9120000000000023E-3</c:v>
                </c:pt>
                <c:pt idx="3520">
                  <c:v>2.6340000000000035E-3</c:v>
                </c:pt>
                <c:pt idx="3521">
                  <c:v>2.3090000000000012E-3</c:v>
                </c:pt>
                <c:pt idx="3522">
                  <c:v>4.5370000000000072E-3</c:v>
                </c:pt>
                <c:pt idx="3523">
                  <c:v>3.3150000000000002E-3</c:v>
                </c:pt>
                <c:pt idx="3524">
                  <c:v>4.0239999999999998E-3</c:v>
                </c:pt>
                <c:pt idx="3525">
                  <c:v>4.6210000000000001E-3</c:v>
                </c:pt>
                <c:pt idx="3526">
                  <c:v>7.6779999999999999E-3</c:v>
                </c:pt>
                <c:pt idx="3527">
                  <c:v>7.4610000000000093E-3</c:v>
                </c:pt>
                <c:pt idx="3528">
                  <c:v>7.0290000000000092E-3</c:v>
                </c:pt>
                <c:pt idx="3529">
                  <c:v>5.8230000000000001E-3</c:v>
                </c:pt>
                <c:pt idx="3530">
                  <c:v>3.0130000000000035E-3</c:v>
                </c:pt>
                <c:pt idx="3531">
                  <c:v>2.336E-3</c:v>
                </c:pt>
                <c:pt idx="3532">
                  <c:v>2.5170000000000001E-3</c:v>
                </c:pt>
                <c:pt idx="3533">
                  <c:v>3.5260000000000035E-3</c:v>
                </c:pt>
                <c:pt idx="3534">
                  <c:v>3.1040000000000048E-3</c:v>
                </c:pt>
                <c:pt idx="3535">
                  <c:v>2.6290000000000011E-3</c:v>
                </c:pt>
                <c:pt idx="3536">
                  <c:v>3.2540000000000012E-3</c:v>
                </c:pt>
                <c:pt idx="3537">
                  <c:v>4.9460000000000103E-3</c:v>
                </c:pt>
                <c:pt idx="3538">
                  <c:v>5.2110000000000073E-3</c:v>
                </c:pt>
                <c:pt idx="3539">
                  <c:v>4.8609999999999999E-3</c:v>
                </c:pt>
                <c:pt idx="3540">
                  <c:v>2.9380000000000001E-3</c:v>
                </c:pt>
                <c:pt idx="3541">
                  <c:v>3.1040000000000048E-3</c:v>
                </c:pt>
                <c:pt idx="3542">
                  <c:v>1.8900000000000028E-3</c:v>
                </c:pt>
                <c:pt idx="3543">
                  <c:v>5.3140000000000001E-3</c:v>
                </c:pt>
                <c:pt idx="3544">
                  <c:v>2.5660000000000001E-3</c:v>
                </c:pt>
                <c:pt idx="3545">
                  <c:v>2.7400000000000048E-4</c:v>
                </c:pt>
                <c:pt idx="3546">
                  <c:v>1.7539999999999999E-3</c:v>
                </c:pt>
                <c:pt idx="3547">
                  <c:v>2.4229999999999998E-3</c:v>
                </c:pt>
                <c:pt idx="3548">
                  <c:v>3.1710000000000002E-3</c:v>
                </c:pt>
                <c:pt idx="3549">
                  <c:v>5.6290000000000003E-3</c:v>
                </c:pt>
                <c:pt idx="3550">
                  <c:v>2.300000000000003E-3</c:v>
                </c:pt>
                <c:pt idx="3551">
                  <c:v>3.166000000000003E-3</c:v>
                </c:pt>
                <c:pt idx="3552">
                  <c:v>7.0870000000000082E-3</c:v>
                </c:pt>
                <c:pt idx="3553">
                  <c:v>5.6900000000000023E-3</c:v>
                </c:pt>
                <c:pt idx="3554">
                  <c:v>6.1310000000000071E-3</c:v>
                </c:pt>
                <c:pt idx="3555">
                  <c:v>6.7190000000000106E-3</c:v>
                </c:pt>
                <c:pt idx="3556">
                  <c:v>4.64E-3</c:v>
                </c:pt>
                <c:pt idx="3557">
                  <c:v>4.9979999999999998E-3</c:v>
                </c:pt>
                <c:pt idx="3558">
                  <c:v>3.3990000000000001E-3</c:v>
                </c:pt>
                <c:pt idx="3559">
                  <c:v>2.3869999999999998E-3</c:v>
                </c:pt>
                <c:pt idx="3560">
                  <c:v>1.9250000000000022E-3</c:v>
                </c:pt>
                <c:pt idx="3561">
                  <c:v>1.8870000000000026E-3</c:v>
                </c:pt>
                <c:pt idx="3562">
                  <c:v>5.2160000000000071E-3</c:v>
                </c:pt>
                <c:pt idx="3563">
                  <c:v>4.1649999999999934E-3</c:v>
                </c:pt>
                <c:pt idx="3564">
                  <c:v>5.3600000000000002E-3</c:v>
                </c:pt>
                <c:pt idx="3565">
                  <c:v>2.9860000000000012E-3</c:v>
                </c:pt>
                <c:pt idx="3566">
                  <c:v>3.4060000000000002E-3</c:v>
                </c:pt>
                <c:pt idx="3567">
                  <c:v>3.9240000000000056E-3</c:v>
                </c:pt>
                <c:pt idx="3568">
                  <c:v>6.9230000000000073E-3</c:v>
                </c:pt>
                <c:pt idx="3569">
                  <c:v>3.9719999999999998E-3</c:v>
                </c:pt>
                <c:pt idx="3570">
                  <c:v>3.542000000000003E-3</c:v>
                </c:pt>
                <c:pt idx="3571">
                  <c:v>3.645000000000005E-3</c:v>
                </c:pt>
                <c:pt idx="3572">
                  <c:v>4.6779999999999999E-3</c:v>
                </c:pt>
                <c:pt idx="3573">
                  <c:v>4.3150000000000003E-3</c:v>
                </c:pt>
                <c:pt idx="3574">
                  <c:v>3.888000000000003E-3</c:v>
                </c:pt>
                <c:pt idx="3575">
                  <c:v>2.4870000000000035E-3</c:v>
                </c:pt>
                <c:pt idx="3576">
                  <c:v>3.8690000000000031E-3</c:v>
                </c:pt>
                <c:pt idx="3577">
                  <c:v>4.7380000000000078E-3</c:v>
                </c:pt>
                <c:pt idx="3578">
                  <c:v>7.4700000000000122E-3</c:v>
                </c:pt>
                <c:pt idx="3579">
                  <c:v>5.6220000000000003E-3</c:v>
                </c:pt>
                <c:pt idx="3580">
                  <c:v>3.9830000000000065E-3</c:v>
                </c:pt>
                <c:pt idx="3581">
                  <c:v>4.0270000000000002E-3</c:v>
                </c:pt>
                <c:pt idx="3582">
                  <c:v>3.0920000000000001E-3</c:v>
                </c:pt>
                <c:pt idx="3583">
                  <c:v>2.0100000000000001E-3</c:v>
                </c:pt>
                <c:pt idx="3584">
                  <c:v>2.813000000000003E-3</c:v>
                </c:pt>
                <c:pt idx="3585">
                  <c:v>5.9240000000000004E-3</c:v>
                </c:pt>
                <c:pt idx="3586">
                  <c:v>5.3210000000000002E-3</c:v>
                </c:pt>
                <c:pt idx="3587">
                  <c:v>5.0500000000000024E-3</c:v>
                </c:pt>
                <c:pt idx="3588">
                  <c:v>5.7239999999999999E-3</c:v>
                </c:pt>
                <c:pt idx="3589">
                  <c:v>5.7060000000000088E-3</c:v>
                </c:pt>
                <c:pt idx="3590">
                  <c:v>4.522E-3</c:v>
                </c:pt>
                <c:pt idx="3591">
                  <c:v>2.9159999999999998E-3</c:v>
                </c:pt>
                <c:pt idx="3592">
                  <c:v>1.1760000000000026E-3</c:v>
                </c:pt>
                <c:pt idx="3593">
                  <c:v>1.150000000000003E-4</c:v>
                </c:pt>
                <c:pt idx="3594">
                  <c:v>1.0679999999999984E-3</c:v>
                </c:pt>
                <c:pt idx="3595">
                  <c:v>2.1450000000000002E-3</c:v>
                </c:pt>
                <c:pt idx="3596">
                  <c:v>5.0229999999999997E-3</c:v>
                </c:pt>
                <c:pt idx="3597">
                  <c:v>4.1649999999999934E-3</c:v>
                </c:pt>
                <c:pt idx="3598">
                  <c:v>5.2220000000000001E-3</c:v>
                </c:pt>
                <c:pt idx="3599">
                  <c:v>3.9269999999999999E-3</c:v>
                </c:pt>
                <c:pt idx="3600">
                  <c:v>3.6310000000000036E-3</c:v>
                </c:pt>
                <c:pt idx="3601">
                  <c:v>3.4770000000000035E-3</c:v>
                </c:pt>
                <c:pt idx="3602">
                  <c:v>5.1840000000000002E-3</c:v>
                </c:pt>
                <c:pt idx="3603">
                  <c:v>5.4020000000000092E-3</c:v>
                </c:pt>
                <c:pt idx="3604">
                  <c:v>3.045000000000003E-3</c:v>
                </c:pt>
                <c:pt idx="3605">
                  <c:v>1.3170000000000015E-3</c:v>
                </c:pt>
                <c:pt idx="3606">
                  <c:v>2.346E-3</c:v>
                </c:pt>
                <c:pt idx="3607">
                  <c:v>2.1900000000000001E-3</c:v>
                </c:pt>
                <c:pt idx="3608">
                  <c:v>3.2570000000000047E-3</c:v>
                </c:pt>
                <c:pt idx="3609">
                  <c:v>2.3909999999999999E-3</c:v>
                </c:pt>
                <c:pt idx="3610">
                  <c:v>2.5920000000000001E-3</c:v>
                </c:pt>
                <c:pt idx="3611">
                  <c:v>4.0429999999999997E-3</c:v>
                </c:pt>
                <c:pt idx="3612">
                  <c:v>4.7070000000000002E-3</c:v>
                </c:pt>
                <c:pt idx="3613">
                  <c:v>3.6140000000000031E-3</c:v>
                </c:pt>
                <c:pt idx="3614">
                  <c:v>2.4040000000000012E-3</c:v>
                </c:pt>
                <c:pt idx="3615">
                  <c:v>2.2100000000000002E-3</c:v>
                </c:pt>
                <c:pt idx="3616">
                  <c:v>3.6320000000000002E-3</c:v>
                </c:pt>
                <c:pt idx="3617">
                  <c:v>5.1070000000000004E-3</c:v>
                </c:pt>
                <c:pt idx="3618">
                  <c:v>4.5560000000000071E-3</c:v>
                </c:pt>
                <c:pt idx="3619">
                  <c:v>3.8610000000000011E-3</c:v>
                </c:pt>
                <c:pt idx="3620">
                  <c:v>5.8170000000000001E-3</c:v>
                </c:pt>
                <c:pt idx="3621">
                  <c:v>6.8600000000000024E-3</c:v>
                </c:pt>
                <c:pt idx="3622">
                  <c:v>2.7080000000000055E-3</c:v>
                </c:pt>
                <c:pt idx="3623">
                  <c:v>1.5130000000000015E-3</c:v>
                </c:pt>
                <c:pt idx="3624">
                  <c:v>2.5490000000000035E-3</c:v>
                </c:pt>
                <c:pt idx="3625">
                  <c:v>2.7520000000000001E-3</c:v>
                </c:pt>
                <c:pt idx="3626">
                  <c:v>2.5720000000000001E-3</c:v>
                </c:pt>
                <c:pt idx="3627">
                  <c:v>5.1180000000000002E-3</c:v>
                </c:pt>
                <c:pt idx="3628">
                  <c:v>6.3620000000000013E-3</c:v>
                </c:pt>
                <c:pt idx="3629">
                  <c:v>4.6039999999999996E-3</c:v>
                </c:pt>
                <c:pt idx="3630">
                  <c:v>6.4590000000000116E-3</c:v>
                </c:pt>
                <c:pt idx="3631">
                  <c:v>3.9650000000000006E-3</c:v>
                </c:pt>
                <c:pt idx="3632">
                  <c:v>1.4300000000000018E-3</c:v>
                </c:pt>
                <c:pt idx="3633">
                  <c:v>3.8200000000000056E-4</c:v>
                </c:pt>
                <c:pt idx="3634">
                  <c:v>2.1129999999999999E-3</c:v>
                </c:pt>
                <c:pt idx="3635">
                  <c:v>1.0980000000000015E-3</c:v>
                </c:pt>
                <c:pt idx="3636">
                  <c:v>2.7520000000000001E-3</c:v>
                </c:pt>
                <c:pt idx="3637">
                  <c:v>3.2780000000000036E-3</c:v>
                </c:pt>
                <c:pt idx="3638">
                  <c:v>5.5360000000000105E-3</c:v>
                </c:pt>
                <c:pt idx="3639">
                  <c:v>6.1830000000000071E-3</c:v>
                </c:pt>
                <c:pt idx="3640">
                  <c:v>4.5409999999999999E-3</c:v>
                </c:pt>
                <c:pt idx="3641">
                  <c:v>3.0170000000000036E-3</c:v>
                </c:pt>
                <c:pt idx="3642">
                  <c:v>2.5880000000000031E-3</c:v>
                </c:pt>
                <c:pt idx="3643">
                  <c:v>3.3969999999999998E-3</c:v>
                </c:pt>
                <c:pt idx="3644">
                  <c:v>4.1830000000000062E-3</c:v>
                </c:pt>
                <c:pt idx="3645">
                  <c:v>1.5120000000000023E-3</c:v>
                </c:pt>
                <c:pt idx="3646">
                  <c:v>1.7799999999999999E-3</c:v>
                </c:pt>
                <c:pt idx="3647">
                  <c:v>2.9399999999999999E-3</c:v>
                </c:pt>
                <c:pt idx="3648">
                  <c:v>2.7420000000000035E-3</c:v>
                </c:pt>
                <c:pt idx="3649">
                  <c:v>1.0290000000000015E-3</c:v>
                </c:pt>
                <c:pt idx="3650">
                  <c:v>1.9500000000000034E-3</c:v>
                </c:pt>
                <c:pt idx="3651">
                  <c:v>4.9649999999999998E-3</c:v>
                </c:pt>
                <c:pt idx="3652">
                  <c:v>5.6990000000000061E-3</c:v>
                </c:pt>
                <c:pt idx="3653">
                  <c:v>4.64E-3</c:v>
                </c:pt>
                <c:pt idx="3654">
                  <c:v>4.6350000000000002E-3</c:v>
                </c:pt>
                <c:pt idx="3655">
                  <c:v>4.8000000000000004E-3</c:v>
                </c:pt>
                <c:pt idx="3656">
                  <c:v>3.1100000000000012E-3</c:v>
                </c:pt>
                <c:pt idx="3657">
                  <c:v>2.016E-3</c:v>
                </c:pt>
                <c:pt idx="3658">
                  <c:v>2.6199999999999999E-3</c:v>
                </c:pt>
                <c:pt idx="3659">
                  <c:v>2.7820000000000037E-3</c:v>
                </c:pt>
                <c:pt idx="3660">
                  <c:v>1.650000000000003E-3</c:v>
                </c:pt>
                <c:pt idx="3661">
                  <c:v>2.8240000000000001E-3</c:v>
                </c:pt>
                <c:pt idx="3662">
                  <c:v>4.9060000000000093E-3</c:v>
                </c:pt>
                <c:pt idx="3663">
                  <c:v>7.6020000000000072E-3</c:v>
                </c:pt>
                <c:pt idx="3664">
                  <c:v>5.9530000000000112E-3</c:v>
                </c:pt>
                <c:pt idx="3665">
                  <c:v>3.5360000000000001E-3</c:v>
                </c:pt>
                <c:pt idx="3666">
                  <c:v>4.9050000000000083E-3</c:v>
                </c:pt>
                <c:pt idx="3667">
                  <c:v>5.6210000000000001E-3</c:v>
                </c:pt>
                <c:pt idx="3668">
                  <c:v>4.4350000000000092E-3</c:v>
                </c:pt>
                <c:pt idx="3669">
                  <c:v>1.8519999999999999E-3</c:v>
                </c:pt>
                <c:pt idx="3670">
                  <c:v>1.2509999999999999E-3</c:v>
                </c:pt>
                <c:pt idx="3671">
                  <c:v>1.9430000000000029E-3</c:v>
                </c:pt>
                <c:pt idx="3672">
                  <c:v>4.1000000000000021E-4</c:v>
                </c:pt>
                <c:pt idx="3673">
                  <c:v>2.3999999999999998E-3</c:v>
                </c:pt>
                <c:pt idx="3674">
                  <c:v>1.650000000000003E-3</c:v>
                </c:pt>
                <c:pt idx="3675">
                  <c:v>7.7300000000000144E-4</c:v>
                </c:pt>
                <c:pt idx="3676">
                  <c:v>2.6850000000000012E-3</c:v>
                </c:pt>
                <c:pt idx="3677">
                  <c:v>2.166000000000003E-3</c:v>
                </c:pt>
                <c:pt idx="3678">
                  <c:v>1.5420000000000028E-3</c:v>
                </c:pt>
                <c:pt idx="3679">
                  <c:v>1.7270000000000015E-3</c:v>
                </c:pt>
                <c:pt idx="3680">
                  <c:v>2.519E-3</c:v>
                </c:pt>
                <c:pt idx="3681">
                  <c:v>6.6940000000000003E-3</c:v>
                </c:pt>
                <c:pt idx="3682">
                  <c:v>6.0860000000000072E-3</c:v>
                </c:pt>
                <c:pt idx="3683">
                  <c:v>4.4820000000000033E-3</c:v>
                </c:pt>
                <c:pt idx="3684">
                  <c:v>1.9190000000000023E-3</c:v>
                </c:pt>
                <c:pt idx="3685">
                  <c:v>3.5110000000000002E-3</c:v>
                </c:pt>
                <c:pt idx="3686">
                  <c:v>1.469E-3</c:v>
                </c:pt>
                <c:pt idx="3687">
                  <c:v>4.5020000000000034E-3</c:v>
                </c:pt>
                <c:pt idx="3688">
                  <c:v>7.8320000000000004E-3</c:v>
                </c:pt>
                <c:pt idx="3689">
                  <c:v>6.4860000000000109E-3</c:v>
                </c:pt>
                <c:pt idx="3690">
                  <c:v>1.6580000000000028E-3</c:v>
                </c:pt>
                <c:pt idx="3691">
                  <c:v>5.4900000000000098E-4</c:v>
                </c:pt>
                <c:pt idx="3692">
                  <c:v>1.9659999999999999E-3</c:v>
                </c:pt>
                <c:pt idx="3693">
                  <c:v>2.3180000000000002E-3</c:v>
                </c:pt>
                <c:pt idx="3694">
                  <c:v>3.6750000000000012E-3</c:v>
                </c:pt>
                <c:pt idx="3695">
                  <c:v>2.1150000000000001E-3</c:v>
                </c:pt>
                <c:pt idx="3696">
                  <c:v>4.5550000000000061E-3</c:v>
                </c:pt>
                <c:pt idx="3697">
                  <c:v>5.0600000000000003E-3</c:v>
                </c:pt>
                <c:pt idx="3698">
                  <c:v>7.2490000000000124E-3</c:v>
                </c:pt>
                <c:pt idx="3699">
                  <c:v>9.528E-3</c:v>
                </c:pt>
                <c:pt idx="3700">
                  <c:v>8.7130000000000003E-3</c:v>
                </c:pt>
                <c:pt idx="3701">
                  <c:v>5.8170000000000001E-3</c:v>
                </c:pt>
                <c:pt idx="3702">
                  <c:v>2.679000000000003E-3</c:v>
                </c:pt>
                <c:pt idx="3703">
                  <c:v>1.4120000000000001E-3</c:v>
                </c:pt>
                <c:pt idx="3704">
                  <c:v>2.081000000000003E-3</c:v>
                </c:pt>
                <c:pt idx="3705">
                  <c:v>3.6060000000000046E-3</c:v>
                </c:pt>
                <c:pt idx="3706">
                  <c:v>2.7430000000000037E-3</c:v>
                </c:pt>
                <c:pt idx="3707">
                  <c:v>3.3930000000000002E-3</c:v>
                </c:pt>
                <c:pt idx="3708">
                  <c:v>5.3220000000000003E-3</c:v>
                </c:pt>
                <c:pt idx="3709">
                  <c:v>7.0930000000000073E-3</c:v>
                </c:pt>
                <c:pt idx="3710">
                  <c:v>5.7920000000000072E-3</c:v>
                </c:pt>
                <c:pt idx="3711">
                  <c:v>2.480000000000003E-3</c:v>
                </c:pt>
                <c:pt idx="3712">
                  <c:v>4.1330000000000004E-3</c:v>
                </c:pt>
                <c:pt idx="3713">
                  <c:v>4.7040000000000033E-3</c:v>
                </c:pt>
                <c:pt idx="3715">
                  <c:v>2.7430000000000037E-3</c:v>
                </c:pt>
                <c:pt idx="3716">
                  <c:v>3.3200000000000031E-3</c:v>
                </c:pt>
                <c:pt idx="3717">
                  <c:v>2.4120000000000001E-3</c:v>
                </c:pt>
                <c:pt idx="3718">
                  <c:v>3.8170000000000035E-3</c:v>
                </c:pt>
                <c:pt idx="3719">
                  <c:v>2.4069999999999999E-3</c:v>
                </c:pt>
                <c:pt idx="3720">
                  <c:v>3.1240000000000035E-3</c:v>
                </c:pt>
                <c:pt idx="3721">
                  <c:v>7.8800000000000105E-4</c:v>
                </c:pt>
                <c:pt idx="3722">
                  <c:v>2.5870000000000047E-3</c:v>
                </c:pt>
                <c:pt idx="3723">
                  <c:v>4.9820000000000073E-3</c:v>
                </c:pt>
                <c:pt idx="3724">
                  <c:v>5.1630000000000001E-3</c:v>
                </c:pt>
                <c:pt idx="3725">
                  <c:v>4.0249999999999965E-3</c:v>
                </c:pt>
                <c:pt idx="3726">
                  <c:v>2.6180000000000036E-3</c:v>
                </c:pt>
                <c:pt idx="3727">
                  <c:v>1.5560000000000023E-3</c:v>
                </c:pt>
                <c:pt idx="3728">
                  <c:v>4.0679999999999996E-3</c:v>
                </c:pt>
                <c:pt idx="3729">
                  <c:v>6.2780000000000093E-3</c:v>
                </c:pt>
                <c:pt idx="3730">
                  <c:v>5.5669999999999999E-3</c:v>
                </c:pt>
                <c:pt idx="3731">
                  <c:v>7.0090000000000083E-3</c:v>
                </c:pt>
                <c:pt idx="3732">
                  <c:v>4.0590000000000062E-3</c:v>
                </c:pt>
                <c:pt idx="3733">
                  <c:v>4.052E-3</c:v>
                </c:pt>
                <c:pt idx="3734">
                  <c:v>4.1639999999999976E-3</c:v>
                </c:pt>
                <c:pt idx="3735">
                  <c:v>4.2910000000000092E-3</c:v>
                </c:pt>
                <c:pt idx="3736">
                  <c:v>3.8810000000000012E-3</c:v>
                </c:pt>
                <c:pt idx="3737">
                  <c:v>1.1990000000000015E-3</c:v>
                </c:pt>
                <c:pt idx="3738">
                  <c:v>1.2800000000000023E-3</c:v>
                </c:pt>
                <c:pt idx="3739">
                  <c:v>2.766000000000005E-3</c:v>
                </c:pt>
                <c:pt idx="3740">
                  <c:v>1.5100000000000018E-3</c:v>
                </c:pt>
                <c:pt idx="3741">
                  <c:v>3.581000000000003E-3</c:v>
                </c:pt>
                <c:pt idx="3742">
                  <c:v>2.6150000000000001E-3</c:v>
                </c:pt>
                <c:pt idx="3743">
                  <c:v>3.1850000000000055E-3</c:v>
                </c:pt>
                <c:pt idx="3744">
                  <c:v>4.2220000000000001E-3</c:v>
                </c:pt>
                <c:pt idx="3745">
                  <c:v>4.2940000000000001E-3</c:v>
                </c:pt>
                <c:pt idx="3746">
                  <c:v>2.5240000000000037E-3</c:v>
                </c:pt>
                <c:pt idx="3747">
                  <c:v>4.6189999999999998E-3</c:v>
                </c:pt>
                <c:pt idx="3748">
                  <c:v>3.681000000000005E-3</c:v>
                </c:pt>
                <c:pt idx="3749">
                  <c:v>5.4080000000000083E-3</c:v>
                </c:pt>
                <c:pt idx="3750">
                  <c:v>4.2330000000000093E-3</c:v>
                </c:pt>
                <c:pt idx="3751">
                  <c:v>4.254E-3</c:v>
                </c:pt>
                <c:pt idx="3752">
                  <c:v>4.3629999999999997E-3</c:v>
                </c:pt>
                <c:pt idx="3753">
                  <c:v>4.1349999999999998E-3</c:v>
                </c:pt>
                <c:pt idx="3754">
                  <c:v>4.3080000000000002E-3</c:v>
                </c:pt>
                <c:pt idx="3755">
                  <c:v>8.7600000000000048E-4</c:v>
                </c:pt>
                <c:pt idx="3756">
                  <c:v>1.207E-3</c:v>
                </c:pt>
                <c:pt idx="3757">
                  <c:v>4.1110000000000001E-3</c:v>
                </c:pt>
                <c:pt idx="3758">
                  <c:v>3.5180000000000012E-3</c:v>
                </c:pt>
                <c:pt idx="3759">
                  <c:v>3.385000000000003E-3</c:v>
                </c:pt>
                <c:pt idx="3760">
                  <c:v>2.3290000000000012E-3</c:v>
                </c:pt>
                <c:pt idx="3761">
                  <c:v>2.833E-3</c:v>
                </c:pt>
                <c:pt idx="3762">
                  <c:v>3.6270000000000057E-3</c:v>
                </c:pt>
                <c:pt idx="3763">
                  <c:v>7.3509999999999999E-3</c:v>
                </c:pt>
                <c:pt idx="3764">
                  <c:v>8.293E-3</c:v>
                </c:pt>
                <c:pt idx="3765">
                  <c:v>5.5050000000000073E-3</c:v>
                </c:pt>
                <c:pt idx="3766">
                  <c:v>4.4490000000000094E-3</c:v>
                </c:pt>
                <c:pt idx="3767">
                  <c:v>4.2589999999999998E-3</c:v>
                </c:pt>
                <c:pt idx="3768">
                  <c:v>1.8070000000000015E-3</c:v>
                </c:pt>
                <c:pt idx="3769">
                  <c:v>2.5980000000000035E-3</c:v>
                </c:pt>
                <c:pt idx="3770">
                  <c:v>5.1009999999999996E-3</c:v>
                </c:pt>
                <c:pt idx="3771">
                  <c:v>4.2920000000000024E-3</c:v>
                </c:pt>
                <c:pt idx="3772">
                  <c:v>5.3379999999999999E-3</c:v>
                </c:pt>
                <c:pt idx="3773">
                  <c:v>6.3790000000000123E-3</c:v>
                </c:pt>
                <c:pt idx="3774">
                  <c:v>6.9030000000000133E-3</c:v>
                </c:pt>
                <c:pt idx="3775">
                  <c:v>4.4330000000000072E-3</c:v>
                </c:pt>
                <c:pt idx="3776">
                  <c:v>4.5730000000000093E-3</c:v>
                </c:pt>
                <c:pt idx="3777">
                  <c:v>4.2600000000000034E-3</c:v>
                </c:pt>
                <c:pt idx="3778">
                  <c:v>2.3670000000000002E-3</c:v>
                </c:pt>
                <c:pt idx="3779">
                  <c:v>2.1440000000000035E-3</c:v>
                </c:pt>
                <c:pt idx="3780">
                  <c:v>2.7280000000000056E-3</c:v>
                </c:pt>
                <c:pt idx="3781">
                  <c:v>5.8219999999999999E-3</c:v>
                </c:pt>
                <c:pt idx="3782">
                  <c:v>7.803000000000007E-3</c:v>
                </c:pt>
                <c:pt idx="3783">
                  <c:v>7.0330000000000123E-3</c:v>
                </c:pt>
                <c:pt idx="3784">
                  <c:v>8.9290000000000046E-3</c:v>
                </c:pt>
                <c:pt idx="3785">
                  <c:v>5.1780000000000072E-3</c:v>
                </c:pt>
                <c:pt idx="3786">
                  <c:v>6.3629999999999997E-3</c:v>
                </c:pt>
                <c:pt idx="3787">
                  <c:v>5.3010000000000071E-3</c:v>
                </c:pt>
                <c:pt idx="3788">
                  <c:v>6.9210000000000122E-3</c:v>
                </c:pt>
                <c:pt idx="3789">
                  <c:v>6.9400000000000113E-3</c:v>
                </c:pt>
                <c:pt idx="3790">
                  <c:v>4.6820000000000004E-3</c:v>
                </c:pt>
                <c:pt idx="3791">
                  <c:v>7.1149999999999998E-3</c:v>
                </c:pt>
                <c:pt idx="3792">
                  <c:v>8.3450000000000121E-3</c:v>
                </c:pt>
                <c:pt idx="3793">
                  <c:v>6.3020000000000003E-3</c:v>
                </c:pt>
                <c:pt idx="3794">
                  <c:v>7.709000000000011E-3</c:v>
                </c:pt>
                <c:pt idx="3795">
                  <c:v>6.3480000000000073E-3</c:v>
                </c:pt>
                <c:pt idx="3796">
                  <c:v>5.8240000000000002E-3</c:v>
                </c:pt>
                <c:pt idx="3797">
                  <c:v>3.9179999999999996E-3</c:v>
                </c:pt>
                <c:pt idx="3798">
                  <c:v>5.8490000000000061E-3</c:v>
                </c:pt>
                <c:pt idx="3799">
                  <c:v>6.2610000000000061E-3</c:v>
                </c:pt>
                <c:pt idx="3800">
                  <c:v>4.6470000000000001E-3</c:v>
                </c:pt>
                <c:pt idx="3801">
                  <c:v>5.1130000000000004E-3</c:v>
                </c:pt>
                <c:pt idx="3802">
                  <c:v>7.7690000000000103E-3</c:v>
                </c:pt>
                <c:pt idx="3803">
                  <c:v>7.5060000000000092E-3</c:v>
                </c:pt>
                <c:pt idx="3804">
                  <c:v>4.4760000000000112E-3</c:v>
                </c:pt>
                <c:pt idx="3805">
                  <c:v>7.9300000000000149E-4</c:v>
                </c:pt>
                <c:pt idx="3806">
                  <c:v>2.879E-3</c:v>
                </c:pt>
                <c:pt idx="3807">
                  <c:v>3.681000000000005E-3</c:v>
                </c:pt>
                <c:pt idx="3808">
                  <c:v>5.5500000000000072E-3</c:v>
                </c:pt>
                <c:pt idx="3809">
                  <c:v>7.0650000000000062E-3</c:v>
                </c:pt>
                <c:pt idx="3810">
                  <c:v>4.5529999999999998E-3</c:v>
                </c:pt>
                <c:pt idx="3811">
                  <c:v>2.4690000000000011E-3</c:v>
                </c:pt>
                <c:pt idx="3812">
                  <c:v>3.1340000000000035E-3</c:v>
                </c:pt>
                <c:pt idx="3813">
                  <c:v>6.2670000000000061E-3</c:v>
                </c:pt>
                <c:pt idx="3814">
                  <c:v>8.7950000000000007E-3</c:v>
                </c:pt>
                <c:pt idx="3815">
                  <c:v>1.1172000000000001E-2</c:v>
                </c:pt>
                <c:pt idx="3816">
                  <c:v>6.7920000000000072E-3</c:v>
                </c:pt>
                <c:pt idx="3817">
                  <c:v>4.6290000000000003E-3</c:v>
                </c:pt>
                <c:pt idx="3818">
                  <c:v>2.823000000000003E-3</c:v>
                </c:pt>
                <c:pt idx="3819">
                  <c:v>5.9850000000000103E-3</c:v>
                </c:pt>
                <c:pt idx="3820">
                  <c:v>6.3340000000000072E-3</c:v>
                </c:pt>
                <c:pt idx="3821">
                  <c:v>2.1150000000000001E-3</c:v>
                </c:pt>
                <c:pt idx="3822">
                  <c:v>1.1370000000000015E-3</c:v>
                </c:pt>
                <c:pt idx="3823">
                  <c:v>3.794000000000004E-3</c:v>
                </c:pt>
                <c:pt idx="3824">
                  <c:v>1.9530000000000027E-3</c:v>
                </c:pt>
                <c:pt idx="3825">
                  <c:v>3.375E-3</c:v>
                </c:pt>
                <c:pt idx="3826">
                  <c:v>6.3559999999999997E-3</c:v>
                </c:pt>
                <c:pt idx="3827">
                  <c:v>6.5480000000000061E-3</c:v>
                </c:pt>
                <c:pt idx="3828">
                  <c:v>4.6420000000000003E-3</c:v>
                </c:pt>
                <c:pt idx="3829">
                  <c:v>2.4559999999999998E-3</c:v>
                </c:pt>
                <c:pt idx="3830">
                  <c:v>3.9519999999999998E-3</c:v>
                </c:pt>
                <c:pt idx="3831">
                  <c:v>4.9240000000000004E-3</c:v>
                </c:pt>
                <c:pt idx="3832">
                  <c:v>6.607E-3</c:v>
                </c:pt>
                <c:pt idx="3833">
                  <c:v>5.0509999999999999E-3</c:v>
                </c:pt>
                <c:pt idx="3834">
                  <c:v>2.346E-3</c:v>
                </c:pt>
                <c:pt idx="3835">
                  <c:v>9.8600000000000228E-4</c:v>
                </c:pt>
                <c:pt idx="3836">
                  <c:v>3.016E-3</c:v>
                </c:pt>
                <c:pt idx="3837">
                  <c:v>4.3889999999999997E-3</c:v>
                </c:pt>
                <c:pt idx="3838">
                  <c:v>5.8370000000000071E-3</c:v>
                </c:pt>
                <c:pt idx="3839">
                  <c:v>4.5420000000000061E-3</c:v>
                </c:pt>
                <c:pt idx="3840">
                  <c:v>4.7130000000000071E-3</c:v>
                </c:pt>
                <c:pt idx="3841">
                  <c:v>3.508000000000005E-3</c:v>
                </c:pt>
                <c:pt idx="3842">
                  <c:v>2.9290000000000002E-3</c:v>
                </c:pt>
                <c:pt idx="3843">
                  <c:v>3.8210000000000002E-3</c:v>
                </c:pt>
                <c:pt idx="3844">
                  <c:v>5.5040000000000002E-3</c:v>
                </c:pt>
                <c:pt idx="3845">
                  <c:v>7.2950000000000072E-3</c:v>
                </c:pt>
                <c:pt idx="3846">
                  <c:v>3.3900000000000002E-3</c:v>
                </c:pt>
                <c:pt idx="3847">
                  <c:v>3.9309999999999996E-3</c:v>
                </c:pt>
                <c:pt idx="3848">
                  <c:v>5.8349999999999999E-3</c:v>
                </c:pt>
                <c:pt idx="3849">
                  <c:v>6.2259999999999998E-3</c:v>
                </c:pt>
                <c:pt idx="3850">
                  <c:v>6.1269999999999996E-3</c:v>
                </c:pt>
                <c:pt idx="3851">
                  <c:v>4.0810000000000082E-3</c:v>
                </c:pt>
                <c:pt idx="3852">
                  <c:v>2.3640000000000002E-3</c:v>
                </c:pt>
                <c:pt idx="3853">
                  <c:v>2.6900000000000036E-3</c:v>
                </c:pt>
                <c:pt idx="3854">
                  <c:v>2.4300000000000012E-3</c:v>
                </c:pt>
                <c:pt idx="3855">
                  <c:v>4.1450000000000002E-3</c:v>
                </c:pt>
                <c:pt idx="3856">
                  <c:v>4.169E-3</c:v>
                </c:pt>
                <c:pt idx="3857">
                  <c:v>6.0530000000000072E-3</c:v>
                </c:pt>
                <c:pt idx="3858">
                  <c:v>4.6290000000000003E-3</c:v>
                </c:pt>
                <c:pt idx="3859">
                  <c:v>4.2960000000000073E-3</c:v>
                </c:pt>
                <c:pt idx="3860">
                  <c:v>4.8209999999999998E-3</c:v>
                </c:pt>
                <c:pt idx="3861">
                  <c:v>3.2050000000000056E-3</c:v>
                </c:pt>
                <c:pt idx="3862">
                  <c:v>1.7970000000000015E-3</c:v>
                </c:pt>
                <c:pt idx="3863">
                  <c:v>3.4800000000000031E-3</c:v>
                </c:pt>
                <c:pt idx="3864">
                  <c:v>6.0970000000000061E-3</c:v>
                </c:pt>
                <c:pt idx="3865">
                  <c:v>7.2490000000000124E-3</c:v>
                </c:pt>
                <c:pt idx="3866">
                  <c:v>8.1420000000000138E-3</c:v>
                </c:pt>
                <c:pt idx="3867">
                  <c:v>7.6290000000000073E-3</c:v>
                </c:pt>
                <c:pt idx="3868">
                  <c:v>5.9940000000000071E-3</c:v>
                </c:pt>
                <c:pt idx="3869">
                  <c:v>2.575E-3</c:v>
                </c:pt>
                <c:pt idx="3870">
                  <c:v>2.5430000000000036E-3</c:v>
                </c:pt>
                <c:pt idx="3871">
                  <c:v>3.0740000000000012E-3</c:v>
                </c:pt>
                <c:pt idx="3872">
                  <c:v>1.039E-3</c:v>
                </c:pt>
                <c:pt idx="3873">
                  <c:v>3.681000000000005E-3</c:v>
                </c:pt>
                <c:pt idx="3874">
                  <c:v>2.8149999999999998E-3</c:v>
                </c:pt>
                <c:pt idx="3875">
                  <c:v>2.1820000000000012E-3</c:v>
                </c:pt>
                <c:pt idx="3876">
                  <c:v>1.9300000000000046E-4</c:v>
                </c:pt>
                <c:pt idx="3877">
                  <c:v>3.6210000000000036E-3</c:v>
                </c:pt>
                <c:pt idx="3878">
                  <c:v>6.0820000000000023E-3</c:v>
                </c:pt>
                <c:pt idx="3879">
                  <c:v>6.8540000000000033E-3</c:v>
                </c:pt>
                <c:pt idx="3880">
                  <c:v>6.7250000000000061E-3</c:v>
                </c:pt>
                <c:pt idx="3881">
                  <c:v>7.2280000000000061E-3</c:v>
                </c:pt>
                <c:pt idx="3882">
                  <c:v>6.5259999999999997E-3</c:v>
                </c:pt>
                <c:pt idx="3883">
                  <c:v>3.954E-3</c:v>
                </c:pt>
                <c:pt idx="3884">
                  <c:v>2.6970000000000036E-3</c:v>
                </c:pt>
                <c:pt idx="3885">
                  <c:v>2.385E-3</c:v>
                </c:pt>
                <c:pt idx="3886">
                  <c:v>2.7190000000000035E-3</c:v>
                </c:pt>
                <c:pt idx="3887">
                  <c:v>3.9370000000000056E-3</c:v>
                </c:pt>
                <c:pt idx="3888">
                  <c:v>6.0410000000000073E-3</c:v>
                </c:pt>
                <c:pt idx="3889">
                  <c:v>4.3039999999999997E-3</c:v>
                </c:pt>
                <c:pt idx="3890">
                  <c:v>1.6930000000000018E-3</c:v>
                </c:pt>
                <c:pt idx="3891">
                  <c:v>2.6500000000000037E-4</c:v>
                </c:pt>
                <c:pt idx="3892">
                  <c:v>1.7170000000000015E-3</c:v>
                </c:pt>
                <c:pt idx="3893">
                  <c:v>1.2030000000000001E-3</c:v>
                </c:pt>
                <c:pt idx="3894">
                  <c:v>2.5280000000000012E-3</c:v>
                </c:pt>
                <c:pt idx="3895">
                  <c:v>4.0910000000000061E-3</c:v>
                </c:pt>
                <c:pt idx="3896">
                  <c:v>5.6880000000000003E-3</c:v>
                </c:pt>
                <c:pt idx="3897">
                  <c:v>9.2690000000000047E-3</c:v>
                </c:pt>
                <c:pt idx="3898">
                  <c:v>7.0410000000000091E-3</c:v>
                </c:pt>
                <c:pt idx="3899">
                  <c:v>4.1099999999999999E-3</c:v>
                </c:pt>
                <c:pt idx="3900">
                  <c:v>4.4190000000000071E-3</c:v>
                </c:pt>
                <c:pt idx="3901">
                  <c:v>4.2100000000000071E-3</c:v>
                </c:pt>
                <c:pt idx="3902">
                  <c:v>6.1390000000000073E-3</c:v>
                </c:pt>
                <c:pt idx="3903">
                  <c:v>5.5279999999999999E-3</c:v>
                </c:pt>
                <c:pt idx="3904">
                  <c:v>4.8370000000000002E-3</c:v>
                </c:pt>
                <c:pt idx="3905">
                  <c:v>5.182E-3</c:v>
                </c:pt>
                <c:pt idx="3906">
                  <c:v>4.6470000000000001E-3</c:v>
                </c:pt>
                <c:pt idx="3907">
                  <c:v>7.9510000000000119E-3</c:v>
                </c:pt>
                <c:pt idx="3908">
                  <c:v>8.7200000000000003E-3</c:v>
                </c:pt>
                <c:pt idx="3909">
                  <c:v>6.7610000000000092E-3</c:v>
                </c:pt>
                <c:pt idx="3910">
                  <c:v>5.5149999999999999E-3</c:v>
                </c:pt>
                <c:pt idx="3911">
                  <c:v>4.6610000000000002E-3</c:v>
                </c:pt>
                <c:pt idx="3912">
                  <c:v>4.4250000000000071E-3</c:v>
                </c:pt>
                <c:pt idx="3913">
                  <c:v>3.2390000000000036E-3</c:v>
                </c:pt>
                <c:pt idx="3914">
                  <c:v>3.0730000000000037E-3</c:v>
                </c:pt>
                <c:pt idx="3915">
                  <c:v>3.5790000000000001E-3</c:v>
                </c:pt>
                <c:pt idx="3916">
                  <c:v>6.3109999999999998E-3</c:v>
                </c:pt>
                <c:pt idx="3917">
                  <c:v>6.5710000000000117E-3</c:v>
                </c:pt>
                <c:pt idx="3918">
                  <c:v>6.3160000000000082E-3</c:v>
                </c:pt>
                <c:pt idx="3919">
                  <c:v>5.2129999999999998E-3</c:v>
                </c:pt>
                <c:pt idx="3920">
                  <c:v>5.6449999999999998E-3</c:v>
                </c:pt>
                <c:pt idx="3921">
                  <c:v>3.6250000000000037E-3</c:v>
                </c:pt>
                <c:pt idx="3922">
                  <c:v>5.1409999999999997E-3</c:v>
                </c:pt>
                <c:pt idx="3923">
                  <c:v>4.4050000000000061E-3</c:v>
                </c:pt>
                <c:pt idx="3924">
                  <c:v>4.7070000000000002E-3</c:v>
                </c:pt>
                <c:pt idx="3925">
                  <c:v>3.3710000000000012E-3</c:v>
                </c:pt>
                <c:pt idx="3926">
                  <c:v>3.0980000000000035E-3</c:v>
                </c:pt>
                <c:pt idx="3927">
                  <c:v>3.8630000000000036E-3</c:v>
                </c:pt>
                <c:pt idx="3928">
                  <c:v>5.3460000000000061E-3</c:v>
                </c:pt>
                <c:pt idx="3929">
                  <c:v>5.7340000000000082E-3</c:v>
                </c:pt>
                <c:pt idx="3930">
                  <c:v>5.0360000000000092E-3</c:v>
                </c:pt>
                <c:pt idx="3931">
                  <c:v>5.3460000000000061E-3</c:v>
                </c:pt>
                <c:pt idx="3932">
                  <c:v>4.1469999999999996E-3</c:v>
                </c:pt>
                <c:pt idx="3933">
                  <c:v>2.7560000000000002E-3</c:v>
                </c:pt>
                <c:pt idx="3934">
                  <c:v>2.8670000000000037E-3</c:v>
                </c:pt>
                <c:pt idx="3935">
                  <c:v>1.4239999999999984E-3</c:v>
                </c:pt>
                <c:pt idx="3936">
                  <c:v>6.7500000000000112E-4</c:v>
                </c:pt>
                <c:pt idx="3937">
                  <c:v>2.2590000000000002E-3</c:v>
                </c:pt>
                <c:pt idx="3938">
                  <c:v>5.5460000000000093E-3</c:v>
                </c:pt>
                <c:pt idx="3939">
                  <c:v>6.4540000000000014E-3</c:v>
                </c:pt>
                <c:pt idx="3940">
                  <c:v>8.5910000000000066E-3</c:v>
                </c:pt>
                <c:pt idx="3941">
                  <c:v>6.2380000000000083E-3</c:v>
                </c:pt>
                <c:pt idx="3942">
                  <c:v>8.8230000000000218E-3</c:v>
                </c:pt>
                <c:pt idx="3943">
                  <c:v>7.8160000000000104E-3</c:v>
                </c:pt>
                <c:pt idx="3944">
                  <c:v>9.9360000000000143E-3</c:v>
                </c:pt>
                <c:pt idx="3945">
                  <c:v>5.8939999999999999E-3</c:v>
                </c:pt>
                <c:pt idx="3946">
                  <c:v>5.1489999999999999E-3</c:v>
                </c:pt>
                <c:pt idx="3947">
                  <c:v>3.9890000000000012E-3</c:v>
                </c:pt>
                <c:pt idx="3948">
                  <c:v>5.3530000000000071E-3</c:v>
                </c:pt>
                <c:pt idx="3949">
                  <c:v>6.2780000000000093E-3</c:v>
                </c:pt>
                <c:pt idx="3950">
                  <c:v>6.3760000000000093E-3</c:v>
                </c:pt>
                <c:pt idx="3951">
                  <c:v>4.1260000000000003E-3</c:v>
                </c:pt>
                <c:pt idx="3952">
                  <c:v>2.2050000000000012E-3</c:v>
                </c:pt>
                <c:pt idx="3953">
                  <c:v>6.4140000000000004E-3</c:v>
                </c:pt>
                <c:pt idx="3954">
                  <c:v>6.2259999999999998E-3</c:v>
                </c:pt>
                <c:pt idx="3955">
                  <c:v>4.4030000000000093E-3</c:v>
                </c:pt>
                <c:pt idx="3956">
                  <c:v>2.1420000000000002E-3</c:v>
                </c:pt>
                <c:pt idx="3957">
                  <c:v>3.0800000000000046E-3</c:v>
                </c:pt>
                <c:pt idx="3958">
                  <c:v>6.2370000000000073E-3</c:v>
                </c:pt>
                <c:pt idx="3959">
                  <c:v>2.8389999999999999E-3</c:v>
                </c:pt>
                <c:pt idx="3960">
                  <c:v>4.2600000000000033E-4</c:v>
                </c:pt>
                <c:pt idx="3961">
                  <c:v>1.3230000000000015E-3</c:v>
                </c:pt>
                <c:pt idx="3962">
                  <c:v>4.2200000000000024E-3</c:v>
                </c:pt>
                <c:pt idx="3963">
                  <c:v>6.5510000000000082E-3</c:v>
                </c:pt>
                <c:pt idx="3964">
                  <c:v>6.1539999999999997E-3</c:v>
                </c:pt>
                <c:pt idx="3966">
                  <c:v>3.4520000000000002E-3</c:v>
                </c:pt>
                <c:pt idx="3967">
                  <c:v>6.5730000000000103E-3</c:v>
                </c:pt>
                <c:pt idx="3968">
                  <c:v>5.5440000000000003E-3</c:v>
                </c:pt>
                <c:pt idx="3969">
                  <c:v>5.0179999999999999E-3</c:v>
                </c:pt>
                <c:pt idx="3970">
                  <c:v>6.2270000000000034E-3</c:v>
                </c:pt>
                <c:pt idx="3971">
                  <c:v>7.1840000000000003E-3</c:v>
                </c:pt>
                <c:pt idx="3972">
                  <c:v>6.7150000000000083E-3</c:v>
                </c:pt>
                <c:pt idx="3973">
                  <c:v>7.7830000000000113E-3</c:v>
                </c:pt>
                <c:pt idx="3974">
                  <c:v>4.5030000000000061E-3</c:v>
                </c:pt>
                <c:pt idx="3975">
                  <c:v>4.0540000000000003E-3</c:v>
                </c:pt>
                <c:pt idx="3976">
                  <c:v>3.4030000000000037E-3</c:v>
                </c:pt>
                <c:pt idx="3977">
                  <c:v>4.1649999999999934E-3</c:v>
                </c:pt>
                <c:pt idx="3978">
                  <c:v>3.2840000000000057E-3</c:v>
                </c:pt>
                <c:pt idx="3979">
                  <c:v>3.7740000000000052E-3</c:v>
                </c:pt>
                <c:pt idx="3980">
                  <c:v>5.8139999999999997E-3</c:v>
                </c:pt>
                <c:pt idx="3981">
                  <c:v>7.0140000000000003E-3</c:v>
                </c:pt>
                <c:pt idx="3982">
                  <c:v>3.8060000000000012E-3</c:v>
                </c:pt>
                <c:pt idx="3983">
                  <c:v>2.9640000000000035E-3</c:v>
                </c:pt>
                <c:pt idx="3984">
                  <c:v>3.411E-3</c:v>
                </c:pt>
                <c:pt idx="3985">
                  <c:v>2.1559999999999999E-3</c:v>
                </c:pt>
                <c:pt idx="3986">
                  <c:v>4.5400000000000024E-3</c:v>
                </c:pt>
                <c:pt idx="3987">
                  <c:v>4.3920000000000001E-3</c:v>
                </c:pt>
                <c:pt idx="3988">
                  <c:v>3.3570000000000002E-3</c:v>
                </c:pt>
                <c:pt idx="3989">
                  <c:v>5.1850000000000004E-3</c:v>
                </c:pt>
                <c:pt idx="3990">
                  <c:v>6.0120000000000061E-3</c:v>
                </c:pt>
                <c:pt idx="3991">
                  <c:v>6.1549999999999999E-3</c:v>
                </c:pt>
                <c:pt idx="3992">
                  <c:v>6.5680000000000061E-3</c:v>
                </c:pt>
                <c:pt idx="3993">
                  <c:v>6.3430000000000092E-3</c:v>
                </c:pt>
                <c:pt idx="3994">
                  <c:v>6.5440000000000003E-3</c:v>
                </c:pt>
                <c:pt idx="3995">
                  <c:v>5.5070000000000023E-3</c:v>
                </c:pt>
                <c:pt idx="3996">
                  <c:v>5.7279999999999996E-3</c:v>
                </c:pt>
                <c:pt idx="3997">
                  <c:v>4.1190000000000003E-3</c:v>
                </c:pt>
                <c:pt idx="3998">
                  <c:v>4.0450000000000061E-3</c:v>
                </c:pt>
                <c:pt idx="3999">
                  <c:v>2.581000000000003E-3</c:v>
                </c:pt>
                <c:pt idx="4000">
                  <c:v>1.6199999999999999E-3</c:v>
                </c:pt>
                <c:pt idx="4001">
                  <c:v>3.9510000000000005E-3</c:v>
                </c:pt>
                <c:pt idx="4002">
                  <c:v>5.6310000000000093E-3</c:v>
                </c:pt>
                <c:pt idx="4003">
                  <c:v>7.5000000000000101E-3</c:v>
                </c:pt>
                <c:pt idx="4004">
                  <c:v>7.8359999999999992E-3</c:v>
                </c:pt>
                <c:pt idx="4005">
                  <c:v>8.7910000000000002E-3</c:v>
                </c:pt>
                <c:pt idx="4006">
                  <c:v>6.0030000000000092E-3</c:v>
                </c:pt>
                <c:pt idx="4007">
                  <c:v>2.5230000000000035E-3</c:v>
                </c:pt>
                <c:pt idx="4008">
                  <c:v>2.7680000000000057E-3</c:v>
                </c:pt>
                <c:pt idx="4009">
                  <c:v>6.0590000000000071E-3</c:v>
                </c:pt>
                <c:pt idx="4010">
                  <c:v>5.3379999999999999E-3</c:v>
                </c:pt>
                <c:pt idx="4011">
                  <c:v>5.6160000000000003E-3</c:v>
                </c:pt>
                <c:pt idx="4012">
                  <c:v>4.1790000000000082E-3</c:v>
                </c:pt>
                <c:pt idx="4013">
                  <c:v>5.2770000000000082E-3</c:v>
                </c:pt>
                <c:pt idx="4014">
                  <c:v>3.1340000000000035E-3</c:v>
                </c:pt>
                <c:pt idx="4015">
                  <c:v>6.3220000000000004E-3</c:v>
                </c:pt>
                <c:pt idx="4016">
                  <c:v>7.0130000000000071E-3</c:v>
                </c:pt>
                <c:pt idx="4017">
                  <c:v>5.8680000000000034E-3</c:v>
                </c:pt>
                <c:pt idx="4018">
                  <c:v>5.9610000000000071E-3</c:v>
                </c:pt>
                <c:pt idx="4019">
                  <c:v>5.4420000000000093E-3</c:v>
                </c:pt>
                <c:pt idx="4020">
                  <c:v>6.279000000000012E-3</c:v>
                </c:pt>
                <c:pt idx="4021">
                  <c:v>6.6210000000000071E-3</c:v>
                </c:pt>
                <c:pt idx="4022">
                  <c:v>7.9679999999999994E-3</c:v>
                </c:pt>
                <c:pt idx="4023">
                  <c:v>4.3169999999999997E-3</c:v>
                </c:pt>
                <c:pt idx="4024">
                  <c:v>6.0340000000000072E-3</c:v>
                </c:pt>
                <c:pt idx="4025">
                  <c:v>5.7170000000000033E-3</c:v>
                </c:pt>
                <c:pt idx="4026">
                  <c:v>8.5210000000000008E-3</c:v>
                </c:pt>
                <c:pt idx="4027">
                  <c:v>8.4750000000000242E-3</c:v>
                </c:pt>
                <c:pt idx="4028">
                  <c:v>7.894E-3</c:v>
                </c:pt>
                <c:pt idx="4029">
                  <c:v>7.1340000000000023E-3</c:v>
                </c:pt>
                <c:pt idx="4030">
                  <c:v>4.7140000000000003E-3</c:v>
                </c:pt>
                <c:pt idx="4031">
                  <c:v>3.5020000000000012E-3</c:v>
                </c:pt>
                <c:pt idx="4032">
                  <c:v>5.2900000000000082E-3</c:v>
                </c:pt>
                <c:pt idx="4033">
                  <c:v>3.6260000000000012E-3</c:v>
                </c:pt>
                <c:pt idx="4034">
                  <c:v>2.0440000000000002E-3</c:v>
                </c:pt>
                <c:pt idx="4035">
                  <c:v>4.0010000000000072E-3</c:v>
                </c:pt>
                <c:pt idx="4036">
                  <c:v>4.6119999999999998E-3</c:v>
                </c:pt>
                <c:pt idx="4037">
                  <c:v>5.5900000000000073E-3</c:v>
                </c:pt>
                <c:pt idx="4038">
                  <c:v>4.4890000000000112E-3</c:v>
                </c:pt>
                <c:pt idx="4039">
                  <c:v>3.7620000000000036E-3</c:v>
                </c:pt>
                <c:pt idx="4040">
                  <c:v>2.9580000000000001E-3</c:v>
                </c:pt>
                <c:pt idx="4041">
                  <c:v>3.3280000000000002E-3</c:v>
                </c:pt>
                <c:pt idx="4042">
                  <c:v>2.9710000000000001E-3</c:v>
                </c:pt>
                <c:pt idx="4043">
                  <c:v>2.668000000000005E-3</c:v>
                </c:pt>
                <c:pt idx="4044">
                  <c:v>3.673000000000004E-3</c:v>
                </c:pt>
                <c:pt idx="4045">
                  <c:v>2.2080000000000055E-3</c:v>
                </c:pt>
                <c:pt idx="4046">
                  <c:v>3.872E-3</c:v>
                </c:pt>
                <c:pt idx="4047">
                  <c:v>4.0450000000000061E-3</c:v>
                </c:pt>
                <c:pt idx="4048">
                  <c:v>2.0000000000000036E-4</c:v>
                </c:pt>
                <c:pt idx="4049">
                  <c:v>3.0130000000000035E-3</c:v>
                </c:pt>
                <c:pt idx="4050">
                  <c:v>4.4930000000000083E-3</c:v>
                </c:pt>
                <c:pt idx="4051">
                  <c:v>4.0689999999999997E-3</c:v>
                </c:pt>
                <c:pt idx="4052">
                  <c:v>2.6910000000000002E-3</c:v>
                </c:pt>
                <c:pt idx="4053">
                  <c:v>1.5860000000000026E-3</c:v>
                </c:pt>
                <c:pt idx="4054">
                  <c:v>4.4700000000000113E-3</c:v>
                </c:pt>
                <c:pt idx="4055">
                  <c:v>5.8840000000000003E-3</c:v>
                </c:pt>
                <c:pt idx="4056">
                  <c:v>7.3229999999999996E-3</c:v>
                </c:pt>
                <c:pt idx="4057">
                  <c:v>5.7679999999999997E-3</c:v>
                </c:pt>
                <c:pt idx="4058">
                  <c:v>5.4800000000000083E-3</c:v>
                </c:pt>
                <c:pt idx="4059">
                  <c:v>7.3330000000000114E-3</c:v>
                </c:pt>
                <c:pt idx="4060">
                  <c:v>5.9620000000000072E-3</c:v>
                </c:pt>
                <c:pt idx="4061">
                  <c:v>3.3029999999999999E-3</c:v>
                </c:pt>
                <c:pt idx="4062">
                  <c:v>1.5009999999999999E-3</c:v>
                </c:pt>
                <c:pt idx="4063">
                  <c:v>4.7100000000000071E-4</c:v>
                </c:pt>
                <c:pt idx="4064">
                  <c:v>3.4120000000000001E-3</c:v>
                </c:pt>
                <c:pt idx="4065">
                  <c:v>2.542000000000003E-3</c:v>
                </c:pt>
                <c:pt idx="4066">
                  <c:v>1.7489999999999999E-3</c:v>
                </c:pt>
                <c:pt idx="4067">
                  <c:v>9.3600000000000248E-4</c:v>
                </c:pt>
                <c:pt idx="4068">
                  <c:v>2.4290000000000002E-3</c:v>
                </c:pt>
                <c:pt idx="4069">
                  <c:v>5.3870000000000003E-3</c:v>
                </c:pt>
                <c:pt idx="4070">
                  <c:v>5.4050000000000062E-3</c:v>
                </c:pt>
                <c:pt idx="4071">
                  <c:v>4.2390000000000093E-3</c:v>
                </c:pt>
                <c:pt idx="4072">
                  <c:v>4.0549999999999996E-3</c:v>
                </c:pt>
                <c:pt idx="4073">
                  <c:v>5.9050000000000092E-3</c:v>
                </c:pt>
                <c:pt idx="4074">
                  <c:v>6.5960000000000072E-3</c:v>
                </c:pt>
                <c:pt idx="4075">
                  <c:v>7.1349999999999998E-3</c:v>
                </c:pt>
                <c:pt idx="4076">
                  <c:v>5.5790000000000093E-3</c:v>
                </c:pt>
                <c:pt idx="4077">
                  <c:v>1.9190000000000023E-3</c:v>
                </c:pt>
                <c:pt idx="4078">
                  <c:v>3.8580000000000012E-3</c:v>
                </c:pt>
                <c:pt idx="4079">
                  <c:v>6.3049999999999998E-3</c:v>
                </c:pt>
                <c:pt idx="4080">
                  <c:v>8.0940000000000005E-3</c:v>
                </c:pt>
                <c:pt idx="4081">
                  <c:v>5.1609999999999998E-3</c:v>
                </c:pt>
                <c:pt idx="4082">
                  <c:v>5.7250000000000061E-3</c:v>
                </c:pt>
                <c:pt idx="4083">
                  <c:v>5.8900000000000003E-3</c:v>
                </c:pt>
                <c:pt idx="4084">
                  <c:v>4.7260000000000071E-3</c:v>
                </c:pt>
                <c:pt idx="4085">
                  <c:v>4.4080000000000083E-3</c:v>
                </c:pt>
                <c:pt idx="4086">
                  <c:v>6.0890000000000093E-3</c:v>
                </c:pt>
                <c:pt idx="4087">
                  <c:v>3.9980000000000016E-3</c:v>
                </c:pt>
                <c:pt idx="4088">
                  <c:v>1.931000000000003E-3</c:v>
                </c:pt>
                <c:pt idx="4089">
                  <c:v>2.859E-3</c:v>
                </c:pt>
                <c:pt idx="4090">
                  <c:v>2.8990000000000001E-3</c:v>
                </c:pt>
                <c:pt idx="4091">
                  <c:v>2.2400000000000046E-3</c:v>
                </c:pt>
                <c:pt idx="4092">
                  <c:v>4.5040000000000002E-3</c:v>
                </c:pt>
                <c:pt idx="4093">
                  <c:v>4.2690000000000072E-3</c:v>
                </c:pt>
                <c:pt idx="4094">
                  <c:v>5.7760000000000103E-3</c:v>
                </c:pt>
                <c:pt idx="4095">
                  <c:v>5.2770000000000082E-3</c:v>
                </c:pt>
                <c:pt idx="4096">
                  <c:v>9.1450000000000004E-3</c:v>
                </c:pt>
                <c:pt idx="4097">
                  <c:v>7.3940000000000004E-3</c:v>
                </c:pt>
                <c:pt idx="4098">
                  <c:v>8.8870000000000147E-3</c:v>
                </c:pt>
                <c:pt idx="4099">
                  <c:v>7.2020000000000061E-3</c:v>
                </c:pt>
                <c:pt idx="4100">
                  <c:v>3.5800000000000046E-3</c:v>
                </c:pt>
                <c:pt idx="4101">
                  <c:v>1.606000000000003E-3</c:v>
                </c:pt>
                <c:pt idx="4102">
                  <c:v>3.7690000000000041E-3</c:v>
                </c:pt>
                <c:pt idx="4103">
                  <c:v>5.5849999999999997E-3</c:v>
                </c:pt>
                <c:pt idx="4104">
                  <c:v>5.7380000000000122E-3</c:v>
                </c:pt>
                <c:pt idx="4105">
                  <c:v>6.6220000000000003E-3</c:v>
                </c:pt>
                <c:pt idx="4106">
                  <c:v>1.8410000000000021E-3</c:v>
                </c:pt>
                <c:pt idx="4107">
                  <c:v>3.0330000000000036E-3</c:v>
                </c:pt>
                <c:pt idx="4108">
                  <c:v>2.9690000000000012E-3</c:v>
                </c:pt>
                <c:pt idx="4109">
                  <c:v>4.1679999999999955E-3</c:v>
                </c:pt>
                <c:pt idx="4110">
                  <c:v>5.5810000000000113E-3</c:v>
                </c:pt>
                <c:pt idx="4111">
                  <c:v>3.895E-3</c:v>
                </c:pt>
                <c:pt idx="4112">
                  <c:v>5.1920000000000004E-3</c:v>
                </c:pt>
                <c:pt idx="4113">
                  <c:v>5.2390000000000093E-3</c:v>
                </c:pt>
                <c:pt idx="4114">
                  <c:v>3.094000000000003E-3</c:v>
                </c:pt>
                <c:pt idx="4115">
                  <c:v>3.8000000000000045E-4</c:v>
                </c:pt>
                <c:pt idx="4116">
                  <c:v>3.1850000000000055E-3</c:v>
                </c:pt>
                <c:pt idx="4117">
                  <c:v>4.7270000000000003E-3</c:v>
                </c:pt>
                <c:pt idx="4118">
                  <c:v>3.5300000000000036E-3</c:v>
                </c:pt>
                <c:pt idx="4119">
                  <c:v>2.2920000000000002E-3</c:v>
                </c:pt>
                <c:pt idx="4120">
                  <c:v>4.5300000000000071E-3</c:v>
                </c:pt>
                <c:pt idx="4121">
                  <c:v>6.2860000000000112E-3</c:v>
                </c:pt>
                <c:pt idx="4122">
                  <c:v>8.5500000000000125E-3</c:v>
                </c:pt>
                <c:pt idx="4123">
                  <c:v>6.117E-3</c:v>
                </c:pt>
                <c:pt idx="4124">
                  <c:v>5.424E-3</c:v>
                </c:pt>
                <c:pt idx="4125">
                  <c:v>3.0220000000000012E-3</c:v>
                </c:pt>
                <c:pt idx="4126">
                  <c:v>4.2390000000000093E-3</c:v>
                </c:pt>
                <c:pt idx="4127">
                  <c:v>5.8250000000000003E-3</c:v>
                </c:pt>
                <c:pt idx="4128">
                  <c:v>6.1269999999999996E-3</c:v>
                </c:pt>
                <c:pt idx="4129">
                  <c:v>5.0509999999999999E-3</c:v>
                </c:pt>
                <c:pt idx="4130">
                  <c:v>7.2720000000000102E-3</c:v>
                </c:pt>
                <c:pt idx="4131">
                  <c:v>7.0400000000000072E-3</c:v>
                </c:pt>
                <c:pt idx="4132">
                  <c:v>6.8110000000000072E-3</c:v>
                </c:pt>
                <c:pt idx="4133">
                  <c:v>7.4820000000000112E-3</c:v>
                </c:pt>
                <c:pt idx="4134">
                  <c:v>9.4310000000000001E-3</c:v>
                </c:pt>
                <c:pt idx="4135">
                  <c:v>7.9750000000000116E-3</c:v>
                </c:pt>
                <c:pt idx="4136">
                  <c:v>3.1270000000000056E-3</c:v>
                </c:pt>
                <c:pt idx="4137">
                  <c:v>5.0900000000000023E-4</c:v>
                </c:pt>
                <c:pt idx="4138">
                  <c:v>2.0960000000000002E-3</c:v>
                </c:pt>
                <c:pt idx="4139">
                  <c:v>2.8450000000000012E-3</c:v>
                </c:pt>
                <c:pt idx="4140">
                  <c:v>2.6620000000000012E-3</c:v>
                </c:pt>
                <c:pt idx="4141">
                  <c:v>6.7120000000000062E-3</c:v>
                </c:pt>
                <c:pt idx="4142">
                  <c:v>6.7650000000000071E-3</c:v>
                </c:pt>
                <c:pt idx="4143">
                  <c:v>7.0040000000000024E-3</c:v>
                </c:pt>
                <c:pt idx="4144">
                  <c:v>8.3080000000000046E-3</c:v>
                </c:pt>
                <c:pt idx="4145">
                  <c:v>6.6779999999999999E-3</c:v>
                </c:pt>
                <c:pt idx="4146">
                  <c:v>5.9520000000000024E-3</c:v>
                </c:pt>
                <c:pt idx="4147">
                  <c:v>4.3530000000000001E-3</c:v>
                </c:pt>
                <c:pt idx="4148">
                  <c:v>3.408000000000003E-3</c:v>
                </c:pt>
                <c:pt idx="4149">
                  <c:v>3.9380000000000005E-3</c:v>
                </c:pt>
                <c:pt idx="4150">
                  <c:v>5.4050000000000062E-3</c:v>
                </c:pt>
                <c:pt idx="4151">
                  <c:v>5.7930000000000082E-3</c:v>
                </c:pt>
                <c:pt idx="4152">
                  <c:v>2.704000000000005E-3</c:v>
                </c:pt>
                <c:pt idx="4153">
                  <c:v>4.6820000000000004E-3</c:v>
                </c:pt>
                <c:pt idx="4154">
                  <c:v>7.2470000000000034E-3</c:v>
                </c:pt>
                <c:pt idx="4155">
                  <c:v>7.2030000000000123E-3</c:v>
                </c:pt>
                <c:pt idx="4156">
                  <c:v>1.0246E-2</c:v>
                </c:pt>
                <c:pt idx="4157">
                  <c:v>7.0470000000000073E-3</c:v>
                </c:pt>
                <c:pt idx="4158">
                  <c:v>5.3390000000000113E-3</c:v>
                </c:pt>
                <c:pt idx="4159">
                  <c:v>3.8500000000000001E-3</c:v>
                </c:pt>
                <c:pt idx="4160">
                  <c:v>9.2380000000000014E-3</c:v>
                </c:pt>
                <c:pt idx="4161">
                  <c:v>9.7730000000000143E-3</c:v>
                </c:pt>
                <c:pt idx="4162">
                  <c:v>7.3490000000000083E-3</c:v>
                </c:pt>
                <c:pt idx="4163">
                  <c:v>2.5740000000000012E-3</c:v>
                </c:pt>
                <c:pt idx="4164">
                  <c:v>1.5709999999999999E-3</c:v>
                </c:pt>
                <c:pt idx="4165">
                  <c:v>2.898E-3</c:v>
                </c:pt>
                <c:pt idx="4166">
                  <c:v>7.0400000000000107E-4</c:v>
                </c:pt>
                <c:pt idx="4167">
                  <c:v>4.5290000000000061E-3</c:v>
                </c:pt>
                <c:pt idx="4168">
                  <c:v>8.6420000000000004E-3</c:v>
                </c:pt>
                <c:pt idx="4169">
                  <c:v>9.7800000000000005E-3</c:v>
                </c:pt>
                <c:pt idx="4170">
                  <c:v>9.0960000000000155E-3</c:v>
                </c:pt>
                <c:pt idx="4171">
                  <c:v>4.5350000000000034E-3</c:v>
                </c:pt>
                <c:pt idx="4172">
                  <c:v>2.349E-3</c:v>
                </c:pt>
                <c:pt idx="4173">
                  <c:v>4.7280000000000004E-3</c:v>
                </c:pt>
                <c:pt idx="4174">
                  <c:v>7.3670000000000003E-3</c:v>
                </c:pt>
                <c:pt idx="4175">
                  <c:v>5.5470000000000024E-3</c:v>
                </c:pt>
                <c:pt idx="4176">
                  <c:v>2.0490000000000031E-3</c:v>
                </c:pt>
                <c:pt idx="4177">
                  <c:v>4.1000000000000003E-3</c:v>
                </c:pt>
                <c:pt idx="4178">
                  <c:v>5.8160000000000061E-3</c:v>
                </c:pt>
                <c:pt idx="4179">
                  <c:v>7.8220000000000008E-3</c:v>
                </c:pt>
                <c:pt idx="4180">
                  <c:v>5.0260000000000062E-3</c:v>
                </c:pt>
                <c:pt idx="4181">
                  <c:v>5.8800000000000024E-3</c:v>
                </c:pt>
                <c:pt idx="4182">
                  <c:v>4.3020000000000003E-3</c:v>
                </c:pt>
                <c:pt idx="4183">
                  <c:v>2.862E-3</c:v>
                </c:pt>
                <c:pt idx="4184">
                  <c:v>3.630000000000003E-3</c:v>
                </c:pt>
                <c:pt idx="4185">
                  <c:v>5.195E-3</c:v>
                </c:pt>
                <c:pt idx="4186">
                  <c:v>5.6270000000000001E-3</c:v>
                </c:pt>
                <c:pt idx="4187">
                  <c:v>5.0639999999999999E-3</c:v>
                </c:pt>
                <c:pt idx="4188">
                  <c:v>3.8380000000000011E-3</c:v>
                </c:pt>
                <c:pt idx="4189">
                  <c:v>4.7760000000000103E-3</c:v>
                </c:pt>
                <c:pt idx="4190">
                  <c:v>4.6930000000000001E-3</c:v>
                </c:pt>
                <c:pt idx="4191">
                  <c:v>2.8140000000000001E-3</c:v>
                </c:pt>
                <c:pt idx="4192">
                  <c:v>4.6750000000000003E-3</c:v>
                </c:pt>
                <c:pt idx="4193">
                  <c:v>6.4630000000000061E-3</c:v>
                </c:pt>
                <c:pt idx="4194">
                  <c:v>3.9170000000000012E-3</c:v>
                </c:pt>
                <c:pt idx="4195">
                  <c:v>1.8480000000000033E-3</c:v>
                </c:pt>
                <c:pt idx="4196">
                  <c:v>1.0570000000000015E-3</c:v>
                </c:pt>
                <c:pt idx="4197">
                  <c:v>2.8530000000000001E-3</c:v>
                </c:pt>
                <c:pt idx="4198">
                  <c:v>3.3640000000000002E-3</c:v>
                </c:pt>
                <c:pt idx="4199">
                  <c:v>2.8250000000000011E-3</c:v>
                </c:pt>
                <c:pt idx="4200">
                  <c:v>5.8500000000000071E-3</c:v>
                </c:pt>
                <c:pt idx="4201">
                  <c:v>6.5230000000000071E-3</c:v>
                </c:pt>
                <c:pt idx="4202">
                  <c:v>3.9020000000000036E-3</c:v>
                </c:pt>
                <c:pt idx="4203">
                  <c:v>5.2970000000000014E-3</c:v>
                </c:pt>
                <c:pt idx="4204">
                  <c:v>5.4170000000000034E-3</c:v>
                </c:pt>
                <c:pt idx="4205">
                  <c:v>2.8630000000000036E-3</c:v>
                </c:pt>
                <c:pt idx="4206">
                  <c:v>3.1370000000000031E-3</c:v>
                </c:pt>
                <c:pt idx="4207">
                  <c:v>1.2149999999999999E-3</c:v>
                </c:pt>
                <c:pt idx="4208">
                  <c:v>3.382E-3</c:v>
                </c:pt>
                <c:pt idx="4209">
                  <c:v>4.7730000000000073E-3</c:v>
                </c:pt>
                <c:pt idx="4210">
                  <c:v>8.0650000000000183E-3</c:v>
                </c:pt>
                <c:pt idx="4211">
                  <c:v>7.0380000000000113E-3</c:v>
                </c:pt>
                <c:pt idx="4212">
                  <c:v>6.0120000000000061E-3</c:v>
                </c:pt>
                <c:pt idx="4213">
                  <c:v>3.0140000000000002E-3</c:v>
                </c:pt>
                <c:pt idx="4214">
                  <c:v>3.1590000000000012E-3</c:v>
                </c:pt>
                <c:pt idx="4215">
                  <c:v>3.7880000000000066E-3</c:v>
                </c:pt>
                <c:pt idx="4217">
                  <c:v>8.9730000000000122E-3</c:v>
                </c:pt>
                <c:pt idx="4218">
                  <c:v>9.1210000000000006E-3</c:v>
                </c:pt>
                <c:pt idx="4219">
                  <c:v>5.3509999999999999E-3</c:v>
                </c:pt>
                <c:pt idx="4220">
                  <c:v>3.6830000000000066E-3</c:v>
                </c:pt>
                <c:pt idx="4221">
                  <c:v>1.6720000000000036E-3</c:v>
                </c:pt>
                <c:pt idx="4222">
                  <c:v>2.4500000000000012E-3</c:v>
                </c:pt>
                <c:pt idx="4223">
                  <c:v>3.8930000000000037E-3</c:v>
                </c:pt>
                <c:pt idx="4224">
                  <c:v>4.3959999999999997E-3</c:v>
                </c:pt>
                <c:pt idx="4225">
                  <c:v>7.1110000000000071E-3</c:v>
                </c:pt>
                <c:pt idx="4226">
                  <c:v>3.6600000000000066E-3</c:v>
                </c:pt>
                <c:pt idx="4227">
                  <c:v>2.1870000000000036E-3</c:v>
                </c:pt>
                <c:pt idx="4228">
                  <c:v>8.240000000000004E-4</c:v>
                </c:pt>
                <c:pt idx="4229">
                  <c:v>3.5350000000000012E-3</c:v>
                </c:pt>
                <c:pt idx="4230">
                  <c:v>3.7840000000000057E-3</c:v>
                </c:pt>
                <c:pt idx="4231">
                  <c:v>1.3010000000000001E-3</c:v>
                </c:pt>
                <c:pt idx="4232">
                  <c:v>1.023E-3</c:v>
                </c:pt>
                <c:pt idx="4233">
                  <c:v>1.5120000000000023E-3</c:v>
                </c:pt>
                <c:pt idx="4234">
                  <c:v>3.2350000000000031E-3</c:v>
                </c:pt>
                <c:pt idx="4235">
                  <c:v>4.9270000000000034E-3</c:v>
                </c:pt>
                <c:pt idx="4236">
                  <c:v>5.7090000000000092E-3</c:v>
                </c:pt>
                <c:pt idx="4237">
                  <c:v>5.9980000000000103E-3</c:v>
                </c:pt>
                <c:pt idx="4238">
                  <c:v>1.9370000000000023E-3</c:v>
                </c:pt>
                <c:pt idx="4239">
                  <c:v>2.1129999999999999E-3</c:v>
                </c:pt>
                <c:pt idx="4240">
                  <c:v>2.2940000000000031E-3</c:v>
                </c:pt>
                <c:pt idx="4241">
                  <c:v>1.870000000000004E-4</c:v>
                </c:pt>
                <c:pt idx="4242">
                  <c:v>4.0580000000000034E-3</c:v>
                </c:pt>
                <c:pt idx="4243">
                  <c:v>4.5370000000000072E-3</c:v>
                </c:pt>
                <c:pt idx="4244">
                  <c:v>5.4820000000000034E-3</c:v>
                </c:pt>
                <c:pt idx="4245">
                  <c:v>6.1050000000000002E-3</c:v>
                </c:pt>
                <c:pt idx="4246">
                  <c:v>7.7030000000000093E-3</c:v>
                </c:pt>
                <c:pt idx="4247">
                  <c:v>4.9840000000000014E-3</c:v>
                </c:pt>
                <c:pt idx="4248">
                  <c:v>5.4480000000000093E-3</c:v>
                </c:pt>
                <c:pt idx="4249">
                  <c:v>3.1410000000000036E-3</c:v>
                </c:pt>
                <c:pt idx="4250">
                  <c:v>3.7530000000000046E-3</c:v>
                </c:pt>
                <c:pt idx="4251">
                  <c:v>8.9000000000000179E-4</c:v>
                </c:pt>
                <c:pt idx="4252">
                  <c:v>3.5860000000000037E-3</c:v>
                </c:pt>
                <c:pt idx="4253">
                  <c:v>6.6160000000000004E-3</c:v>
                </c:pt>
                <c:pt idx="4254">
                  <c:v>3.508000000000005E-3</c:v>
                </c:pt>
                <c:pt idx="4255">
                  <c:v>2.137000000000003E-3</c:v>
                </c:pt>
                <c:pt idx="4256">
                  <c:v>3.129000000000005E-3</c:v>
                </c:pt>
                <c:pt idx="4257">
                  <c:v>6.3500000000000023E-3</c:v>
                </c:pt>
                <c:pt idx="4258">
                  <c:v>7.5780000000000092E-3</c:v>
                </c:pt>
                <c:pt idx="4259">
                  <c:v>5.1740000000000024E-3</c:v>
                </c:pt>
                <c:pt idx="4260">
                  <c:v>3.8110000000000002E-3</c:v>
                </c:pt>
                <c:pt idx="4261">
                  <c:v>2.065000000000003E-3</c:v>
                </c:pt>
                <c:pt idx="4262">
                  <c:v>3.5590000000000001E-3</c:v>
                </c:pt>
                <c:pt idx="4263">
                  <c:v>5.9390000000000111E-3</c:v>
                </c:pt>
                <c:pt idx="4264">
                  <c:v>6.4580000000000071E-3</c:v>
                </c:pt>
                <c:pt idx="4265">
                  <c:v>8.3300000000000006E-3</c:v>
                </c:pt>
                <c:pt idx="4266">
                  <c:v>7.3300000000000093E-3</c:v>
                </c:pt>
                <c:pt idx="4267">
                  <c:v>7.1650000000000004E-3</c:v>
                </c:pt>
                <c:pt idx="4268">
                  <c:v>4.3870000000000003E-3</c:v>
                </c:pt>
                <c:pt idx="4269">
                  <c:v>1.4549999999999999E-3</c:v>
                </c:pt>
                <c:pt idx="4270">
                  <c:v>2.300000000000003E-3</c:v>
                </c:pt>
                <c:pt idx="4271">
                  <c:v>2.751000000000003E-3</c:v>
                </c:pt>
                <c:pt idx="4272">
                  <c:v>4.6700000000000073E-4</c:v>
                </c:pt>
                <c:pt idx="4273">
                  <c:v>1.9030000000000026E-3</c:v>
                </c:pt>
                <c:pt idx="4274">
                  <c:v>5.5800000000000034E-3</c:v>
                </c:pt>
                <c:pt idx="4275">
                  <c:v>4.8440000000000002E-3</c:v>
                </c:pt>
                <c:pt idx="4276">
                  <c:v>2.8389999999999999E-3</c:v>
                </c:pt>
                <c:pt idx="4277">
                  <c:v>2.1150000000000001E-3</c:v>
                </c:pt>
                <c:pt idx="4278">
                  <c:v>2.4030000000000037E-3</c:v>
                </c:pt>
                <c:pt idx="4279">
                  <c:v>1.9160000000000039E-3</c:v>
                </c:pt>
                <c:pt idx="4280">
                  <c:v>2.578000000000003E-3</c:v>
                </c:pt>
                <c:pt idx="4281">
                  <c:v>7.4600000000000111E-4</c:v>
                </c:pt>
                <c:pt idx="4282">
                  <c:v>6.79000000000001E-4</c:v>
                </c:pt>
                <c:pt idx="4283">
                  <c:v>3.1020000000000036E-3</c:v>
                </c:pt>
                <c:pt idx="4284">
                  <c:v>2.0110000000000002E-3</c:v>
                </c:pt>
                <c:pt idx="4285">
                  <c:v>1.8159999999999999E-3</c:v>
                </c:pt>
                <c:pt idx="4286">
                  <c:v>2.2480000000000035E-3</c:v>
                </c:pt>
                <c:pt idx="4287">
                  <c:v>1.8860000000000036E-3</c:v>
                </c:pt>
                <c:pt idx="4288">
                  <c:v>2.1470000000000031E-3</c:v>
                </c:pt>
                <c:pt idx="4289">
                  <c:v>2.7290000000000036E-3</c:v>
                </c:pt>
                <c:pt idx="4290">
                  <c:v>1.8750000000000023E-3</c:v>
                </c:pt>
                <c:pt idx="4291">
                  <c:v>3.2410000000000056E-3</c:v>
                </c:pt>
                <c:pt idx="4292">
                  <c:v>1.469E-3</c:v>
                </c:pt>
                <c:pt idx="4293">
                  <c:v>6.9400000000000115E-4</c:v>
                </c:pt>
                <c:pt idx="4294">
                  <c:v>3.1160000000000011E-3</c:v>
                </c:pt>
                <c:pt idx="4295">
                  <c:v>3.2230000000000067E-3</c:v>
                </c:pt>
                <c:pt idx="4296">
                  <c:v>4.0699999999999998E-3</c:v>
                </c:pt>
                <c:pt idx="4297">
                  <c:v>3.6510000000000036E-3</c:v>
                </c:pt>
                <c:pt idx="4298">
                  <c:v>4.0639999999999999E-3</c:v>
                </c:pt>
                <c:pt idx="4299">
                  <c:v>5.2060000000000092E-3</c:v>
                </c:pt>
                <c:pt idx="4300">
                  <c:v>6.7530000000000073E-3</c:v>
                </c:pt>
                <c:pt idx="4301">
                  <c:v>5.1830000000000062E-3</c:v>
                </c:pt>
                <c:pt idx="4302">
                  <c:v>3.0220000000000012E-3</c:v>
                </c:pt>
                <c:pt idx="4303">
                  <c:v>1.1329999999999999E-3</c:v>
                </c:pt>
                <c:pt idx="4304">
                  <c:v>1.0660000000000023E-3</c:v>
                </c:pt>
                <c:pt idx="4305">
                  <c:v>4.9900000000000092E-3</c:v>
                </c:pt>
                <c:pt idx="4306">
                  <c:v>4.1609999999999998E-3</c:v>
                </c:pt>
                <c:pt idx="4307">
                  <c:v>2.8990000000000001E-3</c:v>
                </c:pt>
                <c:pt idx="4308">
                  <c:v>3.4300000000000012E-3</c:v>
                </c:pt>
                <c:pt idx="4309">
                  <c:v>3.0880000000000031E-3</c:v>
                </c:pt>
                <c:pt idx="4310">
                  <c:v>2.5790000000000001E-3</c:v>
                </c:pt>
                <c:pt idx="4311">
                  <c:v>1.1760000000000026E-3</c:v>
                </c:pt>
                <c:pt idx="4312">
                  <c:v>2.4030000000000037E-3</c:v>
                </c:pt>
                <c:pt idx="4313">
                  <c:v>5.9450000000000093E-3</c:v>
                </c:pt>
                <c:pt idx="4314">
                  <c:v>5.4689999999999999E-3</c:v>
                </c:pt>
                <c:pt idx="4315">
                  <c:v>5.3579999999999999E-3</c:v>
                </c:pt>
                <c:pt idx="4316">
                  <c:v>5.3930000000000072E-3</c:v>
                </c:pt>
                <c:pt idx="4317">
                  <c:v>8.4630000000000122E-3</c:v>
                </c:pt>
                <c:pt idx="4318">
                  <c:v>8.4570000000000218E-3</c:v>
                </c:pt>
                <c:pt idx="4319">
                  <c:v>9.4240000000000122E-3</c:v>
                </c:pt>
                <c:pt idx="4320">
                  <c:v>4.6150000000000002E-3</c:v>
                </c:pt>
                <c:pt idx="4321">
                  <c:v>3.395E-3</c:v>
                </c:pt>
                <c:pt idx="4322">
                  <c:v>7.8000000000000107E-4</c:v>
                </c:pt>
                <c:pt idx="4323">
                  <c:v>1.4900000000000015E-3</c:v>
                </c:pt>
                <c:pt idx="4324">
                  <c:v>2.7370000000000046E-3</c:v>
                </c:pt>
                <c:pt idx="4325">
                  <c:v>2.2240000000000051E-3</c:v>
                </c:pt>
                <c:pt idx="4326">
                  <c:v>2.4810000000000001E-3</c:v>
                </c:pt>
                <c:pt idx="4327">
                  <c:v>5.5700000000000072E-3</c:v>
                </c:pt>
                <c:pt idx="4328">
                  <c:v>5.8460000000000083E-3</c:v>
                </c:pt>
                <c:pt idx="4329">
                  <c:v>3.382E-3</c:v>
                </c:pt>
                <c:pt idx="4330">
                  <c:v>1.776000000000002E-3</c:v>
                </c:pt>
                <c:pt idx="4331">
                  <c:v>2.7950000000000036E-3</c:v>
                </c:pt>
                <c:pt idx="4332">
                  <c:v>2.2210000000000012E-3</c:v>
                </c:pt>
                <c:pt idx="4333">
                  <c:v>1.4460000000000015E-3</c:v>
                </c:pt>
                <c:pt idx="4334">
                  <c:v>6.4900000000000114E-4</c:v>
                </c:pt>
                <c:pt idx="4335">
                  <c:v>3.5230000000000053E-3</c:v>
                </c:pt>
                <c:pt idx="4336">
                  <c:v>3.8470000000000036E-3</c:v>
                </c:pt>
                <c:pt idx="4337">
                  <c:v>3.4890000000000012E-3</c:v>
                </c:pt>
                <c:pt idx="4338">
                  <c:v>2.9199999999999999E-3</c:v>
                </c:pt>
                <c:pt idx="4339">
                  <c:v>4.3889999999999997E-3</c:v>
                </c:pt>
                <c:pt idx="4340">
                  <c:v>8.634000000000001E-3</c:v>
                </c:pt>
                <c:pt idx="4341">
                  <c:v>8.5020000000000148E-3</c:v>
                </c:pt>
                <c:pt idx="4342">
                  <c:v>6.1200000000000004E-3</c:v>
                </c:pt>
                <c:pt idx="4343">
                  <c:v>3.5270000000000037E-3</c:v>
                </c:pt>
                <c:pt idx="4344">
                  <c:v>3.192000000000003E-3</c:v>
                </c:pt>
                <c:pt idx="4345">
                  <c:v>3.179000000000003E-3</c:v>
                </c:pt>
                <c:pt idx="4346">
                  <c:v>3.1480000000000037E-3</c:v>
                </c:pt>
                <c:pt idx="4347">
                  <c:v>4.3610000000000003E-3</c:v>
                </c:pt>
                <c:pt idx="4348">
                  <c:v>6.3730000000000071E-3</c:v>
                </c:pt>
                <c:pt idx="4349">
                  <c:v>6.3210000000000072E-3</c:v>
                </c:pt>
                <c:pt idx="4350">
                  <c:v>5.1139999999999996E-3</c:v>
                </c:pt>
                <c:pt idx="4351">
                  <c:v>3.2680000000000066E-3</c:v>
                </c:pt>
                <c:pt idx="4352">
                  <c:v>2.8960000000000001E-3</c:v>
                </c:pt>
                <c:pt idx="4353">
                  <c:v>2.1440000000000035E-3</c:v>
                </c:pt>
                <c:pt idx="4354">
                  <c:v>2.872E-3</c:v>
                </c:pt>
                <c:pt idx="4355">
                  <c:v>2.0760000000000002E-3</c:v>
                </c:pt>
                <c:pt idx="4356">
                  <c:v>2.7700000000000012E-3</c:v>
                </c:pt>
                <c:pt idx="4357">
                  <c:v>2.3309999999999997E-3</c:v>
                </c:pt>
                <c:pt idx="4358">
                  <c:v>5.5579999999999996E-3</c:v>
                </c:pt>
                <c:pt idx="4359">
                  <c:v>7.8259999999999996E-3</c:v>
                </c:pt>
                <c:pt idx="4360">
                  <c:v>3.9280000000000061E-3</c:v>
                </c:pt>
                <c:pt idx="4361">
                  <c:v>4.6810000000000072E-3</c:v>
                </c:pt>
                <c:pt idx="4362">
                  <c:v>4.3530000000000001E-3</c:v>
                </c:pt>
                <c:pt idx="4363">
                  <c:v>1.9590000000000028E-3</c:v>
                </c:pt>
                <c:pt idx="4364">
                  <c:v>2.3999999999999998E-3</c:v>
                </c:pt>
                <c:pt idx="4365">
                  <c:v>4.7220000000000014E-3</c:v>
                </c:pt>
                <c:pt idx="4366">
                  <c:v>5.0629999999999998E-3</c:v>
                </c:pt>
                <c:pt idx="4367">
                  <c:v>8.3410000000000047E-3</c:v>
                </c:pt>
                <c:pt idx="4368">
                  <c:v>6.6570000000000023E-3</c:v>
                </c:pt>
                <c:pt idx="4369">
                  <c:v>6.123E-3</c:v>
                </c:pt>
                <c:pt idx="4370">
                  <c:v>5.2310000000000099E-3</c:v>
                </c:pt>
                <c:pt idx="4371">
                  <c:v>6.0239999999999998E-3</c:v>
                </c:pt>
                <c:pt idx="4372">
                  <c:v>3.7120000000000031E-3</c:v>
                </c:pt>
                <c:pt idx="4373">
                  <c:v>1.7539999999999999E-3</c:v>
                </c:pt>
                <c:pt idx="4374">
                  <c:v>6.3100000000000014E-3</c:v>
                </c:pt>
                <c:pt idx="4375">
                  <c:v>6.8490000000000113E-3</c:v>
                </c:pt>
                <c:pt idx="4376">
                  <c:v>3.179000000000003E-3</c:v>
                </c:pt>
                <c:pt idx="4377">
                  <c:v>2.2460000000000002E-3</c:v>
                </c:pt>
                <c:pt idx="4378">
                  <c:v>5.7549999999999997E-3</c:v>
                </c:pt>
                <c:pt idx="4379">
                  <c:v>7.6720000000000061E-3</c:v>
                </c:pt>
                <c:pt idx="4380">
                  <c:v>7.5260000000000092E-3</c:v>
                </c:pt>
                <c:pt idx="4381">
                  <c:v>3.0660000000000001E-3</c:v>
                </c:pt>
                <c:pt idx="4382">
                  <c:v>5.5040000000000002E-3</c:v>
                </c:pt>
                <c:pt idx="4383">
                  <c:v>6.7540000000000013E-3</c:v>
                </c:pt>
                <c:pt idx="4384">
                  <c:v>4.15E-3</c:v>
                </c:pt>
                <c:pt idx="4385">
                  <c:v>3.0010000000000002E-3</c:v>
                </c:pt>
                <c:pt idx="4386">
                  <c:v>4.8030000000000034E-3</c:v>
                </c:pt>
                <c:pt idx="4387">
                  <c:v>2.833E-3</c:v>
                </c:pt>
                <c:pt idx="4388">
                  <c:v>2.7580000000000031E-3</c:v>
                </c:pt>
                <c:pt idx="4389">
                  <c:v>2.5150000000000012E-3</c:v>
                </c:pt>
                <c:pt idx="4390">
                  <c:v>2.9290000000000002E-3</c:v>
                </c:pt>
                <c:pt idx="4391">
                  <c:v>4.2940000000000001E-3</c:v>
                </c:pt>
                <c:pt idx="4392">
                  <c:v>6.6270000000000001E-3</c:v>
                </c:pt>
                <c:pt idx="4393">
                  <c:v>3.8140000000000001E-3</c:v>
                </c:pt>
                <c:pt idx="4394">
                  <c:v>4.7940000000000014E-3</c:v>
                </c:pt>
                <c:pt idx="4395">
                  <c:v>7.1390000000000082E-3</c:v>
                </c:pt>
                <c:pt idx="4396">
                  <c:v>6.0660000000000072E-3</c:v>
                </c:pt>
                <c:pt idx="4397">
                  <c:v>3.9240000000000056E-3</c:v>
                </c:pt>
                <c:pt idx="4398">
                  <c:v>4.4270000000000004E-3</c:v>
                </c:pt>
                <c:pt idx="4399">
                  <c:v>6.0470000000000003E-3</c:v>
                </c:pt>
                <c:pt idx="4400">
                  <c:v>2.6030000000000046E-3</c:v>
                </c:pt>
                <c:pt idx="4401">
                  <c:v>4.0439999999999999E-3</c:v>
                </c:pt>
                <c:pt idx="4402">
                  <c:v>6.2310000000000134E-3</c:v>
                </c:pt>
                <c:pt idx="4403">
                  <c:v>5.5320000000000083E-3</c:v>
                </c:pt>
                <c:pt idx="4404">
                  <c:v>1.2580000000000015E-3</c:v>
                </c:pt>
                <c:pt idx="4405">
                  <c:v>3.3159999999999999E-3</c:v>
                </c:pt>
                <c:pt idx="4406">
                  <c:v>2.111E-3</c:v>
                </c:pt>
                <c:pt idx="4407">
                  <c:v>2.9810000000000036E-3</c:v>
                </c:pt>
                <c:pt idx="4408">
                  <c:v>3.2260000000000036E-3</c:v>
                </c:pt>
                <c:pt idx="4409">
                  <c:v>2.6370000000000031E-3</c:v>
                </c:pt>
                <c:pt idx="4410">
                  <c:v>3.2920000000000002E-3</c:v>
                </c:pt>
                <c:pt idx="4411">
                  <c:v>3.6600000000000066E-3</c:v>
                </c:pt>
                <c:pt idx="4412">
                  <c:v>2.1710000000000002E-3</c:v>
                </c:pt>
                <c:pt idx="4413">
                  <c:v>2.4169999999999999E-3</c:v>
                </c:pt>
                <c:pt idx="4414">
                  <c:v>1.4720000000000015E-3</c:v>
                </c:pt>
                <c:pt idx="4415">
                  <c:v>1.291E-3</c:v>
                </c:pt>
                <c:pt idx="4416">
                  <c:v>3.8820000000000031E-3</c:v>
                </c:pt>
                <c:pt idx="4417">
                  <c:v>2.6600000000000031E-3</c:v>
                </c:pt>
                <c:pt idx="4418">
                  <c:v>2.875E-3</c:v>
                </c:pt>
                <c:pt idx="4419">
                  <c:v>6.8860000000000093E-3</c:v>
                </c:pt>
                <c:pt idx="4420">
                  <c:v>8.4450000000000046E-3</c:v>
                </c:pt>
                <c:pt idx="4421">
                  <c:v>7.0179999999999999E-3</c:v>
                </c:pt>
                <c:pt idx="4422">
                  <c:v>1.423E-3</c:v>
                </c:pt>
                <c:pt idx="4423">
                  <c:v>1.7860000000000016E-3</c:v>
                </c:pt>
                <c:pt idx="4424">
                  <c:v>3.4100000000000011E-3</c:v>
                </c:pt>
                <c:pt idx="4425">
                  <c:v>5.0600000000000003E-3</c:v>
                </c:pt>
                <c:pt idx="4426">
                  <c:v>7.1800000000000024E-3</c:v>
                </c:pt>
                <c:pt idx="4427">
                  <c:v>8.9330000000000121E-3</c:v>
                </c:pt>
                <c:pt idx="4428">
                  <c:v>9.0010000000000003E-3</c:v>
                </c:pt>
                <c:pt idx="4429">
                  <c:v>5.5200000000000023E-3</c:v>
                </c:pt>
                <c:pt idx="4430">
                  <c:v>1.6400000000000026E-3</c:v>
                </c:pt>
                <c:pt idx="4431">
                  <c:v>3.656000000000003E-3</c:v>
                </c:pt>
                <c:pt idx="4432">
                  <c:v>3.2670000000000051E-3</c:v>
                </c:pt>
                <c:pt idx="4433">
                  <c:v>4.1479999999999998E-3</c:v>
                </c:pt>
                <c:pt idx="4434">
                  <c:v>5.9110000000000083E-3</c:v>
                </c:pt>
                <c:pt idx="4435">
                  <c:v>7.0510000000000113E-3</c:v>
                </c:pt>
                <c:pt idx="4436">
                  <c:v>5.5929999999999999E-3</c:v>
                </c:pt>
                <c:pt idx="4437">
                  <c:v>5.4830000000000113E-3</c:v>
                </c:pt>
                <c:pt idx="4438">
                  <c:v>4.935000000000008E-3</c:v>
                </c:pt>
                <c:pt idx="4439">
                  <c:v>3.7670000000000065E-3</c:v>
                </c:pt>
                <c:pt idx="4440">
                  <c:v>6.5120000000000004E-3</c:v>
                </c:pt>
                <c:pt idx="4441">
                  <c:v>5.2060000000000092E-3</c:v>
                </c:pt>
                <c:pt idx="4442">
                  <c:v>3.496E-3</c:v>
                </c:pt>
                <c:pt idx="4443">
                  <c:v>4.0429999999999997E-3</c:v>
                </c:pt>
                <c:pt idx="4444">
                  <c:v>2.1630000000000048E-3</c:v>
                </c:pt>
                <c:pt idx="4445">
                  <c:v>2.068000000000003E-3</c:v>
                </c:pt>
                <c:pt idx="4446">
                  <c:v>6.7540000000000013E-3</c:v>
                </c:pt>
                <c:pt idx="4447">
                  <c:v>7.6340000000000071E-3</c:v>
                </c:pt>
                <c:pt idx="4448">
                  <c:v>7.4500000000000113E-3</c:v>
                </c:pt>
                <c:pt idx="4449">
                  <c:v>5.4440000000000061E-3</c:v>
                </c:pt>
                <c:pt idx="4450">
                  <c:v>3.0250000000000012E-3</c:v>
                </c:pt>
                <c:pt idx="4451">
                  <c:v>3.3350000000000012E-3</c:v>
                </c:pt>
                <c:pt idx="4452">
                  <c:v>3.888000000000003E-3</c:v>
                </c:pt>
                <c:pt idx="4453">
                  <c:v>8.1700000000000067E-4</c:v>
                </c:pt>
                <c:pt idx="4454">
                  <c:v>2.1050000000000036E-3</c:v>
                </c:pt>
                <c:pt idx="4455">
                  <c:v>2.6160000000000011E-3</c:v>
                </c:pt>
                <c:pt idx="4456">
                  <c:v>1.3010000000000001E-3</c:v>
                </c:pt>
                <c:pt idx="4457">
                  <c:v>1.5330000000000001E-3</c:v>
                </c:pt>
                <c:pt idx="4458">
                  <c:v>1.209E-3</c:v>
                </c:pt>
                <c:pt idx="4459">
                  <c:v>1.614000000000003E-3</c:v>
                </c:pt>
                <c:pt idx="4460">
                  <c:v>3.7850000000000045E-3</c:v>
                </c:pt>
                <c:pt idx="4461">
                  <c:v>4.5110000000000072E-3</c:v>
                </c:pt>
                <c:pt idx="4462">
                  <c:v>5.8500000000000071E-3</c:v>
                </c:pt>
                <c:pt idx="4463">
                  <c:v>3.5490000000000035E-3</c:v>
                </c:pt>
                <c:pt idx="4464">
                  <c:v>4.3299999999999996E-3</c:v>
                </c:pt>
                <c:pt idx="4465">
                  <c:v>5.4340000000000083E-3</c:v>
                </c:pt>
                <c:pt idx="4466">
                  <c:v>5.5160000000000061E-3</c:v>
                </c:pt>
                <c:pt idx="4468">
                  <c:v>5.6720000000000034E-3</c:v>
                </c:pt>
                <c:pt idx="4469">
                  <c:v>1.5440000000000015E-3</c:v>
                </c:pt>
                <c:pt idx="4470">
                  <c:v>4.6700000000000073E-4</c:v>
                </c:pt>
                <c:pt idx="4471">
                  <c:v>2.4200000000000035E-4</c:v>
                </c:pt>
                <c:pt idx="4472">
                  <c:v>3.9789999999999999E-3</c:v>
                </c:pt>
                <c:pt idx="4473">
                  <c:v>2.6550000000000002E-3</c:v>
                </c:pt>
                <c:pt idx="4474">
                  <c:v>3.6650000000000051E-3</c:v>
                </c:pt>
                <c:pt idx="4475">
                  <c:v>6.1420000000000034E-3</c:v>
                </c:pt>
                <c:pt idx="4476">
                  <c:v>5.1479999999999998E-3</c:v>
                </c:pt>
                <c:pt idx="4477">
                  <c:v>5.0910000000000061E-3</c:v>
                </c:pt>
                <c:pt idx="4478">
                  <c:v>6.3790000000000123E-3</c:v>
                </c:pt>
                <c:pt idx="4479">
                  <c:v>6.9730000000000113E-3</c:v>
                </c:pt>
                <c:pt idx="4480">
                  <c:v>6.2860000000000112E-3</c:v>
                </c:pt>
                <c:pt idx="4481">
                  <c:v>6.2180000000000065E-3</c:v>
                </c:pt>
                <c:pt idx="4482">
                  <c:v>4.5450000000000004E-3</c:v>
                </c:pt>
                <c:pt idx="4483">
                  <c:v>5.5600000000000024E-3</c:v>
                </c:pt>
                <c:pt idx="4484">
                  <c:v>7.9080000000000122E-3</c:v>
                </c:pt>
                <c:pt idx="4485">
                  <c:v>8.9150000000000184E-3</c:v>
                </c:pt>
                <c:pt idx="4486">
                  <c:v>1.0607E-2</c:v>
                </c:pt>
                <c:pt idx="4487">
                  <c:v>9.6770000000000068E-3</c:v>
                </c:pt>
                <c:pt idx="4488">
                  <c:v>8.8290000000000122E-3</c:v>
                </c:pt>
                <c:pt idx="4489">
                  <c:v>1.1436E-2</c:v>
                </c:pt>
                <c:pt idx="4490">
                  <c:v>1.0666999999999999E-2</c:v>
                </c:pt>
                <c:pt idx="4491">
                  <c:v>1.2067E-2</c:v>
                </c:pt>
                <c:pt idx="4492">
                  <c:v>1.2060000000000001E-2</c:v>
                </c:pt>
                <c:pt idx="4493">
                  <c:v>1.0063000000000001E-2</c:v>
                </c:pt>
                <c:pt idx="4494">
                  <c:v>7.2120000000000092E-3</c:v>
                </c:pt>
                <c:pt idx="4495">
                  <c:v>4.3509999999999998E-3</c:v>
                </c:pt>
                <c:pt idx="4496">
                  <c:v>2.9990000000000012E-3</c:v>
                </c:pt>
                <c:pt idx="4497">
                  <c:v>3.5650000000000031E-3</c:v>
                </c:pt>
                <c:pt idx="4498">
                  <c:v>3.901000000000003E-3</c:v>
                </c:pt>
                <c:pt idx="4499">
                  <c:v>7.4500000000000113E-3</c:v>
                </c:pt>
                <c:pt idx="4500">
                  <c:v>9.9690000000000195E-3</c:v>
                </c:pt>
                <c:pt idx="4501">
                  <c:v>8.3260000000000122E-3</c:v>
                </c:pt>
                <c:pt idx="4502">
                  <c:v>5.0470000000000003E-3</c:v>
                </c:pt>
                <c:pt idx="4503">
                  <c:v>4.9460000000000103E-3</c:v>
                </c:pt>
                <c:pt idx="4504">
                  <c:v>3.2930000000000051E-3</c:v>
                </c:pt>
                <c:pt idx="4505">
                  <c:v>3.4460000000000011E-3</c:v>
                </c:pt>
                <c:pt idx="4506">
                  <c:v>1.9900000000000035E-3</c:v>
                </c:pt>
                <c:pt idx="4507">
                  <c:v>2.5640000000000012E-3</c:v>
                </c:pt>
                <c:pt idx="4508">
                  <c:v>3.4380000000000001E-3</c:v>
                </c:pt>
                <c:pt idx="4509">
                  <c:v>3.591000000000003E-3</c:v>
                </c:pt>
                <c:pt idx="4510">
                  <c:v>2.8270000000000036E-3</c:v>
                </c:pt>
                <c:pt idx="4511">
                  <c:v>3.658000000000005E-3</c:v>
                </c:pt>
                <c:pt idx="4512">
                  <c:v>3.7220000000000035E-3</c:v>
                </c:pt>
                <c:pt idx="4513">
                  <c:v>4.6490000000000073E-3</c:v>
                </c:pt>
                <c:pt idx="4514">
                  <c:v>6.9030000000000133E-3</c:v>
                </c:pt>
                <c:pt idx="4515">
                  <c:v>6.8649999999999996E-3</c:v>
                </c:pt>
                <c:pt idx="4516">
                  <c:v>6.3880000000000065E-3</c:v>
                </c:pt>
                <c:pt idx="4517">
                  <c:v>8.2020000000000027E-3</c:v>
                </c:pt>
                <c:pt idx="4518">
                  <c:v>6.1929999999999997E-3</c:v>
                </c:pt>
                <c:pt idx="4519">
                  <c:v>5.2280000000000061E-3</c:v>
                </c:pt>
                <c:pt idx="4520">
                  <c:v>6.0959999999999999E-3</c:v>
                </c:pt>
                <c:pt idx="4521">
                  <c:v>7.4570000000000062E-3</c:v>
                </c:pt>
                <c:pt idx="4522">
                  <c:v>4.6770000000000023E-3</c:v>
                </c:pt>
                <c:pt idx="4523">
                  <c:v>3.2840000000000057E-3</c:v>
                </c:pt>
                <c:pt idx="4524">
                  <c:v>4.8979999999999996E-3</c:v>
                </c:pt>
                <c:pt idx="4525">
                  <c:v>4.2520000000000014E-3</c:v>
                </c:pt>
                <c:pt idx="4526">
                  <c:v>5.0650000000000001E-3</c:v>
                </c:pt>
                <c:pt idx="4527">
                  <c:v>6.5620000000000001E-3</c:v>
                </c:pt>
                <c:pt idx="4528">
                  <c:v>3.356E-3</c:v>
                </c:pt>
                <c:pt idx="4529">
                  <c:v>3.9490000000000011E-3</c:v>
                </c:pt>
                <c:pt idx="4530">
                  <c:v>2.2640000000000056E-3</c:v>
                </c:pt>
                <c:pt idx="4531">
                  <c:v>2.5530000000000001E-3</c:v>
                </c:pt>
                <c:pt idx="4532">
                  <c:v>2.931E-3</c:v>
                </c:pt>
                <c:pt idx="4533">
                  <c:v>1.5360000000000016E-3</c:v>
                </c:pt>
                <c:pt idx="4534">
                  <c:v>2.7480000000000056E-3</c:v>
                </c:pt>
                <c:pt idx="4535">
                  <c:v>3.2830000000000051E-3</c:v>
                </c:pt>
                <c:pt idx="4536">
                  <c:v>7.8350000000000034E-3</c:v>
                </c:pt>
                <c:pt idx="4537">
                  <c:v>1.0371E-2</c:v>
                </c:pt>
                <c:pt idx="4538">
                  <c:v>8.1360000000000026E-3</c:v>
                </c:pt>
                <c:pt idx="4539">
                  <c:v>5.6249999999999955E-3</c:v>
                </c:pt>
                <c:pt idx="4540">
                  <c:v>6.1310000000000071E-3</c:v>
                </c:pt>
                <c:pt idx="4541">
                  <c:v>5.424E-3</c:v>
                </c:pt>
                <c:pt idx="4542">
                  <c:v>3.7100000000000037E-3</c:v>
                </c:pt>
                <c:pt idx="4543">
                  <c:v>6.0650000000000062E-3</c:v>
                </c:pt>
                <c:pt idx="4544">
                  <c:v>5.5910000000000083E-3</c:v>
                </c:pt>
                <c:pt idx="4545">
                  <c:v>3.5700000000000011E-3</c:v>
                </c:pt>
                <c:pt idx="4546">
                  <c:v>5.0289999999999996E-3</c:v>
                </c:pt>
                <c:pt idx="4547">
                  <c:v>9.0210000000000047E-3</c:v>
                </c:pt>
                <c:pt idx="4548">
                  <c:v>1.0543000000000005E-2</c:v>
                </c:pt>
                <c:pt idx="4549">
                  <c:v>6.8870000000000034E-3</c:v>
                </c:pt>
                <c:pt idx="4550">
                  <c:v>6.6909999999999999E-3</c:v>
                </c:pt>
                <c:pt idx="4551">
                  <c:v>5.7100000000000024E-3</c:v>
                </c:pt>
                <c:pt idx="4552">
                  <c:v>4.8149999999999998E-3</c:v>
                </c:pt>
                <c:pt idx="4553">
                  <c:v>4.4630000000000034E-3</c:v>
                </c:pt>
                <c:pt idx="4554">
                  <c:v>3.901000000000003E-3</c:v>
                </c:pt>
                <c:pt idx="4555">
                  <c:v>3.4720000000000011E-3</c:v>
                </c:pt>
                <c:pt idx="4556">
                  <c:v>1.881000000000002E-3</c:v>
                </c:pt>
                <c:pt idx="4557">
                  <c:v>2.604000000000003E-3</c:v>
                </c:pt>
                <c:pt idx="4558">
                  <c:v>2.3840000000000011E-3</c:v>
                </c:pt>
                <c:pt idx="4559">
                  <c:v>6.4460000000000134E-3</c:v>
                </c:pt>
                <c:pt idx="4560">
                  <c:v>4.7200000000000002E-3</c:v>
                </c:pt>
                <c:pt idx="4561">
                  <c:v>5.3770000000000024E-3</c:v>
                </c:pt>
                <c:pt idx="4562">
                  <c:v>3.694000000000005E-3</c:v>
                </c:pt>
                <c:pt idx="4563">
                  <c:v>2.4280000000000031E-3</c:v>
                </c:pt>
                <c:pt idx="4564">
                  <c:v>2.696E-3</c:v>
                </c:pt>
                <c:pt idx="4565">
                  <c:v>6.7060000000000123E-3</c:v>
                </c:pt>
                <c:pt idx="4566">
                  <c:v>5.0270000000000002E-3</c:v>
                </c:pt>
                <c:pt idx="4567">
                  <c:v>6.8510000000000073E-3</c:v>
                </c:pt>
                <c:pt idx="4568">
                  <c:v>6.3620000000000013E-3</c:v>
                </c:pt>
                <c:pt idx="4569">
                  <c:v>4.4880000000000093E-3</c:v>
                </c:pt>
                <c:pt idx="4570">
                  <c:v>1.2120000000000015E-3</c:v>
                </c:pt>
                <c:pt idx="4571">
                  <c:v>2.065000000000003E-3</c:v>
                </c:pt>
                <c:pt idx="4572">
                  <c:v>4.9550000000000071E-3</c:v>
                </c:pt>
                <c:pt idx="4573">
                  <c:v>4.8750000000000061E-3</c:v>
                </c:pt>
                <c:pt idx="4574">
                  <c:v>5.0699999999999999E-3</c:v>
                </c:pt>
                <c:pt idx="4575">
                  <c:v>5.8849999999999996E-3</c:v>
                </c:pt>
                <c:pt idx="4576">
                  <c:v>4.3670000000000002E-3</c:v>
                </c:pt>
                <c:pt idx="4577">
                  <c:v>8.0530000000000219E-3</c:v>
                </c:pt>
                <c:pt idx="4578">
                  <c:v>7.3820000000000014E-3</c:v>
                </c:pt>
                <c:pt idx="4579">
                  <c:v>6.7520000000000071E-3</c:v>
                </c:pt>
                <c:pt idx="4580">
                  <c:v>4.3150000000000003E-3</c:v>
                </c:pt>
                <c:pt idx="4581">
                  <c:v>2.3340000000000001E-3</c:v>
                </c:pt>
                <c:pt idx="4582">
                  <c:v>4.8070000000000014E-3</c:v>
                </c:pt>
                <c:pt idx="4583">
                  <c:v>7.6059999999999999E-3</c:v>
                </c:pt>
                <c:pt idx="4584">
                  <c:v>8.1720000000000161E-3</c:v>
                </c:pt>
                <c:pt idx="4585">
                  <c:v>7.6150000000000002E-3</c:v>
                </c:pt>
                <c:pt idx="4586">
                  <c:v>4.3610000000000003E-3</c:v>
                </c:pt>
                <c:pt idx="4587">
                  <c:v>1.9200000000000033E-3</c:v>
                </c:pt>
                <c:pt idx="4588">
                  <c:v>4.1060000000000003E-3</c:v>
                </c:pt>
                <c:pt idx="4589">
                  <c:v>3.2860000000000051E-3</c:v>
                </c:pt>
                <c:pt idx="4590">
                  <c:v>3.1220000000000002E-3</c:v>
                </c:pt>
                <c:pt idx="4591">
                  <c:v>3.168000000000005E-3</c:v>
                </c:pt>
                <c:pt idx="4592">
                  <c:v>4.4860000000000082E-3</c:v>
                </c:pt>
                <c:pt idx="4593">
                  <c:v>3.1800000000000044E-3</c:v>
                </c:pt>
                <c:pt idx="4594">
                  <c:v>5.4780000000000124E-3</c:v>
                </c:pt>
                <c:pt idx="4595">
                  <c:v>5.3800000000000072E-3</c:v>
                </c:pt>
                <c:pt idx="4596">
                  <c:v>4.9210000000000061E-3</c:v>
                </c:pt>
                <c:pt idx="4597">
                  <c:v>6.1539999999999997E-3</c:v>
                </c:pt>
                <c:pt idx="4598">
                  <c:v>6.0870000000000004E-3</c:v>
                </c:pt>
                <c:pt idx="4599">
                  <c:v>5.1710000000000072E-3</c:v>
                </c:pt>
                <c:pt idx="4600">
                  <c:v>7.2920000000000033E-3</c:v>
                </c:pt>
                <c:pt idx="4601">
                  <c:v>1.0824000000000005E-2</c:v>
                </c:pt>
                <c:pt idx="4602">
                  <c:v>9.7610000000000006E-3</c:v>
                </c:pt>
                <c:pt idx="4603">
                  <c:v>6.1870000000000024E-3</c:v>
                </c:pt>
                <c:pt idx="4604">
                  <c:v>5.6040000000000013E-3</c:v>
                </c:pt>
                <c:pt idx="4605">
                  <c:v>6.2680000000000071E-3</c:v>
                </c:pt>
                <c:pt idx="4606">
                  <c:v>4.6119999999999998E-3</c:v>
                </c:pt>
                <c:pt idx="4607">
                  <c:v>4.4110000000000087E-3</c:v>
                </c:pt>
                <c:pt idx="4608">
                  <c:v>7.1000000000000004E-3</c:v>
                </c:pt>
                <c:pt idx="4609">
                  <c:v>7.3229999999999996E-3</c:v>
                </c:pt>
                <c:pt idx="4610">
                  <c:v>8.038E-3</c:v>
                </c:pt>
                <c:pt idx="4611">
                  <c:v>7.3850000000000061E-3</c:v>
                </c:pt>
                <c:pt idx="4612">
                  <c:v>7.3400000000000071E-3</c:v>
                </c:pt>
                <c:pt idx="4613">
                  <c:v>8.1470000000000015E-3</c:v>
                </c:pt>
                <c:pt idx="4614">
                  <c:v>6.8310000000000115E-3</c:v>
                </c:pt>
                <c:pt idx="4615">
                  <c:v>7.4510000000000123E-3</c:v>
                </c:pt>
                <c:pt idx="4616">
                  <c:v>5.4110000000000113E-3</c:v>
                </c:pt>
                <c:pt idx="4617">
                  <c:v>9.3980000000000122E-3</c:v>
                </c:pt>
                <c:pt idx="4618">
                  <c:v>7.4670000000000014E-3</c:v>
                </c:pt>
                <c:pt idx="4619">
                  <c:v>4.0679999999999996E-3</c:v>
                </c:pt>
                <c:pt idx="4620">
                  <c:v>8.5000000000000158E-4</c:v>
                </c:pt>
                <c:pt idx="4621">
                  <c:v>2.8300000000000001E-3</c:v>
                </c:pt>
                <c:pt idx="4622">
                  <c:v>7.1100000000000061E-3</c:v>
                </c:pt>
                <c:pt idx="4623">
                  <c:v>8.2399999999999991E-3</c:v>
                </c:pt>
                <c:pt idx="4624">
                  <c:v>7.0049999999999999E-3</c:v>
                </c:pt>
                <c:pt idx="4625">
                  <c:v>1.7170000000000015E-3</c:v>
                </c:pt>
                <c:pt idx="4626">
                  <c:v>5.9150000000000071E-3</c:v>
                </c:pt>
                <c:pt idx="4627">
                  <c:v>9.2610000000000001E-3</c:v>
                </c:pt>
                <c:pt idx="4628">
                  <c:v>7.9620000000000003E-3</c:v>
                </c:pt>
                <c:pt idx="4629">
                  <c:v>5.365E-3</c:v>
                </c:pt>
                <c:pt idx="4630">
                  <c:v>5.9140000000000061E-3</c:v>
                </c:pt>
                <c:pt idx="4631">
                  <c:v>5.1460000000000004E-3</c:v>
                </c:pt>
                <c:pt idx="4632">
                  <c:v>4.2310000000000082E-3</c:v>
                </c:pt>
                <c:pt idx="4633">
                  <c:v>5.5620000000000001E-3</c:v>
                </c:pt>
                <c:pt idx="4634">
                  <c:v>5.4949999999999999E-3</c:v>
                </c:pt>
                <c:pt idx="4635">
                  <c:v>5.6530000000000061E-3</c:v>
                </c:pt>
                <c:pt idx="4636">
                  <c:v>5.7830000000000112E-3</c:v>
                </c:pt>
                <c:pt idx="4637">
                  <c:v>5.7260000000000071E-3</c:v>
                </c:pt>
                <c:pt idx="4638">
                  <c:v>3.9000000000000046E-3</c:v>
                </c:pt>
                <c:pt idx="4639">
                  <c:v>3.215000000000003E-3</c:v>
                </c:pt>
                <c:pt idx="4640">
                  <c:v>4.6320000000000024E-3</c:v>
                </c:pt>
                <c:pt idx="4641">
                  <c:v>6.8200000000000014E-3</c:v>
                </c:pt>
                <c:pt idx="4642">
                  <c:v>6.3820000000000014E-3</c:v>
                </c:pt>
                <c:pt idx="4643">
                  <c:v>3.6170000000000039E-3</c:v>
                </c:pt>
                <c:pt idx="4644">
                  <c:v>5.9400000000000112E-3</c:v>
                </c:pt>
                <c:pt idx="4645">
                  <c:v>3.2430000000000063E-3</c:v>
                </c:pt>
                <c:pt idx="4646">
                  <c:v>5.5100000000000071E-4</c:v>
                </c:pt>
                <c:pt idx="4647">
                  <c:v>1.2769999999999999E-3</c:v>
                </c:pt>
                <c:pt idx="4648">
                  <c:v>5.0390000000000122E-3</c:v>
                </c:pt>
                <c:pt idx="4649">
                  <c:v>9.3360000000000144E-3</c:v>
                </c:pt>
                <c:pt idx="4650">
                  <c:v>9.2910000000000006E-3</c:v>
                </c:pt>
                <c:pt idx="4651">
                  <c:v>7.3260000000000061E-3</c:v>
                </c:pt>
                <c:pt idx="4652">
                  <c:v>4.3210000000000002E-3</c:v>
                </c:pt>
                <c:pt idx="4653">
                  <c:v>4.0330000000000071E-3</c:v>
                </c:pt>
                <c:pt idx="4654">
                  <c:v>3.3189999999999999E-3</c:v>
                </c:pt>
                <c:pt idx="4655">
                  <c:v>5.4300000000000112E-3</c:v>
                </c:pt>
                <c:pt idx="4656">
                  <c:v>2.9980000000000002E-3</c:v>
                </c:pt>
                <c:pt idx="4657">
                  <c:v>3.9350000000000001E-3</c:v>
                </c:pt>
                <c:pt idx="4658">
                  <c:v>7.1920000000000013E-3</c:v>
                </c:pt>
                <c:pt idx="4659">
                  <c:v>6.0840000000000061E-3</c:v>
                </c:pt>
                <c:pt idx="4660">
                  <c:v>6.6790000000000113E-3</c:v>
                </c:pt>
                <c:pt idx="4661">
                  <c:v>6.5659999999999998E-3</c:v>
                </c:pt>
                <c:pt idx="4662">
                  <c:v>5.2460000000000093E-3</c:v>
                </c:pt>
                <c:pt idx="4663">
                  <c:v>4.1800000000000014E-3</c:v>
                </c:pt>
                <c:pt idx="4664">
                  <c:v>3.2130000000000036E-3</c:v>
                </c:pt>
                <c:pt idx="4665">
                  <c:v>2.1220000000000002E-3</c:v>
                </c:pt>
                <c:pt idx="4666">
                  <c:v>2.6240000000000031E-3</c:v>
                </c:pt>
                <c:pt idx="4667">
                  <c:v>2.7680000000000057E-3</c:v>
                </c:pt>
                <c:pt idx="4668">
                  <c:v>3.5720000000000001E-3</c:v>
                </c:pt>
                <c:pt idx="4669">
                  <c:v>4.7380000000000078E-3</c:v>
                </c:pt>
                <c:pt idx="4670">
                  <c:v>4.2269999999999999E-3</c:v>
                </c:pt>
                <c:pt idx="4671">
                  <c:v>4.0820000000000014E-3</c:v>
                </c:pt>
                <c:pt idx="4672">
                  <c:v>5.8250000000000003E-3</c:v>
                </c:pt>
                <c:pt idx="4673">
                  <c:v>2.5380000000000012E-3</c:v>
                </c:pt>
                <c:pt idx="4674">
                  <c:v>3.508000000000005E-3</c:v>
                </c:pt>
                <c:pt idx="4675">
                  <c:v>3.5070000000000036E-3</c:v>
                </c:pt>
                <c:pt idx="4676">
                  <c:v>3.4980000000000002E-3</c:v>
                </c:pt>
                <c:pt idx="4677">
                  <c:v>7.3400000000000093E-4</c:v>
                </c:pt>
                <c:pt idx="4678">
                  <c:v>2.4260000000000002E-3</c:v>
                </c:pt>
                <c:pt idx="4679">
                  <c:v>6.0710000000000113E-3</c:v>
                </c:pt>
                <c:pt idx="4680">
                  <c:v>6.4720000000000081E-3</c:v>
                </c:pt>
                <c:pt idx="4681">
                  <c:v>8.2690000000000125E-3</c:v>
                </c:pt>
                <c:pt idx="4682">
                  <c:v>4.4679999999999997E-3</c:v>
                </c:pt>
                <c:pt idx="4683">
                  <c:v>5.0679999999999996E-3</c:v>
                </c:pt>
                <c:pt idx="4684">
                  <c:v>2.1329999999999999E-3</c:v>
                </c:pt>
                <c:pt idx="4685">
                  <c:v>1.459E-3</c:v>
                </c:pt>
                <c:pt idx="4686">
                  <c:v>2.555E-3</c:v>
                </c:pt>
                <c:pt idx="4687">
                  <c:v>4.7679999999999997E-3</c:v>
                </c:pt>
                <c:pt idx="4688">
                  <c:v>5.3220000000000003E-3</c:v>
                </c:pt>
                <c:pt idx="4689">
                  <c:v>5.4949999999999999E-3</c:v>
                </c:pt>
                <c:pt idx="4690">
                  <c:v>3.7220000000000035E-3</c:v>
                </c:pt>
                <c:pt idx="4691">
                  <c:v>3.4990000000000012E-3</c:v>
                </c:pt>
                <c:pt idx="4692">
                  <c:v>4.8089999999999999E-3</c:v>
                </c:pt>
                <c:pt idx="4693">
                  <c:v>5.6259999999999999E-3</c:v>
                </c:pt>
                <c:pt idx="4694">
                  <c:v>4.1130000000000003E-3</c:v>
                </c:pt>
                <c:pt idx="4695">
                  <c:v>4.7380000000000078E-3</c:v>
                </c:pt>
                <c:pt idx="4696">
                  <c:v>4.7400000000000072E-3</c:v>
                </c:pt>
                <c:pt idx="4697">
                  <c:v>4.2449999999999996E-3</c:v>
                </c:pt>
                <c:pt idx="4698">
                  <c:v>4.065E-3</c:v>
                </c:pt>
                <c:pt idx="4699">
                  <c:v>4.4570000000000061E-3</c:v>
                </c:pt>
                <c:pt idx="4700">
                  <c:v>6.2270000000000034E-3</c:v>
                </c:pt>
                <c:pt idx="4701">
                  <c:v>6.9070000000000034E-3</c:v>
                </c:pt>
                <c:pt idx="4702">
                  <c:v>7.2950000000000072E-3</c:v>
                </c:pt>
                <c:pt idx="4703">
                  <c:v>5.0130000000000062E-3</c:v>
                </c:pt>
                <c:pt idx="4704">
                  <c:v>1.3630000000000018E-3</c:v>
                </c:pt>
                <c:pt idx="4705">
                  <c:v>2.5590000000000001E-3</c:v>
                </c:pt>
                <c:pt idx="4706">
                  <c:v>3.2220000000000031E-3</c:v>
                </c:pt>
                <c:pt idx="4707">
                  <c:v>4.9570000000000013E-3</c:v>
                </c:pt>
                <c:pt idx="4708">
                  <c:v>6.2659999999999999E-3</c:v>
                </c:pt>
                <c:pt idx="4709">
                  <c:v>2.8780000000000012E-3</c:v>
                </c:pt>
                <c:pt idx="4710">
                  <c:v>1.1429999999999999E-3</c:v>
                </c:pt>
                <c:pt idx="4711">
                  <c:v>1.8470000000000023E-3</c:v>
                </c:pt>
                <c:pt idx="4712">
                  <c:v>2.2170000000000046E-3</c:v>
                </c:pt>
                <c:pt idx="4713">
                  <c:v>6.4300000000000132E-4</c:v>
                </c:pt>
                <c:pt idx="4714">
                  <c:v>2.0600000000000002E-3</c:v>
                </c:pt>
                <c:pt idx="4715">
                  <c:v>3.6700000000000036E-3</c:v>
                </c:pt>
                <c:pt idx="4716">
                  <c:v>3.1700000000000035E-3</c:v>
                </c:pt>
                <c:pt idx="4717">
                  <c:v>5.8700000000000072E-3</c:v>
                </c:pt>
                <c:pt idx="4719">
                  <c:v>3.9610000000000001E-3</c:v>
                </c:pt>
                <c:pt idx="4720">
                  <c:v>3.8200000000000031E-3</c:v>
                </c:pt>
                <c:pt idx="4721">
                  <c:v>1.1143999999999999E-2</c:v>
                </c:pt>
                <c:pt idx="4722">
                  <c:v>1.1227000000000001E-2</c:v>
                </c:pt>
                <c:pt idx="4723">
                  <c:v>6.1360000000000034E-3</c:v>
                </c:pt>
                <c:pt idx="4724">
                  <c:v>3.7280000000000056E-3</c:v>
                </c:pt>
                <c:pt idx="4725">
                  <c:v>6.5670000000000034E-3</c:v>
                </c:pt>
                <c:pt idx="4726">
                  <c:v>1.0070000000000001E-2</c:v>
                </c:pt>
                <c:pt idx="4727">
                  <c:v>8.2030000000000002E-3</c:v>
                </c:pt>
                <c:pt idx="4728">
                  <c:v>5.531000000000009E-3</c:v>
                </c:pt>
                <c:pt idx="4729">
                  <c:v>2.4169999999999999E-3</c:v>
                </c:pt>
                <c:pt idx="4730">
                  <c:v>2.81E-3</c:v>
                </c:pt>
                <c:pt idx="4731">
                  <c:v>6.2649999999999997E-3</c:v>
                </c:pt>
                <c:pt idx="4732">
                  <c:v>4.9560000000000073E-3</c:v>
                </c:pt>
                <c:pt idx="4733">
                  <c:v>5.7679999999999997E-3</c:v>
                </c:pt>
                <c:pt idx="4734">
                  <c:v>8.8040000000000028E-3</c:v>
                </c:pt>
                <c:pt idx="4735">
                  <c:v>1.1009000000000001E-2</c:v>
                </c:pt>
                <c:pt idx="4736">
                  <c:v>1.1266000000000003E-2</c:v>
                </c:pt>
                <c:pt idx="4737">
                  <c:v>7.2120000000000092E-3</c:v>
                </c:pt>
                <c:pt idx="4738">
                  <c:v>2.7920000000000002E-3</c:v>
                </c:pt>
                <c:pt idx="4739">
                  <c:v>5.0289999999999996E-3</c:v>
                </c:pt>
                <c:pt idx="4740">
                  <c:v>7.6880000000000082E-3</c:v>
                </c:pt>
                <c:pt idx="4741">
                  <c:v>3.849000000000003E-3</c:v>
                </c:pt>
                <c:pt idx="4742">
                  <c:v>3.2870000000000056E-3</c:v>
                </c:pt>
                <c:pt idx="4743">
                  <c:v>4.5400000000000024E-3</c:v>
                </c:pt>
                <c:pt idx="4744">
                  <c:v>7.6229999999999996E-3</c:v>
                </c:pt>
                <c:pt idx="4745">
                  <c:v>6.1310000000000071E-3</c:v>
                </c:pt>
                <c:pt idx="4746">
                  <c:v>4.3610000000000003E-3</c:v>
                </c:pt>
                <c:pt idx="4747">
                  <c:v>2.3280000000000002E-3</c:v>
                </c:pt>
                <c:pt idx="4748">
                  <c:v>3.9860000000000052E-3</c:v>
                </c:pt>
                <c:pt idx="4749">
                  <c:v>4.2449999999999996E-3</c:v>
                </c:pt>
                <c:pt idx="4750">
                  <c:v>3.0400000000000036E-3</c:v>
                </c:pt>
                <c:pt idx="4751">
                  <c:v>4.1800000000000014E-3</c:v>
                </c:pt>
                <c:pt idx="4752">
                  <c:v>2.947000000000003E-3</c:v>
                </c:pt>
                <c:pt idx="4753">
                  <c:v>3.019E-3</c:v>
                </c:pt>
                <c:pt idx="4754">
                  <c:v>2.6199999999999999E-3</c:v>
                </c:pt>
                <c:pt idx="4755">
                  <c:v>5.1900000000000002E-3</c:v>
                </c:pt>
                <c:pt idx="4756">
                  <c:v>1.0499E-2</c:v>
                </c:pt>
                <c:pt idx="4757">
                  <c:v>9.7020000000000144E-3</c:v>
                </c:pt>
                <c:pt idx="4758">
                  <c:v>6.2500000000000073E-3</c:v>
                </c:pt>
                <c:pt idx="4759">
                  <c:v>3.9210000000000052E-3</c:v>
                </c:pt>
                <c:pt idx="4760">
                  <c:v>3.9880000000000002E-3</c:v>
                </c:pt>
                <c:pt idx="4761">
                  <c:v>3.5740000000000012E-3</c:v>
                </c:pt>
                <c:pt idx="4762">
                  <c:v>7.8010000000000093E-3</c:v>
                </c:pt>
                <c:pt idx="4763">
                  <c:v>7.0020000000000082E-3</c:v>
                </c:pt>
                <c:pt idx="4764">
                  <c:v>9.1230000000000026E-3</c:v>
                </c:pt>
                <c:pt idx="4765">
                  <c:v>6.9370000000000083E-3</c:v>
                </c:pt>
                <c:pt idx="4766">
                  <c:v>6.7980000000000072E-3</c:v>
                </c:pt>
                <c:pt idx="4767">
                  <c:v>6.7580000000000071E-3</c:v>
                </c:pt>
                <c:pt idx="4768">
                  <c:v>7.3629999999999998E-3</c:v>
                </c:pt>
                <c:pt idx="4769">
                  <c:v>1.1115E-2</c:v>
                </c:pt>
                <c:pt idx="4770">
                  <c:v>6.9920000000000034E-3</c:v>
                </c:pt>
                <c:pt idx="4771">
                  <c:v>3.0890000000000036E-3</c:v>
                </c:pt>
                <c:pt idx="4772">
                  <c:v>4.0820000000000014E-3</c:v>
                </c:pt>
                <c:pt idx="4773">
                  <c:v>4.5370000000000072E-3</c:v>
                </c:pt>
                <c:pt idx="4774">
                  <c:v>7.4400000000000091E-3</c:v>
                </c:pt>
                <c:pt idx="4775">
                  <c:v>5.6480000000000002E-3</c:v>
                </c:pt>
                <c:pt idx="4776">
                  <c:v>7.1410000000000093E-3</c:v>
                </c:pt>
                <c:pt idx="4777">
                  <c:v>4.5730000000000093E-3</c:v>
                </c:pt>
                <c:pt idx="4778">
                  <c:v>5.1079999999999997E-3</c:v>
                </c:pt>
                <c:pt idx="4779">
                  <c:v>5.0720000000000071E-3</c:v>
                </c:pt>
                <c:pt idx="4780">
                  <c:v>1.9270000000000021E-3</c:v>
                </c:pt>
                <c:pt idx="4781">
                  <c:v>5.0440000000000033E-3</c:v>
                </c:pt>
                <c:pt idx="4782">
                  <c:v>8.6270000000000027E-3</c:v>
                </c:pt>
                <c:pt idx="4783">
                  <c:v>7.2810000000000123E-3</c:v>
                </c:pt>
                <c:pt idx="4784">
                  <c:v>4.6160000000000003E-3</c:v>
                </c:pt>
                <c:pt idx="4785">
                  <c:v>3.8680000000000012E-3</c:v>
                </c:pt>
                <c:pt idx="4786">
                  <c:v>3.4790000000000012E-3</c:v>
                </c:pt>
                <c:pt idx="4787">
                  <c:v>8.6060000000000008E-3</c:v>
                </c:pt>
                <c:pt idx="4788">
                  <c:v>5.8529999999999997E-3</c:v>
                </c:pt>
                <c:pt idx="4789">
                  <c:v>4.5390000000000083E-3</c:v>
                </c:pt>
                <c:pt idx="4790">
                  <c:v>5.5269999999999998E-3</c:v>
                </c:pt>
                <c:pt idx="4791">
                  <c:v>6.8410000000000103E-3</c:v>
                </c:pt>
                <c:pt idx="4792">
                  <c:v>1.5889999999999999E-3</c:v>
                </c:pt>
                <c:pt idx="4793">
                  <c:v>7.4790000000000134E-3</c:v>
                </c:pt>
                <c:pt idx="4794">
                  <c:v>5.8669999999999998E-3</c:v>
                </c:pt>
                <c:pt idx="4795">
                  <c:v>2.289000000000005E-3</c:v>
                </c:pt>
                <c:pt idx="4796">
                  <c:v>2.7410000000000012E-3</c:v>
                </c:pt>
                <c:pt idx="4797">
                  <c:v>8.0850000000000141E-3</c:v>
                </c:pt>
                <c:pt idx="4798">
                  <c:v>1.0747000000000001E-2</c:v>
                </c:pt>
                <c:pt idx="4799">
                  <c:v>9.3730000000000219E-3</c:v>
                </c:pt>
                <c:pt idx="4800">
                  <c:v>3.1120000000000002E-3</c:v>
                </c:pt>
                <c:pt idx="4801">
                  <c:v>3.9380000000000005E-3</c:v>
                </c:pt>
                <c:pt idx="4802">
                  <c:v>9.320000000000014E-3</c:v>
                </c:pt>
                <c:pt idx="4803">
                  <c:v>1.0839999999999999E-3</c:v>
                </c:pt>
                <c:pt idx="4804">
                  <c:v>5.0029999999999996E-3</c:v>
                </c:pt>
                <c:pt idx="4805">
                  <c:v>5.0320000000000061E-3</c:v>
                </c:pt>
                <c:pt idx="4806">
                  <c:v>6.6259999999999999E-3</c:v>
                </c:pt>
                <c:pt idx="4807">
                  <c:v>5.0900000000000034E-3</c:v>
                </c:pt>
                <c:pt idx="4808">
                  <c:v>3.2990000000000046E-3</c:v>
                </c:pt>
                <c:pt idx="4809">
                  <c:v>5.7590000000000072E-3</c:v>
                </c:pt>
                <c:pt idx="4810">
                  <c:v>8.1620000000000165E-3</c:v>
                </c:pt>
                <c:pt idx="4811">
                  <c:v>4.2129999999999997E-3</c:v>
                </c:pt>
                <c:pt idx="4812">
                  <c:v>6.3900000000000024E-3</c:v>
                </c:pt>
                <c:pt idx="4813">
                  <c:v>7.4390000000000133E-3</c:v>
                </c:pt>
                <c:pt idx="4814">
                  <c:v>1.0841000000000003E-2</c:v>
                </c:pt>
                <c:pt idx="4815">
                  <c:v>9.0500000000000146E-3</c:v>
                </c:pt>
                <c:pt idx="4816">
                  <c:v>8.7800000000000048E-3</c:v>
                </c:pt>
                <c:pt idx="4817">
                  <c:v>6.4240000000000061E-3</c:v>
                </c:pt>
                <c:pt idx="4818">
                  <c:v>1.0289E-2</c:v>
                </c:pt>
                <c:pt idx="4819">
                  <c:v>9.3090000000000221E-3</c:v>
                </c:pt>
                <c:pt idx="4820">
                  <c:v>8.0930000000000047E-3</c:v>
                </c:pt>
                <c:pt idx="4821">
                  <c:v>1.0149E-2</c:v>
                </c:pt>
                <c:pt idx="4822">
                  <c:v>6.0600000000000003E-3</c:v>
                </c:pt>
                <c:pt idx="4823">
                  <c:v>7.5010000000000103E-3</c:v>
                </c:pt>
                <c:pt idx="4824">
                  <c:v>8.8850000000000196E-3</c:v>
                </c:pt>
                <c:pt idx="4825">
                  <c:v>9.4920000000000143E-3</c:v>
                </c:pt>
                <c:pt idx="4826">
                  <c:v>1.0572E-2</c:v>
                </c:pt>
                <c:pt idx="4827">
                  <c:v>8.1450000000000047E-3</c:v>
                </c:pt>
                <c:pt idx="4828">
                  <c:v>9.2700000000000005E-3</c:v>
                </c:pt>
                <c:pt idx="4829">
                  <c:v>8.0540000000000143E-3</c:v>
                </c:pt>
                <c:pt idx="4830">
                  <c:v>1.0133999999999994E-2</c:v>
                </c:pt>
                <c:pt idx="4831">
                  <c:v>5.7100000000000024E-3</c:v>
                </c:pt>
                <c:pt idx="4832">
                  <c:v>7.2070000000000033E-3</c:v>
                </c:pt>
                <c:pt idx="4833">
                  <c:v>1.0189E-2</c:v>
                </c:pt>
                <c:pt idx="4834">
                  <c:v>7.4990000000000126E-3</c:v>
                </c:pt>
                <c:pt idx="4835">
                  <c:v>5.5720000000000092E-3</c:v>
                </c:pt>
                <c:pt idx="4836">
                  <c:v>4.8750000000000061E-3</c:v>
                </c:pt>
                <c:pt idx="4837">
                  <c:v>4.398E-3</c:v>
                </c:pt>
                <c:pt idx="4838">
                  <c:v>6.2590000000000093E-3</c:v>
                </c:pt>
                <c:pt idx="4839">
                  <c:v>1.3240999999999999E-2</c:v>
                </c:pt>
                <c:pt idx="4840">
                  <c:v>1.1197E-2</c:v>
                </c:pt>
                <c:pt idx="4841">
                  <c:v>4.7820000000000024E-3</c:v>
                </c:pt>
                <c:pt idx="4842">
                  <c:v>5.6610000000000002E-3</c:v>
                </c:pt>
                <c:pt idx="4843">
                  <c:v>1.1006000000000005E-2</c:v>
                </c:pt>
                <c:pt idx="4844">
                  <c:v>1.1209999999999999E-2</c:v>
                </c:pt>
                <c:pt idx="4845">
                  <c:v>1.0534999999999996E-2</c:v>
                </c:pt>
                <c:pt idx="4846">
                  <c:v>6.4240000000000061E-3</c:v>
                </c:pt>
                <c:pt idx="4847">
                  <c:v>1.9620000000000032E-3</c:v>
                </c:pt>
                <c:pt idx="4848">
                  <c:v>3.2860000000000051E-3</c:v>
                </c:pt>
                <c:pt idx="4849">
                  <c:v>6.8120000000000003E-3</c:v>
                </c:pt>
                <c:pt idx="4850">
                  <c:v>7.4380000000000123E-3</c:v>
                </c:pt>
                <c:pt idx="4851">
                  <c:v>9.5410000000000026E-3</c:v>
                </c:pt>
                <c:pt idx="4852">
                  <c:v>9.9520000000000285E-3</c:v>
                </c:pt>
                <c:pt idx="4853">
                  <c:v>6.1619999999999999E-3</c:v>
                </c:pt>
                <c:pt idx="4854">
                  <c:v>8.7280000000000014E-3</c:v>
                </c:pt>
                <c:pt idx="4855">
                  <c:v>1.2414E-2</c:v>
                </c:pt>
                <c:pt idx="4856">
                  <c:v>6.1710000000000072E-3</c:v>
                </c:pt>
                <c:pt idx="4857">
                  <c:v>3.437000000000003E-3</c:v>
                </c:pt>
                <c:pt idx="4858">
                  <c:v>3.0700000000000002E-3</c:v>
                </c:pt>
                <c:pt idx="4859">
                  <c:v>1.021E-3</c:v>
                </c:pt>
                <c:pt idx="4860">
                  <c:v>2.3730000000000001E-3</c:v>
                </c:pt>
                <c:pt idx="4861">
                  <c:v>4.0429999999999997E-3</c:v>
                </c:pt>
                <c:pt idx="4862">
                  <c:v>2.7540000000000012E-3</c:v>
                </c:pt>
                <c:pt idx="4863">
                  <c:v>5.2579999999999997E-3</c:v>
                </c:pt>
                <c:pt idx="4864">
                  <c:v>5.0639999999999999E-3</c:v>
                </c:pt>
                <c:pt idx="4865">
                  <c:v>2.2210000000000012E-3</c:v>
                </c:pt>
                <c:pt idx="4866">
                  <c:v>4.1130000000000003E-3</c:v>
                </c:pt>
                <c:pt idx="4867">
                  <c:v>5.4770000000000062E-3</c:v>
                </c:pt>
                <c:pt idx="4868">
                  <c:v>2.4880000000000002E-3</c:v>
                </c:pt>
                <c:pt idx="4869">
                  <c:v>3.8240000000000036E-3</c:v>
                </c:pt>
                <c:pt idx="4870">
                  <c:v>3.1020000000000036E-3</c:v>
                </c:pt>
                <c:pt idx="4871">
                  <c:v>1.3730000000000023E-3</c:v>
                </c:pt>
                <c:pt idx="4872">
                  <c:v>1.3389999999999999E-3</c:v>
                </c:pt>
                <c:pt idx="4873">
                  <c:v>3.094000000000003E-3</c:v>
                </c:pt>
                <c:pt idx="4874">
                  <c:v>6.7070000000000072E-3</c:v>
                </c:pt>
                <c:pt idx="4875">
                  <c:v>8.2160000000000028E-3</c:v>
                </c:pt>
                <c:pt idx="4876">
                  <c:v>8.1970000000000046E-3</c:v>
                </c:pt>
                <c:pt idx="4877">
                  <c:v>1.1135000000000001E-2</c:v>
                </c:pt>
                <c:pt idx="4878">
                  <c:v>8.2720000000000068E-3</c:v>
                </c:pt>
                <c:pt idx="4879">
                  <c:v>6.3410000000000072E-3</c:v>
                </c:pt>
                <c:pt idx="4880">
                  <c:v>6.1089999999999998E-3</c:v>
                </c:pt>
                <c:pt idx="4881">
                  <c:v>5.862E-3</c:v>
                </c:pt>
                <c:pt idx="4882">
                  <c:v>7.0980000000000071E-3</c:v>
                </c:pt>
                <c:pt idx="4883">
                  <c:v>7.6750000000000082E-3</c:v>
                </c:pt>
                <c:pt idx="4884">
                  <c:v>4.5300000000000071E-3</c:v>
                </c:pt>
                <c:pt idx="4885">
                  <c:v>1.3389999999999999E-3</c:v>
                </c:pt>
                <c:pt idx="4886">
                  <c:v>1.0078999999999998E-2</c:v>
                </c:pt>
                <c:pt idx="4887">
                  <c:v>8.7870000000000014E-3</c:v>
                </c:pt>
                <c:pt idx="4888">
                  <c:v>8.9650000000000164E-3</c:v>
                </c:pt>
                <c:pt idx="4889">
                  <c:v>6.0760000000000093E-3</c:v>
                </c:pt>
                <c:pt idx="4890">
                  <c:v>2.5820000000000001E-3</c:v>
                </c:pt>
                <c:pt idx="4891">
                  <c:v>2.6900000000000036E-3</c:v>
                </c:pt>
                <c:pt idx="4892">
                  <c:v>5.3290000000000004E-3</c:v>
                </c:pt>
                <c:pt idx="4893">
                  <c:v>2.238000000000003E-3</c:v>
                </c:pt>
                <c:pt idx="4894">
                  <c:v>2.3800000000000002E-3</c:v>
                </c:pt>
                <c:pt idx="4895">
                  <c:v>1.7480000000000019E-3</c:v>
                </c:pt>
                <c:pt idx="4896">
                  <c:v>1.9480000000000033E-3</c:v>
                </c:pt>
                <c:pt idx="4897">
                  <c:v>5.6849999999999999E-3</c:v>
                </c:pt>
                <c:pt idx="4898">
                  <c:v>5.0330000000000071E-3</c:v>
                </c:pt>
                <c:pt idx="4899">
                  <c:v>4.6049999999999997E-3</c:v>
                </c:pt>
                <c:pt idx="4900">
                  <c:v>4.0320000000000061E-3</c:v>
                </c:pt>
                <c:pt idx="4901">
                  <c:v>7.7629999999999999E-3</c:v>
                </c:pt>
                <c:pt idx="4902">
                  <c:v>1.0137E-2</c:v>
                </c:pt>
                <c:pt idx="4903">
                  <c:v>8.5330000000000007E-3</c:v>
                </c:pt>
                <c:pt idx="4904">
                  <c:v>6.0870000000000004E-3</c:v>
                </c:pt>
                <c:pt idx="4905">
                  <c:v>8.0950000000000067E-3</c:v>
                </c:pt>
                <c:pt idx="4906">
                  <c:v>6.0840000000000061E-3</c:v>
                </c:pt>
                <c:pt idx="4907">
                  <c:v>5.7210000000000082E-3</c:v>
                </c:pt>
                <c:pt idx="4908">
                  <c:v>8.7409999999999988E-3</c:v>
                </c:pt>
                <c:pt idx="4909">
                  <c:v>9.1480000000000034E-3</c:v>
                </c:pt>
                <c:pt idx="4910">
                  <c:v>6.3390000000000113E-3</c:v>
                </c:pt>
                <c:pt idx="4911">
                  <c:v>3.130000000000003E-3</c:v>
                </c:pt>
                <c:pt idx="4912">
                  <c:v>4.3709999999999999E-3</c:v>
                </c:pt>
                <c:pt idx="4913">
                  <c:v>2.006E-3</c:v>
                </c:pt>
                <c:pt idx="4914">
                  <c:v>4.0600000000000002E-3</c:v>
                </c:pt>
                <c:pt idx="4915">
                  <c:v>4.5079999999999999E-3</c:v>
                </c:pt>
                <c:pt idx="4916">
                  <c:v>3.1970000000000037E-3</c:v>
                </c:pt>
                <c:pt idx="4917">
                  <c:v>3.9069999999999999E-3</c:v>
                </c:pt>
                <c:pt idx="4918">
                  <c:v>2.333E-3</c:v>
                </c:pt>
                <c:pt idx="4919">
                  <c:v>5.7930000000000082E-3</c:v>
                </c:pt>
                <c:pt idx="4920">
                  <c:v>1.1978000000000001E-2</c:v>
                </c:pt>
                <c:pt idx="4921">
                  <c:v>1.1468000000000015E-2</c:v>
                </c:pt>
                <c:pt idx="4922">
                  <c:v>8.9960000000000144E-3</c:v>
                </c:pt>
                <c:pt idx="4923">
                  <c:v>7.0150000000000082E-3</c:v>
                </c:pt>
                <c:pt idx="4924">
                  <c:v>8.1060000000000004E-3</c:v>
                </c:pt>
                <c:pt idx="4925">
                  <c:v>7.2460000000000094E-3</c:v>
                </c:pt>
                <c:pt idx="4926">
                  <c:v>6.6259999999999999E-3</c:v>
                </c:pt>
                <c:pt idx="4927">
                  <c:v>4.7790000000000133E-3</c:v>
                </c:pt>
                <c:pt idx="4928">
                  <c:v>3.4300000000000037E-4</c:v>
                </c:pt>
                <c:pt idx="4929">
                  <c:v>3.8000000000000045E-4</c:v>
                </c:pt>
                <c:pt idx="4930">
                  <c:v>1.172000000000002E-3</c:v>
                </c:pt>
                <c:pt idx="4931">
                  <c:v>8.7900000000000044E-4</c:v>
                </c:pt>
                <c:pt idx="4932">
                  <c:v>3.645000000000005E-3</c:v>
                </c:pt>
                <c:pt idx="4933">
                  <c:v>6.2300000000000081E-3</c:v>
                </c:pt>
                <c:pt idx="4934">
                  <c:v>9.5930000000000008E-3</c:v>
                </c:pt>
                <c:pt idx="4935">
                  <c:v>9.176000000000014E-3</c:v>
                </c:pt>
                <c:pt idx="4936">
                  <c:v>7.2840000000000092E-3</c:v>
                </c:pt>
                <c:pt idx="4937">
                  <c:v>2.235000000000003E-3</c:v>
                </c:pt>
                <c:pt idx="4938">
                  <c:v>9.880000000000019E-4</c:v>
                </c:pt>
                <c:pt idx="4939">
                  <c:v>2.0309999999999998E-3</c:v>
                </c:pt>
                <c:pt idx="4940">
                  <c:v>8.1520000000000221E-3</c:v>
                </c:pt>
                <c:pt idx="4941">
                  <c:v>1.0536E-2</c:v>
                </c:pt>
                <c:pt idx="4942">
                  <c:v>8.5880000000000001E-3</c:v>
                </c:pt>
                <c:pt idx="4943">
                  <c:v>8.9890000000000161E-3</c:v>
                </c:pt>
                <c:pt idx="4944">
                  <c:v>5.6969999999999998E-3</c:v>
                </c:pt>
                <c:pt idx="4945">
                  <c:v>4.8079999999999998E-3</c:v>
                </c:pt>
                <c:pt idx="4946">
                  <c:v>4.1199999999999995E-3</c:v>
                </c:pt>
                <c:pt idx="4947">
                  <c:v>8.5060000000000066E-3</c:v>
                </c:pt>
                <c:pt idx="4948">
                  <c:v>5.7380000000000122E-3</c:v>
                </c:pt>
                <c:pt idx="4949">
                  <c:v>1.1473000000000001E-2</c:v>
                </c:pt>
                <c:pt idx="4950">
                  <c:v>8.3340000000000046E-3</c:v>
                </c:pt>
                <c:pt idx="4951">
                  <c:v>5.9860000000000113E-3</c:v>
                </c:pt>
                <c:pt idx="4952">
                  <c:v>6.6400000000000061E-3</c:v>
                </c:pt>
                <c:pt idx="4953">
                  <c:v>2.9710000000000001E-3</c:v>
                </c:pt>
                <c:pt idx="4954">
                  <c:v>3.542000000000003E-3</c:v>
                </c:pt>
                <c:pt idx="4955">
                  <c:v>1.8840000000000033E-3</c:v>
                </c:pt>
                <c:pt idx="4956">
                  <c:v>6.8250000000000003E-3</c:v>
                </c:pt>
                <c:pt idx="4957">
                  <c:v>3.6120000000000002E-3</c:v>
                </c:pt>
                <c:pt idx="4958">
                  <c:v>4.2710000000000083E-3</c:v>
                </c:pt>
                <c:pt idx="4959">
                  <c:v>3.0980000000000035E-3</c:v>
                </c:pt>
                <c:pt idx="4960">
                  <c:v>5.8960000000000071E-3</c:v>
                </c:pt>
                <c:pt idx="4961">
                  <c:v>4.9259999999999998E-3</c:v>
                </c:pt>
                <c:pt idx="4962">
                  <c:v>4.9010000000000113E-3</c:v>
                </c:pt>
                <c:pt idx="4963">
                  <c:v>3.4350000000000001E-3</c:v>
                </c:pt>
                <c:pt idx="4964">
                  <c:v>3.794000000000004E-3</c:v>
                </c:pt>
                <c:pt idx="4965">
                  <c:v>1.168300000000002E-2</c:v>
                </c:pt>
                <c:pt idx="4966">
                  <c:v>7.2800000000000113E-3</c:v>
                </c:pt>
                <c:pt idx="4967">
                  <c:v>6.2360000000000124E-3</c:v>
                </c:pt>
                <c:pt idx="4968">
                  <c:v>5.8110000000000071E-3</c:v>
                </c:pt>
                <c:pt idx="4970">
                  <c:v>7.9649999999999999E-3</c:v>
                </c:pt>
                <c:pt idx="4971">
                  <c:v>3.0630000000000037E-3</c:v>
                </c:pt>
                <c:pt idx="4972">
                  <c:v>3.5720000000000001E-3</c:v>
                </c:pt>
                <c:pt idx="4973">
                  <c:v>2.0670000000000046E-3</c:v>
                </c:pt>
                <c:pt idx="4974">
                  <c:v>4.0910000000000061E-3</c:v>
                </c:pt>
                <c:pt idx="4975">
                  <c:v>5.3569999999999998E-3</c:v>
                </c:pt>
                <c:pt idx="4976">
                  <c:v>9.209000000000014E-3</c:v>
                </c:pt>
                <c:pt idx="4977">
                  <c:v>7.6030000000000082E-3</c:v>
                </c:pt>
                <c:pt idx="4978">
                  <c:v>3.6400000000000056E-3</c:v>
                </c:pt>
                <c:pt idx="4979">
                  <c:v>2.418E-3</c:v>
                </c:pt>
                <c:pt idx="4980">
                  <c:v>4.3160000000000004E-3</c:v>
                </c:pt>
                <c:pt idx="4981">
                  <c:v>5.9020000000000071E-3</c:v>
                </c:pt>
                <c:pt idx="4982">
                  <c:v>2.3340000000000001E-3</c:v>
                </c:pt>
                <c:pt idx="4983">
                  <c:v>1.8490000000000026E-3</c:v>
                </c:pt>
                <c:pt idx="4984">
                  <c:v>2.0580000000000012E-3</c:v>
                </c:pt>
                <c:pt idx="4985">
                  <c:v>7.8910000000000126E-3</c:v>
                </c:pt>
                <c:pt idx="4986">
                  <c:v>6.1219999999999998E-3</c:v>
                </c:pt>
                <c:pt idx="4987">
                  <c:v>1.4080000000000015E-3</c:v>
                </c:pt>
                <c:pt idx="4988">
                  <c:v>5.6530000000000061E-3</c:v>
                </c:pt>
                <c:pt idx="4989">
                  <c:v>1.0460000000000018E-3</c:v>
                </c:pt>
                <c:pt idx="4990">
                  <c:v>5.0000000000000062E-3</c:v>
                </c:pt>
                <c:pt idx="4991">
                  <c:v>8.6170000000000066E-3</c:v>
                </c:pt>
                <c:pt idx="4992">
                  <c:v>2.2569999999999999E-3</c:v>
                </c:pt>
                <c:pt idx="4993">
                  <c:v>4.6080000000000001E-3</c:v>
                </c:pt>
                <c:pt idx="4994">
                  <c:v>4.9490000000000124E-3</c:v>
                </c:pt>
                <c:pt idx="4995">
                  <c:v>1.487E-3</c:v>
                </c:pt>
                <c:pt idx="4996">
                  <c:v>5.1489999999999999E-3</c:v>
                </c:pt>
                <c:pt idx="4997">
                  <c:v>3.6700000000000036E-3</c:v>
                </c:pt>
                <c:pt idx="4998">
                  <c:v>1.4700000000000015E-3</c:v>
                </c:pt>
                <c:pt idx="4999">
                  <c:v>4.8820000000000001E-3</c:v>
                </c:pt>
                <c:pt idx="5000">
                  <c:v>6.3790000000000123E-3</c:v>
                </c:pt>
                <c:pt idx="5001">
                  <c:v>8.7479999999999988E-3</c:v>
                </c:pt>
                <c:pt idx="5002">
                  <c:v>3.274000000000003E-3</c:v>
                </c:pt>
                <c:pt idx="5003">
                  <c:v>1.719E-3</c:v>
                </c:pt>
                <c:pt idx="5004">
                  <c:v>4.5070000000000023E-3</c:v>
                </c:pt>
                <c:pt idx="5005">
                  <c:v>6.8720000000000083E-3</c:v>
                </c:pt>
                <c:pt idx="5006">
                  <c:v>8.0760000000000068E-3</c:v>
                </c:pt>
                <c:pt idx="5007">
                  <c:v>8.1830000000000028E-3</c:v>
                </c:pt>
                <c:pt idx="5008">
                  <c:v>1.0364999999999999E-2</c:v>
                </c:pt>
                <c:pt idx="5009">
                  <c:v>6.2090000000000123E-3</c:v>
                </c:pt>
                <c:pt idx="5010">
                  <c:v>9.1940000000000008E-3</c:v>
                </c:pt>
                <c:pt idx="5011">
                  <c:v>2.7180000000000012E-3</c:v>
                </c:pt>
                <c:pt idx="5012">
                  <c:v>3.522000000000003E-3</c:v>
                </c:pt>
                <c:pt idx="5013">
                  <c:v>2.0560000000000001E-3</c:v>
                </c:pt>
                <c:pt idx="5014">
                  <c:v>4.6629999999999996E-3</c:v>
                </c:pt>
                <c:pt idx="5015">
                  <c:v>1.1021000000000001E-2</c:v>
                </c:pt>
                <c:pt idx="5016">
                  <c:v>7.4570000000000062E-3</c:v>
                </c:pt>
                <c:pt idx="5017">
                  <c:v>2.0140000000000002E-3</c:v>
                </c:pt>
                <c:pt idx="5018">
                  <c:v>4.1400000000000003E-4</c:v>
                </c:pt>
                <c:pt idx="5019">
                  <c:v>4.8030000000000034E-3</c:v>
                </c:pt>
                <c:pt idx="5020">
                  <c:v>6.6090000000000072E-3</c:v>
                </c:pt>
                <c:pt idx="5021">
                  <c:v>4.9800000000000079E-3</c:v>
                </c:pt>
                <c:pt idx="5022">
                  <c:v>6.3410000000000072E-3</c:v>
                </c:pt>
                <c:pt idx="5023">
                  <c:v>3.5540000000000012E-3</c:v>
                </c:pt>
                <c:pt idx="5024">
                  <c:v>1.7890000000000015E-3</c:v>
                </c:pt>
                <c:pt idx="5025">
                  <c:v>4.0760000000000093E-3</c:v>
                </c:pt>
                <c:pt idx="5026">
                  <c:v>6.6390000000000112E-3</c:v>
                </c:pt>
                <c:pt idx="5027">
                  <c:v>8.9950000000000221E-3</c:v>
                </c:pt>
                <c:pt idx="5028">
                  <c:v>9.4480000000000015E-3</c:v>
                </c:pt>
                <c:pt idx="5029">
                  <c:v>9.9560000000000221E-3</c:v>
                </c:pt>
                <c:pt idx="5030">
                  <c:v>1.0669000000000001E-2</c:v>
                </c:pt>
                <c:pt idx="5031">
                  <c:v>7.4420000000000102E-3</c:v>
                </c:pt>
                <c:pt idx="5032">
                  <c:v>7.8429999999999993E-3</c:v>
                </c:pt>
                <c:pt idx="5033">
                  <c:v>6.4870000000000093E-3</c:v>
                </c:pt>
                <c:pt idx="5034">
                  <c:v>3.339E-3</c:v>
                </c:pt>
                <c:pt idx="5035">
                  <c:v>3.019E-3</c:v>
                </c:pt>
                <c:pt idx="5036">
                  <c:v>5.5140000000000024E-3</c:v>
                </c:pt>
                <c:pt idx="5037">
                  <c:v>3.4410000000000035E-3</c:v>
                </c:pt>
                <c:pt idx="5038">
                  <c:v>4.7530000000000072E-3</c:v>
                </c:pt>
                <c:pt idx="5039">
                  <c:v>6.8910000000000082E-3</c:v>
                </c:pt>
                <c:pt idx="5040">
                  <c:v>1.0721000000000001E-2</c:v>
                </c:pt>
                <c:pt idx="5041">
                  <c:v>8.5330000000000007E-3</c:v>
                </c:pt>
                <c:pt idx="5042">
                  <c:v>5.3449999999999999E-3</c:v>
                </c:pt>
                <c:pt idx="5043">
                  <c:v>3.8090000000000012E-3</c:v>
                </c:pt>
                <c:pt idx="5044">
                  <c:v>6.9170000000000082E-3</c:v>
                </c:pt>
                <c:pt idx="5045">
                  <c:v>1.0918000000000001E-2</c:v>
                </c:pt>
                <c:pt idx="5046">
                  <c:v>9.9360000000000143E-3</c:v>
                </c:pt>
                <c:pt idx="5047">
                  <c:v>8.8030000000000122E-3</c:v>
                </c:pt>
                <c:pt idx="5048">
                  <c:v>2.934000000000003E-3</c:v>
                </c:pt>
                <c:pt idx="5049">
                  <c:v>1.4369999999999999E-3</c:v>
                </c:pt>
                <c:pt idx="5050">
                  <c:v>6.7760000000000103E-3</c:v>
                </c:pt>
                <c:pt idx="5051">
                  <c:v>4.9960000000000065E-3</c:v>
                </c:pt>
                <c:pt idx="5052">
                  <c:v>2.346E-3</c:v>
                </c:pt>
                <c:pt idx="5053">
                  <c:v>5.7300000000000103E-3</c:v>
                </c:pt>
                <c:pt idx="5054">
                  <c:v>5.9530000000000112E-3</c:v>
                </c:pt>
                <c:pt idx="5055">
                  <c:v>1.2220000000000015E-3</c:v>
                </c:pt>
                <c:pt idx="5056">
                  <c:v>3.9600000000000052E-3</c:v>
                </c:pt>
                <c:pt idx="5057">
                  <c:v>4.7959999999999999E-3</c:v>
                </c:pt>
                <c:pt idx="5058">
                  <c:v>3.444000000000003E-3</c:v>
                </c:pt>
                <c:pt idx="5059">
                  <c:v>2.8300000000000001E-3</c:v>
                </c:pt>
                <c:pt idx="5060">
                  <c:v>2.5500000000000002E-3</c:v>
                </c:pt>
                <c:pt idx="5061">
                  <c:v>8.8580000000000048E-3</c:v>
                </c:pt>
                <c:pt idx="5062">
                  <c:v>1.208E-2</c:v>
                </c:pt>
                <c:pt idx="5063">
                  <c:v>8.1330000000000048E-3</c:v>
                </c:pt>
                <c:pt idx="5064">
                  <c:v>3.7000000000000058E-3</c:v>
                </c:pt>
                <c:pt idx="5065">
                  <c:v>5.2730000000000112E-3</c:v>
                </c:pt>
                <c:pt idx="5066">
                  <c:v>8.2360000000000003E-3</c:v>
                </c:pt>
                <c:pt idx="5067">
                  <c:v>8.1870000000000068E-3</c:v>
                </c:pt>
                <c:pt idx="5068">
                  <c:v>5.1279999999999945E-3</c:v>
                </c:pt>
                <c:pt idx="5069">
                  <c:v>7.1870000000000024E-3</c:v>
                </c:pt>
                <c:pt idx="5070">
                  <c:v>5.1639999999999985E-3</c:v>
                </c:pt>
                <c:pt idx="5071">
                  <c:v>1.201E-3</c:v>
                </c:pt>
                <c:pt idx="5072">
                  <c:v>3.4280000000000035E-3</c:v>
                </c:pt>
                <c:pt idx="5073">
                  <c:v>1.1590000000000023E-3</c:v>
                </c:pt>
                <c:pt idx="5074">
                  <c:v>2.9529999999999999E-3</c:v>
                </c:pt>
                <c:pt idx="5075">
                  <c:v>1.3270000000000018E-3</c:v>
                </c:pt>
                <c:pt idx="5076">
                  <c:v>3.3430000000000035E-3</c:v>
                </c:pt>
                <c:pt idx="5077">
                  <c:v>7.9960000000000118E-3</c:v>
                </c:pt>
                <c:pt idx="5078">
                  <c:v>7.5680000000000061E-3</c:v>
                </c:pt>
                <c:pt idx="5079">
                  <c:v>7.1300000000000061E-3</c:v>
                </c:pt>
                <c:pt idx="5080">
                  <c:v>8.2540000000000027E-3</c:v>
                </c:pt>
                <c:pt idx="5081">
                  <c:v>6.2200000000000024E-3</c:v>
                </c:pt>
                <c:pt idx="5082">
                  <c:v>6.4770000000000105E-3</c:v>
                </c:pt>
                <c:pt idx="5083">
                  <c:v>7.5300000000000106E-3</c:v>
                </c:pt>
                <c:pt idx="5084">
                  <c:v>1.0529999999999998E-2</c:v>
                </c:pt>
                <c:pt idx="5085">
                  <c:v>7.4530000000000082E-3</c:v>
                </c:pt>
                <c:pt idx="5086">
                  <c:v>9.7800000000000005E-3</c:v>
                </c:pt>
                <c:pt idx="5087">
                  <c:v>1.2089000000000001E-2</c:v>
                </c:pt>
                <c:pt idx="5088">
                  <c:v>7.6390000000000112E-3</c:v>
                </c:pt>
                <c:pt idx="5089">
                  <c:v>7.1560000000000061E-3</c:v>
                </c:pt>
                <c:pt idx="5090">
                  <c:v>7.7510000000000122E-3</c:v>
                </c:pt>
                <c:pt idx="5091">
                  <c:v>6.3890000000000093E-3</c:v>
                </c:pt>
                <c:pt idx="5092">
                  <c:v>6.4490000000000103E-3</c:v>
                </c:pt>
                <c:pt idx="5093">
                  <c:v>3.493000000000003E-3</c:v>
                </c:pt>
                <c:pt idx="5094">
                  <c:v>2.2310000000000012E-3</c:v>
                </c:pt>
                <c:pt idx="5095">
                  <c:v>6.2570000000000004E-3</c:v>
                </c:pt>
                <c:pt idx="5096">
                  <c:v>1.1303000000000016E-2</c:v>
                </c:pt>
                <c:pt idx="5097">
                  <c:v>8.6080000000000028E-3</c:v>
                </c:pt>
                <c:pt idx="5098">
                  <c:v>5.8539999999999998E-3</c:v>
                </c:pt>
                <c:pt idx="5099">
                  <c:v>1.8760000000000033E-3</c:v>
                </c:pt>
                <c:pt idx="5100">
                  <c:v>3.8170000000000035E-3</c:v>
                </c:pt>
                <c:pt idx="5101">
                  <c:v>6.365E-3</c:v>
                </c:pt>
                <c:pt idx="5102">
                  <c:v>8.8670000000000068E-3</c:v>
                </c:pt>
                <c:pt idx="5103">
                  <c:v>2.699000000000003E-3</c:v>
                </c:pt>
                <c:pt idx="5104">
                  <c:v>2.9269999999999999E-3</c:v>
                </c:pt>
                <c:pt idx="5105">
                  <c:v>1.8470000000000023E-3</c:v>
                </c:pt>
                <c:pt idx="5106">
                  <c:v>2.33E-3</c:v>
                </c:pt>
                <c:pt idx="5107">
                  <c:v>1.3970000000000015E-3</c:v>
                </c:pt>
                <c:pt idx="5108">
                  <c:v>6.6519999999999999E-3</c:v>
                </c:pt>
                <c:pt idx="5109">
                  <c:v>4.8160000000000034E-3</c:v>
                </c:pt>
                <c:pt idx="5110">
                  <c:v>7.8530000000000023E-3</c:v>
                </c:pt>
                <c:pt idx="5111">
                  <c:v>7.6360000000000082E-3</c:v>
                </c:pt>
                <c:pt idx="5112">
                  <c:v>6.1079999999999997E-3</c:v>
                </c:pt>
                <c:pt idx="5113">
                  <c:v>6.7980000000000072E-3</c:v>
                </c:pt>
                <c:pt idx="5114">
                  <c:v>1.0416999999999996E-2</c:v>
                </c:pt>
                <c:pt idx="5115">
                  <c:v>9.0590000000000184E-3</c:v>
                </c:pt>
                <c:pt idx="5116">
                  <c:v>9.0880000000000006E-3</c:v>
                </c:pt>
                <c:pt idx="5117">
                  <c:v>7.6070000000000061E-3</c:v>
                </c:pt>
                <c:pt idx="5118">
                  <c:v>6.3959999999999998E-3</c:v>
                </c:pt>
                <c:pt idx="5119">
                  <c:v>7.2720000000000102E-3</c:v>
                </c:pt>
                <c:pt idx="5120">
                  <c:v>8.7310000000000009E-3</c:v>
                </c:pt>
                <c:pt idx="5121">
                  <c:v>9.5230000000000158E-3</c:v>
                </c:pt>
                <c:pt idx="5122">
                  <c:v>8.6240000000000015E-3</c:v>
                </c:pt>
                <c:pt idx="5123">
                  <c:v>2.8029999999999999E-3</c:v>
                </c:pt>
                <c:pt idx="5124">
                  <c:v>2.529000000000003E-3</c:v>
                </c:pt>
                <c:pt idx="5125">
                  <c:v>3.1070000000000056E-3</c:v>
                </c:pt>
                <c:pt idx="5126">
                  <c:v>4.5920000000000023E-3</c:v>
                </c:pt>
                <c:pt idx="5127">
                  <c:v>3.2760000000000011E-3</c:v>
                </c:pt>
                <c:pt idx="5128">
                  <c:v>2.725000000000003E-3</c:v>
                </c:pt>
                <c:pt idx="5129">
                  <c:v>4.9930000000000061E-3</c:v>
                </c:pt>
                <c:pt idx="5130">
                  <c:v>5.0800000000000073E-3</c:v>
                </c:pt>
                <c:pt idx="5131">
                  <c:v>4.6059999999999999E-3</c:v>
                </c:pt>
                <c:pt idx="5132">
                  <c:v>5.0760000000000093E-3</c:v>
                </c:pt>
                <c:pt idx="5133">
                  <c:v>5.4180000000000061E-3</c:v>
                </c:pt>
                <c:pt idx="5134">
                  <c:v>5.6699999999999997E-3</c:v>
                </c:pt>
                <c:pt idx="5135">
                  <c:v>6.0730000000000072E-3</c:v>
                </c:pt>
                <c:pt idx="5136">
                  <c:v>9.5660000000000068E-3</c:v>
                </c:pt>
                <c:pt idx="5137">
                  <c:v>7.1470000000000014E-3</c:v>
                </c:pt>
                <c:pt idx="5138">
                  <c:v>3.1990000000000031E-3</c:v>
                </c:pt>
                <c:pt idx="5139">
                  <c:v>4.6770000000000023E-3</c:v>
                </c:pt>
                <c:pt idx="5140">
                  <c:v>8.4180000000000001E-3</c:v>
                </c:pt>
                <c:pt idx="5141">
                  <c:v>4.6509999999999998E-3</c:v>
                </c:pt>
                <c:pt idx="5142">
                  <c:v>4.7420000000000014E-3</c:v>
                </c:pt>
                <c:pt idx="5143">
                  <c:v>1.0156E-2</c:v>
                </c:pt>
                <c:pt idx="5144">
                  <c:v>1.2761000000000003E-2</c:v>
                </c:pt>
                <c:pt idx="5145">
                  <c:v>1.0643000000000001E-2</c:v>
                </c:pt>
                <c:pt idx="5146">
                  <c:v>4.8170000000000001E-3</c:v>
                </c:pt>
                <c:pt idx="5147">
                  <c:v>5.7120000000000061E-3</c:v>
                </c:pt>
                <c:pt idx="5148">
                  <c:v>7.3660000000000071E-3</c:v>
                </c:pt>
                <c:pt idx="5149">
                  <c:v>8.9300000000000004E-3</c:v>
                </c:pt>
                <c:pt idx="5150">
                  <c:v>6.4540000000000014E-3</c:v>
                </c:pt>
                <c:pt idx="5151">
                  <c:v>1.4970000000000001E-3</c:v>
                </c:pt>
                <c:pt idx="5152">
                  <c:v>1.9790000000000029E-3</c:v>
                </c:pt>
                <c:pt idx="5153">
                  <c:v>8.730000000000004E-4</c:v>
                </c:pt>
                <c:pt idx="5154">
                  <c:v>5.3600000000000002E-3</c:v>
                </c:pt>
                <c:pt idx="5155">
                  <c:v>6.7610000000000092E-3</c:v>
                </c:pt>
                <c:pt idx="5156">
                  <c:v>8.1750000000000121E-3</c:v>
                </c:pt>
                <c:pt idx="5157">
                  <c:v>4.9370000000000082E-3</c:v>
                </c:pt>
                <c:pt idx="5158">
                  <c:v>5.4900000000000062E-3</c:v>
                </c:pt>
                <c:pt idx="5159">
                  <c:v>3.4759999999999999E-3</c:v>
                </c:pt>
                <c:pt idx="5160">
                  <c:v>1.7669999999999999E-3</c:v>
                </c:pt>
                <c:pt idx="5161">
                  <c:v>4.7620000000000023E-3</c:v>
                </c:pt>
                <c:pt idx="5162">
                  <c:v>6.8020000000000034E-3</c:v>
                </c:pt>
                <c:pt idx="5163">
                  <c:v>4.7289999999999997E-3</c:v>
                </c:pt>
                <c:pt idx="5164">
                  <c:v>2.2500000000000011E-3</c:v>
                </c:pt>
                <c:pt idx="5165">
                  <c:v>4.2740000000000061E-3</c:v>
                </c:pt>
                <c:pt idx="5166">
                  <c:v>6.2940000000000071E-3</c:v>
                </c:pt>
                <c:pt idx="5167">
                  <c:v>6.2649999999999997E-3</c:v>
                </c:pt>
                <c:pt idx="5168">
                  <c:v>6.2659999999999999E-3</c:v>
                </c:pt>
                <c:pt idx="5169">
                  <c:v>1.1091999999999999E-2</c:v>
                </c:pt>
                <c:pt idx="5170">
                  <c:v>6.7970000000000062E-3</c:v>
                </c:pt>
                <c:pt idx="5171">
                  <c:v>7.7000000000000115E-4</c:v>
                </c:pt>
                <c:pt idx="5172">
                  <c:v>1.360000000000003E-4</c:v>
                </c:pt>
                <c:pt idx="5173">
                  <c:v>2.4190000000000001E-3</c:v>
                </c:pt>
                <c:pt idx="5174">
                  <c:v>4.1229999999999965E-3</c:v>
                </c:pt>
                <c:pt idx="5175">
                  <c:v>4.2030000000000071E-3</c:v>
                </c:pt>
                <c:pt idx="5176">
                  <c:v>9.4890000000000148E-3</c:v>
                </c:pt>
                <c:pt idx="5177">
                  <c:v>1.0426000000000001E-2</c:v>
                </c:pt>
                <c:pt idx="5178">
                  <c:v>1.2832E-2</c:v>
                </c:pt>
                <c:pt idx="5179">
                  <c:v>1.1207000000000003E-2</c:v>
                </c:pt>
                <c:pt idx="5180">
                  <c:v>6.1960000000000071E-3</c:v>
                </c:pt>
                <c:pt idx="5181">
                  <c:v>3.7260000000000036E-3</c:v>
                </c:pt>
                <c:pt idx="5182">
                  <c:v>2.9260000000000002E-3</c:v>
                </c:pt>
                <c:pt idx="5183">
                  <c:v>4.5669999999999999E-3</c:v>
                </c:pt>
                <c:pt idx="5184">
                  <c:v>3.8890000000000036E-3</c:v>
                </c:pt>
                <c:pt idx="5185">
                  <c:v>4.0169999999999997E-3</c:v>
                </c:pt>
                <c:pt idx="5186">
                  <c:v>2.529000000000003E-3</c:v>
                </c:pt>
                <c:pt idx="5187">
                  <c:v>2.5490000000000035E-3</c:v>
                </c:pt>
                <c:pt idx="5188">
                  <c:v>7.6120000000000024E-3</c:v>
                </c:pt>
                <c:pt idx="5189">
                  <c:v>8.4230000000000155E-3</c:v>
                </c:pt>
                <c:pt idx="5190">
                  <c:v>6.6660000000000061E-3</c:v>
                </c:pt>
                <c:pt idx="5191">
                  <c:v>4.8430000000000062E-3</c:v>
                </c:pt>
                <c:pt idx="5192">
                  <c:v>2.7730000000000046E-3</c:v>
                </c:pt>
                <c:pt idx="5193">
                  <c:v>7.4850000000000099E-3</c:v>
                </c:pt>
                <c:pt idx="5194">
                  <c:v>6.2280000000000061E-3</c:v>
                </c:pt>
                <c:pt idx="5195">
                  <c:v>5.5780000000000083E-3</c:v>
                </c:pt>
                <c:pt idx="5196">
                  <c:v>5.6940000000000003E-3</c:v>
                </c:pt>
                <c:pt idx="5197">
                  <c:v>4.0810000000000082E-3</c:v>
                </c:pt>
                <c:pt idx="5198">
                  <c:v>1.2800000000000023E-3</c:v>
                </c:pt>
                <c:pt idx="5199">
                  <c:v>2.1940000000000002E-3</c:v>
                </c:pt>
                <c:pt idx="5200">
                  <c:v>6.3890000000000093E-3</c:v>
                </c:pt>
                <c:pt idx="5201">
                  <c:v>3.875000000000003E-3</c:v>
                </c:pt>
                <c:pt idx="5202">
                  <c:v>7.9560000000000117E-3</c:v>
                </c:pt>
                <c:pt idx="5203">
                  <c:v>9.0590000000000184E-3</c:v>
                </c:pt>
                <c:pt idx="5204">
                  <c:v>4.8149999999999998E-3</c:v>
                </c:pt>
                <c:pt idx="5205">
                  <c:v>9.9830000000000144E-3</c:v>
                </c:pt>
                <c:pt idx="5206">
                  <c:v>9.8090000000000243E-3</c:v>
                </c:pt>
                <c:pt idx="5207">
                  <c:v>7.4810000000000145E-3</c:v>
                </c:pt>
                <c:pt idx="5208">
                  <c:v>5.2449999999999997E-3</c:v>
                </c:pt>
                <c:pt idx="5209">
                  <c:v>7.5630000000000072E-3</c:v>
                </c:pt>
                <c:pt idx="5210">
                  <c:v>6.8060000000000082E-3</c:v>
                </c:pt>
                <c:pt idx="5211">
                  <c:v>7.1520000000000004E-3</c:v>
                </c:pt>
                <c:pt idx="5212">
                  <c:v>1.0593E-2</c:v>
                </c:pt>
                <c:pt idx="5213">
                  <c:v>1.023E-2</c:v>
                </c:pt>
                <c:pt idx="5214">
                  <c:v>5.9410000000000122E-3</c:v>
                </c:pt>
                <c:pt idx="5215">
                  <c:v>1.5380000000000023E-3</c:v>
                </c:pt>
                <c:pt idx="5216">
                  <c:v>2.5119999999999999E-3</c:v>
                </c:pt>
                <c:pt idx="5217">
                  <c:v>7.7950000000000094E-3</c:v>
                </c:pt>
                <c:pt idx="5218">
                  <c:v>8.0800000000000125E-3</c:v>
                </c:pt>
                <c:pt idx="5219">
                  <c:v>6.4610000000000093E-3</c:v>
                </c:pt>
              </c:numCache>
            </c:numRef>
          </c:yVal>
          <c:smooth val="0"/>
        </c:ser>
        <c:ser>
          <c:idx val="0"/>
          <c:order val="2"/>
          <c:tx>
            <c:strRef>
              <c:f>Data!$L$1</c:f>
              <c:strCache>
                <c:ptCount val="1"/>
                <c:pt idx="0">
                  <c:v>TVE IA</c:v>
                </c:pt>
              </c:strCache>
            </c:strRef>
          </c:tx>
          <c:marker>
            <c:symbol val="none"/>
          </c:marker>
          <c:xVal>
            <c:numRef>
              <c:f>Data!$B$2:$B$20020</c:f>
              <c:numCache>
                <c:formatCode>General</c:formatCode>
                <c:ptCount val="2001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55</c:v>
                </c:pt>
                <c:pt idx="36">
                  <c:v>55</c:v>
                </c:pt>
                <c:pt idx="37">
                  <c:v>55</c:v>
                </c:pt>
                <c:pt idx="38">
                  <c:v>55</c:v>
                </c:pt>
                <c:pt idx="39">
                  <c:v>55</c:v>
                </c:pt>
                <c:pt idx="40">
                  <c:v>55</c:v>
                </c:pt>
                <c:pt idx="41">
                  <c:v>55</c:v>
                </c:pt>
                <c:pt idx="42">
                  <c:v>55</c:v>
                </c:pt>
                <c:pt idx="43">
                  <c:v>55</c:v>
                </c:pt>
                <c:pt idx="44">
                  <c:v>55</c:v>
                </c:pt>
                <c:pt idx="45">
                  <c:v>55</c:v>
                </c:pt>
                <c:pt idx="46">
                  <c:v>55</c:v>
                </c:pt>
                <c:pt idx="47">
                  <c:v>55</c:v>
                </c:pt>
                <c:pt idx="48">
                  <c:v>55</c:v>
                </c:pt>
                <c:pt idx="49">
                  <c:v>55</c:v>
                </c:pt>
                <c:pt idx="50">
                  <c:v>55</c:v>
                </c:pt>
                <c:pt idx="51">
                  <c:v>55</c:v>
                </c:pt>
                <c:pt idx="52">
                  <c:v>55</c:v>
                </c:pt>
                <c:pt idx="53">
                  <c:v>55</c:v>
                </c:pt>
                <c:pt idx="54">
                  <c:v>55</c:v>
                </c:pt>
                <c:pt idx="55">
                  <c:v>55</c:v>
                </c:pt>
                <c:pt idx="56">
                  <c:v>55</c:v>
                </c:pt>
                <c:pt idx="57">
                  <c:v>55</c:v>
                </c:pt>
                <c:pt idx="58">
                  <c:v>55</c:v>
                </c:pt>
                <c:pt idx="59">
                  <c:v>55</c:v>
                </c:pt>
                <c:pt idx="60">
                  <c:v>55</c:v>
                </c:pt>
                <c:pt idx="61">
                  <c:v>55</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55</c:v>
                </c:pt>
                <c:pt idx="238">
                  <c:v>55</c:v>
                </c:pt>
                <c:pt idx="239">
                  <c:v>55</c:v>
                </c:pt>
                <c:pt idx="240">
                  <c:v>55</c:v>
                </c:pt>
                <c:pt idx="241">
                  <c:v>55</c:v>
                </c:pt>
                <c:pt idx="242">
                  <c:v>55</c:v>
                </c:pt>
                <c:pt idx="243">
                  <c:v>55</c:v>
                </c:pt>
                <c:pt idx="244">
                  <c:v>55</c:v>
                </c:pt>
                <c:pt idx="245">
                  <c:v>55</c:v>
                </c:pt>
                <c:pt idx="246">
                  <c:v>55</c:v>
                </c:pt>
                <c:pt idx="247">
                  <c:v>55</c:v>
                </c:pt>
                <c:pt idx="248">
                  <c:v>55</c:v>
                </c:pt>
                <c:pt idx="249">
                  <c:v>55</c:v>
                </c:pt>
                <c:pt idx="251">
                  <c:v>54.5</c:v>
                </c:pt>
                <c:pt idx="252">
                  <c:v>54.5</c:v>
                </c:pt>
                <c:pt idx="253">
                  <c:v>54.5</c:v>
                </c:pt>
                <c:pt idx="254">
                  <c:v>54.5</c:v>
                </c:pt>
                <c:pt idx="255">
                  <c:v>54.5</c:v>
                </c:pt>
                <c:pt idx="256">
                  <c:v>54.5</c:v>
                </c:pt>
                <c:pt idx="257">
                  <c:v>54.5</c:v>
                </c:pt>
                <c:pt idx="258">
                  <c:v>54.5</c:v>
                </c:pt>
                <c:pt idx="259">
                  <c:v>54.5</c:v>
                </c:pt>
                <c:pt idx="260">
                  <c:v>54.5</c:v>
                </c:pt>
                <c:pt idx="261">
                  <c:v>54.5</c:v>
                </c:pt>
                <c:pt idx="262">
                  <c:v>54.5</c:v>
                </c:pt>
                <c:pt idx="263">
                  <c:v>54.5</c:v>
                </c:pt>
                <c:pt idx="264">
                  <c:v>54.5</c:v>
                </c:pt>
                <c:pt idx="265">
                  <c:v>54.5</c:v>
                </c:pt>
                <c:pt idx="266">
                  <c:v>54.5</c:v>
                </c:pt>
                <c:pt idx="267">
                  <c:v>54.5</c:v>
                </c:pt>
                <c:pt idx="268">
                  <c:v>54.5</c:v>
                </c:pt>
                <c:pt idx="269">
                  <c:v>54.5</c:v>
                </c:pt>
                <c:pt idx="270">
                  <c:v>54.5</c:v>
                </c:pt>
                <c:pt idx="271">
                  <c:v>54.5</c:v>
                </c:pt>
                <c:pt idx="272">
                  <c:v>54.5</c:v>
                </c:pt>
                <c:pt idx="273">
                  <c:v>54.5</c:v>
                </c:pt>
                <c:pt idx="274">
                  <c:v>54.5</c:v>
                </c:pt>
                <c:pt idx="275">
                  <c:v>54.5</c:v>
                </c:pt>
                <c:pt idx="276">
                  <c:v>54.5</c:v>
                </c:pt>
                <c:pt idx="277">
                  <c:v>54.5</c:v>
                </c:pt>
                <c:pt idx="278">
                  <c:v>54.5</c:v>
                </c:pt>
                <c:pt idx="279">
                  <c:v>54.5</c:v>
                </c:pt>
                <c:pt idx="280">
                  <c:v>54.5</c:v>
                </c:pt>
                <c:pt idx="281">
                  <c:v>54.5</c:v>
                </c:pt>
                <c:pt idx="282">
                  <c:v>54.5</c:v>
                </c:pt>
                <c:pt idx="283">
                  <c:v>54.5</c:v>
                </c:pt>
                <c:pt idx="284">
                  <c:v>54.5</c:v>
                </c:pt>
                <c:pt idx="285">
                  <c:v>54.5</c:v>
                </c:pt>
                <c:pt idx="286">
                  <c:v>54.5</c:v>
                </c:pt>
                <c:pt idx="287">
                  <c:v>54.5</c:v>
                </c:pt>
                <c:pt idx="288">
                  <c:v>54.5</c:v>
                </c:pt>
                <c:pt idx="289">
                  <c:v>54.5</c:v>
                </c:pt>
                <c:pt idx="290">
                  <c:v>54.5</c:v>
                </c:pt>
                <c:pt idx="291">
                  <c:v>54.5</c:v>
                </c:pt>
                <c:pt idx="292">
                  <c:v>54.5</c:v>
                </c:pt>
                <c:pt idx="293">
                  <c:v>54.5</c:v>
                </c:pt>
                <c:pt idx="294">
                  <c:v>54.5</c:v>
                </c:pt>
                <c:pt idx="295">
                  <c:v>54.5</c:v>
                </c:pt>
                <c:pt idx="296">
                  <c:v>54.5</c:v>
                </c:pt>
                <c:pt idx="297">
                  <c:v>54.5</c:v>
                </c:pt>
                <c:pt idx="298">
                  <c:v>54.5</c:v>
                </c:pt>
                <c:pt idx="299">
                  <c:v>54.5</c:v>
                </c:pt>
                <c:pt idx="300">
                  <c:v>54.5</c:v>
                </c:pt>
                <c:pt idx="301">
                  <c:v>54.5</c:v>
                </c:pt>
                <c:pt idx="302">
                  <c:v>54.5</c:v>
                </c:pt>
                <c:pt idx="303">
                  <c:v>54.5</c:v>
                </c:pt>
                <c:pt idx="304">
                  <c:v>54.5</c:v>
                </c:pt>
                <c:pt idx="305">
                  <c:v>54.5</c:v>
                </c:pt>
                <c:pt idx="306">
                  <c:v>54.5</c:v>
                </c:pt>
                <c:pt idx="307">
                  <c:v>54.5</c:v>
                </c:pt>
                <c:pt idx="308">
                  <c:v>54.5</c:v>
                </c:pt>
                <c:pt idx="309">
                  <c:v>54.5</c:v>
                </c:pt>
                <c:pt idx="310">
                  <c:v>54.5</c:v>
                </c:pt>
                <c:pt idx="311">
                  <c:v>54.5</c:v>
                </c:pt>
                <c:pt idx="312">
                  <c:v>54.5</c:v>
                </c:pt>
                <c:pt idx="313">
                  <c:v>54.5</c:v>
                </c:pt>
                <c:pt idx="314">
                  <c:v>54.5</c:v>
                </c:pt>
                <c:pt idx="315">
                  <c:v>54.5</c:v>
                </c:pt>
                <c:pt idx="316">
                  <c:v>54.5</c:v>
                </c:pt>
                <c:pt idx="317">
                  <c:v>54.5</c:v>
                </c:pt>
                <c:pt idx="318">
                  <c:v>54.5</c:v>
                </c:pt>
                <c:pt idx="319">
                  <c:v>54.5</c:v>
                </c:pt>
                <c:pt idx="320">
                  <c:v>54.5</c:v>
                </c:pt>
                <c:pt idx="321">
                  <c:v>54.5</c:v>
                </c:pt>
                <c:pt idx="322">
                  <c:v>54.5</c:v>
                </c:pt>
                <c:pt idx="323">
                  <c:v>54.5</c:v>
                </c:pt>
                <c:pt idx="324">
                  <c:v>54.5</c:v>
                </c:pt>
                <c:pt idx="325">
                  <c:v>54.5</c:v>
                </c:pt>
                <c:pt idx="326">
                  <c:v>54.5</c:v>
                </c:pt>
                <c:pt idx="327">
                  <c:v>54.5</c:v>
                </c:pt>
                <c:pt idx="328">
                  <c:v>54.5</c:v>
                </c:pt>
                <c:pt idx="329">
                  <c:v>54.5</c:v>
                </c:pt>
                <c:pt idx="330">
                  <c:v>54.5</c:v>
                </c:pt>
                <c:pt idx="331">
                  <c:v>54.5</c:v>
                </c:pt>
                <c:pt idx="332">
                  <c:v>54.5</c:v>
                </c:pt>
                <c:pt idx="333">
                  <c:v>54.5</c:v>
                </c:pt>
                <c:pt idx="334">
                  <c:v>54.5</c:v>
                </c:pt>
                <c:pt idx="335">
                  <c:v>54.5</c:v>
                </c:pt>
                <c:pt idx="336">
                  <c:v>54.5</c:v>
                </c:pt>
                <c:pt idx="337">
                  <c:v>54.5</c:v>
                </c:pt>
                <c:pt idx="338">
                  <c:v>54.5</c:v>
                </c:pt>
                <c:pt idx="339">
                  <c:v>54.5</c:v>
                </c:pt>
                <c:pt idx="340">
                  <c:v>54.5</c:v>
                </c:pt>
                <c:pt idx="341">
                  <c:v>54.5</c:v>
                </c:pt>
                <c:pt idx="342">
                  <c:v>54.5</c:v>
                </c:pt>
                <c:pt idx="343">
                  <c:v>54.5</c:v>
                </c:pt>
                <c:pt idx="344">
                  <c:v>54.5</c:v>
                </c:pt>
                <c:pt idx="345">
                  <c:v>54.5</c:v>
                </c:pt>
                <c:pt idx="346">
                  <c:v>54.5</c:v>
                </c:pt>
                <c:pt idx="347">
                  <c:v>54.5</c:v>
                </c:pt>
                <c:pt idx="348">
                  <c:v>54.5</c:v>
                </c:pt>
                <c:pt idx="349">
                  <c:v>54.5</c:v>
                </c:pt>
                <c:pt idx="350">
                  <c:v>54.5</c:v>
                </c:pt>
                <c:pt idx="351">
                  <c:v>54.5</c:v>
                </c:pt>
                <c:pt idx="352">
                  <c:v>54.5</c:v>
                </c:pt>
                <c:pt idx="353">
                  <c:v>54.5</c:v>
                </c:pt>
                <c:pt idx="354">
                  <c:v>54.5</c:v>
                </c:pt>
                <c:pt idx="355">
                  <c:v>54.5</c:v>
                </c:pt>
                <c:pt idx="356">
                  <c:v>54.5</c:v>
                </c:pt>
                <c:pt idx="357">
                  <c:v>54.5</c:v>
                </c:pt>
                <c:pt idx="358">
                  <c:v>54.5</c:v>
                </c:pt>
                <c:pt idx="359">
                  <c:v>54.5</c:v>
                </c:pt>
                <c:pt idx="360">
                  <c:v>54.5</c:v>
                </c:pt>
                <c:pt idx="361">
                  <c:v>54.5</c:v>
                </c:pt>
                <c:pt idx="362">
                  <c:v>54.5</c:v>
                </c:pt>
                <c:pt idx="363">
                  <c:v>54.5</c:v>
                </c:pt>
                <c:pt idx="364">
                  <c:v>54.5</c:v>
                </c:pt>
                <c:pt idx="365">
                  <c:v>54.5</c:v>
                </c:pt>
                <c:pt idx="366">
                  <c:v>54.5</c:v>
                </c:pt>
                <c:pt idx="367">
                  <c:v>54.5</c:v>
                </c:pt>
                <c:pt idx="368">
                  <c:v>54.5</c:v>
                </c:pt>
                <c:pt idx="369">
                  <c:v>54.5</c:v>
                </c:pt>
                <c:pt idx="370">
                  <c:v>54.5</c:v>
                </c:pt>
                <c:pt idx="371">
                  <c:v>54.5</c:v>
                </c:pt>
                <c:pt idx="372">
                  <c:v>54.5</c:v>
                </c:pt>
                <c:pt idx="373">
                  <c:v>54.5</c:v>
                </c:pt>
                <c:pt idx="374">
                  <c:v>54.5</c:v>
                </c:pt>
                <c:pt idx="375">
                  <c:v>54.5</c:v>
                </c:pt>
                <c:pt idx="376">
                  <c:v>54.5</c:v>
                </c:pt>
                <c:pt idx="377">
                  <c:v>54.5</c:v>
                </c:pt>
                <c:pt idx="378">
                  <c:v>54.5</c:v>
                </c:pt>
                <c:pt idx="379">
                  <c:v>54.5</c:v>
                </c:pt>
                <c:pt idx="380">
                  <c:v>54.5</c:v>
                </c:pt>
                <c:pt idx="381">
                  <c:v>54.5</c:v>
                </c:pt>
                <c:pt idx="382">
                  <c:v>54.5</c:v>
                </c:pt>
                <c:pt idx="383">
                  <c:v>54.5</c:v>
                </c:pt>
                <c:pt idx="384">
                  <c:v>54.5</c:v>
                </c:pt>
                <c:pt idx="385">
                  <c:v>54.5</c:v>
                </c:pt>
                <c:pt idx="386">
                  <c:v>54.5</c:v>
                </c:pt>
                <c:pt idx="387">
                  <c:v>54.5</c:v>
                </c:pt>
                <c:pt idx="388">
                  <c:v>54.5</c:v>
                </c:pt>
                <c:pt idx="389">
                  <c:v>54.5</c:v>
                </c:pt>
                <c:pt idx="390">
                  <c:v>54.5</c:v>
                </c:pt>
                <c:pt idx="391">
                  <c:v>54.5</c:v>
                </c:pt>
                <c:pt idx="392">
                  <c:v>54.5</c:v>
                </c:pt>
                <c:pt idx="393">
                  <c:v>54.5</c:v>
                </c:pt>
                <c:pt idx="394">
                  <c:v>54.5</c:v>
                </c:pt>
                <c:pt idx="395">
                  <c:v>54.5</c:v>
                </c:pt>
                <c:pt idx="396">
                  <c:v>54.5</c:v>
                </c:pt>
                <c:pt idx="397">
                  <c:v>54.5</c:v>
                </c:pt>
                <c:pt idx="398">
                  <c:v>54.5</c:v>
                </c:pt>
                <c:pt idx="399">
                  <c:v>54.5</c:v>
                </c:pt>
                <c:pt idx="400">
                  <c:v>54.5</c:v>
                </c:pt>
                <c:pt idx="401">
                  <c:v>54.5</c:v>
                </c:pt>
                <c:pt idx="402">
                  <c:v>54.5</c:v>
                </c:pt>
                <c:pt idx="403">
                  <c:v>54.5</c:v>
                </c:pt>
                <c:pt idx="404">
                  <c:v>54.5</c:v>
                </c:pt>
                <c:pt idx="405">
                  <c:v>54.5</c:v>
                </c:pt>
                <c:pt idx="406">
                  <c:v>54.5</c:v>
                </c:pt>
                <c:pt idx="407">
                  <c:v>54.5</c:v>
                </c:pt>
                <c:pt idx="408">
                  <c:v>54.5</c:v>
                </c:pt>
                <c:pt idx="409">
                  <c:v>54.5</c:v>
                </c:pt>
                <c:pt idx="410">
                  <c:v>54.5</c:v>
                </c:pt>
                <c:pt idx="411">
                  <c:v>54.5</c:v>
                </c:pt>
                <c:pt idx="412">
                  <c:v>54.5</c:v>
                </c:pt>
                <c:pt idx="413">
                  <c:v>54.5</c:v>
                </c:pt>
                <c:pt idx="414">
                  <c:v>54.5</c:v>
                </c:pt>
                <c:pt idx="415">
                  <c:v>54.5</c:v>
                </c:pt>
                <c:pt idx="416">
                  <c:v>54.5</c:v>
                </c:pt>
                <c:pt idx="417">
                  <c:v>54.5</c:v>
                </c:pt>
                <c:pt idx="418">
                  <c:v>54.5</c:v>
                </c:pt>
                <c:pt idx="419">
                  <c:v>54.5</c:v>
                </c:pt>
                <c:pt idx="420">
                  <c:v>54.5</c:v>
                </c:pt>
                <c:pt idx="421">
                  <c:v>54.5</c:v>
                </c:pt>
                <c:pt idx="422">
                  <c:v>54.5</c:v>
                </c:pt>
                <c:pt idx="423">
                  <c:v>54.5</c:v>
                </c:pt>
                <c:pt idx="424">
                  <c:v>54.5</c:v>
                </c:pt>
                <c:pt idx="425">
                  <c:v>54.5</c:v>
                </c:pt>
                <c:pt idx="426">
                  <c:v>54.5</c:v>
                </c:pt>
                <c:pt idx="427">
                  <c:v>54.5</c:v>
                </c:pt>
                <c:pt idx="428">
                  <c:v>54.5</c:v>
                </c:pt>
                <c:pt idx="429">
                  <c:v>54.5</c:v>
                </c:pt>
                <c:pt idx="430">
                  <c:v>54.5</c:v>
                </c:pt>
                <c:pt idx="431">
                  <c:v>54.5</c:v>
                </c:pt>
                <c:pt idx="432">
                  <c:v>54.5</c:v>
                </c:pt>
                <c:pt idx="433">
                  <c:v>54.5</c:v>
                </c:pt>
                <c:pt idx="434">
                  <c:v>54.5</c:v>
                </c:pt>
                <c:pt idx="435">
                  <c:v>54.5</c:v>
                </c:pt>
                <c:pt idx="436">
                  <c:v>54.5</c:v>
                </c:pt>
                <c:pt idx="437">
                  <c:v>54.5</c:v>
                </c:pt>
                <c:pt idx="438">
                  <c:v>54.5</c:v>
                </c:pt>
                <c:pt idx="439">
                  <c:v>54.5</c:v>
                </c:pt>
                <c:pt idx="440">
                  <c:v>54.5</c:v>
                </c:pt>
                <c:pt idx="441">
                  <c:v>54.5</c:v>
                </c:pt>
                <c:pt idx="442">
                  <c:v>54.5</c:v>
                </c:pt>
                <c:pt idx="443">
                  <c:v>54.5</c:v>
                </c:pt>
                <c:pt idx="444">
                  <c:v>54.5</c:v>
                </c:pt>
                <c:pt idx="445">
                  <c:v>54.5</c:v>
                </c:pt>
                <c:pt idx="446">
                  <c:v>54.5</c:v>
                </c:pt>
                <c:pt idx="447">
                  <c:v>54.5</c:v>
                </c:pt>
                <c:pt idx="448">
                  <c:v>54.5</c:v>
                </c:pt>
                <c:pt idx="449">
                  <c:v>54.5</c:v>
                </c:pt>
                <c:pt idx="450">
                  <c:v>54.5</c:v>
                </c:pt>
                <c:pt idx="451">
                  <c:v>54.5</c:v>
                </c:pt>
                <c:pt idx="452">
                  <c:v>54.5</c:v>
                </c:pt>
                <c:pt idx="453">
                  <c:v>54.5</c:v>
                </c:pt>
                <c:pt idx="454">
                  <c:v>54.5</c:v>
                </c:pt>
                <c:pt idx="455">
                  <c:v>54.5</c:v>
                </c:pt>
                <c:pt idx="456">
                  <c:v>54.5</c:v>
                </c:pt>
                <c:pt idx="457">
                  <c:v>54.5</c:v>
                </c:pt>
                <c:pt idx="458">
                  <c:v>54.5</c:v>
                </c:pt>
                <c:pt idx="459">
                  <c:v>54.5</c:v>
                </c:pt>
                <c:pt idx="460">
                  <c:v>54.5</c:v>
                </c:pt>
                <c:pt idx="461">
                  <c:v>54.5</c:v>
                </c:pt>
                <c:pt idx="462">
                  <c:v>54.5</c:v>
                </c:pt>
                <c:pt idx="463">
                  <c:v>54.5</c:v>
                </c:pt>
                <c:pt idx="464">
                  <c:v>54.5</c:v>
                </c:pt>
                <c:pt idx="465">
                  <c:v>54.5</c:v>
                </c:pt>
                <c:pt idx="466">
                  <c:v>54.5</c:v>
                </c:pt>
                <c:pt idx="467">
                  <c:v>54.5</c:v>
                </c:pt>
                <c:pt idx="468">
                  <c:v>54.5</c:v>
                </c:pt>
                <c:pt idx="469">
                  <c:v>54.5</c:v>
                </c:pt>
                <c:pt idx="470">
                  <c:v>54.5</c:v>
                </c:pt>
                <c:pt idx="471">
                  <c:v>54.5</c:v>
                </c:pt>
                <c:pt idx="472">
                  <c:v>54.5</c:v>
                </c:pt>
                <c:pt idx="473">
                  <c:v>54.5</c:v>
                </c:pt>
                <c:pt idx="474">
                  <c:v>54.5</c:v>
                </c:pt>
                <c:pt idx="475">
                  <c:v>54.5</c:v>
                </c:pt>
                <c:pt idx="476">
                  <c:v>54.5</c:v>
                </c:pt>
                <c:pt idx="477">
                  <c:v>54.5</c:v>
                </c:pt>
                <c:pt idx="478">
                  <c:v>54.5</c:v>
                </c:pt>
                <c:pt idx="479">
                  <c:v>54.5</c:v>
                </c:pt>
                <c:pt idx="480">
                  <c:v>54.5</c:v>
                </c:pt>
                <c:pt idx="481">
                  <c:v>54.5</c:v>
                </c:pt>
                <c:pt idx="482">
                  <c:v>54.5</c:v>
                </c:pt>
                <c:pt idx="483">
                  <c:v>54.5</c:v>
                </c:pt>
                <c:pt idx="484">
                  <c:v>54.5</c:v>
                </c:pt>
                <c:pt idx="485">
                  <c:v>54.5</c:v>
                </c:pt>
                <c:pt idx="486">
                  <c:v>54.5</c:v>
                </c:pt>
                <c:pt idx="487">
                  <c:v>54.5</c:v>
                </c:pt>
                <c:pt idx="488">
                  <c:v>54.5</c:v>
                </c:pt>
                <c:pt idx="489">
                  <c:v>54.5</c:v>
                </c:pt>
                <c:pt idx="490">
                  <c:v>54.5</c:v>
                </c:pt>
                <c:pt idx="491">
                  <c:v>54.5</c:v>
                </c:pt>
                <c:pt idx="492">
                  <c:v>54.5</c:v>
                </c:pt>
                <c:pt idx="493">
                  <c:v>54.5</c:v>
                </c:pt>
                <c:pt idx="494">
                  <c:v>54.5</c:v>
                </c:pt>
                <c:pt idx="495">
                  <c:v>54.5</c:v>
                </c:pt>
                <c:pt idx="496">
                  <c:v>54.5</c:v>
                </c:pt>
                <c:pt idx="497">
                  <c:v>54.5</c:v>
                </c:pt>
                <c:pt idx="498">
                  <c:v>54.5</c:v>
                </c:pt>
                <c:pt idx="499">
                  <c:v>54.5</c:v>
                </c:pt>
                <c:pt idx="500">
                  <c:v>54.5</c:v>
                </c:pt>
                <c:pt idx="502">
                  <c:v>54</c:v>
                </c:pt>
                <c:pt idx="503">
                  <c:v>54</c:v>
                </c:pt>
                <c:pt idx="504">
                  <c:v>54</c:v>
                </c:pt>
                <c:pt idx="505">
                  <c:v>54</c:v>
                </c:pt>
                <c:pt idx="506">
                  <c:v>54</c:v>
                </c:pt>
                <c:pt idx="507">
                  <c:v>54</c:v>
                </c:pt>
                <c:pt idx="508">
                  <c:v>54</c:v>
                </c:pt>
                <c:pt idx="509">
                  <c:v>54</c:v>
                </c:pt>
                <c:pt idx="510">
                  <c:v>54</c:v>
                </c:pt>
                <c:pt idx="511">
                  <c:v>54</c:v>
                </c:pt>
                <c:pt idx="512">
                  <c:v>54</c:v>
                </c:pt>
                <c:pt idx="513">
                  <c:v>54</c:v>
                </c:pt>
                <c:pt idx="514">
                  <c:v>54</c:v>
                </c:pt>
                <c:pt idx="515">
                  <c:v>54</c:v>
                </c:pt>
                <c:pt idx="516">
                  <c:v>54</c:v>
                </c:pt>
                <c:pt idx="517">
                  <c:v>54</c:v>
                </c:pt>
                <c:pt idx="518">
                  <c:v>54</c:v>
                </c:pt>
                <c:pt idx="519">
                  <c:v>54</c:v>
                </c:pt>
                <c:pt idx="520">
                  <c:v>54</c:v>
                </c:pt>
                <c:pt idx="521">
                  <c:v>54</c:v>
                </c:pt>
                <c:pt idx="522">
                  <c:v>54</c:v>
                </c:pt>
                <c:pt idx="523">
                  <c:v>54</c:v>
                </c:pt>
                <c:pt idx="524">
                  <c:v>54</c:v>
                </c:pt>
                <c:pt idx="525">
                  <c:v>54</c:v>
                </c:pt>
                <c:pt idx="526">
                  <c:v>54</c:v>
                </c:pt>
                <c:pt idx="527">
                  <c:v>54</c:v>
                </c:pt>
                <c:pt idx="528">
                  <c:v>54</c:v>
                </c:pt>
                <c:pt idx="529">
                  <c:v>54</c:v>
                </c:pt>
                <c:pt idx="530">
                  <c:v>54</c:v>
                </c:pt>
                <c:pt idx="531">
                  <c:v>54</c:v>
                </c:pt>
                <c:pt idx="532">
                  <c:v>54</c:v>
                </c:pt>
                <c:pt idx="533">
                  <c:v>54</c:v>
                </c:pt>
                <c:pt idx="534">
                  <c:v>54</c:v>
                </c:pt>
                <c:pt idx="535">
                  <c:v>54</c:v>
                </c:pt>
                <c:pt idx="536">
                  <c:v>54</c:v>
                </c:pt>
                <c:pt idx="537">
                  <c:v>54</c:v>
                </c:pt>
                <c:pt idx="538">
                  <c:v>54</c:v>
                </c:pt>
                <c:pt idx="539">
                  <c:v>54</c:v>
                </c:pt>
                <c:pt idx="540">
                  <c:v>54</c:v>
                </c:pt>
                <c:pt idx="541">
                  <c:v>54</c:v>
                </c:pt>
                <c:pt idx="542">
                  <c:v>54</c:v>
                </c:pt>
                <c:pt idx="543">
                  <c:v>54</c:v>
                </c:pt>
                <c:pt idx="544">
                  <c:v>54</c:v>
                </c:pt>
                <c:pt idx="545">
                  <c:v>54</c:v>
                </c:pt>
                <c:pt idx="546">
                  <c:v>54</c:v>
                </c:pt>
                <c:pt idx="547">
                  <c:v>54</c:v>
                </c:pt>
                <c:pt idx="548">
                  <c:v>54</c:v>
                </c:pt>
                <c:pt idx="549">
                  <c:v>54</c:v>
                </c:pt>
                <c:pt idx="550">
                  <c:v>54</c:v>
                </c:pt>
                <c:pt idx="551">
                  <c:v>54</c:v>
                </c:pt>
                <c:pt idx="552">
                  <c:v>54</c:v>
                </c:pt>
                <c:pt idx="553">
                  <c:v>54</c:v>
                </c:pt>
                <c:pt idx="554">
                  <c:v>54</c:v>
                </c:pt>
                <c:pt idx="555">
                  <c:v>54</c:v>
                </c:pt>
                <c:pt idx="556">
                  <c:v>54</c:v>
                </c:pt>
                <c:pt idx="557">
                  <c:v>54</c:v>
                </c:pt>
                <c:pt idx="558">
                  <c:v>54</c:v>
                </c:pt>
                <c:pt idx="559">
                  <c:v>54</c:v>
                </c:pt>
                <c:pt idx="560">
                  <c:v>54</c:v>
                </c:pt>
                <c:pt idx="561">
                  <c:v>54</c:v>
                </c:pt>
                <c:pt idx="562">
                  <c:v>54</c:v>
                </c:pt>
                <c:pt idx="563">
                  <c:v>54</c:v>
                </c:pt>
                <c:pt idx="564">
                  <c:v>54</c:v>
                </c:pt>
                <c:pt idx="565">
                  <c:v>54</c:v>
                </c:pt>
                <c:pt idx="566">
                  <c:v>54</c:v>
                </c:pt>
                <c:pt idx="567">
                  <c:v>54</c:v>
                </c:pt>
                <c:pt idx="568">
                  <c:v>54</c:v>
                </c:pt>
                <c:pt idx="569">
                  <c:v>54</c:v>
                </c:pt>
                <c:pt idx="570">
                  <c:v>54</c:v>
                </c:pt>
                <c:pt idx="571">
                  <c:v>54</c:v>
                </c:pt>
                <c:pt idx="572">
                  <c:v>54</c:v>
                </c:pt>
                <c:pt idx="573">
                  <c:v>54</c:v>
                </c:pt>
                <c:pt idx="574">
                  <c:v>54</c:v>
                </c:pt>
                <c:pt idx="575">
                  <c:v>54</c:v>
                </c:pt>
                <c:pt idx="576">
                  <c:v>54</c:v>
                </c:pt>
                <c:pt idx="577">
                  <c:v>54</c:v>
                </c:pt>
                <c:pt idx="578">
                  <c:v>54</c:v>
                </c:pt>
                <c:pt idx="579">
                  <c:v>54</c:v>
                </c:pt>
                <c:pt idx="580">
                  <c:v>54</c:v>
                </c:pt>
                <c:pt idx="581">
                  <c:v>54</c:v>
                </c:pt>
                <c:pt idx="582">
                  <c:v>54</c:v>
                </c:pt>
                <c:pt idx="583">
                  <c:v>54</c:v>
                </c:pt>
                <c:pt idx="584">
                  <c:v>54</c:v>
                </c:pt>
                <c:pt idx="585">
                  <c:v>54</c:v>
                </c:pt>
                <c:pt idx="586">
                  <c:v>54</c:v>
                </c:pt>
                <c:pt idx="587">
                  <c:v>54</c:v>
                </c:pt>
                <c:pt idx="588">
                  <c:v>54</c:v>
                </c:pt>
                <c:pt idx="589">
                  <c:v>54</c:v>
                </c:pt>
                <c:pt idx="590">
                  <c:v>54</c:v>
                </c:pt>
                <c:pt idx="591">
                  <c:v>54</c:v>
                </c:pt>
                <c:pt idx="592">
                  <c:v>54</c:v>
                </c:pt>
                <c:pt idx="593">
                  <c:v>54</c:v>
                </c:pt>
                <c:pt idx="594">
                  <c:v>54</c:v>
                </c:pt>
                <c:pt idx="595">
                  <c:v>54</c:v>
                </c:pt>
                <c:pt idx="596">
                  <c:v>54</c:v>
                </c:pt>
                <c:pt idx="597">
                  <c:v>54</c:v>
                </c:pt>
                <c:pt idx="598">
                  <c:v>54</c:v>
                </c:pt>
                <c:pt idx="599">
                  <c:v>54</c:v>
                </c:pt>
                <c:pt idx="600">
                  <c:v>54</c:v>
                </c:pt>
                <c:pt idx="601">
                  <c:v>54</c:v>
                </c:pt>
                <c:pt idx="602">
                  <c:v>54</c:v>
                </c:pt>
                <c:pt idx="603">
                  <c:v>54</c:v>
                </c:pt>
                <c:pt idx="604">
                  <c:v>54</c:v>
                </c:pt>
                <c:pt idx="605">
                  <c:v>54</c:v>
                </c:pt>
                <c:pt idx="606">
                  <c:v>54</c:v>
                </c:pt>
                <c:pt idx="607">
                  <c:v>54</c:v>
                </c:pt>
                <c:pt idx="608">
                  <c:v>54</c:v>
                </c:pt>
                <c:pt idx="609">
                  <c:v>54</c:v>
                </c:pt>
                <c:pt idx="610">
                  <c:v>54</c:v>
                </c:pt>
                <c:pt idx="611">
                  <c:v>54</c:v>
                </c:pt>
                <c:pt idx="612">
                  <c:v>54</c:v>
                </c:pt>
                <c:pt idx="613">
                  <c:v>54</c:v>
                </c:pt>
                <c:pt idx="614">
                  <c:v>54</c:v>
                </c:pt>
                <c:pt idx="615">
                  <c:v>54</c:v>
                </c:pt>
                <c:pt idx="616">
                  <c:v>54</c:v>
                </c:pt>
                <c:pt idx="617">
                  <c:v>54</c:v>
                </c:pt>
                <c:pt idx="618">
                  <c:v>54</c:v>
                </c:pt>
                <c:pt idx="619">
                  <c:v>54</c:v>
                </c:pt>
                <c:pt idx="620">
                  <c:v>54</c:v>
                </c:pt>
                <c:pt idx="621">
                  <c:v>54</c:v>
                </c:pt>
                <c:pt idx="622">
                  <c:v>54</c:v>
                </c:pt>
                <c:pt idx="623">
                  <c:v>54</c:v>
                </c:pt>
                <c:pt idx="624">
                  <c:v>54</c:v>
                </c:pt>
                <c:pt idx="625">
                  <c:v>54</c:v>
                </c:pt>
                <c:pt idx="626">
                  <c:v>54</c:v>
                </c:pt>
                <c:pt idx="627">
                  <c:v>54</c:v>
                </c:pt>
                <c:pt idx="628">
                  <c:v>54</c:v>
                </c:pt>
                <c:pt idx="629">
                  <c:v>54</c:v>
                </c:pt>
                <c:pt idx="630">
                  <c:v>54</c:v>
                </c:pt>
                <c:pt idx="631">
                  <c:v>54</c:v>
                </c:pt>
                <c:pt idx="632">
                  <c:v>54</c:v>
                </c:pt>
                <c:pt idx="633">
                  <c:v>54</c:v>
                </c:pt>
                <c:pt idx="634">
                  <c:v>54</c:v>
                </c:pt>
                <c:pt idx="635">
                  <c:v>54</c:v>
                </c:pt>
                <c:pt idx="636">
                  <c:v>54</c:v>
                </c:pt>
                <c:pt idx="637">
                  <c:v>54</c:v>
                </c:pt>
                <c:pt idx="638">
                  <c:v>54</c:v>
                </c:pt>
                <c:pt idx="639">
                  <c:v>54</c:v>
                </c:pt>
                <c:pt idx="640">
                  <c:v>54</c:v>
                </c:pt>
                <c:pt idx="641">
                  <c:v>54</c:v>
                </c:pt>
                <c:pt idx="642">
                  <c:v>54</c:v>
                </c:pt>
                <c:pt idx="643">
                  <c:v>54</c:v>
                </c:pt>
                <c:pt idx="644">
                  <c:v>54</c:v>
                </c:pt>
                <c:pt idx="645">
                  <c:v>54</c:v>
                </c:pt>
                <c:pt idx="646">
                  <c:v>54</c:v>
                </c:pt>
                <c:pt idx="647">
                  <c:v>54</c:v>
                </c:pt>
                <c:pt idx="648">
                  <c:v>54</c:v>
                </c:pt>
                <c:pt idx="649">
                  <c:v>54</c:v>
                </c:pt>
                <c:pt idx="650">
                  <c:v>54</c:v>
                </c:pt>
                <c:pt idx="651">
                  <c:v>54</c:v>
                </c:pt>
                <c:pt idx="652">
                  <c:v>54</c:v>
                </c:pt>
                <c:pt idx="653">
                  <c:v>54</c:v>
                </c:pt>
                <c:pt idx="654">
                  <c:v>54</c:v>
                </c:pt>
                <c:pt idx="655">
                  <c:v>54</c:v>
                </c:pt>
                <c:pt idx="656">
                  <c:v>54</c:v>
                </c:pt>
                <c:pt idx="657">
                  <c:v>54</c:v>
                </c:pt>
                <c:pt idx="658">
                  <c:v>54</c:v>
                </c:pt>
                <c:pt idx="659">
                  <c:v>54</c:v>
                </c:pt>
                <c:pt idx="660">
                  <c:v>54</c:v>
                </c:pt>
                <c:pt idx="661">
                  <c:v>54</c:v>
                </c:pt>
                <c:pt idx="662">
                  <c:v>54</c:v>
                </c:pt>
                <c:pt idx="663">
                  <c:v>54</c:v>
                </c:pt>
                <c:pt idx="664">
                  <c:v>54</c:v>
                </c:pt>
                <c:pt idx="665">
                  <c:v>54</c:v>
                </c:pt>
                <c:pt idx="666">
                  <c:v>54</c:v>
                </c:pt>
                <c:pt idx="667">
                  <c:v>54</c:v>
                </c:pt>
                <c:pt idx="668">
                  <c:v>54</c:v>
                </c:pt>
                <c:pt idx="669">
                  <c:v>54</c:v>
                </c:pt>
                <c:pt idx="670">
                  <c:v>54</c:v>
                </c:pt>
                <c:pt idx="671">
                  <c:v>54</c:v>
                </c:pt>
                <c:pt idx="672">
                  <c:v>54</c:v>
                </c:pt>
                <c:pt idx="673">
                  <c:v>54</c:v>
                </c:pt>
                <c:pt idx="674">
                  <c:v>54</c:v>
                </c:pt>
                <c:pt idx="675">
                  <c:v>54</c:v>
                </c:pt>
                <c:pt idx="676">
                  <c:v>54</c:v>
                </c:pt>
                <c:pt idx="677">
                  <c:v>54</c:v>
                </c:pt>
                <c:pt idx="678">
                  <c:v>54</c:v>
                </c:pt>
                <c:pt idx="679">
                  <c:v>54</c:v>
                </c:pt>
                <c:pt idx="680">
                  <c:v>54</c:v>
                </c:pt>
                <c:pt idx="681">
                  <c:v>54</c:v>
                </c:pt>
                <c:pt idx="682">
                  <c:v>54</c:v>
                </c:pt>
                <c:pt idx="683">
                  <c:v>54</c:v>
                </c:pt>
                <c:pt idx="684">
                  <c:v>54</c:v>
                </c:pt>
                <c:pt idx="685">
                  <c:v>54</c:v>
                </c:pt>
                <c:pt idx="686">
                  <c:v>54</c:v>
                </c:pt>
                <c:pt idx="687">
                  <c:v>54</c:v>
                </c:pt>
                <c:pt idx="688">
                  <c:v>54</c:v>
                </c:pt>
                <c:pt idx="689">
                  <c:v>54</c:v>
                </c:pt>
                <c:pt idx="690">
                  <c:v>54</c:v>
                </c:pt>
                <c:pt idx="691">
                  <c:v>54</c:v>
                </c:pt>
                <c:pt idx="692">
                  <c:v>54</c:v>
                </c:pt>
                <c:pt idx="693">
                  <c:v>54</c:v>
                </c:pt>
                <c:pt idx="694">
                  <c:v>54</c:v>
                </c:pt>
                <c:pt idx="695">
                  <c:v>54</c:v>
                </c:pt>
                <c:pt idx="696">
                  <c:v>54</c:v>
                </c:pt>
                <c:pt idx="697">
                  <c:v>54</c:v>
                </c:pt>
                <c:pt idx="698">
                  <c:v>54</c:v>
                </c:pt>
                <c:pt idx="699">
                  <c:v>54</c:v>
                </c:pt>
                <c:pt idx="700">
                  <c:v>54</c:v>
                </c:pt>
                <c:pt idx="701">
                  <c:v>54</c:v>
                </c:pt>
                <c:pt idx="702">
                  <c:v>54</c:v>
                </c:pt>
                <c:pt idx="703">
                  <c:v>54</c:v>
                </c:pt>
                <c:pt idx="704">
                  <c:v>54</c:v>
                </c:pt>
                <c:pt idx="705">
                  <c:v>54</c:v>
                </c:pt>
                <c:pt idx="706">
                  <c:v>54</c:v>
                </c:pt>
                <c:pt idx="707">
                  <c:v>54</c:v>
                </c:pt>
                <c:pt idx="708">
                  <c:v>54</c:v>
                </c:pt>
                <c:pt idx="709">
                  <c:v>54</c:v>
                </c:pt>
                <c:pt idx="710">
                  <c:v>54</c:v>
                </c:pt>
                <c:pt idx="711">
                  <c:v>54</c:v>
                </c:pt>
                <c:pt idx="712">
                  <c:v>54</c:v>
                </c:pt>
                <c:pt idx="713">
                  <c:v>54</c:v>
                </c:pt>
                <c:pt idx="714">
                  <c:v>54</c:v>
                </c:pt>
                <c:pt idx="715">
                  <c:v>54</c:v>
                </c:pt>
                <c:pt idx="716">
                  <c:v>54</c:v>
                </c:pt>
                <c:pt idx="717">
                  <c:v>54</c:v>
                </c:pt>
                <c:pt idx="718">
                  <c:v>54</c:v>
                </c:pt>
                <c:pt idx="719">
                  <c:v>54</c:v>
                </c:pt>
                <c:pt idx="720">
                  <c:v>54</c:v>
                </c:pt>
                <c:pt idx="721">
                  <c:v>54</c:v>
                </c:pt>
                <c:pt idx="722">
                  <c:v>54</c:v>
                </c:pt>
                <c:pt idx="723">
                  <c:v>54</c:v>
                </c:pt>
                <c:pt idx="724">
                  <c:v>54</c:v>
                </c:pt>
                <c:pt idx="725">
                  <c:v>54</c:v>
                </c:pt>
                <c:pt idx="726">
                  <c:v>54</c:v>
                </c:pt>
                <c:pt idx="727">
                  <c:v>54</c:v>
                </c:pt>
                <c:pt idx="728">
                  <c:v>54</c:v>
                </c:pt>
                <c:pt idx="729">
                  <c:v>54</c:v>
                </c:pt>
                <c:pt idx="730">
                  <c:v>54</c:v>
                </c:pt>
                <c:pt idx="731">
                  <c:v>54</c:v>
                </c:pt>
                <c:pt idx="732">
                  <c:v>54</c:v>
                </c:pt>
                <c:pt idx="733">
                  <c:v>54</c:v>
                </c:pt>
                <c:pt idx="734">
                  <c:v>54</c:v>
                </c:pt>
                <c:pt idx="735">
                  <c:v>54</c:v>
                </c:pt>
                <c:pt idx="736">
                  <c:v>54</c:v>
                </c:pt>
                <c:pt idx="737">
                  <c:v>54</c:v>
                </c:pt>
                <c:pt idx="738">
                  <c:v>54</c:v>
                </c:pt>
                <c:pt idx="739">
                  <c:v>54</c:v>
                </c:pt>
                <c:pt idx="740">
                  <c:v>54</c:v>
                </c:pt>
                <c:pt idx="741">
                  <c:v>54</c:v>
                </c:pt>
                <c:pt idx="742">
                  <c:v>54</c:v>
                </c:pt>
                <c:pt idx="743">
                  <c:v>54</c:v>
                </c:pt>
                <c:pt idx="744">
                  <c:v>54</c:v>
                </c:pt>
                <c:pt idx="745">
                  <c:v>54</c:v>
                </c:pt>
                <c:pt idx="746">
                  <c:v>54</c:v>
                </c:pt>
                <c:pt idx="747">
                  <c:v>54</c:v>
                </c:pt>
                <c:pt idx="748">
                  <c:v>54</c:v>
                </c:pt>
                <c:pt idx="749">
                  <c:v>54</c:v>
                </c:pt>
                <c:pt idx="750">
                  <c:v>54</c:v>
                </c:pt>
                <c:pt idx="751">
                  <c:v>54</c:v>
                </c:pt>
                <c:pt idx="753">
                  <c:v>53.5</c:v>
                </c:pt>
                <c:pt idx="754">
                  <c:v>53.5</c:v>
                </c:pt>
                <c:pt idx="755">
                  <c:v>53.5</c:v>
                </c:pt>
                <c:pt idx="756">
                  <c:v>53.5</c:v>
                </c:pt>
                <c:pt idx="757">
                  <c:v>53.5</c:v>
                </c:pt>
                <c:pt idx="758">
                  <c:v>53.5</c:v>
                </c:pt>
                <c:pt idx="759">
                  <c:v>53.5</c:v>
                </c:pt>
                <c:pt idx="760">
                  <c:v>53.5</c:v>
                </c:pt>
                <c:pt idx="761">
                  <c:v>53.5</c:v>
                </c:pt>
                <c:pt idx="762">
                  <c:v>53.5</c:v>
                </c:pt>
                <c:pt idx="763">
                  <c:v>53.5</c:v>
                </c:pt>
                <c:pt idx="764">
                  <c:v>53.5</c:v>
                </c:pt>
                <c:pt idx="765">
                  <c:v>53.5</c:v>
                </c:pt>
                <c:pt idx="766">
                  <c:v>53.5</c:v>
                </c:pt>
                <c:pt idx="767">
                  <c:v>53.5</c:v>
                </c:pt>
                <c:pt idx="768">
                  <c:v>53.5</c:v>
                </c:pt>
                <c:pt idx="769">
                  <c:v>53.5</c:v>
                </c:pt>
                <c:pt idx="770">
                  <c:v>53.5</c:v>
                </c:pt>
                <c:pt idx="771">
                  <c:v>53.5</c:v>
                </c:pt>
                <c:pt idx="772">
                  <c:v>53.5</c:v>
                </c:pt>
                <c:pt idx="773">
                  <c:v>53.5</c:v>
                </c:pt>
                <c:pt idx="774">
                  <c:v>53.5</c:v>
                </c:pt>
                <c:pt idx="775">
                  <c:v>53.5</c:v>
                </c:pt>
                <c:pt idx="776">
                  <c:v>53.5</c:v>
                </c:pt>
                <c:pt idx="777">
                  <c:v>53.5</c:v>
                </c:pt>
                <c:pt idx="778">
                  <c:v>53.5</c:v>
                </c:pt>
                <c:pt idx="779">
                  <c:v>53.5</c:v>
                </c:pt>
                <c:pt idx="780">
                  <c:v>53.5</c:v>
                </c:pt>
                <c:pt idx="781">
                  <c:v>53.5</c:v>
                </c:pt>
                <c:pt idx="782">
                  <c:v>53.5</c:v>
                </c:pt>
                <c:pt idx="783">
                  <c:v>53.5</c:v>
                </c:pt>
                <c:pt idx="784">
                  <c:v>53.5</c:v>
                </c:pt>
                <c:pt idx="785">
                  <c:v>53.5</c:v>
                </c:pt>
                <c:pt idx="786">
                  <c:v>53.5</c:v>
                </c:pt>
                <c:pt idx="787">
                  <c:v>53.5</c:v>
                </c:pt>
                <c:pt idx="788">
                  <c:v>53.5</c:v>
                </c:pt>
                <c:pt idx="789">
                  <c:v>53.5</c:v>
                </c:pt>
                <c:pt idx="790">
                  <c:v>53.5</c:v>
                </c:pt>
                <c:pt idx="791">
                  <c:v>53.5</c:v>
                </c:pt>
                <c:pt idx="792">
                  <c:v>53.5</c:v>
                </c:pt>
                <c:pt idx="793">
                  <c:v>53.5</c:v>
                </c:pt>
                <c:pt idx="794">
                  <c:v>53.5</c:v>
                </c:pt>
                <c:pt idx="795">
                  <c:v>53.5</c:v>
                </c:pt>
                <c:pt idx="796">
                  <c:v>53.5</c:v>
                </c:pt>
                <c:pt idx="797">
                  <c:v>53.5</c:v>
                </c:pt>
                <c:pt idx="798">
                  <c:v>53.5</c:v>
                </c:pt>
                <c:pt idx="799">
                  <c:v>53.5</c:v>
                </c:pt>
                <c:pt idx="800">
                  <c:v>53.5</c:v>
                </c:pt>
                <c:pt idx="801">
                  <c:v>53.5</c:v>
                </c:pt>
                <c:pt idx="802">
                  <c:v>53.5</c:v>
                </c:pt>
                <c:pt idx="803">
                  <c:v>53.5</c:v>
                </c:pt>
                <c:pt idx="804">
                  <c:v>53.5</c:v>
                </c:pt>
                <c:pt idx="805">
                  <c:v>53.5</c:v>
                </c:pt>
                <c:pt idx="806">
                  <c:v>53.5</c:v>
                </c:pt>
                <c:pt idx="807">
                  <c:v>53.5</c:v>
                </c:pt>
                <c:pt idx="808">
                  <c:v>53.5</c:v>
                </c:pt>
                <c:pt idx="809">
                  <c:v>53.5</c:v>
                </c:pt>
                <c:pt idx="810">
                  <c:v>53.5</c:v>
                </c:pt>
                <c:pt idx="811">
                  <c:v>53.5</c:v>
                </c:pt>
                <c:pt idx="812">
                  <c:v>53.5</c:v>
                </c:pt>
                <c:pt idx="813">
                  <c:v>53.5</c:v>
                </c:pt>
                <c:pt idx="814">
                  <c:v>53.5</c:v>
                </c:pt>
                <c:pt idx="815">
                  <c:v>53.5</c:v>
                </c:pt>
                <c:pt idx="816">
                  <c:v>53.5</c:v>
                </c:pt>
                <c:pt idx="817">
                  <c:v>53.5</c:v>
                </c:pt>
                <c:pt idx="818">
                  <c:v>53.5</c:v>
                </c:pt>
                <c:pt idx="819">
                  <c:v>53.5</c:v>
                </c:pt>
                <c:pt idx="820">
                  <c:v>53.5</c:v>
                </c:pt>
                <c:pt idx="821">
                  <c:v>53.5</c:v>
                </c:pt>
                <c:pt idx="822">
                  <c:v>53.5</c:v>
                </c:pt>
                <c:pt idx="823">
                  <c:v>53.5</c:v>
                </c:pt>
                <c:pt idx="824">
                  <c:v>53.5</c:v>
                </c:pt>
                <c:pt idx="825">
                  <c:v>53.5</c:v>
                </c:pt>
                <c:pt idx="826">
                  <c:v>53.5</c:v>
                </c:pt>
                <c:pt idx="827">
                  <c:v>53.5</c:v>
                </c:pt>
                <c:pt idx="828">
                  <c:v>53.5</c:v>
                </c:pt>
                <c:pt idx="829">
                  <c:v>53.5</c:v>
                </c:pt>
                <c:pt idx="830">
                  <c:v>53.5</c:v>
                </c:pt>
                <c:pt idx="831">
                  <c:v>53.5</c:v>
                </c:pt>
                <c:pt idx="832">
                  <c:v>53.5</c:v>
                </c:pt>
                <c:pt idx="833">
                  <c:v>53.5</c:v>
                </c:pt>
                <c:pt idx="834">
                  <c:v>53.5</c:v>
                </c:pt>
                <c:pt idx="835">
                  <c:v>53.5</c:v>
                </c:pt>
                <c:pt idx="836">
                  <c:v>53.5</c:v>
                </c:pt>
                <c:pt idx="837">
                  <c:v>53.5</c:v>
                </c:pt>
                <c:pt idx="838">
                  <c:v>53.5</c:v>
                </c:pt>
                <c:pt idx="839">
                  <c:v>53.5</c:v>
                </c:pt>
                <c:pt idx="840">
                  <c:v>53.5</c:v>
                </c:pt>
                <c:pt idx="841">
                  <c:v>53.5</c:v>
                </c:pt>
                <c:pt idx="842">
                  <c:v>53.5</c:v>
                </c:pt>
                <c:pt idx="843">
                  <c:v>53.5</c:v>
                </c:pt>
                <c:pt idx="844">
                  <c:v>53.5</c:v>
                </c:pt>
                <c:pt idx="845">
                  <c:v>53.5</c:v>
                </c:pt>
                <c:pt idx="846">
                  <c:v>53.5</c:v>
                </c:pt>
                <c:pt idx="847">
                  <c:v>53.5</c:v>
                </c:pt>
                <c:pt idx="848">
                  <c:v>53.5</c:v>
                </c:pt>
                <c:pt idx="849">
                  <c:v>53.5</c:v>
                </c:pt>
                <c:pt idx="850">
                  <c:v>53.5</c:v>
                </c:pt>
                <c:pt idx="851">
                  <c:v>53.5</c:v>
                </c:pt>
                <c:pt idx="852">
                  <c:v>53.5</c:v>
                </c:pt>
                <c:pt idx="853">
                  <c:v>53.5</c:v>
                </c:pt>
                <c:pt idx="854">
                  <c:v>53.5</c:v>
                </c:pt>
                <c:pt idx="855">
                  <c:v>53.5</c:v>
                </c:pt>
                <c:pt idx="856">
                  <c:v>53.5</c:v>
                </c:pt>
                <c:pt idx="857">
                  <c:v>53.5</c:v>
                </c:pt>
                <c:pt idx="858">
                  <c:v>53.5</c:v>
                </c:pt>
                <c:pt idx="859">
                  <c:v>53.5</c:v>
                </c:pt>
                <c:pt idx="860">
                  <c:v>53.5</c:v>
                </c:pt>
                <c:pt idx="861">
                  <c:v>53.5</c:v>
                </c:pt>
                <c:pt idx="862">
                  <c:v>53.5</c:v>
                </c:pt>
                <c:pt idx="863">
                  <c:v>53.5</c:v>
                </c:pt>
                <c:pt idx="864">
                  <c:v>53.5</c:v>
                </c:pt>
                <c:pt idx="865">
                  <c:v>53.5</c:v>
                </c:pt>
                <c:pt idx="866">
                  <c:v>53.5</c:v>
                </c:pt>
                <c:pt idx="867">
                  <c:v>53.5</c:v>
                </c:pt>
                <c:pt idx="868">
                  <c:v>53.5</c:v>
                </c:pt>
                <c:pt idx="869">
                  <c:v>53.5</c:v>
                </c:pt>
                <c:pt idx="870">
                  <c:v>53.5</c:v>
                </c:pt>
                <c:pt idx="871">
                  <c:v>53.5</c:v>
                </c:pt>
                <c:pt idx="872">
                  <c:v>53.5</c:v>
                </c:pt>
                <c:pt idx="873">
                  <c:v>53.5</c:v>
                </c:pt>
                <c:pt idx="874">
                  <c:v>53.5</c:v>
                </c:pt>
                <c:pt idx="875">
                  <c:v>53.5</c:v>
                </c:pt>
                <c:pt idx="876">
                  <c:v>53.5</c:v>
                </c:pt>
                <c:pt idx="877">
                  <c:v>53.5</c:v>
                </c:pt>
                <c:pt idx="878">
                  <c:v>53.5</c:v>
                </c:pt>
                <c:pt idx="879">
                  <c:v>53.5</c:v>
                </c:pt>
                <c:pt idx="880">
                  <c:v>53.5</c:v>
                </c:pt>
                <c:pt idx="881">
                  <c:v>53.5</c:v>
                </c:pt>
                <c:pt idx="882">
                  <c:v>53.5</c:v>
                </c:pt>
                <c:pt idx="883">
                  <c:v>53.5</c:v>
                </c:pt>
                <c:pt idx="884">
                  <c:v>53.5</c:v>
                </c:pt>
                <c:pt idx="885">
                  <c:v>53.5</c:v>
                </c:pt>
                <c:pt idx="886">
                  <c:v>53.5</c:v>
                </c:pt>
                <c:pt idx="887">
                  <c:v>53.5</c:v>
                </c:pt>
                <c:pt idx="888">
                  <c:v>53.5</c:v>
                </c:pt>
                <c:pt idx="889">
                  <c:v>53.5</c:v>
                </c:pt>
                <c:pt idx="890">
                  <c:v>53.5</c:v>
                </c:pt>
                <c:pt idx="891">
                  <c:v>53.5</c:v>
                </c:pt>
                <c:pt idx="892">
                  <c:v>53.5</c:v>
                </c:pt>
                <c:pt idx="893">
                  <c:v>53.5</c:v>
                </c:pt>
                <c:pt idx="894">
                  <c:v>53.5</c:v>
                </c:pt>
                <c:pt idx="895">
                  <c:v>53.5</c:v>
                </c:pt>
                <c:pt idx="896">
                  <c:v>53.5</c:v>
                </c:pt>
                <c:pt idx="897">
                  <c:v>53.5</c:v>
                </c:pt>
                <c:pt idx="898">
                  <c:v>53.5</c:v>
                </c:pt>
                <c:pt idx="899">
                  <c:v>53.5</c:v>
                </c:pt>
                <c:pt idx="900">
                  <c:v>53.5</c:v>
                </c:pt>
                <c:pt idx="901">
                  <c:v>53.5</c:v>
                </c:pt>
                <c:pt idx="902">
                  <c:v>53.5</c:v>
                </c:pt>
                <c:pt idx="903">
                  <c:v>53.5</c:v>
                </c:pt>
                <c:pt idx="904">
                  <c:v>53.5</c:v>
                </c:pt>
                <c:pt idx="905">
                  <c:v>53.5</c:v>
                </c:pt>
                <c:pt idx="906">
                  <c:v>53.5</c:v>
                </c:pt>
                <c:pt idx="907">
                  <c:v>53.5</c:v>
                </c:pt>
                <c:pt idx="908">
                  <c:v>53.5</c:v>
                </c:pt>
                <c:pt idx="909">
                  <c:v>53.5</c:v>
                </c:pt>
                <c:pt idx="910">
                  <c:v>53.5</c:v>
                </c:pt>
                <c:pt idx="911">
                  <c:v>53.5</c:v>
                </c:pt>
                <c:pt idx="912">
                  <c:v>53.5</c:v>
                </c:pt>
                <c:pt idx="913">
                  <c:v>53.5</c:v>
                </c:pt>
                <c:pt idx="914">
                  <c:v>53.5</c:v>
                </c:pt>
                <c:pt idx="915">
                  <c:v>53.5</c:v>
                </c:pt>
                <c:pt idx="916">
                  <c:v>53.5</c:v>
                </c:pt>
                <c:pt idx="917">
                  <c:v>53.5</c:v>
                </c:pt>
                <c:pt idx="918">
                  <c:v>53.5</c:v>
                </c:pt>
                <c:pt idx="919">
                  <c:v>53.5</c:v>
                </c:pt>
                <c:pt idx="920">
                  <c:v>53.5</c:v>
                </c:pt>
                <c:pt idx="921">
                  <c:v>53.5</c:v>
                </c:pt>
                <c:pt idx="922">
                  <c:v>53.5</c:v>
                </c:pt>
                <c:pt idx="923">
                  <c:v>53.5</c:v>
                </c:pt>
                <c:pt idx="924">
                  <c:v>53.5</c:v>
                </c:pt>
                <c:pt idx="925">
                  <c:v>53.5</c:v>
                </c:pt>
                <c:pt idx="926">
                  <c:v>53.5</c:v>
                </c:pt>
                <c:pt idx="927">
                  <c:v>53.5</c:v>
                </c:pt>
                <c:pt idx="928">
                  <c:v>53.5</c:v>
                </c:pt>
                <c:pt idx="929">
                  <c:v>53.5</c:v>
                </c:pt>
                <c:pt idx="930">
                  <c:v>53.5</c:v>
                </c:pt>
                <c:pt idx="931">
                  <c:v>53.5</c:v>
                </c:pt>
                <c:pt idx="932">
                  <c:v>53.5</c:v>
                </c:pt>
                <c:pt idx="933">
                  <c:v>53.5</c:v>
                </c:pt>
                <c:pt idx="934">
                  <c:v>53.5</c:v>
                </c:pt>
                <c:pt idx="935">
                  <c:v>53.5</c:v>
                </c:pt>
                <c:pt idx="936">
                  <c:v>53.5</c:v>
                </c:pt>
                <c:pt idx="937">
                  <c:v>53.5</c:v>
                </c:pt>
                <c:pt idx="938">
                  <c:v>53.5</c:v>
                </c:pt>
                <c:pt idx="939">
                  <c:v>53.5</c:v>
                </c:pt>
                <c:pt idx="940">
                  <c:v>53.5</c:v>
                </c:pt>
                <c:pt idx="941">
                  <c:v>53.5</c:v>
                </c:pt>
                <c:pt idx="942">
                  <c:v>53.5</c:v>
                </c:pt>
                <c:pt idx="943">
                  <c:v>53.5</c:v>
                </c:pt>
                <c:pt idx="944">
                  <c:v>53.5</c:v>
                </c:pt>
                <c:pt idx="945">
                  <c:v>53.5</c:v>
                </c:pt>
                <c:pt idx="946">
                  <c:v>53.5</c:v>
                </c:pt>
                <c:pt idx="947">
                  <c:v>53.5</c:v>
                </c:pt>
                <c:pt idx="948">
                  <c:v>53.5</c:v>
                </c:pt>
                <c:pt idx="949">
                  <c:v>53.5</c:v>
                </c:pt>
                <c:pt idx="950">
                  <c:v>53.5</c:v>
                </c:pt>
                <c:pt idx="951">
                  <c:v>53.5</c:v>
                </c:pt>
                <c:pt idx="952">
                  <c:v>53.5</c:v>
                </c:pt>
                <c:pt idx="953">
                  <c:v>53.5</c:v>
                </c:pt>
                <c:pt idx="954">
                  <c:v>53.5</c:v>
                </c:pt>
                <c:pt idx="955">
                  <c:v>53.5</c:v>
                </c:pt>
                <c:pt idx="956">
                  <c:v>53.5</c:v>
                </c:pt>
                <c:pt idx="957">
                  <c:v>53.5</c:v>
                </c:pt>
                <c:pt idx="958">
                  <c:v>53.5</c:v>
                </c:pt>
                <c:pt idx="959">
                  <c:v>53.5</c:v>
                </c:pt>
                <c:pt idx="960">
                  <c:v>53.5</c:v>
                </c:pt>
                <c:pt idx="961">
                  <c:v>53.5</c:v>
                </c:pt>
                <c:pt idx="962">
                  <c:v>53.5</c:v>
                </c:pt>
                <c:pt idx="963">
                  <c:v>53.5</c:v>
                </c:pt>
                <c:pt idx="964">
                  <c:v>53.5</c:v>
                </c:pt>
                <c:pt idx="965">
                  <c:v>53.5</c:v>
                </c:pt>
                <c:pt idx="966">
                  <c:v>53.5</c:v>
                </c:pt>
                <c:pt idx="967">
                  <c:v>53.5</c:v>
                </c:pt>
                <c:pt idx="968">
                  <c:v>53.5</c:v>
                </c:pt>
                <c:pt idx="969">
                  <c:v>53.5</c:v>
                </c:pt>
                <c:pt idx="970">
                  <c:v>53.5</c:v>
                </c:pt>
                <c:pt idx="971">
                  <c:v>53.5</c:v>
                </c:pt>
                <c:pt idx="972">
                  <c:v>53.5</c:v>
                </c:pt>
                <c:pt idx="973">
                  <c:v>53.5</c:v>
                </c:pt>
                <c:pt idx="974">
                  <c:v>53.5</c:v>
                </c:pt>
                <c:pt idx="975">
                  <c:v>53.5</c:v>
                </c:pt>
                <c:pt idx="976">
                  <c:v>53.5</c:v>
                </c:pt>
                <c:pt idx="977">
                  <c:v>53.5</c:v>
                </c:pt>
                <c:pt idx="978">
                  <c:v>53.5</c:v>
                </c:pt>
                <c:pt idx="979">
                  <c:v>53.5</c:v>
                </c:pt>
                <c:pt idx="980">
                  <c:v>53.5</c:v>
                </c:pt>
                <c:pt idx="981">
                  <c:v>53.5</c:v>
                </c:pt>
                <c:pt idx="982">
                  <c:v>53.5</c:v>
                </c:pt>
                <c:pt idx="983">
                  <c:v>53.5</c:v>
                </c:pt>
                <c:pt idx="984">
                  <c:v>53.5</c:v>
                </c:pt>
                <c:pt idx="985">
                  <c:v>53.5</c:v>
                </c:pt>
                <c:pt idx="986">
                  <c:v>53.5</c:v>
                </c:pt>
                <c:pt idx="987">
                  <c:v>53.5</c:v>
                </c:pt>
                <c:pt idx="988">
                  <c:v>53.5</c:v>
                </c:pt>
                <c:pt idx="989">
                  <c:v>53.5</c:v>
                </c:pt>
                <c:pt idx="990">
                  <c:v>53.5</c:v>
                </c:pt>
                <c:pt idx="991">
                  <c:v>53.5</c:v>
                </c:pt>
                <c:pt idx="992">
                  <c:v>53.5</c:v>
                </c:pt>
                <c:pt idx="993">
                  <c:v>53.5</c:v>
                </c:pt>
                <c:pt idx="994">
                  <c:v>53.5</c:v>
                </c:pt>
                <c:pt idx="995">
                  <c:v>53.5</c:v>
                </c:pt>
                <c:pt idx="996">
                  <c:v>53.5</c:v>
                </c:pt>
                <c:pt idx="997">
                  <c:v>53.5</c:v>
                </c:pt>
                <c:pt idx="998">
                  <c:v>53.5</c:v>
                </c:pt>
                <c:pt idx="999">
                  <c:v>53.5</c:v>
                </c:pt>
                <c:pt idx="1000">
                  <c:v>53.5</c:v>
                </c:pt>
                <c:pt idx="1001">
                  <c:v>53.5</c:v>
                </c:pt>
                <c:pt idx="1002">
                  <c:v>53.5</c:v>
                </c:pt>
                <c:pt idx="1004">
                  <c:v>53</c:v>
                </c:pt>
                <c:pt idx="1005">
                  <c:v>53</c:v>
                </c:pt>
                <c:pt idx="1006">
                  <c:v>53</c:v>
                </c:pt>
                <c:pt idx="1007">
                  <c:v>53</c:v>
                </c:pt>
                <c:pt idx="1008">
                  <c:v>53</c:v>
                </c:pt>
                <c:pt idx="1009">
                  <c:v>53</c:v>
                </c:pt>
                <c:pt idx="1010">
                  <c:v>53</c:v>
                </c:pt>
                <c:pt idx="1011">
                  <c:v>53</c:v>
                </c:pt>
                <c:pt idx="1012">
                  <c:v>53</c:v>
                </c:pt>
                <c:pt idx="1013">
                  <c:v>53</c:v>
                </c:pt>
                <c:pt idx="1014">
                  <c:v>53</c:v>
                </c:pt>
                <c:pt idx="1015">
                  <c:v>53</c:v>
                </c:pt>
                <c:pt idx="1016">
                  <c:v>53</c:v>
                </c:pt>
                <c:pt idx="1017">
                  <c:v>53</c:v>
                </c:pt>
                <c:pt idx="1018">
                  <c:v>53</c:v>
                </c:pt>
                <c:pt idx="1019">
                  <c:v>53</c:v>
                </c:pt>
                <c:pt idx="1020">
                  <c:v>53</c:v>
                </c:pt>
                <c:pt idx="1021">
                  <c:v>53</c:v>
                </c:pt>
                <c:pt idx="1022">
                  <c:v>53</c:v>
                </c:pt>
                <c:pt idx="1023">
                  <c:v>53</c:v>
                </c:pt>
                <c:pt idx="1024">
                  <c:v>53</c:v>
                </c:pt>
                <c:pt idx="1025">
                  <c:v>53</c:v>
                </c:pt>
                <c:pt idx="1026">
                  <c:v>53</c:v>
                </c:pt>
                <c:pt idx="1027">
                  <c:v>53</c:v>
                </c:pt>
                <c:pt idx="1028">
                  <c:v>53</c:v>
                </c:pt>
                <c:pt idx="1029">
                  <c:v>53</c:v>
                </c:pt>
                <c:pt idx="1030">
                  <c:v>53</c:v>
                </c:pt>
                <c:pt idx="1031">
                  <c:v>53</c:v>
                </c:pt>
                <c:pt idx="1032">
                  <c:v>53</c:v>
                </c:pt>
                <c:pt idx="1033">
                  <c:v>53</c:v>
                </c:pt>
                <c:pt idx="1034">
                  <c:v>53</c:v>
                </c:pt>
                <c:pt idx="1035">
                  <c:v>53</c:v>
                </c:pt>
                <c:pt idx="1036">
                  <c:v>53</c:v>
                </c:pt>
                <c:pt idx="1037">
                  <c:v>53</c:v>
                </c:pt>
                <c:pt idx="1038">
                  <c:v>53</c:v>
                </c:pt>
                <c:pt idx="1039">
                  <c:v>53</c:v>
                </c:pt>
                <c:pt idx="1040">
                  <c:v>53</c:v>
                </c:pt>
                <c:pt idx="1041">
                  <c:v>53</c:v>
                </c:pt>
                <c:pt idx="1042">
                  <c:v>53</c:v>
                </c:pt>
                <c:pt idx="1043">
                  <c:v>53</c:v>
                </c:pt>
                <c:pt idx="1044">
                  <c:v>53</c:v>
                </c:pt>
                <c:pt idx="1045">
                  <c:v>53</c:v>
                </c:pt>
                <c:pt idx="1046">
                  <c:v>53</c:v>
                </c:pt>
                <c:pt idx="1047">
                  <c:v>53</c:v>
                </c:pt>
                <c:pt idx="1048">
                  <c:v>53</c:v>
                </c:pt>
                <c:pt idx="1049">
                  <c:v>53</c:v>
                </c:pt>
                <c:pt idx="1050">
                  <c:v>53</c:v>
                </c:pt>
                <c:pt idx="1051">
                  <c:v>53</c:v>
                </c:pt>
                <c:pt idx="1052">
                  <c:v>53</c:v>
                </c:pt>
                <c:pt idx="1053">
                  <c:v>53</c:v>
                </c:pt>
                <c:pt idx="1054">
                  <c:v>53</c:v>
                </c:pt>
                <c:pt idx="1055">
                  <c:v>53</c:v>
                </c:pt>
                <c:pt idx="1056">
                  <c:v>53</c:v>
                </c:pt>
                <c:pt idx="1057">
                  <c:v>53</c:v>
                </c:pt>
                <c:pt idx="1058">
                  <c:v>53</c:v>
                </c:pt>
                <c:pt idx="1059">
                  <c:v>53</c:v>
                </c:pt>
                <c:pt idx="1060">
                  <c:v>53</c:v>
                </c:pt>
                <c:pt idx="1061">
                  <c:v>53</c:v>
                </c:pt>
                <c:pt idx="1062">
                  <c:v>53</c:v>
                </c:pt>
                <c:pt idx="1063">
                  <c:v>53</c:v>
                </c:pt>
                <c:pt idx="1064">
                  <c:v>53</c:v>
                </c:pt>
                <c:pt idx="1065">
                  <c:v>53</c:v>
                </c:pt>
                <c:pt idx="1066">
                  <c:v>53</c:v>
                </c:pt>
                <c:pt idx="1067">
                  <c:v>53</c:v>
                </c:pt>
                <c:pt idx="1068">
                  <c:v>53</c:v>
                </c:pt>
                <c:pt idx="1069">
                  <c:v>53</c:v>
                </c:pt>
                <c:pt idx="1070">
                  <c:v>53</c:v>
                </c:pt>
                <c:pt idx="1071">
                  <c:v>53</c:v>
                </c:pt>
                <c:pt idx="1072">
                  <c:v>53</c:v>
                </c:pt>
                <c:pt idx="1073">
                  <c:v>53</c:v>
                </c:pt>
                <c:pt idx="1074">
                  <c:v>53</c:v>
                </c:pt>
                <c:pt idx="1075">
                  <c:v>53</c:v>
                </c:pt>
                <c:pt idx="1076">
                  <c:v>53</c:v>
                </c:pt>
                <c:pt idx="1077">
                  <c:v>53</c:v>
                </c:pt>
                <c:pt idx="1078">
                  <c:v>53</c:v>
                </c:pt>
                <c:pt idx="1079">
                  <c:v>53</c:v>
                </c:pt>
                <c:pt idx="1080">
                  <c:v>53</c:v>
                </c:pt>
                <c:pt idx="1081">
                  <c:v>53</c:v>
                </c:pt>
                <c:pt idx="1082">
                  <c:v>53</c:v>
                </c:pt>
                <c:pt idx="1083">
                  <c:v>53</c:v>
                </c:pt>
                <c:pt idx="1084">
                  <c:v>53</c:v>
                </c:pt>
                <c:pt idx="1085">
                  <c:v>53</c:v>
                </c:pt>
                <c:pt idx="1086">
                  <c:v>53</c:v>
                </c:pt>
                <c:pt idx="1087">
                  <c:v>53</c:v>
                </c:pt>
                <c:pt idx="1088">
                  <c:v>53</c:v>
                </c:pt>
                <c:pt idx="1089">
                  <c:v>53</c:v>
                </c:pt>
                <c:pt idx="1090">
                  <c:v>53</c:v>
                </c:pt>
                <c:pt idx="1091">
                  <c:v>53</c:v>
                </c:pt>
                <c:pt idx="1092">
                  <c:v>53</c:v>
                </c:pt>
                <c:pt idx="1093">
                  <c:v>53</c:v>
                </c:pt>
                <c:pt idx="1094">
                  <c:v>53</c:v>
                </c:pt>
                <c:pt idx="1095">
                  <c:v>53</c:v>
                </c:pt>
                <c:pt idx="1096">
                  <c:v>53</c:v>
                </c:pt>
                <c:pt idx="1097">
                  <c:v>53</c:v>
                </c:pt>
                <c:pt idx="1098">
                  <c:v>53</c:v>
                </c:pt>
                <c:pt idx="1099">
                  <c:v>53</c:v>
                </c:pt>
                <c:pt idx="1100">
                  <c:v>53</c:v>
                </c:pt>
                <c:pt idx="1101">
                  <c:v>53</c:v>
                </c:pt>
                <c:pt idx="1102">
                  <c:v>53</c:v>
                </c:pt>
                <c:pt idx="1103">
                  <c:v>53</c:v>
                </c:pt>
                <c:pt idx="1104">
                  <c:v>53</c:v>
                </c:pt>
                <c:pt idx="1105">
                  <c:v>53</c:v>
                </c:pt>
                <c:pt idx="1106">
                  <c:v>53</c:v>
                </c:pt>
                <c:pt idx="1107">
                  <c:v>53</c:v>
                </c:pt>
                <c:pt idx="1108">
                  <c:v>53</c:v>
                </c:pt>
                <c:pt idx="1109">
                  <c:v>53</c:v>
                </c:pt>
                <c:pt idx="1110">
                  <c:v>53</c:v>
                </c:pt>
                <c:pt idx="1111">
                  <c:v>53</c:v>
                </c:pt>
                <c:pt idx="1112">
                  <c:v>53</c:v>
                </c:pt>
                <c:pt idx="1113">
                  <c:v>53</c:v>
                </c:pt>
                <c:pt idx="1114">
                  <c:v>53</c:v>
                </c:pt>
                <c:pt idx="1115">
                  <c:v>53</c:v>
                </c:pt>
                <c:pt idx="1116">
                  <c:v>53</c:v>
                </c:pt>
                <c:pt idx="1117">
                  <c:v>53</c:v>
                </c:pt>
                <c:pt idx="1118">
                  <c:v>53</c:v>
                </c:pt>
                <c:pt idx="1119">
                  <c:v>53</c:v>
                </c:pt>
                <c:pt idx="1120">
                  <c:v>53</c:v>
                </c:pt>
                <c:pt idx="1121">
                  <c:v>53</c:v>
                </c:pt>
                <c:pt idx="1122">
                  <c:v>53</c:v>
                </c:pt>
                <c:pt idx="1123">
                  <c:v>53</c:v>
                </c:pt>
                <c:pt idx="1124">
                  <c:v>53</c:v>
                </c:pt>
                <c:pt idx="1125">
                  <c:v>53</c:v>
                </c:pt>
                <c:pt idx="1126">
                  <c:v>53</c:v>
                </c:pt>
                <c:pt idx="1127">
                  <c:v>53</c:v>
                </c:pt>
                <c:pt idx="1128">
                  <c:v>53</c:v>
                </c:pt>
                <c:pt idx="1129">
                  <c:v>53</c:v>
                </c:pt>
                <c:pt idx="1130">
                  <c:v>53</c:v>
                </c:pt>
                <c:pt idx="1131">
                  <c:v>53</c:v>
                </c:pt>
                <c:pt idx="1132">
                  <c:v>53</c:v>
                </c:pt>
                <c:pt idx="1133">
                  <c:v>53</c:v>
                </c:pt>
                <c:pt idx="1134">
                  <c:v>53</c:v>
                </c:pt>
                <c:pt idx="1135">
                  <c:v>53</c:v>
                </c:pt>
                <c:pt idx="1136">
                  <c:v>53</c:v>
                </c:pt>
                <c:pt idx="1137">
                  <c:v>53</c:v>
                </c:pt>
                <c:pt idx="1138">
                  <c:v>53</c:v>
                </c:pt>
                <c:pt idx="1139">
                  <c:v>53</c:v>
                </c:pt>
                <c:pt idx="1140">
                  <c:v>53</c:v>
                </c:pt>
                <c:pt idx="1141">
                  <c:v>53</c:v>
                </c:pt>
                <c:pt idx="1142">
                  <c:v>53</c:v>
                </c:pt>
                <c:pt idx="1143">
                  <c:v>53</c:v>
                </c:pt>
                <c:pt idx="1144">
                  <c:v>53</c:v>
                </c:pt>
                <c:pt idx="1145">
                  <c:v>53</c:v>
                </c:pt>
                <c:pt idx="1146">
                  <c:v>53</c:v>
                </c:pt>
                <c:pt idx="1147">
                  <c:v>53</c:v>
                </c:pt>
                <c:pt idx="1148">
                  <c:v>53</c:v>
                </c:pt>
                <c:pt idx="1149">
                  <c:v>53</c:v>
                </c:pt>
                <c:pt idx="1150">
                  <c:v>53</c:v>
                </c:pt>
                <c:pt idx="1151">
                  <c:v>53</c:v>
                </c:pt>
                <c:pt idx="1152">
                  <c:v>53</c:v>
                </c:pt>
                <c:pt idx="1153">
                  <c:v>53</c:v>
                </c:pt>
                <c:pt idx="1154">
                  <c:v>53</c:v>
                </c:pt>
                <c:pt idx="1155">
                  <c:v>53</c:v>
                </c:pt>
                <c:pt idx="1156">
                  <c:v>53</c:v>
                </c:pt>
                <c:pt idx="1157">
                  <c:v>53</c:v>
                </c:pt>
                <c:pt idx="1158">
                  <c:v>53</c:v>
                </c:pt>
                <c:pt idx="1159">
                  <c:v>53</c:v>
                </c:pt>
                <c:pt idx="1160">
                  <c:v>53</c:v>
                </c:pt>
                <c:pt idx="1161">
                  <c:v>53</c:v>
                </c:pt>
                <c:pt idx="1162">
                  <c:v>53</c:v>
                </c:pt>
                <c:pt idx="1163">
                  <c:v>53</c:v>
                </c:pt>
                <c:pt idx="1164">
                  <c:v>53</c:v>
                </c:pt>
                <c:pt idx="1165">
                  <c:v>53</c:v>
                </c:pt>
                <c:pt idx="1166">
                  <c:v>53</c:v>
                </c:pt>
                <c:pt idx="1167">
                  <c:v>53</c:v>
                </c:pt>
                <c:pt idx="1168">
                  <c:v>53</c:v>
                </c:pt>
                <c:pt idx="1169">
                  <c:v>53</c:v>
                </c:pt>
                <c:pt idx="1170">
                  <c:v>53</c:v>
                </c:pt>
                <c:pt idx="1171">
                  <c:v>53</c:v>
                </c:pt>
                <c:pt idx="1172">
                  <c:v>53</c:v>
                </c:pt>
                <c:pt idx="1173">
                  <c:v>53</c:v>
                </c:pt>
                <c:pt idx="1174">
                  <c:v>53</c:v>
                </c:pt>
                <c:pt idx="1175">
                  <c:v>53</c:v>
                </c:pt>
                <c:pt idx="1176">
                  <c:v>53</c:v>
                </c:pt>
                <c:pt idx="1177">
                  <c:v>53</c:v>
                </c:pt>
                <c:pt idx="1178">
                  <c:v>53</c:v>
                </c:pt>
                <c:pt idx="1179">
                  <c:v>53</c:v>
                </c:pt>
                <c:pt idx="1180">
                  <c:v>53</c:v>
                </c:pt>
                <c:pt idx="1181">
                  <c:v>53</c:v>
                </c:pt>
                <c:pt idx="1182">
                  <c:v>53</c:v>
                </c:pt>
                <c:pt idx="1183">
                  <c:v>53</c:v>
                </c:pt>
                <c:pt idx="1184">
                  <c:v>53</c:v>
                </c:pt>
                <c:pt idx="1185">
                  <c:v>53</c:v>
                </c:pt>
                <c:pt idx="1186">
                  <c:v>53</c:v>
                </c:pt>
                <c:pt idx="1187">
                  <c:v>53</c:v>
                </c:pt>
                <c:pt idx="1188">
                  <c:v>53</c:v>
                </c:pt>
                <c:pt idx="1189">
                  <c:v>53</c:v>
                </c:pt>
                <c:pt idx="1190">
                  <c:v>53</c:v>
                </c:pt>
                <c:pt idx="1191">
                  <c:v>53</c:v>
                </c:pt>
                <c:pt idx="1192">
                  <c:v>53</c:v>
                </c:pt>
                <c:pt idx="1193">
                  <c:v>53</c:v>
                </c:pt>
                <c:pt idx="1194">
                  <c:v>53</c:v>
                </c:pt>
                <c:pt idx="1195">
                  <c:v>53</c:v>
                </c:pt>
                <c:pt idx="1196">
                  <c:v>53</c:v>
                </c:pt>
                <c:pt idx="1197">
                  <c:v>53</c:v>
                </c:pt>
                <c:pt idx="1198">
                  <c:v>53</c:v>
                </c:pt>
                <c:pt idx="1199">
                  <c:v>53</c:v>
                </c:pt>
                <c:pt idx="1200">
                  <c:v>53</c:v>
                </c:pt>
                <c:pt idx="1201">
                  <c:v>53</c:v>
                </c:pt>
                <c:pt idx="1202">
                  <c:v>53</c:v>
                </c:pt>
                <c:pt idx="1203">
                  <c:v>53</c:v>
                </c:pt>
                <c:pt idx="1204">
                  <c:v>53</c:v>
                </c:pt>
                <c:pt idx="1205">
                  <c:v>53</c:v>
                </c:pt>
                <c:pt idx="1206">
                  <c:v>53</c:v>
                </c:pt>
                <c:pt idx="1207">
                  <c:v>53</c:v>
                </c:pt>
                <c:pt idx="1208">
                  <c:v>53</c:v>
                </c:pt>
                <c:pt idx="1209">
                  <c:v>53</c:v>
                </c:pt>
                <c:pt idx="1210">
                  <c:v>53</c:v>
                </c:pt>
                <c:pt idx="1211">
                  <c:v>53</c:v>
                </c:pt>
                <c:pt idx="1212">
                  <c:v>53</c:v>
                </c:pt>
                <c:pt idx="1213">
                  <c:v>53</c:v>
                </c:pt>
                <c:pt idx="1214">
                  <c:v>53</c:v>
                </c:pt>
                <c:pt idx="1215">
                  <c:v>53</c:v>
                </c:pt>
                <c:pt idx="1216">
                  <c:v>53</c:v>
                </c:pt>
                <c:pt idx="1217">
                  <c:v>53</c:v>
                </c:pt>
                <c:pt idx="1218">
                  <c:v>53</c:v>
                </c:pt>
                <c:pt idx="1219">
                  <c:v>53</c:v>
                </c:pt>
                <c:pt idx="1220">
                  <c:v>53</c:v>
                </c:pt>
                <c:pt idx="1221">
                  <c:v>53</c:v>
                </c:pt>
                <c:pt idx="1222">
                  <c:v>53</c:v>
                </c:pt>
                <c:pt idx="1223">
                  <c:v>53</c:v>
                </c:pt>
                <c:pt idx="1224">
                  <c:v>53</c:v>
                </c:pt>
                <c:pt idx="1225">
                  <c:v>53</c:v>
                </c:pt>
                <c:pt idx="1226">
                  <c:v>53</c:v>
                </c:pt>
                <c:pt idx="1227">
                  <c:v>53</c:v>
                </c:pt>
                <c:pt idx="1228">
                  <c:v>53</c:v>
                </c:pt>
                <c:pt idx="1229">
                  <c:v>53</c:v>
                </c:pt>
                <c:pt idx="1230">
                  <c:v>53</c:v>
                </c:pt>
                <c:pt idx="1231">
                  <c:v>53</c:v>
                </c:pt>
                <c:pt idx="1232">
                  <c:v>53</c:v>
                </c:pt>
                <c:pt idx="1233">
                  <c:v>53</c:v>
                </c:pt>
                <c:pt idx="1234">
                  <c:v>53</c:v>
                </c:pt>
                <c:pt idx="1235">
                  <c:v>53</c:v>
                </c:pt>
                <c:pt idx="1236">
                  <c:v>53</c:v>
                </c:pt>
                <c:pt idx="1237">
                  <c:v>53</c:v>
                </c:pt>
                <c:pt idx="1238">
                  <c:v>53</c:v>
                </c:pt>
                <c:pt idx="1239">
                  <c:v>53</c:v>
                </c:pt>
                <c:pt idx="1240">
                  <c:v>53</c:v>
                </c:pt>
                <c:pt idx="1241">
                  <c:v>53</c:v>
                </c:pt>
                <c:pt idx="1242">
                  <c:v>53</c:v>
                </c:pt>
                <c:pt idx="1243">
                  <c:v>53</c:v>
                </c:pt>
                <c:pt idx="1244">
                  <c:v>53</c:v>
                </c:pt>
                <c:pt idx="1245">
                  <c:v>53</c:v>
                </c:pt>
                <c:pt idx="1246">
                  <c:v>53</c:v>
                </c:pt>
                <c:pt idx="1247">
                  <c:v>53</c:v>
                </c:pt>
                <c:pt idx="1248">
                  <c:v>53</c:v>
                </c:pt>
                <c:pt idx="1249">
                  <c:v>53</c:v>
                </c:pt>
                <c:pt idx="1250">
                  <c:v>53</c:v>
                </c:pt>
                <c:pt idx="1251">
                  <c:v>53</c:v>
                </c:pt>
                <c:pt idx="1252">
                  <c:v>53</c:v>
                </c:pt>
                <c:pt idx="1253">
                  <c:v>53</c:v>
                </c:pt>
                <c:pt idx="1255">
                  <c:v>52.5</c:v>
                </c:pt>
                <c:pt idx="1256">
                  <c:v>52.5</c:v>
                </c:pt>
                <c:pt idx="1257">
                  <c:v>52.5</c:v>
                </c:pt>
                <c:pt idx="1258">
                  <c:v>52.5</c:v>
                </c:pt>
                <c:pt idx="1259">
                  <c:v>52.5</c:v>
                </c:pt>
                <c:pt idx="1260">
                  <c:v>52.5</c:v>
                </c:pt>
                <c:pt idx="1261">
                  <c:v>52.5</c:v>
                </c:pt>
                <c:pt idx="1262">
                  <c:v>52.5</c:v>
                </c:pt>
                <c:pt idx="1263">
                  <c:v>52.5</c:v>
                </c:pt>
                <c:pt idx="1264">
                  <c:v>52.5</c:v>
                </c:pt>
                <c:pt idx="1265">
                  <c:v>52.5</c:v>
                </c:pt>
                <c:pt idx="1266">
                  <c:v>52.5</c:v>
                </c:pt>
                <c:pt idx="1267">
                  <c:v>52.5</c:v>
                </c:pt>
                <c:pt idx="1268">
                  <c:v>52.5</c:v>
                </c:pt>
                <c:pt idx="1269">
                  <c:v>52.5</c:v>
                </c:pt>
                <c:pt idx="1270">
                  <c:v>52.5</c:v>
                </c:pt>
                <c:pt idx="1271">
                  <c:v>52.5</c:v>
                </c:pt>
                <c:pt idx="1272">
                  <c:v>52.5</c:v>
                </c:pt>
                <c:pt idx="1273">
                  <c:v>52.5</c:v>
                </c:pt>
                <c:pt idx="1274">
                  <c:v>52.5</c:v>
                </c:pt>
                <c:pt idx="1275">
                  <c:v>52.5</c:v>
                </c:pt>
                <c:pt idx="1276">
                  <c:v>52.5</c:v>
                </c:pt>
                <c:pt idx="1277">
                  <c:v>52.5</c:v>
                </c:pt>
                <c:pt idx="1278">
                  <c:v>52.5</c:v>
                </c:pt>
                <c:pt idx="1279">
                  <c:v>52.5</c:v>
                </c:pt>
                <c:pt idx="1280">
                  <c:v>52.5</c:v>
                </c:pt>
                <c:pt idx="1281">
                  <c:v>52.5</c:v>
                </c:pt>
                <c:pt idx="1282">
                  <c:v>52.5</c:v>
                </c:pt>
                <c:pt idx="1283">
                  <c:v>52.5</c:v>
                </c:pt>
                <c:pt idx="1284">
                  <c:v>52.5</c:v>
                </c:pt>
                <c:pt idx="1285">
                  <c:v>52.5</c:v>
                </c:pt>
                <c:pt idx="1286">
                  <c:v>52.5</c:v>
                </c:pt>
                <c:pt idx="1287">
                  <c:v>52.5</c:v>
                </c:pt>
                <c:pt idx="1288">
                  <c:v>52.5</c:v>
                </c:pt>
                <c:pt idx="1289">
                  <c:v>52.5</c:v>
                </c:pt>
                <c:pt idx="1290">
                  <c:v>52.5</c:v>
                </c:pt>
                <c:pt idx="1291">
                  <c:v>52.5</c:v>
                </c:pt>
                <c:pt idx="1292">
                  <c:v>52.5</c:v>
                </c:pt>
                <c:pt idx="1293">
                  <c:v>52.5</c:v>
                </c:pt>
                <c:pt idx="1294">
                  <c:v>52.5</c:v>
                </c:pt>
                <c:pt idx="1295">
                  <c:v>52.5</c:v>
                </c:pt>
                <c:pt idx="1296">
                  <c:v>52.5</c:v>
                </c:pt>
                <c:pt idx="1297">
                  <c:v>52.5</c:v>
                </c:pt>
                <c:pt idx="1298">
                  <c:v>52.5</c:v>
                </c:pt>
                <c:pt idx="1299">
                  <c:v>52.5</c:v>
                </c:pt>
                <c:pt idx="1300">
                  <c:v>52.5</c:v>
                </c:pt>
                <c:pt idx="1301">
                  <c:v>52.5</c:v>
                </c:pt>
                <c:pt idx="1302">
                  <c:v>52.5</c:v>
                </c:pt>
                <c:pt idx="1303">
                  <c:v>52.5</c:v>
                </c:pt>
                <c:pt idx="1304">
                  <c:v>52.5</c:v>
                </c:pt>
                <c:pt idx="1305">
                  <c:v>52.5</c:v>
                </c:pt>
                <c:pt idx="1306">
                  <c:v>52.5</c:v>
                </c:pt>
                <c:pt idx="1307">
                  <c:v>52.5</c:v>
                </c:pt>
                <c:pt idx="1308">
                  <c:v>52.5</c:v>
                </c:pt>
                <c:pt idx="1309">
                  <c:v>52.5</c:v>
                </c:pt>
                <c:pt idx="1310">
                  <c:v>52.5</c:v>
                </c:pt>
                <c:pt idx="1311">
                  <c:v>52.5</c:v>
                </c:pt>
                <c:pt idx="1312">
                  <c:v>52.5</c:v>
                </c:pt>
                <c:pt idx="1313">
                  <c:v>52.5</c:v>
                </c:pt>
                <c:pt idx="1314">
                  <c:v>52.5</c:v>
                </c:pt>
                <c:pt idx="1315">
                  <c:v>52.5</c:v>
                </c:pt>
                <c:pt idx="1316">
                  <c:v>52.5</c:v>
                </c:pt>
                <c:pt idx="1317">
                  <c:v>52.5</c:v>
                </c:pt>
                <c:pt idx="1318">
                  <c:v>52.5</c:v>
                </c:pt>
                <c:pt idx="1319">
                  <c:v>52.5</c:v>
                </c:pt>
                <c:pt idx="1320">
                  <c:v>52.5</c:v>
                </c:pt>
                <c:pt idx="1321">
                  <c:v>52.5</c:v>
                </c:pt>
                <c:pt idx="1322">
                  <c:v>52.5</c:v>
                </c:pt>
                <c:pt idx="1323">
                  <c:v>52.5</c:v>
                </c:pt>
                <c:pt idx="1324">
                  <c:v>52.5</c:v>
                </c:pt>
                <c:pt idx="1325">
                  <c:v>52.5</c:v>
                </c:pt>
                <c:pt idx="1326">
                  <c:v>52.5</c:v>
                </c:pt>
                <c:pt idx="1327">
                  <c:v>52.5</c:v>
                </c:pt>
                <c:pt idx="1328">
                  <c:v>52.5</c:v>
                </c:pt>
                <c:pt idx="1329">
                  <c:v>52.5</c:v>
                </c:pt>
                <c:pt idx="1330">
                  <c:v>52.5</c:v>
                </c:pt>
                <c:pt idx="1331">
                  <c:v>52.5</c:v>
                </c:pt>
                <c:pt idx="1332">
                  <c:v>52.5</c:v>
                </c:pt>
                <c:pt idx="1333">
                  <c:v>52.5</c:v>
                </c:pt>
                <c:pt idx="1334">
                  <c:v>52.5</c:v>
                </c:pt>
                <c:pt idx="1335">
                  <c:v>52.5</c:v>
                </c:pt>
                <c:pt idx="1336">
                  <c:v>52.5</c:v>
                </c:pt>
                <c:pt idx="1337">
                  <c:v>52.5</c:v>
                </c:pt>
                <c:pt idx="1338">
                  <c:v>52.5</c:v>
                </c:pt>
                <c:pt idx="1339">
                  <c:v>52.5</c:v>
                </c:pt>
                <c:pt idx="1340">
                  <c:v>52.5</c:v>
                </c:pt>
                <c:pt idx="1341">
                  <c:v>52.5</c:v>
                </c:pt>
                <c:pt idx="1342">
                  <c:v>52.5</c:v>
                </c:pt>
                <c:pt idx="1343">
                  <c:v>52.5</c:v>
                </c:pt>
                <c:pt idx="1344">
                  <c:v>52.5</c:v>
                </c:pt>
                <c:pt idx="1345">
                  <c:v>52.5</c:v>
                </c:pt>
                <c:pt idx="1346">
                  <c:v>52.5</c:v>
                </c:pt>
                <c:pt idx="1347">
                  <c:v>52.5</c:v>
                </c:pt>
                <c:pt idx="1348">
                  <c:v>52.5</c:v>
                </c:pt>
                <c:pt idx="1349">
                  <c:v>52.5</c:v>
                </c:pt>
                <c:pt idx="1350">
                  <c:v>52.5</c:v>
                </c:pt>
                <c:pt idx="1351">
                  <c:v>52.5</c:v>
                </c:pt>
                <c:pt idx="1352">
                  <c:v>52.5</c:v>
                </c:pt>
                <c:pt idx="1353">
                  <c:v>52.5</c:v>
                </c:pt>
                <c:pt idx="1354">
                  <c:v>52.5</c:v>
                </c:pt>
                <c:pt idx="1355">
                  <c:v>52.5</c:v>
                </c:pt>
                <c:pt idx="1356">
                  <c:v>52.5</c:v>
                </c:pt>
                <c:pt idx="1357">
                  <c:v>52.5</c:v>
                </c:pt>
                <c:pt idx="1358">
                  <c:v>52.5</c:v>
                </c:pt>
                <c:pt idx="1359">
                  <c:v>52.5</c:v>
                </c:pt>
                <c:pt idx="1360">
                  <c:v>52.5</c:v>
                </c:pt>
                <c:pt idx="1361">
                  <c:v>52.5</c:v>
                </c:pt>
                <c:pt idx="1362">
                  <c:v>52.5</c:v>
                </c:pt>
                <c:pt idx="1363">
                  <c:v>52.5</c:v>
                </c:pt>
                <c:pt idx="1364">
                  <c:v>52.5</c:v>
                </c:pt>
                <c:pt idx="1365">
                  <c:v>52.5</c:v>
                </c:pt>
                <c:pt idx="1366">
                  <c:v>52.5</c:v>
                </c:pt>
                <c:pt idx="1367">
                  <c:v>52.5</c:v>
                </c:pt>
                <c:pt idx="1368">
                  <c:v>52.5</c:v>
                </c:pt>
                <c:pt idx="1369">
                  <c:v>52.5</c:v>
                </c:pt>
                <c:pt idx="1370">
                  <c:v>52.5</c:v>
                </c:pt>
                <c:pt idx="1371">
                  <c:v>52.5</c:v>
                </c:pt>
                <c:pt idx="1372">
                  <c:v>52.5</c:v>
                </c:pt>
                <c:pt idx="1373">
                  <c:v>52.5</c:v>
                </c:pt>
                <c:pt idx="1374">
                  <c:v>52.5</c:v>
                </c:pt>
                <c:pt idx="1375">
                  <c:v>52.5</c:v>
                </c:pt>
                <c:pt idx="1376">
                  <c:v>52.5</c:v>
                </c:pt>
                <c:pt idx="1377">
                  <c:v>52.5</c:v>
                </c:pt>
                <c:pt idx="1378">
                  <c:v>52.5</c:v>
                </c:pt>
                <c:pt idx="1379">
                  <c:v>52.5</c:v>
                </c:pt>
                <c:pt idx="1380">
                  <c:v>52.5</c:v>
                </c:pt>
                <c:pt idx="1381">
                  <c:v>52.5</c:v>
                </c:pt>
                <c:pt idx="1382">
                  <c:v>52.5</c:v>
                </c:pt>
                <c:pt idx="1383">
                  <c:v>52.5</c:v>
                </c:pt>
                <c:pt idx="1384">
                  <c:v>52.5</c:v>
                </c:pt>
                <c:pt idx="1385">
                  <c:v>52.5</c:v>
                </c:pt>
                <c:pt idx="1386">
                  <c:v>52.5</c:v>
                </c:pt>
                <c:pt idx="1387">
                  <c:v>52.5</c:v>
                </c:pt>
                <c:pt idx="1388">
                  <c:v>52.5</c:v>
                </c:pt>
                <c:pt idx="1389">
                  <c:v>52.5</c:v>
                </c:pt>
                <c:pt idx="1390">
                  <c:v>52.5</c:v>
                </c:pt>
                <c:pt idx="1391">
                  <c:v>52.5</c:v>
                </c:pt>
                <c:pt idx="1392">
                  <c:v>52.5</c:v>
                </c:pt>
                <c:pt idx="1393">
                  <c:v>52.5</c:v>
                </c:pt>
                <c:pt idx="1394">
                  <c:v>52.5</c:v>
                </c:pt>
                <c:pt idx="1395">
                  <c:v>52.5</c:v>
                </c:pt>
                <c:pt idx="1396">
                  <c:v>52.5</c:v>
                </c:pt>
                <c:pt idx="1397">
                  <c:v>52.5</c:v>
                </c:pt>
                <c:pt idx="1398">
                  <c:v>52.5</c:v>
                </c:pt>
                <c:pt idx="1399">
                  <c:v>52.5</c:v>
                </c:pt>
                <c:pt idx="1400">
                  <c:v>52.5</c:v>
                </c:pt>
                <c:pt idx="1401">
                  <c:v>52.5</c:v>
                </c:pt>
                <c:pt idx="1402">
                  <c:v>52.5</c:v>
                </c:pt>
                <c:pt idx="1403">
                  <c:v>52.5</c:v>
                </c:pt>
                <c:pt idx="1404">
                  <c:v>52.5</c:v>
                </c:pt>
                <c:pt idx="1405">
                  <c:v>52.5</c:v>
                </c:pt>
                <c:pt idx="1406">
                  <c:v>52.5</c:v>
                </c:pt>
                <c:pt idx="1407">
                  <c:v>52.5</c:v>
                </c:pt>
                <c:pt idx="1408">
                  <c:v>52.5</c:v>
                </c:pt>
                <c:pt idx="1409">
                  <c:v>52.5</c:v>
                </c:pt>
                <c:pt idx="1410">
                  <c:v>52.5</c:v>
                </c:pt>
                <c:pt idx="1411">
                  <c:v>52.5</c:v>
                </c:pt>
                <c:pt idx="1412">
                  <c:v>52.5</c:v>
                </c:pt>
                <c:pt idx="1413">
                  <c:v>52.5</c:v>
                </c:pt>
                <c:pt idx="1414">
                  <c:v>52.5</c:v>
                </c:pt>
                <c:pt idx="1415">
                  <c:v>52.5</c:v>
                </c:pt>
                <c:pt idx="1416">
                  <c:v>52.5</c:v>
                </c:pt>
                <c:pt idx="1417">
                  <c:v>52.5</c:v>
                </c:pt>
                <c:pt idx="1418">
                  <c:v>52.5</c:v>
                </c:pt>
                <c:pt idx="1419">
                  <c:v>52.5</c:v>
                </c:pt>
                <c:pt idx="1420">
                  <c:v>52.5</c:v>
                </c:pt>
                <c:pt idx="1421">
                  <c:v>52.5</c:v>
                </c:pt>
                <c:pt idx="1422">
                  <c:v>52.5</c:v>
                </c:pt>
                <c:pt idx="1423">
                  <c:v>52.5</c:v>
                </c:pt>
                <c:pt idx="1424">
                  <c:v>52.5</c:v>
                </c:pt>
                <c:pt idx="1425">
                  <c:v>52.5</c:v>
                </c:pt>
                <c:pt idx="1426">
                  <c:v>52.5</c:v>
                </c:pt>
                <c:pt idx="1427">
                  <c:v>52.5</c:v>
                </c:pt>
                <c:pt idx="1428">
                  <c:v>52.5</c:v>
                </c:pt>
                <c:pt idx="1429">
                  <c:v>52.5</c:v>
                </c:pt>
                <c:pt idx="1430">
                  <c:v>52.5</c:v>
                </c:pt>
                <c:pt idx="1431">
                  <c:v>52.5</c:v>
                </c:pt>
                <c:pt idx="1432">
                  <c:v>52.5</c:v>
                </c:pt>
                <c:pt idx="1433">
                  <c:v>52.5</c:v>
                </c:pt>
                <c:pt idx="1434">
                  <c:v>52.5</c:v>
                </c:pt>
                <c:pt idx="1435">
                  <c:v>52.5</c:v>
                </c:pt>
                <c:pt idx="1436">
                  <c:v>52.5</c:v>
                </c:pt>
                <c:pt idx="1437">
                  <c:v>52.5</c:v>
                </c:pt>
                <c:pt idx="1438">
                  <c:v>52.5</c:v>
                </c:pt>
                <c:pt idx="1439">
                  <c:v>52.5</c:v>
                </c:pt>
                <c:pt idx="1440">
                  <c:v>52.5</c:v>
                </c:pt>
                <c:pt idx="1441">
                  <c:v>52.5</c:v>
                </c:pt>
                <c:pt idx="1442">
                  <c:v>52.5</c:v>
                </c:pt>
                <c:pt idx="1443">
                  <c:v>52.5</c:v>
                </c:pt>
                <c:pt idx="1444">
                  <c:v>52.5</c:v>
                </c:pt>
                <c:pt idx="1445">
                  <c:v>52.5</c:v>
                </c:pt>
                <c:pt idx="1446">
                  <c:v>52.5</c:v>
                </c:pt>
                <c:pt idx="1447">
                  <c:v>52.5</c:v>
                </c:pt>
                <c:pt idx="1448">
                  <c:v>52.5</c:v>
                </c:pt>
                <c:pt idx="1449">
                  <c:v>52.5</c:v>
                </c:pt>
                <c:pt idx="1450">
                  <c:v>52.5</c:v>
                </c:pt>
                <c:pt idx="1451">
                  <c:v>52.5</c:v>
                </c:pt>
                <c:pt idx="1452">
                  <c:v>52.5</c:v>
                </c:pt>
                <c:pt idx="1453">
                  <c:v>52.5</c:v>
                </c:pt>
                <c:pt idx="1454">
                  <c:v>52.5</c:v>
                </c:pt>
                <c:pt idx="1455">
                  <c:v>52.5</c:v>
                </c:pt>
                <c:pt idx="1456">
                  <c:v>52.5</c:v>
                </c:pt>
                <c:pt idx="1457">
                  <c:v>52.5</c:v>
                </c:pt>
                <c:pt idx="1458">
                  <c:v>52.5</c:v>
                </c:pt>
                <c:pt idx="1459">
                  <c:v>52.5</c:v>
                </c:pt>
                <c:pt idx="1460">
                  <c:v>52.5</c:v>
                </c:pt>
                <c:pt idx="1461">
                  <c:v>52.5</c:v>
                </c:pt>
                <c:pt idx="1462">
                  <c:v>52.5</c:v>
                </c:pt>
                <c:pt idx="1463">
                  <c:v>52.5</c:v>
                </c:pt>
                <c:pt idx="1464">
                  <c:v>52.5</c:v>
                </c:pt>
                <c:pt idx="1465">
                  <c:v>52.5</c:v>
                </c:pt>
                <c:pt idx="1466">
                  <c:v>52.5</c:v>
                </c:pt>
                <c:pt idx="1467">
                  <c:v>52.5</c:v>
                </c:pt>
                <c:pt idx="1468">
                  <c:v>52.5</c:v>
                </c:pt>
                <c:pt idx="1469">
                  <c:v>52.5</c:v>
                </c:pt>
                <c:pt idx="1470">
                  <c:v>52.5</c:v>
                </c:pt>
                <c:pt idx="1471">
                  <c:v>52.5</c:v>
                </c:pt>
                <c:pt idx="1472">
                  <c:v>52.5</c:v>
                </c:pt>
                <c:pt idx="1473">
                  <c:v>52.5</c:v>
                </c:pt>
                <c:pt idx="1474">
                  <c:v>52.5</c:v>
                </c:pt>
                <c:pt idx="1475">
                  <c:v>52.5</c:v>
                </c:pt>
                <c:pt idx="1476">
                  <c:v>52.5</c:v>
                </c:pt>
                <c:pt idx="1477">
                  <c:v>52.5</c:v>
                </c:pt>
                <c:pt idx="1478">
                  <c:v>52.5</c:v>
                </c:pt>
                <c:pt idx="1479">
                  <c:v>52.5</c:v>
                </c:pt>
                <c:pt idx="1480">
                  <c:v>52.5</c:v>
                </c:pt>
                <c:pt idx="1481">
                  <c:v>52.5</c:v>
                </c:pt>
                <c:pt idx="1482">
                  <c:v>52.5</c:v>
                </c:pt>
                <c:pt idx="1483">
                  <c:v>52.5</c:v>
                </c:pt>
                <c:pt idx="1484">
                  <c:v>52.5</c:v>
                </c:pt>
                <c:pt idx="1485">
                  <c:v>52.5</c:v>
                </c:pt>
                <c:pt idx="1486">
                  <c:v>52.5</c:v>
                </c:pt>
                <c:pt idx="1487">
                  <c:v>52.5</c:v>
                </c:pt>
                <c:pt idx="1488">
                  <c:v>52.5</c:v>
                </c:pt>
                <c:pt idx="1489">
                  <c:v>52.5</c:v>
                </c:pt>
                <c:pt idx="1490">
                  <c:v>52.5</c:v>
                </c:pt>
                <c:pt idx="1491">
                  <c:v>52.5</c:v>
                </c:pt>
                <c:pt idx="1492">
                  <c:v>52.5</c:v>
                </c:pt>
                <c:pt idx="1493">
                  <c:v>52.5</c:v>
                </c:pt>
                <c:pt idx="1494">
                  <c:v>52.5</c:v>
                </c:pt>
                <c:pt idx="1495">
                  <c:v>52.5</c:v>
                </c:pt>
                <c:pt idx="1496">
                  <c:v>52.5</c:v>
                </c:pt>
                <c:pt idx="1497">
                  <c:v>52.5</c:v>
                </c:pt>
                <c:pt idx="1498">
                  <c:v>52.5</c:v>
                </c:pt>
                <c:pt idx="1499">
                  <c:v>52.5</c:v>
                </c:pt>
                <c:pt idx="1500">
                  <c:v>52.5</c:v>
                </c:pt>
                <c:pt idx="1501">
                  <c:v>52.5</c:v>
                </c:pt>
                <c:pt idx="1502">
                  <c:v>52.5</c:v>
                </c:pt>
                <c:pt idx="1503">
                  <c:v>52.5</c:v>
                </c:pt>
                <c:pt idx="1504">
                  <c:v>52.5</c:v>
                </c:pt>
                <c:pt idx="1506">
                  <c:v>52</c:v>
                </c:pt>
                <c:pt idx="1507">
                  <c:v>52</c:v>
                </c:pt>
                <c:pt idx="1508">
                  <c:v>52</c:v>
                </c:pt>
                <c:pt idx="1509">
                  <c:v>52</c:v>
                </c:pt>
                <c:pt idx="1510">
                  <c:v>52</c:v>
                </c:pt>
                <c:pt idx="1511">
                  <c:v>52</c:v>
                </c:pt>
                <c:pt idx="1512">
                  <c:v>52</c:v>
                </c:pt>
                <c:pt idx="1513">
                  <c:v>52</c:v>
                </c:pt>
                <c:pt idx="1514">
                  <c:v>52</c:v>
                </c:pt>
                <c:pt idx="1515">
                  <c:v>52</c:v>
                </c:pt>
                <c:pt idx="1516">
                  <c:v>52</c:v>
                </c:pt>
                <c:pt idx="1517">
                  <c:v>52</c:v>
                </c:pt>
                <c:pt idx="1518">
                  <c:v>52</c:v>
                </c:pt>
                <c:pt idx="1519">
                  <c:v>52</c:v>
                </c:pt>
                <c:pt idx="1520">
                  <c:v>52</c:v>
                </c:pt>
                <c:pt idx="1521">
                  <c:v>52</c:v>
                </c:pt>
                <c:pt idx="1522">
                  <c:v>52</c:v>
                </c:pt>
                <c:pt idx="1523">
                  <c:v>52</c:v>
                </c:pt>
                <c:pt idx="1524">
                  <c:v>52</c:v>
                </c:pt>
                <c:pt idx="1525">
                  <c:v>52</c:v>
                </c:pt>
                <c:pt idx="1526">
                  <c:v>52</c:v>
                </c:pt>
                <c:pt idx="1527">
                  <c:v>52</c:v>
                </c:pt>
                <c:pt idx="1528">
                  <c:v>52</c:v>
                </c:pt>
                <c:pt idx="1529">
                  <c:v>52</c:v>
                </c:pt>
                <c:pt idx="1530">
                  <c:v>52</c:v>
                </c:pt>
                <c:pt idx="1531">
                  <c:v>52</c:v>
                </c:pt>
                <c:pt idx="1532">
                  <c:v>52</c:v>
                </c:pt>
                <c:pt idx="1533">
                  <c:v>52</c:v>
                </c:pt>
                <c:pt idx="1534">
                  <c:v>52</c:v>
                </c:pt>
                <c:pt idx="1535">
                  <c:v>52</c:v>
                </c:pt>
                <c:pt idx="1536">
                  <c:v>52</c:v>
                </c:pt>
                <c:pt idx="1537">
                  <c:v>52</c:v>
                </c:pt>
                <c:pt idx="1538">
                  <c:v>52</c:v>
                </c:pt>
                <c:pt idx="1539">
                  <c:v>52</c:v>
                </c:pt>
                <c:pt idx="1540">
                  <c:v>52</c:v>
                </c:pt>
                <c:pt idx="1541">
                  <c:v>52</c:v>
                </c:pt>
                <c:pt idx="1542">
                  <c:v>52</c:v>
                </c:pt>
                <c:pt idx="1543">
                  <c:v>52</c:v>
                </c:pt>
                <c:pt idx="1544">
                  <c:v>52</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52</c:v>
                </c:pt>
                <c:pt idx="1562">
                  <c:v>52</c:v>
                </c:pt>
                <c:pt idx="1563">
                  <c:v>52</c:v>
                </c:pt>
                <c:pt idx="1564">
                  <c:v>52</c:v>
                </c:pt>
                <c:pt idx="1565">
                  <c:v>52</c:v>
                </c:pt>
                <c:pt idx="1566">
                  <c:v>52</c:v>
                </c:pt>
                <c:pt idx="1567">
                  <c:v>52</c:v>
                </c:pt>
                <c:pt idx="1568">
                  <c:v>52</c:v>
                </c:pt>
                <c:pt idx="1569">
                  <c:v>52</c:v>
                </c:pt>
                <c:pt idx="1570">
                  <c:v>52</c:v>
                </c:pt>
                <c:pt idx="1571">
                  <c:v>52</c:v>
                </c:pt>
                <c:pt idx="1572">
                  <c:v>52</c:v>
                </c:pt>
                <c:pt idx="1573">
                  <c:v>52</c:v>
                </c:pt>
                <c:pt idx="1574">
                  <c:v>52</c:v>
                </c:pt>
                <c:pt idx="1575">
                  <c:v>52</c:v>
                </c:pt>
                <c:pt idx="1576">
                  <c:v>52</c:v>
                </c:pt>
                <c:pt idx="1577">
                  <c:v>52</c:v>
                </c:pt>
                <c:pt idx="1578">
                  <c:v>52</c:v>
                </c:pt>
                <c:pt idx="1579">
                  <c:v>52</c:v>
                </c:pt>
                <c:pt idx="1580">
                  <c:v>52</c:v>
                </c:pt>
                <c:pt idx="1581">
                  <c:v>52</c:v>
                </c:pt>
                <c:pt idx="1582">
                  <c:v>52</c:v>
                </c:pt>
                <c:pt idx="1583">
                  <c:v>52</c:v>
                </c:pt>
                <c:pt idx="1584">
                  <c:v>52</c:v>
                </c:pt>
                <c:pt idx="1585">
                  <c:v>52</c:v>
                </c:pt>
                <c:pt idx="1586">
                  <c:v>52</c:v>
                </c:pt>
                <c:pt idx="1587">
                  <c:v>52</c:v>
                </c:pt>
                <c:pt idx="1588">
                  <c:v>52</c:v>
                </c:pt>
                <c:pt idx="1589">
                  <c:v>52</c:v>
                </c:pt>
                <c:pt idx="1590">
                  <c:v>52</c:v>
                </c:pt>
                <c:pt idx="1591">
                  <c:v>52</c:v>
                </c:pt>
                <c:pt idx="1592">
                  <c:v>52</c:v>
                </c:pt>
                <c:pt idx="1593">
                  <c:v>52</c:v>
                </c:pt>
                <c:pt idx="1594">
                  <c:v>52</c:v>
                </c:pt>
                <c:pt idx="1595">
                  <c:v>52</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7">
                  <c:v>51.5</c:v>
                </c:pt>
                <c:pt idx="1758">
                  <c:v>51.5</c:v>
                </c:pt>
                <c:pt idx="1759">
                  <c:v>51.5</c:v>
                </c:pt>
                <c:pt idx="1760">
                  <c:v>51.5</c:v>
                </c:pt>
                <c:pt idx="1761">
                  <c:v>51.5</c:v>
                </c:pt>
                <c:pt idx="1762">
                  <c:v>51.5</c:v>
                </c:pt>
                <c:pt idx="1763">
                  <c:v>51.5</c:v>
                </c:pt>
                <c:pt idx="1764">
                  <c:v>51.5</c:v>
                </c:pt>
                <c:pt idx="1765">
                  <c:v>51.5</c:v>
                </c:pt>
                <c:pt idx="1766">
                  <c:v>51.5</c:v>
                </c:pt>
                <c:pt idx="1767">
                  <c:v>51.5</c:v>
                </c:pt>
                <c:pt idx="1768">
                  <c:v>51.5</c:v>
                </c:pt>
                <c:pt idx="1769">
                  <c:v>51.5</c:v>
                </c:pt>
                <c:pt idx="1770">
                  <c:v>51.5</c:v>
                </c:pt>
                <c:pt idx="1771">
                  <c:v>51.5</c:v>
                </c:pt>
                <c:pt idx="1772">
                  <c:v>51.5</c:v>
                </c:pt>
                <c:pt idx="1773">
                  <c:v>51.5</c:v>
                </c:pt>
                <c:pt idx="1774">
                  <c:v>51.5</c:v>
                </c:pt>
                <c:pt idx="1775">
                  <c:v>51.5</c:v>
                </c:pt>
                <c:pt idx="1776">
                  <c:v>51.5</c:v>
                </c:pt>
                <c:pt idx="1777">
                  <c:v>51.5</c:v>
                </c:pt>
                <c:pt idx="1778">
                  <c:v>51.5</c:v>
                </c:pt>
                <c:pt idx="1779">
                  <c:v>51.5</c:v>
                </c:pt>
                <c:pt idx="1780">
                  <c:v>51.5</c:v>
                </c:pt>
                <c:pt idx="1781">
                  <c:v>51.5</c:v>
                </c:pt>
                <c:pt idx="1782">
                  <c:v>51.5</c:v>
                </c:pt>
                <c:pt idx="1783">
                  <c:v>51.5</c:v>
                </c:pt>
                <c:pt idx="1784">
                  <c:v>51.5</c:v>
                </c:pt>
                <c:pt idx="1785">
                  <c:v>51.5</c:v>
                </c:pt>
                <c:pt idx="1786">
                  <c:v>51.5</c:v>
                </c:pt>
                <c:pt idx="1787">
                  <c:v>51.5</c:v>
                </c:pt>
                <c:pt idx="1788">
                  <c:v>51.5</c:v>
                </c:pt>
                <c:pt idx="1789">
                  <c:v>51.5</c:v>
                </c:pt>
                <c:pt idx="1790">
                  <c:v>51.5</c:v>
                </c:pt>
                <c:pt idx="1791">
                  <c:v>51.5</c:v>
                </c:pt>
                <c:pt idx="1792">
                  <c:v>51.5</c:v>
                </c:pt>
                <c:pt idx="1793">
                  <c:v>51.5</c:v>
                </c:pt>
                <c:pt idx="1794">
                  <c:v>51.5</c:v>
                </c:pt>
                <c:pt idx="1795">
                  <c:v>51.5</c:v>
                </c:pt>
                <c:pt idx="1796">
                  <c:v>51.5</c:v>
                </c:pt>
                <c:pt idx="1797">
                  <c:v>51.5</c:v>
                </c:pt>
                <c:pt idx="1798">
                  <c:v>51.5</c:v>
                </c:pt>
                <c:pt idx="1799">
                  <c:v>51.5</c:v>
                </c:pt>
                <c:pt idx="1800">
                  <c:v>51.5</c:v>
                </c:pt>
                <c:pt idx="1801">
                  <c:v>51.5</c:v>
                </c:pt>
                <c:pt idx="1802">
                  <c:v>51.5</c:v>
                </c:pt>
                <c:pt idx="1803">
                  <c:v>51.5</c:v>
                </c:pt>
                <c:pt idx="1804">
                  <c:v>51.5</c:v>
                </c:pt>
                <c:pt idx="1805">
                  <c:v>51.5</c:v>
                </c:pt>
                <c:pt idx="1806">
                  <c:v>51.5</c:v>
                </c:pt>
                <c:pt idx="1807">
                  <c:v>51.5</c:v>
                </c:pt>
                <c:pt idx="1808">
                  <c:v>51.5</c:v>
                </c:pt>
                <c:pt idx="1809">
                  <c:v>51.5</c:v>
                </c:pt>
                <c:pt idx="1810">
                  <c:v>51.5</c:v>
                </c:pt>
                <c:pt idx="1811">
                  <c:v>51.5</c:v>
                </c:pt>
                <c:pt idx="1812">
                  <c:v>51.5</c:v>
                </c:pt>
                <c:pt idx="1813">
                  <c:v>51.5</c:v>
                </c:pt>
                <c:pt idx="1814">
                  <c:v>51.5</c:v>
                </c:pt>
                <c:pt idx="1815">
                  <c:v>51.5</c:v>
                </c:pt>
                <c:pt idx="1816">
                  <c:v>51.5</c:v>
                </c:pt>
                <c:pt idx="1817">
                  <c:v>51.5</c:v>
                </c:pt>
                <c:pt idx="1818">
                  <c:v>51.5</c:v>
                </c:pt>
                <c:pt idx="1819">
                  <c:v>51.5</c:v>
                </c:pt>
                <c:pt idx="1820">
                  <c:v>51.5</c:v>
                </c:pt>
                <c:pt idx="1821">
                  <c:v>51.5</c:v>
                </c:pt>
                <c:pt idx="1822">
                  <c:v>51.5</c:v>
                </c:pt>
                <c:pt idx="1823">
                  <c:v>51.5</c:v>
                </c:pt>
                <c:pt idx="1824">
                  <c:v>51.5</c:v>
                </c:pt>
                <c:pt idx="1825">
                  <c:v>51.5</c:v>
                </c:pt>
                <c:pt idx="1826">
                  <c:v>51.5</c:v>
                </c:pt>
                <c:pt idx="1827">
                  <c:v>51.5</c:v>
                </c:pt>
                <c:pt idx="1828">
                  <c:v>51.5</c:v>
                </c:pt>
                <c:pt idx="1829">
                  <c:v>51.5</c:v>
                </c:pt>
                <c:pt idx="1830">
                  <c:v>51.5</c:v>
                </c:pt>
                <c:pt idx="1831">
                  <c:v>51.5</c:v>
                </c:pt>
                <c:pt idx="1832">
                  <c:v>51.5</c:v>
                </c:pt>
                <c:pt idx="1833">
                  <c:v>51.5</c:v>
                </c:pt>
                <c:pt idx="1834">
                  <c:v>51.5</c:v>
                </c:pt>
                <c:pt idx="1835">
                  <c:v>51.5</c:v>
                </c:pt>
                <c:pt idx="1836">
                  <c:v>51.5</c:v>
                </c:pt>
                <c:pt idx="1837">
                  <c:v>51.5</c:v>
                </c:pt>
                <c:pt idx="1838">
                  <c:v>51.5</c:v>
                </c:pt>
                <c:pt idx="1839">
                  <c:v>51.5</c:v>
                </c:pt>
                <c:pt idx="1840">
                  <c:v>51.5</c:v>
                </c:pt>
                <c:pt idx="1841">
                  <c:v>51.5</c:v>
                </c:pt>
                <c:pt idx="1842">
                  <c:v>51.5</c:v>
                </c:pt>
                <c:pt idx="1843">
                  <c:v>51.5</c:v>
                </c:pt>
                <c:pt idx="1844">
                  <c:v>51.5</c:v>
                </c:pt>
                <c:pt idx="1845">
                  <c:v>51.5</c:v>
                </c:pt>
                <c:pt idx="1846">
                  <c:v>51.5</c:v>
                </c:pt>
                <c:pt idx="1847">
                  <c:v>51.5</c:v>
                </c:pt>
                <c:pt idx="1848">
                  <c:v>51.5</c:v>
                </c:pt>
                <c:pt idx="1849">
                  <c:v>51.5</c:v>
                </c:pt>
                <c:pt idx="1850">
                  <c:v>51.5</c:v>
                </c:pt>
                <c:pt idx="1851">
                  <c:v>51.5</c:v>
                </c:pt>
                <c:pt idx="1852">
                  <c:v>51.5</c:v>
                </c:pt>
                <c:pt idx="1853">
                  <c:v>51.5</c:v>
                </c:pt>
                <c:pt idx="1854">
                  <c:v>51.5</c:v>
                </c:pt>
                <c:pt idx="1855">
                  <c:v>51.5</c:v>
                </c:pt>
                <c:pt idx="1856">
                  <c:v>51.5</c:v>
                </c:pt>
                <c:pt idx="1857">
                  <c:v>51.5</c:v>
                </c:pt>
                <c:pt idx="1858">
                  <c:v>51.5</c:v>
                </c:pt>
                <c:pt idx="1859">
                  <c:v>51.5</c:v>
                </c:pt>
                <c:pt idx="1860">
                  <c:v>51.5</c:v>
                </c:pt>
                <c:pt idx="1861">
                  <c:v>51.5</c:v>
                </c:pt>
                <c:pt idx="1862">
                  <c:v>51.5</c:v>
                </c:pt>
                <c:pt idx="1863">
                  <c:v>51.5</c:v>
                </c:pt>
                <c:pt idx="1864">
                  <c:v>51.5</c:v>
                </c:pt>
                <c:pt idx="1865">
                  <c:v>51.5</c:v>
                </c:pt>
                <c:pt idx="1866">
                  <c:v>51.5</c:v>
                </c:pt>
                <c:pt idx="1867">
                  <c:v>51.5</c:v>
                </c:pt>
                <c:pt idx="1868">
                  <c:v>51.5</c:v>
                </c:pt>
                <c:pt idx="1869">
                  <c:v>51.5</c:v>
                </c:pt>
                <c:pt idx="1870">
                  <c:v>51.5</c:v>
                </c:pt>
                <c:pt idx="1871">
                  <c:v>51.5</c:v>
                </c:pt>
                <c:pt idx="1872">
                  <c:v>51.5</c:v>
                </c:pt>
                <c:pt idx="1873">
                  <c:v>51.5</c:v>
                </c:pt>
                <c:pt idx="1874">
                  <c:v>51.5</c:v>
                </c:pt>
                <c:pt idx="1875">
                  <c:v>51.5</c:v>
                </c:pt>
                <c:pt idx="1876">
                  <c:v>51.5</c:v>
                </c:pt>
                <c:pt idx="1877">
                  <c:v>51.5</c:v>
                </c:pt>
                <c:pt idx="1878">
                  <c:v>51.5</c:v>
                </c:pt>
                <c:pt idx="1879">
                  <c:v>51.5</c:v>
                </c:pt>
                <c:pt idx="1880">
                  <c:v>51.5</c:v>
                </c:pt>
                <c:pt idx="1881">
                  <c:v>51.5</c:v>
                </c:pt>
                <c:pt idx="1882">
                  <c:v>51.5</c:v>
                </c:pt>
                <c:pt idx="1883">
                  <c:v>51.5</c:v>
                </c:pt>
                <c:pt idx="1884">
                  <c:v>51.5</c:v>
                </c:pt>
                <c:pt idx="1885">
                  <c:v>51.5</c:v>
                </c:pt>
                <c:pt idx="1886">
                  <c:v>51.5</c:v>
                </c:pt>
                <c:pt idx="1887">
                  <c:v>51.5</c:v>
                </c:pt>
                <c:pt idx="1888">
                  <c:v>51.5</c:v>
                </c:pt>
                <c:pt idx="1889">
                  <c:v>51.5</c:v>
                </c:pt>
                <c:pt idx="1890">
                  <c:v>51.5</c:v>
                </c:pt>
                <c:pt idx="1891">
                  <c:v>51.5</c:v>
                </c:pt>
                <c:pt idx="1892">
                  <c:v>51.5</c:v>
                </c:pt>
                <c:pt idx="1893">
                  <c:v>51.5</c:v>
                </c:pt>
                <c:pt idx="1894">
                  <c:v>51.5</c:v>
                </c:pt>
                <c:pt idx="1895">
                  <c:v>51.5</c:v>
                </c:pt>
                <c:pt idx="1896">
                  <c:v>51.5</c:v>
                </c:pt>
                <c:pt idx="1897">
                  <c:v>51.5</c:v>
                </c:pt>
                <c:pt idx="1898">
                  <c:v>51.5</c:v>
                </c:pt>
                <c:pt idx="1899">
                  <c:v>51.5</c:v>
                </c:pt>
                <c:pt idx="1900">
                  <c:v>51.5</c:v>
                </c:pt>
                <c:pt idx="1901">
                  <c:v>51.5</c:v>
                </c:pt>
                <c:pt idx="1902">
                  <c:v>51.5</c:v>
                </c:pt>
                <c:pt idx="1903">
                  <c:v>51.5</c:v>
                </c:pt>
                <c:pt idx="1904">
                  <c:v>51.5</c:v>
                </c:pt>
                <c:pt idx="1905">
                  <c:v>51.5</c:v>
                </c:pt>
                <c:pt idx="1906">
                  <c:v>51.5</c:v>
                </c:pt>
                <c:pt idx="1907">
                  <c:v>51.5</c:v>
                </c:pt>
                <c:pt idx="1908">
                  <c:v>51.5</c:v>
                </c:pt>
                <c:pt idx="1909">
                  <c:v>51.5</c:v>
                </c:pt>
                <c:pt idx="1910">
                  <c:v>51.5</c:v>
                </c:pt>
                <c:pt idx="1911">
                  <c:v>51.5</c:v>
                </c:pt>
                <c:pt idx="1912">
                  <c:v>51.5</c:v>
                </c:pt>
                <c:pt idx="1913">
                  <c:v>51.5</c:v>
                </c:pt>
                <c:pt idx="1914">
                  <c:v>51.5</c:v>
                </c:pt>
                <c:pt idx="1915">
                  <c:v>51.5</c:v>
                </c:pt>
                <c:pt idx="1916">
                  <c:v>51.5</c:v>
                </c:pt>
                <c:pt idx="1917">
                  <c:v>51.5</c:v>
                </c:pt>
                <c:pt idx="1918">
                  <c:v>51.5</c:v>
                </c:pt>
                <c:pt idx="1919">
                  <c:v>51.5</c:v>
                </c:pt>
                <c:pt idx="1920">
                  <c:v>51.5</c:v>
                </c:pt>
                <c:pt idx="1921">
                  <c:v>51.5</c:v>
                </c:pt>
                <c:pt idx="1922">
                  <c:v>51.5</c:v>
                </c:pt>
                <c:pt idx="1923">
                  <c:v>51.5</c:v>
                </c:pt>
                <c:pt idx="1924">
                  <c:v>51.5</c:v>
                </c:pt>
                <c:pt idx="1925">
                  <c:v>51.5</c:v>
                </c:pt>
                <c:pt idx="1926">
                  <c:v>51.5</c:v>
                </c:pt>
                <c:pt idx="1927">
                  <c:v>51.5</c:v>
                </c:pt>
                <c:pt idx="1928">
                  <c:v>51.5</c:v>
                </c:pt>
                <c:pt idx="1929">
                  <c:v>51.5</c:v>
                </c:pt>
                <c:pt idx="1930">
                  <c:v>51.5</c:v>
                </c:pt>
                <c:pt idx="1931">
                  <c:v>51.5</c:v>
                </c:pt>
                <c:pt idx="1932">
                  <c:v>51.5</c:v>
                </c:pt>
                <c:pt idx="1933">
                  <c:v>51.5</c:v>
                </c:pt>
                <c:pt idx="1934">
                  <c:v>51.5</c:v>
                </c:pt>
                <c:pt idx="1935">
                  <c:v>51.5</c:v>
                </c:pt>
                <c:pt idx="1936">
                  <c:v>51.5</c:v>
                </c:pt>
                <c:pt idx="1937">
                  <c:v>51.5</c:v>
                </c:pt>
                <c:pt idx="1938">
                  <c:v>51.5</c:v>
                </c:pt>
                <c:pt idx="1939">
                  <c:v>51.5</c:v>
                </c:pt>
                <c:pt idx="1940">
                  <c:v>51.5</c:v>
                </c:pt>
                <c:pt idx="1941">
                  <c:v>51.5</c:v>
                </c:pt>
                <c:pt idx="1942">
                  <c:v>51.5</c:v>
                </c:pt>
                <c:pt idx="1943">
                  <c:v>51.5</c:v>
                </c:pt>
                <c:pt idx="1944">
                  <c:v>51.5</c:v>
                </c:pt>
                <c:pt idx="1945">
                  <c:v>51.5</c:v>
                </c:pt>
                <c:pt idx="1946">
                  <c:v>51.5</c:v>
                </c:pt>
                <c:pt idx="1947">
                  <c:v>51.5</c:v>
                </c:pt>
                <c:pt idx="1948">
                  <c:v>51.5</c:v>
                </c:pt>
                <c:pt idx="1949">
                  <c:v>51.5</c:v>
                </c:pt>
                <c:pt idx="1950">
                  <c:v>51.5</c:v>
                </c:pt>
                <c:pt idx="1951">
                  <c:v>51.5</c:v>
                </c:pt>
                <c:pt idx="1952">
                  <c:v>51.5</c:v>
                </c:pt>
                <c:pt idx="1953">
                  <c:v>51.5</c:v>
                </c:pt>
                <c:pt idx="1954">
                  <c:v>51.5</c:v>
                </c:pt>
                <c:pt idx="1955">
                  <c:v>51.5</c:v>
                </c:pt>
                <c:pt idx="1956">
                  <c:v>51.5</c:v>
                </c:pt>
                <c:pt idx="1957">
                  <c:v>51.5</c:v>
                </c:pt>
                <c:pt idx="1958">
                  <c:v>51.5</c:v>
                </c:pt>
                <c:pt idx="1959">
                  <c:v>51.5</c:v>
                </c:pt>
                <c:pt idx="1960">
                  <c:v>51.5</c:v>
                </c:pt>
                <c:pt idx="1961">
                  <c:v>51.5</c:v>
                </c:pt>
                <c:pt idx="1962">
                  <c:v>51.5</c:v>
                </c:pt>
                <c:pt idx="1963">
                  <c:v>51.5</c:v>
                </c:pt>
                <c:pt idx="1964">
                  <c:v>51.5</c:v>
                </c:pt>
                <c:pt idx="1965">
                  <c:v>51.5</c:v>
                </c:pt>
                <c:pt idx="1966">
                  <c:v>51.5</c:v>
                </c:pt>
                <c:pt idx="1967">
                  <c:v>51.5</c:v>
                </c:pt>
                <c:pt idx="1968">
                  <c:v>51.5</c:v>
                </c:pt>
                <c:pt idx="1969">
                  <c:v>51.5</c:v>
                </c:pt>
                <c:pt idx="1970">
                  <c:v>51.5</c:v>
                </c:pt>
                <c:pt idx="1971">
                  <c:v>51.5</c:v>
                </c:pt>
                <c:pt idx="1972">
                  <c:v>51.5</c:v>
                </c:pt>
                <c:pt idx="1973">
                  <c:v>51.5</c:v>
                </c:pt>
                <c:pt idx="1974">
                  <c:v>51.5</c:v>
                </c:pt>
                <c:pt idx="1975">
                  <c:v>51.5</c:v>
                </c:pt>
                <c:pt idx="1976">
                  <c:v>51.5</c:v>
                </c:pt>
                <c:pt idx="1977">
                  <c:v>51.5</c:v>
                </c:pt>
                <c:pt idx="1978">
                  <c:v>51.5</c:v>
                </c:pt>
                <c:pt idx="1979">
                  <c:v>51.5</c:v>
                </c:pt>
                <c:pt idx="1980">
                  <c:v>51.5</c:v>
                </c:pt>
                <c:pt idx="1981">
                  <c:v>51.5</c:v>
                </c:pt>
                <c:pt idx="1982">
                  <c:v>51.5</c:v>
                </c:pt>
                <c:pt idx="1983">
                  <c:v>51.5</c:v>
                </c:pt>
                <c:pt idx="1984">
                  <c:v>51.5</c:v>
                </c:pt>
                <c:pt idx="1985">
                  <c:v>51.5</c:v>
                </c:pt>
                <c:pt idx="1986">
                  <c:v>51.5</c:v>
                </c:pt>
                <c:pt idx="1987">
                  <c:v>51.5</c:v>
                </c:pt>
                <c:pt idx="1988">
                  <c:v>51.5</c:v>
                </c:pt>
                <c:pt idx="1989">
                  <c:v>51.5</c:v>
                </c:pt>
                <c:pt idx="1990">
                  <c:v>51.5</c:v>
                </c:pt>
                <c:pt idx="1991">
                  <c:v>51.5</c:v>
                </c:pt>
                <c:pt idx="1992">
                  <c:v>51.5</c:v>
                </c:pt>
                <c:pt idx="1993">
                  <c:v>51.5</c:v>
                </c:pt>
                <c:pt idx="1994">
                  <c:v>51.5</c:v>
                </c:pt>
                <c:pt idx="1995">
                  <c:v>51.5</c:v>
                </c:pt>
                <c:pt idx="1996">
                  <c:v>51.5</c:v>
                </c:pt>
                <c:pt idx="1997">
                  <c:v>51.5</c:v>
                </c:pt>
                <c:pt idx="1998">
                  <c:v>51.5</c:v>
                </c:pt>
                <c:pt idx="1999">
                  <c:v>51.5</c:v>
                </c:pt>
                <c:pt idx="2000">
                  <c:v>51.5</c:v>
                </c:pt>
                <c:pt idx="2001">
                  <c:v>51.5</c:v>
                </c:pt>
                <c:pt idx="2002">
                  <c:v>51.5</c:v>
                </c:pt>
                <c:pt idx="2003">
                  <c:v>51.5</c:v>
                </c:pt>
                <c:pt idx="2004">
                  <c:v>51.5</c:v>
                </c:pt>
                <c:pt idx="2005">
                  <c:v>51.5</c:v>
                </c:pt>
                <c:pt idx="2006">
                  <c:v>51.5</c:v>
                </c:pt>
                <c:pt idx="2008">
                  <c:v>51</c:v>
                </c:pt>
                <c:pt idx="2009">
                  <c:v>51</c:v>
                </c:pt>
                <c:pt idx="2010">
                  <c:v>51</c:v>
                </c:pt>
                <c:pt idx="2011">
                  <c:v>51</c:v>
                </c:pt>
                <c:pt idx="2012">
                  <c:v>51</c:v>
                </c:pt>
                <c:pt idx="2013">
                  <c:v>51</c:v>
                </c:pt>
                <c:pt idx="2014">
                  <c:v>51</c:v>
                </c:pt>
                <c:pt idx="2015">
                  <c:v>51</c:v>
                </c:pt>
                <c:pt idx="2016">
                  <c:v>51</c:v>
                </c:pt>
                <c:pt idx="2017">
                  <c:v>51</c:v>
                </c:pt>
                <c:pt idx="2018">
                  <c:v>51</c:v>
                </c:pt>
                <c:pt idx="2019">
                  <c:v>51</c:v>
                </c:pt>
                <c:pt idx="2020">
                  <c:v>51</c:v>
                </c:pt>
                <c:pt idx="2021">
                  <c:v>51</c:v>
                </c:pt>
                <c:pt idx="2022">
                  <c:v>51</c:v>
                </c:pt>
                <c:pt idx="2023">
                  <c:v>51</c:v>
                </c:pt>
                <c:pt idx="2024">
                  <c:v>51</c:v>
                </c:pt>
                <c:pt idx="2025">
                  <c:v>51</c:v>
                </c:pt>
                <c:pt idx="2026">
                  <c:v>51</c:v>
                </c:pt>
                <c:pt idx="2027">
                  <c:v>51</c:v>
                </c:pt>
                <c:pt idx="2028">
                  <c:v>51</c:v>
                </c:pt>
                <c:pt idx="2029">
                  <c:v>51</c:v>
                </c:pt>
                <c:pt idx="2030">
                  <c:v>51</c:v>
                </c:pt>
                <c:pt idx="2031">
                  <c:v>51</c:v>
                </c:pt>
                <c:pt idx="2032">
                  <c:v>51</c:v>
                </c:pt>
                <c:pt idx="2033">
                  <c:v>51</c:v>
                </c:pt>
                <c:pt idx="2034">
                  <c:v>51</c:v>
                </c:pt>
                <c:pt idx="2035">
                  <c:v>51</c:v>
                </c:pt>
                <c:pt idx="2036">
                  <c:v>51</c:v>
                </c:pt>
                <c:pt idx="2037">
                  <c:v>51</c:v>
                </c:pt>
                <c:pt idx="2038">
                  <c:v>51</c:v>
                </c:pt>
                <c:pt idx="2039">
                  <c:v>51</c:v>
                </c:pt>
                <c:pt idx="2040">
                  <c:v>51</c:v>
                </c:pt>
                <c:pt idx="2041">
                  <c:v>51</c:v>
                </c:pt>
                <c:pt idx="2042">
                  <c:v>51</c:v>
                </c:pt>
                <c:pt idx="2043">
                  <c:v>51</c:v>
                </c:pt>
                <c:pt idx="2044">
                  <c:v>51</c:v>
                </c:pt>
                <c:pt idx="2045">
                  <c:v>51</c:v>
                </c:pt>
                <c:pt idx="2046">
                  <c:v>51</c:v>
                </c:pt>
                <c:pt idx="2047">
                  <c:v>51</c:v>
                </c:pt>
                <c:pt idx="2048">
                  <c:v>51</c:v>
                </c:pt>
                <c:pt idx="2049">
                  <c:v>51</c:v>
                </c:pt>
                <c:pt idx="2050">
                  <c:v>51</c:v>
                </c:pt>
                <c:pt idx="2051">
                  <c:v>51</c:v>
                </c:pt>
                <c:pt idx="2052">
                  <c:v>51</c:v>
                </c:pt>
                <c:pt idx="2053">
                  <c:v>51</c:v>
                </c:pt>
                <c:pt idx="2054">
                  <c:v>51</c:v>
                </c:pt>
                <c:pt idx="2055">
                  <c:v>51</c:v>
                </c:pt>
                <c:pt idx="2056">
                  <c:v>51</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51</c:v>
                </c:pt>
                <c:pt idx="2177">
                  <c:v>51</c:v>
                </c:pt>
                <c:pt idx="2178">
                  <c:v>51</c:v>
                </c:pt>
                <c:pt idx="2179">
                  <c:v>51</c:v>
                </c:pt>
                <c:pt idx="2180">
                  <c:v>51</c:v>
                </c:pt>
                <c:pt idx="2181">
                  <c:v>51</c:v>
                </c:pt>
                <c:pt idx="2182">
                  <c:v>51</c:v>
                </c:pt>
                <c:pt idx="2183">
                  <c:v>51</c:v>
                </c:pt>
                <c:pt idx="2184">
                  <c:v>51</c:v>
                </c:pt>
                <c:pt idx="2185">
                  <c:v>51</c:v>
                </c:pt>
                <c:pt idx="2186">
                  <c:v>51</c:v>
                </c:pt>
                <c:pt idx="2187">
                  <c:v>51</c:v>
                </c:pt>
                <c:pt idx="2188">
                  <c:v>51</c:v>
                </c:pt>
                <c:pt idx="2189">
                  <c:v>51</c:v>
                </c:pt>
                <c:pt idx="2190">
                  <c:v>51</c:v>
                </c:pt>
                <c:pt idx="2191">
                  <c:v>51</c:v>
                </c:pt>
                <c:pt idx="2192">
                  <c:v>51</c:v>
                </c:pt>
                <c:pt idx="2193">
                  <c:v>51</c:v>
                </c:pt>
                <c:pt idx="2194">
                  <c:v>51</c:v>
                </c:pt>
                <c:pt idx="2195">
                  <c:v>51</c:v>
                </c:pt>
                <c:pt idx="2196">
                  <c:v>51</c:v>
                </c:pt>
                <c:pt idx="2197">
                  <c:v>51</c:v>
                </c:pt>
                <c:pt idx="2198">
                  <c:v>51</c:v>
                </c:pt>
                <c:pt idx="2199">
                  <c:v>51</c:v>
                </c:pt>
                <c:pt idx="2200">
                  <c:v>51</c:v>
                </c:pt>
                <c:pt idx="2201">
                  <c:v>51</c:v>
                </c:pt>
                <c:pt idx="2202">
                  <c:v>51</c:v>
                </c:pt>
                <c:pt idx="2203">
                  <c:v>51</c:v>
                </c:pt>
                <c:pt idx="2204">
                  <c:v>51</c:v>
                </c:pt>
                <c:pt idx="2205">
                  <c:v>51</c:v>
                </c:pt>
                <c:pt idx="2206">
                  <c:v>51</c:v>
                </c:pt>
                <c:pt idx="2207">
                  <c:v>51</c:v>
                </c:pt>
                <c:pt idx="2208">
                  <c:v>51</c:v>
                </c:pt>
                <c:pt idx="2209">
                  <c:v>51</c:v>
                </c:pt>
                <c:pt idx="2210">
                  <c:v>51</c:v>
                </c:pt>
                <c:pt idx="2211">
                  <c:v>51</c:v>
                </c:pt>
                <c:pt idx="2212">
                  <c:v>51</c:v>
                </c:pt>
                <c:pt idx="2213">
                  <c:v>51</c:v>
                </c:pt>
                <c:pt idx="2214">
                  <c:v>51</c:v>
                </c:pt>
                <c:pt idx="2215">
                  <c:v>51</c:v>
                </c:pt>
                <c:pt idx="2216">
                  <c:v>51</c:v>
                </c:pt>
                <c:pt idx="2217">
                  <c:v>51</c:v>
                </c:pt>
                <c:pt idx="2218">
                  <c:v>51</c:v>
                </c:pt>
                <c:pt idx="2219">
                  <c:v>51</c:v>
                </c:pt>
                <c:pt idx="2220">
                  <c:v>51</c:v>
                </c:pt>
                <c:pt idx="2221">
                  <c:v>51</c:v>
                </c:pt>
                <c:pt idx="2222">
                  <c:v>51</c:v>
                </c:pt>
                <c:pt idx="2223">
                  <c:v>51</c:v>
                </c:pt>
                <c:pt idx="2224">
                  <c:v>51</c:v>
                </c:pt>
                <c:pt idx="2225">
                  <c:v>51</c:v>
                </c:pt>
                <c:pt idx="2226">
                  <c:v>51</c:v>
                </c:pt>
                <c:pt idx="2227">
                  <c:v>51</c:v>
                </c:pt>
                <c:pt idx="2228">
                  <c:v>51</c:v>
                </c:pt>
                <c:pt idx="2229">
                  <c:v>51</c:v>
                </c:pt>
                <c:pt idx="2230">
                  <c:v>51</c:v>
                </c:pt>
                <c:pt idx="2231">
                  <c:v>51</c:v>
                </c:pt>
                <c:pt idx="2232">
                  <c:v>51</c:v>
                </c:pt>
                <c:pt idx="2233">
                  <c:v>51</c:v>
                </c:pt>
                <c:pt idx="2234">
                  <c:v>51</c:v>
                </c:pt>
                <c:pt idx="2235">
                  <c:v>51</c:v>
                </c:pt>
                <c:pt idx="2236">
                  <c:v>51</c:v>
                </c:pt>
                <c:pt idx="2237">
                  <c:v>51</c:v>
                </c:pt>
                <c:pt idx="2238">
                  <c:v>51</c:v>
                </c:pt>
                <c:pt idx="2239">
                  <c:v>51</c:v>
                </c:pt>
                <c:pt idx="2240">
                  <c:v>51</c:v>
                </c:pt>
                <c:pt idx="2241">
                  <c:v>51</c:v>
                </c:pt>
                <c:pt idx="2242">
                  <c:v>51</c:v>
                </c:pt>
                <c:pt idx="2243">
                  <c:v>51</c:v>
                </c:pt>
                <c:pt idx="2244">
                  <c:v>51</c:v>
                </c:pt>
                <c:pt idx="2245">
                  <c:v>51</c:v>
                </c:pt>
                <c:pt idx="2246">
                  <c:v>51</c:v>
                </c:pt>
                <c:pt idx="2247">
                  <c:v>51</c:v>
                </c:pt>
                <c:pt idx="2248">
                  <c:v>51</c:v>
                </c:pt>
                <c:pt idx="2249">
                  <c:v>51</c:v>
                </c:pt>
                <c:pt idx="2250">
                  <c:v>51</c:v>
                </c:pt>
                <c:pt idx="2251">
                  <c:v>51</c:v>
                </c:pt>
                <c:pt idx="2252">
                  <c:v>51</c:v>
                </c:pt>
                <c:pt idx="2253">
                  <c:v>51</c:v>
                </c:pt>
                <c:pt idx="2254">
                  <c:v>51</c:v>
                </c:pt>
                <c:pt idx="2255">
                  <c:v>51</c:v>
                </c:pt>
                <c:pt idx="2256">
                  <c:v>51</c:v>
                </c:pt>
                <c:pt idx="2257">
                  <c:v>51</c:v>
                </c:pt>
                <c:pt idx="2259">
                  <c:v>50.5</c:v>
                </c:pt>
                <c:pt idx="2260">
                  <c:v>50.5</c:v>
                </c:pt>
                <c:pt idx="2261">
                  <c:v>50.5</c:v>
                </c:pt>
                <c:pt idx="2262">
                  <c:v>50.5</c:v>
                </c:pt>
                <c:pt idx="2263">
                  <c:v>50.5</c:v>
                </c:pt>
                <c:pt idx="2264">
                  <c:v>50.5</c:v>
                </c:pt>
                <c:pt idx="2265">
                  <c:v>50.5</c:v>
                </c:pt>
                <c:pt idx="2266">
                  <c:v>50.5</c:v>
                </c:pt>
                <c:pt idx="2267">
                  <c:v>50.5</c:v>
                </c:pt>
                <c:pt idx="2268">
                  <c:v>50.5</c:v>
                </c:pt>
                <c:pt idx="2269">
                  <c:v>50.5</c:v>
                </c:pt>
                <c:pt idx="2270">
                  <c:v>50.5</c:v>
                </c:pt>
                <c:pt idx="2271">
                  <c:v>50.5</c:v>
                </c:pt>
                <c:pt idx="2272">
                  <c:v>50.5</c:v>
                </c:pt>
                <c:pt idx="2273">
                  <c:v>50.5</c:v>
                </c:pt>
                <c:pt idx="2274">
                  <c:v>50.5</c:v>
                </c:pt>
                <c:pt idx="2275">
                  <c:v>50.5</c:v>
                </c:pt>
                <c:pt idx="2276">
                  <c:v>50.5</c:v>
                </c:pt>
                <c:pt idx="2277">
                  <c:v>50.5</c:v>
                </c:pt>
                <c:pt idx="2278">
                  <c:v>50.5</c:v>
                </c:pt>
                <c:pt idx="2279">
                  <c:v>50.5</c:v>
                </c:pt>
                <c:pt idx="2280">
                  <c:v>50.5</c:v>
                </c:pt>
                <c:pt idx="2281">
                  <c:v>50.5</c:v>
                </c:pt>
                <c:pt idx="2282">
                  <c:v>50.5</c:v>
                </c:pt>
                <c:pt idx="2283">
                  <c:v>50.5</c:v>
                </c:pt>
                <c:pt idx="2284">
                  <c:v>50.5</c:v>
                </c:pt>
                <c:pt idx="2285">
                  <c:v>50.5</c:v>
                </c:pt>
                <c:pt idx="2286">
                  <c:v>50.5</c:v>
                </c:pt>
                <c:pt idx="2287">
                  <c:v>50.5</c:v>
                </c:pt>
                <c:pt idx="2288">
                  <c:v>50.5</c:v>
                </c:pt>
                <c:pt idx="2289">
                  <c:v>50.5</c:v>
                </c:pt>
                <c:pt idx="2290">
                  <c:v>50.5</c:v>
                </c:pt>
                <c:pt idx="2291">
                  <c:v>50.5</c:v>
                </c:pt>
                <c:pt idx="2292">
                  <c:v>50.5</c:v>
                </c:pt>
                <c:pt idx="2293">
                  <c:v>50.5</c:v>
                </c:pt>
                <c:pt idx="2294">
                  <c:v>50.5</c:v>
                </c:pt>
                <c:pt idx="2295">
                  <c:v>50.5</c:v>
                </c:pt>
                <c:pt idx="2296">
                  <c:v>50.5</c:v>
                </c:pt>
                <c:pt idx="2297">
                  <c:v>50.5</c:v>
                </c:pt>
                <c:pt idx="2298">
                  <c:v>50.5</c:v>
                </c:pt>
                <c:pt idx="2299">
                  <c:v>50.5</c:v>
                </c:pt>
                <c:pt idx="2300">
                  <c:v>50.5</c:v>
                </c:pt>
                <c:pt idx="2301">
                  <c:v>50.5</c:v>
                </c:pt>
                <c:pt idx="2302">
                  <c:v>50.5</c:v>
                </c:pt>
                <c:pt idx="2303">
                  <c:v>50.5</c:v>
                </c:pt>
                <c:pt idx="2304">
                  <c:v>50.5</c:v>
                </c:pt>
                <c:pt idx="2305">
                  <c:v>50.5</c:v>
                </c:pt>
                <c:pt idx="2306">
                  <c:v>50.5</c:v>
                </c:pt>
                <c:pt idx="2307">
                  <c:v>50.5</c:v>
                </c:pt>
                <c:pt idx="2308">
                  <c:v>50.5</c:v>
                </c:pt>
                <c:pt idx="2309">
                  <c:v>50.5</c:v>
                </c:pt>
                <c:pt idx="2310">
                  <c:v>50.5</c:v>
                </c:pt>
                <c:pt idx="2311">
                  <c:v>50.5</c:v>
                </c:pt>
                <c:pt idx="2312">
                  <c:v>50.5</c:v>
                </c:pt>
                <c:pt idx="2313">
                  <c:v>50.5</c:v>
                </c:pt>
                <c:pt idx="2314">
                  <c:v>50.5</c:v>
                </c:pt>
                <c:pt idx="2315">
                  <c:v>50.5</c:v>
                </c:pt>
                <c:pt idx="2316">
                  <c:v>50.5</c:v>
                </c:pt>
                <c:pt idx="2317">
                  <c:v>50.5</c:v>
                </c:pt>
                <c:pt idx="2318">
                  <c:v>50.5</c:v>
                </c:pt>
                <c:pt idx="2319">
                  <c:v>50.5</c:v>
                </c:pt>
                <c:pt idx="2320">
                  <c:v>50.5</c:v>
                </c:pt>
                <c:pt idx="2321">
                  <c:v>50.5</c:v>
                </c:pt>
                <c:pt idx="2322">
                  <c:v>50.5</c:v>
                </c:pt>
                <c:pt idx="2323">
                  <c:v>50.5</c:v>
                </c:pt>
                <c:pt idx="2324">
                  <c:v>50.5</c:v>
                </c:pt>
                <c:pt idx="2325">
                  <c:v>50.5</c:v>
                </c:pt>
                <c:pt idx="2326">
                  <c:v>50.5</c:v>
                </c:pt>
                <c:pt idx="2327">
                  <c:v>50.5</c:v>
                </c:pt>
                <c:pt idx="2328">
                  <c:v>50.5</c:v>
                </c:pt>
                <c:pt idx="2329">
                  <c:v>50.5</c:v>
                </c:pt>
                <c:pt idx="2330">
                  <c:v>50.5</c:v>
                </c:pt>
                <c:pt idx="2331">
                  <c:v>50.5</c:v>
                </c:pt>
                <c:pt idx="2332">
                  <c:v>50.5</c:v>
                </c:pt>
                <c:pt idx="2333">
                  <c:v>50.5</c:v>
                </c:pt>
                <c:pt idx="2334">
                  <c:v>50.5</c:v>
                </c:pt>
                <c:pt idx="2335">
                  <c:v>50.5</c:v>
                </c:pt>
                <c:pt idx="2336">
                  <c:v>50.5</c:v>
                </c:pt>
                <c:pt idx="2337">
                  <c:v>50.5</c:v>
                </c:pt>
                <c:pt idx="2338">
                  <c:v>50.5</c:v>
                </c:pt>
                <c:pt idx="2339">
                  <c:v>50.5</c:v>
                </c:pt>
                <c:pt idx="2340">
                  <c:v>50.5</c:v>
                </c:pt>
                <c:pt idx="2341">
                  <c:v>50.5</c:v>
                </c:pt>
                <c:pt idx="2342">
                  <c:v>50.5</c:v>
                </c:pt>
                <c:pt idx="2343">
                  <c:v>50.5</c:v>
                </c:pt>
                <c:pt idx="2344">
                  <c:v>50.5</c:v>
                </c:pt>
                <c:pt idx="2345">
                  <c:v>50.5</c:v>
                </c:pt>
                <c:pt idx="2346">
                  <c:v>50.5</c:v>
                </c:pt>
                <c:pt idx="2347">
                  <c:v>50.5</c:v>
                </c:pt>
                <c:pt idx="2348">
                  <c:v>50.5</c:v>
                </c:pt>
                <c:pt idx="2349">
                  <c:v>50.5</c:v>
                </c:pt>
                <c:pt idx="2350">
                  <c:v>50.5</c:v>
                </c:pt>
                <c:pt idx="2351">
                  <c:v>50.5</c:v>
                </c:pt>
                <c:pt idx="2352">
                  <c:v>50.5</c:v>
                </c:pt>
                <c:pt idx="2353">
                  <c:v>50.5</c:v>
                </c:pt>
                <c:pt idx="2354">
                  <c:v>50.5</c:v>
                </c:pt>
                <c:pt idx="2355">
                  <c:v>50.5</c:v>
                </c:pt>
                <c:pt idx="2356">
                  <c:v>50.5</c:v>
                </c:pt>
                <c:pt idx="2357">
                  <c:v>50.5</c:v>
                </c:pt>
                <c:pt idx="2358">
                  <c:v>50.5</c:v>
                </c:pt>
                <c:pt idx="2359">
                  <c:v>50.5</c:v>
                </c:pt>
                <c:pt idx="2360">
                  <c:v>50.5</c:v>
                </c:pt>
                <c:pt idx="2361">
                  <c:v>50.5</c:v>
                </c:pt>
                <c:pt idx="2362">
                  <c:v>50.5</c:v>
                </c:pt>
                <c:pt idx="2363">
                  <c:v>50.5</c:v>
                </c:pt>
                <c:pt idx="2364">
                  <c:v>50.5</c:v>
                </c:pt>
                <c:pt idx="2365">
                  <c:v>50.5</c:v>
                </c:pt>
                <c:pt idx="2366">
                  <c:v>50.5</c:v>
                </c:pt>
                <c:pt idx="2367">
                  <c:v>50.5</c:v>
                </c:pt>
                <c:pt idx="2368">
                  <c:v>50.5</c:v>
                </c:pt>
                <c:pt idx="2369">
                  <c:v>50.5</c:v>
                </c:pt>
                <c:pt idx="2370">
                  <c:v>50.5</c:v>
                </c:pt>
                <c:pt idx="2371">
                  <c:v>50.5</c:v>
                </c:pt>
                <c:pt idx="2372">
                  <c:v>50.5</c:v>
                </c:pt>
                <c:pt idx="2373">
                  <c:v>50.5</c:v>
                </c:pt>
                <c:pt idx="2374">
                  <c:v>50.5</c:v>
                </c:pt>
                <c:pt idx="2375">
                  <c:v>50.5</c:v>
                </c:pt>
                <c:pt idx="2376">
                  <c:v>50.5</c:v>
                </c:pt>
                <c:pt idx="2377">
                  <c:v>50.5</c:v>
                </c:pt>
                <c:pt idx="2378">
                  <c:v>50.5</c:v>
                </c:pt>
                <c:pt idx="2379">
                  <c:v>50.5</c:v>
                </c:pt>
                <c:pt idx="2380">
                  <c:v>50.5</c:v>
                </c:pt>
                <c:pt idx="2381">
                  <c:v>50.5</c:v>
                </c:pt>
                <c:pt idx="2382">
                  <c:v>50.5</c:v>
                </c:pt>
                <c:pt idx="2383">
                  <c:v>50.5</c:v>
                </c:pt>
                <c:pt idx="2384">
                  <c:v>50.5</c:v>
                </c:pt>
                <c:pt idx="2385">
                  <c:v>50.5</c:v>
                </c:pt>
                <c:pt idx="2386">
                  <c:v>50.5</c:v>
                </c:pt>
                <c:pt idx="2387">
                  <c:v>50.5</c:v>
                </c:pt>
                <c:pt idx="2388">
                  <c:v>50.5</c:v>
                </c:pt>
                <c:pt idx="2389">
                  <c:v>50.5</c:v>
                </c:pt>
                <c:pt idx="2390">
                  <c:v>50.5</c:v>
                </c:pt>
                <c:pt idx="2391">
                  <c:v>50.5</c:v>
                </c:pt>
                <c:pt idx="2392">
                  <c:v>50.5</c:v>
                </c:pt>
                <c:pt idx="2393">
                  <c:v>50.5</c:v>
                </c:pt>
                <c:pt idx="2394">
                  <c:v>50.5</c:v>
                </c:pt>
                <c:pt idx="2395">
                  <c:v>50.5</c:v>
                </c:pt>
                <c:pt idx="2396">
                  <c:v>50.5</c:v>
                </c:pt>
                <c:pt idx="2397">
                  <c:v>50.5</c:v>
                </c:pt>
                <c:pt idx="2398">
                  <c:v>50.5</c:v>
                </c:pt>
                <c:pt idx="2399">
                  <c:v>50.5</c:v>
                </c:pt>
                <c:pt idx="2400">
                  <c:v>50.5</c:v>
                </c:pt>
                <c:pt idx="2401">
                  <c:v>50.5</c:v>
                </c:pt>
                <c:pt idx="2402">
                  <c:v>50.5</c:v>
                </c:pt>
                <c:pt idx="2403">
                  <c:v>50.5</c:v>
                </c:pt>
                <c:pt idx="2404">
                  <c:v>50.5</c:v>
                </c:pt>
                <c:pt idx="2405">
                  <c:v>50.5</c:v>
                </c:pt>
                <c:pt idx="2406">
                  <c:v>50.5</c:v>
                </c:pt>
                <c:pt idx="2407">
                  <c:v>50.5</c:v>
                </c:pt>
                <c:pt idx="2408">
                  <c:v>50.5</c:v>
                </c:pt>
                <c:pt idx="2409">
                  <c:v>50.5</c:v>
                </c:pt>
                <c:pt idx="2410">
                  <c:v>50.5</c:v>
                </c:pt>
                <c:pt idx="2411">
                  <c:v>50.5</c:v>
                </c:pt>
                <c:pt idx="2412">
                  <c:v>50.5</c:v>
                </c:pt>
                <c:pt idx="2413">
                  <c:v>50.5</c:v>
                </c:pt>
                <c:pt idx="2414">
                  <c:v>50.5</c:v>
                </c:pt>
                <c:pt idx="2415">
                  <c:v>50.5</c:v>
                </c:pt>
                <c:pt idx="2416">
                  <c:v>50.5</c:v>
                </c:pt>
                <c:pt idx="2417">
                  <c:v>50.5</c:v>
                </c:pt>
                <c:pt idx="2418">
                  <c:v>50.5</c:v>
                </c:pt>
                <c:pt idx="2419">
                  <c:v>50.5</c:v>
                </c:pt>
                <c:pt idx="2420">
                  <c:v>50.5</c:v>
                </c:pt>
                <c:pt idx="2421">
                  <c:v>50.5</c:v>
                </c:pt>
                <c:pt idx="2422">
                  <c:v>50.5</c:v>
                </c:pt>
                <c:pt idx="2423">
                  <c:v>50.5</c:v>
                </c:pt>
                <c:pt idx="2424">
                  <c:v>50.5</c:v>
                </c:pt>
                <c:pt idx="2425">
                  <c:v>50.5</c:v>
                </c:pt>
                <c:pt idx="2426">
                  <c:v>50.5</c:v>
                </c:pt>
                <c:pt idx="2427">
                  <c:v>50.5</c:v>
                </c:pt>
                <c:pt idx="2428">
                  <c:v>50.5</c:v>
                </c:pt>
                <c:pt idx="2429">
                  <c:v>50.5</c:v>
                </c:pt>
                <c:pt idx="2430">
                  <c:v>50.5</c:v>
                </c:pt>
                <c:pt idx="2431">
                  <c:v>50.5</c:v>
                </c:pt>
                <c:pt idx="2432">
                  <c:v>50.5</c:v>
                </c:pt>
                <c:pt idx="2433">
                  <c:v>50.5</c:v>
                </c:pt>
                <c:pt idx="2434">
                  <c:v>50.5</c:v>
                </c:pt>
                <c:pt idx="2435">
                  <c:v>50.5</c:v>
                </c:pt>
                <c:pt idx="2436">
                  <c:v>50.5</c:v>
                </c:pt>
                <c:pt idx="2437">
                  <c:v>50.5</c:v>
                </c:pt>
                <c:pt idx="2438">
                  <c:v>50.5</c:v>
                </c:pt>
                <c:pt idx="2439">
                  <c:v>50.5</c:v>
                </c:pt>
                <c:pt idx="2440">
                  <c:v>50.5</c:v>
                </c:pt>
                <c:pt idx="2441">
                  <c:v>50.5</c:v>
                </c:pt>
                <c:pt idx="2442">
                  <c:v>50.5</c:v>
                </c:pt>
                <c:pt idx="2443">
                  <c:v>50.5</c:v>
                </c:pt>
                <c:pt idx="2444">
                  <c:v>50.5</c:v>
                </c:pt>
                <c:pt idx="2445">
                  <c:v>50.5</c:v>
                </c:pt>
                <c:pt idx="2446">
                  <c:v>50.5</c:v>
                </c:pt>
                <c:pt idx="2447">
                  <c:v>50.5</c:v>
                </c:pt>
                <c:pt idx="2448">
                  <c:v>50.5</c:v>
                </c:pt>
                <c:pt idx="2449">
                  <c:v>50.5</c:v>
                </c:pt>
                <c:pt idx="2450">
                  <c:v>50.5</c:v>
                </c:pt>
                <c:pt idx="2451">
                  <c:v>50.5</c:v>
                </c:pt>
                <c:pt idx="2452">
                  <c:v>50.5</c:v>
                </c:pt>
                <c:pt idx="2453">
                  <c:v>50.5</c:v>
                </c:pt>
                <c:pt idx="2454">
                  <c:v>50.5</c:v>
                </c:pt>
                <c:pt idx="2455">
                  <c:v>50.5</c:v>
                </c:pt>
                <c:pt idx="2456">
                  <c:v>50.5</c:v>
                </c:pt>
                <c:pt idx="2457">
                  <c:v>50.5</c:v>
                </c:pt>
                <c:pt idx="2458">
                  <c:v>50.5</c:v>
                </c:pt>
                <c:pt idx="2459">
                  <c:v>50.5</c:v>
                </c:pt>
                <c:pt idx="2460">
                  <c:v>50.5</c:v>
                </c:pt>
                <c:pt idx="2461">
                  <c:v>50.5</c:v>
                </c:pt>
                <c:pt idx="2462">
                  <c:v>50.5</c:v>
                </c:pt>
                <c:pt idx="2463">
                  <c:v>50.5</c:v>
                </c:pt>
                <c:pt idx="2464">
                  <c:v>50.5</c:v>
                </c:pt>
                <c:pt idx="2465">
                  <c:v>50.5</c:v>
                </c:pt>
                <c:pt idx="2466">
                  <c:v>50.5</c:v>
                </c:pt>
                <c:pt idx="2467">
                  <c:v>50.5</c:v>
                </c:pt>
                <c:pt idx="2468">
                  <c:v>50.5</c:v>
                </c:pt>
                <c:pt idx="2469">
                  <c:v>50.5</c:v>
                </c:pt>
                <c:pt idx="2470">
                  <c:v>50.5</c:v>
                </c:pt>
                <c:pt idx="2471">
                  <c:v>50.5</c:v>
                </c:pt>
                <c:pt idx="2472">
                  <c:v>50.5</c:v>
                </c:pt>
                <c:pt idx="2473">
                  <c:v>50.5</c:v>
                </c:pt>
                <c:pt idx="2474">
                  <c:v>50.5</c:v>
                </c:pt>
                <c:pt idx="2475">
                  <c:v>50.5</c:v>
                </c:pt>
                <c:pt idx="2476">
                  <c:v>50.5</c:v>
                </c:pt>
                <c:pt idx="2477">
                  <c:v>50.5</c:v>
                </c:pt>
                <c:pt idx="2478">
                  <c:v>50.5</c:v>
                </c:pt>
                <c:pt idx="2479">
                  <c:v>50.5</c:v>
                </c:pt>
                <c:pt idx="2480">
                  <c:v>50.5</c:v>
                </c:pt>
                <c:pt idx="2481">
                  <c:v>50.5</c:v>
                </c:pt>
                <c:pt idx="2482">
                  <c:v>50.5</c:v>
                </c:pt>
                <c:pt idx="2483">
                  <c:v>50.5</c:v>
                </c:pt>
                <c:pt idx="2484">
                  <c:v>50.5</c:v>
                </c:pt>
                <c:pt idx="2485">
                  <c:v>50.5</c:v>
                </c:pt>
                <c:pt idx="2486">
                  <c:v>50.5</c:v>
                </c:pt>
                <c:pt idx="2487">
                  <c:v>50.5</c:v>
                </c:pt>
                <c:pt idx="2488">
                  <c:v>50.5</c:v>
                </c:pt>
                <c:pt idx="2489">
                  <c:v>50.5</c:v>
                </c:pt>
                <c:pt idx="2490">
                  <c:v>50.5</c:v>
                </c:pt>
                <c:pt idx="2491">
                  <c:v>50.5</c:v>
                </c:pt>
                <c:pt idx="2492">
                  <c:v>50.5</c:v>
                </c:pt>
                <c:pt idx="2493">
                  <c:v>50.5</c:v>
                </c:pt>
                <c:pt idx="2494">
                  <c:v>50.5</c:v>
                </c:pt>
                <c:pt idx="2495">
                  <c:v>50.5</c:v>
                </c:pt>
                <c:pt idx="2496">
                  <c:v>50.5</c:v>
                </c:pt>
                <c:pt idx="2497">
                  <c:v>50.5</c:v>
                </c:pt>
                <c:pt idx="2498">
                  <c:v>50.5</c:v>
                </c:pt>
                <c:pt idx="2499">
                  <c:v>50.5</c:v>
                </c:pt>
                <c:pt idx="2500">
                  <c:v>50.5</c:v>
                </c:pt>
                <c:pt idx="2501">
                  <c:v>50.5</c:v>
                </c:pt>
                <c:pt idx="2502">
                  <c:v>50.5</c:v>
                </c:pt>
                <c:pt idx="2503">
                  <c:v>50.5</c:v>
                </c:pt>
                <c:pt idx="2504">
                  <c:v>50.5</c:v>
                </c:pt>
                <c:pt idx="2505">
                  <c:v>50.5</c:v>
                </c:pt>
                <c:pt idx="2506">
                  <c:v>50.5</c:v>
                </c:pt>
                <c:pt idx="2507">
                  <c:v>50.5</c:v>
                </c:pt>
                <c:pt idx="2508">
                  <c:v>50.5</c:v>
                </c:pt>
                <c:pt idx="2510">
                  <c:v>50</c:v>
                </c:pt>
                <c:pt idx="2511">
                  <c:v>50</c:v>
                </c:pt>
                <c:pt idx="2512">
                  <c:v>50</c:v>
                </c:pt>
                <c:pt idx="2513">
                  <c:v>50</c:v>
                </c:pt>
                <c:pt idx="2514">
                  <c:v>50</c:v>
                </c:pt>
                <c:pt idx="2515">
                  <c:v>50</c:v>
                </c:pt>
                <c:pt idx="2516">
                  <c:v>50</c:v>
                </c:pt>
                <c:pt idx="2517">
                  <c:v>50</c:v>
                </c:pt>
                <c:pt idx="2518">
                  <c:v>50</c:v>
                </c:pt>
                <c:pt idx="2519">
                  <c:v>50</c:v>
                </c:pt>
                <c:pt idx="2520">
                  <c:v>50</c:v>
                </c:pt>
                <c:pt idx="2521">
                  <c:v>50</c:v>
                </c:pt>
                <c:pt idx="2522">
                  <c:v>50</c:v>
                </c:pt>
                <c:pt idx="2523">
                  <c:v>50</c:v>
                </c:pt>
                <c:pt idx="2524">
                  <c:v>50</c:v>
                </c:pt>
                <c:pt idx="2525">
                  <c:v>50</c:v>
                </c:pt>
                <c:pt idx="2526">
                  <c:v>50</c:v>
                </c:pt>
                <c:pt idx="2527">
                  <c:v>50</c:v>
                </c:pt>
                <c:pt idx="2528">
                  <c:v>50</c:v>
                </c:pt>
                <c:pt idx="2529">
                  <c:v>50</c:v>
                </c:pt>
                <c:pt idx="2530">
                  <c:v>50</c:v>
                </c:pt>
                <c:pt idx="2531">
                  <c:v>50</c:v>
                </c:pt>
                <c:pt idx="2532">
                  <c:v>50</c:v>
                </c:pt>
                <c:pt idx="2533">
                  <c:v>50</c:v>
                </c:pt>
                <c:pt idx="2534">
                  <c:v>50</c:v>
                </c:pt>
                <c:pt idx="2535">
                  <c:v>50</c:v>
                </c:pt>
                <c:pt idx="2536">
                  <c:v>50</c:v>
                </c:pt>
                <c:pt idx="2537">
                  <c:v>50</c:v>
                </c:pt>
                <c:pt idx="2538">
                  <c:v>50</c:v>
                </c:pt>
                <c:pt idx="2539">
                  <c:v>50</c:v>
                </c:pt>
                <c:pt idx="2540">
                  <c:v>50</c:v>
                </c:pt>
                <c:pt idx="2541">
                  <c:v>50</c:v>
                </c:pt>
                <c:pt idx="2542">
                  <c:v>50</c:v>
                </c:pt>
                <c:pt idx="2543">
                  <c:v>50</c:v>
                </c:pt>
                <c:pt idx="2544">
                  <c:v>50</c:v>
                </c:pt>
                <c:pt idx="2545">
                  <c:v>50</c:v>
                </c:pt>
                <c:pt idx="2546">
                  <c:v>50</c:v>
                </c:pt>
                <c:pt idx="2547">
                  <c:v>50</c:v>
                </c:pt>
                <c:pt idx="2548">
                  <c:v>50</c:v>
                </c:pt>
                <c:pt idx="2549">
                  <c:v>50</c:v>
                </c:pt>
                <c:pt idx="2550">
                  <c:v>50</c:v>
                </c:pt>
                <c:pt idx="2551">
                  <c:v>50</c:v>
                </c:pt>
                <c:pt idx="2552">
                  <c:v>50</c:v>
                </c:pt>
                <c:pt idx="2553">
                  <c:v>50</c:v>
                </c:pt>
                <c:pt idx="2554">
                  <c:v>50</c:v>
                </c:pt>
                <c:pt idx="2555">
                  <c:v>50</c:v>
                </c:pt>
                <c:pt idx="2556">
                  <c:v>50</c:v>
                </c:pt>
                <c:pt idx="2557">
                  <c:v>50</c:v>
                </c:pt>
                <c:pt idx="2558">
                  <c:v>50</c:v>
                </c:pt>
                <c:pt idx="2559">
                  <c:v>50</c:v>
                </c:pt>
                <c:pt idx="2560">
                  <c:v>50</c:v>
                </c:pt>
                <c:pt idx="2561">
                  <c:v>50</c:v>
                </c:pt>
                <c:pt idx="2562">
                  <c:v>50</c:v>
                </c:pt>
                <c:pt idx="2563">
                  <c:v>50</c:v>
                </c:pt>
                <c:pt idx="2564">
                  <c:v>50</c:v>
                </c:pt>
                <c:pt idx="2565">
                  <c:v>50</c:v>
                </c:pt>
                <c:pt idx="2566">
                  <c:v>50</c:v>
                </c:pt>
                <c:pt idx="2567">
                  <c:v>50</c:v>
                </c:pt>
                <c:pt idx="2568">
                  <c:v>50</c:v>
                </c:pt>
                <c:pt idx="2569">
                  <c:v>50</c:v>
                </c:pt>
                <c:pt idx="2570">
                  <c:v>50</c:v>
                </c:pt>
                <c:pt idx="2571">
                  <c:v>50</c:v>
                </c:pt>
                <c:pt idx="2572">
                  <c:v>50</c:v>
                </c:pt>
                <c:pt idx="2573">
                  <c:v>50</c:v>
                </c:pt>
                <c:pt idx="2574">
                  <c:v>50</c:v>
                </c:pt>
                <c:pt idx="2575">
                  <c:v>50</c:v>
                </c:pt>
                <c:pt idx="2576">
                  <c:v>50</c:v>
                </c:pt>
                <c:pt idx="2577">
                  <c:v>50</c:v>
                </c:pt>
                <c:pt idx="2578">
                  <c:v>50</c:v>
                </c:pt>
                <c:pt idx="2579">
                  <c:v>50</c:v>
                </c:pt>
                <c:pt idx="2580">
                  <c:v>50</c:v>
                </c:pt>
                <c:pt idx="2581">
                  <c:v>50</c:v>
                </c:pt>
                <c:pt idx="2582">
                  <c:v>50</c:v>
                </c:pt>
                <c:pt idx="2583">
                  <c:v>50</c:v>
                </c:pt>
                <c:pt idx="2584">
                  <c:v>50</c:v>
                </c:pt>
                <c:pt idx="2585">
                  <c:v>50</c:v>
                </c:pt>
                <c:pt idx="2586">
                  <c:v>50</c:v>
                </c:pt>
                <c:pt idx="2587">
                  <c:v>50</c:v>
                </c:pt>
                <c:pt idx="2588">
                  <c:v>50</c:v>
                </c:pt>
                <c:pt idx="2589">
                  <c:v>50</c:v>
                </c:pt>
                <c:pt idx="2590">
                  <c:v>50</c:v>
                </c:pt>
                <c:pt idx="2591">
                  <c:v>50</c:v>
                </c:pt>
                <c:pt idx="2592">
                  <c:v>50</c:v>
                </c:pt>
                <c:pt idx="2593">
                  <c:v>50</c:v>
                </c:pt>
                <c:pt idx="2594">
                  <c:v>50</c:v>
                </c:pt>
                <c:pt idx="2595">
                  <c:v>50</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50</c:v>
                </c:pt>
                <c:pt idx="2610">
                  <c:v>50</c:v>
                </c:pt>
                <c:pt idx="2611">
                  <c:v>50</c:v>
                </c:pt>
                <c:pt idx="2612">
                  <c:v>50</c:v>
                </c:pt>
                <c:pt idx="2613">
                  <c:v>50</c:v>
                </c:pt>
                <c:pt idx="2614">
                  <c:v>50</c:v>
                </c:pt>
                <c:pt idx="2615">
                  <c:v>50</c:v>
                </c:pt>
                <c:pt idx="2616">
                  <c:v>50</c:v>
                </c:pt>
                <c:pt idx="2617">
                  <c:v>50</c:v>
                </c:pt>
                <c:pt idx="2618">
                  <c:v>50</c:v>
                </c:pt>
                <c:pt idx="2619">
                  <c:v>50</c:v>
                </c:pt>
                <c:pt idx="2620">
                  <c:v>50</c:v>
                </c:pt>
                <c:pt idx="2621">
                  <c:v>50</c:v>
                </c:pt>
                <c:pt idx="2622">
                  <c:v>50</c:v>
                </c:pt>
                <c:pt idx="2623">
                  <c:v>50</c:v>
                </c:pt>
                <c:pt idx="2624">
                  <c:v>50</c:v>
                </c:pt>
                <c:pt idx="2625">
                  <c:v>50</c:v>
                </c:pt>
                <c:pt idx="2626">
                  <c:v>50</c:v>
                </c:pt>
                <c:pt idx="2627">
                  <c:v>50</c:v>
                </c:pt>
                <c:pt idx="2628">
                  <c:v>50</c:v>
                </c:pt>
                <c:pt idx="2629">
                  <c:v>50</c:v>
                </c:pt>
                <c:pt idx="2630">
                  <c:v>50</c:v>
                </c:pt>
                <c:pt idx="2631">
                  <c:v>50</c:v>
                </c:pt>
                <c:pt idx="2632">
                  <c:v>50</c:v>
                </c:pt>
                <c:pt idx="2633">
                  <c:v>50</c:v>
                </c:pt>
                <c:pt idx="2634">
                  <c:v>50</c:v>
                </c:pt>
                <c:pt idx="2635">
                  <c:v>50</c:v>
                </c:pt>
                <c:pt idx="2636">
                  <c:v>50</c:v>
                </c:pt>
                <c:pt idx="2637">
                  <c:v>50</c:v>
                </c:pt>
                <c:pt idx="2638">
                  <c:v>50</c:v>
                </c:pt>
                <c:pt idx="2639">
                  <c:v>50</c:v>
                </c:pt>
                <c:pt idx="2640">
                  <c:v>50</c:v>
                </c:pt>
                <c:pt idx="2641">
                  <c:v>50</c:v>
                </c:pt>
                <c:pt idx="2642">
                  <c:v>50</c:v>
                </c:pt>
                <c:pt idx="2643">
                  <c:v>50</c:v>
                </c:pt>
                <c:pt idx="2644">
                  <c:v>50</c:v>
                </c:pt>
                <c:pt idx="2645">
                  <c:v>50</c:v>
                </c:pt>
                <c:pt idx="2646">
                  <c:v>50</c:v>
                </c:pt>
                <c:pt idx="2647">
                  <c:v>50</c:v>
                </c:pt>
                <c:pt idx="2648">
                  <c:v>50</c:v>
                </c:pt>
                <c:pt idx="2649">
                  <c:v>50</c:v>
                </c:pt>
                <c:pt idx="2650">
                  <c:v>50</c:v>
                </c:pt>
                <c:pt idx="2651">
                  <c:v>50</c:v>
                </c:pt>
                <c:pt idx="2652">
                  <c:v>50</c:v>
                </c:pt>
                <c:pt idx="2653">
                  <c:v>50</c:v>
                </c:pt>
                <c:pt idx="2654">
                  <c:v>50</c:v>
                </c:pt>
                <c:pt idx="2655">
                  <c:v>50</c:v>
                </c:pt>
                <c:pt idx="2656">
                  <c:v>50</c:v>
                </c:pt>
                <c:pt idx="2657">
                  <c:v>50</c:v>
                </c:pt>
                <c:pt idx="2658">
                  <c:v>50</c:v>
                </c:pt>
                <c:pt idx="2659">
                  <c:v>50</c:v>
                </c:pt>
                <c:pt idx="2660">
                  <c:v>50</c:v>
                </c:pt>
                <c:pt idx="2661">
                  <c:v>50</c:v>
                </c:pt>
                <c:pt idx="2662">
                  <c:v>50</c:v>
                </c:pt>
                <c:pt idx="2663">
                  <c:v>50</c:v>
                </c:pt>
                <c:pt idx="2664">
                  <c:v>50</c:v>
                </c:pt>
                <c:pt idx="2665">
                  <c:v>50</c:v>
                </c:pt>
                <c:pt idx="2666">
                  <c:v>50</c:v>
                </c:pt>
                <c:pt idx="2667">
                  <c:v>50</c:v>
                </c:pt>
                <c:pt idx="2668">
                  <c:v>50</c:v>
                </c:pt>
                <c:pt idx="2669">
                  <c:v>50</c:v>
                </c:pt>
                <c:pt idx="2670">
                  <c:v>50</c:v>
                </c:pt>
                <c:pt idx="2671">
                  <c:v>50</c:v>
                </c:pt>
                <c:pt idx="2672">
                  <c:v>50</c:v>
                </c:pt>
                <c:pt idx="2673">
                  <c:v>50</c:v>
                </c:pt>
                <c:pt idx="2674">
                  <c:v>50</c:v>
                </c:pt>
                <c:pt idx="2675">
                  <c:v>50</c:v>
                </c:pt>
                <c:pt idx="2676">
                  <c:v>50</c:v>
                </c:pt>
                <c:pt idx="2677">
                  <c:v>50</c:v>
                </c:pt>
                <c:pt idx="2678">
                  <c:v>50</c:v>
                </c:pt>
                <c:pt idx="2679">
                  <c:v>50</c:v>
                </c:pt>
                <c:pt idx="2680">
                  <c:v>50</c:v>
                </c:pt>
                <c:pt idx="2681">
                  <c:v>50</c:v>
                </c:pt>
                <c:pt idx="2682">
                  <c:v>50</c:v>
                </c:pt>
                <c:pt idx="2683">
                  <c:v>50</c:v>
                </c:pt>
                <c:pt idx="2684">
                  <c:v>50</c:v>
                </c:pt>
                <c:pt idx="2685">
                  <c:v>50</c:v>
                </c:pt>
                <c:pt idx="2686">
                  <c:v>50</c:v>
                </c:pt>
                <c:pt idx="2687">
                  <c:v>50</c:v>
                </c:pt>
                <c:pt idx="2688">
                  <c:v>50</c:v>
                </c:pt>
                <c:pt idx="2689">
                  <c:v>50</c:v>
                </c:pt>
                <c:pt idx="2690">
                  <c:v>50</c:v>
                </c:pt>
                <c:pt idx="2691">
                  <c:v>50</c:v>
                </c:pt>
                <c:pt idx="2692">
                  <c:v>50</c:v>
                </c:pt>
                <c:pt idx="2693">
                  <c:v>50</c:v>
                </c:pt>
                <c:pt idx="2694">
                  <c:v>50</c:v>
                </c:pt>
                <c:pt idx="2695">
                  <c:v>50</c:v>
                </c:pt>
                <c:pt idx="2696">
                  <c:v>50</c:v>
                </c:pt>
                <c:pt idx="2697">
                  <c:v>50</c:v>
                </c:pt>
                <c:pt idx="2698">
                  <c:v>50</c:v>
                </c:pt>
                <c:pt idx="2699">
                  <c:v>50</c:v>
                </c:pt>
                <c:pt idx="2700">
                  <c:v>50</c:v>
                </c:pt>
                <c:pt idx="2701">
                  <c:v>50</c:v>
                </c:pt>
                <c:pt idx="2702">
                  <c:v>50</c:v>
                </c:pt>
                <c:pt idx="2703">
                  <c:v>50</c:v>
                </c:pt>
                <c:pt idx="2704">
                  <c:v>50</c:v>
                </c:pt>
                <c:pt idx="2705">
                  <c:v>50</c:v>
                </c:pt>
                <c:pt idx="2706">
                  <c:v>50</c:v>
                </c:pt>
                <c:pt idx="2707">
                  <c:v>50</c:v>
                </c:pt>
                <c:pt idx="2708">
                  <c:v>50</c:v>
                </c:pt>
                <c:pt idx="2709">
                  <c:v>50</c:v>
                </c:pt>
                <c:pt idx="2710">
                  <c:v>50</c:v>
                </c:pt>
                <c:pt idx="2711">
                  <c:v>50</c:v>
                </c:pt>
                <c:pt idx="2712">
                  <c:v>50</c:v>
                </c:pt>
                <c:pt idx="2713">
                  <c:v>50</c:v>
                </c:pt>
                <c:pt idx="2714">
                  <c:v>50</c:v>
                </c:pt>
                <c:pt idx="2715">
                  <c:v>50</c:v>
                </c:pt>
                <c:pt idx="2716">
                  <c:v>50</c:v>
                </c:pt>
                <c:pt idx="2717">
                  <c:v>50</c:v>
                </c:pt>
                <c:pt idx="2718">
                  <c:v>50</c:v>
                </c:pt>
                <c:pt idx="2719">
                  <c:v>50</c:v>
                </c:pt>
                <c:pt idx="2720">
                  <c:v>50</c:v>
                </c:pt>
                <c:pt idx="2721">
                  <c:v>50</c:v>
                </c:pt>
                <c:pt idx="2722">
                  <c:v>50</c:v>
                </c:pt>
                <c:pt idx="2723">
                  <c:v>50</c:v>
                </c:pt>
                <c:pt idx="2724">
                  <c:v>50</c:v>
                </c:pt>
                <c:pt idx="2725">
                  <c:v>50</c:v>
                </c:pt>
                <c:pt idx="2726">
                  <c:v>50</c:v>
                </c:pt>
                <c:pt idx="2727">
                  <c:v>50</c:v>
                </c:pt>
                <c:pt idx="2728">
                  <c:v>50</c:v>
                </c:pt>
                <c:pt idx="2729">
                  <c:v>50</c:v>
                </c:pt>
                <c:pt idx="2730">
                  <c:v>50</c:v>
                </c:pt>
                <c:pt idx="2731">
                  <c:v>50</c:v>
                </c:pt>
                <c:pt idx="2732">
                  <c:v>50</c:v>
                </c:pt>
                <c:pt idx="2733">
                  <c:v>50</c:v>
                </c:pt>
                <c:pt idx="2734">
                  <c:v>50</c:v>
                </c:pt>
                <c:pt idx="2735">
                  <c:v>50</c:v>
                </c:pt>
                <c:pt idx="2736">
                  <c:v>50</c:v>
                </c:pt>
                <c:pt idx="2737">
                  <c:v>50</c:v>
                </c:pt>
                <c:pt idx="2738">
                  <c:v>50</c:v>
                </c:pt>
                <c:pt idx="2739">
                  <c:v>50</c:v>
                </c:pt>
                <c:pt idx="2740">
                  <c:v>50</c:v>
                </c:pt>
                <c:pt idx="2741">
                  <c:v>50</c:v>
                </c:pt>
                <c:pt idx="2742">
                  <c:v>50</c:v>
                </c:pt>
                <c:pt idx="2743">
                  <c:v>50</c:v>
                </c:pt>
                <c:pt idx="2744">
                  <c:v>50</c:v>
                </c:pt>
                <c:pt idx="2745">
                  <c:v>50</c:v>
                </c:pt>
                <c:pt idx="2746">
                  <c:v>50</c:v>
                </c:pt>
                <c:pt idx="2747">
                  <c:v>50</c:v>
                </c:pt>
                <c:pt idx="2748">
                  <c:v>50</c:v>
                </c:pt>
                <c:pt idx="2749">
                  <c:v>50</c:v>
                </c:pt>
                <c:pt idx="2750">
                  <c:v>50</c:v>
                </c:pt>
                <c:pt idx="2751">
                  <c:v>50</c:v>
                </c:pt>
                <c:pt idx="2752">
                  <c:v>50</c:v>
                </c:pt>
                <c:pt idx="2753">
                  <c:v>50</c:v>
                </c:pt>
                <c:pt idx="2754">
                  <c:v>50</c:v>
                </c:pt>
                <c:pt idx="2755">
                  <c:v>50</c:v>
                </c:pt>
                <c:pt idx="2756">
                  <c:v>50</c:v>
                </c:pt>
                <c:pt idx="2757">
                  <c:v>50</c:v>
                </c:pt>
                <c:pt idx="2758">
                  <c:v>50</c:v>
                </c:pt>
                <c:pt idx="2759">
                  <c:v>50</c:v>
                </c:pt>
                <c:pt idx="2761">
                  <c:v>49.5</c:v>
                </c:pt>
                <c:pt idx="2762">
                  <c:v>49.5</c:v>
                </c:pt>
                <c:pt idx="2763">
                  <c:v>49.5</c:v>
                </c:pt>
                <c:pt idx="2764">
                  <c:v>49.5</c:v>
                </c:pt>
                <c:pt idx="2765">
                  <c:v>49.5</c:v>
                </c:pt>
                <c:pt idx="2766">
                  <c:v>49.5</c:v>
                </c:pt>
                <c:pt idx="2767">
                  <c:v>49.5</c:v>
                </c:pt>
                <c:pt idx="2768">
                  <c:v>49.5</c:v>
                </c:pt>
                <c:pt idx="2769">
                  <c:v>49.5</c:v>
                </c:pt>
                <c:pt idx="2770">
                  <c:v>49.5</c:v>
                </c:pt>
                <c:pt idx="2771">
                  <c:v>49.5</c:v>
                </c:pt>
                <c:pt idx="2772">
                  <c:v>49.5</c:v>
                </c:pt>
                <c:pt idx="2773">
                  <c:v>49.5</c:v>
                </c:pt>
                <c:pt idx="2774">
                  <c:v>49.5</c:v>
                </c:pt>
                <c:pt idx="2775">
                  <c:v>49.5</c:v>
                </c:pt>
                <c:pt idx="2776">
                  <c:v>49.5</c:v>
                </c:pt>
                <c:pt idx="2777">
                  <c:v>49.5</c:v>
                </c:pt>
                <c:pt idx="2778">
                  <c:v>49.5</c:v>
                </c:pt>
                <c:pt idx="2779">
                  <c:v>49.5</c:v>
                </c:pt>
                <c:pt idx="2780">
                  <c:v>49.5</c:v>
                </c:pt>
                <c:pt idx="2781">
                  <c:v>49.5</c:v>
                </c:pt>
                <c:pt idx="2782">
                  <c:v>49.5</c:v>
                </c:pt>
                <c:pt idx="2783">
                  <c:v>49.5</c:v>
                </c:pt>
                <c:pt idx="2784">
                  <c:v>49.5</c:v>
                </c:pt>
                <c:pt idx="2785">
                  <c:v>49.5</c:v>
                </c:pt>
                <c:pt idx="2786">
                  <c:v>49.5</c:v>
                </c:pt>
                <c:pt idx="2787">
                  <c:v>49.5</c:v>
                </c:pt>
                <c:pt idx="2788">
                  <c:v>49.5</c:v>
                </c:pt>
                <c:pt idx="2789">
                  <c:v>49.5</c:v>
                </c:pt>
                <c:pt idx="2790">
                  <c:v>49.5</c:v>
                </c:pt>
                <c:pt idx="2791">
                  <c:v>49.5</c:v>
                </c:pt>
                <c:pt idx="2792">
                  <c:v>49.5</c:v>
                </c:pt>
                <c:pt idx="2793">
                  <c:v>49.5</c:v>
                </c:pt>
                <c:pt idx="2794">
                  <c:v>49.5</c:v>
                </c:pt>
                <c:pt idx="2795">
                  <c:v>49.5</c:v>
                </c:pt>
                <c:pt idx="2796">
                  <c:v>49.5</c:v>
                </c:pt>
                <c:pt idx="2797">
                  <c:v>49.5</c:v>
                </c:pt>
                <c:pt idx="2798">
                  <c:v>49.5</c:v>
                </c:pt>
                <c:pt idx="2799">
                  <c:v>49.5</c:v>
                </c:pt>
                <c:pt idx="2800">
                  <c:v>49.5</c:v>
                </c:pt>
                <c:pt idx="2801">
                  <c:v>49.5</c:v>
                </c:pt>
                <c:pt idx="2802">
                  <c:v>49.5</c:v>
                </c:pt>
                <c:pt idx="2803">
                  <c:v>49.5</c:v>
                </c:pt>
                <c:pt idx="2804">
                  <c:v>49.5</c:v>
                </c:pt>
                <c:pt idx="2805">
                  <c:v>49.5</c:v>
                </c:pt>
                <c:pt idx="2806">
                  <c:v>49.5</c:v>
                </c:pt>
                <c:pt idx="2807">
                  <c:v>49.5</c:v>
                </c:pt>
                <c:pt idx="2808">
                  <c:v>49.5</c:v>
                </c:pt>
                <c:pt idx="2809">
                  <c:v>49.5</c:v>
                </c:pt>
                <c:pt idx="2810">
                  <c:v>49.5</c:v>
                </c:pt>
                <c:pt idx="2811">
                  <c:v>49.5</c:v>
                </c:pt>
                <c:pt idx="2812">
                  <c:v>49.5</c:v>
                </c:pt>
                <c:pt idx="2813">
                  <c:v>49.5</c:v>
                </c:pt>
                <c:pt idx="2814">
                  <c:v>49.5</c:v>
                </c:pt>
                <c:pt idx="2815">
                  <c:v>49.5</c:v>
                </c:pt>
                <c:pt idx="2816">
                  <c:v>49.5</c:v>
                </c:pt>
                <c:pt idx="2817">
                  <c:v>49.5</c:v>
                </c:pt>
                <c:pt idx="2818">
                  <c:v>49.5</c:v>
                </c:pt>
                <c:pt idx="2819">
                  <c:v>49.5</c:v>
                </c:pt>
                <c:pt idx="2820">
                  <c:v>49.5</c:v>
                </c:pt>
                <c:pt idx="2821">
                  <c:v>49.5</c:v>
                </c:pt>
                <c:pt idx="2822">
                  <c:v>49.5</c:v>
                </c:pt>
                <c:pt idx="2823">
                  <c:v>49.5</c:v>
                </c:pt>
                <c:pt idx="2824">
                  <c:v>49.5</c:v>
                </c:pt>
                <c:pt idx="2825">
                  <c:v>49.5</c:v>
                </c:pt>
                <c:pt idx="2826">
                  <c:v>49.5</c:v>
                </c:pt>
                <c:pt idx="2827">
                  <c:v>49.5</c:v>
                </c:pt>
                <c:pt idx="2828">
                  <c:v>49.5</c:v>
                </c:pt>
                <c:pt idx="2829">
                  <c:v>49.5</c:v>
                </c:pt>
                <c:pt idx="2830">
                  <c:v>49.5</c:v>
                </c:pt>
                <c:pt idx="2831">
                  <c:v>49.5</c:v>
                </c:pt>
                <c:pt idx="2832">
                  <c:v>49.5</c:v>
                </c:pt>
                <c:pt idx="2833">
                  <c:v>49.5</c:v>
                </c:pt>
                <c:pt idx="2834">
                  <c:v>49.5</c:v>
                </c:pt>
                <c:pt idx="2835">
                  <c:v>49.5</c:v>
                </c:pt>
                <c:pt idx="2836">
                  <c:v>49.5</c:v>
                </c:pt>
                <c:pt idx="2837">
                  <c:v>49.5</c:v>
                </c:pt>
                <c:pt idx="2838">
                  <c:v>49.5</c:v>
                </c:pt>
                <c:pt idx="2839">
                  <c:v>49.5</c:v>
                </c:pt>
                <c:pt idx="2840">
                  <c:v>49.5</c:v>
                </c:pt>
                <c:pt idx="2841">
                  <c:v>49.5</c:v>
                </c:pt>
                <c:pt idx="2842">
                  <c:v>49.5</c:v>
                </c:pt>
                <c:pt idx="2843">
                  <c:v>49.5</c:v>
                </c:pt>
                <c:pt idx="2844">
                  <c:v>49.5</c:v>
                </c:pt>
                <c:pt idx="2845">
                  <c:v>49.5</c:v>
                </c:pt>
                <c:pt idx="2846">
                  <c:v>49.5</c:v>
                </c:pt>
                <c:pt idx="2847">
                  <c:v>49.5</c:v>
                </c:pt>
                <c:pt idx="2848">
                  <c:v>49.5</c:v>
                </c:pt>
                <c:pt idx="2849">
                  <c:v>49.5</c:v>
                </c:pt>
                <c:pt idx="2850">
                  <c:v>49.5</c:v>
                </c:pt>
                <c:pt idx="2851">
                  <c:v>49.5</c:v>
                </c:pt>
                <c:pt idx="2852">
                  <c:v>49.5</c:v>
                </c:pt>
                <c:pt idx="2853">
                  <c:v>49.5</c:v>
                </c:pt>
                <c:pt idx="2854">
                  <c:v>49.5</c:v>
                </c:pt>
                <c:pt idx="2855">
                  <c:v>49.5</c:v>
                </c:pt>
                <c:pt idx="2856">
                  <c:v>49.5</c:v>
                </c:pt>
                <c:pt idx="2857">
                  <c:v>49.5</c:v>
                </c:pt>
                <c:pt idx="2858">
                  <c:v>49.5</c:v>
                </c:pt>
                <c:pt idx="2859">
                  <c:v>49.5</c:v>
                </c:pt>
                <c:pt idx="2860">
                  <c:v>49.5</c:v>
                </c:pt>
                <c:pt idx="2861">
                  <c:v>49.5</c:v>
                </c:pt>
                <c:pt idx="2862">
                  <c:v>49.5</c:v>
                </c:pt>
                <c:pt idx="2863">
                  <c:v>49.5</c:v>
                </c:pt>
                <c:pt idx="2864">
                  <c:v>49.5</c:v>
                </c:pt>
                <c:pt idx="2865">
                  <c:v>49.5</c:v>
                </c:pt>
                <c:pt idx="2866">
                  <c:v>49.5</c:v>
                </c:pt>
                <c:pt idx="2867">
                  <c:v>49.5</c:v>
                </c:pt>
                <c:pt idx="2868">
                  <c:v>49.5</c:v>
                </c:pt>
                <c:pt idx="2869">
                  <c:v>49.5</c:v>
                </c:pt>
                <c:pt idx="2870">
                  <c:v>49.5</c:v>
                </c:pt>
                <c:pt idx="2871">
                  <c:v>49.5</c:v>
                </c:pt>
                <c:pt idx="2872">
                  <c:v>49.5</c:v>
                </c:pt>
                <c:pt idx="2873">
                  <c:v>49.5</c:v>
                </c:pt>
                <c:pt idx="2874">
                  <c:v>49.5</c:v>
                </c:pt>
                <c:pt idx="2875">
                  <c:v>49.5</c:v>
                </c:pt>
                <c:pt idx="2876">
                  <c:v>49.5</c:v>
                </c:pt>
                <c:pt idx="2877">
                  <c:v>49.5</c:v>
                </c:pt>
                <c:pt idx="2878">
                  <c:v>49.5</c:v>
                </c:pt>
                <c:pt idx="2879">
                  <c:v>49.5</c:v>
                </c:pt>
                <c:pt idx="2880">
                  <c:v>49.5</c:v>
                </c:pt>
                <c:pt idx="2881">
                  <c:v>49.5</c:v>
                </c:pt>
                <c:pt idx="2882">
                  <c:v>49.5</c:v>
                </c:pt>
                <c:pt idx="2883">
                  <c:v>49.5</c:v>
                </c:pt>
                <c:pt idx="2884">
                  <c:v>49.5</c:v>
                </c:pt>
                <c:pt idx="2885">
                  <c:v>49.5</c:v>
                </c:pt>
                <c:pt idx="2886">
                  <c:v>49.5</c:v>
                </c:pt>
                <c:pt idx="2887">
                  <c:v>49.5</c:v>
                </c:pt>
                <c:pt idx="2888">
                  <c:v>49.5</c:v>
                </c:pt>
                <c:pt idx="2889">
                  <c:v>49.5</c:v>
                </c:pt>
                <c:pt idx="2890">
                  <c:v>49.5</c:v>
                </c:pt>
                <c:pt idx="2891">
                  <c:v>49.5</c:v>
                </c:pt>
                <c:pt idx="2892">
                  <c:v>49.5</c:v>
                </c:pt>
                <c:pt idx="2893">
                  <c:v>49.5</c:v>
                </c:pt>
                <c:pt idx="2894">
                  <c:v>49.5</c:v>
                </c:pt>
                <c:pt idx="2895">
                  <c:v>49.5</c:v>
                </c:pt>
                <c:pt idx="2896">
                  <c:v>49.5</c:v>
                </c:pt>
                <c:pt idx="2897">
                  <c:v>49.5</c:v>
                </c:pt>
                <c:pt idx="2898">
                  <c:v>49.5</c:v>
                </c:pt>
                <c:pt idx="2899">
                  <c:v>49.5</c:v>
                </c:pt>
                <c:pt idx="2900">
                  <c:v>49.5</c:v>
                </c:pt>
                <c:pt idx="2901">
                  <c:v>49.5</c:v>
                </c:pt>
                <c:pt idx="2902">
                  <c:v>49.5</c:v>
                </c:pt>
                <c:pt idx="2903">
                  <c:v>49.5</c:v>
                </c:pt>
                <c:pt idx="2904">
                  <c:v>49.5</c:v>
                </c:pt>
                <c:pt idx="2905">
                  <c:v>49.5</c:v>
                </c:pt>
                <c:pt idx="2906">
                  <c:v>49.5</c:v>
                </c:pt>
                <c:pt idx="2907">
                  <c:v>49.5</c:v>
                </c:pt>
                <c:pt idx="2908">
                  <c:v>49.5</c:v>
                </c:pt>
                <c:pt idx="2909">
                  <c:v>49.5</c:v>
                </c:pt>
                <c:pt idx="2910">
                  <c:v>49.5</c:v>
                </c:pt>
                <c:pt idx="2911">
                  <c:v>49.5</c:v>
                </c:pt>
                <c:pt idx="2912">
                  <c:v>49.5</c:v>
                </c:pt>
                <c:pt idx="2913">
                  <c:v>49.5</c:v>
                </c:pt>
                <c:pt idx="2914">
                  <c:v>49.5</c:v>
                </c:pt>
                <c:pt idx="2915">
                  <c:v>49.5</c:v>
                </c:pt>
                <c:pt idx="2916">
                  <c:v>49.5</c:v>
                </c:pt>
                <c:pt idx="2917">
                  <c:v>49.5</c:v>
                </c:pt>
                <c:pt idx="2918">
                  <c:v>49.5</c:v>
                </c:pt>
                <c:pt idx="2919">
                  <c:v>49.5</c:v>
                </c:pt>
                <c:pt idx="2920">
                  <c:v>49.5</c:v>
                </c:pt>
                <c:pt idx="2921">
                  <c:v>49.5</c:v>
                </c:pt>
                <c:pt idx="2922">
                  <c:v>49.5</c:v>
                </c:pt>
                <c:pt idx="2923">
                  <c:v>49.5</c:v>
                </c:pt>
                <c:pt idx="2924">
                  <c:v>49.5</c:v>
                </c:pt>
                <c:pt idx="2925">
                  <c:v>49.5</c:v>
                </c:pt>
                <c:pt idx="2926">
                  <c:v>49.5</c:v>
                </c:pt>
                <c:pt idx="2927">
                  <c:v>49.5</c:v>
                </c:pt>
                <c:pt idx="2928">
                  <c:v>49.5</c:v>
                </c:pt>
                <c:pt idx="2929">
                  <c:v>49.5</c:v>
                </c:pt>
                <c:pt idx="2930">
                  <c:v>49.5</c:v>
                </c:pt>
                <c:pt idx="2931">
                  <c:v>49.5</c:v>
                </c:pt>
                <c:pt idx="2932">
                  <c:v>49.5</c:v>
                </c:pt>
                <c:pt idx="2933">
                  <c:v>49.5</c:v>
                </c:pt>
                <c:pt idx="2934">
                  <c:v>49.5</c:v>
                </c:pt>
                <c:pt idx="2935">
                  <c:v>49.5</c:v>
                </c:pt>
                <c:pt idx="2936">
                  <c:v>49.5</c:v>
                </c:pt>
                <c:pt idx="2937">
                  <c:v>49.5</c:v>
                </c:pt>
                <c:pt idx="2938">
                  <c:v>49.5</c:v>
                </c:pt>
                <c:pt idx="2939">
                  <c:v>49.5</c:v>
                </c:pt>
                <c:pt idx="2940">
                  <c:v>49.5</c:v>
                </c:pt>
                <c:pt idx="2941">
                  <c:v>49.5</c:v>
                </c:pt>
                <c:pt idx="2942">
                  <c:v>49.5</c:v>
                </c:pt>
                <c:pt idx="2943">
                  <c:v>49.5</c:v>
                </c:pt>
                <c:pt idx="2944">
                  <c:v>49.5</c:v>
                </c:pt>
                <c:pt idx="2945">
                  <c:v>49.5</c:v>
                </c:pt>
                <c:pt idx="2946">
                  <c:v>49.5</c:v>
                </c:pt>
                <c:pt idx="2947">
                  <c:v>49.5</c:v>
                </c:pt>
                <c:pt idx="2948">
                  <c:v>49.5</c:v>
                </c:pt>
                <c:pt idx="2949">
                  <c:v>49.5</c:v>
                </c:pt>
                <c:pt idx="2950">
                  <c:v>49.5</c:v>
                </c:pt>
                <c:pt idx="2951">
                  <c:v>49.5</c:v>
                </c:pt>
                <c:pt idx="2952">
                  <c:v>49.5</c:v>
                </c:pt>
                <c:pt idx="2953">
                  <c:v>49.5</c:v>
                </c:pt>
                <c:pt idx="2954">
                  <c:v>49.5</c:v>
                </c:pt>
                <c:pt idx="2955">
                  <c:v>49.5</c:v>
                </c:pt>
                <c:pt idx="2956">
                  <c:v>49.5</c:v>
                </c:pt>
                <c:pt idx="2957">
                  <c:v>49.5</c:v>
                </c:pt>
                <c:pt idx="2958">
                  <c:v>49.5</c:v>
                </c:pt>
                <c:pt idx="2959">
                  <c:v>49.5</c:v>
                </c:pt>
                <c:pt idx="2960">
                  <c:v>49.5</c:v>
                </c:pt>
                <c:pt idx="2961">
                  <c:v>49.5</c:v>
                </c:pt>
                <c:pt idx="2962">
                  <c:v>49.5</c:v>
                </c:pt>
                <c:pt idx="2963">
                  <c:v>49.5</c:v>
                </c:pt>
                <c:pt idx="2964">
                  <c:v>49.5</c:v>
                </c:pt>
                <c:pt idx="2965">
                  <c:v>49.5</c:v>
                </c:pt>
                <c:pt idx="2966">
                  <c:v>49.5</c:v>
                </c:pt>
                <c:pt idx="2967">
                  <c:v>49.5</c:v>
                </c:pt>
                <c:pt idx="2968">
                  <c:v>49.5</c:v>
                </c:pt>
                <c:pt idx="2969">
                  <c:v>49.5</c:v>
                </c:pt>
                <c:pt idx="2970">
                  <c:v>49.5</c:v>
                </c:pt>
                <c:pt idx="2971">
                  <c:v>49.5</c:v>
                </c:pt>
                <c:pt idx="2972">
                  <c:v>49.5</c:v>
                </c:pt>
                <c:pt idx="2973">
                  <c:v>49.5</c:v>
                </c:pt>
                <c:pt idx="2974">
                  <c:v>49.5</c:v>
                </c:pt>
                <c:pt idx="2975">
                  <c:v>49.5</c:v>
                </c:pt>
                <c:pt idx="2976">
                  <c:v>49.5</c:v>
                </c:pt>
                <c:pt idx="2977">
                  <c:v>49.5</c:v>
                </c:pt>
                <c:pt idx="2978">
                  <c:v>49.5</c:v>
                </c:pt>
                <c:pt idx="2979">
                  <c:v>49.5</c:v>
                </c:pt>
                <c:pt idx="2980">
                  <c:v>49.5</c:v>
                </c:pt>
                <c:pt idx="2981">
                  <c:v>49.5</c:v>
                </c:pt>
                <c:pt idx="2982">
                  <c:v>49.5</c:v>
                </c:pt>
                <c:pt idx="2983">
                  <c:v>49.5</c:v>
                </c:pt>
                <c:pt idx="2984">
                  <c:v>49.5</c:v>
                </c:pt>
                <c:pt idx="2985">
                  <c:v>49.5</c:v>
                </c:pt>
                <c:pt idx="2986">
                  <c:v>49.5</c:v>
                </c:pt>
                <c:pt idx="2987">
                  <c:v>49.5</c:v>
                </c:pt>
                <c:pt idx="2988">
                  <c:v>49.5</c:v>
                </c:pt>
                <c:pt idx="2989">
                  <c:v>49.5</c:v>
                </c:pt>
                <c:pt idx="2990">
                  <c:v>49.5</c:v>
                </c:pt>
                <c:pt idx="2991">
                  <c:v>49.5</c:v>
                </c:pt>
                <c:pt idx="2992">
                  <c:v>49.5</c:v>
                </c:pt>
                <c:pt idx="2993">
                  <c:v>49.5</c:v>
                </c:pt>
                <c:pt idx="2994">
                  <c:v>49.5</c:v>
                </c:pt>
                <c:pt idx="2995">
                  <c:v>49.5</c:v>
                </c:pt>
                <c:pt idx="2996">
                  <c:v>49.5</c:v>
                </c:pt>
                <c:pt idx="2997">
                  <c:v>49.5</c:v>
                </c:pt>
                <c:pt idx="2998">
                  <c:v>49.5</c:v>
                </c:pt>
                <c:pt idx="2999">
                  <c:v>49.5</c:v>
                </c:pt>
                <c:pt idx="3000">
                  <c:v>49.5</c:v>
                </c:pt>
                <c:pt idx="3001">
                  <c:v>49.5</c:v>
                </c:pt>
                <c:pt idx="3002">
                  <c:v>49.5</c:v>
                </c:pt>
                <c:pt idx="3003">
                  <c:v>49.5</c:v>
                </c:pt>
                <c:pt idx="3004">
                  <c:v>49.5</c:v>
                </c:pt>
                <c:pt idx="3005">
                  <c:v>49.5</c:v>
                </c:pt>
                <c:pt idx="3006">
                  <c:v>49.5</c:v>
                </c:pt>
                <c:pt idx="3007">
                  <c:v>49.5</c:v>
                </c:pt>
                <c:pt idx="3008">
                  <c:v>49.5</c:v>
                </c:pt>
                <c:pt idx="3009">
                  <c:v>49.5</c:v>
                </c:pt>
                <c:pt idx="3010">
                  <c:v>49.5</c:v>
                </c:pt>
                <c:pt idx="3012">
                  <c:v>49</c:v>
                </c:pt>
                <c:pt idx="3013">
                  <c:v>49</c:v>
                </c:pt>
                <c:pt idx="3014">
                  <c:v>49</c:v>
                </c:pt>
                <c:pt idx="3015">
                  <c:v>49</c:v>
                </c:pt>
                <c:pt idx="3016">
                  <c:v>49</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49</c:v>
                </c:pt>
                <c:pt idx="3033">
                  <c:v>49</c:v>
                </c:pt>
                <c:pt idx="3034">
                  <c:v>49</c:v>
                </c:pt>
                <c:pt idx="3035">
                  <c:v>49</c:v>
                </c:pt>
                <c:pt idx="3036">
                  <c:v>49</c:v>
                </c:pt>
                <c:pt idx="3037">
                  <c:v>49</c:v>
                </c:pt>
                <c:pt idx="3038">
                  <c:v>49</c:v>
                </c:pt>
                <c:pt idx="3039">
                  <c:v>49</c:v>
                </c:pt>
                <c:pt idx="3040">
                  <c:v>49</c:v>
                </c:pt>
                <c:pt idx="3041">
                  <c:v>49</c:v>
                </c:pt>
                <c:pt idx="3042">
                  <c:v>49</c:v>
                </c:pt>
                <c:pt idx="3043">
                  <c:v>49</c:v>
                </c:pt>
                <c:pt idx="3044">
                  <c:v>49</c:v>
                </c:pt>
                <c:pt idx="3045">
                  <c:v>49</c:v>
                </c:pt>
                <c:pt idx="3046">
                  <c:v>49</c:v>
                </c:pt>
                <c:pt idx="3047">
                  <c:v>49</c:v>
                </c:pt>
                <c:pt idx="3048">
                  <c:v>49</c:v>
                </c:pt>
                <c:pt idx="3049">
                  <c:v>49</c:v>
                </c:pt>
                <c:pt idx="3050">
                  <c:v>49</c:v>
                </c:pt>
                <c:pt idx="3051">
                  <c:v>49</c:v>
                </c:pt>
                <c:pt idx="3052">
                  <c:v>49</c:v>
                </c:pt>
                <c:pt idx="3053">
                  <c:v>49</c:v>
                </c:pt>
                <c:pt idx="3054">
                  <c:v>49</c:v>
                </c:pt>
                <c:pt idx="3055">
                  <c:v>49</c:v>
                </c:pt>
                <c:pt idx="3056">
                  <c:v>49</c:v>
                </c:pt>
                <c:pt idx="3057">
                  <c:v>49</c:v>
                </c:pt>
                <c:pt idx="3058">
                  <c:v>49</c:v>
                </c:pt>
                <c:pt idx="3059">
                  <c:v>49</c:v>
                </c:pt>
                <c:pt idx="3060">
                  <c:v>49</c:v>
                </c:pt>
                <c:pt idx="3061">
                  <c:v>49</c:v>
                </c:pt>
                <c:pt idx="3062">
                  <c:v>49</c:v>
                </c:pt>
                <c:pt idx="3063">
                  <c:v>49</c:v>
                </c:pt>
                <c:pt idx="3064">
                  <c:v>49</c:v>
                </c:pt>
                <c:pt idx="3065">
                  <c:v>49</c:v>
                </c:pt>
                <c:pt idx="3066">
                  <c:v>49</c:v>
                </c:pt>
                <c:pt idx="3067">
                  <c:v>49</c:v>
                </c:pt>
                <c:pt idx="3068">
                  <c:v>49</c:v>
                </c:pt>
                <c:pt idx="3069">
                  <c:v>49</c:v>
                </c:pt>
                <c:pt idx="3070">
                  <c:v>49</c:v>
                </c:pt>
                <c:pt idx="3071">
                  <c:v>49</c:v>
                </c:pt>
                <c:pt idx="3072">
                  <c:v>49</c:v>
                </c:pt>
                <c:pt idx="3073">
                  <c:v>49</c:v>
                </c:pt>
                <c:pt idx="3074">
                  <c:v>49</c:v>
                </c:pt>
                <c:pt idx="3075">
                  <c:v>49</c:v>
                </c:pt>
                <c:pt idx="3076">
                  <c:v>49</c:v>
                </c:pt>
                <c:pt idx="3077">
                  <c:v>49</c:v>
                </c:pt>
                <c:pt idx="3078">
                  <c:v>49</c:v>
                </c:pt>
                <c:pt idx="3079">
                  <c:v>49</c:v>
                </c:pt>
                <c:pt idx="3080">
                  <c:v>49</c:v>
                </c:pt>
                <c:pt idx="3081">
                  <c:v>49</c:v>
                </c:pt>
                <c:pt idx="3082">
                  <c:v>49</c:v>
                </c:pt>
                <c:pt idx="3083">
                  <c:v>49</c:v>
                </c:pt>
                <c:pt idx="3084">
                  <c:v>49</c:v>
                </c:pt>
                <c:pt idx="3085">
                  <c:v>49</c:v>
                </c:pt>
                <c:pt idx="3086">
                  <c:v>49</c:v>
                </c:pt>
                <c:pt idx="3087">
                  <c:v>49</c:v>
                </c:pt>
                <c:pt idx="3088">
                  <c:v>49</c:v>
                </c:pt>
                <c:pt idx="3089">
                  <c:v>49</c:v>
                </c:pt>
                <c:pt idx="3090">
                  <c:v>49</c:v>
                </c:pt>
                <c:pt idx="3091">
                  <c:v>49</c:v>
                </c:pt>
                <c:pt idx="3092">
                  <c:v>49</c:v>
                </c:pt>
                <c:pt idx="3093">
                  <c:v>49</c:v>
                </c:pt>
                <c:pt idx="3094">
                  <c:v>49</c:v>
                </c:pt>
                <c:pt idx="3095">
                  <c:v>49</c:v>
                </c:pt>
                <c:pt idx="3096">
                  <c:v>49</c:v>
                </c:pt>
                <c:pt idx="3097">
                  <c:v>49</c:v>
                </c:pt>
                <c:pt idx="3098">
                  <c:v>49</c:v>
                </c:pt>
                <c:pt idx="3099">
                  <c:v>49</c:v>
                </c:pt>
                <c:pt idx="3100">
                  <c:v>49</c:v>
                </c:pt>
                <c:pt idx="3101">
                  <c:v>49</c:v>
                </c:pt>
                <c:pt idx="3102">
                  <c:v>49</c:v>
                </c:pt>
                <c:pt idx="3103">
                  <c:v>49</c:v>
                </c:pt>
                <c:pt idx="3104">
                  <c:v>49</c:v>
                </c:pt>
                <c:pt idx="3105">
                  <c:v>49</c:v>
                </c:pt>
                <c:pt idx="3106">
                  <c:v>49</c:v>
                </c:pt>
                <c:pt idx="3107">
                  <c:v>49</c:v>
                </c:pt>
                <c:pt idx="3108">
                  <c:v>49</c:v>
                </c:pt>
                <c:pt idx="3109">
                  <c:v>49</c:v>
                </c:pt>
                <c:pt idx="3110">
                  <c:v>49</c:v>
                </c:pt>
                <c:pt idx="3111">
                  <c:v>49</c:v>
                </c:pt>
                <c:pt idx="3112">
                  <c:v>49</c:v>
                </c:pt>
                <c:pt idx="3113">
                  <c:v>49</c:v>
                </c:pt>
                <c:pt idx="3114">
                  <c:v>49</c:v>
                </c:pt>
                <c:pt idx="3115">
                  <c:v>49</c:v>
                </c:pt>
                <c:pt idx="3116">
                  <c:v>49</c:v>
                </c:pt>
                <c:pt idx="3117">
                  <c:v>49</c:v>
                </c:pt>
                <c:pt idx="3118">
                  <c:v>49</c:v>
                </c:pt>
                <c:pt idx="3119">
                  <c:v>49</c:v>
                </c:pt>
                <c:pt idx="3120">
                  <c:v>49</c:v>
                </c:pt>
                <c:pt idx="3121">
                  <c:v>49</c:v>
                </c:pt>
                <c:pt idx="3122">
                  <c:v>49</c:v>
                </c:pt>
                <c:pt idx="3123">
                  <c:v>49</c:v>
                </c:pt>
                <c:pt idx="3124">
                  <c:v>49</c:v>
                </c:pt>
                <c:pt idx="3125">
                  <c:v>49</c:v>
                </c:pt>
                <c:pt idx="3126">
                  <c:v>49</c:v>
                </c:pt>
                <c:pt idx="3127">
                  <c:v>49</c:v>
                </c:pt>
                <c:pt idx="3128">
                  <c:v>49</c:v>
                </c:pt>
                <c:pt idx="3129">
                  <c:v>49</c:v>
                </c:pt>
                <c:pt idx="3130">
                  <c:v>49</c:v>
                </c:pt>
                <c:pt idx="3131">
                  <c:v>49</c:v>
                </c:pt>
                <c:pt idx="3132">
                  <c:v>49</c:v>
                </c:pt>
                <c:pt idx="3133">
                  <c:v>49</c:v>
                </c:pt>
                <c:pt idx="3134">
                  <c:v>49</c:v>
                </c:pt>
                <c:pt idx="3135">
                  <c:v>49</c:v>
                </c:pt>
                <c:pt idx="3136">
                  <c:v>49</c:v>
                </c:pt>
                <c:pt idx="3137">
                  <c:v>49</c:v>
                </c:pt>
                <c:pt idx="3138">
                  <c:v>49</c:v>
                </c:pt>
                <c:pt idx="3139">
                  <c:v>49</c:v>
                </c:pt>
                <c:pt idx="3140">
                  <c:v>49</c:v>
                </c:pt>
                <c:pt idx="3141">
                  <c:v>49</c:v>
                </c:pt>
                <c:pt idx="3142">
                  <c:v>49</c:v>
                </c:pt>
                <c:pt idx="3143">
                  <c:v>49</c:v>
                </c:pt>
                <c:pt idx="3144">
                  <c:v>49</c:v>
                </c:pt>
                <c:pt idx="3145">
                  <c:v>49</c:v>
                </c:pt>
                <c:pt idx="3146">
                  <c:v>49</c:v>
                </c:pt>
                <c:pt idx="3147">
                  <c:v>49</c:v>
                </c:pt>
                <c:pt idx="3148">
                  <c:v>49</c:v>
                </c:pt>
                <c:pt idx="3149">
                  <c:v>49</c:v>
                </c:pt>
                <c:pt idx="3150">
                  <c:v>49</c:v>
                </c:pt>
                <c:pt idx="3151">
                  <c:v>49</c:v>
                </c:pt>
                <c:pt idx="3152">
                  <c:v>49</c:v>
                </c:pt>
                <c:pt idx="3153">
                  <c:v>49</c:v>
                </c:pt>
                <c:pt idx="3154">
                  <c:v>49</c:v>
                </c:pt>
                <c:pt idx="3155">
                  <c:v>49</c:v>
                </c:pt>
                <c:pt idx="3156">
                  <c:v>49</c:v>
                </c:pt>
                <c:pt idx="3157">
                  <c:v>49</c:v>
                </c:pt>
                <c:pt idx="3158">
                  <c:v>49</c:v>
                </c:pt>
                <c:pt idx="3159">
                  <c:v>49</c:v>
                </c:pt>
                <c:pt idx="3160">
                  <c:v>49</c:v>
                </c:pt>
                <c:pt idx="3161">
                  <c:v>49</c:v>
                </c:pt>
                <c:pt idx="3162">
                  <c:v>49</c:v>
                </c:pt>
                <c:pt idx="3163">
                  <c:v>49</c:v>
                </c:pt>
                <c:pt idx="3164">
                  <c:v>49</c:v>
                </c:pt>
                <c:pt idx="3165">
                  <c:v>49</c:v>
                </c:pt>
                <c:pt idx="3166">
                  <c:v>49</c:v>
                </c:pt>
                <c:pt idx="3167">
                  <c:v>49</c:v>
                </c:pt>
                <c:pt idx="3168">
                  <c:v>49</c:v>
                </c:pt>
                <c:pt idx="3169">
                  <c:v>49</c:v>
                </c:pt>
                <c:pt idx="3170">
                  <c:v>49</c:v>
                </c:pt>
                <c:pt idx="3171">
                  <c:v>49</c:v>
                </c:pt>
                <c:pt idx="3172">
                  <c:v>49</c:v>
                </c:pt>
                <c:pt idx="3173">
                  <c:v>49</c:v>
                </c:pt>
                <c:pt idx="3174">
                  <c:v>49</c:v>
                </c:pt>
                <c:pt idx="3175">
                  <c:v>49</c:v>
                </c:pt>
                <c:pt idx="3176">
                  <c:v>49</c:v>
                </c:pt>
                <c:pt idx="3177">
                  <c:v>49</c:v>
                </c:pt>
                <c:pt idx="3178">
                  <c:v>49</c:v>
                </c:pt>
                <c:pt idx="3179">
                  <c:v>49</c:v>
                </c:pt>
                <c:pt idx="3180">
                  <c:v>49</c:v>
                </c:pt>
                <c:pt idx="3181">
                  <c:v>49</c:v>
                </c:pt>
                <c:pt idx="3182">
                  <c:v>49</c:v>
                </c:pt>
                <c:pt idx="3183">
                  <c:v>49</c:v>
                </c:pt>
                <c:pt idx="3184">
                  <c:v>49</c:v>
                </c:pt>
                <c:pt idx="3185">
                  <c:v>49</c:v>
                </c:pt>
                <c:pt idx="3186">
                  <c:v>49</c:v>
                </c:pt>
                <c:pt idx="3187">
                  <c:v>49</c:v>
                </c:pt>
                <c:pt idx="3188">
                  <c:v>49</c:v>
                </c:pt>
                <c:pt idx="3189">
                  <c:v>49</c:v>
                </c:pt>
                <c:pt idx="3190">
                  <c:v>49</c:v>
                </c:pt>
                <c:pt idx="3191">
                  <c:v>49</c:v>
                </c:pt>
                <c:pt idx="3192">
                  <c:v>49</c:v>
                </c:pt>
                <c:pt idx="3193">
                  <c:v>49</c:v>
                </c:pt>
                <c:pt idx="3194">
                  <c:v>49</c:v>
                </c:pt>
                <c:pt idx="3195">
                  <c:v>49</c:v>
                </c:pt>
                <c:pt idx="3196">
                  <c:v>49</c:v>
                </c:pt>
                <c:pt idx="3197">
                  <c:v>49</c:v>
                </c:pt>
                <c:pt idx="3198">
                  <c:v>49</c:v>
                </c:pt>
                <c:pt idx="3199">
                  <c:v>49</c:v>
                </c:pt>
                <c:pt idx="3200">
                  <c:v>49</c:v>
                </c:pt>
                <c:pt idx="3201">
                  <c:v>49</c:v>
                </c:pt>
                <c:pt idx="3202">
                  <c:v>49</c:v>
                </c:pt>
                <c:pt idx="3203">
                  <c:v>49</c:v>
                </c:pt>
                <c:pt idx="3204">
                  <c:v>49</c:v>
                </c:pt>
                <c:pt idx="3205">
                  <c:v>49</c:v>
                </c:pt>
                <c:pt idx="3206">
                  <c:v>49</c:v>
                </c:pt>
                <c:pt idx="3207">
                  <c:v>49</c:v>
                </c:pt>
                <c:pt idx="3208">
                  <c:v>49</c:v>
                </c:pt>
                <c:pt idx="3209">
                  <c:v>49</c:v>
                </c:pt>
                <c:pt idx="3210">
                  <c:v>49</c:v>
                </c:pt>
                <c:pt idx="3211">
                  <c:v>49</c:v>
                </c:pt>
                <c:pt idx="3212">
                  <c:v>49</c:v>
                </c:pt>
                <c:pt idx="3213">
                  <c:v>49</c:v>
                </c:pt>
                <c:pt idx="3214">
                  <c:v>49</c:v>
                </c:pt>
                <c:pt idx="3215">
                  <c:v>49</c:v>
                </c:pt>
                <c:pt idx="3216">
                  <c:v>49</c:v>
                </c:pt>
                <c:pt idx="3217">
                  <c:v>49</c:v>
                </c:pt>
                <c:pt idx="3218">
                  <c:v>49</c:v>
                </c:pt>
                <c:pt idx="3219">
                  <c:v>49</c:v>
                </c:pt>
                <c:pt idx="3220">
                  <c:v>49</c:v>
                </c:pt>
                <c:pt idx="3221">
                  <c:v>49</c:v>
                </c:pt>
                <c:pt idx="3222">
                  <c:v>49</c:v>
                </c:pt>
                <c:pt idx="3223">
                  <c:v>49</c:v>
                </c:pt>
                <c:pt idx="3224">
                  <c:v>49</c:v>
                </c:pt>
                <c:pt idx="3225">
                  <c:v>49</c:v>
                </c:pt>
                <c:pt idx="3226">
                  <c:v>49</c:v>
                </c:pt>
                <c:pt idx="3227">
                  <c:v>49</c:v>
                </c:pt>
                <c:pt idx="3228">
                  <c:v>49</c:v>
                </c:pt>
                <c:pt idx="3229">
                  <c:v>49</c:v>
                </c:pt>
                <c:pt idx="3230">
                  <c:v>49</c:v>
                </c:pt>
                <c:pt idx="3231">
                  <c:v>49</c:v>
                </c:pt>
                <c:pt idx="3232">
                  <c:v>49</c:v>
                </c:pt>
                <c:pt idx="3233">
                  <c:v>49</c:v>
                </c:pt>
                <c:pt idx="3234">
                  <c:v>49</c:v>
                </c:pt>
                <c:pt idx="3235">
                  <c:v>49</c:v>
                </c:pt>
                <c:pt idx="3236">
                  <c:v>49</c:v>
                </c:pt>
                <c:pt idx="3237">
                  <c:v>49</c:v>
                </c:pt>
                <c:pt idx="3238">
                  <c:v>49</c:v>
                </c:pt>
                <c:pt idx="3239">
                  <c:v>49</c:v>
                </c:pt>
                <c:pt idx="3240">
                  <c:v>49</c:v>
                </c:pt>
                <c:pt idx="3241">
                  <c:v>49</c:v>
                </c:pt>
                <c:pt idx="3242">
                  <c:v>49</c:v>
                </c:pt>
                <c:pt idx="3243">
                  <c:v>49</c:v>
                </c:pt>
                <c:pt idx="3244">
                  <c:v>49</c:v>
                </c:pt>
                <c:pt idx="3245">
                  <c:v>49</c:v>
                </c:pt>
                <c:pt idx="3246">
                  <c:v>49</c:v>
                </c:pt>
                <c:pt idx="3247">
                  <c:v>49</c:v>
                </c:pt>
                <c:pt idx="3248">
                  <c:v>49</c:v>
                </c:pt>
                <c:pt idx="3249">
                  <c:v>49</c:v>
                </c:pt>
                <c:pt idx="3250">
                  <c:v>49</c:v>
                </c:pt>
                <c:pt idx="3251">
                  <c:v>49</c:v>
                </c:pt>
                <c:pt idx="3252">
                  <c:v>49</c:v>
                </c:pt>
                <c:pt idx="3253">
                  <c:v>49</c:v>
                </c:pt>
                <c:pt idx="3254">
                  <c:v>49</c:v>
                </c:pt>
                <c:pt idx="3255">
                  <c:v>49</c:v>
                </c:pt>
                <c:pt idx="3256">
                  <c:v>49</c:v>
                </c:pt>
                <c:pt idx="3257">
                  <c:v>49</c:v>
                </c:pt>
                <c:pt idx="3258">
                  <c:v>49</c:v>
                </c:pt>
                <c:pt idx="3259">
                  <c:v>49</c:v>
                </c:pt>
                <c:pt idx="3260">
                  <c:v>49</c:v>
                </c:pt>
                <c:pt idx="3261">
                  <c:v>49</c:v>
                </c:pt>
                <c:pt idx="3263">
                  <c:v>48.5</c:v>
                </c:pt>
                <c:pt idx="3264">
                  <c:v>48.5</c:v>
                </c:pt>
                <c:pt idx="3265">
                  <c:v>48.5</c:v>
                </c:pt>
                <c:pt idx="3266">
                  <c:v>48.5</c:v>
                </c:pt>
                <c:pt idx="3267">
                  <c:v>48.5</c:v>
                </c:pt>
                <c:pt idx="3268">
                  <c:v>48.5</c:v>
                </c:pt>
                <c:pt idx="3269">
                  <c:v>48.5</c:v>
                </c:pt>
                <c:pt idx="3270">
                  <c:v>48.5</c:v>
                </c:pt>
                <c:pt idx="3271">
                  <c:v>48.5</c:v>
                </c:pt>
                <c:pt idx="3272">
                  <c:v>48.5</c:v>
                </c:pt>
                <c:pt idx="3273">
                  <c:v>48.5</c:v>
                </c:pt>
                <c:pt idx="3274">
                  <c:v>48.5</c:v>
                </c:pt>
                <c:pt idx="3275">
                  <c:v>48.5</c:v>
                </c:pt>
                <c:pt idx="3276">
                  <c:v>48.5</c:v>
                </c:pt>
                <c:pt idx="3277">
                  <c:v>48.5</c:v>
                </c:pt>
                <c:pt idx="3278">
                  <c:v>48.5</c:v>
                </c:pt>
                <c:pt idx="3279">
                  <c:v>48.5</c:v>
                </c:pt>
                <c:pt idx="3280">
                  <c:v>48.5</c:v>
                </c:pt>
                <c:pt idx="3281">
                  <c:v>48.5</c:v>
                </c:pt>
                <c:pt idx="3282">
                  <c:v>48.5</c:v>
                </c:pt>
                <c:pt idx="3283">
                  <c:v>48.5</c:v>
                </c:pt>
                <c:pt idx="3284">
                  <c:v>48.5</c:v>
                </c:pt>
                <c:pt idx="3285">
                  <c:v>48.5</c:v>
                </c:pt>
                <c:pt idx="3286">
                  <c:v>48.5</c:v>
                </c:pt>
                <c:pt idx="3287">
                  <c:v>48.5</c:v>
                </c:pt>
                <c:pt idx="3288">
                  <c:v>48.5</c:v>
                </c:pt>
                <c:pt idx="3289">
                  <c:v>48.5</c:v>
                </c:pt>
                <c:pt idx="3290">
                  <c:v>48.5</c:v>
                </c:pt>
                <c:pt idx="3291">
                  <c:v>48.5</c:v>
                </c:pt>
                <c:pt idx="3292">
                  <c:v>48.5</c:v>
                </c:pt>
                <c:pt idx="3293">
                  <c:v>48.5</c:v>
                </c:pt>
                <c:pt idx="3294">
                  <c:v>48.5</c:v>
                </c:pt>
                <c:pt idx="3295">
                  <c:v>48.5</c:v>
                </c:pt>
                <c:pt idx="3296">
                  <c:v>48.5</c:v>
                </c:pt>
                <c:pt idx="3297">
                  <c:v>48.5</c:v>
                </c:pt>
                <c:pt idx="3298">
                  <c:v>48.5</c:v>
                </c:pt>
                <c:pt idx="3299">
                  <c:v>48.5</c:v>
                </c:pt>
                <c:pt idx="3300">
                  <c:v>48.5</c:v>
                </c:pt>
                <c:pt idx="3301">
                  <c:v>48.5</c:v>
                </c:pt>
                <c:pt idx="3302">
                  <c:v>48.5</c:v>
                </c:pt>
                <c:pt idx="3303">
                  <c:v>48.5</c:v>
                </c:pt>
                <c:pt idx="3304">
                  <c:v>48.5</c:v>
                </c:pt>
                <c:pt idx="3305">
                  <c:v>48.5</c:v>
                </c:pt>
                <c:pt idx="3306">
                  <c:v>48.5</c:v>
                </c:pt>
                <c:pt idx="3307">
                  <c:v>48.5</c:v>
                </c:pt>
                <c:pt idx="3308">
                  <c:v>48.5</c:v>
                </c:pt>
                <c:pt idx="3309">
                  <c:v>48.5</c:v>
                </c:pt>
                <c:pt idx="3310">
                  <c:v>48.5</c:v>
                </c:pt>
                <c:pt idx="3311">
                  <c:v>48.5</c:v>
                </c:pt>
                <c:pt idx="3312">
                  <c:v>48.5</c:v>
                </c:pt>
                <c:pt idx="3313">
                  <c:v>48.5</c:v>
                </c:pt>
                <c:pt idx="3314">
                  <c:v>48.5</c:v>
                </c:pt>
                <c:pt idx="3315">
                  <c:v>48.5</c:v>
                </c:pt>
                <c:pt idx="3316">
                  <c:v>48.5</c:v>
                </c:pt>
                <c:pt idx="3317">
                  <c:v>48.5</c:v>
                </c:pt>
                <c:pt idx="3318">
                  <c:v>48.5</c:v>
                </c:pt>
                <c:pt idx="3319">
                  <c:v>48.5</c:v>
                </c:pt>
                <c:pt idx="3320">
                  <c:v>48.5</c:v>
                </c:pt>
                <c:pt idx="3321">
                  <c:v>48.5</c:v>
                </c:pt>
                <c:pt idx="3322">
                  <c:v>48.5</c:v>
                </c:pt>
                <c:pt idx="3323">
                  <c:v>48.5</c:v>
                </c:pt>
                <c:pt idx="3324">
                  <c:v>48.5</c:v>
                </c:pt>
                <c:pt idx="3325">
                  <c:v>48.5</c:v>
                </c:pt>
                <c:pt idx="3326">
                  <c:v>48.5</c:v>
                </c:pt>
                <c:pt idx="3327">
                  <c:v>48.5</c:v>
                </c:pt>
                <c:pt idx="3328">
                  <c:v>48.5</c:v>
                </c:pt>
                <c:pt idx="3329">
                  <c:v>48.5</c:v>
                </c:pt>
                <c:pt idx="3330">
                  <c:v>48.5</c:v>
                </c:pt>
                <c:pt idx="3331">
                  <c:v>48.5</c:v>
                </c:pt>
                <c:pt idx="3332">
                  <c:v>48.5</c:v>
                </c:pt>
                <c:pt idx="3333">
                  <c:v>48.5</c:v>
                </c:pt>
                <c:pt idx="3334">
                  <c:v>48.5</c:v>
                </c:pt>
                <c:pt idx="3335">
                  <c:v>48.5</c:v>
                </c:pt>
                <c:pt idx="3336">
                  <c:v>48.5</c:v>
                </c:pt>
                <c:pt idx="3337">
                  <c:v>48.5</c:v>
                </c:pt>
                <c:pt idx="3338">
                  <c:v>48.5</c:v>
                </c:pt>
                <c:pt idx="3339">
                  <c:v>48.5</c:v>
                </c:pt>
                <c:pt idx="3340">
                  <c:v>48.5</c:v>
                </c:pt>
                <c:pt idx="3341">
                  <c:v>48.5</c:v>
                </c:pt>
                <c:pt idx="3342">
                  <c:v>48.5</c:v>
                </c:pt>
                <c:pt idx="3343">
                  <c:v>48.5</c:v>
                </c:pt>
                <c:pt idx="3344">
                  <c:v>48.5</c:v>
                </c:pt>
                <c:pt idx="3345">
                  <c:v>48.5</c:v>
                </c:pt>
                <c:pt idx="3346">
                  <c:v>48.5</c:v>
                </c:pt>
                <c:pt idx="3347">
                  <c:v>48.5</c:v>
                </c:pt>
                <c:pt idx="3348">
                  <c:v>48.5</c:v>
                </c:pt>
                <c:pt idx="3349">
                  <c:v>48.5</c:v>
                </c:pt>
                <c:pt idx="3350">
                  <c:v>48.5</c:v>
                </c:pt>
                <c:pt idx="3351">
                  <c:v>48.5</c:v>
                </c:pt>
                <c:pt idx="3352">
                  <c:v>48.5</c:v>
                </c:pt>
                <c:pt idx="3353">
                  <c:v>48.5</c:v>
                </c:pt>
                <c:pt idx="3354">
                  <c:v>48.5</c:v>
                </c:pt>
                <c:pt idx="3355">
                  <c:v>48.5</c:v>
                </c:pt>
                <c:pt idx="3356">
                  <c:v>48.5</c:v>
                </c:pt>
                <c:pt idx="3357">
                  <c:v>48.5</c:v>
                </c:pt>
                <c:pt idx="3358">
                  <c:v>48.5</c:v>
                </c:pt>
                <c:pt idx="3359">
                  <c:v>48.5</c:v>
                </c:pt>
                <c:pt idx="3360">
                  <c:v>48.5</c:v>
                </c:pt>
                <c:pt idx="3361">
                  <c:v>48.5</c:v>
                </c:pt>
                <c:pt idx="3362">
                  <c:v>48.5</c:v>
                </c:pt>
                <c:pt idx="3363">
                  <c:v>48.5</c:v>
                </c:pt>
                <c:pt idx="3364">
                  <c:v>48.5</c:v>
                </c:pt>
                <c:pt idx="3365">
                  <c:v>48.5</c:v>
                </c:pt>
                <c:pt idx="3366">
                  <c:v>48.5</c:v>
                </c:pt>
                <c:pt idx="3367">
                  <c:v>48.5</c:v>
                </c:pt>
                <c:pt idx="3368">
                  <c:v>48.5</c:v>
                </c:pt>
                <c:pt idx="3369">
                  <c:v>48.5</c:v>
                </c:pt>
                <c:pt idx="3370">
                  <c:v>48.5</c:v>
                </c:pt>
                <c:pt idx="3371">
                  <c:v>48.5</c:v>
                </c:pt>
                <c:pt idx="3372">
                  <c:v>48.5</c:v>
                </c:pt>
                <c:pt idx="3373">
                  <c:v>48.5</c:v>
                </c:pt>
                <c:pt idx="3374">
                  <c:v>48.5</c:v>
                </c:pt>
                <c:pt idx="3375">
                  <c:v>48.5</c:v>
                </c:pt>
                <c:pt idx="3376">
                  <c:v>48.5</c:v>
                </c:pt>
                <c:pt idx="3377">
                  <c:v>48.5</c:v>
                </c:pt>
                <c:pt idx="3378">
                  <c:v>48.5</c:v>
                </c:pt>
                <c:pt idx="3379">
                  <c:v>48.5</c:v>
                </c:pt>
                <c:pt idx="3380">
                  <c:v>48.5</c:v>
                </c:pt>
                <c:pt idx="3381">
                  <c:v>48.5</c:v>
                </c:pt>
                <c:pt idx="3382">
                  <c:v>48.5</c:v>
                </c:pt>
                <c:pt idx="3383">
                  <c:v>48.5</c:v>
                </c:pt>
                <c:pt idx="3384">
                  <c:v>48.5</c:v>
                </c:pt>
                <c:pt idx="3385">
                  <c:v>48.5</c:v>
                </c:pt>
                <c:pt idx="3386">
                  <c:v>48.5</c:v>
                </c:pt>
                <c:pt idx="3387">
                  <c:v>48.5</c:v>
                </c:pt>
                <c:pt idx="3388">
                  <c:v>48.5</c:v>
                </c:pt>
                <c:pt idx="3389">
                  <c:v>48.5</c:v>
                </c:pt>
                <c:pt idx="3390">
                  <c:v>48.5</c:v>
                </c:pt>
                <c:pt idx="3391">
                  <c:v>48.5</c:v>
                </c:pt>
                <c:pt idx="3392">
                  <c:v>48.5</c:v>
                </c:pt>
                <c:pt idx="3393">
                  <c:v>48.5</c:v>
                </c:pt>
                <c:pt idx="3394">
                  <c:v>48.5</c:v>
                </c:pt>
                <c:pt idx="3395">
                  <c:v>48.5</c:v>
                </c:pt>
                <c:pt idx="3396">
                  <c:v>48.5</c:v>
                </c:pt>
                <c:pt idx="3397">
                  <c:v>48.5</c:v>
                </c:pt>
                <c:pt idx="3398">
                  <c:v>48.5</c:v>
                </c:pt>
                <c:pt idx="3399">
                  <c:v>48.5</c:v>
                </c:pt>
                <c:pt idx="3400">
                  <c:v>48.5</c:v>
                </c:pt>
                <c:pt idx="3401">
                  <c:v>48.5</c:v>
                </c:pt>
                <c:pt idx="3402">
                  <c:v>48.5</c:v>
                </c:pt>
                <c:pt idx="3403">
                  <c:v>48.5</c:v>
                </c:pt>
                <c:pt idx="3404">
                  <c:v>48.5</c:v>
                </c:pt>
                <c:pt idx="3405">
                  <c:v>48.5</c:v>
                </c:pt>
                <c:pt idx="3406">
                  <c:v>48.5</c:v>
                </c:pt>
                <c:pt idx="3407">
                  <c:v>48.5</c:v>
                </c:pt>
                <c:pt idx="3408">
                  <c:v>48.5</c:v>
                </c:pt>
                <c:pt idx="3409">
                  <c:v>48.5</c:v>
                </c:pt>
                <c:pt idx="3410">
                  <c:v>48.5</c:v>
                </c:pt>
                <c:pt idx="3411">
                  <c:v>48.5</c:v>
                </c:pt>
                <c:pt idx="3412">
                  <c:v>48.5</c:v>
                </c:pt>
                <c:pt idx="3413">
                  <c:v>48.5</c:v>
                </c:pt>
                <c:pt idx="3414">
                  <c:v>48.5</c:v>
                </c:pt>
                <c:pt idx="3415">
                  <c:v>48.5</c:v>
                </c:pt>
                <c:pt idx="3416">
                  <c:v>48.5</c:v>
                </c:pt>
                <c:pt idx="3417">
                  <c:v>48.5</c:v>
                </c:pt>
                <c:pt idx="3418">
                  <c:v>48.5</c:v>
                </c:pt>
                <c:pt idx="3419">
                  <c:v>48.5</c:v>
                </c:pt>
                <c:pt idx="3420">
                  <c:v>48.5</c:v>
                </c:pt>
                <c:pt idx="3421">
                  <c:v>48.5</c:v>
                </c:pt>
                <c:pt idx="3422">
                  <c:v>48.5</c:v>
                </c:pt>
                <c:pt idx="3423">
                  <c:v>48.5</c:v>
                </c:pt>
                <c:pt idx="3424">
                  <c:v>48.5</c:v>
                </c:pt>
                <c:pt idx="3425">
                  <c:v>48.5</c:v>
                </c:pt>
                <c:pt idx="3426">
                  <c:v>48.5</c:v>
                </c:pt>
                <c:pt idx="3427">
                  <c:v>48.5</c:v>
                </c:pt>
                <c:pt idx="3428">
                  <c:v>48.5</c:v>
                </c:pt>
                <c:pt idx="3429">
                  <c:v>48.5</c:v>
                </c:pt>
                <c:pt idx="3430">
                  <c:v>48.5</c:v>
                </c:pt>
                <c:pt idx="3431">
                  <c:v>48.5</c:v>
                </c:pt>
                <c:pt idx="3432">
                  <c:v>48.5</c:v>
                </c:pt>
                <c:pt idx="3433">
                  <c:v>48.5</c:v>
                </c:pt>
                <c:pt idx="3434">
                  <c:v>48.5</c:v>
                </c:pt>
                <c:pt idx="3435">
                  <c:v>48.5</c:v>
                </c:pt>
                <c:pt idx="3436">
                  <c:v>48.5</c:v>
                </c:pt>
                <c:pt idx="3437">
                  <c:v>48.5</c:v>
                </c:pt>
                <c:pt idx="3438">
                  <c:v>48.5</c:v>
                </c:pt>
                <c:pt idx="3439">
                  <c:v>48.5</c:v>
                </c:pt>
                <c:pt idx="3440">
                  <c:v>48.5</c:v>
                </c:pt>
                <c:pt idx="3441">
                  <c:v>48.5</c:v>
                </c:pt>
                <c:pt idx="3442">
                  <c:v>48.5</c:v>
                </c:pt>
                <c:pt idx="3443">
                  <c:v>48.5</c:v>
                </c:pt>
                <c:pt idx="3444">
                  <c:v>48.5</c:v>
                </c:pt>
                <c:pt idx="3445">
                  <c:v>48.5</c:v>
                </c:pt>
                <c:pt idx="3446">
                  <c:v>48.5</c:v>
                </c:pt>
                <c:pt idx="3447">
                  <c:v>48.5</c:v>
                </c:pt>
                <c:pt idx="3448">
                  <c:v>48.5</c:v>
                </c:pt>
                <c:pt idx="3449">
                  <c:v>48.5</c:v>
                </c:pt>
                <c:pt idx="3450">
                  <c:v>48.5</c:v>
                </c:pt>
                <c:pt idx="3451">
                  <c:v>48.5</c:v>
                </c:pt>
                <c:pt idx="3452">
                  <c:v>48.5</c:v>
                </c:pt>
                <c:pt idx="3453">
                  <c:v>48.5</c:v>
                </c:pt>
                <c:pt idx="3454">
                  <c:v>48.5</c:v>
                </c:pt>
                <c:pt idx="3455">
                  <c:v>48.5</c:v>
                </c:pt>
                <c:pt idx="3456">
                  <c:v>48.5</c:v>
                </c:pt>
                <c:pt idx="3457">
                  <c:v>48.5</c:v>
                </c:pt>
                <c:pt idx="3458">
                  <c:v>48.5</c:v>
                </c:pt>
                <c:pt idx="3459">
                  <c:v>48.5</c:v>
                </c:pt>
                <c:pt idx="3460">
                  <c:v>48.5</c:v>
                </c:pt>
                <c:pt idx="3461">
                  <c:v>48.5</c:v>
                </c:pt>
                <c:pt idx="3462">
                  <c:v>48.5</c:v>
                </c:pt>
                <c:pt idx="3464">
                  <c:v>48</c:v>
                </c:pt>
                <c:pt idx="3465">
                  <c:v>48</c:v>
                </c:pt>
                <c:pt idx="3466">
                  <c:v>48</c:v>
                </c:pt>
                <c:pt idx="3467">
                  <c:v>48</c:v>
                </c:pt>
                <c:pt idx="3468">
                  <c:v>48</c:v>
                </c:pt>
                <c:pt idx="3469">
                  <c:v>48</c:v>
                </c:pt>
                <c:pt idx="3470">
                  <c:v>48</c:v>
                </c:pt>
                <c:pt idx="3471">
                  <c:v>48</c:v>
                </c:pt>
                <c:pt idx="3472">
                  <c:v>48</c:v>
                </c:pt>
                <c:pt idx="3473">
                  <c:v>48</c:v>
                </c:pt>
                <c:pt idx="3474">
                  <c:v>48</c:v>
                </c:pt>
                <c:pt idx="3475">
                  <c:v>48</c:v>
                </c:pt>
                <c:pt idx="3476">
                  <c:v>48</c:v>
                </c:pt>
                <c:pt idx="3477">
                  <c:v>48</c:v>
                </c:pt>
                <c:pt idx="3478">
                  <c:v>48</c:v>
                </c:pt>
                <c:pt idx="3479">
                  <c:v>48</c:v>
                </c:pt>
                <c:pt idx="3480">
                  <c:v>48</c:v>
                </c:pt>
                <c:pt idx="3481">
                  <c:v>48</c:v>
                </c:pt>
                <c:pt idx="3482">
                  <c:v>48</c:v>
                </c:pt>
                <c:pt idx="3483">
                  <c:v>48</c:v>
                </c:pt>
                <c:pt idx="3484">
                  <c:v>48</c:v>
                </c:pt>
                <c:pt idx="3485">
                  <c:v>48</c:v>
                </c:pt>
                <c:pt idx="3486">
                  <c:v>48</c:v>
                </c:pt>
                <c:pt idx="3487">
                  <c:v>48</c:v>
                </c:pt>
                <c:pt idx="3488">
                  <c:v>48</c:v>
                </c:pt>
                <c:pt idx="3489">
                  <c:v>48</c:v>
                </c:pt>
                <c:pt idx="3490">
                  <c:v>48</c:v>
                </c:pt>
                <c:pt idx="3491">
                  <c:v>48</c:v>
                </c:pt>
                <c:pt idx="3492">
                  <c:v>48</c:v>
                </c:pt>
                <c:pt idx="3493">
                  <c:v>48</c:v>
                </c:pt>
                <c:pt idx="3494">
                  <c:v>48</c:v>
                </c:pt>
                <c:pt idx="3495">
                  <c:v>48</c:v>
                </c:pt>
                <c:pt idx="3496">
                  <c:v>48</c:v>
                </c:pt>
                <c:pt idx="3497">
                  <c:v>48</c:v>
                </c:pt>
                <c:pt idx="3498">
                  <c:v>48</c:v>
                </c:pt>
                <c:pt idx="3499">
                  <c:v>48</c:v>
                </c:pt>
                <c:pt idx="3500">
                  <c:v>48</c:v>
                </c:pt>
                <c:pt idx="3501">
                  <c:v>48</c:v>
                </c:pt>
                <c:pt idx="3502">
                  <c:v>48</c:v>
                </c:pt>
                <c:pt idx="3503">
                  <c:v>48</c:v>
                </c:pt>
                <c:pt idx="3504">
                  <c:v>48</c:v>
                </c:pt>
                <c:pt idx="3505">
                  <c:v>48</c:v>
                </c:pt>
                <c:pt idx="3506">
                  <c:v>48</c:v>
                </c:pt>
                <c:pt idx="3507">
                  <c:v>48</c:v>
                </c:pt>
                <c:pt idx="3508">
                  <c:v>48</c:v>
                </c:pt>
                <c:pt idx="3509">
                  <c:v>48</c:v>
                </c:pt>
                <c:pt idx="3510">
                  <c:v>48</c:v>
                </c:pt>
                <c:pt idx="3511">
                  <c:v>48</c:v>
                </c:pt>
                <c:pt idx="3512">
                  <c:v>48</c:v>
                </c:pt>
                <c:pt idx="3513">
                  <c:v>48</c:v>
                </c:pt>
                <c:pt idx="3514">
                  <c:v>48</c:v>
                </c:pt>
                <c:pt idx="3515">
                  <c:v>48</c:v>
                </c:pt>
                <c:pt idx="3516">
                  <c:v>48</c:v>
                </c:pt>
                <c:pt idx="3517">
                  <c:v>48</c:v>
                </c:pt>
                <c:pt idx="3518">
                  <c:v>48</c:v>
                </c:pt>
                <c:pt idx="3519">
                  <c:v>48</c:v>
                </c:pt>
                <c:pt idx="3520">
                  <c:v>48</c:v>
                </c:pt>
                <c:pt idx="3521">
                  <c:v>48</c:v>
                </c:pt>
                <c:pt idx="3522">
                  <c:v>48</c:v>
                </c:pt>
                <c:pt idx="3523">
                  <c:v>48</c:v>
                </c:pt>
                <c:pt idx="3524">
                  <c:v>48</c:v>
                </c:pt>
                <c:pt idx="3525">
                  <c:v>48</c:v>
                </c:pt>
                <c:pt idx="3526">
                  <c:v>48</c:v>
                </c:pt>
                <c:pt idx="3527">
                  <c:v>48</c:v>
                </c:pt>
                <c:pt idx="3528">
                  <c:v>48</c:v>
                </c:pt>
                <c:pt idx="3529">
                  <c:v>48</c:v>
                </c:pt>
                <c:pt idx="3530">
                  <c:v>48</c:v>
                </c:pt>
                <c:pt idx="3531">
                  <c:v>48</c:v>
                </c:pt>
                <c:pt idx="3532">
                  <c:v>48</c:v>
                </c:pt>
                <c:pt idx="3533">
                  <c:v>48</c:v>
                </c:pt>
                <c:pt idx="3534">
                  <c:v>48</c:v>
                </c:pt>
                <c:pt idx="3535">
                  <c:v>48</c:v>
                </c:pt>
                <c:pt idx="3536">
                  <c:v>48</c:v>
                </c:pt>
                <c:pt idx="3537">
                  <c:v>48</c:v>
                </c:pt>
                <c:pt idx="3538">
                  <c:v>48</c:v>
                </c:pt>
                <c:pt idx="3539">
                  <c:v>48</c:v>
                </c:pt>
                <c:pt idx="3540">
                  <c:v>48</c:v>
                </c:pt>
                <c:pt idx="3541">
                  <c:v>48</c:v>
                </c:pt>
                <c:pt idx="3542">
                  <c:v>48</c:v>
                </c:pt>
                <c:pt idx="3543">
                  <c:v>48</c:v>
                </c:pt>
                <c:pt idx="3544">
                  <c:v>48</c:v>
                </c:pt>
                <c:pt idx="3545">
                  <c:v>48</c:v>
                </c:pt>
                <c:pt idx="3546">
                  <c:v>48</c:v>
                </c:pt>
                <c:pt idx="3547">
                  <c:v>48</c:v>
                </c:pt>
                <c:pt idx="3548">
                  <c:v>48</c:v>
                </c:pt>
                <c:pt idx="3549">
                  <c:v>48</c:v>
                </c:pt>
                <c:pt idx="3550">
                  <c:v>48</c:v>
                </c:pt>
                <c:pt idx="3551">
                  <c:v>48</c:v>
                </c:pt>
                <c:pt idx="3552">
                  <c:v>48</c:v>
                </c:pt>
                <c:pt idx="3553">
                  <c:v>48</c:v>
                </c:pt>
                <c:pt idx="3554">
                  <c:v>48</c:v>
                </c:pt>
                <c:pt idx="3555">
                  <c:v>48</c:v>
                </c:pt>
                <c:pt idx="3556">
                  <c:v>48</c:v>
                </c:pt>
                <c:pt idx="3557">
                  <c:v>48</c:v>
                </c:pt>
                <c:pt idx="3558">
                  <c:v>48</c:v>
                </c:pt>
                <c:pt idx="3559">
                  <c:v>48</c:v>
                </c:pt>
                <c:pt idx="3560">
                  <c:v>48</c:v>
                </c:pt>
                <c:pt idx="3561">
                  <c:v>48</c:v>
                </c:pt>
                <c:pt idx="3562">
                  <c:v>48</c:v>
                </c:pt>
                <c:pt idx="3563">
                  <c:v>48</c:v>
                </c:pt>
                <c:pt idx="3564">
                  <c:v>48</c:v>
                </c:pt>
                <c:pt idx="3565">
                  <c:v>48</c:v>
                </c:pt>
                <c:pt idx="3566">
                  <c:v>48</c:v>
                </c:pt>
                <c:pt idx="3567">
                  <c:v>48</c:v>
                </c:pt>
                <c:pt idx="3568">
                  <c:v>48</c:v>
                </c:pt>
                <c:pt idx="3569">
                  <c:v>48</c:v>
                </c:pt>
                <c:pt idx="3570">
                  <c:v>48</c:v>
                </c:pt>
                <c:pt idx="3571">
                  <c:v>48</c:v>
                </c:pt>
                <c:pt idx="3572">
                  <c:v>48</c:v>
                </c:pt>
                <c:pt idx="3573">
                  <c:v>48</c:v>
                </c:pt>
                <c:pt idx="3574">
                  <c:v>48</c:v>
                </c:pt>
                <c:pt idx="3575">
                  <c:v>48</c:v>
                </c:pt>
                <c:pt idx="3576">
                  <c:v>48</c:v>
                </c:pt>
                <c:pt idx="3577">
                  <c:v>48</c:v>
                </c:pt>
                <c:pt idx="3578">
                  <c:v>48</c:v>
                </c:pt>
                <c:pt idx="3579">
                  <c:v>48</c:v>
                </c:pt>
                <c:pt idx="3580">
                  <c:v>48</c:v>
                </c:pt>
                <c:pt idx="3581">
                  <c:v>48</c:v>
                </c:pt>
                <c:pt idx="3582">
                  <c:v>48</c:v>
                </c:pt>
                <c:pt idx="3583">
                  <c:v>48</c:v>
                </c:pt>
                <c:pt idx="3584">
                  <c:v>48</c:v>
                </c:pt>
                <c:pt idx="3585">
                  <c:v>48</c:v>
                </c:pt>
                <c:pt idx="3586">
                  <c:v>48</c:v>
                </c:pt>
                <c:pt idx="3587">
                  <c:v>48</c:v>
                </c:pt>
                <c:pt idx="3588">
                  <c:v>48</c:v>
                </c:pt>
                <c:pt idx="3589">
                  <c:v>48</c:v>
                </c:pt>
                <c:pt idx="3590">
                  <c:v>48</c:v>
                </c:pt>
                <c:pt idx="3591">
                  <c:v>48</c:v>
                </c:pt>
                <c:pt idx="3592">
                  <c:v>48</c:v>
                </c:pt>
                <c:pt idx="3593">
                  <c:v>48</c:v>
                </c:pt>
                <c:pt idx="3594">
                  <c:v>48</c:v>
                </c:pt>
                <c:pt idx="3595">
                  <c:v>48</c:v>
                </c:pt>
                <c:pt idx="3596">
                  <c:v>48</c:v>
                </c:pt>
                <c:pt idx="3597">
                  <c:v>48</c:v>
                </c:pt>
                <c:pt idx="3598">
                  <c:v>48</c:v>
                </c:pt>
                <c:pt idx="3599">
                  <c:v>48</c:v>
                </c:pt>
                <c:pt idx="3600">
                  <c:v>48</c:v>
                </c:pt>
                <c:pt idx="3601">
                  <c:v>48</c:v>
                </c:pt>
                <c:pt idx="3602">
                  <c:v>48</c:v>
                </c:pt>
                <c:pt idx="3603">
                  <c:v>48</c:v>
                </c:pt>
                <c:pt idx="3604">
                  <c:v>48</c:v>
                </c:pt>
                <c:pt idx="3605">
                  <c:v>48</c:v>
                </c:pt>
                <c:pt idx="3606">
                  <c:v>48</c:v>
                </c:pt>
                <c:pt idx="3607">
                  <c:v>48</c:v>
                </c:pt>
                <c:pt idx="3608">
                  <c:v>48</c:v>
                </c:pt>
                <c:pt idx="3609">
                  <c:v>48</c:v>
                </c:pt>
                <c:pt idx="3610">
                  <c:v>48</c:v>
                </c:pt>
                <c:pt idx="3611">
                  <c:v>48</c:v>
                </c:pt>
                <c:pt idx="3612">
                  <c:v>48</c:v>
                </c:pt>
                <c:pt idx="3613">
                  <c:v>48</c:v>
                </c:pt>
                <c:pt idx="3614">
                  <c:v>48</c:v>
                </c:pt>
                <c:pt idx="3615">
                  <c:v>48</c:v>
                </c:pt>
                <c:pt idx="3616">
                  <c:v>48</c:v>
                </c:pt>
                <c:pt idx="3617">
                  <c:v>48</c:v>
                </c:pt>
                <c:pt idx="3618">
                  <c:v>48</c:v>
                </c:pt>
                <c:pt idx="3619">
                  <c:v>48</c:v>
                </c:pt>
                <c:pt idx="3620">
                  <c:v>48</c:v>
                </c:pt>
                <c:pt idx="3621">
                  <c:v>48</c:v>
                </c:pt>
                <c:pt idx="3622">
                  <c:v>48</c:v>
                </c:pt>
                <c:pt idx="3623">
                  <c:v>48</c:v>
                </c:pt>
                <c:pt idx="3624">
                  <c:v>48</c:v>
                </c:pt>
                <c:pt idx="3625">
                  <c:v>48</c:v>
                </c:pt>
                <c:pt idx="3626">
                  <c:v>48</c:v>
                </c:pt>
                <c:pt idx="3627">
                  <c:v>48</c:v>
                </c:pt>
                <c:pt idx="3628">
                  <c:v>48</c:v>
                </c:pt>
                <c:pt idx="3629">
                  <c:v>48</c:v>
                </c:pt>
                <c:pt idx="3630">
                  <c:v>48</c:v>
                </c:pt>
                <c:pt idx="3631">
                  <c:v>48</c:v>
                </c:pt>
                <c:pt idx="3632">
                  <c:v>48</c:v>
                </c:pt>
                <c:pt idx="3633">
                  <c:v>48</c:v>
                </c:pt>
                <c:pt idx="3634">
                  <c:v>48</c:v>
                </c:pt>
                <c:pt idx="3635">
                  <c:v>48</c:v>
                </c:pt>
                <c:pt idx="3636">
                  <c:v>48</c:v>
                </c:pt>
                <c:pt idx="3637">
                  <c:v>48</c:v>
                </c:pt>
                <c:pt idx="3638">
                  <c:v>48</c:v>
                </c:pt>
                <c:pt idx="3639">
                  <c:v>48</c:v>
                </c:pt>
                <c:pt idx="3640">
                  <c:v>48</c:v>
                </c:pt>
                <c:pt idx="3641">
                  <c:v>48</c:v>
                </c:pt>
                <c:pt idx="3642">
                  <c:v>48</c:v>
                </c:pt>
                <c:pt idx="3643">
                  <c:v>48</c:v>
                </c:pt>
                <c:pt idx="3644">
                  <c:v>48</c:v>
                </c:pt>
                <c:pt idx="3645">
                  <c:v>48</c:v>
                </c:pt>
                <c:pt idx="3646">
                  <c:v>48</c:v>
                </c:pt>
                <c:pt idx="3647">
                  <c:v>48</c:v>
                </c:pt>
                <c:pt idx="3648">
                  <c:v>48</c:v>
                </c:pt>
                <c:pt idx="3649">
                  <c:v>48</c:v>
                </c:pt>
                <c:pt idx="3650">
                  <c:v>48</c:v>
                </c:pt>
                <c:pt idx="3651">
                  <c:v>48</c:v>
                </c:pt>
                <c:pt idx="3652">
                  <c:v>48</c:v>
                </c:pt>
                <c:pt idx="3653">
                  <c:v>48</c:v>
                </c:pt>
                <c:pt idx="3654">
                  <c:v>48</c:v>
                </c:pt>
                <c:pt idx="3655">
                  <c:v>48</c:v>
                </c:pt>
                <c:pt idx="3656">
                  <c:v>48</c:v>
                </c:pt>
                <c:pt idx="3657">
                  <c:v>48</c:v>
                </c:pt>
                <c:pt idx="3658">
                  <c:v>48</c:v>
                </c:pt>
                <c:pt idx="3659">
                  <c:v>48</c:v>
                </c:pt>
                <c:pt idx="3660">
                  <c:v>48</c:v>
                </c:pt>
                <c:pt idx="3661">
                  <c:v>48</c:v>
                </c:pt>
                <c:pt idx="3662">
                  <c:v>48</c:v>
                </c:pt>
                <c:pt idx="3663">
                  <c:v>48</c:v>
                </c:pt>
                <c:pt idx="3664">
                  <c:v>48</c:v>
                </c:pt>
                <c:pt idx="3665">
                  <c:v>48</c:v>
                </c:pt>
                <c:pt idx="3666">
                  <c:v>48</c:v>
                </c:pt>
                <c:pt idx="3667">
                  <c:v>48</c:v>
                </c:pt>
                <c:pt idx="3668">
                  <c:v>48</c:v>
                </c:pt>
                <c:pt idx="3669">
                  <c:v>48</c:v>
                </c:pt>
                <c:pt idx="3670">
                  <c:v>48</c:v>
                </c:pt>
                <c:pt idx="3671">
                  <c:v>48</c:v>
                </c:pt>
                <c:pt idx="3672">
                  <c:v>48</c:v>
                </c:pt>
                <c:pt idx="3673">
                  <c:v>48</c:v>
                </c:pt>
                <c:pt idx="3674">
                  <c:v>48</c:v>
                </c:pt>
                <c:pt idx="3675">
                  <c:v>48</c:v>
                </c:pt>
                <c:pt idx="3676">
                  <c:v>48</c:v>
                </c:pt>
                <c:pt idx="3677">
                  <c:v>48</c:v>
                </c:pt>
                <c:pt idx="3678">
                  <c:v>48</c:v>
                </c:pt>
                <c:pt idx="3679">
                  <c:v>48</c:v>
                </c:pt>
                <c:pt idx="3680">
                  <c:v>48</c:v>
                </c:pt>
                <c:pt idx="3681">
                  <c:v>48</c:v>
                </c:pt>
                <c:pt idx="3682">
                  <c:v>48</c:v>
                </c:pt>
                <c:pt idx="3683">
                  <c:v>48</c:v>
                </c:pt>
                <c:pt idx="3684">
                  <c:v>48</c:v>
                </c:pt>
                <c:pt idx="3685">
                  <c:v>48</c:v>
                </c:pt>
                <c:pt idx="3686">
                  <c:v>48</c:v>
                </c:pt>
                <c:pt idx="3687">
                  <c:v>48</c:v>
                </c:pt>
                <c:pt idx="3688">
                  <c:v>48</c:v>
                </c:pt>
                <c:pt idx="3689">
                  <c:v>48</c:v>
                </c:pt>
                <c:pt idx="3690">
                  <c:v>48</c:v>
                </c:pt>
                <c:pt idx="3691">
                  <c:v>48</c:v>
                </c:pt>
                <c:pt idx="3692">
                  <c:v>48</c:v>
                </c:pt>
                <c:pt idx="3693">
                  <c:v>48</c:v>
                </c:pt>
                <c:pt idx="3694">
                  <c:v>48</c:v>
                </c:pt>
                <c:pt idx="3695">
                  <c:v>48</c:v>
                </c:pt>
                <c:pt idx="3696">
                  <c:v>48</c:v>
                </c:pt>
                <c:pt idx="3697">
                  <c:v>48</c:v>
                </c:pt>
                <c:pt idx="3698">
                  <c:v>48</c:v>
                </c:pt>
                <c:pt idx="3699">
                  <c:v>48</c:v>
                </c:pt>
                <c:pt idx="3700">
                  <c:v>48</c:v>
                </c:pt>
                <c:pt idx="3701">
                  <c:v>48</c:v>
                </c:pt>
                <c:pt idx="3702">
                  <c:v>48</c:v>
                </c:pt>
                <c:pt idx="3703">
                  <c:v>48</c:v>
                </c:pt>
                <c:pt idx="3704">
                  <c:v>48</c:v>
                </c:pt>
                <c:pt idx="3705">
                  <c:v>48</c:v>
                </c:pt>
                <c:pt idx="3706">
                  <c:v>48</c:v>
                </c:pt>
                <c:pt idx="3707">
                  <c:v>48</c:v>
                </c:pt>
                <c:pt idx="3708">
                  <c:v>48</c:v>
                </c:pt>
                <c:pt idx="3709">
                  <c:v>48</c:v>
                </c:pt>
                <c:pt idx="3710">
                  <c:v>48</c:v>
                </c:pt>
                <c:pt idx="3711">
                  <c:v>48</c:v>
                </c:pt>
                <c:pt idx="3712">
                  <c:v>48</c:v>
                </c:pt>
                <c:pt idx="3713">
                  <c:v>48</c:v>
                </c:pt>
                <c:pt idx="3715">
                  <c:v>47.5</c:v>
                </c:pt>
                <c:pt idx="3716">
                  <c:v>47.5</c:v>
                </c:pt>
                <c:pt idx="3717">
                  <c:v>47.5</c:v>
                </c:pt>
                <c:pt idx="3718">
                  <c:v>47.5</c:v>
                </c:pt>
                <c:pt idx="3719">
                  <c:v>47.5</c:v>
                </c:pt>
                <c:pt idx="3720">
                  <c:v>47.5</c:v>
                </c:pt>
                <c:pt idx="3721">
                  <c:v>47.5</c:v>
                </c:pt>
                <c:pt idx="3722">
                  <c:v>47.5</c:v>
                </c:pt>
                <c:pt idx="3723">
                  <c:v>47.5</c:v>
                </c:pt>
                <c:pt idx="3724">
                  <c:v>47.5</c:v>
                </c:pt>
                <c:pt idx="3725">
                  <c:v>47.5</c:v>
                </c:pt>
                <c:pt idx="3726">
                  <c:v>47.5</c:v>
                </c:pt>
                <c:pt idx="3727">
                  <c:v>47.5</c:v>
                </c:pt>
                <c:pt idx="3728">
                  <c:v>47.5</c:v>
                </c:pt>
                <c:pt idx="3729">
                  <c:v>47.5</c:v>
                </c:pt>
                <c:pt idx="3730">
                  <c:v>47.5</c:v>
                </c:pt>
                <c:pt idx="3731">
                  <c:v>47.5</c:v>
                </c:pt>
                <c:pt idx="3732">
                  <c:v>47.5</c:v>
                </c:pt>
                <c:pt idx="3733">
                  <c:v>47.5</c:v>
                </c:pt>
                <c:pt idx="3734">
                  <c:v>47.5</c:v>
                </c:pt>
                <c:pt idx="3735">
                  <c:v>47.5</c:v>
                </c:pt>
                <c:pt idx="3736">
                  <c:v>47.5</c:v>
                </c:pt>
                <c:pt idx="3737">
                  <c:v>47.5</c:v>
                </c:pt>
                <c:pt idx="3738">
                  <c:v>47.5</c:v>
                </c:pt>
                <c:pt idx="3739">
                  <c:v>47.5</c:v>
                </c:pt>
                <c:pt idx="3740">
                  <c:v>47.5</c:v>
                </c:pt>
                <c:pt idx="3741">
                  <c:v>47.5</c:v>
                </c:pt>
                <c:pt idx="3742">
                  <c:v>47.5</c:v>
                </c:pt>
                <c:pt idx="3743">
                  <c:v>47.5</c:v>
                </c:pt>
                <c:pt idx="3744">
                  <c:v>47.5</c:v>
                </c:pt>
                <c:pt idx="3745">
                  <c:v>47.5</c:v>
                </c:pt>
                <c:pt idx="3746">
                  <c:v>47.5</c:v>
                </c:pt>
                <c:pt idx="3747">
                  <c:v>47.5</c:v>
                </c:pt>
                <c:pt idx="3748">
                  <c:v>47.5</c:v>
                </c:pt>
                <c:pt idx="3749">
                  <c:v>47.5</c:v>
                </c:pt>
                <c:pt idx="3750">
                  <c:v>47.5</c:v>
                </c:pt>
                <c:pt idx="3751">
                  <c:v>47.5</c:v>
                </c:pt>
                <c:pt idx="3752">
                  <c:v>47.5</c:v>
                </c:pt>
                <c:pt idx="3753">
                  <c:v>47.5</c:v>
                </c:pt>
                <c:pt idx="3754">
                  <c:v>47.5</c:v>
                </c:pt>
                <c:pt idx="3755">
                  <c:v>47.5</c:v>
                </c:pt>
                <c:pt idx="3756">
                  <c:v>47.5</c:v>
                </c:pt>
                <c:pt idx="3757">
                  <c:v>47.5</c:v>
                </c:pt>
                <c:pt idx="3758">
                  <c:v>47.5</c:v>
                </c:pt>
                <c:pt idx="3759">
                  <c:v>47.5</c:v>
                </c:pt>
                <c:pt idx="3760">
                  <c:v>47.5</c:v>
                </c:pt>
                <c:pt idx="3761">
                  <c:v>47.5</c:v>
                </c:pt>
                <c:pt idx="3762">
                  <c:v>47.5</c:v>
                </c:pt>
                <c:pt idx="3763">
                  <c:v>47.5</c:v>
                </c:pt>
                <c:pt idx="3764">
                  <c:v>47.5</c:v>
                </c:pt>
                <c:pt idx="3765">
                  <c:v>47.5</c:v>
                </c:pt>
                <c:pt idx="3766">
                  <c:v>47.5</c:v>
                </c:pt>
                <c:pt idx="3767">
                  <c:v>47.5</c:v>
                </c:pt>
                <c:pt idx="3768">
                  <c:v>47.5</c:v>
                </c:pt>
                <c:pt idx="3769">
                  <c:v>47.5</c:v>
                </c:pt>
                <c:pt idx="3770">
                  <c:v>47.5</c:v>
                </c:pt>
                <c:pt idx="3771">
                  <c:v>47.5</c:v>
                </c:pt>
                <c:pt idx="3772">
                  <c:v>47.5</c:v>
                </c:pt>
                <c:pt idx="3773">
                  <c:v>47.5</c:v>
                </c:pt>
                <c:pt idx="3774">
                  <c:v>47.5</c:v>
                </c:pt>
                <c:pt idx="3775">
                  <c:v>47.5</c:v>
                </c:pt>
                <c:pt idx="3776">
                  <c:v>47.5</c:v>
                </c:pt>
                <c:pt idx="3777">
                  <c:v>47.5</c:v>
                </c:pt>
                <c:pt idx="3778">
                  <c:v>47.5</c:v>
                </c:pt>
                <c:pt idx="3779">
                  <c:v>47.5</c:v>
                </c:pt>
                <c:pt idx="3780">
                  <c:v>47.5</c:v>
                </c:pt>
                <c:pt idx="3781">
                  <c:v>47.5</c:v>
                </c:pt>
                <c:pt idx="3782">
                  <c:v>47.5</c:v>
                </c:pt>
                <c:pt idx="3783">
                  <c:v>47.5</c:v>
                </c:pt>
                <c:pt idx="3784">
                  <c:v>47.5</c:v>
                </c:pt>
                <c:pt idx="3785">
                  <c:v>47.5</c:v>
                </c:pt>
                <c:pt idx="3786">
                  <c:v>47.5</c:v>
                </c:pt>
                <c:pt idx="3787">
                  <c:v>47.5</c:v>
                </c:pt>
                <c:pt idx="3788">
                  <c:v>47.5</c:v>
                </c:pt>
                <c:pt idx="3789">
                  <c:v>47.5</c:v>
                </c:pt>
                <c:pt idx="3790">
                  <c:v>47.5</c:v>
                </c:pt>
                <c:pt idx="3791">
                  <c:v>47.5</c:v>
                </c:pt>
                <c:pt idx="3792">
                  <c:v>47.5</c:v>
                </c:pt>
                <c:pt idx="3793">
                  <c:v>47.5</c:v>
                </c:pt>
                <c:pt idx="3794">
                  <c:v>47.5</c:v>
                </c:pt>
                <c:pt idx="3795">
                  <c:v>47.5</c:v>
                </c:pt>
                <c:pt idx="3796">
                  <c:v>47.5</c:v>
                </c:pt>
                <c:pt idx="3797">
                  <c:v>47.5</c:v>
                </c:pt>
                <c:pt idx="3798">
                  <c:v>47.5</c:v>
                </c:pt>
                <c:pt idx="3799">
                  <c:v>47.5</c:v>
                </c:pt>
                <c:pt idx="3800">
                  <c:v>47.5</c:v>
                </c:pt>
                <c:pt idx="3801">
                  <c:v>47.5</c:v>
                </c:pt>
                <c:pt idx="3802">
                  <c:v>47.5</c:v>
                </c:pt>
                <c:pt idx="3803">
                  <c:v>47.5</c:v>
                </c:pt>
                <c:pt idx="3804">
                  <c:v>47.5</c:v>
                </c:pt>
                <c:pt idx="3805">
                  <c:v>47.5</c:v>
                </c:pt>
                <c:pt idx="3806">
                  <c:v>47.5</c:v>
                </c:pt>
                <c:pt idx="3807">
                  <c:v>47.5</c:v>
                </c:pt>
                <c:pt idx="3808">
                  <c:v>47.5</c:v>
                </c:pt>
                <c:pt idx="3809">
                  <c:v>47.5</c:v>
                </c:pt>
                <c:pt idx="3810">
                  <c:v>47.5</c:v>
                </c:pt>
                <c:pt idx="3811">
                  <c:v>47.5</c:v>
                </c:pt>
                <c:pt idx="3812">
                  <c:v>47.5</c:v>
                </c:pt>
                <c:pt idx="3813">
                  <c:v>47.5</c:v>
                </c:pt>
                <c:pt idx="3814">
                  <c:v>47.5</c:v>
                </c:pt>
                <c:pt idx="3815">
                  <c:v>47.5</c:v>
                </c:pt>
                <c:pt idx="3816">
                  <c:v>47.5</c:v>
                </c:pt>
                <c:pt idx="3817">
                  <c:v>47.5</c:v>
                </c:pt>
                <c:pt idx="3818">
                  <c:v>47.5</c:v>
                </c:pt>
                <c:pt idx="3819">
                  <c:v>47.5</c:v>
                </c:pt>
                <c:pt idx="3820">
                  <c:v>47.5</c:v>
                </c:pt>
                <c:pt idx="3821">
                  <c:v>47.5</c:v>
                </c:pt>
                <c:pt idx="3822">
                  <c:v>47.5</c:v>
                </c:pt>
                <c:pt idx="3823">
                  <c:v>47.5</c:v>
                </c:pt>
                <c:pt idx="3824">
                  <c:v>47.5</c:v>
                </c:pt>
                <c:pt idx="3825">
                  <c:v>47.5</c:v>
                </c:pt>
                <c:pt idx="3826">
                  <c:v>47.5</c:v>
                </c:pt>
                <c:pt idx="3827">
                  <c:v>47.5</c:v>
                </c:pt>
                <c:pt idx="3828">
                  <c:v>47.5</c:v>
                </c:pt>
                <c:pt idx="3829">
                  <c:v>47.5</c:v>
                </c:pt>
                <c:pt idx="3830">
                  <c:v>47.5</c:v>
                </c:pt>
                <c:pt idx="3831">
                  <c:v>47.5</c:v>
                </c:pt>
                <c:pt idx="3832">
                  <c:v>47.5</c:v>
                </c:pt>
                <c:pt idx="3833">
                  <c:v>47.5</c:v>
                </c:pt>
                <c:pt idx="3834">
                  <c:v>47.5</c:v>
                </c:pt>
                <c:pt idx="3835">
                  <c:v>47.5</c:v>
                </c:pt>
                <c:pt idx="3836">
                  <c:v>47.5</c:v>
                </c:pt>
                <c:pt idx="3837">
                  <c:v>47.5</c:v>
                </c:pt>
                <c:pt idx="3838">
                  <c:v>47.5</c:v>
                </c:pt>
                <c:pt idx="3839">
                  <c:v>47.5</c:v>
                </c:pt>
                <c:pt idx="3840">
                  <c:v>47.5</c:v>
                </c:pt>
                <c:pt idx="3841">
                  <c:v>47.5</c:v>
                </c:pt>
                <c:pt idx="3842">
                  <c:v>47.5</c:v>
                </c:pt>
                <c:pt idx="3843">
                  <c:v>47.5</c:v>
                </c:pt>
                <c:pt idx="3844">
                  <c:v>47.5</c:v>
                </c:pt>
                <c:pt idx="3845">
                  <c:v>47.5</c:v>
                </c:pt>
                <c:pt idx="3846">
                  <c:v>47.5</c:v>
                </c:pt>
                <c:pt idx="3847">
                  <c:v>47.5</c:v>
                </c:pt>
                <c:pt idx="3848">
                  <c:v>47.5</c:v>
                </c:pt>
                <c:pt idx="3849">
                  <c:v>47.5</c:v>
                </c:pt>
                <c:pt idx="3850">
                  <c:v>47.5</c:v>
                </c:pt>
                <c:pt idx="3851">
                  <c:v>47.5</c:v>
                </c:pt>
                <c:pt idx="3852">
                  <c:v>47.5</c:v>
                </c:pt>
                <c:pt idx="3853">
                  <c:v>47.5</c:v>
                </c:pt>
                <c:pt idx="3854">
                  <c:v>47.5</c:v>
                </c:pt>
                <c:pt idx="3855">
                  <c:v>47.5</c:v>
                </c:pt>
                <c:pt idx="3856">
                  <c:v>47.5</c:v>
                </c:pt>
                <c:pt idx="3857">
                  <c:v>47.5</c:v>
                </c:pt>
                <c:pt idx="3858">
                  <c:v>47.5</c:v>
                </c:pt>
                <c:pt idx="3859">
                  <c:v>47.5</c:v>
                </c:pt>
                <c:pt idx="3860">
                  <c:v>47.5</c:v>
                </c:pt>
                <c:pt idx="3861">
                  <c:v>47.5</c:v>
                </c:pt>
                <c:pt idx="3862">
                  <c:v>47.5</c:v>
                </c:pt>
                <c:pt idx="3863">
                  <c:v>47.5</c:v>
                </c:pt>
                <c:pt idx="3864">
                  <c:v>47.5</c:v>
                </c:pt>
                <c:pt idx="3865">
                  <c:v>47.5</c:v>
                </c:pt>
                <c:pt idx="3866">
                  <c:v>47.5</c:v>
                </c:pt>
                <c:pt idx="3867">
                  <c:v>47.5</c:v>
                </c:pt>
                <c:pt idx="3868">
                  <c:v>47.5</c:v>
                </c:pt>
                <c:pt idx="3869">
                  <c:v>47.5</c:v>
                </c:pt>
                <c:pt idx="3870">
                  <c:v>47.5</c:v>
                </c:pt>
                <c:pt idx="3871">
                  <c:v>47.5</c:v>
                </c:pt>
                <c:pt idx="3872">
                  <c:v>47.5</c:v>
                </c:pt>
                <c:pt idx="3873">
                  <c:v>47.5</c:v>
                </c:pt>
                <c:pt idx="3874">
                  <c:v>47.5</c:v>
                </c:pt>
                <c:pt idx="3875">
                  <c:v>47.5</c:v>
                </c:pt>
                <c:pt idx="3876">
                  <c:v>47.5</c:v>
                </c:pt>
                <c:pt idx="3877">
                  <c:v>47.5</c:v>
                </c:pt>
                <c:pt idx="3878">
                  <c:v>47.5</c:v>
                </c:pt>
                <c:pt idx="3879">
                  <c:v>47.5</c:v>
                </c:pt>
                <c:pt idx="3880">
                  <c:v>47.5</c:v>
                </c:pt>
                <c:pt idx="3881">
                  <c:v>47.5</c:v>
                </c:pt>
                <c:pt idx="3882">
                  <c:v>47.5</c:v>
                </c:pt>
                <c:pt idx="3883">
                  <c:v>47.5</c:v>
                </c:pt>
                <c:pt idx="3884">
                  <c:v>47.5</c:v>
                </c:pt>
                <c:pt idx="3885">
                  <c:v>47.5</c:v>
                </c:pt>
                <c:pt idx="3886">
                  <c:v>47.5</c:v>
                </c:pt>
                <c:pt idx="3887">
                  <c:v>47.5</c:v>
                </c:pt>
                <c:pt idx="3888">
                  <c:v>47.5</c:v>
                </c:pt>
                <c:pt idx="3889">
                  <c:v>47.5</c:v>
                </c:pt>
                <c:pt idx="3890">
                  <c:v>47.5</c:v>
                </c:pt>
                <c:pt idx="3891">
                  <c:v>47.5</c:v>
                </c:pt>
                <c:pt idx="3892">
                  <c:v>47.5</c:v>
                </c:pt>
                <c:pt idx="3893">
                  <c:v>47.5</c:v>
                </c:pt>
                <c:pt idx="3894">
                  <c:v>47.5</c:v>
                </c:pt>
                <c:pt idx="3895">
                  <c:v>47.5</c:v>
                </c:pt>
                <c:pt idx="3896">
                  <c:v>47.5</c:v>
                </c:pt>
                <c:pt idx="3897">
                  <c:v>47.5</c:v>
                </c:pt>
                <c:pt idx="3898">
                  <c:v>47.5</c:v>
                </c:pt>
                <c:pt idx="3899">
                  <c:v>47.5</c:v>
                </c:pt>
                <c:pt idx="3900">
                  <c:v>47.5</c:v>
                </c:pt>
                <c:pt idx="3901">
                  <c:v>47.5</c:v>
                </c:pt>
                <c:pt idx="3902">
                  <c:v>47.5</c:v>
                </c:pt>
                <c:pt idx="3903">
                  <c:v>47.5</c:v>
                </c:pt>
                <c:pt idx="3904">
                  <c:v>47.5</c:v>
                </c:pt>
                <c:pt idx="3905">
                  <c:v>47.5</c:v>
                </c:pt>
                <c:pt idx="3906">
                  <c:v>47.5</c:v>
                </c:pt>
                <c:pt idx="3907">
                  <c:v>47.5</c:v>
                </c:pt>
                <c:pt idx="3908">
                  <c:v>47.5</c:v>
                </c:pt>
                <c:pt idx="3909">
                  <c:v>47.5</c:v>
                </c:pt>
                <c:pt idx="3910">
                  <c:v>47.5</c:v>
                </c:pt>
                <c:pt idx="3911">
                  <c:v>47.5</c:v>
                </c:pt>
                <c:pt idx="3912">
                  <c:v>47.5</c:v>
                </c:pt>
                <c:pt idx="3913">
                  <c:v>47.5</c:v>
                </c:pt>
                <c:pt idx="3914">
                  <c:v>47.5</c:v>
                </c:pt>
                <c:pt idx="3915">
                  <c:v>47.5</c:v>
                </c:pt>
                <c:pt idx="3916">
                  <c:v>47.5</c:v>
                </c:pt>
                <c:pt idx="3917">
                  <c:v>47.5</c:v>
                </c:pt>
                <c:pt idx="3918">
                  <c:v>47.5</c:v>
                </c:pt>
                <c:pt idx="3919">
                  <c:v>47.5</c:v>
                </c:pt>
                <c:pt idx="3920">
                  <c:v>47.5</c:v>
                </c:pt>
                <c:pt idx="3921">
                  <c:v>47.5</c:v>
                </c:pt>
                <c:pt idx="3922">
                  <c:v>47.5</c:v>
                </c:pt>
                <c:pt idx="3923">
                  <c:v>47.5</c:v>
                </c:pt>
                <c:pt idx="3924">
                  <c:v>47.5</c:v>
                </c:pt>
                <c:pt idx="3925">
                  <c:v>47.5</c:v>
                </c:pt>
                <c:pt idx="3926">
                  <c:v>47.5</c:v>
                </c:pt>
                <c:pt idx="3927">
                  <c:v>47.5</c:v>
                </c:pt>
                <c:pt idx="3928">
                  <c:v>47.5</c:v>
                </c:pt>
                <c:pt idx="3929">
                  <c:v>47.5</c:v>
                </c:pt>
                <c:pt idx="3930">
                  <c:v>47.5</c:v>
                </c:pt>
                <c:pt idx="3931">
                  <c:v>47.5</c:v>
                </c:pt>
                <c:pt idx="3932">
                  <c:v>47.5</c:v>
                </c:pt>
                <c:pt idx="3933">
                  <c:v>47.5</c:v>
                </c:pt>
                <c:pt idx="3934">
                  <c:v>47.5</c:v>
                </c:pt>
                <c:pt idx="3935">
                  <c:v>47.5</c:v>
                </c:pt>
                <c:pt idx="3936">
                  <c:v>47.5</c:v>
                </c:pt>
                <c:pt idx="3937">
                  <c:v>47.5</c:v>
                </c:pt>
                <c:pt idx="3938">
                  <c:v>47.5</c:v>
                </c:pt>
                <c:pt idx="3939">
                  <c:v>47.5</c:v>
                </c:pt>
                <c:pt idx="3940">
                  <c:v>47.5</c:v>
                </c:pt>
                <c:pt idx="3941">
                  <c:v>47.5</c:v>
                </c:pt>
                <c:pt idx="3942">
                  <c:v>47.5</c:v>
                </c:pt>
                <c:pt idx="3943">
                  <c:v>47.5</c:v>
                </c:pt>
                <c:pt idx="3944">
                  <c:v>47.5</c:v>
                </c:pt>
                <c:pt idx="3945">
                  <c:v>47.5</c:v>
                </c:pt>
                <c:pt idx="3946">
                  <c:v>47.5</c:v>
                </c:pt>
                <c:pt idx="3947">
                  <c:v>47.5</c:v>
                </c:pt>
                <c:pt idx="3948">
                  <c:v>47.5</c:v>
                </c:pt>
                <c:pt idx="3949">
                  <c:v>47.5</c:v>
                </c:pt>
                <c:pt idx="3950">
                  <c:v>47.5</c:v>
                </c:pt>
                <c:pt idx="3951">
                  <c:v>47.5</c:v>
                </c:pt>
                <c:pt idx="3952">
                  <c:v>47.5</c:v>
                </c:pt>
                <c:pt idx="3953">
                  <c:v>47.5</c:v>
                </c:pt>
                <c:pt idx="3954">
                  <c:v>47.5</c:v>
                </c:pt>
                <c:pt idx="3955">
                  <c:v>47.5</c:v>
                </c:pt>
                <c:pt idx="3956">
                  <c:v>47.5</c:v>
                </c:pt>
                <c:pt idx="3957">
                  <c:v>47.5</c:v>
                </c:pt>
                <c:pt idx="3958">
                  <c:v>47.5</c:v>
                </c:pt>
                <c:pt idx="3959">
                  <c:v>47.5</c:v>
                </c:pt>
                <c:pt idx="3960">
                  <c:v>47.5</c:v>
                </c:pt>
                <c:pt idx="3961">
                  <c:v>47.5</c:v>
                </c:pt>
                <c:pt idx="3962">
                  <c:v>47.5</c:v>
                </c:pt>
                <c:pt idx="3963">
                  <c:v>47.5</c:v>
                </c:pt>
                <c:pt idx="3964">
                  <c:v>47.5</c:v>
                </c:pt>
                <c:pt idx="3966">
                  <c:v>47</c:v>
                </c:pt>
                <c:pt idx="3967">
                  <c:v>47</c:v>
                </c:pt>
                <c:pt idx="3968">
                  <c:v>47</c:v>
                </c:pt>
                <c:pt idx="3969">
                  <c:v>47</c:v>
                </c:pt>
                <c:pt idx="3970">
                  <c:v>47</c:v>
                </c:pt>
                <c:pt idx="3971">
                  <c:v>47</c:v>
                </c:pt>
                <c:pt idx="3972">
                  <c:v>47</c:v>
                </c:pt>
                <c:pt idx="3973">
                  <c:v>47</c:v>
                </c:pt>
                <c:pt idx="3974">
                  <c:v>47</c:v>
                </c:pt>
                <c:pt idx="3975">
                  <c:v>47</c:v>
                </c:pt>
                <c:pt idx="3976">
                  <c:v>47</c:v>
                </c:pt>
                <c:pt idx="3977">
                  <c:v>47</c:v>
                </c:pt>
                <c:pt idx="3978">
                  <c:v>47</c:v>
                </c:pt>
                <c:pt idx="3979">
                  <c:v>47</c:v>
                </c:pt>
                <c:pt idx="3980">
                  <c:v>47</c:v>
                </c:pt>
                <c:pt idx="3981">
                  <c:v>47</c:v>
                </c:pt>
                <c:pt idx="3982">
                  <c:v>47</c:v>
                </c:pt>
                <c:pt idx="3983">
                  <c:v>47</c:v>
                </c:pt>
                <c:pt idx="3984">
                  <c:v>47</c:v>
                </c:pt>
                <c:pt idx="3985">
                  <c:v>47</c:v>
                </c:pt>
                <c:pt idx="3986">
                  <c:v>47</c:v>
                </c:pt>
                <c:pt idx="3987">
                  <c:v>47</c:v>
                </c:pt>
                <c:pt idx="3988">
                  <c:v>47</c:v>
                </c:pt>
                <c:pt idx="3989">
                  <c:v>47</c:v>
                </c:pt>
                <c:pt idx="3990">
                  <c:v>47</c:v>
                </c:pt>
                <c:pt idx="3991">
                  <c:v>47</c:v>
                </c:pt>
                <c:pt idx="3992">
                  <c:v>47</c:v>
                </c:pt>
                <c:pt idx="3993">
                  <c:v>47</c:v>
                </c:pt>
                <c:pt idx="3994">
                  <c:v>47</c:v>
                </c:pt>
                <c:pt idx="3995">
                  <c:v>47</c:v>
                </c:pt>
                <c:pt idx="3996">
                  <c:v>47</c:v>
                </c:pt>
                <c:pt idx="3997">
                  <c:v>47</c:v>
                </c:pt>
                <c:pt idx="3998">
                  <c:v>47</c:v>
                </c:pt>
                <c:pt idx="3999">
                  <c:v>47</c:v>
                </c:pt>
                <c:pt idx="4000">
                  <c:v>47</c:v>
                </c:pt>
                <c:pt idx="4001">
                  <c:v>47</c:v>
                </c:pt>
                <c:pt idx="4002">
                  <c:v>47</c:v>
                </c:pt>
                <c:pt idx="4003">
                  <c:v>47</c:v>
                </c:pt>
                <c:pt idx="4004">
                  <c:v>47</c:v>
                </c:pt>
                <c:pt idx="4005">
                  <c:v>47</c:v>
                </c:pt>
                <c:pt idx="4006">
                  <c:v>47</c:v>
                </c:pt>
                <c:pt idx="4007">
                  <c:v>47</c:v>
                </c:pt>
                <c:pt idx="4008">
                  <c:v>47</c:v>
                </c:pt>
                <c:pt idx="4009">
                  <c:v>47</c:v>
                </c:pt>
                <c:pt idx="4010">
                  <c:v>47</c:v>
                </c:pt>
                <c:pt idx="4011">
                  <c:v>47</c:v>
                </c:pt>
                <c:pt idx="4012">
                  <c:v>47</c:v>
                </c:pt>
                <c:pt idx="4013">
                  <c:v>47</c:v>
                </c:pt>
                <c:pt idx="4014">
                  <c:v>47</c:v>
                </c:pt>
                <c:pt idx="4015">
                  <c:v>47</c:v>
                </c:pt>
                <c:pt idx="4016">
                  <c:v>47</c:v>
                </c:pt>
                <c:pt idx="4017">
                  <c:v>47</c:v>
                </c:pt>
                <c:pt idx="4018">
                  <c:v>47</c:v>
                </c:pt>
                <c:pt idx="4019">
                  <c:v>47</c:v>
                </c:pt>
                <c:pt idx="4020">
                  <c:v>47</c:v>
                </c:pt>
                <c:pt idx="4021">
                  <c:v>47</c:v>
                </c:pt>
                <c:pt idx="4022">
                  <c:v>47</c:v>
                </c:pt>
                <c:pt idx="4023">
                  <c:v>47</c:v>
                </c:pt>
                <c:pt idx="4024">
                  <c:v>47</c:v>
                </c:pt>
                <c:pt idx="4025">
                  <c:v>47</c:v>
                </c:pt>
                <c:pt idx="4026">
                  <c:v>47</c:v>
                </c:pt>
                <c:pt idx="4027">
                  <c:v>47</c:v>
                </c:pt>
                <c:pt idx="4028">
                  <c:v>47</c:v>
                </c:pt>
                <c:pt idx="4029">
                  <c:v>47</c:v>
                </c:pt>
                <c:pt idx="4030">
                  <c:v>47</c:v>
                </c:pt>
                <c:pt idx="4031">
                  <c:v>47</c:v>
                </c:pt>
                <c:pt idx="4032">
                  <c:v>47</c:v>
                </c:pt>
                <c:pt idx="4033">
                  <c:v>47</c:v>
                </c:pt>
                <c:pt idx="4034">
                  <c:v>47</c:v>
                </c:pt>
                <c:pt idx="4035">
                  <c:v>47</c:v>
                </c:pt>
                <c:pt idx="4036">
                  <c:v>47</c:v>
                </c:pt>
                <c:pt idx="4037">
                  <c:v>47</c:v>
                </c:pt>
                <c:pt idx="4038">
                  <c:v>47</c:v>
                </c:pt>
                <c:pt idx="4039">
                  <c:v>47</c:v>
                </c:pt>
                <c:pt idx="4040">
                  <c:v>47</c:v>
                </c:pt>
                <c:pt idx="4041">
                  <c:v>47</c:v>
                </c:pt>
                <c:pt idx="4042">
                  <c:v>47</c:v>
                </c:pt>
                <c:pt idx="4043">
                  <c:v>47</c:v>
                </c:pt>
                <c:pt idx="4044">
                  <c:v>47</c:v>
                </c:pt>
                <c:pt idx="4045">
                  <c:v>47</c:v>
                </c:pt>
                <c:pt idx="4046">
                  <c:v>47</c:v>
                </c:pt>
                <c:pt idx="4047">
                  <c:v>47</c:v>
                </c:pt>
                <c:pt idx="4048">
                  <c:v>47</c:v>
                </c:pt>
                <c:pt idx="4049">
                  <c:v>47</c:v>
                </c:pt>
                <c:pt idx="4050">
                  <c:v>47</c:v>
                </c:pt>
                <c:pt idx="4051">
                  <c:v>47</c:v>
                </c:pt>
                <c:pt idx="4052">
                  <c:v>47</c:v>
                </c:pt>
                <c:pt idx="4053">
                  <c:v>47</c:v>
                </c:pt>
                <c:pt idx="4054">
                  <c:v>47</c:v>
                </c:pt>
                <c:pt idx="4055">
                  <c:v>47</c:v>
                </c:pt>
                <c:pt idx="4056">
                  <c:v>47</c:v>
                </c:pt>
                <c:pt idx="4057">
                  <c:v>47</c:v>
                </c:pt>
                <c:pt idx="4058">
                  <c:v>47</c:v>
                </c:pt>
                <c:pt idx="4059">
                  <c:v>47</c:v>
                </c:pt>
                <c:pt idx="4060">
                  <c:v>47</c:v>
                </c:pt>
                <c:pt idx="4061">
                  <c:v>47</c:v>
                </c:pt>
                <c:pt idx="4062">
                  <c:v>47</c:v>
                </c:pt>
                <c:pt idx="4063">
                  <c:v>47</c:v>
                </c:pt>
                <c:pt idx="4064">
                  <c:v>47</c:v>
                </c:pt>
                <c:pt idx="4065">
                  <c:v>47</c:v>
                </c:pt>
                <c:pt idx="4066">
                  <c:v>47</c:v>
                </c:pt>
                <c:pt idx="4067">
                  <c:v>47</c:v>
                </c:pt>
                <c:pt idx="4068">
                  <c:v>47</c:v>
                </c:pt>
                <c:pt idx="4069">
                  <c:v>47</c:v>
                </c:pt>
                <c:pt idx="4070">
                  <c:v>47</c:v>
                </c:pt>
                <c:pt idx="4071">
                  <c:v>47</c:v>
                </c:pt>
                <c:pt idx="4072">
                  <c:v>47</c:v>
                </c:pt>
                <c:pt idx="4073">
                  <c:v>47</c:v>
                </c:pt>
                <c:pt idx="4074">
                  <c:v>47</c:v>
                </c:pt>
                <c:pt idx="4075">
                  <c:v>47</c:v>
                </c:pt>
                <c:pt idx="4076">
                  <c:v>47</c:v>
                </c:pt>
                <c:pt idx="4077">
                  <c:v>47</c:v>
                </c:pt>
                <c:pt idx="4078">
                  <c:v>47</c:v>
                </c:pt>
                <c:pt idx="4079">
                  <c:v>47</c:v>
                </c:pt>
                <c:pt idx="4080">
                  <c:v>47</c:v>
                </c:pt>
                <c:pt idx="4081">
                  <c:v>47</c:v>
                </c:pt>
                <c:pt idx="4082">
                  <c:v>47</c:v>
                </c:pt>
                <c:pt idx="4083">
                  <c:v>47</c:v>
                </c:pt>
                <c:pt idx="4084">
                  <c:v>47</c:v>
                </c:pt>
                <c:pt idx="4085">
                  <c:v>47</c:v>
                </c:pt>
                <c:pt idx="4086">
                  <c:v>47</c:v>
                </c:pt>
                <c:pt idx="4087">
                  <c:v>47</c:v>
                </c:pt>
                <c:pt idx="4088">
                  <c:v>47</c:v>
                </c:pt>
                <c:pt idx="4089">
                  <c:v>47</c:v>
                </c:pt>
                <c:pt idx="4090">
                  <c:v>47</c:v>
                </c:pt>
                <c:pt idx="4091">
                  <c:v>47</c:v>
                </c:pt>
                <c:pt idx="4092">
                  <c:v>47</c:v>
                </c:pt>
                <c:pt idx="4093">
                  <c:v>47</c:v>
                </c:pt>
                <c:pt idx="4094">
                  <c:v>47</c:v>
                </c:pt>
                <c:pt idx="4095">
                  <c:v>47</c:v>
                </c:pt>
                <c:pt idx="4096">
                  <c:v>47</c:v>
                </c:pt>
                <c:pt idx="4097">
                  <c:v>47</c:v>
                </c:pt>
                <c:pt idx="4098">
                  <c:v>47</c:v>
                </c:pt>
                <c:pt idx="4099">
                  <c:v>47</c:v>
                </c:pt>
                <c:pt idx="4100">
                  <c:v>47</c:v>
                </c:pt>
                <c:pt idx="4101">
                  <c:v>47</c:v>
                </c:pt>
                <c:pt idx="4102">
                  <c:v>47</c:v>
                </c:pt>
                <c:pt idx="4103">
                  <c:v>47</c:v>
                </c:pt>
                <c:pt idx="4104">
                  <c:v>47</c:v>
                </c:pt>
                <c:pt idx="4105">
                  <c:v>47</c:v>
                </c:pt>
                <c:pt idx="4106">
                  <c:v>47</c:v>
                </c:pt>
                <c:pt idx="4107">
                  <c:v>47</c:v>
                </c:pt>
                <c:pt idx="4108">
                  <c:v>47</c:v>
                </c:pt>
                <c:pt idx="4109">
                  <c:v>47</c:v>
                </c:pt>
                <c:pt idx="4110">
                  <c:v>47</c:v>
                </c:pt>
                <c:pt idx="4111">
                  <c:v>47</c:v>
                </c:pt>
                <c:pt idx="4112">
                  <c:v>47</c:v>
                </c:pt>
                <c:pt idx="4113">
                  <c:v>47</c:v>
                </c:pt>
                <c:pt idx="4114">
                  <c:v>47</c:v>
                </c:pt>
                <c:pt idx="4115">
                  <c:v>47</c:v>
                </c:pt>
                <c:pt idx="4116">
                  <c:v>47</c:v>
                </c:pt>
                <c:pt idx="4117">
                  <c:v>47</c:v>
                </c:pt>
                <c:pt idx="4118">
                  <c:v>47</c:v>
                </c:pt>
                <c:pt idx="4119">
                  <c:v>47</c:v>
                </c:pt>
                <c:pt idx="4120">
                  <c:v>47</c:v>
                </c:pt>
                <c:pt idx="4121">
                  <c:v>47</c:v>
                </c:pt>
                <c:pt idx="4122">
                  <c:v>47</c:v>
                </c:pt>
                <c:pt idx="4123">
                  <c:v>47</c:v>
                </c:pt>
                <c:pt idx="4124">
                  <c:v>47</c:v>
                </c:pt>
                <c:pt idx="4125">
                  <c:v>47</c:v>
                </c:pt>
                <c:pt idx="4126">
                  <c:v>47</c:v>
                </c:pt>
                <c:pt idx="4127">
                  <c:v>47</c:v>
                </c:pt>
                <c:pt idx="4128">
                  <c:v>47</c:v>
                </c:pt>
                <c:pt idx="4129">
                  <c:v>47</c:v>
                </c:pt>
                <c:pt idx="4130">
                  <c:v>47</c:v>
                </c:pt>
                <c:pt idx="4131">
                  <c:v>47</c:v>
                </c:pt>
                <c:pt idx="4132">
                  <c:v>47</c:v>
                </c:pt>
                <c:pt idx="4133">
                  <c:v>47</c:v>
                </c:pt>
                <c:pt idx="4134">
                  <c:v>47</c:v>
                </c:pt>
                <c:pt idx="4135">
                  <c:v>47</c:v>
                </c:pt>
                <c:pt idx="4136">
                  <c:v>47</c:v>
                </c:pt>
                <c:pt idx="4137">
                  <c:v>47</c:v>
                </c:pt>
                <c:pt idx="4138">
                  <c:v>47</c:v>
                </c:pt>
                <c:pt idx="4139">
                  <c:v>47</c:v>
                </c:pt>
                <c:pt idx="4140">
                  <c:v>47</c:v>
                </c:pt>
                <c:pt idx="4141">
                  <c:v>47</c:v>
                </c:pt>
                <c:pt idx="4142">
                  <c:v>47</c:v>
                </c:pt>
                <c:pt idx="4143">
                  <c:v>47</c:v>
                </c:pt>
                <c:pt idx="4144">
                  <c:v>47</c:v>
                </c:pt>
                <c:pt idx="4145">
                  <c:v>47</c:v>
                </c:pt>
                <c:pt idx="4146">
                  <c:v>47</c:v>
                </c:pt>
                <c:pt idx="4147">
                  <c:v>47</c:v>
                </c:pt>
                <c:pt idx="4148">
                  <c:v>47</c:v>
                </c:pt>
                <c:pt idx="4149">
                  <c:v>47</c:v>
                </c:pt>
                <c:pt idx="4150">
                  <c:v>47</c:v>
                </c:pt>
                <c:pt idx="4151">
                  <c:v>47</c:v>
                </c:pt>
                <c:pt idx="4152">
                  <c:v>47</c:v>
                </c:pt>
                <c:pt idx="4153">
                  <c:v>47</c:v>
                </c:pt>
                <c:pt idx="4154">
                  <c:v>47</c:v>
                </c:pt>
                <c:pt idx="4155">
                  <c:v>47</c:v>
                </c:pt>
                <c:pt idx="4156">
                  <c:v>47</c:v>
                </c:pt>
                <c:pt idx="4157">
                  <c:v>47</c:v>
                </c:pt>
                <c:pt idx="4158">
                  <c:v>47</c:v>
                </c:pt>
                <c:pt idx="4159">
                  <c:v>47</c:v>
                </c:pt>
                <c:pt idx="4160">
                  <c:v>47</c:v>
                </c:pt>
                <c:pt idx="4161">
                  <c:v>47</c:v>
                </c:pt>
                <c:pt idx="4162">
                  <c:v>47</c:v>
                </c:pt>
                <c:pt idx="4163">
                  <c:v>47</c:v>
                </c:pt>
                <c:pt idx="4164">
                  <c:v>47</c:v>
                </c:pt>
                <c:pt idx="4165">
                  <c:v>47</c:v>
                </c:pt>
                <c:pt idx="4166">
                  <c:v>47</c:v>
                </c:pt>
                <c:pt idx="4167">
                  <c:v>47</c:v>
                </c:pt>
                <c:pt idx="4168">
                  <c:v>47</c:v>
                </c:pt>
                <c:pt idx="4169">
                  <c:v>47</c:v>
                </c:pt>
                <c:pt idx="4170">
                  <c:v>47</c:v>
                </c:pt>
                <c:pt idx="4171">
                  <c:v>47</c:v>
                </c:pt>
                <c:pt idx="4172">
                  <c:v>47</c:v>
                </c:pt>
                <c:pt idx="4173">
                  <c:v>47</c:v>
                </c:pt>
                <c:pt idx="4174">
                  <c:v>47</c:v>
                </c:pt>
                <c:pt idx="4175">
                  <c:v>47</c:v>
                </c:pt>
                <c:pt idx="4176">
                  <c:v>47</c:v>
                </c:pt>
                <c:pt idx="4177">
                  <c:v>47</c:v>
                </c:pt>
                <c:pt idx="4178">
                  <c:v>47</c:v>
                </c:pt>
                <c:pt idx="4179">
                  <c:v>47</c:v>
                </c:pt>
                <c:pt idx="4180">
                  <c:v>47</c:v>
                </c:pt>
                <c:pt idx="4181">
                  <c:v>47</c:v>
                </c:pt>
                <c:pt idx="4182">
                  <c:v>47</c:v>
                </c:pt>
                <c:pt idx="4183">
                  <c:v>47</c:v>
                </c:pt>
                <c:pt idx="4184">
                  <c:v>47</c:v>
                </c:pt>
                <c:pt idx="4185">
                  <c:v>47</c:v>
                </c:pt>
                <c:pt idx="4186">
                  <c:v>47</c:v>
                </c:pt>
                <c:pt idx="4187">
                  <c:v>47</c:v>
                </c:pt>
                <c:pt idx="4188">
                  <c:v>47</c:v>
                </c:pt>
                <c:pt idx="4189">
                  <c:v>47</c:v>
                </c:pt>
                <c:pt idx="4190">
                  <c:v>47</c:v>
                </c:pt>
                <c:pt idx="4191">
                  <c:v>47</c:v>
                </c:pt>
                <c:pt idx="4192">
                  <c:v>47</c:v>
                </c:pt>
                <c:pt idx="4193">
                  <c:v>47</c:v>
                </c:pt>
                <c:pt idx="4194">
                  <c:v>47</c:v>
                </c:pt>
                <c:pt idx="4195">
                  <c:v>47</c:v>
                </c:pt>
                <c:pt idx="4196">
                  <c:v>47</c:v>
                </c:pt>
                <c:pt idx="4197">
                  <c:v>47</c:v>
                </c:pt>
                <c:pt idx="4198">
                  <c:v>47</c:v>
                </c:pt>
                <c:pt idx="4199">
                  <c:v>47</c:v>
                </c:pt>
                <c:pt idx="4200">
                  <c:v>47</c:v>
                </c:pt>
                <c:pt idx="4201">
                  <c:v>47</c:v>
                </c:pt>
                <c:pt idx="4202">
                  <c:v>47</c:v>
                </c:pt>
                <c:pt idx="4203">
                  <c:v>47</c:v>
                </c:pt>
                <c:pt idx="4204">
                  <c:v>47</c:v>
                </c:pt>
                <c:pt idx="4205">
                  <c:v>47</c:v>
                </c:pt>
                <c:pt idx="4206">
                  <c:v>47</c:v>
                </c:pt>
                <c:pt idx="4207">
                  <c:v>47</c:v>
                </c:pt>
                <c:pt idx="4208">
                  <c:v>47</c:v>
                </c:pt>
                <c:pt idx="4209">
                  <c:v>47</c:v>
                </c:pt>
                <c:pt idx="4210">
                  <c:v>47</c:v>
                </c:pt>
                <c:pt idx="4211">
                  <c:v>47</c:v>
                </c:pt>
                <c:pt idx="4212">
                  <c:v>47</c:v>
                </c:pt>
                <c:pt idx="4213">
                  <c:v>47</c:v>
                </c:pt>
                <c:pt idx="4214">
                  <c:v>47</c:v>
                </c:pt>
                <c:pt idx="4215">
                  <c:v>47</c:v>
                </c:pt>
                <c:pt idx="4217">
                  <c:v>46.5</c:v>
                </c:pt>
                <c:pt idx="4218">
                  <c:v>46.5</c:v>
                </c:pt>
                <c:pt idx="4219">
                  <c:v>46.5</c:v>
                </c:pt>
                <c:pt idx="4220">
                  <c:v>46.5</c:v>
                </c:pt>
                <c:pt idx="4221">
                  <c:v>46.5</c:v>
                </c:pt>
                <c:pt idx="4222">
                  <c:v>46.5</c:v>
                </c:pt>
                <c:pt idx="4223">
                  <c:v>46.5</c:v>
                </c:pt>
                <c:pt idx="4224">
                  <c:v>46.5</c:v>
                </c:pt>
                <c:pt idx="4225">
                  <c:v>46.5</c:v>
                </c:pt>
                <c:pt idx="4226">
                  <c:v>46.5</c:v>
                </c:pt>
                <c:pt idx="4227">
                  <c:v>46.5</c:v>
                </c:pt>
                <c:pt idx="4228">
                  <c:v>46.5</c:v>
                </c:pt>
                <c:pt idx="4229">
                  <c:v>46.5</c:v>
                </c:pt>
                <c:pt idx="4230">
                  <c:v>46.5</c:v>
                </c:pt>
                <c:pt idx="4231">
                  <c:v>46.5</c:v>
                </c:pt>
                <c:pt idx="4232">
                  <c:v>46.5</c:v>
                </c:pt>
                <c:pt idx="4233">
                  <c:v>46.5</c:v>
                </c:pt>
                <c:pt idx="4234">
                  <c:v>46.5</c:v>
                </c:pt>
                <c:pt idx="4235">
                  <c:v>46.5</c:v>
                </c:pt>
                <c:pt idx="4236">
                  <c:v>46.5</c:v>
                </c:pt>
                <c:pt idx="4237">
                  <c:v>46.5</c:v>
                </c:pt>
                <c:pt idx="4238">
                  <c:v>46.5</c:v>
                </c:pt>
                <c:pt idx="4239">
                  <c:v>46.5</c:v>
                </c:pt>
                <c:pt idx="4240">
                  <c:v>46.5</c:v>
                </c:pt>
                <c:pt idx="4241">
                  <c:v>46.5</c:v>
                </c:pt>
                <c:pt idx="4242">
                  <c:v>46.5</c:v>
                </c:pt>
                <c:pt idx="4243">
                  <c:v>46.5</c:v>
                </c:pt>
                <c:pt idx="4244">
                  <c:v>46.5</c:v>
                </c:pt>
                <c:pt idx="4245">
                  <c:v>46.5</c:v>
                </c:pt>
                <c:pt idx="4246">
                  <c:v>46.5</c:v>
                </c:pt>
                <c:pt idx="4247">
                  <c:v>46.5</c:v>
                </c:pt>
                <c:pt idx="4248">
                  <c:v>46.5</c:v>
                </c:pt>
                <c:pt idx="4249">
                  <c:v>46.5</c:v>
                </c:pt>
                <c:pt idx="4250">
                  <c:v>46.5</c:v>
                </c:pt>
                <c:pt idx="4251">
                  <c:v>46.5</c:v>
                </c:pt>
                <c:pt idx="4252">
                  <c:v>46.5</c:v>
                </c:pt>
                <c:pt idx="4253">
                  <c:v>46.5</c:v>
                </c:pt>
                <c:pt idx="4254">
                  <c:v>46.5</c:v>
                </c:pt>
                <c:pt idx="4255">
                  <c:v>46.5</c:v>
                </c:pt>
                <c:pt idx="4256">
                  <c:v>46.5</c:v>
                </c:pt>
                <c:pt idx="4257">
                  <c:v>46.5</c:v>
                </c:pt>
                <c:pt idx="4258">
                  <c:v>46.5</c:v>
                </c:pt>
                <c:pt idx="4259">
                  <c:v>46.5</c:v>
                </c:pt>
                <c:pt idx="4260">
                  <c:v>46.5</c:v>
                </c:pt>
                <c:pt idx="4261">
                  <c:v>46.5</c:v>
                </c:pt>
                <c:pt idx="4262">
                  <c:v>46.5</c:v>
                </c:pt>
                <c:pt idx="4263">
                  <c:v>46.5</c:v>
                </c:pt>
                <c:pt idx="4264">
                  <c:v>46.5</c:v>
                </c:pt>
                <c:pt idx="4265">
                  <c:v>46.5</c:v>
                </c:pt>
                <c:pt idx="4266">
                  <c:v>46.5</c:v>
                </c:pt>
                <c:pt idx="4267">
                  <c:v>46.5</c:v>
                </c:pt>
                <c:pt idx="4268">
                  <c:v>46.5</c:v>
                </c:pt>
                <c:pt idx="4269">
                  <c:v>46.5</c:v>
                </c:pt>
                <c:pt idx="4270">
                  <c:v>46.5</c:v>
                </c:pt>
                <c:pt idx="4271">
                  <c:v>46.5</c:v>
                </c:pt>
                <c:pt idx="4272">
                  <c:v>46.5</c:v>
                </c:pt>
                <c:pt idx="4273">
                  <c:v>46.5</c:v>
                </c:pt>
                <c:pt idx="4274">
                  <c:v>46.5</c:v>
                </c:pt>
                <c:pt idx="4275">
                  <c:v>46.5</c:v>
                </c:pt>
                <c:pt idx="4276">
                  <c:v>46.5</c:v>
                </c:pt>
                <c:pt idx="4277">
                  <c:v>46.5</c:v>
                </c:pt>
                <c:pt idx="4278">
                  <c:v>46.5</c:v>
                </c:pt>
                <c:pt idx="4279">
                  <c:v>46.5</c:v>
                </c:pt>
                <c:pt idx="4280">
                  <c:v>46.5</c:v>
                </c:pt>
                <c:pt idx="4281">
                  <c:v>46.5</c:v>
                </c:pt>
                <c:pt idx="4282">
                  <c:v>46.5</c:v>
                </c:pt>
                <c:pt idx="4283">
                  <c:v>46.5</c:v>
                </c:pt>
                <c:pt idx="4284">
                  <c:v>46.5</c:v>
                </c:pt>
                <c:pt idx="4285">
                  <c:v>46.5</c:v>
                </c:pt>
                <c:pt idx="4286">
                  <c:v>46.5</c:v>
                </c:pt>
                <c:pt idx="4287">
                  <c:v>46.5</c:v>
                </c:pt>
                <c:pt idx="4288">
                  <c:v>46.5</c:v>
                </c:pt>
                <c:pt idx="4289">
                  <c:v>46.5</c:v>
                </c:pt>
                <c:pt idx="4290">
                  <c:v>46.5</c:v>
                </c:pt>
                <c:pt idx="4291">
                  <c:v>46.5</c:v>
                </c:pt>
                <c:pt idx="4292">
                  <c:v>46.5</c:v>
                </c:pt>
                <c:pt idx="4293">
                  <c:v>46.5</c:v>
                </c:pt>
                <c:pt idx="4294">
                  <c:v>46.5</c:v>
                </c:pt>
                <c:pt idx="4295">
                  <c:v>46.5</c:v>
                </c:pt>
                <c:pt idx="4296">
                  <c:v>46.5</c:v>
                </c:pt>
                <c:pt idx="4297">
                  <c:v>46.5</c:v>
                </c:pt>
                <c:pt idx="4298">
                  <c:v>46.5</c:v>
                </c:pt>
                <c:pt idx="4299">
                  <c:v>46.5</c:v>
                </c:pt>
                <c:pt idx="4300">
                  <c:v>46.5</c:v>
                </c:pt>
                <c:pt idx="4301">
                  <c:v>46.5</c:v>
                </c:pt>
                <c:pt idx="4302">
                  <c:v>46.5</c:v>
                </c:pt>
                <c:pt idx="4303">
                  <c:v>46.5</c:v>
                </c:pt>
                <c:pt idx="4304">
                  <c:v>46.5</c:v>
                </c:pt>
                <c:pt idx="4305">
                  <c:v>46.5</c:v>
                </c:pt>
                <c:pt idx="4306">
                  <c:v>46.5</c:v>
                </c:pt>
                <c:pt idx="4307">
                  <c:v>46.5</c:v>
                </c:pt>
                <c:pt idx="4308">
                  <c:v>46.5</c:v>
                </c:pt>
                <c:pt idx="4309">
                  <c:v>46.5</c:v>
                </c:pt>
                <c:pt idx="4310">
                  <c:v>46.5</c:v>
                </c:pt>
                <c:pt idx="4311">
                  <c:v>46.5</c:v>
                </c:pt>
                <c:pt idx="4312">
                  <c:v>46.5</c:v>
                </c:pt>
                <c:pt idx="4313">
                  <c:v>46.5</c:v>
                </c:pt>
                <c:pt idx="4314">
                  <c:v>46.5</c:v>
                </c:pt>
                <c:pt idx="4315">
                  <c:v>46.5</c:v>
                </c:pt>
                <c:pt idx="4316">
                  <c:v>46.5</c:v>
                </c:pt>
                <c:pt idx="4317">
                  <c:v>46.5</c:v>
                </c:pt>
                <c:pt idx="4318">
                  <c:v>46.5</c:v>
                </c:pt>
                <c:pt idx="4319">
                  <c:v>46.5</c:v>
                </c:pt>
                <c:pt idx="4320">
                  <c:v>46.5</c:v>
                </c:pt>
                <c:pt idx="4321">
                  <c:v>46.5</c:v>
                </c:pt>
                <c:pt idx="4322">
                  <c:v>46.5</c:v>
                </c:pt>
                <c:pt idx="4323">
                  <c:v>46.5</c:v>
                </c:pt>
                <c:pt idx="4324">
                  <c:v>46.5</c:v>
                </c:pt>
                <c:pt idx="4325">
                  <c:v>46.5</c:v>
                </c:pt>
                <c:pt idx="4326">
                  <c:v>46.5</c:v>
                </c:pt>
                <c:pt idx="4327">
                  <c:v>46.5</c:v>
                </c:pt>
                <c:pt idx="4328">
                  <c:v>46.5</c:v>
                </c:pt>
                <c:pt idx="4329">
                  <c:v>46.5</c:v>
                </c:pt>
                <c:pt idx="4330">
                  <c:v>46.5</c:v>
                </c:pt>
                <c:pt idx="4331">
                  <c:v>46.5</c:v>
                </c:pt>
                <c:pt idx="4332">
                  <c:v>46.5</c:v>
                </c:pt>
                <c:pt idx="4333">
                  <c:v>46.5</c:v>
                </c:pt>
                <c:pt idx="4334">
                  <c:v>46.5</c:v>
                </c:pt>
                <c:pt idx="4335">
                  <c:v>46.5</c:v>
                </c:pt>
                <c:pt idx="4336">
                  <c:v>46.5</c:v>
                </c:pt>
                <c:pt idx="4337">
                  <c:v>46.5</c:v>
                </c:pt>
                <c:pt idx="4338">
                  <c:v>46.5</c:v>
                </c:pt>
                <c:pt idx="4339">
                  <c:v>46.5</c:v>
                </c:pt>
                <c:pt idx="4340">
                  <c:v>46.5</c:v>
                </c:pt>
                <c:pt idx="4341">
                  <c:v>46.5</c:v>
                </c:pt>
                <c:pt idx="4342">
                  <c:v>46.5</c:v>
                </c:pt>
                <c:pt idx="4343">
                  <c:v>46.5</c:v>
                </c:pt>
                <c:pt idx="4344">
                  <c:v>46.5</c:v>
                </c:pt>
                <c:pt idx="4345">
                  <c:v>46.5</c:v>
                </c:pt>
                <c:pt idx="4346">
                  <c:v>46.5</c:v>
                </c:pt>
                <c:pt idx="4347">
                  <c:v>46.5</c:v>
                </c:pt>
                <c:pt idx="4348">
                  <c:v>46.5</c:v>
                </c:pt>
                <c:pt idx="4349">
                  <c:v>46.5</c:v>
                </c:pt>
                <c:pt idx="4350">
                  <c:v>46.5</c:v>
                </c:pt>
                <c:pt idx="4351">
                  <c:v>46.5</c:v>
                </c:pt>
                <c:pt idx="4352">
                  <c:v>46.5</c:v>
                </c:pt>
                <c:pt idx="4353">
                  <c:v>46.5</c:v>
                </c:pt>
                <c:pt idx="4354">
                  <c:v>46.5</c:v>
                </c:pt>
                <c:pt idx="4355">
                  <c:v>46.5</c:v>
                </c:pt>
                <c:pt idx="4356">
                  <c:v>46.5</c:v>
                </c:pt>
                <c:pt idx="4357">
                  <c:v>46.5</c:v>
                </c:pt>
                <c:pt idx="4358">
                  <c:v>46.5</c:v>
                </c:pt>
                <c:pt idx="4359">
                  <c:v>46.5</c:v>
                </c:pt>
                <c:pt idx="4360">
                  <c:v>46.5</c:v>
                </c:pt>
                <c:pt idx="4361">
                  <c:v>46.5</c:v>
                </c:pt>
                <c:pt idx="4362">
                  <c:v>46.5</c:v>
                </c:pt>
                <c:pt idx="4363">
                  <c:v>46.5</c:v>
                </c:pt>
                <c:pt idx="4364">
                  <c:v>46.5</c:v>
                </c:pt>
                <c:pt idx="4365">
                  <c:v>46.5</c:v>
                </c:pt>
                <c:pt idx="4366">
                  <c:v>46.5</c:v>
                </c:pt>
                <c:pt idx="4367">
                  <c:v>46.5</c:v>
                </c:pt>
                <c:pt idx="4368">
                  <c:v>46.5</c:v>
                </c:pt>
                <c:pt idx="4369">
                  <c:v>46.5</c:v>
                </c:pt>
                <c:pt idx="4370">
                  <c:v>46.5</c:v>
                </c:pt>
                <c:pt idx="4371">
                  <c:v>46.5</c:v>
                </c:pt>
                <c:pt idx="4372">
                  <c:v>46.5</c:v>
                </c:pt>
                <c:pt idx="4373">
                  <c:v>46.5</c:v>
                </c:pt>
                <c:pt idx="4374">
                  <c:v>46.5</c:v>
                </c:pt>
                <c:pt idx="4375">
                  <c:v>46.5</c:v>
                </c:pt>
                <c:pt idx="4376">
                  <c:v>46.5</c:v>
                </c:pt>
                <c:pt idx="4377">
                  <c:v>46.5</c:v>
                </c:pt>
                <c:pt idx="4378">
                  <c:v>46.5</c:v>
                </c:pt>
                <c:pt idx="4379">
                  <c:v>46.5</c:v>
                </c:pt>
                <c:pt idx="4380">
                  <c:v>46.5</c:v>
                </c:pt>
                <c:pt idx="4381">
                  <c:v>46.5</c:v>
                </c:pt>
                <c:pt idx="4382">
                  <c:v>46.5</c:v>
                </c:pt>
                <c:pt idx="4383">
                  <c:v>46.5</c:v>
                </c:pt>
                <c:pt idx="4384">
                  <c:v>46.5</c:v>
                </c:pt>
                <c:pt idx="4385">
                  <c:v>46.5</c:v>
                </c:pt>
                <c:pt idx="4386">
                  <c:v>46.5</c:v>
                </c:pt>
                <c:pt idx="4387">
                  <c:v>46.5</c:v>
                </c:pt>
                <c:pt idx="4388">
                  <c:v>46.5</c:v>
                </c:pt>
                <c:pt idx="4389">
                  <c:v>46.5</c:v>
                </c:pt>
                <c:pt idx="4390">
                  <c:v>46.5</c:v>
                </c:pt>
                <c:pt idx="4391">
                  <c:v>46.5</c:v>
                </c:pt>
                <c:pt idx="4392">
                  <c:v>46.5</c:v>
                </c:pt>
                <c:pt idx="4393">
                  <c:v>46.5</c:v>
                </c:pt>
                <c:pt idx="4394">
                  <c:v>46.5</c:v>
                </c:pt>
                <c:pt idx="4395">
                  <c:v>46.5</c:v>
                </c:pt>
                <c:pt idx="4396">
                  <c:v>46.5</c:v>
                </c:pt>
                <c:pt idx="4397">
                  <c:v>46.5</c:v>
                </c:pt>
                <c:pt idx="4398">
                  <c:v>46.5</c:v>
                </c:pt>
                <c:pt idx="4399">
                  <c:v>46.5</c:v>
                </c:pt>
                <c:pt idx="4400">
                  <c:v>46.5</c:v>
                </c:pt>
                <c:pt idx="4401">
                  <c:v>46.5</c:v>
                </c:pt>
                <c:pt idx="4402">
                  <c:v>46.5</c:v>
                </c:pt>
                <c:pt idx="4403">
                  <c:v>46.5</c:v>
                </c:pt>
                <c:pt idx="4404">
                  <c:v>46.5</c:v>
                </c:pt>
                <c:pt idx="4405">
                  <c:v>46.5</c:v>
                </c:pt>
                <c:pt idx="4406">
                  <c:v>46.5</c:v>
                </c:pt>
                <c:pt idx="4407">
                  <c:v>46.5</c:v>
                </c:pt>
                <c:pt idx="4408">
                  <c:v>46.5</c:v>
                </c:pt>
                <c:pt idx="4409">
                  <c:v>46.5</c:v>
                </c:pt>
                <c:pt idx="4410">
                  <c:v>46.5</c:v>
                </c:pt>
                <c:pt idx="4411">
                  <c:v>46.5</c:v>
                </c:pt>
                <c:pt idx="4412">
                  <c:v>46.5</c:v>
                </c:pt>
                <c:pt idx="4413">
                  <c:v>46.5</c:v>
                </c:pt>
                <c:pt idx="4414">
                  <c:v>46.5</c:v>
                </c:pt>
                <c:pt idx="4415">
                  <c:v>46.5</c:v>
                </c:pt>
                <c:pt idx="4416">
                  <c:v>46.5</c:v>
                </c:pt>
                <c:pt idx="4417">
                  <c:v>46.5</c:v>
                </c:pt>
                <c:pt idx="4418">
                  <c:v>46.5</c:v>
                </c:pt>
                <c:pt idx="4419">
                  <c:v>46.5</c:v>
                </c:pt>
                <c:pt idx="4420">
                  <c:v>46.5</c:v>
                </c:pt>
                <c:pt idx="4421">
                  <c:v>46.5</c:v>
                </c:pt>
                <c:pt idx="4422">
                  <c:v>46.5</c:v>
                </c:pt>
                <c:pt idx="4423">
                  <c:v>46.5</c:v>
                </c:pt>
                <c:pt idx="4424">
                  <c:v>46.5</c:v>
                </c:pt>
                <c:pt idx="4425">
                  <c:v>46.5</c:v>
                </c:pt>
                <c:pt idx="4426">
                  <c:v>46.5</c:v>
                </c:pt>
                <c:pt idx="4427">
                  <c:v>46.5</c:v>
                </c:pt>
                <c:pt idx="4428">
                  <c:v>46.5</c:v>
                </c:pt>
                <c:pt idx="4429">
                  <c:v>46.5</c:v>
                </c:pt>
                <c:pt idx="4430">
                  <c:v>46.5</c:v>
                </c:pt>
                <c:pt idx="4431">
                  <c:v>46.5</c:v>
                </c:pt>
                <c:pt idx="4432">
                  <c:v>46.5</c:v>
                </c:pt>
                <c:pt idx="4433">
                  <c:v>46.5</c:v>
                </c:pt>
                <c:pt idx="4434">
                  <c:v>46.5</c:v>
                </c:pt>
                <c:pt idx="4435">
                  <c:v>46.5</c:v>
                </c:pt>
                <c:pt idx="4436">
                  <c:v>46.5</c:v>
                </c:pt>
                <c:pt idx="4437">
                  <c:v>46.5</c:v>
                </c:pt>
                <c:pt idx="4438">
                  <c:v>46.5</c:v>
                </c:pt>
                <c:pt idx="4439">
                  <c:v>46.5</c:v>
                </c:pt>
                <c:pt idx="4440">
                  <c:v>46.5</c:v>
                </c:pt>
                <c:pt idx="4441">
                  <c:v>46.5</c:v>
                </c:pt>
                <c:pt idx="4442">
                  <c:v>46.5</c:v>
                </c:pt>
                <c:pt idx="4443">
                  <c:v>46.5</c:v>
                </c:pt>
                <c:pt idx="4444">
                  <c:v>46.5</c:v>
                </c:pt>
                <c:pt idx="4445">
                  <c:v>46.5</c:v>
                </c:pt>
                <c:pt idx="4446">
                  <c:v>46.5</c:v>
                </c:pt>
                <c:pt idx="4447">
                  <c:v>46.5</c:v>
                </c:pt>
                <c:pt idx="4448">
                  <c:v>46.5</c:v>
                </c:pt>
                <c:pt idx="4449">
                  <c:v>46.5</c:v>
                </c:pt>
                <c:pt idx="4450">
                  <c:v>46.5</c:v>
                </c:pt>
                <c:pt idx="4451">
                  <c:v>46.5</c:v>
                </c:pt>
                <c:pt idx="4452">
                  <c:v>46.5</c:v>
                </c:pt>
                <c:pt idx="4453">
                  <c:v>46.5</c:v>
                </c:pt>
                <c:pt idx="4454">
                  <c:v>46.5</c:v>
                </c:pt>
                <c:pt idx="4455">
                  <c:v>46.5</c:v>
                </c:pt>
                <c:pt idx="4456">
                  <c:v>46.5</c:v>
                </c:pt>
                <c:pt idx="4457">
                  <c:v>46.5</c:v>
                </c:pt>
                <c:pt idx="4458">
                  <c:v>46.5</c:v>
                </c:pt>
                <c:pt idx="4459">
                  <c:v>46.5</c:v>
                </c:pt>
                <c:pt idx="4460">
                  <c:v>46.5</c:v>
                </c:pt>
                <c:pt idx="4461">
                  <c:v>46.5</c:v>
                </c:pt>
                <c:pt idx="4462">
                  <c:v>46.5</c:v>
                </c:pt>
                <c:pt idx="4463">
                  <c:v>46.5</c:v>
                </c:pt>
                <c:pt idx="4464">
                  <c:v>46.5</c:v>
                </c:pt>
                <c:pt idx="4465">
                  <c:v>46.5</c:v>
                </c:pt>
                <c:pt idx="4466">
                  <c:v>46.5</c:v>
                </c:pt>
                <c:pt idx="4468">
                  <c:v>46</c:v>
                </c:pt>
                <c:pt idx="4469">
                  <c:v>46</c:v>
                </c:pt>
                <c:pt idx="4470">
                  <c:v>46</c:v>
                </c:pt>
                <c:pt idx="4471">
                  <c:v>46</c:v>
                </c:pt>
                <c:pt idx="4472">
                  <c:v>46</c:v>
                </c:pt>
                <c:pt idx="4473">
                  <c:v>46</c:v>
                </c:pt>
                <c:pt idx="4474">
                  <c:v>46</c:v>
                </c:pt>
                <c:pt idx="4475">
                  <c:v>46</c:v>
                </c:pt>
                <c:pt idx="4476">
                  <c:v>46</c:v>
                </c:pt>
                <c:pt idx="4477">
                  <c:v>46</c:v>
                </c:pt>
                <c:pt idx="4478">
                  <c:v>46</c:v>
                </c:pt>
                <c:pt idx="4479">
                  <c:v>46</c:v>
                </c:pt>
                <c:pt idx="4480">
                  <c:v>46</c:v>
                </c:pt>
                <c:pt idx="4481">
                  <c:v>46</c:v>
                </c:pt>
                <c:pt idx="4482">
                  <c:v>46</c:v>
                </c:pt>
                <c:pt idx="4483">
                  <c:v>46</c:v>
                </c:pt>
                <c:pt idx="4484">
                  <c:v>46</c:v>
                </c:pt>
                <c:pt idx="4485">
                  <c:v>46</c:v>
                </c:pt>
                <c:pt idx="4486">
                  <c:v>46</c:v>
                </c:pt>
                <c:pt idx="4487">
                  <c:v>46</c:v>
                </c:pt>
                <c:pt idx="4488">
                  <c:v>46</c:v>
                </c:pt>
                <c:pt idx="4489">
                  <c:v>46</c:v>
                </c:pt>
                <c:pt idx="4490">
                  <c:v>46</c:v>
                </c:pt>
                <c:pt idx="4491">
                  <c:v>46</c:v>
                </c:pt>
                <c:pt idx="4492">
                  <c:v>46</c:v>
                </c:pt>
                <c:pt idx="4493">
                  <c:v>46</c:v>
                </c:pt>
                <c:pt idx="4494">
                  <c:v>46</c:v>
                </c:pt>
                <c:pt idx="4495">
                  <c:v>46</c:v>
                </c:pt>
                <c:pt idx="4496">
                  <c:v>46</c:v>
                </c:pt>
                <c:pt idx="4497">
                  <c:v>46</c:v>
                </c:pt>
                <c:pt idx="4498">
                  <c:v>46</c:v>
                </c:pt>
                <c:pt idx="4499">
                  <c:v>46</c:v>
                </c:pt>
                <c:pt idx="4500">
                  <c:v>46</c:v>
                </c:pt>
                <c:pt idx="4501">
                  <c:v>46</c:v>
                </c:pt>
                <c:pt idx="4502">
                  <c:v>46</c:v>
                </c:pt>
                <c:pt idx="4503">
                  <c:v>46</c:v>
                </c:pt>
                <c:pt idx="4504">
                  <c:v>46</c:v>
                </c:pt>
                <c:pt idx="4505">
                  <c:v>46</c:v>
                </c:pt>
                <c:pt idx="4506">
                  <c:v>46</c:v>
                </c:pt>
                <c:pt idx="4507">
                  <c:v>46</c:v>
                </c:pt>
                <c:pt idx="4508">
                  <c:v>46</c:v>
                </c:pt>
                <c:pt idx="4509">
                  <c:v>46</c:v>
                </c:pt>
                <c:pt idx="4510">
                  <c:v>46</c:v>
                </c:pt>
                <c:pt idx="4511">
                  <c:v>46</c:v>
                </c:pt>
                <c:pt idx="4512">
                  <c:v>46</c:v>
                </c:pt>
                <c:pt idx="4513">
                  <c:v>46</c:v>
                </c:pt>
                <c:pt idx="4514">
                  <c:v>46</c:v>
                </c:pt>
                <c:pt idx="4515">
                  <c:v>46</c:v>
                </c:pt>
                <c:pt idx="4516">
                  <c:v>46</c:v>
                </c:pt>
                <c:pt idx="4517">
                  <c:v>46</c:v>
                </c:pt>
                <c:pt idx="4518">
                  <c:v>46</c:v>
                </c:pt>
                <c:pt idx="4519">
                  <c:v>46</c:v>
                </c:pt>
                <c:pt idx="4520">
                  <c:v>46</c:v>
                </c:pt>
                <c:pt idx="4521">
                  <c:v>46</c:v>
                </c:pt>
                <c:pt idx="4522">
                  <c:v>46</c:v>
                </c:pt>
                <c:pt idx="4523">
                  <c:v>46</c:v>
                </c:pt>
                <c:pt idx="4524">
                  <c:v>46</c:v>
                </c:pt>
                <c:pt idx="4525">
                  <c:v>46</c:v>
                </c:pt>
                <c:pt idx="4526">
                  <c:v>46</c:v>
                </c:pt>
                <c:pt idx="4527">
                  <c:v>46</c:v>
                </c:pt>
                <c:pt idx="4528">
                  <c:v>46</c:v>
                </c:pt>
                <c:pt idx="4529">
                  <c:v>46</c:v>
                </c:pt>
                <c:pt idx="4530">
                  <c:v>46</c:v>
                </c:pt>
                <c:pt idx="4531">
                  <c:v>46</c:v>
                </c:pt>
                <c:pt idx="4532">
                  <c:v>46</c:v>
                </c:pt>
                <c:pt idx="4533">
                  <c:v>46</c:v>
                </c:pt>
                <c:pt idx="4534">
                  <c:v>46</c:v>
                </c:pt>
                <c:pt idx="4535">
                  <c:v>46</c:v>
                </c:pt>
                <c:pt idx="4536">
                  <c:v>46</c:v>
                </c:pt>
                <c:pt idx="4537">
                  <c:v>46</c:v>
                </c:pt>
                <c:pt idx="4538">
                  <c:v>46</c:v>
                </c:pt>
                <c:pt idx="4539">
                  <c:v>46</c:v>
                </c:pt>
                <c:pt idx="4540">
                  <c:v>46</c:v>
                </c:pt>
                <c:pt idx="4541">
                  <c:v>46</c:v>
                </c:pt>
                <c:pt idx="4542">
                  <c:v>46</c:v>
                </c:pt>
                <c:pt idx="4543">
                  <c:v>46</c:v>
                </c:pt>
                <c:pt idx="4544">
                  <c:v>46</c:v>
                </c:pt>
                <c:pt idx="4545">
                  <c:v>46</c:v>
                </c:pt>
                <c:pt idx="4546">
                  <c:v>46</c:v>
                </c:pt>
                <c:pt idx="4547">
                  <c:v>46</c:v>
                </c:pt>
                <c:pt idx="4548">
                  <c:v>46</c:v>
                </c:pt>
                <c:pt idx="4549">
                  <c:v>46</c:v>
                </c:pt>
                <c:pt idx="4550">
                  <c:v>46</c:v>
                </c:pt>
                <c:pt idx="4551">
                  <c:v>46</c:v>
                </c:pt>
                <c:pt idx="4552">
                  <c:v>46</c:v>
                </c:pt>
                <c:pt idx="4553">
                  <c:v>46</c:v>
                </c:pt>
                <c:pt idx="4554">
                  <c:v>46</c:v>
                </c:pt>
                <c:pt idx="4555">
                  <c:v>46</c:v>
                </c:pt>
                <c:pt idx="4556">
                  <c:v>46</c:v>
                </c:pt>
                <c:pt idx="4557">
                  <c:v>46</c:v>
                </c:pt>
                <c:pt idx="4558">
                  <c:v>46</c:v>
                </c:pt>
                <c:pt idx="4559">
                  <c:v>46</c:v>
                </c:pt>
                <c:pt idx="4560">
                  <c:v>46</c:v>
                </c:pt>
                <c:pt idx="4561">
                  <c:v>46</c:v>
                </c:pt>
                <c:pt idx="4562">
                  <c:v>46</c:v>
                </c:pt>
                <c:pt idx="4563">
                  <c:v>46</c:v>
                </c:pt>
                <c:pt idx="4564">
                  <c:v>46</c:v>
                </c:pt>
                <c:pt idx="4565">
                  <c:v>46</c:v>
                </c:pt>
                <c:pt idx="4566">
                  <c:v>46</c:v>
                </c:pt>
                <c:pt idx="4567">
                  <c:v>46</c:v>
                </c:pt>
                <c:pt idx="4568">
                  <c:v>46</c:v>
                </c:pt>
                <c:pt idx="4569">
                  <c:v>46</c:v>
                </c:pt>
                <c:pt idx="4570">
                  <c:v>46</c:v>
                </c:pt>
                <c:pt idx="4571">
                  <c:v>46</c:v>
                </c:pt>
                <c:pt idx="4572">
                  <c:v>46</c:v>
                </c:pt>
                <c:pt idx="4573">
                  <c:v>46</c:v>
                </c:pt>
                <c:pt idx="4574">
                  <c:v>46</c:v>
                </c:pt>
                <c:pt idx="4575">
                  <c:v>46</c:v>
                </c:pt>
                <c:pt idx="4576">
                  <c:v>46</c:v>
                </c:pt>
                <c:pt idx="4577">
                  <c:v>46</c:v>
                </c:pt>
                <c:pt idx="4578">
                  <c:v>46</c:v>
                </c:pt>
                <c:pt idx="4579">
                  <c:v>46</c:v>
                </c:pt>
                <c:pt idx="4580">
                  <c:v>46</c:v>
                </c:pt>
                <c:pt idx="4581">
                  <c:v>46</c:v>
                </c:pt>
                <c:pt idx="4582">
                  <c:v>46</c:v>
                </c:pt>
                <c:pt idx="4583">
                  <c:v>46</c:v>
                </c:pt>
                <c:pt idx="4584">
                  <c:v>46</c:v>
                </c:pt>
                <c:pt idx="4585">
                  <c:v>46</c:v>
                </c:pt>
                <c:pt idx="4586">
                  <c:v>46</c:v>
                </c:pt>
                <c:pt idx="4587">
                  <c:v>46</c:v>
                </c:pt>
                <c:pt idx="4588">
                  <c:v>46</c:v>
                </c:pt>
                <c:pt idx="4589">
                  <c:v>46</c:v>
                </c:pt>
                <c:pt idx="4590">
                  <c:v>46</c:v>
                </c:pt>
                <c:pt idx="4591">
                  <c:v>46</c:v>
                </c:pt>
                <c:pt idx="4592">
                  <c:v>46</c:v>
                </c:pt>
                <c:pt idx="4593">
                  <c:v>46</c:v>
                </c:pt>
                <c:pt idx="4594">
                  <c:v>46</c:v>
                </c:pt>
                <c:pt idx="4595">
                  <c:v>46</c:v>
                </c:pt>
                <c:pt idx="4596">
                  <c:v>46</c:v>
                </c:pt>
                <c:pt idx="4597">
                  <c:v>46</c:v>
                </c:pt>
                <c:pt idx="4598">
                  <c:v>46</c:v>
                </c:pt>
                <c:pt idx="4599">
                  <c:v>46</c:v>
                </c:pt>
                <c:pt idx="4600">
                  <c:v>46</c:v>
                </c:pt>
                <c:pt idx="4601">
                  <c:v>46</c:v>
                </c:pt>
                <c:pt idx="4602">
                  <c:v>46</c:v>
                </c:pt>
                <c:pt idx="4603">
                  <c:v>46</c:v>
                </c:pt>
                <c:pt idx="4604">
                  <c:v>46</c:v>
                </c:pt>
                <c:pt idx="4605">
                  <c:v>46</c:v>
                </c:pt>
                <c:pt idx="4606">
                  <c:v>46</c:v>
                </c:pt>
                <c:pt idx="4607">
                  <c:v>46</c:v>
                </c:pt>
                <c:pt idx="4608">
                  <c:v>46</c:v>
                </c:pt>
                <c:pt idx="4609">
                  <c:v>46</c:v>
                </c:pt>
                <c:pt idx="4610">
                  <c:v>46</c:v>
                </c:pt>
                <c:pt idx="4611">
                  <c:v>46</c:v>
                </c:pt>
                <c:pt idx="4612">
                  <c:v>46</c:v>
                </c:pt>
                <c:pt idx="4613">
                  <c:v>46</c:v>
                </c:pt>
                <c:pt idx="4614">
                  <c:v>46</c:v>
                </c:pt>
                <c:pt idx="4615">
                  <c:v>46</c:v>
                </c:pt>
                <c:pt idx="4616">
                  <c:v>46</c:v>
                </c:pt>
                <c:pt idx="4617">
                  <c:v>46</c:v>
                </c:pt>
                <c:pt idx="4618">
                  <c:v>46</c:v>
                </c:pt>
                <c:pt idx="4619">
                  <c:v>46</c:v>
                </c:pt>
                <c:pt idx="4620">
                  <c:v>46</c:v>
                </c:pt>
                <c:pt idx="4621">
                  <c:v>46</c:v>
                </c:pt>
                <c:pt idx="4622">
                  <c:v>46</c:v>
                </c:pt>
                <c:pt idx="4623">
                  <c:v>46</c:v>
                </c:pt>
                <c:pt idx="4624">
                  <c:v>46</c:v>
                </c:pt>
                <c:pt idx="4625">
                  <c:v>46</c:v>
                </c:pt>
                <c:pt idx="4626">
                  <c:v>46</c:v>
                </c:pt>
                <c:pt idx="4627">
                  <c:v>46</c:v>
                </c:pt>
                <c:pt idx="4628">
                  <c:v>46</c:v>
                </c:pt>
                <c:pt idx="4629">
                  <c:v>46</c:v>
                </c:pt>
                <c:pt idx="4630">
                  <c:v>46</c:v>
                </c:pt>
                <c:pt idx="4631">
                  <c:v>46</c:v>
                </c:pt>
                <c:pt idx="4632">
                  <c:v>46</c:v>
                </c:pt>
                <c:pt idx="4633">
                  <c:v>46</c:v>
                </c:pt>
                <c:pt idx="4634">
                  <c:v>46</c:v>
                </c:pt>
                <c:pt idx="4635">
                  <c:v>46</c:v>
                </c:pt>
                <c:pt idx="4636">
                  <c:v>46</c:v>
                </c:pt>
                <c:pt idx="4637">
                  <c:v>46</c:v>
                </c:pt>
                <c:pt idx="4638">
                  <c:v>46</c:v>
                </c:pt>
                <c:pt idx="4639">
                  <c:v>46</c:v>
                </c:pt>
                <c:pt idx="4640">
                  <c:v>46</c:v>
                </c:pt>
                <c:pt idx="4641">
                  <c:v>46</c:v>
                </c:pt>
                <c:pt idx="4642">
                  <c:v>46</c:v>
                </c:pt>
                <c:pt idx="4643">
                  <c:v>46</c:v>
                </c:pt>
                <c:pt idx="4644">
                  <c:v>46</c:v>
                </c:pt>
                <c:pt idx="4645">
                  <c:v>46</c:v>
                </c:pt>
                <c:pt idx="4646">
                  <c:v>46</c:v>
                </c:pt>
                <c:pt idx="4647">
                  <c:v>46</c:v>
                </c:pt>
                <c:pt idx="4648">
                  <c:v>46</c:v>
                </c:pt>
                <c:pt idx="4649">
                  <c:v>46</c:v>
                </c:pt>
                <c:pt idx="4650">
                  <c:v>46</c:v>
                </c:pt>
                <c:pt idx="4651">
                  <c:v>46</c:v>
                </c:pt>
                <c:pt idx="4652">
                  <c:v>46</c:v>
                </c:pt>
                <c:pt idx="4653">
                  <c:v>46</c:v>
                </c:pt>
                <c:pt idx="4654">
                  <c:v>46</c:v>
                </c:pt>
                <c:pt idx="4655">
                  <c:v>46</c:v>
                </c:pt>
                <c:pt idx="4656">
                  <c:v>46</c:v>
                </c:pt>
                <c:pt idx="4657">
                  <c:v>46</c:v>
                </c:pt>
                <c:pt idx="4658">
                  <c:v>46</c:v>
                </c:pt>
                <c:pt idx="4659">
                  <c:v>46</c:v>
                </c:pt>
                <c:pt idx="4660">
                  <c:v>46</c:v>
                </c:pt>
                <c:pt idx="4661">
                  <c:v>46</c:v>
                </c:pt>
                <c:pt idx="4662">
                  <c:v>46</c:v>
                </c:pt>
                <c:pt idx="4663">
                  <c:v>46</c:v>
                </c:pt>
                <c:pt idx="4664">
                  <c:v>46</c:v>
                </c:pt>
                <c:pt idx="4665">
                  <c:v>46</c:v>
                </c:pt>
                <c:pt idx="4666">
                  <c:v>46</c:v>
                </c:pt>
                <c:pt idx="4667">
                  <c:v>46</c:v>
                </c:pt>
                <c:pt idx="4668">
                  <c:v>46</c:v>
                </c:pt>
                <c:pt idx="4669">
                  <c:v>46</c:v>
                </c:pt>
                <c:pt idx="4670">
                  <c:v>46</c:v>
                </c:pt>
                <c:pt idx="4671">
                  <c:v>46</c:v>
                </c:pt>
                <c:pt idx="4672">
                  <c:v>46</c:v>
                </c:pt>
                <c:pt idx="4673">
                  <c:v>46</c:v>
                </c:pt>
                <c:pt idx="4674">
                  <c:v>46</c:v>
                </c:pt>
                <c:pt idx="4675">
                  <c:v>46</c:v>
                </c:pt>
                <c:pt idx="4676">
                  <c:v>46</c:v>
                </c:pt>
                <c:pt idx="4677">
                  <c:v>46</c:v>
                </c:pt>
                <c:pt idx="4678">
                  <c:v>46</c:v>
                </c:pt>
                <c:pt idx="4679">
                  <c:v>46</c:v>
                </c:pt>
                <c:pt idx="4680">
                  <c:v>46</c:v>
                </c:pt>
                <c:pt idx="4681">
                  <c:v>46</c:v>
                </c:pt>
                <c:pt idx="4682">
                  <c:v>46</c:v>
                </c:pt>
                <c:pt idx="4683">
                  <c:v>46</c:v>
                </c:pt>
                <c:pt idx="4684">
                  <c:v>46</c:v>
                </c:pt>
                <c:pt idx="4685">
                  <c:v>46</c:v>
                </c:pt>
                <c:pt idx="4686">
                  <c:v>46</c:v>
                </c:pt>
                <c:pt idx="4687">
                  <c:v>46</c:v>
                </c:pt>
                <c:pt idx="4688">
                  <c:v>46</c:v>
                </c:pt>
                <c:pt idx="4689">
                  <c:v>46</c:v>
                </c:pt>
                <c:pt idx="4690">
                  <c:v>46</c:v>
                </c:pt>
                <c:pt idx="4691">
                  <c:v>46</c:v>
                </c:pt>
                <c:pt idx="4692">
                  <c:v>46</c:v>
                </c:pt>
                <c:pt idx="4693">
                  <c:v>46</c:v>
                </c:pt>
                <c:pt idx="4694">
                  <c:v>46</c:v>
                </c:pt>
                <c:pt idx="4695">
                  <c:v>46</c:v>
                </c:pt>
                <c:pt idx="4696">
                  <c:v>46</c:v>
                </c:pt>
                <c:pt idx="4697">
                  <c:v>46</c:v>
                </c:pt>
                <c:pt idx="4698">
                  <c:v>46</c:v>
                </c:pt>
                <c:pt idx="4699">
                  <c:v>46</c:v>
                </c:pt>
                <c:pt idx="4700">
                  <c:v>46</c:v>
                </c:pt>
                <c:pt idx="4701">
                  <c:v>46</c:v>
                </c:pt>
                <c:pt idx="4702">
                  <c:v>46</c:v>
                </c:pt>
                <c:pt idx="4703">
                  <c:v>46</c:v>
                </c:pt>
                <c:pt idx="4704">
                  <c:v>46</c:v>
                </c:pt>
                <c:pt idx="4705">
                  <c:v>46</c:v>
                </c:pt>
                <c:pt idx="4706">
                  <c:v>46</c:v>
                </c:pt>
                <c:pt idx="4707">
                  <c:v>46</c:v>
                </c:pt>
                <c:pt idx="4708">
                  <c:v>46</c:v>
                </c:pt>
                <c:pt idx="4709">
                  <c:v>46</c:v>
                </c:pt>
                <c:pt idx="4710">
                  <c:v>46</c:v>
                </c:pt>
                <c:pt idx="4711">
                  <c:v>46</c:v>
                </c:pt>
                <c:pt idx="4712">
                  <c:v>46</c:v>
                </c:pt>
                <c:pt idx="4713">
                  <c:v>46</c:v>
                </c:pt>
                <c:pt idx="4714">
                  <c:v>46</c:v>
                </c:pt>
                <c:pt idx="4715">
                  <c:v>46</c:v>
                </c:pt>
                <c:pt idx="4716">
                  <c:v>46</c:v>
                </c:pt>
                <c:pt idx="4717">
                  <c:v>46</c:v>
                </c:pt>
                <c:pt idx="4719">
                  <c:v>45.5</c:v>
                </c:pt>
                <c:pt idx="4720">
                  <c:v>45.5</c:v>
                </c:pt>
                <c:pt idx="4721">
                  <c:v>45.5</c:v>
                </c:pt>
                <c:pt idx="4722">
                  <c:v>45.5</c:v>
                </c:pt>
                <c:pt idx="4723">
                  <c:v>45.5</c:v>
                </c:pt>
                <c:pt idx="4724">
                  <c:v>45.5</c:v>
                </c:pt>
                <c:pt idx="4725">
                  <c:v>45.5</c:v>
                </c:pt>
                <c:pt idx="4726">
                  <c:v>45.5</c:v>
                </c:pt>
                <c:pt idx="4727">
                  <c:v>45.5</c:v>
                </c:pt>
                <c:pt idx="4728">
                  <c:v>45.5</c:v>
                </c:pt>
                <c:pt idx="4729">
                  <c:v>45.5</c:v>
                </c:pt>
                <c:pt idx="4730">
                  <c:v>45.5</c:v>
                </c:pt>
                <c:pt idx="4731">
                  <c:v>45.5</c:v>
                </c:pt>
                <c:pt idx="4732">
                  <c:v>45.5</c:v>
                </c:pt>
                <c:pt idx="4733">
                  <c:v>45.5</c:v>
                </c:pt>
                <c:pt idx="4734">
                  <c:v>45.5</c:v>
                </c:pt>
                <c:pt idx="4735">
                  <c:v>45.5</c:v>
                </c:pt>
                <c:pt idx="4736">
                  <c:v>45.5</c:v>
                </c:pt>
                <c:pt idx="4737">
                  <c:v>45.5</c:v>
                </c:pt>
                <c:pt idx="4738">
                  <c:v>45.5</c:v>
                </c:pt>
                <c:pt idx="4739">
                  <c:v>45.5</c:v>
                </c:pt>
                <c:pt idx="4740">
                  <c:v>45.5</c:v>
                </c:pt>
                <c:pt idx="4741">
                  <c:v>45.5</c:v>
                </c:pt>
                <c:pt idx="4742">
                  <c:v>45.5</c:v>
                </c:pt>
                <c:pt idx="4743">
                  <c:v>45.5</c:v>
                </c:pt>
                <c:pt idx="4744">
                  <c:v>45.5</c:v>
                </c:pt>
                <c:pt idx="4745">
                  <c:v>45.5</c:v>
                </c:pt>
                <c:pt idx="4746">
                  <c:v>45.5</c:v>
                </c:pt>
                <c:pt idx="4747">
                  <c:v>45.5</c:v>
                </c:pt>
                <c:pt idx="4748">
                  <c:v>45.5</c:v>
                </c:pt>
                <c:pt idx="4749">
                  <c:v>45.5</c:v>
                </c:pt>
                <c:pt idx="4750">
                  <c:v>45.5</c:v>
                </c:pt>
                <c:pt idx="4751">
                  <c:v>45.5</c:v>
                </c:pt>
                <c:pt idx="4752">
                  <c:v>45.5</c:v>
                </c:pt>
                <c:pt idx="4753">
                  <c:v>45.5</c:v>
                </c:pt>
                <c:pt idx="4754">
                  <c:v>45.5</c:v>
                </c:pt>
                <c:pt idx="4755">
                  <c:v>45.5</c:v>
                </c:pt>
                <c:pt idx="4756">
                  <c:v>45.5</c:v>
                </c:pt>
                <c:pt idx="4757">
                  <c:v>45.5</c:v>
                </c:pt>
                <c:pt idx="4758">
                  <c:v>45.5</c:v>
                </c:pt>
                <c:pt idx="4759">
                  <c:v>45.5</c:v>
                </c:pt>
                <c:pt idx="4760">
                  <c:v>45.5</c:v>
                </c:pt>
                <c:pt idx="4761">
                  <c:v>45.5</c:v>
                </c:pt>
                <c:pt idx="4762">
                  <c:v>45.5</c:v>
                </c:pt>
                <c:pt idx="4763">
                  <c:v>45.5</c:v>
                </c:pt>
                <c:pt idx="4764">
                  <c:v>45.5</c:v>
                </c:pt>
                <c:pt idx="4765">
                  <c:v>45.5</c:v>
                </c:pt>
                <c:pt idx="4766">
                  <c:v>45.5</c:v>
                </c:pt>
                <c:pt idx="4767">
                  <c:v>45.5</c:v>
                </c:pt>
                <c:pt idx="4768">
                  <c:v>45.5</c:v>
                </c:pt>
                <c:pt idx="4769">
                  <c:v>45.5</c:v>
                </c:pt>
                <c:pt idx="4770">
                  <c:v>45.5</c:v>
                </c:pt>
                <c:pt idx="4771">
                  <c:v>45.5</c:v>
                </c:pt>
                <c:pt idx="4772">
                  <c:v>45.5</c:v>
                </c:pt>
                <c:pt idx="4773">
                  <c:v>45.5</c:v>
                </c:pt>
                <c:pt idx="4774">
                  <c:v>45.5</c:v>
                </c:pt>
                <c:pt idx="4775">
                  <c:v>45.5</c:v>
                </c:pt>
                <c:pt idx="4776">
                  <c:v>45.5</c:v>
                </c:pt>
                <c:pt idx="4777">
                  <c:v>45.5</c:v>
                </c:pt>
                <c:pt idx="4778">
                  <c:v>45.5</c:v>
                </c:pt>
                <c:pt idx="4779">
                  <c:v>45.5</c:v>
                </c:pt>
                <c:pt idx="4780">
                  <c:v>45.5</c:v>
                </c:pt>
                <c:pt idx="4781">
                  <c:v>45.5</c:v>
                </c:pt>
                <c:pt idx="4782">
                  <c:v>45.5</c:v>
                </c:pt>
                <c:pt idx="4783">
                  <c:v>45.5</c:v>
                </c:pt>
                <c:pt idx="4784">
                  <c:v>45.5</c:v>
                </c:pt>
                <c:pt idx="4785">
                  <c:v>45.5</c:v>
                </c:pt>
                <c:pt idx="4786">
                  <c:v>45.5</c:v>
                </c:pt>
                <c:pt idx="4787">
                  <c:v>45.5</c:v>
                </c:pt>
                <c:pt idx="4788">
                  <c:v>45.5</c:v>
                </c:pt>
                <c:pt idx="4789">
                  <c:v>45.5</c:v>
                </c:pt>
                <c:pt idx="4790">
                  <c:v>45.5</c:v>
                </c:pt>
                <c:pt idx="4791">
                  <c:v>45.5</c:v>
                </c:pt>
                <c:pt idx="4792">
                  <c:v>45.5</c:v>
                </c:pt>
                <c:pt idx="4793">
                  <c:v>45.5</c:v>
                </c:pt>
                <c:pt idx="4794">
                  <c:v>45.5</c:v>
                </c:pt>
                <c:pt idx="4795">
                  <c:v>45.5</c:v>
                </c:pt>
                <c:pt idx="4796">
                  <c:v>45.5</c:v>
                </c:pt>
                <c:pt idx="4797">
                  <c:v>45.5</c:v>
                </c:pt>
                <c:pt idx="4798">
                  <c:v>45.5</c:v>
                </c:pt>
                <c:pt idx="4799">
                  <c:v>45.5</c:v>
                </c:pt>
                <c:pt idx="4800">
                  <c:v>45.5</c:v>
                </c:pt>
                <c:pt idx="4801">
                  <c:v>45.5</c:v>
                </c:pt>
                <c:pt idx="4802">
                  <c:v>45.5</c:v>
                </c:pt>
                <c:pt idx="4803">
                  <c:v>45.5</c:v>
                </c:pt>
                <c:pt idx="4804">
                  <c:v>45.5</c:v>
                </c:pt>
                <c:pt idx="4805">
                  <c:v>45.5</c:v>
                </c:pt>
                <c:pt idx="4806">
                  <c:v>45.5</c:v>
                </c:pt>
                <c:pt idx="4807">
                  <c:v>45.5</c:v>
                </c:pt>
                <c:pt idx="4808">
                  <c:v>45.5</c:v>
                </c:pt>
                <c:pt idx="4809">
                  <c:v>45.5</c:v>
                </c:pt>
                <c:pt idx="4810">
                  <c:v>45.5</c:v>
                </c:pt>
                <c:pt idx="4811">
                  <c:v>45.5</c:v>
                </c:pt>
                <c:pt idx="4812">
                  <c:v>45.5</c:v>
                </c:pt>
                <c:pt idx="4813">
                  <c:v>45.5</c:v>
                </c:pt>
                <c:pt idx="4814">
                  <c:v>45.5</c:v>
                </c:pt>
                <c:pt idx="4815">
                  <c:v>45.5</c:v>
                </c:pt>
                <c:pt idx="4816">
                  <c:v>45.5</c:v>
                </c:pt>
                <c:pt idx="4817">
                  <c:v>45.5</c:v>
                </c:pt>
                <c:pt idx="4818">
                  <c:v>45.5</c:v>
                </c:pt>
                <c:pt idx="4819">
                  <c:v>45.5</c:v>
                </c:pt>
                <c:pt idx="4820">
                  <c:v>45.5</c:v>
                </c:pt>
                <c:pt idx="4821">
                  <c:v>45.5</c:v>
                </c:pt>
                <c:pt idx="4822">
                  <c:v>45.5</c:v>
                </c:pt>
                <c:pt idx="4823">
                  <c:v>45.5</c:v>
                </c:pt>
                <c:pt idx="4824">
                  <c:v>45.5</c:v>
                </c:pt>
                <c:pt idx="4825">
                  <c:v>45.5</c:v>
                </c:pt>
                <c:pt idx="4826">
                  <c:v>45.5</c:v>
                </c:pt>
                <c:pt idx="4827">
                  <c:v>45.5</c:v>
                </c:pt>
                <c:pt idx="4828">
                  <c:v>45.5</c:v>
                </c:pt>
                <c:pt idx="4829">
                  <c:v>45.5</c:v>
                </c:pt>
                <c:pt idx="4830">
                  <c:v>45.5</c:v>
                </c:pt>
                <c:pt idx="4831">
                  <c:v>45.5</c:v>
                </c:pt>
                <c:pt idx="4832">
                  <c:v>45.5</c:v>
                </c:pt>
                <c:pt idx="4833">
                  <c:v>45.5</c:v>
                </c:pt>
                <c:pt idx="4834">
                  <c:v>45.5</c:v>
                </c:pt>
                <c:pt idx="4835">
                  <c:v>45.5</c:v>
                </c:pt>
                <c:pt idx="4836">
                  <c:v>45.5</c:v>
                </c:pt>
                <c:pt idx="4837">
                  <c:v>45.5</c:v>
                </c:pt>
                <c:pt idx="4838">
                  <c:v>45.5</c:v>
                </c:pt>
                <c:pt idx="4839">
                  <c:v>45.5</c:v>
                </c:pt>
                <c:pt idx="4840">
                  <c:v>45.5</c:v>
                </c:pt>
                <c:pt idx="4841">
                  <c:v>45.5</c:v>
                </c:pt>
                <c:pt idx="4842">
                  <c:v>45.5</c:v>
                </c:pt>
                <c:pt idx="4843">
                  <c:v>45.5</c:v>
                </c:pt>
                <c:pt idx="4844">
                  <c:v>45.5</c:v>
                </c:pt>
                <c:pt idx="4845">
                  <c:v>45.5</c:v>
                </c:pt>
                <c:pt idx="4846">
                  <c:v>45.5</c:v>
                </c:pt>
                <c:pt idx="4847">
                  <c:v>45.5</c:v>
                </c:pt>
                <c:pt idx="4848">
                  <c:v>45.5</c:v>
                </c:pt>
                <c:pt idx="4849">
                  <c:v>45.5</c:v>
                </c:pt>
                <c:pt idx="4850">
                  <c:v>45.5</c:v>
                </c:pt>
                <c:pt idx="4851">
                  <c:v>45.5</c:v>
                </c:pt>
                <c:pt idx="4852">
                  <c:v>45.5</c:v>
                </c:pt>
                <c:pt idx="4853">
                  <c:v>45.5</c:v>
                </c:pt>
                <c:pt idx="4854">
                  <c:v>45.5</c:v>
                </c:pt>
                <c:pt idx="4855">
                  <c:v>45.5</c:v>
                </c:pt>
                <c:pt idx="4856">
                  <c:v>45.5</c:v>
                </c:pt>
                <c:pt idx="4857">
                  <c:v>45.5</c:v>
                </c:pt>
                <c:pt idx="4858">
                  <c:v>45.5</c:v>
                </c:pt>
                <c:pt idx="4859">
                  <c:v>45.5</c:v>
                </c:pt>
                <c:pt idx="4860">
                  <c:v>45.5</c:v>
                </c:pt>
                <c:pt idx="4861">
                  <c:v>45.5</c:v>
                </c:pt>
                <c:pt idx="4862">
                  <c:v>45.5</c:v>
                </c:pt>
                <c:pt idx="4863">
                  <c:v>45.5</c:v>
                </c:pt>
                <c:pt idx="4864">
                  <c:v>45.5</c:v>
                </c:pt>
                <c:pt idx="4865">
                  <c:v>45.5</c:v>
                </c:pt>
                <c:pt idx="4866">
                  <c:v>45.5</c:v>
                </c:pt>
                <c:pt idx="4867">
                  <c:v>45.5</c:v>
                </c:pt>
                <c:pt idx="4868">
                  <c:v>45.5</c:v>
                </c:pt>
                <c:pt idx="4869">
                  <c:v>45.5</c:v>
                </c:pt>
                <c:pt idx="4870">
                  <c:v>45.5</c:v>
                </c:pt>
                <c:pt idx="4871">
                  <c:v>45.5</c:v>
                </c:pt>
                <c:pt idx="4872">
                  <c:v>45.5</c:v>
                </c:pt>
                <c:pt idx="4873">
                  <c:v>45.5</c:v>
                </c:pt>
                <c:pt idx="4874">
                  <c:v>45.5</c:v>
                </c:pt>
                <c:pt idx="4875">
                  <c:v>45.5</c:v>
                </c:pt>
                <c:pt idx="4876">
                  <c:v>45.5</c:v>
                </c:pt>
                <c:pt idx="4877">
                  <c:v>45.5</c:v>
                </c:pt>
                <c:pt idx="4878">
                  <c:v>45.5</c:v>
                </c:pt>
                <c:pt idx="4879">
                  <c:v>45.5</c:v>
                </c:pt>
                <c:pt idx="4880">
                  <c:v>45.5</c:v>
                </c:pt>
                <c:pt idx="4881">
                  <c:v>45.5</c:v>
                </c:pt>
                <c:pt idx="4882">
                  <c:v>45.5</c:v>
                </c:pt>
                <c:pt idx="4883">
                  <c:v>45.5</c:v>
                </c:pt>
                <c:pt idx="4884">
                  <c:v>45.5</c:v>
                </c:pt>
                <c:pt idx="4885">
                  <c:v>45.5</c:v>
                </c:pt>
                <c:pt idx="4886">
                  <c:v>45.5</c:v>
                </c:pt>
                <c:pt idx="4887">
                  <c:v>45.5</c:v>
                </c:pt>
                <c:pt idx="4888">
                  <c:v>45.5</c:v>
                </c:pt>
                <c:pt idx="4889">
                  <c:v>45.5</c:v>
                </c:pt>
                <c:pt idx="4890">
                  <c:v>45.5</c:v>
                </c:pt>
                <c:pt idx="4891">
                  <c:v>45.5</c:v>
                </c:pt>
                <c:pt idx="4892">
                  <c:v>45.5</c:v>
                </c:pt>
                <c:pt idx="4893">
                  <c:v>45.5</c:v>
                </c:pt>
                <c:pt idx="4894">
                  <c:v>45.5</c:v>
                </c:pt>
                <c:pt idx="4895">
                  <c:v>45.5</c:v>
                </c:pt>
                <c:pt idx="4896">
                  <c:v>45.5</c:v>
                </c:pt>
                <c:pt idx="4897">
                  <c:v>45.5</c:v>
                </c:pt>
                <c:pt idx="4898">
                  <c:v>45.5</c:v>
                </c:pt>
                <c:pt idx="4899">
                  <c:v>45.5</c:v>
                </c:pt>
                <c:pt idx="4900">
                  <c:v>45.5</c:v>
                </c:pt>
                <c:pt idx="4901">
                  <c:v>45.5</c:v>
                </c:pt>
                <c:pt idx="4902">
                  <c:v>45.5</c:v>
                </c:pt>
                <c:pt idx="4903">
                  <c:v>45.5</c:v>
                </c:pt>
                <c:pt idx="4904">
                  <c:v>45.5</c:v>
                </c:pt>
                <c:pt idx="4905">
                  <c:v>45.5</c:v>
                </c:pt>
                <c:pt idx="4906">
                  <c:v>45.5</c:v>
                </c:pt>
                <c:pt idx="4907">
                  <c:v>45.5</c:v>
                </c:pt>
                <c:pt idx="4908">
                  <c:v>45.5</c:v>
                </c:pt>
                <c:pt idx="4909">
                  <c:v>45.5</c:v>
                </c:pt>
                <c:pt idx="4910">
                  <c:v>45.5</c:v>
                </c:pt>
                <c:pt idx="4911">
                  <c:v>45.5</c:v>
                </c:pt>
                <c:pt idx="4912">
                  <c:v>45.5</c:v>
                </c:pt>
                <c:pt idx="4913">
                  <c:v>45.5</c:v>
                </c:pt>
                <c:pt idx="4914">
                  <c:v>45.5</c:v>
                </c:pt>
                <c:pt idx="4915">
                  <c:v>45.5</c:v>
                </c:pt>
                <c:pt idx="4916">
                  <c:v>45.5</c:v>
                </c:pt>
                <c:pt idx="4917">
                  <c:v>45.5</c:v>
                </c:pt>
                <c:pt idx="4918">
                  <c:v>45.5</c:v>
                </c:pt>
                <c:pt idx="4919">
                  <c:v>45.5</c:v>
                </c:pt>
                <c:pt idx="4920">
                  <c:v>45.5</c:v>
                </c:pt>
                <c:pt idx="4921">
                  <c:v>45.5</c:v>
                </c:pt>
                <c:pt idx="4922">
                  <c:v>45.5</c:v>
                </c:pt>
                <c:pt idx="4923">
                  <c:v>45.5</c:v>
                </c:pt>
                <c:pt idx="4924">
                  <c:v>45.5</c:v>
                </c:pt>
                <c:pt idx="4925">
                  <c:v>45.5</c:v>
                </c:pt>
                <c:pt idx="4926">
                  <c:v>45.5</c:v>
                </c:pt>
                <c:pt idx="4927">
                  <c:v>45.5</c:v>
                </c:pt>
                <c:pt idx="4928">
                  <c:v>45.5</c:v>
                </c:pt>
                <c:pt idx="4929">
                  <c:v>45.5</c:v>
                </c:pt>
                <c:pt idx="4930">
                  <c:v>45.5</c:v>
                </c:pt>
                <c:pt idx="4931">
                  <c:v>45.5</c:v>
                </c:pt>
                <c:pt idx="4932">
                  <c:v>45.5</c:v>
                </c:pt>
                <c:pt idx="4933">
                  <c:v>45.5</c:v>
                </c:pt>
                <c:pt idx="4934">
                  <c:v>45.5</c:v>
                </c:pt>
                <c:pt idx="4935">
                  <c:v>45.5</c:v>
                </c:pt>
                <c:pt idx="4936">
                  <c:v>45.5</c:v>
                </c:pt>
                <c:pt idx="4937">
                  <c:v>45.5</c:v>
                </c:pt>
                <c:pt idx="4938">
                  <c:v>45.5</c:v>
                </c:pt>
                <c:pt idx="4939">
                  <c:v>45.5</c:v>
                </c:pt>
                <c:pt idx="4940">
                  <c:v>45.5</c:v>
                </c:pt>
                <c:pt idx="4941">
                  <c:v>45.5</c:v>
                </c:pt>
                <c:pt idx="4942">
                  <c:v>45.5</c:v>
                </c:pt>
                <c:pt idx="4943">
                  <c:v>45.5</c:v>
                </c:pt>
                <c:pt idx="4944">
                  <c:v>45.5</c:v>
                </c:pt>
                <c:pt idx="4945">
                  <c:v>45.5</c:v>
                </c:pt>
                <c:pt idx="4946">
                  <c:v>45.5</c:v>
                </c:pt>
                <c:pt idx="4947">
                  <c:v>45.5</c:v>
                </c:pt>
                <c:pt idx="4948">
                  <c:v>45.5</c:v>
                </c:pt>
                <c:pt idx="4949">
                  <c:v>45.5</c:v>
                </c:pt>
                <c:pt idx="4950">
                  <c:v>45.5</c:v>
                </c:pt>
                <c:pt idx="4951">
                  <c:v>45.5</c:v>
                </c:pt>
                <c:pt idx="4952">
                  <c:v>45.5</c:v>
                </c:pt>
                <c:pt idx="4953">
                  <c:v>45.5</c:v>
                </c:pt>
                <c:pt idx="4954">
                  <c:v>45.5</c:v>
                </c:pt>
                <c:pt idx="4955">
                  <c:v>45.5</c:v>
                </c:pt>
                <c:pt idx="4956">
                  <c:v>45.5</c:v>
                </c:pt>
                <c:pt idx="4957">
                  <c:v>45.5</c:v>
                </c:pt>
                <c:pt idx="4958">
                  <c:v>45.5</c:v>
                </c:pt>
                <c:pt idx="4959">
                  <c:v>45.5</c:v>
                </c:pt>
                <c:pt idx="4960">
                  <c:v>45.5</c:v>
                </c:pt>
                <c:pt idx="4961">
                  <c:v>45.5</c:v>
                </c:pt>
                <c:pt idx="4962">
                  <c:v>45.5</c:v>
                </c:pt>
                <c:pt idx="4963">
                  <c:v>45.5</c:v>
                </c:pt>
                <c:pt idx="4964">
                  <c:v>45.5</c:v>
                </c:pt>
                <c:pt idx="4965">
                  <c:v>45.5</c:v>
                </c:pt>
                <c:pt idx="4966">
                  <c:v>45.5</c:v>
                </c:pt>
                <c:pt idx="4967">
                  <c:v>45.5</c:v>
                </c:pt>
                <c:pt idx="4968">
                  <c:v>45.5</c:v>
                </c:pt>
                <c:pt idx="4970">
                  <c:v>45</c:v>
                </c:pt>
                <c:pt idx="4971">
                  <c:v>45</c:v>
                </c:pt>
                <c:pt idx="4972">
                  <c:v>45</c:v>
                </c:pt>
                <c:pt idx="4973">
                  <c:v>45</c:v>
                </c:pt>
                <c:pt idx="4974">
                  <c:v>45</c:v>
                </c:pt>
                <c:pt idx="4975">
                  <c:v>45</c:v>
                </c:pt>
                <c:pt idx="4976">
                  <c:v>45</c:v>
                </c:pt>
                <c:pt idx="4977">
                  <c:v>45</c:v>
                </c:pt>
                <c:pt idx="4978">
                  <c:v>45</c:v>
                </c:pt>
                <c:pt idx="4979">
                  <c:v>45</c:v>
                </c:pt>
                <c:pt idx="4980">
                  <c:v>45</c:v>
                </c:pt>
                <c:pt idx="4981">
                  <c:v>45</c:v>
                </c:pt>
                <c:pt idx="4982">
                  <c:v>45</c:v>
                </c:pt>
                <c:pt idx="4983">
                  <c:v>45</c:v>
                </c:pt>
                <c:pt idx="4984">
                  <c:v>45</c:v>
                </c:pt>
                <c:pt idx="4985">
                  <c:v>45</c:v>
                </c:pt>
                <c:pt idx="4986">
                  <c:v>45</c:v>
                </c:pt>
                <c:pt idx="4987">
                  <c:v>45</c:v>
                </c:pt>
                <c:pt idx="4988">
                  <c:v>45</c:v>
                </c:pt>
                <c:pt idx="4989">
                  <c:v>45</c:v>
                </c:pt>
                <c:pt idx="4990">
                  <c:v>45</c:v>
                </c:pt>
                <c:pt idx="4991">
                  <c:v>45</c:v>
                </c:pt>
                <c:pt idx="4992">
                  <c:v>45</c:v>
                </c:pt>
                <c:pt idx="4993">
                  <c:v>45</c:v>
                </c:pt>
                <c:pt idx="4994">
                  <c:v>45</c:v>
                </c:pt>
                <c:pt idx="4995">
                  <c:v>45</c:v>
                </c:pt>
                <c:pt idx="4996">
                  <c:v>45</c:v>
                </c:pt>
                <c:pt idx="4997">
                  <c:v>45</c:v>
                </c:pt>
                <c:pt idx="4998">
                  <c:v>45</c:v>
                </c:pt>
                <c:pt idx="4999">
                  <c:v>45</c:v>
                </c:pt>
                <c:pt idx="5000">
                  <c:v>45</c:v>
                </c:pt>
                <c:pt idx="5001">
                  <c:v>45</c:v>
                </c:pt>
                <c:pt idx="5002">
                  <c:v>45</c:v>
                </c:pt>
                <c:pt idx="5003">
                  <c:v>45</c:v>
                </c:pt>
                <c:pt idx="5004">
                  <c:v>45</c:v>
                </c:pt>
                <c:pt idx="5005">
                  <c:v>45</c:v>
                </c:pt>
                <c:pt idx="5006">
                  <c:v>45</c:v>
                </c:pt>
                <c:pt idx="5007">
                  <c:v>45</c:v>
                </c:pt>
                <c:pt idx="5008">
                  <c:v>45</c:v>
                </c:pt>
                <c:pt idx="5009">
                  <c:v>45</c:v>
                </c:pt>
                <c:pt idx="5010">
                  <c:v>45</c:v>
                </c:pt>
                <c:pt idx="5011">
                  <c:v>45</c:v>
                </c:pt>
                <c:pt idx="5012">
                  <c:v>45</c:v>
                </c:pt>
                <c:pt idx="5013">
                  <c:v>45</c:v>
                </c:pt>
                <c:pt idx="5014">
                  <c:v>45</c:v>
                </c:pt>
                <c:pt idx="5015">
                  <c:v>45</c:v>
                </c:pt>
                <c:pt idx="5016">
                  <c:v>45</c:v>
                </c:pt>
                <c:pt idx="5017">
                  <c:v>45</c:v>
                </c:pt>
                <c:pt idx="5018">
                  <c:v>45</c:v>
                </c:pt>
                <c:pt idx="5019">
                  <c:v>45</c:v>
                </c:pt>
                <c:pt idx="5020">
                  <c:v>45</c:v>
                </c:pt>
                <c:pt idx="5021">
                  <c:v>45</c:v>
                </c:pt>
                <c:pt idx="5022">
                  <c:v>45</c:v>
                </c:pt>
                <c:pt idx="5023">
                  <c:v>45</c:v>
                </c:pt>
                <c:pt idx="5024">
                  <c:v>45</c:v>
                </c:pt>
                <c:pt idx="5025">
                  <c:v>45</c:v>
                </c:pt>
                <c:pt idx="5026">
                  <c:v>45</c:v>
                </c:pt>
                <c:pt idx="5027">
                  <c:v>45</c:v>
                </c:pt>
                <c:pt idx="5028">
                  <c:v>45</c:v>
                </c:pt>
                <c:pt idx="5029">
                  <c:v>45</c:v>
                </c:pt>
                <c:pt idx="5030">
                  <c:v>45</c:v>
                </c:pt>
                <c:pt idx="5031">
                  <c:v>45</c:v>
                </c:pt>
                <c:pt idx="5032">
                  <c:v>45</c:v>
                </c:pt>
                <c:pt idx="5033">
                  <c:v>45</c:v>
                </c:pt>
                <c:pt idx="5034">
                  <c:v>45</c:v>
                </c:pt>
                <c:pt idx="5035">
                  <c:v>45</c:v>
                </c:pt>
                <c:pt idx="5036">
                  <c:v>45</c:v>
                </c:pt>
                <c:pt idx="5037">
                  <c:v>45</c:v>
                </c:pt>
                <c:pt idx="5038">
                  <c:v>45</c:v>
                </c:pt>
                <c:pt idx="5039">
                  <c:v>45</c:v>
                </c:pt>
                <c:pt idx="5040">
                  <c:v>45</c:v>
                </c:pt>
                <c:pt idx="5041">
                  <c:v>45</c:v>
                </c:pt>
                <c:pt idx="5042">
                  <c:v>45</c:v>
                </c:pt>
                <c:pt idx="5043">
                  <c:v>45</c:v>
                </c:pt>
                <c:pt idx="5044">
                  <c:v>45</c:v>
                </c:pt>
                <c:pt idx="5045">
                  <c:v>45</c:v>
                </c:pt>
                <c:pt idx="5046">
                  <c:v>45</c:v>
                </c:pt>
                <c:pt idx="5047">
                  <c:v>45</c:v>
                </c:pt>
                <c:pt idx="5048">
                  <c:v>45</c:v>
                </c:pt>
                <c:pt idx="5049">
                  <c:v>45</c:v>
                </c:pt>
                <c:pt idx="5050">
                  <c:v>45</c:v>
                </c:pt>
                <c:pt idx="5051">
                  <c:v>45</c:v>
                </c:pt>
                <c:pt idx="5052">
                  <c:v>45</c:v>
                </c:pt>
                <c:pt idx="5053">
                  <c:v>45</c:v>
                </c:pt>
                <c:pt idx="5054">
                  <c:v>45</c:v>
                </c:pt>
                <c:pt idx="5055">
                  <c:v>45</c:v>
                </c:pt>
                <c:pt idx="5056">
                  <c:v>45</c:v>
                </c:pt>
                <c:pt idx="5057">
                  <c:v>45</c:v>
                </c:pt>
                <c:pt idx="5058">
                  <c:v>45</c:v>
                </c:pt>
                <c:pt idx="5059">
                  <c:v>45</c:v>
                </c:pt>
                <c:pt idx="5060">
                  <c:v>45</c:v>
                </c:pt>
                <c:pt idx="5061">
                  <c:v>45</c:v>
                </c:pt>
                <c:pt idx="5062">
                  <c:v>45</c:v>
                </c:pt>
                <c:pt idx="5063">
                  <c:v>45</c:v>
                </c:pt>
                <c:pt idx="5064">
                  <c:v>45</c:v>
                </c:pt>
                <c:pt idx="5065">
                  <c:v>45</c:v>
                </c:pt>
                <c:pt idx="5066">
                  <c:v>45</c:v>
                </c:pt>
                <c:pt idx="5067">
                  <c:v>45</c:v>
                </c:pt>
                <c:pt idx="5068">
                  <c:v>45</c:v>
                </c:pt>
                <c:pt idx="5069">
                  <c:v>45</c:v>
                </c:pt>
                <c:pt idx="5070">
                  <c:v>45</c:v>
                </c:pt>
                <c:pt idx="5071">
                  <c:v>45</c:v>
                </c:pt>
                <c:pt idx="5072">
                  <c:v>45</c:v>
                </c:pt>
                <c:pt idx="5073">
                  <c:v>45</c:v>
                </c:pt>
                <c:pt idx="5074">
                  <c:v>45</c:v>
                </c:pt>
                <c:pt idx="5075">
                  <c:v>45</c:v>
                </c:pt>
                <c:pt idx="5076">
                  <c:v>45</c:v>
                </c:pt>
                <c:pt idx="5077">
                  <c:v>45</c:v>
                </c:pt>
                <c:pt idx="5078">
                  <c:v>45</c:v>
                </c:pt>
                <c:pt idx="5079">
                  <c:v>45</c:v>
                </c:pt>
                <c:pt idx="5080">
                  <c:v>45</c:v>
                </c:pt>
                <c:pt idx="5081">
                  <c:v>45</c:v>
                </c:pt>
                <c:pt idx="5082">
                  <c:v>45</c:v>
                </c:pt>
                <c:pt idx="5083">
                  <c:v>45</c:v>
                </c:pt>
                <c:pt idx="5084">
                  <c:v>45</c:v>
                </c:pt>
                <c:pt idx="5085">
                  <c:v>45</c:v>
                </c:pt>
                <c:pt idx="5086">
                  <c:v>45</c:v>
                </c:pt>
                <c:pt idx="5087">
                  <c:v>45</c:v>
                </c:pt>
                <c:pt idx="5088">
                  <c:v>45</c:v>
                </c:pt>
                <c:pt idx="5089">
                  <c:v>45</c:v>
                </c:pt>
                <c:pt idx="5090">
                  <c:v>45</c:v>
                </c:pt>
                <c:pt idx="5091">
                  <c:v>45</c:v>
                </c:pt>
                <c:pt idx="5092">
                  <c:v>45</c:v>
                </c:pt>
                <c:pt idx="5093">
                  <c:v>45</c:v>
                </c:pt>
                <c:pt idx="5094">
                  <c:v>45</c:v>
                </c:pt>
                <c:pt idx="5095">
                  <c:v>45</c:v>
                </c:pt>
                <c:pt idx="5096">
                  <c:v>45</c:v>
                </c:pt>
                <c:pt idx="5097">
                  <c:v>45</c:v>
                </c:pt>
                <c:pt idx="5098">
                  <c:v>45</c:v>
                </c:pt>
                <c:pt idx="5099">
                  <c:v>45</c:v>
                </c:pt>
                <c:pt idx="5100">
                  <c:v>45</c:v>
                </c:pt>
                <c:pt idx="5101">
                  <c:v>45</c:v>
                </c:pt>
                <c:pt idx="5102">
                  <c:v>45</c:v>
                </c:pt>
                <c:pt idx="5103">
                  <c:v>45</c:v>
                </c:pt>
                <c:pt idx="5104">
                  <c:v>45</c:v>
                </c:pt>
                <c:pt idx="5105">
                  <c:v>45</c:v>
                </c:pt>
                <c:pt idx="5106">
                  <c:v>45</c:v>
                </c:pt>
                <c:pt idx="5107">
                  <c:v>45</c:v>
                </c:pt>
                <c:pt idx="5108">
                  <c:v>45</c:v>
                </c:pt>
                <c:pt idx="5109">
                  <c:v>45</c:v>
                </c:pt>
                <c:pt idx="5110">
                  <c:v>45</c:v>
                </c:pt>
                <c:pt idx="5111">
                  <c:v>45</c:v>
                </c:pt>
                <c:pt idx="5112">
                  <c:v>45</c:v>
                </c:pt>
                <c:pt idx="5113">
                  <c:v>45</c:v>
                </c:pt>
                <c:pt idx="5114">
                  <c:v>45</c:v>
                </c:pt>
                <c:pt idx="5115">
                  <c:v>45</c:v>
                </c:pt>
                <c:pt idx="5116">
                  <c:v>45</c:v>
                </c:pt>
                <c:pt idx="5117">
                  <c:v>45</c:v>
                </c:pt>
                <c:pt idx="5118">
                  <c:v>45</c:v>
                </c:pt>
                <c:pt idx="5119">
                  <c:v>45</c:v>
                </c:pt>
                <c:pt idx="5120">
                  <c:v>45</c:v>
                </c:pt>
                <c:pt idx="5121">
                  <c:v>45</c:v>
                </c:pt>
                <c:pt idx="5122">
                  <c:v>45</c:v>
                </c:pt>
                <c:pt idx="5123">
                  <c:v>45</c:v>
                </c:pt>
                <c:pt idx="5124">
                  <c:v>45</c:v>
                </c:pt>
                <c:pt idx="5125">
                  <c:v>45</c:v>
                </c:pt>
                <c:pt idx="5126">
                  <c:v>45</c:v>
                </c:pt>
                <c:pt idx="5127">
                  <c:v>45</c:v>
                </c:pt>
                <c:pt idx="5128">
                  <c:v>45</c:v>
                </c:pt>
                <c:pt idx="5129">
                  <c:v>45</c:v>
                </c:pt>
                <c:pt idx="5130">
                  <c:v>45</c:v>
                </c:pt>
                <c:pt idx="5131">
                  <c:v>45</c:v>
                </c:pt>
                <c:pt idx="5132">
                  <c:v>45</c:v>
                </c:pt>
                <c:pt idx="5133">
                  <c:v>45</c:v>
                </c:pt>
                <c:pt idx="5134">
                  <c:v>45</c:v>
                </c:pt>
                <c:pt idx="5135">
                  <c:v>45</c:v>
                </c:pt>
                <c:pt idx="5136">
                  <c:v>45</c:v>
                </c:pt>
                <c:pt idx="5137">
                  <c:v>45</c:v>
                </c:pt>
                <c:pt idx="5138">
                  <c:v>45</c:v>
                </c:pt>
                <c:pt idx="5139">
                  <c:v>45</c:v>
                </c:pt>
                <c:pt idx="5140">
                  <c:v>45</c:v>
                </c:pt>
                <c:pt idx="5141">
                  <c:v>45</c:v>
                </c:pt>
                <c:pt idx="5142">
                  <c:v>45</c:v>
                </c:pt>
                <c:pt idx="5143">
                  <c:v>45</c:v>
                </c:pt>
                <c:pt idx="5144">
                  <c:v>45</c:v>
                </c:pt>
                <c:pt idx="5145">
                  <c:v>45</c:v>
                </c:pt>
                <c:pt idx="5146">
                  <c:v>45</c:v>
                </c:pt>
                <c:pt idx="5147">
                  <c:v>45</c:v>
                </c:pt>
                <c:pt idx="5148">
                  <c:v>45</c:v>
                </c:pt>
                <c:pt idx="5149">
                  <c:v>45</c:v>
                </c:pt>
                <c:pt idx="5150">
                  <c:v>45</c:v>
                </c:pt>
                <c:pt idx="5151">
                  <c:v>45</c:v>
                </c:pt>
                <c:pt idx="5152">
                  <c:v>45</c:v>
                </c:pt>
                <c:pt idx="5153">
                  <c:v>45</c:v>
                </c:pt>
                <c:pt idx="5154">
                  <c:v>45</c:v>
                </c:pt>
                <c:pt idx="5155">
                  <c:v>45</c:v>
                </c:pt>
                <c:pt idx="5156">
                  <c:v>45</c:v>
                </c:pt>
                <c:pt idx="5157">
                  <c:v>45</c:v>
                </c:pt>
                <c:pt idx="5158">
                  <c:v>45</c:v>
                </c:pt>
                <c:pt idx="5159">
                  <c:v>45</c:v>
                </c:pt>
                <c:pt idx="5160">
                  <c:v>45</c:v>
                </c:pt>
                <c:pt idx="5161">
                  <c:v>45</c:v>
                </c:pt>
                <c:pt idx="5162">
                  <c:v>45</c:v>
                </c:pt>
                <c:pt idx="5163">
                  <c:v>45</c:v>
                </c:pt>
                <c:pt idx="5164">
                  <c:v>45</c:v>
                </c:pt>
                <c:pt idx="5165">
                  <c:v>45</c:v>
                </c:pt>
                <c:pt idx="5166">
                  <c:v>45</c:v>
                </c:pt>
                <c:pt idx="5167">
                  <c:v>45</c:v>
                </c:pt>
                <c:pt idx="5168">
                  <c:v>45</c:v>
                </c:pt>
                <c:pt idx="5169">
                  <c:v>45</c:v>
                </c:pt>
                <c:pt idx="5170">
                  <c:v>45</c:v>
                </c:pt>
                <c:pt idx="5171">
                  <c:v>45</c:v>
                </c:pt>
                <c:pt idx="5172">
                  <c:v>45</c:v>
                </c:pt>
                <c:pt idx="5173">
                  <c:v>45</c:v>
                </c:pt>
                <c:pt idx="5174">
                  <c:v>45</c:v>
                </c:pt>
                <c:pt idx="5175">
                  <c:v>45</c:v>
                </c:pt>
                <c:pt idx="5176">
                  <c:v>45</c:v>
                </c:pt>
                <c:pt idx="5177">
                  <c:v>45</c:v>
                </c:pt>
                <c:pt idx="5178">
                  <c:v>45</c:v>
                </c:pt>
                <c:pt idx="5179">
                  <c:v>45</c:v>
                </c:pt>
                <c:pt idx="5180">
                  <c:v>45</c:v>
                </c:pt>
                <c:pt idx="5181">
                  <c:v>45</c:v>
                </c:pt>
                <c:pt idx="5182">
                  <c:v>45</c:v>
                </c:pt>
                <c:pt idx="5183">
                  <c:v>45</c:v>
                </c:pt>
                <c:pt idx="5184">
                  <c:v>45</c:v>
                </c:pt>
                <c:pt idx="5185">
                  <c:v>45</c:v>
                </c:pt>
                <c:pt idx="5186">
                  <c:v>45</c:v>
                </c:pt>
                <c:pt idx="5187">
                  <c:v>45</c:v>
                </c:pt>
                <c:pt idx="5188">
                  <c:v>45</c:v>
                </c:pt>
                <c:pt idx="5189">
                  <c:v>45</c:v>
                </c:pt>
                <c:pt idx="5190">
                  <c:v>45</c:v>
                </c:pt>
                <c:pt idx="5191">
                  <c:v>45</c:v>
                </c:pt>
                <c:pt idx="5192">
                  <c:v>45</c:v>
                </c:pt>
                <c:pt idx="5193">
                  <c:v>45</c:v>
                </c:pt>
                <c:pt idx="5194">
                  <c:v>45</c:v>
                </c:pt>
                <c:pt idx="5195">
                  <c:v>45</c:v>
                </c:pt>
                <c:pt idx="5196">
                  <c:v>45</c:v>
                </c:pt>
                <c:pt idx="5197">
                  <c:v>45</c:v>
                </c:pt>
                <c:pt idx="5198">
                  <c:v>45</c:v>
                </c:pt>
                <c:pt idx="5199">
                  <c:v>45</c:v>
                </c:pt>
                <c:pt idx="5200">
                  <c:v>45</c:v>
                </c:pt>
                <c:pt idx="5201">
                  <c:v>45</c:v>
                </c:pt>
                <c:pt idx="5202">
                  <c:v>45</c:v>
                </c:pt>
                <c:pt idx="5203">
                  <c:v>45</c:v>
                </c:pt>
                <c:pt idx="5204">
                  <c:v>45</c:v>
                </c:pt>
                <c:pt idx="5205">
                  <c:v>45</c:v>
                </c:pt>
                <c:pt idx="5206">
                  <c:v>45</c:v>
                </c:pt>
                <c:pt idx="5207">
                  <c:v>45</c:v>
                </c:pt>
                <c:pt idx="5208">
                  <c:v>45</c:v>
                </c:pt>
                <c:pt idx="5209">
                  <c:v>45</c:v>
                </c:pt>
                <c:pt idx="5210">
                  <c:v>45</c:v>
                </c:pt>
                <c:pt idx="5211">
                  <c:v>45</c:v>
                </c:pt>
                <c:pt idx="5212">
                  <c:v>45</c:v>
                </c:pt>
                <c:pt idx="5213">
                  <c:v>45</c:v>
                </c:pt>
                <c:pt idx="5214">
                  <c:v>45</c:v>
                </c:pt>
                <c:pt idx="5215">
                  <c:v>45</c:v>
                </c:pt>
                <c:pt idx="5216">
                  <c:v>45</c:v>
                </c:pt>
                <c:pt idx="5217">
                  <c:v>45</c:v>
                </c:pt>
                <c:pt idx="5218">
                  <c:v>45</c:v>
                </c:pt>
                <c:pt idx="5219">
                  <c:v>45</c:v>
                </c:pt>
              </c:numCache>
            </c:numRef>
          </c:xVal>
          <c:yVal>
            <c:numRef>
              <c:f>Data!$L$2:$L$20020</c:f>
              <c:numCache>
                <c:formatCode>General</c:formatCode>
                <c:ptCount val="20019"/>
                <c:pt idx="0">
                  <c:v>1.5074000000000001E-2</c:v>
                </c:pt>
                <c:pt idx="1">
                  <c:v>7.6909999999999999E-3</c:v>
                </c:pt>
                <c:pt idx="2">
                  <c:v>1.8654E-2</c:v>
                </c:pt>
                <c:pt idx="3">
                  <c:v>1.6077000000000001E-2</c:v>
                </c:pt>
                <c:pt idx="4">
                  <c:v>1.4912999999999996E-2</c:v>
                </c:pt>
                <c:pt idx="5">
                  <c:v>1.1237E-2</c:v>
                </c:pt>
                <c:pt idx="6">
                  <c:v>1.4051999999999986E-2</c:v>
                </c:pt>
                <c:pt idx="7">
                  <c:v>1.8055999999999999E-2</c:v>
                </c:pt>
                <c:pt idx="8">
                  <c:v>3.7600000000000047E-3</c:v>
                </c:pt>
                <c:pt idx="9">
                  <c:v>1.0515E-2</c:v>
                </c:pt>
                <c:pt idx="10">
                  <c:v>1.8374999999999999E-2</c:v>
                </c:pt>
                <c:pt idx="11">
                  <c:v>1.1511000000000007E-2</c:v>
                </c:pt>
                <c:pt idx="12">
                  <c:v>1.9699000000000001E-2</c:v>
                </c:pt>
                <c:pt idx="13">
                  <c:v>1.7003000000000001E-2</c:v>
                </c:pt>
                <c:pt idx="14">
                  <c:v>1.5225000000000001E-2</c:v>
                </c:pt>
                <c:pt idx="15">
                  <c:v>9.2150000000000027E-3</c:v>
                </c:pt>
                <c:pt idx="16">
                  <c:v>1.7534000000000001E-2</c:v>
                </c:pt>
                <c:pt idx="17">
                  <c:v>1.4224000000000001E-2</c:v>
                </c:pt>
                <c:pt idx="18">
                  <c:v>1.4461999999999999E-2</c:v>
                </c:pt>
                <c:pt idx="19">
                  <c:v>1.2357999999999982E-2</c:v>
                </c:pt>
                <c:pt idx="20">
                  <c:v>3.8050000000000002E-3</c:v>
                </c:pt>
                <c:pt idx="21">
                  <c:v>1.3838000000000001E-2</c:v>
                </c:pt>
                <c:pt idx="22">
                  <c:v>1.4586999999999998E-2</c:v>
                </c:pt>
                <c:pt idx="23">
                  <c:v>1.7337999999999999E-2</c:v>
                </c:pt>
                <c:pt idx="24">
                  <c:v>1.2638999999999996E-2</c:v>
                </c:pt>
                <c:pt idx="25">
                  <c:v>1.2449E-2</c:v>
                </c:pt>
                <c:pt idx="26">
                  <c:v>1.1247999999999999E-2</c:v>
                </c:pt>
                <c:pt idx="27">
                  <c:v>1.2786E-2</c:v>
                </c:pt>
                <c:pt idx="28">
                  <c:v>6.6890000000000083E-3</c:v>
                </c:pt>
                <c:pt idx="29">
                  <c:v>6.3340000000000072E-3</c:v>
                </c:pt>
                <c:pt idx="30">
                  <c:v>5.3720000000000061E-3</c:v>
                </c:pt>
                <c:pt idx="31">
                  <c:v>9.4460000000000047E-3</c:v>
                </c:pt>
                <c:pt idx="32">
                  <c:v>3.1570000000000036E-3</c:v>
                </c:pt>
                <c:pt idx="33">
                  <c:v>1.1989000000000001E-2</c:v>
                </c:pt>
                <c:pt idx="34">
                  <c:v>1.8592000000000001E-2</c:v>
                </c:pt>
                <c:pt idx="35">
                  <c:v>1.9674000000000021E-2</c:v>
                </c:pt>
                <c:pt idx="36">
                  <c:v>7.7710000000000131E-3</c:v>
                </c:pt>
                <c:pt idx="37">
                  <c:v>5.5170000000000002E-3</c:v>
                </c:pt>
                <c:pt idx="38">
                  <c:v>1.0345999999999999E-2</c:v>
                </c:pt>
                <c:pt idx="39">
                  <c:v>1.3734000000000001E-2</c:v>
                </c:pt>
                <c:pt idx="40">
                  <c:v>1.9290000000000025E-3</c:v>
                </c:pt>
                <c:pt idx="41">
                  <c:v>3.5410000000000046E-3</c:v>
                </c:pt>
                <c:pt idx="42">
                  <c:v>1.9654000000000001E-2</c:v>
                </c:pt>
                <c:pt idx="43">
                  <c:v>1.9531000000000024E-2</c:v>
                </c:pt>
                <c:pt idx="44">
                  <c:v>1.7011999999999999E-2</c:v>
                </c:pt>
                <c:pt idx="45">
                  <c:v>1.1238E-2</c:v>
                </c:pt>
                <c:pt idx="46">
                  <c:v>1.8652999999999999E-2</c:v>
                </c:pt>
                <c:pt idx="47">
                  <c:v>1.5594E-2</c:v>
                </c:pt>
                <c:pt idx="48">
                  <c:v>1.6154000000000005E-2</c:v>
                </c:pt>
                <c:pt idx="49">
                  <c:v>1.0186000000000001E-2</c:v>
                </c:pt>
                <c:pt idx="50">
                  <c:v>9.8810000000000165E-3</c:v>
                </c:pt>
                <c:pt idx="51">
                  <c:v>1.8596999999999999E-2</c:v>
                </c:pt>
                <c:pt idx="52">
                  <c:v>5.5320000000000083E-3</c:v>
                </c:pt>
                <c:pt idx="53">
                  <c:v>1.1030999999999999E-2</c:v>
                </c:pt>
                <c:pt idx="54">
                  <c:v>1.9841000000000029E-2</c:v>
                </c:pt>
                <c:pt idx="55">
                  <c:v>2.7287000000000047E-2</c:v>
                </c:pt>
                <c:pt idx="56">
                  <c:v>1.9863000000000026E-2</c:v>
                </c:pt>
                <c:pt idx="57">
                  <c:v>2.4282999999999999E-2</c:v>
                </c:pt>
                <c:pt idx="58">
                  <c:v>1.7094000000000002E-2</c:v>
                </c:pt>
                <c:pt idx="59">
                  <c:v>1.4109999999999998E-2</c:v>
                </c:pt>
                <c:pt idx="60">
                  <c:v>1.1388000000000007E-2</c:v>
                </c:pt>
                <c:pt idx="61">
                  <c:v>9.2150000000000027E-3</c:v>
                </c:pt>
                <c:pt idx="62">
                  <c:v>1.6965000000000025E-2</c:v>
                </c:pt>
                <c:pt idx="63">
                  <c:v>1.6573999999999998E-2</c:v>
                </c:pt>
                <c:pt idx="64">
                  <c:v>1.0671E-2</c:v>
                </c:pt>
                <c:pt idx="65">
                  <c:v>1.0798E-2</c:v>
                </c:pt>
                <c:pt idx="66">
                  <c:v>1.1087000000000001E-2</c:v>
                </c:pt>
                <c:pt idx="67">
                  <c:v>3.8910000000000012E-3</c:v>
                </c:pt>
                <c:pt idx="68">
                  <c:v>4.0800000000000072E-3</c:v>
                </c:pt>
                <c:pt idx="69">
                  <c:v>7.5929999999999999E-3</c:v>
                </c:pt>
                <c:pt idx="70">
                  <c:v>9.6280000000000011E-3</c:v>
                </c:pt>
                <c:pt idx="71">
                  <c:v>1.9701000000000028E-2</c:v>
                </c:pt>
                <c:pt idx="72">
                  <c:v>2.9631000000000036E-2</c:v>
                </c:pt>
                <c:pt idx="73">
                  <c:v>2.6072000000000033E-2</c:v>
                </c:pt>
                <c:pt idx="74">
                  <c:v>2.2608000000000034E-2</c:v>
                </c:pt>
                <c:pt idx="75">
                  <c:v>1.5025999999999999E-2</c:v>
                </c:pt>
                <c:pt idx="76">
                  <c:v>6.2730000000000112E-3</c:v>
                </c:pt>
                <c:pt idx="77">
                  <c:v>7.8930000000000024E-3</c:v>
                </c:pt>
                <c:pt idx="78">
                  <c:v>5.2900000000000082E-3</c:v>
                </c:pt>
                <c:pt idx="79">
                  <c:v>8.7220000000000006E-3</c:v>
                </c:pt>
                <c:pt idx="80">
                  <c:v>3.9740000000000001E-3</c:v>
                </c:pt>
                <c:pt idx="81">
                  <c:v>1.4742000000000003E-2</c:v>
                </c:pt>
                <c:pt idx="82">
                  <c:v>8.8660000000000145E-3</c:v>
                </c:pt>
                <c:pt idx="83">
                  <c:v>4.8510000000000072E-3</c:v>
                </c:pt>
                <c:pt idx="84">
                  <c:v>1.1689000000000001E-2</c:v>
                </c:pt>
                <c:pt idx="85">
                  <c:v>1.5278E-2</c:v>
                </c:pt>
                <c:pt idx="86">
                  <c:v>1.481E-2</c:v>
                </c:pt>
                <c:pt idx="87">
                  <c:v>1.3918000000000003E-2</c:v>
                </c:pt>
                <c:pt idx="88">
                  <c:v>8.9060000000000163E-3</c:v>
                </c:pt>
                <c:pt idx="89">
                  <c:v>9.5390000000000006E-3</c:v>
                </c:pt>
                <c:pt idx="90">
                  <c:v>6.6360000000000082E-3</c:v>
                </c:pt>
                <c:pt idx="91">
                  <c:v>2.088000000000003E-3</c:v>
                </c:pt>
                <c:pt idx="92">
                  <c:v>1.1594999999999999E-2</c:v>
                </c:pt>
                <c:pt idx="93">
                  <c:v>1.4714999999999994E-2</c:v>
                </c:pt>
                <c:pt idx="94">
                  <c:v>1.3252999999999999E-2</c:v>
                </c:pt>
                <c:pt idx="95">
                  <c:v>1.0264000000000001E-2</c:v>
                </c:pt>
                <c:pt idx="96">
                  <c:v>1.3757999999999998E-2</c:v>
                </c:pt>
                <c:pt idx="97">
                  <c:v>7.9380000000000128E-3</c:v>
                </c:pt>
                <c:pt idx="98">
                  <c:v>6.4710000000000123E-3</c:v>
                </c:pt>
                <c:pt idx="99">
                  <c:v>5.1879999999999999E-3</c:v>
                </c:pt>
                <c:pt idx="100">
                  <c:v>5.6090000000000072E-3</c:v>
                </c:pt>
                <c:pt idx="101">
                  <c:v>9.1820000000000165E-3</c:v>
                </c:pt>
                <c:pt idx="102">
                  <c:v>8.8360000000000122E-3</c:v>
                </c:pt>
                <c:pt idx="103">
                  <c:v>9.4540000000000145E-3</c:v>
                </c:pt>
                <c:pt idx="104">
                  <c:v>1.5023999999999999E-2</c:v>
                </c:pt>
                <c:pt idx="105">
                  <c:v>2.2912000000000002E-2</c:v>
                </c:pt>
                <c:pt idx="106">
                  <c:v>1.1997000000000001E-2</c:v>
                </c:pt>
                <c:pt idx="107">
                  <c:v>1.0029E-2</c:v>
                </c:pt>
                <c:pt idx="108">
                  <c:v>3.0150000000000012E-3</c:v>
                </c:pt>
                <c:pt idx="109">
                  <c:v>1.0213E-2</c:v>
                </c:pt>
                <c:pt idx="110">
                  <c:v>1.0026E-2</c:v>
                </c:pt>
                <c:pt idx="111">
                  <c:v>1.3282000000000016E-2</c:v>
                </c:pt>
                <c:pt idx="112">
                  <c:v>1.5058999999999998E-2</c:v>
                </c:pt>
                <c:pt idx="113">
                  <c:v>1.5657999999999998E-2</c:v>
                </c:pt>
                <c:pt idx="114">
                  <c:v>9.7200000000000047E-3</c:v>
                </c:pt>
                <c:pt idx="115">
                  <c:v>8.1700000000000158E-3</c:v>
                </c:pt>
                <c:pt idx="116">
                  <c:v>1.3002000000000001E-2</c:v>
                </c:pt>
                <c:pt idx="117">
                  <c:v>1.0828000000000001E-2</c:v>
                </c:pt>
                <c:pt idx="118">
                  <c:v>1.0193000000000001E-2</c:v>
                </c:pt>
                <c:pt idx="119">
                  <c:v>1.1927000000000017E-2</c:v>
                </c:pt>
                <c:pt idx="120">
                  <c:v>1.1849999999999999E-2</c:v>
                </c:pt>
                <c:pt idx="121">
                  <c:v>1.277E-2</c:v>
                </c:pt>
                <c:pt idx="122">
                  <c:v>8.5360000000000002E-3</c:v>
                </c:pt>
                <c:pt idx="123">
                  <c:v>8.6910000000000008E-3</c:v>
                </c:pt>
                <c:pt idx="124">
                  <c:v>1.9969000000000028E-2</c:v>
                </c:pt>
                <c:pt idx="125">
                  <c:v>1.9005000000000025E-2</c:v>
                </c:pt>
                <c:pt idx="126">
                  <c:v>1.0840000000000015E-2</c:v>
                </c:pt>
                <c:pt idx="127">
                  <c:v>1.0364000000000003E-2</c:v>
                </c:pt>
                <c:pt idx="128">
                  <c:v>1.1530000000000014E-2</c:v>
                </c:pt>
                <c:pt idx="129">
                  <c:v>1.4154999999999982E-2</c:v>
                </c:pt>
                <c:pt idx="130">
                  <c:v>9.8220000000000147E-3</c:v>
                </c:pt>
                <c:pt idx="131">
                  <c:v>1.0684000000000001E-2</c:v>
                </c:pt>
                <c:pt idx="132">
                  <c:v>1.4285000000000001E-2</c:v>
                </c:pt>
                <c:pt idx="133">
                  <c:v>1.6926000000000024E-2</c:v>
                </c:pt>
                <c:pt idx="134">
                  <c:v>7.3179999999999999E-3</c:v>
                </c:pt>
                <c:pt idx="135">
                  <c:v>1.3851000000000007E-2</c:v>
                </c:pt>
                <c:pt idx="136">
                  <c:v>1.2784999999999999E-2</c:v>
                </c:pt>
                <c:pt idx="137">
                  <c:v>2.9919999999999999E-3</c:v>
                </c:pt>
                <c:pt idx="138">
                  <c:v>2.8999999999999998E-3</c:v>
                </c:pt>
                <c:pt idx="139">
                  <c:v>1.5920000000000023E-3</c:v>
                </c:pt>
                <c:pt idx="140">
                  <c:v>1.0914999999999998E-2</c:v>
                </c:pt>
                <c:pt idx="141">
                  <c:v>1.9275E-2</c:v>
                </c:pt>
                <c:pt idx="142">
                  <c:v>2.4840000000000001E-2</c:v>
                </c:pt>
                <c:pt idx="143">
                  <c:v>2.4551999999999997E-2</c:v>
                </c:pt>
                <c:pt idx="144">
                  <c:v>2.9045000000000012E-2</c:v>
                </c:pt>
                <c:pt idx="145">
                  <c:v>1.5481999999999999E-2</c:v>
                </c:pt>
                <c:pt idx="146">
                  <c:v>9.8880000000000027E-3</c:v>
                </c:pt>
                <c:pt idx="147">
                  <c:v>7.3200000000000071E-3</c:v>
                </c:pt>
                <c:pt idx="148">
                  <c:v>8.6940000000000003E-3</c:v>
                </c:pt>
                <c:pt idx="149">
                  <c:v>1.3047000000000001E-2</c:v>
                </c:pt>
                <c:pt idx="150">
                  <c:v>5.6690000000000004E-3</c:v>
                </c:pt>
                <c:pt idx="151">
                  <c:v>1.1589000000000014E-2</c:v>
                </c:pt>
                <c:pt idx="152">
                  <c:v>1.7971999999999998E-2</c:v>
                </c:pt>
                <c:pt idx="153">
                  <c:v>8.853000000000024E-3</c:v>
                </c:pt>
                <c:pt idx="154">
                  <c:v>9.7300000000000008E-3</c:v>
                </c:pt>
                <c:pt idx="155">
                  <c:v>1.5323000000000003E-2</c:v>
                </c:pt>
                <c:pt idx="156">
                  <c:v>1.2215E-2</c:v>
                </c:pt>
                <c:pt idx="157">
                  <c:v>1.3970000000000003E-2</c:v>
                </c:pt>
                <c:pt idx="158">
                  <c:v>8.2470000000000009E-3</c:v>
                </c:pt>
                <c:pt idx="159">
                  <c:v>3.2350000000000031E-3</c:v>
                </c:pt>
                <c:pt idx="160">
                  <c:v>1.1930000000000001E-2</c:v>
                </c:pt>
                <c:pt idx="161">
                  <c:v>1.1410999999999999E-2</c:v>
                </c:pt>
                <c:pt idx="162">
                  <c:v>1.1414000000000001E-2</c:v>
                </c:pt>
                <c:pt idx="163">
                  <c:v>1.3873000000000003E-2</c:v>
                </c:pt>
                <c:pt idx="164">
                  <c:v>1.7734E-2</c:v>
                </c:pt>
                <c:pt idx="165">
                  <c:v>9.8430000000000028E-3</c:v>
                </c:pt>
                <c:pt idx="166">
                  <c:v>6.3540000000000003E-3</c:v>
                </c:pt>
                <c:pt idx="167">
                  <c:v>1.3353E-2</c:v>
                </c:pt>
                <c:pt idx="168">
                  <c:v>7.7980000000000072E-3</c:v>
                </c:pt>
                <c:pt idx="169">
                  <c:v>6.894E-3</c:v>
                </c:pt>
                <c:pt idx="170">
                  <c:v>5.1859999999999996E-3</c:v>
                </c:pt>
                <c:pt idx="171">
                  <c:v>2.0670000000000046E-3</c:v>
                </c:pt>
                <c:pt idx="172">
                  <c:v>1.3570000000000007E-2</c:v>
                </c:pt>
                <c:pt idx="173">
                  <c:v>1.3533999999999999E-2</c:v>
                </c:pt>
                <c:pt idx="174">
                  <c:v>2.0662E-2</c:v>
                </c:pt>
                <c:pt idx="175">
                  <c:v>1.4506E-2</c:v>
                </c:pt>
                <c:pt idx="176">
                  <c:v>9.7080000000000014E-3</c:v>
                </c:pt>
                <c:pt idx="177">
                  <c:v>9.8580000000000161E-3</c:v>
                </c:pt>
                <c:pt idx="178">
                  <c:v>1.8480000000000033E-3</c:v>
                </c:pt>
                <c:pt idx="179">
                  <c:v>2.111E-3</c:v>
                </c:pt>
                <c:pt idx="180">
                  <c:v>2.0799999999999998E-3</c:v>
                </c:pt>
                <c:pt idx="181">
                  <c:v>8.1540000000000067E-3</c:v>
                </c:pt>
                <c:pt idx="182">
                  <c:v>1.3613999999999999E-2</c:v>
                </c:pt>
                <c:pt idx="183">
                  <c:v>2.6081000000000052E-2</c:v>
                </c:pt>
                <c:pt idx="184">
                  <c:v>2.3149999999999997E-2</c:v>
                </c:pt>
                <c:pt idx="185">
                  <c:v>1.5214999999999998E-2</c:v>
                </c:pt>
                <c:pt idx="186">
                  <c:v>1.8497E-2</c:v>
                </c:pt>
                <c:pt idx="187">
                  <c:v>1.8613999999999999E-2</c:v>
                </c:pt>
                <c:pt idx="188">
                  <c:v>8.8150000000000242E-3</c:v>
                </c:pt>
                <c:pt idx="189">
                  <c:v>1.1195999999999998E-2</c:v>
                </c:pt>
                <c:pt idx="190">
                  <c:v>5.8950000000000061E-3</c:v>
                </c:pt>
                <c:pt idx="191">
                  <c:v>1.3266000000000003E-2</c:v>
                </c:pt>
                <c:pt idx="192">
                  <c:v>1.4128999999999996E-2</c:v>
                </c:pt>
                <c:pt idx="193">
                  <c:v>1.2060000000000001E-2</c:v>
                </c:pt>
                <c:pt idx="194">
                  <c:v>1.5243000000000001E-2</c:v>
                </c:pt>
                <c:pt idx="195">
                  <c:v>1.5146000000000001E-2</c:v>
                </c:pt>
                <c:pt idx="196">
                  <c:v>4.365E-3</c:v>
                </c:pt>
                <c:pt idx="197">
                  <c:v>1.3341000000000016E-2</c:v>
                </c:pt>
                <c:pt idx="198">
                  <c:v>7.4960000000000122E-3</c:v>
                </c:pt>
                <c:pt idx="199">
                  <c:v>1.1620000000000023E-2</c:v>
                </c:pt>
                <c:pt idx="200">
                  <c:v>2.1155999999999998E-2</c:v>
                </c:pt>
                <c:pt idx="201">
                  <c:v>1.9102000000000025E-2</c:v>
                </c:pt>
                <c:pt idx="202">
                  <c:v>1.0916E-2</c:v>
                </c:pt>
                <c:pt idx="203">
                  <c:v>1.8627000000000001E-2</c:v>
                </c:pt>
                <c:pt idx="204">
                  <c:v>1.6841999999999999E-2</c:v>
                </c:pt>
                <c:pt idx="205">
                  <c:v>1.9863000000000026E-2</c:v>
                </c:pt>
                <c:pt idx="206">
                  <c:v>1.7269E-2</c:v>
                </c:pt>
                <c:pt idx="207">
                  <c:v>1.0755000000000001E-2</c:v>
                </c:pt>
                <c:pt idx="208">
                  <c:v>4.8320000000000004E-3</c:v>
                </c:pt>
                <c:pt idx="209">
                  <c:v>3.4610000000000036E-3</c:v>
                </c:pt>
                <c:pt idx="210">
                  <c:v>5.1980000000000004E-3</c:v>
                </c:pt>
                <c:pt idx="211">
                  <c:v>1.0638E-2</c:v>
                </c:pt>
                <c:pt idx="212">
                  <c:v>1.2877E-2</c:v>
                </c:pt>
                <c:pt idx="213">
                  <c:v>1.4800000000000001E-2</c:v>
                </c:pt>
                <c:pt idx="214">
                  <c:v>1.9061000000000026E-2</c:v>
                </c:pt>
                <c:pt idx="215">
                  <c:v>1.1331000000000001E-2</c:v>
                </c:pt>
                <c:pt idx="216">
                  <c:v>1.8412999999999999E-2</c:v>
                </c:pt>
                <c:pt idx="217">
                  <c:v>1.6906000000000025E-2</c:v>
                </c:pt>
                <c:pt idx="218">
                  <c:v>1.0902000000000005E-2</c:v>
                </c:pt>
                <c:pt idx="219">
                  <c:v>7.5240000000000003E-3</c:v>
                </c:pt>
                <c:pt idx="220">
                  <c:v>6.9400000000000113E-3</c:v>
                </c:pt>
                <c:pt idx="221">
                  <c:v>7.5570000000000003E-3</c:v>
                </c:pt>
                <c:pt idx="222">
                  <c:v>9.3780000000000027E-3</c:v>
                </c:pt>
                <c:pt idx="223">
                  <c:v>1.0401000000000007E-2</c:v>
                </c:pt>
                <c:pt idx="224">
                  <c:v>5.4850000000000072E-3</c:v>
                </c:pt>
                <c:pt idx="225">
                  <c:v>1.2076E-2</c:v>
                </c:pt>
                <c:pt idx="226">
                  <c:v>1.0659999999999998E-2</c:v>
                </c:pt>
                <c:pt idx="227">
                  <c:v>3.836E-3</c:v>
                </c:pt>
                <c:pt idx="228">
                  <c:v>7.4150000000000093E-3</c:v>
                </c:pt>
                <c:pt idx="229">
                  <c:v>5.4170000000000034E-3</c:v>
                </c:pt>
                <c:pt idx="230">
                  <c:v>6.1289999999999999E-3</c:v>
                </c:pt>
                <c:pt idx="231">
                  <c:v>2.9850000000000002E-3</c:v>
                </c:pt>
                <c:pt idx="232">
                  <c:v>1.5290000000000003E-2</c:v>
                </c:pt>
                <c:pt idx="233">
                  <c:v>2.2844000000000034E-2</c:v>
                </c:pt>
                <c:pt idx="234">
                  <c:v>1.8144000000000007E-2</c:v>
                </c:pt>
                <c:pt idx="235">
                  <c:v>1.7222000000000001E-2</c:v>
                </c:pt>
                <c:pt idx="236">
                  <c:v>1.7808000000000001E-2</c:v>
                </c:pt>
                <c:pt idx="237">
                  <c:v>9.712000000000014E-3</c:v>
                </c:pt>
                <c:pt idx="238">
                  <c:v>5.9680000000000072E-3</c:v>
                </c:pt>
                <c:pt idx="239">
                  <c:v>3.7140000000000051E-3</c:v>
                </c:pt>
                <c:pt idx="240">
                  <c:v>1.0617999999999994E-2</c:v>
                </c:pt>
                <c:pt idx="241">
                  <c:v>1.745E-2</c:v>
                </c:pt>
                <c:pt idx="242">
                  <c:v>2.0490999999999999E-2</c:v>
                </c:pt>
                <c:pt idx="243">
                  <c:v>2.3115999999999998E-2</c:v>
                </c:pt>
                <c:pt idx="244">
                  <c:v>2.4493000000000011E-2</c:v>
                </c:pt>
                <c:pt idx="245">
                  <c:v>1.3535E-2</c:v>
                </c:pt>
                <c:pt idx="246">
                  <c:v>6.4930000000000083E-3</c:v>
                </c:pt>
                <c:pt idx="247">
                  <c:v>1.1429000000000003E-2</c:v>
                </c:pt>
                <c:pt idx="248">
                  <c:v>3.692000000000003E-3</c:v>
                </c:pt>
                <c:pt idx="249">
                  <c:v>8.1710000000000046E-3</c:v>
                </c:pt>
                <c:pt idx="251">
                  <c:v>1.9850000000000024E-2</c:v>
                </c:pt>
                <c:pt idx="252">
                  <c:v>1.0205000000000001E-2</c:v>
                </c:pt>
                <c:pt idx="253">
                  <c:v>1.4900000000000005E-2</c:v>
                </c:pt>
                <c:pt idx="254">
                  <c:v>7.6360000000000082E-3</c:v>
                </c:pt>
                <c:pt idx="255">
                  <c:v>4.2610000000000061E-3</c:v>
                </c:pt>
                <c:pt idx="256">
                  <c:v>1.2681000000000001E-2</c:v>
                </c:pt>
                <c:pt idx="257">
                  <c:v>1.8716E-2</c:v>
                </c:pt>
                <c:pt idx="258">
                  <c:v>1.6486000000000021E-2</c:v>
                </c:pt>
                <c:pt idx="259">
                  <c:v>2.2710999999999999E-2</c:v>
                </c:pt>
                <c:pt idx="260">
                  <c:v>1.6441000000000025E-2</c:v>
                </c:pt>
                <c:pt idx="261">
                  <c:v>7.1089999999999999E-3</c:v>
                </c:pt>
                <c:pt idx="262">
                  <c:v>9.7640000000000001E-3</c:v>
                </c:pt>
                <c:pt idx="263">
                  <c:v>9.4200000000000165E-4</c:v>
                </c:pt>
                <c:pt idx="264">
                  <c:v>1.2434000000000001E-2</c:v>
                </c:pt>
                <c:pt idx="265">
                  <c:v>1.0602000000000014E-2</c:v>
                </c:pt>
                <c:pt idx="266">
                  <c:v>1.0940000000000017E-2</c:v>
                </c:pt>
                <c:pt idx="267">
                  <c:v>1.0697E-2</c:v>
                </c:pt>
                <c:pt idx="268">
                  <c:v>1.243E-2</c:v>
                </c:pt>
                <c:pt idx="269">
                  <c:v>1.4144E-2</c:v>
                </c:pt>
                <c:pt idx="270">
                  <c:v>1.6204000000000003E-2</c:v>
                </c:pt>
                <c:pt idx="271">
                  <c:v>1.1257E-2</c:v>
                </c:pt>
                <c:pt idx="272">
                  <c:v>5.1209999999999997E-3</c:v>
                </c:pt>
                <c:pt idx="273">
                  <c:v>1.0031999999999998E-2</c:v>
                </c:pt>
                <c:pt idx="274">
                  <c:v>9.6000000000000026E-3</c:v>
                </c:pt>
                <c:pt idx="275">
                  <c:v>1.0813E-2</c:v>
                </c:pt>
                <c:pt idx="276">
                  <c:v>5.1590000000000004E-3</c:v>
                </c:pt>
                <c:pt idx="277">
                  <c:v>1.5862000000000001E-2</c:v>
                </c:pt>
                <c:pt idx="278">
                  <c:v>1.0803999999999999E-2</c:v>
                </c:pt>
                <c:pt idx="279">
                  <c:v>1.0807000000000001E-2</c:v>
                </c:pt>
                <c:pt idx="280">
                  <c:v>6.1450000000000003E-3</c:v>
                </c:pt>
                <c:pt idx="281">
                  <c:v>6.3100000000000014E-3</c:v>
                </c:pt>
                <c:pt idx="282">
                  <c:v>6.5450000000000083E-3</c:v>
                </c:pt>
                <c:pt idx="283">
                  <c:v>1.3956000000000001E-2</c:v>
                </c:pt>
                <c:pt idx="284">
                  <c:v>1.8640000000000028E-2</c:v>
                </c:pt>
                <c:pt idx="285">
                  <c:v>1.7239000000000001E-2</c:v>
                </c:pt>
                <c:pt idx="286">
                  <c:v>2.0378E-2</c:v>
                </c:pt>
                <c:pt idx="287">
                  <c:v>9.3730000000000219E-3</c:v>
                </c:pt>
                <c:pt idx="288">
                  <c:v>1.4155999999999986E-2</c:v>
                </c:pt>
                <c:pt idx="289">
                  <c:v>1.4801999999999999E-2</c:v>
                </c:pt>
                <c:pt idx="290">
                  <c:v>3.676000000000003E-3</c:v>
                </c:pt>
                <c:pt idx="291">
                  <c:v>5.2110000000000073E-3</c:v>
                </c:pt>
                <c:pt idx="292">
                  <c:v>1.0074999999999994E-2</c:v>
                </c:pt>
                <c:pt idx="293">
                  <c:v>2.2694000000000002E-2</c:v>
                </c:pt>
                <c:pt idx="294">
                  <c:v>1.9480000000000029E-2</c:v>
                </c:pt>
                <c:pt idx="295">
                  <c:v>2.1422E-2</c:v>
                </c:pt>
                <c:pt idx="296">
                  <c:v>1.3695000000000001E-2</c:v>
                </c:pt>
                <c:pt idx="297">
                  <c:v>1.4229E-2</c:v>
                </c:pt>
                <c:pt idx="298">
                  <c:v>5.9020000000000071E-3</c:v>
                </c:pt>
                <c:pt idx="299">
                  <c:v>5.2700000000000082E-3</c:v>
                </c:pt>
                <c:pt idx="300">
                  <c:v>1.4100000000000015E-3</c:v>
                </c:pt>
                <c:pt idx="301">
                  <c:v>1.5833E-2</c:v>
                </c:pt>
                <c:pt idx="302">
                  <c:v>1.7845000000000003E-2</c:v>
                </c:pt>
                <c:pt idx="303">
                  <c:v>1.0263000000000001E-2</c:v>
                </c:pt>
                <c:pt idx="304">
                  <c:v>1.8428000000000003E-2</c:v>
                </c:pt>
                <c:pt idx="305">
                  <c:v>1.9485000000000023E-2</c:v>
                </c:pt>
                <c:pt idx="306">
                  <c:v>1.3625000000000003E-2</c:v>
                </c:pt>
                <c:pt idx="307">
                  <c:v>1.6382000000000025E-2</c:v>
                </c:pt>
                <c:pt idx="308">
                  <c:v>1.2298E-2</c:v>
                </c:pt>
                <c:pt idx="309">
                  <c:v>1.0028E-2</c:v>
                </c:pt>
                <c:pt idx="310">
                  <c:v>1.4553999999999996E-2</c:v>
                </c:pt>
                <c:pt idx="311">
                  <c:v>1.0533000000000001E-2</c:v>
                </c:pt>
                <c:pt idx="312">
                  <c:v>2.0640000000000002E-2</c:v>
                </c:pt>
                <c:pt idx="313">
                  <c:v>1.6178000000000001E-2</c:v>
                </c:pt>
                <c:pt idx="314">
                  <c:v>1.2175E-2</c:v>
                </c:pt>
                <c:pt idx="315">
                  <c:v>7.2960000000000082E-3</c:v>
                </c:pt>
                <c:pt idx="316">
                  <c:v>8.5300000000000046E-4</c:v>
                </c:pt>
                <c:pt idx="317">
                  <c:v>4.8479999999999999E-3</c:v>
                </c:pt>
                <c:pt idx="318">
                  <c:v>7.8930000000000024E-3</c:v>
                </c:pt>
                <c:pt idx="319">
                  <c:v>1.3069000000000001E-2</c:v>
                </c:pt>
                <c:pt idx="320">
                  <c:v>1.6177E-2</c:v>
                </c:pt>
                <c:pt idx="321">
                  <c:v>1.9993000000000028E-2</c:v>
                </c:pt>
                <c:pt idx="322">
                  <c:v>1.3469999999999999E-2</c:v>
                </c:pt>
                <c:pt idx="323">
                  <c:v>1.5678000000000001E-2</c:v>
                </c:pt>
                <c:pt idx="324">
                  <c:v>1.6345999999999999E-2</c:v>
                </c:pt>
                <c:pt idx="325">
                  <c:v>8.0670000000000047E-3</c:v>
                </c:pt>
                <c:pt idx="326">
                  <c:v>5.4610000000000092E-3</c:v>
                </c:pt>
                <c:pt idx="327">
                  <c:v>7.9500000000000126E-3</c:v>
                </c:pt>
                <c:pt idx="328">
                  <c:v>1.5197E-2</c:v>
                </c:pt>
                <c:pt idx="329">
                  <c:v>1.7184000000000001E-2</c:v>
                </c:pt>
                <c:pt idx="330">
                  <c:v>1.5285999999999999E-2</c:v>
                </c:pt>
                <c:pt idx="331">
                  <c:v>1.7763000000000001E-2</c:v>
                </c:pt>
                <c:pt idx="332">
                  <c:v>2.0996000000000001E-2</c:v>
                </c:pt>
                <c:pt idx="333">
                  <c:v>1.9725000000000024E-2</c:v>
                </c:pt>
                <c:pt idx="334">
                  <c:v>1.5554999999999998E-2</c:v>
                </c:pt>
                <c:pt idx="335">
                  <c:v>1.6535999999999999E-2</c:v>
                </c:pt>
                <c:pt idx="336">
                  <c:v>3.3350000000000012E-3</c:v>
                </c:pt>
                <c:pt idx="337">
                  <c:v>2.9670000000000031E-3</c:v>
                </c:pt>
                <c:pt idx="338">
                  <c:v>1.0003000000000001E-2</c:v>
                </c:pt>
                <c:pt idx="339">
                  <c:v>1.6827000000000026E-2</c:v>
                </c:pt>
                <c:pt idx="340">
                  <c:v>1.5651999999999999E-2</c:v>
                </c:pt>
                <c:pt idx="341">
                  <c:v>6.5340000000000033E-3</c:v>
                </c:pt>
                <c:pt idx="342">
                  <c:v>9.2940000000000002E-3</c:v>
                </c:pt>
                <c:pt idx="343">
                  <c:v>6.7060000000000123E-3</c:v>
                </c:pt>
                <c:pt idx="344">
                  <c:v>8.1940000000000034E-3</c:v>
                </c:pt>
                <c:pt idx="345">
                  <c:v>7.6990000000000071E-3</c:v>
                </c:pt>
                <c:pt idx="346">
                  <c:v>4.5570000000000003E-3</c:v>
                </c:pt>
                <c:pt idx="347">
                  <c:v>1.7534000000000001E-2</c:v>
                </c:pt>
                <c:pt idx="348">
                  <c:v>1.5370999999999999E-2</c:v>
                </c:pt>
                <c:pt idx="349">
                  <c:v>1.073E-2</c:v>
                </c:pt>
                <c:pt idx="350">
                  <c:v>2.2318000000000001E-2</c:v>
                </c:pt>
                <c:pt idx="351">
                  <c:v>1.8870999999999999E-2</c:v>
                </c:pt>
                <c:pt idx="352">
                  <c:v>5.2820000000000072E-3</c:v>
                </c:pt>
                <c:pt idx="353">
                  <c:v>1.9820000000000033E-3</c:v>
                </c:pt>
                <c:pt idx="354">
                  <c:v>6.9220000000000071E-3</c:v>
                </c:pt>
                <c:pt idx="355">
                  <c:v>1.1013999999999998E-2</c:v>
                </c:pt>
                <c:pt idx="356">
                  <c:v>1.3119E-2</c:v>
                </c:pt>
                <c:pt idx="357">
                  <c:v>1.6463999999999999E-2</c:v>
                </c:pt>
                <c:pt idx="358">
                  <c:v>1.6397999999999999E-2</c:v>
                </c:pt>
                <c:pt idx="359">
                  <c:v>2.2454000000000002E-2</c:v>
                </c:pt>
                <c:pt idx="360">
                  <c:v>1.3315E-2</c:v>
                </c:pt>
                <c:pt idx="361">
                  <c:v>1.0189E-2</c:v>
                </c:pt>
                <c:pt idx="362">
                  <c:v>3.2570000000000047E-3</c:v>
                </c:pt>
                <c:pt idx="363">
                  <c:v>9.7180000000000009E-3</c:v>
                </c:pt>
                <c:pt idx="364">
                  <c:v>1.6621000000000028E-2</c:v>
                </c:pt>
                <c:pt idx="365">
                  <c:v>9.4080000000000066E-3</c:v>
                </c:pt>
                <c:pt idx="366">
                  <c:v>1.4824E-2</c:v>
                </c:pt>
                <c:pt idx="367">
                  <c:v>1.9720000000000033E-2</c:v>
                </c:pt>
                <c:pt idx="368">
                  <c:v>2.1353E-2</c:v>
                </c:pt>
                <c:pt idx="369">
                  <c:v>1.5436999999999998E-2</c:v>
                </c:pt>
                <c:pt idx="370">
                  <c:v>1.3684999999999999E-2</c:v>
                </c:pt>
                <c:pt idx="371">
                  <c:v>4.5120000000000004E-3</c:v>
                </c:pt>
                <c:pt idx="372">
                  <c:v>5.3959999999999998E-3</c:v>
                </c:pt>
                <c:pt idx="373">
                  <c:v>8.5610000000000026E-3</c:v>
                </c:pt>
                <c:pt idx="374">
                  <c:v>8.7560000000000068E-3</c:v>
                </c:pt>
                <c:pt idx="375">
                  <c:v>1.9297000000000005E-2</c:v>
                </c:pt>
                <c:pt idx="376">
                  <c:v>1.4168999999999998E-2</c:v>
                </c:pt>
                <c:pt idx="377">
                  <c:v>7.7750000000000093E-3</c:v>
                </c:pt>
                <c:pt idx="378">
                  <c:v>1.3147000000000001E-2</c:v>
                </c:pt>
                <c:pt idx="379">
                  <c:v>9.9330000000000026E-3</c:v>
                </c:pt>
                <c:pt idx="380">
                  <c:v>9.6870000000000046E-3</c:v>
                </c:pt>
                <c:pt idx="381">
                  <c:v>2.1980000000000012E-3</c:v>
                </c:pt>
                <c:pt idx="382">
                  <c:v>8.7400000000000012E-3</c:v>
                </c:pt>
                <c:pt idx="383">
                  <c:v>1.7010999999999998E-2</c:v>
                </c:pt>
                <c:pt idx="384">
                  <c:v>2.0773000000000034E-2</c:v>
                </c:pt>
                <c:pt idx="385">
                  <c:v>1.2173999999999996E-2</c:v>
                </c:pt>
                <c:pt idx="386">
                  <c:v>1.8053E-2</c:v>
                </c:pt>
                <c:pt idx="387">
                  <c:v>1.8126000000000003E-2</c:v>
                </c:pt>
                <c:pt idx="388">
                  <c:v>1.1861000000000021E-2</c:v>
                </c:pt>
                <c:pt idx="389">
                  <c:v>7.6070000000000061E-3</c:v>
                </c:pt>
                <c:pt idx="390">
                  <c:v>3.8860000000000001E-3</c:v>
                </c:pt>
                <c:pt idx="391">
                  <c:v>5.4480000000000093E-3</c:v>
                </c:pt>
                <c:pt idx="392">
                  <c:v>1.3961000000000017E-2</c:v>
                </c:pt>
                <c:pt idx="393">
                  <c:v>1.0677000000000001E-2</c:v>
                </c:pt>
                <c:pt idx="394">
                  <c:v>1.4563000000000001E-2</c:v>
                </c:pt>
                <c:pt idx="395">
                  <c:v>1.6160000000000025E-2</c:v>
                </c:pt>
                <c:pt idx="396">
                  <c:v>8.8090000000000165E-3</c:v>
                </c:pt>
                <c:pt idx="397">
                  <c:v>1.1044999999999999E-2</c:v>
                </c:pt>
                <c:pt idx="398">
                  <c:v>9.0500000000000146E-3</c:v>
                </c:pt>
                <c:pt idx="399">
                  <c:v>8.8140000000000163E-3</c:v>
                </c:pt>
                <c:pt idx="400">
                  <c:v>7.0990000000000072E-3</c:v>
                </c:pt>
                <c:pt idx="401">
                  <c:v>1.1420000000000019E-2</c:v>
                </c:pt>
                <c:pt idx="402">
                  <c:v>1.4727000000000001E-2</c:v>
                </c:pt>
                <c:pt idx="403">
                  <c:v>1.3670000000000003E-2</c:v>
                </c:pt>
                <c:pt idx="404">
                  <c:v>9.5460000000000007E-3</c:v>
                </c:pt>
                <c:pt idx="405">
                  <c:v>3.8250000000000011E-3</c:v>
                </c:pt>
                <c:pt idx="406">
                  <c:v>2.9629999999999999E-3</c:v>
                </c:pt>
                <c:pt idx="407">
                  <c:v>4.7580000000000061E-3</c:v>
                </c:pt>
                <c:pt idx="408">
                  <c:v>1.649000000000002E-3</c:v>
                </c:pt>
                <c:pt idx="409">
                  <c:v>6.5680000000000061E-3</c:v>
                </c:pt>
                <c:pt idx="410">
                  <c:v>2.0264000000000001E-2</c:v>
                </c:pt>
                <c:pt idx="411">
                  <c:v>2.1042000000000002E-2</c:v>
                </c:pt>
                <c:pt idx="412">
                  <c:v>1.9189999999999999E-2</c:v>
                </c:pt>
                <c:pt idx="413">
                  <c:v>2.1639000000000033E-2</c:v>
                </c:pt>
                <c:pt idx="414">
                  <c:v>8.5730000000000146E-3</c:v>
                </c:pt>
                <c:pt idx="415">
                  <c:v>2.0627000000000006E-2</c:v>
                </c:pt>
                <c:pt idx="416">
                  <c:v>1.4446000000000001E-2</c:v>
                </c:pt>
                <c:pt idx="417">
                  <c:v>3.6060000000000046E-3</c:v>
                </c:pt>
                <c:pt idx="418">
                  <c:v>9.2340000000000009E-3</c:v>
                </c:pt>
                <c:pt idx="419">
                  <c:v>1.5242000000000014E-2</c:v>
                </c:pt>
                <c:pt idx="420">
                  <c:v>1.8290000000000001E-2</c:v>
                </c:pt>
                <c:pt idx="421">
                  <c:v>1.7857999999999999E-2</c:v>
                </c:pt>
                <c:pt idx="422">
                  <c:v>2.5849000000000035E-2</c:v>
                </c:pt>
                <c:pt idx="423">
                  <c:v>2.4486999999999998E-2</c:v>
                </c:pt>
                <c:pt idx="424">
                  <c:v>3.1422000000000005E-2</c:v>
                </c:pt>
                <c:pt idx="425">
                  <c:v>1.5682999999999999E-2</c:v>
                </c:pt>
                <c:pt idx="426">
                  <c:v>2.9660000000000012E-3</c:v>
                </c:pt>
                <c:pt idx="427">
                  <c:v>1.038000000000002E-3</c:v>
                </c:pt>
                <c:pt idx="428">
                  <c:v>6.9010000000000113E-3</c:v>
                </c:pt>
                <c:pt idx="429">
                  <c:v>1.1552000000000003E-2</c:v>
                </c:pt>
                <c:pt idx="430">
                  <c:v>7.5430000000000089E-3</c:v>
                </c:pt>
                <c:pt idx="431">
                  <c:v>1.8349000000000001E-2</c:v>
                </c:pt>
                <c:pt idx="432">
                  <c:v>2.3174E-2</c:v>
                </c:pt>
                <c:pt idx="433">
                  <c:v>1.7599E-2</c:v>
                </c:pt>
                <c:pt idx="434">
                  <c:v>1.1601000000000021E-2</c:v>
                </c:pt>
                <c:pt idx="435">
                  <c:v>1.073E-2</c:v>
                </c:pt>
                <c:pt idx="436">
                  <c:v>7.5800000000000112E-3</c:v>
                </c:pt>
                <c:pt idx="437">
                  <c:v>3.7250000000000057E-3</c:v>
                </c:pt>
                <c:pt idx="438">
                  <c:v>2.4590000000000002E-3</c:v>
                </c:pt>
                <c:pt idx="439">
                  <c:v>1.4198999999999982E-2</c:v>
                </c:pt>
                <c:pt idx="440">
                  <c:v>2.6470000000000035E-2</c:v>
                </c:pt>
                <c:pt idx="441">
                  <c:v>2.0608999999999999E-2</c:v>
                </c:pt>
                <c:pt idx="442">
                  <c:v>2.1537000000000032E-2</c:v>
                </c:pt>
                <c:pt idx="443">
                  <c:v>1.8040000000000007E-2</c:v>
                </c:pt>
                <c:pt idx="444">
                  <c:v>8.1140000000000014E-3</c:v>
                </c:pt>
                <c:pt idx="445">
                  <c:v>8.7290000000000006E-3</c:v>
                </c:pt>
                <c:pt idx="446">
                  <c:v>2.447800000000001E-2</c:v>
                </c:pt>
                <c:pt idx="447">
                  <c:v>2.0015000000000002E-2</c:v>
                </c:pt>
                <c:pt idx="448">
                  <c:v>2.1561999999999998E-2</c:v>
                </c:pt>
                <c:pt idx="449">
                  <c:v>1.6674000000000001E-2</c:v>
                </c:pt>
                <c:pt idx="450">
                  <c:v>1.6087000000000001E-2</c:v>
                </c:pt>
                <c:pt idx="451">
                  <c:v>1.9965000000000028E-2</c:v>
                </c:pt>
                <c:pt idx="452">
                  <c:v>1.1892000000000003E-2</c:v>
                </c:pt>
                <c:pt idx="453">
                  <c:v>8.8330000000000145E-3</c:v>
                </c:pt>
                <c:pt idx="454">
                  <c:v>9.890000000000022E-3</c:v>
                </c:pt>
                <c:pt idx="455">
                  <c:v>1.3004999999999999E-2</c:v>
                </c:pt>
                <c:pt idx="456">
                  <c:v>1.5546000000000001E-2</c:v>
                </c:pt>
                <c:pt idx="457">
                  <c:v>1.1981000000000023E-2</c:v>
                </c:pt>
                <c:pt idx="458">
                  <c:v>2.2144E-2</c:v>
                </c:pt>
                <c:pt idx="459">
                  <c:v>2.2688000000000035E-2</c:v>
                </c:pt>
                <c:pt idx="460">
                  <c:v>2.2297000000000036E-2</c:v>
                </c:pt>
                <c:pt idx="461">
                  <c:v>1.3049000000000003E-2</c:v>
                </c:pt>
                <c:pt idx="462">
                  <c:v>6.6880000000000073E-3</c:v>
                </c:pt>
                <c:pt idx="463">
                  <c:v>4.1079999999999997E-3</c:v>
                </c:pt>
                <c:pt idx="464">
                  <c:v>8.3290000000000048E-3</c:v>
                </c:pt>
                <c:pt idx="465">
                  <c:v>7.8490000000000122E-3</c:v>
                </c:pt>
                <c:pt idx="466">
                  <c:v>1.8464000000000001E-2</c:v>
                </c:pt>
                <c:pt idx="467">
                  <c:v>1.9627000000000023E-2</c:v>
                </c:pt>
                <c:pt idx="468">
                  <c:v>1.5417E-2</c:v>
                </c:pt>
                <c:pt idx="469">
                  <c:v>2.2090000000000002E-2</c:v>
                </c:pt>
                <c:pt idx="470">
                  <c:v>1.8197000000000001E-2</c:v>
                </c:pt>
                <c:pt idx="471">
                  <c:v>1.6819000000000001E-2</c:v>
                </c:pt>
                <c:pt idx="472">
                  <c:v>9.8280000000000155E-3</c:v>
                </c:pt>
                <c:pt idx="473">
                  <c:v>6.1450000000000003E-3</c:v>
                </c:pt>
                <c:pt idx="474">
                  <c:v>1.523E-2</c:v>
                </c:pt>
                <c:pt idx="475">
                  <c:v>2.2818000000000001E-2</c:v>
                </c:pt>
                <c:pt idx="476">
                  <c:v>2.102300000000001E-2</c:v>
                </c:pt>
                <c:pt idx="477">
                  <c:v>2.5183000000000011E-2</c:v>
                </c:pt>
                <c:pt idx="478">
                  <c:v>1.9970000000000029E-2</c:v>
                </c:pt>
                <c:pt idx="479">
                  <c:v>1.6334000000000001E-2</c:v>
                </c:pt>
                <c:pt idx="480">
                  <c:v>8.7320000000000002E-3</c:v>
                </c:pt>
                <c:pt idx="481">
                  <c:v>3.8170000000000035E-3</c:v>
                </c:pt>
                <c:pt idx="482">
                  <c:v>1.3034E-2</c:v>
                </c:pt>
                <c:pt idx="483">
                  <c:v>1.8710999999999998E-2</c:v>
                </c:pt>
                <c:pt idx="484">
                  <c:v>1.3103999999999999E-2</c:v>
                </c:pt>
                <c:pt idx="485">
                  <c:v>2.5363999999999998E-2</c:v>
                </c:pt>
                <c:pt idx="486">
                  <c:v>2.4178000000000002E-2</c:v>
                </c:pt>
                <c:pt idx="487">
                  <c:v>2.1336999999999998E-2</c:v>
                </c:pt>
                <c:pt idx="488">
                  <c:v>1.8162000000000001E-2</c:v>
                </c:pt>
                <c:pt idx="489">
                  <c:v>1.6282000000000001E-2</c:v>
                </c:pt>
                <c:pt idx="490">
                  <c:v>1.1370000000000003E-2</c:v>
                </c:pt>
                <c:pt idx="491">
                  <c:v>1.8364000000000005E-2</c:v>
                </c:pt>
                <c:pt idx="492">
                  <c:v>1.4402999999999999E-2</c:v>
                </c:pt>
                <c:pt idx="493">
                  <c:v>1.9439000000000001E-2</c:v>
                </c:pt>
                <c:pt idx="494">
                  <c:v>2.1415000000000035E-2</c:v>
                </c:pt>
                <c:pt idx="495">
                  <c:v>2.1994E-2</c:v>
                </c:pt>
                <c:pt idx="496">
                  <c:v>1.9352999999999999E-2</c:v>
                </c:pt>
                <c:pt idx="497">
                  <c:v>7.4710000000000141E-3</c:v>
                </c:pt>
                <c:pt idx="498">
                  <c:v>9.849000000000014E-3</c:v>
                </c:pt>
                <c:pt idx="499">
                  <c:v>2.7670000000000051E-3</c:v>
                </c:pt>
                <c:pt idx="500">
                  <c:v>7.9520000000000094E-3</c:v>
                </c:pt>
                <c:pt idx="502">
                  <c:v>4.4060000000000071E-3</c:v>
                </c:pt>
                <c:pt idx="503">
                  <c:v>1.1587999999999999E-2</c:v>
                </c:pt>
                <c:pt idx="504">
                  <c:v>1.1481000000000017E-2</c:v>
                </c:pt>
                <c:pt idx="505">
                  <c:v>9.0990000000000047E-3</c:v>
                </c:pt>
                <c:pt idx="506">
                  <c:v>1.2598E-2</c:v>
                </c:pt>
                <c:pt idx="507">
                  <c:v>3.2220000000000031E-3</c:v>
                </c:pt>
                <c:pt idx="508">
                  <c:v>2.8840000000000011E-3</c:v>
                </c:pt>
                <c:pt idx="509">
                  <c:v>5.1390000000000073E-3</c:v>
                </c:pt>
                <c:pt idx="510">
                  <c:v>3.323000000000003E-3</c:v>
                </c:pt>
                <c:pt idx="511">
                  <c:v>1.3627999999999999E-2</c:v>
                </c:pt>
                <c:pt idx="512">
                  <c:v>2.5890000000000036E-3</c:v>
                </c:pt>
                <c:pt idx="513">
                  <c:v>4.2410000000000095E-3</c:v>
                </c:pt>
                <c:pt idx="514">
                  <c:v>3.181000000000005E-3</c:v>
                </c:pt>
                <c:pt idx="515">
                  <c:v>2.1790000000000012E-3</c:v>
                </c:pt>
                <c:pt idx="516">
                  <c:v>1.2142E-2</c:v>
                </c:pt>
                <c:pt idx="517">
                  <c:v>1.2359999999999984E-3</c:v>
                </c:pt>
                <c:pt idx="518">
                  <c:v>7.5030000000000105E-3</c:v>
                </c:pt>
                <c:pt idx="519">
                  <c:v>5.5979999999999997E-3</c:v>
                </c:pt>
                <c:pt idx="520">
                  <c:v>6.0170000000000024E-3</c:v>
                </c:pt>
                <c:pt idx="521">
                  <c:v>9.3680000000000048E-3</c:v>
                </c:pt>
                <c:pt idx="522">
                  <c:v>6.9980000000000103E-3</c:v>
                </c:pt>
                <c:pt idx="523">
                  <c:v>4.6119999999999998E-3</c:v>
                </c:pt>
                <c:pt idx="524">
                  <c:v>3.2400000000000046E-3</c:v>
                </c:pt>
                <c:pt idx="525">
                  <c:v>4.2259999999999997E-3</c:v>
                </c:pt>
                <c:pt idx="526">
                  <c:v>6.3810000000000082E-3</c:v>
                </c:pt>
                <c:pt idx="527">
                  <c:v>8.4360000000000008E-3</c:v>
                </c:pt>
                <c:pt idx="528">
                  <c:v>1.4978999999999998E-2</c:v>
                </c:pt>
                <c:pt idx="529">
                  <c:v>1.6639000000000001E-2</c:v>
                </c:pt>
                <c:pt idx="530">
                  <c:v>9.2840000000000006E-3</c:v>
                </c:pt>
                <c:pt idx="531">
                  <c:v>5.5820000000000071E-3</c:v>
                </c:pt>
                <c:pt idx="532">
                  <c:v>8.7690000000000008E-3</c:v>
                </c:pt>
                <c:pt idx="533">
                  <c:v>1.0629999999999999E-3</c:v>
                </c:pt>
                <c:pt idx="534">
                  <c:v>6.2180000000000065E-3</c:v>
                </c:pt>
                <c:pt idx="535">
                  <c:v>9.7660000000000125E-3</c:v>
                </c:pt>
                <c:pt idx="536">
                  <c:v>1.3650000000000001E-2</c:v>
                </c:pt>
                <c:pt idx="537">
                  <c:v>2.2148999999999999E-2</c:v>
                </c:pt>
                <c:pt idx="538">
                  <c:v>1.4157999999999985E-2</c:v>
                </c:pt>
                <c:pt idx="539">
                  <c:v>1.5558000000000001E-2</c:v>
                </c:pt>
                <c:pt idx="540">
                  <c:v>9.4460000000000047E-3</c:v>
                </c:pt>
                <c:pt idx="541">
                  <c:v>4.2050000000000004E-3</c:v>
                </c:pt>
                <c:pt idx="542">
                  <c:v>8.1780000000000047E-3</c:v>
                </c:pt>
                <c:pt idx="543">
                  <c:v>1.6558E-2</c:v>
                </c:pt>
                <c:pt idx="544">
                  <c:v>2.0910000000000002E-2</c:v>
                </c:pt>
                <c:pt idx="545">
                  <c:v>1.7996999999999999E-2</c:v>
                </c:pt>
                <c:pt idx="546">
                  <c:v>1.3951000000000003E-2</c:v>
                </c:pt>
                <c:pt idx="547">
                  <c:v>1.7947999999999999E-2</c:v>
                </c:pt>
                <c:pt idx="548">
                  <c:v>9.2000000000000068E-3</c:v>
                </c:pt>
                <c:pt idx="549">
                  <c:v>3.4270000000000051E-3</c:v>
                </c:pt>
                <c:pt idx="550">
                  <c:v>6.5079999999999999E-3</c:v>
                </c:pt>
                <c:pt idx="551">
                  <c:v>6.6530000000000061E-3</c:v>
                </c:pt>
                <c:pt idx="552">
                  <c:v>6.8520000000000013E-3</c:v>
                </c:pt>
                <c:pt idx="553">
                  <c:v>1.3204000000000014E-2</c:v>
                </c:pt>
                <c:pt idx="554">
                  <c:v>1.4323000000000001E-2</c:v>
                </c:pt>
                <c:pt idx="555">
                  <c:v>7.0000000000000071E-3</c:v>
                </c:pt>
                <c:pt idx="556">
                  <c:v>8.1040000000000001E-3</c:v>
                </c:pt>
                <c:pt idx="557">
                  <c:v>9.7320000000000028E-3</c:v>
                </c:pt>
                <c:pt idx="558">
                  <c:v>5.5950000000000071E-3</c:v>
                </c:pt>
                <c:pt idx="559">
                  <c:v>1.0156999999999998E-2</c:v>
                </c:pt>
                <c:pt idx="560">
                  <c:v>1.0271000000000001E-2</c:v>
                </c:pt>
                <c:pt idx="561">
                  <c:v>1.1788000000000017E-2</c:v>
                </c:pt>
                <c:pt idx="562">
                  <c:v>8.5430000000000002E-3</c:v>
                </c:pt>
                <c:pt idx="563">
                  <c:v>8.7760000000000008E-3</c:v>
                </c:pt>
                <c:pt idx="564">
                  <c:v>1.3735000000000001E-2</c:v>
                </c:pt>
                <c:pt idx="565">
                  <c:v>7.5300000000000106E-3</c:v>
                </c:pt>
                <c:pt idx="566">
                  <c:v>9.6140000000000028E-3</c:v>
                </c:pt>
                <c:pt idx="567">
                  <c:v>8.1670000000000006E-3</c:v>
                </c:pt>
                <c:pt idx="568">
                  <c:v>3.2680000000000066E-3</c:v>
                </c:pt>
                <c:pt idx="569">
                  <c:v>1.0699999999999998E-2</c:v>
                </c:pt>
                <c:pt idx="570">
                  <c:v>1.5758999999999999E-2</c:v>
                </c:pt>
                <c:pt idx="571">
                  <c:v>1.5161000000000001E-2</c:v>
                </c:pt>
                <c:pt idx="572">
                  <c:v>1.7777000000000001E-2</c:v>
                </c:pt>
                <c:pt idx="573">
                  <c:v>1.8504000000000003E-2</c:v>
                </c:pt>
                <c:pt idx="574">
                  <c:v>1.8818999999999999E-2</c:v>
                </c:pt>
                <c:pt idx="575">
                  <c:v>5.0260000000000062E-3</c:v>
                </c:pt>
                <c:pt idx="576">
                  <c:v>1.1148999999999999E-2</c:v>
                </c:pt>
                <c:pt idx="577">
                  <c:v>2.2993000000000006E-2</c:v>
                </c:pt>
                <c:pt idx="578">
                  <c:v>1.8402999999999999E-2</c:v>
                </c:pt>
                <c:pt idx="579">
                  <c:v>2.3961E-2</c:v>
                </c:pt>
                <c:pt idx="580">
                  <c:v>2.2817000000000035E-2</c:v>
                </c:pt>
                <c:pt idx="581">
                  <c:v>1.9391000000000005E-2</c:v>
                </c:pt>
                <c:pt idx="582">
                  <c:v>2.0111999999999998E-2</c:v>
                </c:pt>
                <c:pt idx="583">
                  <c:v>1.0430999999999998E-2</c:v>
                </c:pt>
                <c:pt idx="584">
                  <c:v>2.5070000000000036E-3</c:v>
                </c:pt>
                <c:pt idx="585">
                  <c:v>1.2093999999999987E-2</c:v>
                </c:pt>
                <c:pt idx="586">
                  <c:v>1.1141000000000017E-2</c:v>
                </c:pt>
                <c:pt idx="587">
                  <c:v>1.0364000000000003E-2</c:v>
                </c:pt>
                <c:pt idx="588">
                  <c:v>9.1110000000000028E-3</c:v>
                </c:pt>
                <c:pt idx="589">
                  <c:v>1.3667000000000016E-2</c:v>
                </c:pt>
                <c:pt idx="590">
                  <c:v>6.5470000000000033E-3</c:v>
                </c:pt>
                <c:pt idx="591">
                  <c:v>7.0250000000000061E-3</c:v>
                </c:pt>
                <c:pt idx="592">
                  <c:v>6.2100000000000072E-3</c:v>
                </c:pt>
                <c:pt idx="593">
                  <c:v>4.5370000000000072E-3</c:v>
                </c:pt>
                <c:pt idx="594">
                  <c:v>1.4385E-2</c:v>
                </c:pt>
                <c:pt idx="595">
                  <c:v>1.0952999999999999E-2</c:v>
                </c:pt>
                <c:pt idx="596">
                  <c:v>1.6157000000000001E-2</c:v>
                </c:pt>
                <c:pt idx="597">
                  <c:v>1.7430999999999999E-2</c:v>
                </c:pt>
                <c:pt idx="598">
                  <c:v>1.3967000000000016E-2</c:v>
                </c:pt>
                <c:pt idx="599">
                  <c:v>2.1779000000000034E-2</c:v>
                </c:pt>
                <c:pt idx="600">
                  <c:v>8.2430000000000003E-3</c:v>
                </c:pt>
                <c:pt idx="601">
                  <c:v>1.1923000000000019E-2</c:v>
                </c:pt>
                <c:pt idx="602">
                  <c:v>1.3465000000000001E-2</c:v>
                </c:pt>
                <c:pt idx="603">
                  <c:v>1.2784999999999999E-2</c:v>
                </c:pt>
                <c:pt idx="604">
                  <c:v>1.7831E-2</c:v>
                </c:pt>
                <c:pt idx="605">
                  <c:v>1.8440999999999999E-2</c:v>
                </c:pt>
                <c:pt idx="606">
                  <c:v>1.1867000000000015E-2</c:v>
                </c:pt>
                <c:pt idx="607">
                  <c:v>1.4689000000000001E-2</c:v>
                </c:pt>
                <c:pt idx="608">
                  <c:v>8.9270000000000026E-3</c:v>
                </c:pt>
                <c:pt idx="609">
                  <c:v>6.9990000000000113E-3</c:v>
                </c:pt>
                <c:pt idx="610">
                  <c:v>8.294000000000001E-3</c:v>
                </c:pt>
                <c:pt idx="611">
                  <c:v>1.6730999999999999E-2</c:v>
                </c:pt>
                <c:pt idx="612">
                  <c:v>2.2044000000000012E-2</c:v>
                </c:pt>
                <c:pt idx="613">
                  <c:v>1.4149999999999998E-2</c:v>
                </c:pt>
                <c:pt idx="614">
                  <c:v>1.4315E-2</c:v>
                </c:pt>
                <c:pt idx="615">
                  <c:v>8.7620000000000163E-3</c:v>
                </c:pt>
                <c:pt idx="616">
                  <c:v>4.8679999999999965E-3</c:v>
                </c:pt>
                <c:pt idx="617">
                  <c:v>6.4630000000000061E-3</c:v>
                </c:pt>
                <c:pt idx="618">
                  <c:v>1.4023000000000001E-2</c:v>
                </c:pt>
                <c:pt idx="619">
                  <c:v>2.0580999999999999E-2</c:v>
                </c:pt>
                <c:pt idx="620">
                  <c:v>1.5438E-2</c:v>
                </c:pt>
                <c:pt idx="621">
                  <c:v>1.3864000000000019E-2</c:v>
                </c:pt>
                <c:pt idx="622">
                  <c:v>2.4139999999999998E-2</c:v>
                </c:pt>
                <c:pt idx="623">
                  <c:v>2.1896000000000002E-2</c:v>
                </c:pt>
                <c:pt idx="624">
                  <c:v>1.4579E-2</c:v>
                </c:pt>
                <c:pt idx="625">
                  <c:v>9.3050000000000146E-3</c:v>
                </c:pt>
                <c:pt idx="626">
                  <c:v>1.9530000000000027E-3</c:v>
                </c:pt>
                <c:pt idx="627">
                  <c:v>5.8900000000000003E-3</c:v>
                </c:pt>
                <c:pt idx="628">
                  <c:v>6.4020000000000092E-3</c:v>
                </c:pt>
                <c:pt idx="629">
                  <c:v>2.0704E-2</c:v>
                </c:pt>
                <c:pt idx="630">
                  <c:v>2.3843000000000034E-2</c:v>
                </c:pt>
                <c:pt idx="631">
                  <c:v>2.3349999999999999E-2</c:v>
                </c:pt>
                <c:pt idx="632">
                  <c:v>1.8307E-2</c:v>
                </c:pt>
                <c:pt idx="633">
                  <c:v>1.1745999999999999E-2</c:v>
                </c:pt>
                <c:pt idx="634">
                  <c:v>5.4120000000000071E-3</c:v>
                </c:pt>
                <c:pt idx="635">
                  <c:v>3.6820000000000012E-3</c:v>
                </c:pt>
                <c:pt idx="636">
                  <c:v>9.8750000000000244E-3</c:v>
                </c:pt>
                <c:pt idx="637">
                  <c:v>1.8942000000000028E-2</c:v>
                </c:pt>
                <c:pt idx="638">
                  <c:v>1.1753000000000001E-2</c:v>
                </c:pt>
                <c:pt idx="639">
                  <c:v>2.0593E-2</c:v>
                </c:pt>
                <c:pt idx="640">
                  <c:v>2.1628000000000001E-2</c:v>
                </c:pt>
                <c:pt idx="641">
                  <c:v>1.3476E-2</c:v>
                </c:pt>
                <c:pt idx="642">
                  <c:v>5.8630000000000002E-3</c:v>
                </c:pt>
                <c:pt idx="643">
                  <c:v>4.2249999999999996E-3</c:v>
                </c:pt>
                <c:pt idx="644">
                  <c:v>1.4161999999999999E-2</c:v>
                </c:pt>
                <c:pt idx="645">
                  <c:v>1.6022999999999999E-2</c:v>
                </c:pt>
                <c:pt idx="646">
                  <c:v>1.9089000000000005E-2</c:v>
                </c:pt>
                <c:pt idx="647">
                  <c:v>2.1287000000000035E-2</c:v>
                </c:pt>
                <c:pt idx="648">
                  <c:v>1.6345000000000005E-2</c:v>
                </c:pt>
                <c:pt idx="649">
                  <c:v>1.5102000000000001E-2</c:v>
                </c:pt>
                <c:pt idx="650">
                  <c:v>2.9640000000000035E-3</c:v>
                </c:pt>
                <c:pt idx="651">
                  <c:v>8.6960000000000006E-3</c:v>
                </c:pt>
                <c:pt idx="652">
                  <c:v>1.0045999999999998E-2</c:v>
                </c:pt>
                <c:pt idx="653">
                  <c:v>1.4781000000000001E-2</c:v>
                </c:pt>
                <c:pt idx="654">
                  <c:v>1.6022999999999999E-2</c:v>
                </c:pt>
                <c:pt idx="655">
                  <c:v>1.1466000000000014E-2</c:v>
                </c:pt>
                <c:pt idx="656">
                  <c:v>1.7346E-2</c:v>
                </c:pt>
                <c:pt idx="657">
                  <c:v>1.261E-2</c:v>
                </c:pt>
                <c:pt idx="658">
                  <c:v>1.5108999999999999E-2</c:v>
                </c:pt>
                <c:pt idx="659">
                  <c:v>1.5403000000000003E-2</c:v>
                </c:pt>
                <c:pt idx="660">
                  <c:v>6.5209999999999999E-3</c:v>
                </c:pt>
                <c:pt idx="661">
                  <c:v>9.7690000000000068E-3</c:v>
                </c:pt>
                <c:pt idx="662">
                  <c:v>5.4880000000000094E-3</c:v>
                </c:pt>
                <c:pt idx="663">
                  <c:v>1.3847000000000003E-2</c:v>
                </c:pt>
                <c:pt idx="664">
                  <c:v>1.2467000000000001E-2</c:v>
                </c:pt>
                <c:pt idx="665">
                  <c:v>1.4347E-2</c:v>
                </c:pt>
                <c:pt idx="666">
                  <c:v>1.8272E-2</c:v>
                </c:pt>
                <c:pt idx="667">
                  <c:v>9.6810000000000004E-3</c:v>
                </c:pt>
                <c:pt idx="668">
                  <c:v>3.4220000000000001E-3</c:v>
                </c:pt>
                <c:pt idx="669">
                  <c:v>1.918000000000003E-3</c:v>
                </c:pt>
                <c:pt idx="670">
                  <c:v>1.4794999999999996E-2</c:v>
                </c:pt>
                <c:pt idx="671">
                  <c:v>2.2303000000000035E-2</c:v>
                </c:pt>
                <c:pt idx="672">
                  <c:v>1.6892000000000001E-2</c:v>
                </c:pt>
                <c:pt idx="673">
                  <c:v>2.2651000000000036E-2</c:v>
                </c:pt>
                <c:pt idx="674">
                  <c:v>2.1272000000000034E-2</c:v>
                </c:pt>
                <c:pt idx="675">
                  <c:v>8.4060000000000124E-3</c:v>
                </c:pt>
                <c:pt idx="676">
                  <c:v>5.2940000000000001E-3</c:v>
                </c:pt>
                <c:pt idx="677">
                  <c:v>1.0459E-2</c:v>
                </c:pt>
                <c:pt idx="678">
                  <c:v>9.2220000000000028E-3</c:v>
                </c:pt>
                <c:pt idx="679">
                  <c:v>1.7635000000000001E-2</c:v>
                </c:pt>
                <c:pt idx="680">
                  <c:v>1.5793000000000001E-2</c:v>
                </c:pt>
                <c:pt idx="681">
                  <c:v>9.7830000000000122E-3</c:v>
                </c:pt>
                <c:pt idx="682">
                  <c:v>1.8984000000000025E-2</c:v>
                </c:pt>
                <c:pt idx="683">
                  <c:v>1.4318999999999983E-2</c:v>
                </c:pt>
                <c:pt idx="684">
                  <c:v>7.0220000000000013E-3</c:v>
                </c:pt>
                <c:pt idx="685">
                  <c:v>3.1550000000000011E-3</c:v>
                </c:pt>
                <c:pt idx="686">
                  <c:v>1.0651000000000001E-2</c:v>
                </c:pt>
                <c:pt idx="687">
                  <c:v>1.4422000000000001E-2</c:v>
                </c:pt>
                <c:pt idx="688">
                  <c:v>7.4860000000000126E-3</c:v>
                </c:pt>
                <c:pt idx="689">
                  <c:v>1.6593E-2</c:v>
                </c:pt>
                <c:pt idx="690">
                  <c:v>1.5158999999999994E-2</c:v>
                </c:pt>
                <c:pt idx="691">
                  <c:v>7.0030000000000092E-3</c:v>
                </c:pt>
                <c:pt idx="692">
                  <c:v>1.0813E-2</c:v>
                </c:pt>
                <c:pt idx="693">
                  <c:v>8.8390000000000048E-3</c:v>
                </c:pt>
                <c:pt idx="694">
                  <c:v>6.5800000000000095E-3</c:v>
                </c:pt>
                <c:pt idx="695">
                  <c:v>1.5838999999999999E-2</c:v>
                </c:pt>
                <c:pt idx="696">
                  <c:v>2.2544999999999999E-2</c:v>
                </c:pt>
                <c:pt idx="697">
                  <c:v>2.6969E-2</c:v>
                </c:pt>
                <c:pt idx="698">
                  <c:v>1.6305000000000021E-2</c:v>
                </c:pt>
                <c:pt idx="699">
                  <c:v>1.2626999999999999E-2</c:v>
                </c:pt>
                <c:pt idx="700">
                  <c:v>8.0700000000000183E-4</c:v>
                </c:pt>
                <c:pt idx="701">
                  <c:v>7.8309999999999994E-3</c:v>
                </c:pt>
                <c:pt idx="702">
                  <c:v>1.2461000000000003E-2</c:v>
                </c:pt>
                <c:pt idx="703">
                  <c:v>9.5520000000000223E-3</c:v>
                </c:pt>
                <c:pt idx="704">
                  <c:v>2.3111E-2</c:v>
                </c:pt>
                <c:pt idx="705">
                  <c:v>2.0282999999999999E-2</c:v>
                </c:pt>
                <c:pt idx="706">
                  <c:v>1.3018999999999998E-2</c:v>
                </c:pt>
                <c:pt idx="707">
                  <c:v>1.3063999999999999E-2</c:v>
                </c:pt>
                <c:pt idx="708">
                  <c:v>6.1330000000000082E-3</c:v>
                </c:pt>
                <c:pt idx="709">
                  <c:v>5.8840000000000003E-3</c:v>
                </c:pt>
                <c:pt idx="710">
                  <c:v>8.250000000000013E-4</c:v>
                </c:pt>
                <c:pt idx="711">
                  <c:v>1.0193000000000001E-2</c:v>
                </c:pt>
                <c:pt idx="712">
                  <c:v>2.3533999999999999E-2</c:v>
                </c:pt>
                <c:pt idx="713">
                  <c:v>2.5735000000000011E-2</c:v>
                </c:pt>
                <c:pt idx="714">
                  <c:v>2.7148000000000002E-2</c:v>
                </c:pt>
                <c:pt idx="715">
                  <c:v>2.2643000000000052E-2</c:v>
                </c:pt>
                <c:pt idx="716">
                  <c:v>1.2720000000000014E-2</c:v>
                </c:pt>
                <c:pt idx="717">
                  <c:v>3.3670000000000037E-3</c:v>
                </c:pt>
                <c:pt idx="718">
                  <c:v>1.856000000000003E-3</c:v>
                </c:pt>
                <c:pt idx="719">
                  <c:v>1.2448000000000001E-2</c:v>
                </c:pt>
                <c:pt idx="720">
                  <c:v>2.0434000000000011E-2</c:v>
                </c:pt>
                <c:pt idx="721">
                  <c:v>2.4181999999999999E-2</c:v>
                </c:pt>
                <c:pt idx="722">
                  <c:v>2.6404000000000032E-2</c:v>
                </c:pt>
                <c:pt idx="723">
                  <c:v>2.3383000000000001E-2</c:v>
                </c:pt>
                <c:pt idx="724">
                  <c:v>2.1545999999999999E-2</c:v>
                </c:pt>
                <c:pt idx="725">
                  <c:v>1.6925000000000023E-2</c:v>
                </c:pt>
                <c:pt idx="726">
                  <c:v>1.3162999999999999E-2</c:v>
                </c:pt>
                <c:pt idx="727">
                  <c:v>6.7880000000000093E-3</c:v>
                </c:pt>
                <c:pt idx="728">
                  <c:v>2.0671000000000033E-2</c:v>
                </c:pt>
                <c:pt idx="729">
                  <c:v>2.0188999999999999E-2</c:v>
                </c:pt>
                <c:pt idx="730">
                  <c:v>2.1655000000000032E-2</c:v>
                </c:pt>
                <c:pt idx="731">
                  <c:v>1.8533999999999998E-2</c:v>
                </c:pt>
                <c:pt idx="732">
                  <c:v>1.0836999999999998E-2</c:v>
                </c:pt>
                <c:pt idx="733">
                  <c:v>5.5030000000000062E-3</c:v>
                </c:pt>
                <c:pt idx="734">
                  <c:v>9.5860000000000146E-3</c:v>
                </c:pt>
                <c:pt idx="735">
                  <c:v>4.8639999999999985E-3</c:v>
                </c:pt>
                <c:pt idx="736">
                  <c:v>1.7703000000000003E-2</c:v>
                </c:pt>
                <c:pt idx="737">
                  <c:v>2.3588999999999988E-2</c:v>
                </c:pt>
                <c:pt idx="738">
                  <c:v>1.7538999999999999E-2</c:v>
                </c:pt>
                <c:pt idx="739">
                  <c:v>2.1346E-2</c:v>
                </c:pt>
                <c:pt idx="740">
                  <c:v>1.6530000000000003E-2</c:v>
                </c:pt>
                <c:pt idx="741">
                  <c:v>9.3290000000000144E-3</c:v>
                </c:pt>
                <c:pt idx="742">
                  <c:v>4.0300000000000063E-4</c:v>
                </c:pt>
                <c:pt idx="743">
                  <c:v>5.1400000000000013E-3</c:v>
                </c:pt>
                <c:pt idx="744">
                  <c:v>1.2499E-2</c:v>
                </c:pt>
                <c:pt idx="745">
                  <c:v>7.4010000000000126E-3</c:v>
                </c:pt>
                <c:pt idx="746">
                  <c:v>1.4507000000000001E-2</c:v>
                </c:pt>
                <c:pt idx="747">
                  <c:v>1.1225000000000014E-2</c:v>
                </c:pt>
                <c:pt idx="748">
                  <c:v>8.6010000000000027E-3</c:v>
                </c:pt>
                <c:pt idx="749">
                  <c:v>5.8820000000000061E-3</c:v>
                </c:pt>
                <c:pt idx="750">
                  <c:v>6.0590000000000071E-3</c:v>
                </c:pt>
                <c:pt idx="751">
                  <c:v>3.7770000000000056E-3</c:v>
                </c:pt>
                <c:pt idx="753">
                  <c:v>1.1566000000000017E-2</c:v>
                </c:pt>
                <c:pt idx="754">
                  <c:v>1.569000000000002E-3</c:v>
                </c:pt>
                <c:pt idx="755">
                  <c:v>1.1996000000000001E-2</c:v>
                </c:pt>
                <c:pt idx="756">
                  <c:v>2.2690000000000012E-2</c:v>
                </c:pt>
                <c:pt idx="757">
                  <c:v>1.8252999999999998E-2</c:v>
                </c:pt>
                <c:pt idx="758">
                  <c:v>2.1810000000000006E-2</c:v>
                </c:pt>
                <c:pt idx="759">
                  <c:v>1.8966000000000021E-2</c:v>
                </c:pt>
                <c:pt idx="760">
                  <c:v>1.5372E-2</c:v>
                </c:pt>
                <c:pt idx="761">
                  <c:v>4.8890000000000071E-3</c:v>
                </c:pt>
                <c:pt idx="762">
                  <c:v>6.6140000000000001E-3</c:v>
                </c:pt>
                <c:pt idx="763">
                  <c:v>1.5419E-2</c:v>
                </c:pt>
                <c:pt idx="764">
                  <c:v>1.5635E-2</c:v>
                </c:pt>
                <c:pt idx="765">
                  <c:v>1.6480000000000026E-2</c:v>
                </c:pt>
                <c:pt idx="766">
                  <c:v>2.5113E-2</c:v>
                </c:pt>
                <c:pt idx="767">
                  <c:v>1.9859000000000005E-2</c:v>
                </c:pt>
                <c:pt idx="768">
                  <c:v>1.8362000000000003E-2</c:v>
                </c:pt>
                <c:pt idx="769">
                  <c:v>1.4989000000000001E-2</c:v>
                </c:pt>
                <c:pt idx="770">
                  <c:v>6.8410000000000103E-3</c:v>
                </c:pt>
                <c:pt idx="771">
                  <c:v>7.2270000000000034E-3</c:v>
                </c:pt>
                <c:pt idx="772">
                  <c:v>2.1769E-2</c:v>
                </c:pt>
                <c:pt idx="773">
                  <c:v>1.7524999999999999E-2</c:v>
                </c:pt>
                <c:pt idx="774">
                  <c:v>2.0871000000000046E-2</c:v>
                </c:pt>
                <c:pt idx="775">
                  <c:v>2.1758E-2</c:v>
                </c:pt>
                <c:pt idx="776">
                  <c:v>2.3767999999999997E-2</c:v>
                </c:pt>
                <c:pt idx="777">
                  <c:v>1.3561999999999999E-2</c:v>
                </c:pt>
                <c:pt idx="778">
                  <c:v>7.3850000000000061E-3</c:v>
                </c:pt>
                <c:pt idx="779">
                  <c:v>1.4723000000000003E-2</c:v>
                </c:pt>
                <c:pt idx="780">
                  <c:v>6.1089999999999998E-3</c:v>
                </c:pt>
                <c:pt idx="781">
                  <c:v>1.2245000000000001E-2</c:v>
                </c:pt>
                <c:pt idx="782">
                  <c:v>1.1124999999999999E-2</c:v>
                </c:pt>
                <c:pt idx="783">
                  <c:v>4.7289999999999997E-3</c:v>
                </c:pt>
                <c:pt idx="784">
                  <c:v>8.1060000000000004E-3</c:v>
                </c:pt>
                <c:pt idx="785">
                  <c:v>1.5920000000000021E-2</c:v>
                </c:pt>
                <c:pt idx="786">
                  <c:v>9.9390000000000138E-3</c:v>
                </c:pt>
                <c:pt idx="787">
                  <c:v>3.2670000000000051E-3</c:v>
                </c:pt>
                <c:pt idx="788">
                  <c:v>6.4670000000000014E-3</c:v>
                </c:pt>
                <c:pt idx="789">
                  <c:v>8.2309999999999987E-3</c:v>
                </c:pt>
                <c:pt idx="790">
                  <c:v>8.8490000000000027E-3</c:v>
                </c:pt>
                <c:pt idx="791">
                  <c:v>1.0907000000000003E-2</c:v>
                </c:pt>
                <c:pt idx="792">
                  <c:v>3.2980000000000036E-3</c:v>
                </c:pt>
                <c:pt idx="793">
                  <c:v>6.0930000000000073E-3</c:v>
                </c:pt>
                <c:pt idx="794">
                  <c:v>6.4210000000000083E-3</c:v>
                </c:pt>
                <c:pt idx="795">
                  <c:v>1.4933999999999998E-2</c:v>
                </c:pt>
                <c:pt idx="796">
                  <c:v>1.0148000000000001E-2</c:v>
                </c:pt>
                <c:pt idx="797">
                  <c:v>5.4930000000000083E-3</c:v>
                </c:pt>
                <c:pt idx="798">
                  <c:v>9.9020000000000184E-3</c:v>
                </c:pt>
                <c:pt idx="799">
                  <c:v>1.0940999999999999E-2</c:v>
                </c:pt>
                <c:pt idx="800">
                  <c:v>7.8700000000000124E-4</c:v>
                </c:pt>
                <c:pt idx="801">
                  <c:v>6.3260000000000061E-3</c:v>
                </c:pt>
                <c:pt idx="802">
                  <c:v>5.6569999999999997E-3</c:v>
                </c:pt>
                <c:pt idx="803">
                  <c:v>8.9430000000000048E-3</c:v>
                </c:pt>
                <c:pt idx="804">
                  <c:v>9.2250000000000006E-3</c:v>
                </c:pt>
                <c:pt idx="805">
                  <c:v>2.6039000000000052E-2</c:v>
                </c:pt>
                <c:pt idx="806">
                  <c:v>2.2786000000000001E-2</c:v>
                </c:pt>
                <c:pt idx="807">
                  <c:v>1.2831E-2</c:v>
                </c:pt>
                <c:pt idx="808">
                  <c:v>1.4840000000000001E-2</c:v>
                </c:pt>
                <c:pt idx="809">
                  <c:v>7.9560000000000117E-3</c:v>
                </c:pt>
                <c:pt idx="810">
                  <c:v>4.4260000000000072E-3</c:v>
                </c:pt>
                <c:pt idx="811">
                  <c:v>1.1084000000000016E-2</c:v>
                </c:pt>
                <c:pt idx="812">
                  <c:v>1.3478E-2</c:v>
                </c:pt>
                <c:pt idx="813">
                  <c:v>1.2799E-2</c:v>
                </c:pt>
                <c:pt idx="814">
                  <c:v>1.0074999999999994E-2</c:v>
                </c:pt>
                <c:pt idx="815">
                  <c:v>8.5940000000000027E-3</c:v>
                </c:pt>
                <c:pt idx="816">
                  <c:v>1.8251E-2</c:v>
                </c:pt>
                <c:pt idx="817">
                  <c:v>1.8631000000000005E-2</c:v>
                </c:pt>
                <c:pt idx="818">
                  <c:v>7.6070000000000061E-3</c:v>
                </c:pt>
                <c:pt idx="819">
                  <c:v>1.8754000000000003E-2</c:v>
                </c:pt>
                <c:pt idx="820">
                  <c:v>1.8096999999999999E-2</c:v>
                </c:pt>
                <c:pt idx="821">
                  <c:v>1.5984999999999999E-2</c:v>
                </c:pt>
                <c:pt idx="822">
                  <c:v>1.3483000000000016E-2</c:v>
                </c:pt>
                <c:pt idx="823">
                  <c:v>8.2660000000000008E-3</c:v>
                </c:pt>
                <c:pt idx="824">
                  <c:v>1.6485000000000003E-2</c:v>
                </c:pt>
                <c:pt idx="825">
                  <c:v>9.0280000000000013E-3</c:v>
                </c:pt>
                <c:pt idx="826">
                  <c:v>1.5250000000000001E-2</c:v>
                </c:pt>
                <c:pt idx="827">
                  <c:v>1.4762000000000001E-2</c:v>
                </c:pt>
                <c:pt idx="828">
                  <c:v>9.1720000000000187E-3</c:v>
                </c:pt>
                <c:pt idx="829">
                  <c:v>1.0751999999999998E-2</c:v>
                </c:pt>
                <c:pt idx="830">
                  <c:v>7.4260000000000072E-3</c:v>
                </c:pt>
                <c:pt idx="831">
                  <c:v>7.0110000000000103E-3</c:v>
                </c:pt>
                <c:pt idx="832">
                  <c:v>1.017E-2</c:v>
                </c:pt>
                <c:pt idx="833">
                  <c:v>9.1170000000000001E-3</c:v>
                </c:pt>
                <c:pt idx="834">
                  <c:v>3.4790000000000012E-3</c:v>
                </c:pt>
                <c:pt idx="835">
                  <c:v>7.4900000000000123E-3</c:v>
                </c:pt>
                <c:pt idx="836">
                  <c:v>1.2586999999999999E-2</c:v>
                </c:pt>
                <c:pt idx="837">
                  <c:v>1.3330000000000003E-2</c:v>
                </c:pt>
                <c:pt idx="838">
                  <c:v>1.9519000000000005E-2</c:v>
                </c:pt>
                <c:pt idx="839">
                  <c:v>1.0404000000000005E-2</c:v>
                </c:pt>
                <c:pt idx="840">
                  <c:v>4.5269999999999998E-3</c:v>
                </c:pt>
                <c:pt idx="841">
                  <c:v>7.4660000000000082E-3</c:v>
                </c:pt>
                <c:pt idx="842">
                  <c:v>1.3753000000000001E-2</c:v>
                </c:pt>
                <c:pt idx="843">
                  <c:v>1.6091999999999999E-2</c:v>
                </c:pt>
                <c:pt idx="844">
                  <c:v>1.4914E-2</c:v>
                </c:pt>
                <c:pt idx="845">
                  <c:v>2.1248000000000006E-2</c:v>
                </c:pt>
                <c:pt idx="846">
                  <c:v>3.1190000000000002E-3</c:v>
                </c:pt>
                <c:pt idx="847">
                  <c:v>7.8150000000000094E-3</c:v>
                </c:pt>
                <c:pt idx="848">
                  <c:v>4.1890000000000061E-3</c:v>
                </c:pt>
                <c:pt idx="849">
                  <c:v>9.4980000000000047E-3</c:v>
                </c:pt>
                <c:pt idx="850">
                  <c:v>2.022500000000001E-2</c:v>
                </c:pt>
                <c:pt idx="851">
                  <c:v>2.0121E-2</c:v>
                </c:pt>
                <c:pt idx="852">
                  <c:v>1.3859E-2</c:v>
                </c:pt>
                <c:pt idx="853">
                  <c:v>8.0740000000000048E-3</c:v>
                </c:pt>
                <c:pt idx="854">
                  <c:v>1.8470000000000023E-3</c:v>
                </c:pt>
                <c:pt idx="855">
                  <c:v>1.0623000000000007E-2</c:v>
                </c:pt>
                <c:pt idx="856">
                  <c:v>4.5780000000000083E-3</c:v>
                </c:pt>
                <c:pt idx="857">
                  <c:v>1.4917E-2</c:v>
                </c:pt>
                <c:pt idx="858">
                  <c:v>2.3106999999999978E-2</c:v>
                </c:pt>
                <c:pt idx="859">
                  <c:v>8.1070000000000048E-3</c:v>
                </c:pt>
                <c:pt idx="860">
                  <c:v>2.2672000000000036E-2</c:v>
                </c:pt>
                <c:pt idx="861">
                  <c:v>1.8662000000000026E-2</c:v>
                </c:pt>
                <c:pt idx="862">
                  <c:v>7.3179999999999999E-3</c:v>
                </c:pt>
                <c:pt idx="863">
                  <c:v>7.2880000000000106E-3</c:v>
                </c:pt>
                <c:pt idx="864">
                  <c:v>6.5420000000000061E-3</c:v>
                </c:pt>
                <c:pt idx="865">
                  <c:v>1.9095999999999998E-2</c:v>
                </c:pt>
                <c:pt idx="866">
                  <c:v>1.9119000000000001E-2</c:v>
                </c:pt>
                <c:pt idx="867">
                  <c:v>1.4858999999999987E-2</c:v>
                </c:pt>
                <c:pt idx="868">
                  <c:v>1.3934000000000005E-2</c:v>
                </c:pt>
                <c:pt idx="869">
                  <c:v>4.2950000000000071E-3</c:v>
                </c:pt>
                <c:pt idx="870">
                  <c:v>4.9190000000000093E-3</c:v>
                </c:pt>
                <c:pt idx="871">
                  <c:v>6.9940000000000072E-3</c:v>
                </c:pt>
                <c:pt idx="872">
                  <c:v>2.169600000000001E-2</c:v>
                </c:pt>
                <c:pt idx="873">
                  <c:v>2.4732000000000001E-2</c:v>
                </c:pt>
                <c:pt idx="874">
                  <c:v>1.7194000000000001E-2</c:v>
                </c:pt>
                <c:pt idx="875">
                  <c:v>1.6365999999999999E-2</c:v>
                </c:pt>
                <c:pt idx="876">
                  <c:v>1.0701000000000014E-2</c:v>
                </c:pt>
                <c:pt idx="877">
                  <c:v>7.1630000000000062E-3</c:v>
                </c:pt>
                <c:pt idx="878">
                  <c:v>1.1011999999999999E-2</c:v>
                </c:pt>
                <c:pt idx="879">
                  <c:v>6.0990000000000072E-3</c:v>
                </c:pt>
                <c:pt idx="880">
                  <c:v>1.4298999999999982E-2</c:v>
                </c:pt>
                <c:pt idx="881">
                  <c:v>1.3514000000000003E-2</c:v>
                </c:pt>
                <c:pt idx="882">
                  <c:v>1.0305000000000003E-2</c:v>
                </c:pt>
                <c:pt idx="883">
                  <c:v>1.7427000000000005E-2</c:v>
                </c:pt>
                <c:pt idx="884">
                  <c:v>1.1627000000000016E-2</c:v>
                </c:pt>
                <c:pt idx="885">
                  <c:v>1.3387000000000001E-2</c:v>
                </c:pt>
                <c:pt idx="886">
                  <c:v>6.9120000000000101E-3</c:v>
                </c:pt>
                <c:pt idx="887">
                  <c:v>1.4983000000000003E-2</c:v>
                </c:pt>
                <c:pt idx="888">
                  <c:v>1.9296000000000001E-2</c:v>
                </c:pt>
                <c:pt idx="889">
                  <c:v>1.9182000000000025E-2</c:v>
                </c:pt>
                <c:pt idx="890">
                  <c:v>1.6181000000000025E-2</c:v>
                </c:pt>
                <c:pt idx="891">
                  <c:v>1.5665999999999999E-2</c:v>
                </c:pt>
                <c:pt idx="892">
                  <c:v>8.2770000000000048E-3</c:v>
                </c:pt>
                <c:pt idx="893">
                  <c:v>6.6429999999999996E-3</c:v>
                </c:pt>
                <c:pt idx="894">
                  <c:v>1.2463000000000005E-2</c:v>
                </c:pt>
                <c:pt idx="895">
                  <c:v>5.2290000000000071E-3</c:v>
                </c:pt>
                <c:pt idx="896">
                  <c:v>1.5186000000000003E-2</c:v>
                </c:pt>
                <c:pt idx="897">
                  <c:v>1.9212000000000003E-2</c:v>
                </c:pt>
                <c:pt idx="898">
                  <c:v>1.1533000000000003E-2</c:v>
                </c:pt>
                <c:pt idx="899">
                  <c:v>9.3900000000000147E-3</c:v>
                </c:pt>
                <c:pt idx="900">
                  <c:v>4.2390000000000093E-3</c:v>
                </c:pt>
                <c:pt idx="901">
                  <c:v>1.0302E-2</c:v>
                </c:pt>
                <c:pt idx="902">
                  <c:v>1.3146000000000001E-2</c:v>
                </c:pt>
                <c:pt idx="903">
                  <c:v>2.6800000000000036E-3</c:v>
                </c:pt>
                <c:pt idx="904">
                  <c:v>1.2966000000000005E-2</c:v>
                </c:pt>
                <c:pt idx="905">
                  <c:v>1.3590000000000001E-2</c:v>
                </c:pt>
                <c:pt idx="906">
                  <c:v>1.0285000000000001E-2</c:v>
                </c:pt>
                <c:pt idx="907">
                  <c:v>1.1065999999999999E-2</c:v>
                </c:pt>
                <c:pt idx="908">
                  <c:v>1.3006999999999999E-2</c:v>
                </c:pt>
                <c:pt idx="909">
                  <c:v>6.4580000000000071E-3</c:v>
                </c:pt>
                <c:pt idx="910">
                  <c:v>6.6610000000000072E-3</c:v>
                </c:pt>
                <c:pt idx="911">
                  <c:v>9.8610000000000121E-3</c:v>
                </c:pt>
                <c:pt idx="912">
                  <c:v>1.2142999999999999E-2</c:v>
                </c:pt>
                <c:pt idx="913">
                  <c:v>1.5432000000000001E-2</c:v>
                </c:pt>
                <c:pt idx="914">
                  <c:v>1.0116999999999998E-2</c:v>
                </c:pt>
                <c:pt idx="915">
                  <c:v>9.0700000000000155E-3</c:v>
                </c:pt>
                <c:pt idx="916">
                  <c:v>4.2500000000000074E-4</c:v>
                </c:pt>
                <c:pt idx="917">
                  <c:v>1.7051E-2</c:v>
                </c:pt>
                <c:pt idx="918">
                  <c:v>2.0163999999999998E-2</c:v>
                </c:pt>
                <c:pt idx="919">
                  <c:v>1.2260999999999999E-2</c:v>
                </c:pt>
                <c:pt idx="920">
                  <c:v>1.7148E-2</c:v>
                </c:pt>
                <c:pt idx="921">
                  <c:v>1.9758999999999999E-2</c:v>
                </c:pt>
                <c:pt idx="922">
                  <c:v>1.9376000000000001E-2</c:v>
                </c:pt>
                <c:pt idx="923">
                  <c:v>4.6030000000000003E-3</c:v>
                </c:pt>
                <c:pt idx="924">
                  <c:v>8.0980000000000028E-3</c:v>
                </c:pt>
                <c:pt idx="925">
                  <c:v>9.9230000000000047E-3</c:v>
                </c:pt>
                <c:pt idx="926">
                  <c:v>1.1516E-2</c:v>
                </c:pt>
                <c:pt idx="927">
                  <c:v>8.744E-3</c:v>
                </c:pt>
                <c:pt idx="928">
                  <c:v>1.3322000000000016E-2</c:v>
                </c:pt>
                <c:pt idx="929">
                  <c:v>1.6262000000000023E-2</c:v>
                </c:pt>
                <c:pt idx="930">
                  <c:v>1.0680000000000005E-2</c:v>
                </c:pt>
                <c:pt idx="931">
                  <c:v>1.2442999999999999E-2</c:v>
                </c:pt>
                <c:pt idx="932">
                  <c:v>1.1420000000000019E-2</c:v>
                </c:pt>
                <c:pt idx="933">
                  <c:v>7.5860000000000103E-3</c:v>
                </c:pt>
                <c:pt idx="934">
                  <c:v>1.4945000000000003E-2</c:v>
                </c:pt>
                <c:pt idx="935">
                  <c:v>1.4711999999999998E-2</c:v>
                </c:pt>
                <c:pt idx="936">
                  <c:v>8.7770000000000001E-3</c:v>
                </c:pt>
                <c:pt idx="937">
                  <c:v>1.3672000000000005E-2</c:v>
                </c:pt>
                <c:pt idx="938">
                  <c:v>1.7075E-2</c:v>
                </c:pt>
                <c:pt idx="939">
                  <c:v>7.8350000000000034E-3</c:v>
                </c:pt>
                <c:pt idx="940">
                  <c:v>5.2490000000000089E-3</c:v>
                </c:pt>
                <c:pt idx="941">
                  <c:v>1.2897E-2</c:v>
                </c:pt>
                <c:pt idx="942">
                  <c:v>1.6827999999999999E-2</c:v>
                </c:pt>
                <c:pt idx="943">
                  <c:v>1.1335000000000001E-2</c:v>
                </c:pt>
                <c:pt idx="944">
                  <c:v>1.3787000000000015E-2</c:v>
                </c:pt>
                <c:pt idx="945">
                  <c:v>1.0917E-2</c:v>
                </c:pt>
                <c:pt idx="946">
                  <c:v>9.1960000000000028E-3</c:v>
                </c:pt>
                <c:pt idx="947">
                  <c:v>5.8730000000000093E-3</c:v>
                </c:pt>
                <c:pt idx="948">
                  <c:v>8.8050000000000246E-3</c:v>
                </c:pt>
                <c:pt idx="949">
                  <c:v>5.1830000000000062E-3</c:v>
                </c:pt>
                <c:pt idx="950">
                  <c:v>2.1822999999999999E-2</c:v>
                </c:pt>
                <c:pt idx="951">
                  <c:v>2.2281000000000047E-2</c:v>
                </c:pt>
                <c:pt idx="952">
                  <c:v>1.9709000000000025E-2</c:v>
                </c:pt>
                <c:pt idx="953">
                  <c:v>1.8393000000000003E-2</c:v>
                </c:pt>
                <c:pt idx="954">
                  <c:v>9.8260000000000222E-3</c:v>
                </c:pt>
                <c:pt idx="955">
                  <c:v>3.813000000000003E-3</c:v>
                </c:pt>
                <c:pt idx="956">
                  <c:v>4.7800000000000082E-3</c:v>
                </c:pt>
                <c:pt idx="957">
                  <c:v>8.5140000000000007E-3</c:v>
                </c:pt>
                <c:pt idx="958">
                  <c:v>1.9016000000000005E-2</c:v>
                </c:pt>
                <c:pt idx="959">
                  <c:v>1.5268E-2</c:v>
                </c:pt>
                <c:pt idx="960">
                  <c:v>2.2162000000000001E-2</c:v>
                </c:pt>
                <c:pt idx="961">
                  <c:v>7.6970000000000033E-3</c:v>
                </c:pt>
                <c:pt idx="962">
                  <c:v>1.0932000000000001E-2</c:v>
                </c:pt>
                <c:pt idx="963">
                  <c:v>1.4102999999999996E-2</c:v>
                </c:pt>
                <c:pt idx="964">
                  <c:v>1.8013000000000001E-2</c:v>
                </c:pt>
                <c:pt idx="965">
                  <c:v>1.2572E-2</c:v>
                </c:pt>
                <c:pt idx="966">
                  <c:v>1.583E-2</c:v>
                </c:pt>
                <c:pt idx="967">
                  <c:v>1.7056000000000002E-2</c:v>
                </c:pt>
                <c:pt idx="968">
                  <c:v>1.0938E-2</c:v>
                </c:pt>
                <c:pt idx="969">
                  <c:v>1.6955999999999999E-2</c:v>
                </c:pt>
                <c:pt idx="970">
                  <c:v>8.7870000000000014E-3</c:v>
                </c:pt>
                <c:pt idx="971">
                  <c:v>9.5450000000000066E-3</c:v>
                </c:pt>
                <c:pt idx="972">
                  <c:v>1.4877999999999994E-2</c:v>
                </c:pt>
                <c:pt idx="973">
                  <c:v>1.7748E-2</c:v>
                </c:pt>
                <c:pt idx="974">
                  <c:v>1.4808E-2</c:v>
                </c:pt>
                <c:pt idx="975">
                  <c:v>4.8440000000000002E-3</c:v>
                </c:pt>
                <c:pt idx="976">
                  <c:v>1.6077000000000001E-2</c:v>
                </c:pt>
                <c:pt idx="977">
                  <c:v>1.0951000000000001E-2</c:v>
                </c:pt>
                <c:pt idx="978">
                  <c:v>3.694000000000005E-3</c:v>
                </c:pt>
                <c:pt idx="979">
                  <c:v>1.2106E-2</c:v>
                </c:pt>
                <c:pt idx="980">
                  <c:v>1.7380000000000003E-2</c:v>
                </c:pt>
                <c:pt idx="981">
                  <c:v>2.287300000000006E-2</c:v>
                </c:pt>
                <c:pt idx="982">
                  <c:v>1.4662000000000001E-2</c:v>
                </c:pt>
                <c:pt idx="983">
                  <c:v>1.7304E-2</c:v>
                </c:pt>
                <c:pt idx="984">
                  <c:v>2.0674000000000012E-2</c:v>
                </c:pt>
                <c:pt idx="985">
                  <c:v>1.0996000000000001E-2</c:v>
                </c:pt>
                <c:pt idx="986">
                  <c:v>5.8900000000000003E-3</c:v>
                </c:pt>
                <c:pt idx="987">
                  <c:v>8.6210000000000002E-3</c:v>
                </c:pt>
                <c:pt idx="988">
                  <c:v>2.6759000000000002E-2</c:v>
                </c:pt>
                <c:pt idx="989">
                  <c:v>2.5419000000000011E-2</c:v>
                </c:pt>
                <c:pt idx="990">
                  <c:v>1.1102000000000015E-2</c:v>
                </c:pt>
                <c:pt idx="991">
                  <c:v>1.6264000000000021E-2</c:v>
                </c:pt>
                <c:pt idx="992">
                  <c:v>1.6574999999999999E-2</c:v>
                </c:pt>
                <c:pt idx="993">
                  <c:v>1.0557E-2</c:v>
                </c:pt>
                <c:pt idx="994">
                  <c:v>8.5990000000000164E-3</c:v>
                </c:pt>
                <c:pt idx="995">
                  <c:v>3.2010000000000051E-3</c:v>
                </c:pt>
                <c:pt idx="996">
                  <c:v>1.4716999999999996E-2</c:v>
                </c:pt>
                <c:pt idx="997">
                  <c:v>1.9902000000000027E-2</c:v>
                </c:pt>
                <c:pt idx="998">
                  <c:v>1.7597999999999999E-2</c:v>
                </c:pt>
                <c:pt idx="999">
                  <c:v>1.515E-2</c:v>
                </c:pt>
                <c:pt idx="1000">
                  <c:v>9.7940000000000006E-3</c:v>
                </c:pt>
                <c:pt idx="1001">
                  <c:v>3.1070000000000056E-3</c:v>
                </c:pt>
                <c:pt idx="1002">
                  <c:v>7.1250000000000003E-3</c:v>
                </c:pt>
                <c:pt idx="1004">
                  <c:v>7.3670000000000003E-3</c:v>
                </c:pt>
                <c:pt idx="1005">
                  <c:v>3.9080000000000052E-3</c:v>
                </c:pt>
                <c:pt idx="1006">
                  <c:v>5.5590000000000092E-3</c:v>
                </c:pt>
                <c:pt idx="1007">
                  <c:v>1.1027000000000007E-2</c:v>
                </c:pt>
                <c:pt idx="1008">
                  <c:v>1.5520000000000015E-2</c:v>
                </c:pt>
                <c:pt idx="1009">
                  <c:v>1.0067E-2</c:v>
                </c:pt>
                <c:pt idx="1010">
                  <c:v>1.1650000000000015E-2</c:v>
                </c:pt>
                <c:pt idx="1011">
                  <c:v>5.4549999999999998E-3</c:v>
                </c:pt>
                <c:pt idx="1012">
                  <c:v>4.7229999999999998E-3</c:v>
                </c:pt>
                <c:pt idx="1013">
                  <c:v>1.9734999999999999E-2</c:v>
                </c:pt>
                <c:pt idx="1014">
                  <c:v>2.4913999999999999E-2</c:v>
                </c:pt>
                <c:pt idx="1015">
                  <c:v>2.4799000000000002E-2</c:v>
                </c:pt>
                <c:pt idx="1016">
                  <c:v>1.7410999999999999E-2</c:v>
                </c:pt>
                <c:pt idx="1017">
                  <c:v>1.9203000000000026E-2</c:v>
                </c:pt>
                <c:pt idx="1018">
                  <c:v>7.1029999999999999E-3</c:v>
                </c:pt>
                <c:pt idx="1019">
                  <c:v>4.5600000000000013E-4</c:v>
                </c:pt>
                <c:pt idx="1020">
                  <c:v>4.1099999999999999E-3</c:v>
                </c:pt>
                <c:pt idx="1021">
                  <c:v>7.1920000000000013E-3</c:v>
                </c:pt>
                <c:pt idx="1022">
                  <c:v>5.8050000000000003E-3</c:v>
                </c:pt>
                <c:pt idx="1023">
                  <c:v>1.6993999999999999E-2</c:v>
                </c:pt>
                <c:pt idx="1024">
                  <c:v>1.0083999999999999E-2</c:v>
                </c:pt>
                <c:pt idx="1025">
                  <c:v>9.3100000000000144E-3</c:v>
                </c:pt>
                <c:pt idx="1026">
                  <c:v>3.9560000000000003E-3</c:v>
                </c:pt>
                <c:pt idx="1027">
                  <c:v>4.3750000000000004E-3</c:v>
                </c:pt>
                <c:pt idx="1028">
                  <c:v>1.0071E-2</c:v>
                </c:pt>
                <c:pt idx="1029">
                  <c:v>1.9858000000000001E-2</c:v>
                </c:pt>
                <c:pt idx="1030">
                  <c:v>2.0355000000000002E-2</c:v>
                </c:pt>
                <c:pt idx="1031">
                  <c:v>1.3157E-2</c:v>
                </c:pt>
                <c:pt idx="1032">
                  <c:v>9.7950000000000068E-3</c:v>
                </c:pt>
                <c:pt idx="1033">
                  <c:v>5.9259999999999998E-3</c:v>
                </c:pt>
                <c:pt idx="1034">
                  <c:v>2.8740000000000011E-3</c:v>
                </c:pt>
                <c:pt idx="1035">
                  <c:v>9.4670000000000067E-3</c:v>
                </c:pt>
                <c:pt idx="1036">
                  <c:v>1.2980000000000016E-2</c:v>
                </c:pt>
                <c:pt idx="1037">
                  <c:v>1.6205000000000001E-2</c:v>
                </c:pt>
                <c:pt idx="1038">
                  <c:v>2.1179000000000031E-2</c:v>
                </c:pt>
                <c:pt idx="1039">
                  <c:v>1.2632000000000001E-2</c:v>
                </c:pt>
                <c:pt idx="1040">
                  <c:v>9.8480000000000026E-3</c:v>
                </c:pt>
                <c:pt idx="1041">
                  <c:v>7.2090000000000123E-3</c:v>
                </c:pt>
                <c:pt idx="1042">
                  <c:v>1.0239E-2</c:v>
                </c:pt>
                <c:pt idx="1043">
                  <c:v>9.8150000000000147E-3</c:v>
                </c:pt>
                <c:pt idx="1044">
                  <c:v>2.1777000000000012E-2</c:v>
                </c:pt>
                <c:pt idx="1045">
                  <c:v>1.9300000000000029E-2</c:v>
                </c:pt>
                <c:pt idx="1046">
                  <c:v>6.4590000000000116E-3</c:v>
                </c:pt>
                <c:pt idx="1047">
                  <c:v>2.568000000000003E-3</c:v>
                </c:pt>
                <c:pt idx="1048">
                  <c:v>1.5330000000000001E-3</c:v>
                </c:pt>
                <c:pt idx="1049">
                  <c:v>2.7810000000000035E-3</c:v>
                </c:pt>
                <c:pt idx="1050">
                  <c:v>1.2640000000000005E-2</c:v>
                </c:pt>
                <c:pt idx="1051">
                  <c:v>1.7271999999999999E-2</c:v>
                </c:pt>
                <c:pt idx="1052">
                  <c:v>8.9180000000000006E-3</c:v>
                </c:pt>
                <c:pt idx="1053">
                  <c:v>6.5170000000000002E-3</c:v>
                </c:pt>
                <c:pt idx="1054">
                  <c:v>1.0536999999999998E-2</c:v>
                </c:pt>
                <c:pt idx="1055">
                  <c:v>5.1229999999999965E-3</c:v>
                </c:pt>
                <c:pt idx="1056">
                  <c:v>1.1200000000000017E-2</c:v>
                </c:pt>
                <c:pt idx="1057">
                  <c:v>1.4149999999999998E-2</c:v>
                </c:pt>
                <c:pt idx="1058">
                  <c:v>1.2175E-2</c:v>
                </c:pt>
                <c:pt idx="1059">
                  <c:v>4.9040000000000004E-3</c:v>
                </c:pt>
                <c:pt idx="1060">
                  <c:v>1.2872E-2</c:v>
                </c:pt>
                <c:pt idx="1061">
                  <c:v>6.4679999999999998E-3</c:v>
                </c:pt>
                <c:pt idx="1062">
                  <c:v>1.0314E-2</c:v>
                </c:pt>
                <c:pt idx="1063">
                  <c:v>1.2501000000000003E-2</c:v>
                </c:pt>
                <c:pt idx="1064">
                  <c:v>1.3009000000000001E-2</c:v>
                </c:pt>
                <c:pt idx="1065">
                  <c:v>2.1404000000000006E-2</c:v>
                </c:pt>
                <c:pt idx="1066">
                  <c:v>2.3331000000000001E-2</c:v>
                </c:pt>
                <c:pt idx="1067">
                  <c:v>2.3716999999999978E-2</c:v>
                </c:pt>
                <c:pt idx="1068">
                  <c:v>9.8960000000000124E-3</c:v>
                </c:pt>
                <c:pt idx="1069">
                  <c:v>4.9670000000000001E-3</c:v>
                </c:pt>
                <c:pt idx="1070">
                  <c:v>5.6040000000000013E-3</c:v>
                </c:pt>
                <c:pt idx="1071">
                  <c:v>1.1050000000000001E-2</c:v>
                </c:pt>
                <c:pt idx="1072">
                  <c:v>7.1070000000000013E-3</c:v>
                </c:pt>
                <c:pt idx="1073">
                  <c:v>9.0790000000000141E-3</c:v>
                </c:pt>
                <c:pt idx="1074">
                  <c:v>1.2307E-2</c:v>
                </c:pt>
                <c:pt idx="1075">
                  <c:v>1.2333999999999998E-2</c:v>
                </c:pt>
                <c:pt idx="1076">
                  <c:v>5.8870000000000033E-3</c:v>
                </c:pt>
                <c:pt idx="1077">
                  <c:v>1.4102999999999996E-2</c:v>
                </c:pt>
                <c:pt idx="1078">
                  <c:v>1.3693E-2</c:v>
                </c:pt>
                <c:pt idx="1079">
                  <c:v>1.6657000000000005E-2</c:v>
                </c:pt>
                <c:pt idx="1080">
                  <c:v>2.1961999999999999E-2</c:v>
                </c:pt>
                <c:pt idx="1081">
                  <c:v>2.0101000000000001E-2</c:v>
                </c:pt>
                <c:pt idx="1082">
                  <c:v>1.2775999999999996E-2</c:v>
                </c:pt>
                <c:pt idx="1083">
                  <c:v>1.4676E-2</c:v>
                </c:pt>
                <c:pt idx="1084">
                  <c:v>8.3760000000000241E-3</c:v>
                </c:pt>
                <c:pt idx="1085">
                  <c:v>6.3700000000000085E-4</c:v>
                </c:pt>
                <c:pt idx="1086">
                  <c:v>1.5899E-2</c:v>
                </c:pt>
                <c:pt idx="1087">
                  <c:v>2.0747999999999999E-2</c:v>
                </c:pt>
                <c:pt idx="1088">
                  <c:v>4.1159999999999999E-3</c:v>
                </c:pt>
                <c:pt idx="1089">
                  <c:v>1.2478E-2</c:v>
                </c:pt>
                <c:pt idx="1090">
                  <c:v>3.2970000000000057E-3</c:v>
                </c:pt>
                <c:pt idx="1091">
                  <c:v>9.8180000000000125E-3</c:v>
                </c:pt>
                <c:pt idx="1092">
                  <c:v>7.2090000000000123E-3</c:v>
                </c:pt>
                <c:pt idx="1093">
                  <c:v>8.7650000000000141E-3</c:v>
                </c:pt>
                <c:pt idx="1094">
                  <c:v>1.0142999999999999E-2</c:v>
                </c:pt>
                <c:pt idx="1095">
                  <c:v>1.5504000000000014E-2</c:v>
                </c:pt>
                <c:pt idx="1096">
                  <c:v>1.0583000000000007E-2</c:v>
                </c:pt>
                <c:pt idx="1097">
                  <c:v>7.4780000000000133E-3</c:v>
                </c:pt>
                <c:pt idx="1098">
                  <c:v>8.8600000000000258E-3</c:v>
                </c:pt>
                <c:pt idx="1099">
                  <c:v>1.5810999999999999E-2</c:v>
                </c:pt>
                <c:pt idx="1100">
                  <c:v>2.1191000000000002E-2</c:v>
                </c:pt>
                <c:pt idx="1101">
                  <c:v>1.9250000000000003E-2</c:v>
                </c:pt>
                <c:pt idx="1102">
                  <c:v>9.9490000000000047E-3</c:v>
                </c:pt>
                <c:pt idx="1103">
                  <c:v>1.3585000000000003E-2</c:v>
                </c:pt>
                <c:pt idx="1104">
                  <c:v>1.1423000000000018E-2</c:v>
                </c:pt>
                <c:pt idx="1105">
                  <c:v>2.6800000000000036E-3</c:v>
                </c:pt>
                <c:pt idx="1106">
                  <c:v>9.5030000000000028E-3</c:v>
                </c:pt>
                <c:pt idx="1107">
                  <c:v>1.6538000000000001E-2</c:v>
                </c:pt>
                <c:pt idx="1108">
                  <c:v>1.6719999999999999E-2</c:v>
                </c:pt>
                <c:pt idx="1109">
                  <c:v>1.8071E-2</c:v>
                </c:pt>
                <c:pt idx="1110">
                  <c:v>1.2225E-2</c:v>
                </c:pt>
                <c:pt idx="1111">
                  <c:v>6.9100000000000073E-3</c:v>
                </c:pt>
                <c:pt idx="1112">
                  <c:v>3.166000000000003E-3</c:v>
                </c:pt>
                <c:pt idx="1113">
                  <c:v>1.0066E-2</c:v>
                </c:pt>
                <c:pt idx="1114">
                  <c:v>5.7200000000000072E-3</c:v>
                </c:pt>
                <c:pt idx="1115">
                  <c:v>9.9970000000000163E-3</c:v>
                </c:pt>
                <c:pt idx="1116">
                  <c:v>1.0995000000000001E-2</c:v>
                </c:pt>
                <c:pt idx="1117">
                  <c:v>7.7500000000000112E-3</c:v>
                </c:pt>
                <c:pt idx="1118">
                  <c:v>9.1350000000000008E-3</c:v>
                </c:pt>
                <c:pt idx="1119">
                  <c:v>2.2470000000000046E-3</c:v>
                </c:pt>
                <c:pt idx="1120">
                  <c:v>4.7590000000000071E-3</c:v>
                </c:pt>
                <c:pt idx="1121">
                  <c:v>1.0824000000000005E-2</c:v>
                </c:pt>
                <c:pt idx="1122">
                  <c:v>1.3840000000000019E-2</c:v>
                </c:pt>
                <c:pt idx="1123">
                  <c:v>1.6250000000000001E-2</c:v>
                </c:pt>
                <c:pt idx="1124">
                  <c:v>1.2329E-2</c:v>
                </c:pt>
                <c:pt idx="1125">
                  <c:v>4.0299999999999997E-3</c:v>
                </c:pt>
                <c:pt idx="1126">
                  <c:v>6.7050000000000061E-3</c:v>
                </c:pt>
                <c:pt idx="1127">
                  <c:v>1.2515E-2</c:v>
                </c:pt>
                <c:pt idx="1128">
                  <c:v>2.1670000000000012E-2</c:v>
                </c:pt>
                <c:pt idx="1129">
                  <c:v>2.1499000000000011E-2</c:v>
                </c:pt>
                <c:pt idx="1130">
                  <c:v>1.6688000000000001E-2</c:v>
                </c:pt>
                <c:pt idx="1131">
                  <c:v>8.5750000000000184E-3</c:v>
                </c:pt>
                <c:pt idx="1132">
                  <c:v>8.1310000000000011E-3</c:v>
                </c:pt>
                <c:pt idx="1133">
                  <c:v>5.3299999999999997E-3</c:v>
                </c:pt>
                <c:pt idx="1134">
                  <c:v>6.1570000000000001E-3</c:v>
                </c:pt>
                <c:pt idx="1135">
                  <c:v>1.5540999999999999E-2</c:v>
                </c:pt>
                <c:pt idx="1136">
                  <c:v>1.1121000000000016E-2</c:v>
                </c:pt>
                <c:pt idx="1137">
                  <c:v>1.4161E-2</c:v>
                </c:pt>
                <c:pt idx="1138">
                  <c:v>1.1550000000000001E-2</c:v>
                </c:pt>
                <c:pt idx="1139">
                  <c:v>1.2274999999999998E-2</c:v>
                </c:pt>
                <c:pt idx="1140">
                  <c:v>5.5110000000000072E-3</c:v>
                </c:pt>
                <c:pt idx="1141">
                  <c:v>6.1619999999999999E-3</c:v>
                </c:pt>
                <c:pt idx="1142">
                  <c:v>1.2942000000000014E-2</c:v>
                </c:pt>
                <c:pt idx="1143">
                  <c:v>1.8199E-2</c:v>
                </c:pt>
                <c:pt idx="1144">
                  <c:v>2.1704000000000001E-2</c:v>
                </c:pt>
                <c:pt idx="1145">
                  <c:v>1.9446000000000026E-2</c:v>
                </c:pt>
                <c:pt idx="1146">
                  <c:v>1.5809E-2</c:v>
                </c:pt>
                <c:pt idx="1147">
                  <c:v>1.1349000000000001E-2</c:v>
                </c:pt>
                <c:pt idx="1148">
                  <c:v>7.3270000000000002E-3</c:v>
                </c:pt>
                <c:pt idx="1149">
                  <c:v>1.4066E-2</c:v>
                </c:pt>
                <c:pt idx="1150">
                  <c:v>1.1471000000000005E-2</c:v>
                </c:pt>
                <c:pt idx="1151">
                  <c:v>7.6110000000000093E-3</c:v>
                </c:pt>
                <c:pt idx="1152">
                  <c:v>7.5780000000000092E-3</c:v>
                </c:pt>
                <c:pt idx="1153">
                  <c:v>6.3780000000000069E-3</c:v>
                </c:pt>
                <c:pt idx="1154">
                  <c:v>9.0570000000000147E-3</c:v>
                </c:pt>
                <c:pt idx="1155">
                  <c:v>7.2649999999999998E-3</c:v>
                </c:pt>
                <c:pt idx="1156">
                  <c:v>7.8420000000000104E-3</c:v>
                </c:pt>
                <c:pt idx="1157">
                  <c:v>1.5873000000000002E-2</c:v>
                </c:pt>
                <c:pt idx="1158">
                  <c:v>1.3750999999999999E-2</c:v>
                </c:pt>
                <c:pt idx="1159">
                  <c:v>4.2690000000000072E-3</c:v>
                </c:pt>
                <c:pt idx="1160">
                  <c:v>1.3769999999999999E-2</c:v>
                </c:pt>
                <c:pt idx="1161">
                  <c:v>4.9430000000000073E-3</c:v>
                </c:pt>
                <c:pt idx="1162">
                  <c:v>5.3270000000000001E-3</c:v>
                </c:pt>
                <c:pt idx="1163">
                  <c:v>4.7720000000000071E-3</c:v>
                </c:pt>
                <c:pt idx="1164">
                  <c:v>1.2068000000000001E-2</c:v>
                </c:pt>
                <c:pt idx="1165">
                  <c:v>1.9938999999999998E-2</c:v>
                </c:pt>
                <c:pt idx="1166">
                  <c:v>1.9869000000000026E-2</c:v>
                </c:pt>
                <c:pt idx="1167">
                  <c:v>1.2540000000000001E-2</c:v>
                </c:pt>
                <c:pt idx="1168">
                  <c:v>7.5640000000000004E-3</c:v>
                </c:pt>
                <c:pt idx="1169">
                  <c:v>6.2190000000000092E-3</c:v>
                </c:pt>
                <c:pt idx="1170">
                  <c:v>3.813000000000003E-3</c:v>
                </c:pt>
                <c:pt idx="1171">
                  <c:v>1.8317E-2</c:v>
                </c:pt>
                <c:pt idx="1172">
                  <c:v>1.7488E-2</c:v>
                </c:pt>
                <c:pt idx="1173">
                  <c:v>2.5483000000000033E-2</c:v>
                </c:pt>
                <c:pt idx="1174">
                  <c:v>1.8862000000000028E-2</c:v>
                </c:pt>
                <c:pt idx="1175">
                  <c:v>8.8560000000000218E-3</c:v>
                </c:pt>
                <c:pt idx="1176">
                  <c:v>4.0040000000000023E-3</c:v>
                </c:pt>
                <c:pt idx="1177">
                  <c:v>2.0380000000000012E-3</c:v>
                </c:pt>
                <c:pt idx="1178">
                  <c:v>1.021E-3</c:v>
                </c:pt>
                <c:pt idx="1179">
                  <c:v>7.6249999999999998E-3</c:v>
                </c:pt>
                <c:pt idx="1180">
                  <c:v>1.0151E-2</c:v>
                </c:pt>
                <c:pt idx="1181">
                  <c:v>8.6240000000000015E-3</c:v>
                </c:pt>
                <c:pt idx="1182">
                  <c:v>8.201E-3</c:v>
                </c:pt>
                <c:pt idx="1183">
                  <c:v>4.0670000000000003E-3</c:v>
                </c:pt>
                <c:pt idx="1184">
                  <c:v>5.8770000000000072E-3</c:v>
                </c:pt>
                <c:pt idx="1185">
                  <c:v>1.1535999999999999E-2</c:v>
                </c:pt>
                <c:pt idx="1186">
                  <c:v>8.8230000000000218E-3</c:v>
                </c:pt>
                <c:pt idx="1187">
                  <c:v>6.7940000000000014E-3</c:v>
                </c:pt>
                <c:pt idx="1188">
                  <c:v>8.3700000000000163E-3</c:v>
                </c:pt>
                <c:pt idx="1189">
                  <c:v>6.9320000000000102E-3</c:v>
                </c:pt>
                <c:pt idx="1190">
                  <c:v>1.0869999999999999E-2</c:v>
                </c:pt>
                <c:pt idx="1191">
                  <c:v>1.3594999999999999E-2</c:v>
                </c:pt>
                <c:pt idx="1192">
                  <c:v>1.8459E-2</c:v>
                </c:pt>
                <c:pt idx="1193">
                  <c:v>1.3854999999999999E-2</c:v>
                </c:pt>
                <c:pt idx="1194">
                  <c:v>1.9871000000000024E-2</c:v>
                </c:pt>
                <c:pt idx="1195">
                  <c:v>1.7430000000000001E-2</c:v>
                </c:pt>
                <c:pt idx="1196">
                  <c:v>1.6289999999999999E-2</c:v>
                </c:pt>
                <c:pt idx="1197">
                  <c:v>1.2697E-2</c:v>
                </c:pt>
                <c:pt idx="1198">
                  <c:v>3.0170000000000036E-3</c:v>
                </c:pt>
                <c:pt idx="1199">
                  <c:v>5.7890000000000103E-3</c:v>
                </c:pt>
                <c:pt idx="1200">
                  <c:v>1.4278999999999983E-2</c:v>
                </c:pt>
                <c:pt idx="1201">
                  <c:v>1.2237999999999985E-2</c:v>
                </c:pt>
                <c:pt idx="1202">
                  <c:v>1.2218E-2</c:v>
                </c:pt>
                <c:pt idx="1203">
                  <c:v>5.2160000000000071E-3</c:v>
                </c:pt>
                <c:pt idx="1204">
                  <c:v>5.5680000000000061E-3</c:v>
                </c:pt>
                <c:pt idx="1205">
                  <c:v>1.2699E-2</c:v>
                </c:pt>
                <c:pt idx="1206">
                  <c:v>6.7650000000000071E-3</c:v>
                </c:pt>
                <c:pt idx="1207">
                  <c:v>1.2275999999999994E-2</c:v>
                </c:pt>
                <c:pt idx="1208">
                  <c:v>1.4131999999999994E-2</c:v>
                </c:pt>
                <c:pt idx="1209">
                  <c:v>1.1930000000000001E-2</c:v>
                </c:pt>
                <c:pt idx="1210">
                  <c:v>1.2043E-2</c:v>
                </c:pt>
                <c:pt idx="1211">
                  <c:v>6.4940000000000024E-3</c:v>
                </c:pt>
                <c:pt idx="1212">
                  <c:v>9.883000000000022E-3</c:v>
                </c:pt>
                <c:pt idx="1213">
                  <c:v>9.2400000000000034E-3</c:v>
                </c:pt>
                <c:pt idx="1214">
                  <c:v>7.5940000000000061E-3</c:v>
                </c:pt>
                <c:pt idx="1215">
                  <c:v>2.495E-2</c:v>
                </c:pt>
                <c:pt idx="1216">
                  <c:v>1.7138E-2</c:v>
                </c:pt>
                <c:pt idx="1217">
                  <c:v>1.2486000000000001E-2</c:v>
                </c:pt>
                <c:pt idx="1218">
                  <c:v>1.1939000000000003E-2</c:v>
                </c:pt>
                <c:pt idx="1219">
                  <c:v>8.3600000000000211E-4</c:v>
                </c:pt>
                <c:pt idx="1220">
                  <c:v>3.9210000000000052E-3</c:v>
                </c:pt>
                <c:pt idx="1221">
                  <c:v>2.0494000000000002E-2</c:v>
                </c:pt>
                <c:pt idx="1222">
                  <c:v>1.8027999999999999E-2</c:v>
                </c:pt>
                <c:pt idx="1223">
                  <c:v>2.1069999999999998E-2</c:v>
                </c:pt>
                <c:pt idx="1224">
                  <c:v>2.4633000000000033E-2</c:v>
                </c:pt>
                <c:pt idx="1225">
                  <c:v>1.3322000000000016E-2</c:v>
                </c:pt>
                <c:pt idx="1226">
                  <c:v>2.8600000000000036E-3</c:v>
                </c:pt>
                <c:pt idx="1227">
                  <c:v>2.9090000000000001E-3</c:v>
                </c:pt>
                <c:pt idx="1228">
                  <c:v>6.0710000000000113E-3</c:v>
                </c:pt>
                <c:pt idx="1229">
                  <c:v>1.2264000000000001E-2</c:v>
                </c:pt>
                <c:pt idx="1230">
                  <c:v>1.7347000000000001E-2</c:v>
                </c:pt>
                <c:pt idx="1231">
                  <c:v>9.1820000000000165E-3</c:v>
                </c:pt>
                <c:pt idx="1232">
                  <c:v>1.1202999999999999E-2</c:v>
                </c:pt>
                <c:pt idx="1233">
                  <c:v>3.0630000000000037E-3</c:v>
                </c:pt>
                <c:pt idx="1234">
                  <c:v>7.2590000000000094E-3</c:v>
                </c:pt>
                <c:pt idx="1235">
                  <c:v>1.7076999999999998E-2</c:v>
                </c:pt>
                <c:pt idx="1236">
                  <c:v>1.5143999999999999E-2</c:v>
                </c:pt>
                <c:pt idx="1237">
                  <c:v>1.3039E-2</c:v>
                </c:pt>
                <c:pt idx="1238">
                  <c:v>1.6475E-2</c:v>
                </c:pt>
                <c:pt idx="1239">
                  <c:v>7.2120000000000092E-3</c:v>
                </c:pt>
                <c:pt idx="1240">
                  <c:v>1.1964000000000023E-2</c:v>
                </c:pt>
                <c:pt idx="1241">
                  <c:v>5.0320000000000061E-3</c:v>
                </c:pt>
                <c:pt idx="1242">
                  <c:v>1.1594000000000005E-2</c:v>
                </c:pt>
                <c:pt idx="1243">
                  <c:v>1.9924000000000028E-2</c:v>
                </c:pt>
                <c:pt idx="1244">
                  <c:v>1.9078999999999999E-2</c:v>
                </c:pt>
                <c:pt idx="1245">
                  <c:v>2.2995000000000012E-2</c:v>
                </c:pt>
                <c:pt idx="1246">
                  <c:v>9.9230000000000047E-3</c:v>
                </c:pt>
                <c:pt idx="1247">
                  <c:v>3.4840000000000036E-3</c:v>
                </c:pt>
                <c:pt idx="1248">
                  <c:v>1.0777999999999998E-2</c:v>
                </c:pt>
                <c:pt idx="1249">
                  <c:v>1.1946000000000017E-2</c:v>
                </c:pt>
                <c:pt idx="1250">
                  <c:v>7.9270000000000104E-3</c:v>
                </c:pt>
                <c:pt idx="1251">
                  <c:v>1.6896000000000001E-2</c:v>
                </c:pt>
                <c:pt idx="1252">
                  <c:v>1.1724999999999999E-2</c:v>
                </c:pt>
                <c:pt idx="1253">
                  <c:v>7.8340000000000024E-3</c:v>
                </c:pt>
                <c:pt idx="1255">
                  <c:v>9.6500000000000145E-3</c:v>
                </c:pt>
                <c:pt idx="1256">
                  <c:v>8.3830000000000068E-3</c:v>
                </c:pt>
                <c:pt idx="1257">
                  <c:v>9.4160000000000146E-3</c:v>
                </c:pt>
                <c:pt idx="1258">
                  <c:v>2.681000000000005E-3</c:v>
                </c:pt>
                <c:pt idx="1259">
                  <c:v>6.2580000000000092E-3</c:v>
                </c:pt>
                <c:pt idx="1260">
                  <c:v>1.0403000000000001E-2</c:v>
                </c:pt>
                <c:pt idx="1261">
                  <c:v>1.2112E-2</c:v>
                </c:pt>
                <c:pt idx="1262">
                  <c:v>1.1407000000000014E-2</c:v>
                </c:pt>
                <c:pt idx="1263">
                  <c:v>1.1948000000000016E-2</c:v>
                </c:pt>
                <c:pt idx="1264">
                  <c:v>9.1350000000000008E-3</c:v>
                </c:pt>
                <c:pt idx="1265">
                  <c:v>1.7433000000000001E-2</c:v>
                </c:pt>
                <c:pt idx="1266">
                  <c:v>2.0874000000000031E-2</c:v>
                </c:pt>
                <c:pt idx="1267">
                  <c:v>1.7277000000000001E-2</c:v>
                </c:pt>
                <c:pt idx="1268">
                  <c:v>1.7458000000000001E-2</c:v>
                </c:pt>
                <c:pt idx="1269">
                  <c:v>5.6909999999999999E-3</c:v>
                </c:pt>
                <c:pt idx="1270">
                  <c:v>2.6730000000000031E-3</c:v>
                </c:pt>
                <c:pt idx="1271">
                  <c:v>8.503000000000014E-3</c:v>
                </c:pt>
                <c:pt idx="1272">
                  <c:v>3.5510000000000012E-3</c:v>
                </c:pt>
                <c:pt idx="1273">
                  <c:v>8.9830000000000066E-3</c:v>
                </c:pt>
                <c:pt idx="1274">
                  <c:v>1.5330000000000003E-2</c:v>
                </c:pt>
                <c:pt idx="1275">
                  <c:v>1.1395000000000001E-2</c:v>
                </c:pt>
                <c:pt idx="1276">
                  <c:v>6.8040000000000002E-3</c:v>
                </c:pt>
                <c:pt idx="1277">
                  <c:v>4.8609999999999999E-3</c:v>
                </c:pt>
                <c:pt idx="1278">
                  <c:v>7.4310000000000149E-3</c:v>
                </c:pt>
                <c:pt idx="1279">
                  <c:v>1.8203000000000007E-2</c:v>
                </c:pt>
                <c:pt idx="1280">
                  <c:v>2.0029999999999999E-2</c:v>
                </c:pt>
                <c:pt idx="1281">
                  <c:v>1.7627E-2</c:v>
                </c:pt>
                <c:pt idx="1282">
                  <c:v>7.3920000000000071E-3</c:v>
                </c:pt>
                <c:pt idx="1283">
                  <c:v>1.1527000000000015E-2</c:v>
                </c:pt>
                <c:pt idx="1284">
                  <c:v>7.8729999999999998E-3</c:v>
                </c:pt>
                <c:pt idx="1285">
                  <c:v>3.6900000000000036E-3</c:v>
                </c:pt>
                <c:pt idx="1286">
                  <c:v>1.0616E-2</c:v>
                </c:pt>
                <c:pt idx="1287">
                  <c:v>1.0234999999999998E-2</c:v>
                </c:pt>
                <c:pt idx="1288">
                  <c:v>9.6660000000000218E-3</c:v>
                </c:pt>
                <c:pt idx="1289">
                  <c:v>1.1993000000000005E-2</c:v>
                </c:pt>
                <c:pt idx="1290">
                  <c:v>8.8760000000000245E-3</c:v>
                </c:pt>
                <c:pt idx="1291">
                  <c:v>6.4100000000000103E-3</c:v>
                </c:pt>
                <c:pt idx="1292">
                  <c:v>1.9515999999999999E-2</c:v>
                </c:pt>
                <c:pt idx="1293">
                  <c:v>2.4421999999999999E-2</c:v>
                </c:pt>
                <c:pt idx="1294">
                  <c:v>1.7158E-2</c:v>
                </c:pt>
                <c:pt idx="1295">
                  <c:v>1.3165000000000001E-2</c:v>
                </c:pt>
                <c:pt idx="1296">
                  <c:v>8.7890000000000138E-3</c:v>
                </c:pt>
                <c:pt idx="1297">
                  <c:v>2.8240000000000001E-3</c:v>
                </c:pt>
                <c:pt idx="1298">
                  <c:v>6.6470000000000001E-3</c:v>
                </c:pt>
                <c:pt idx="1299">
                  <c:v>1.0286999999999998E-2</c:v>
                </c:pt>
                <c:pt idx="1300">
                  <c:v>1.2640999999999999E-2</c:v>
                </c:pt>
                <c:pt idx="1301">
                  <c:v>1.4296E-2</c:v>
                </c:pt>
                <c:pt idx="1302">
                  <c:v>1.2852000000000001E-2</c:v>
                </c:pt>
                <c:pt idx="1303">
                  <c:v>1.1051000000000005E-2</c:v>
                </c:pt>
                <c:pt idx="1304">
                  <c:v>1.0572E-2</c:v>
                </c:pt>
                <c:pt idx="1305">
                  <c:v>1.4031E-2</c:v>
                </c:pt>
                <c:pt idx="1306">
                  <c:v>9.6890000000000066E-3</c:v>
                </c:pt>
                <c:pt idx="1307">
                  <c:v>2.0591000000000002E-2</c:v>
                </c:pt>
                <c:pt idx="1308">
                  <c:v>1.0970000000000001E-2</c:v>
                </c:pt>
                <c:pt idx="1309">
                  <c:v>1.6296000000000001E-2</c:v>
                </c:pt>
                <c:pt idx="1310">
                  <c:v>5.0860000000000072E-3</c:v>
                </c:pt>
                <c:pt idx="1311">
                  <c:v>6.7620000000000024E-3</c:v>
                </c:pt>
                <c:pt idx="1312">
                  <c:v>1.3460000000000017E-2</c:v>
                </c:pt>
                <c:pt idx="1313">
                  <c:v>2.334E-2</c:v>
                </c:pt>
                <c:pt idx="1314">
                  <c:v>1.6399E-2</c:v>
                </c:pt>
                <c:pt idx="1315">
                  <c:v>1.3747000000000014E-2</c:v>
                </c:pt>
                <c:pt idx="1316">
                  <c:v>7.1790000000000083E-3</c:v>
                </c:pt>
                <c:pt idx="1317">
                  <c:v>5.8450000000000004E-3</c:v>
                </c:pt>
                <c:pt idx="1318">
                  <c:v>1.0798E-2</c:v>
                </c:pt>
                <c:pt idx="1319">
                  <c:v>3.8340000000000002E-3</c:v>
                </c:pt>
                <c:pt idx="1320">
                  <c:v>9.5700000000000143E-3</c:v>
                </c:pt>
                <c:pt idx="1321">
                  <c:v>1.0699E-2</c:v>
                </c:pt>
                <c:pt idx="1322">
                  <c:v>1.7257999999999999E-2</c:v>
                </c:pt>
                <c:pt idx="1323">
                  <c:v>9.1010000000000067E-3</c:v>
                </c:pt>
                <c:pt idx="1324">
                  <c:v>6.3130000000000061E-3</c:v>
                </c:pt>
                <c:pt idx="1325">
                  <c:v>1.4171E-2</c:v>
                </c:pt>
                <c:pt idx="1326">
                  <c:v>1.4197999999999985E-2</c:v>
                </c:pt>
                <c:pt idx="1327">
                  <c:v>1.2437999999999998E-2</c:v>
                </c:pt>
                <c:pt idx="1328">
                  <c:v>1.4068000000000001E-2</c:v>
                </c:pt>
                <c:pt idx="1329">
                  <c:v>1.6250000000000001E-2</c:v>
                </c:pt>
                <c:pt idx="1330">
                  <c:v>1.3121000000000015E-2</c:v>
                </c:pt>
                <c:pt idx="1331">
                  <c:v>9.6000000000000026E-3</c:v>
                </c:pt>
                <c:pt idx="1332">
                  <c:v>1.2697999999999996E-2</c:v>
                </c:pt>
                <c:pt idx="1333">
                  <c:v>8.9070000000000121E-3</c:v>
                </c:pt>
                <c:pt idx="1334">
                  <c:v>1.5232000000000001E-2</c:v>
                </c:pt>
                <c:pt idx="1335">
                  <c:v>1.2102E-2</c:v>
                </c:pt>
                <c:pt idx="1336">
                  <c:v>6.3320000000000034E-3</c:v>
                </c:pt>
                <c:pt idx="1337">
                  <c:v>5.7279999999999996E-3</c:v>
                </c:pt>
                <c:pt idx="1338">
                  <c:v>1.1883000000000017E-2</c:v>
                </c:pt>
                <c:pt idx="1339">
                  <c:v>1.4499E-2</c:v>
                </c:pt>
                <c:pt idx="1340">
                  <c:v>1.7069000000000001E-2</c:v>
                </c:pt>
                <c:pt idx="1341">
                  <c:v>1.5006E-2</c:v>
                </c:pt>
                <c:pt idx="1342">
                  <c:v>6.5470000000000033E-3</c:v>
                </c:pt>
                <c:pt idx="1343">
                  <c:v>6.0260000000000062E-3</c:v>
                </c:pt>
                <c:pt idx="1344">
                  <c:v>3.4880000000000041E-3</c:v>
                </c:pt>
                <c:pt idx="1345">
                  <c:v>4.1099999999999999E-3</c:v>
                </c:pt>
                <c:pt idx="1346">
                  <c:v>8.4360000000000008E-3</c:v>
                </c:pt>
                <c:pt idx="1347">
                  <c:v>1.4844000000000001E-2</c:v>
                </c:pt>
                <c:pt idx="1348">
                  <c:v>1.5072E-2</c:v>
                </c:pt>
                <c:pt idx="1349">
                  <c:v>1.1350000000000001E-2</c:v>
                </c:pt>
                <c:pt idx="1350">
                  <c:v>4.6950000000000004E-3</c:v>
                </c:pt>
                <c:pt idx="1351">
                  <c:v>7.2780000000000093E-3</c:v>
                </c:pt>
                <c:pt idx="1352">
                  <c:v>1.5785E-2</c:v>
                </c:pt>
                <c:pt idx="1353">
                  <c:v>1.9432000000000001E-2</c:v>
                </c:pt>
                <c:pt idx="1354">
                  <c:v>1.9821000000000026E-2</c:v>
                </c:pt>
                <c:pt idx="1355">
                  <c:v>1.2133999999999987E-2</c:v>
                </c:pt>
                <c:pt idx="1356">
                  <c:v>2.934000000000003E-3</c:v>
                </c:pt>
                <c:pt idx="1357">
                  <c:v>2.5349999999999999E-3</c:v>
                </c:pt>
                <c:pt idx="1358">
                  <c:v>5.6600000000000001E-3</c:v>
                </c:pt>
                <c:pt idx="1359">
                  <c:v>1.7586000000000001E-2</c:v>
                </c:pt>
                <c:pt idx="1360">
                  <c:v>2.3565999999999997E-2</c:v>
                </c:pt>
                <c:pt idx="1361">
                  <c:v>2.0202000000000001E-2</c:v>
                </c:pt>
                <c:pt idx="1362">
                  <c:v>1.2307999999999998E-2</c:v>
                </c:pt>
                <c:pt idx="1363">
                  <c:v>8.5340000000000034E-3</c:v>
                </c:pt>
                <c:pt idx="1364">
                  <c:v>1.1082000000000017E-2</c:v>
                </c:pt>
                <c:pt idx="1365">
                  <c:v>8.2740000000000001E-3</c:v>
                </c:pt>
                <c:pt idx="1366">
                  <c:v>1.9214999999999999E-2</c:v>
                </c:pt>
                <c:pt idx="1367">
                  <c:v>1.7151E-2</c:v>
                </c:pt>
                <c:pt idx="1368">
                  <c:v>1.7684999999999999E-2</c:v>
                </c:pt>
                <c:pt idx="1369">
                  <c:v>1.0881999999999999E-2</c:v>
                </c:pt>
                <c:pt idx="1370">
                  <c:v>6.1980000000000004E-3</c:v>
                </c:pt>
                <c:pt idx="1371">
                  <c:v>1.2831E-2</c:v>
                </c:pt>
                <c:pt idx="1372">
                  <c:v>1.5657000000000001E-2</c:v>
                </c:pt>
                <c:pt idx="1373">
                  <c:v>1.8030000000000001E-2</c:v>
                </c:pt>
                <c:pt idx="1374">
                  <c:v>2.5660000000000002E-2</c:v>
                </c:pt>
                <c:pt idx="1375">
                  <c:v>2.8321999999999993E-2</c:v>
                </c:pt>
                <c:pt idx="1376">
                  <c:v>2.1954999999999999E-2</c:v>
                </c:pt>
                <c:pt idx="1377">
                  <c:v>1.5973000000000001E-2</c:v>
                </c:pt>
                <c:pt idx="1378">
                  <c:v>1.0677000000000001E-2</c:v>
                </c:pt>
                <c:pt idx="1379">
                  <c:v>1.225E-2</c:v>
                </c:pt>
                <c:pt idx="1380">
                  <c:v>1.4149E-2</c:v>
                </c:pt>
                <c:pt idx="1381">
                  <c:v>2.0925999999999997E-2</c:v>
                </c:pt>
                <c:pt idx="1382">
                  <c:v>1.9852000000000026E-2</c:v>
                </c:pt>
                <c:pt idx="1383">
                  <c:v>1.6039000000000001E-2</c:v>
                </c:pt>
                <c:pt idx="1384">
                  <c:v>7.6120000000000024E-3</c:v>
                </c:pt>
                <c:pt idx="1385">
                  <c:v>1.2009000000000001E-2</c:v>
                </c:pt>
                <c:pt idx="1386">
                  <c:v>2.2446000000000032E-2</c:v>
                </c:pt>
                <c:pt idx="1387">
                  <c:v>2.5232000000000011E-2</c:v>
                </c:pt>
                <c:pt idx="1388">
                  <c:v>2.4667999999999999E-2</c:v>
                </c:pt>
                <c:pt idx="1389">
                  <c:v>1.4955E-2</c:v>
                </c:pt>
                <c:pt idx="1390">
                  <c:v>1.3358999999999998E-2</c:v>
                </c:pt>
                <c:pt idx="1391">
                  <c:v>1.0307E-2</c:v>
                </c:pt>
                <c:pt idx="1392">
                  <c:v>1.4881000000000005E-2</c:v>
                </c:pt>
                <c:pt idx="1393">
                  <c:v>2.0881000000000035E-2</c:v>
                </c:pt>
                <c:pt idx="1394">
                  <c:v>2.5301000000000011E-2</c:v>
                </c:pt>
                <c:pt idx="1395">
                  <c:v>2.4534E-2</c:v>
                </c:pt>
                <c:pt idx="1396">
                  <c:v>2.0967E-2</c:v>
                </c:pt>
                <c:pt idx="1397">
                  <c:v>9.7000000000000003E-3</c:v>
                </c:pt>
                <c:pt idx="1398">
                  <c:v>6.3670000000000003E-3</c:v>
                </c:pt>
                <c:pt idx="1399">
                  <c:v>1.2077999999999986E-2</c:v>
                </c:pt>
                <c:pt idx="1400">
                  <c:v>2.4287000000000006E-2</c:v>
                </c:pt>
                <c:pt idx="1401">
                  <c:v>2.9343000000000001E-2</c:v>
                </c:pt>
                <c:pt idx="1402">
                  <c:v>1.9309000000000003E-2</c:v>
                </c:pt>
                <c:pt idx="1403">
                  <c:v>1.2109E-2</c:v>
                </c:pt>
                <c:pt idx="1404">
                  <c:v>8.7800000000000048E-3</c:v>
                </c:pt>
                <c:pt idx="1405">
                  <c:v>9.8010000000000163E-3</c:v>
                </c:pt>
                <c:pt idx="1406">
                  <c:v>1.5249E-2</c:v>
                </c:pt>
                <c:pt idx="1407">
                  <c:v>1.4768999999999996E-2</c:v>
                </c:pt>
                <c:pt idx="1408">
                  <c:v>1.8352E-2</c:v>
                </c:pt>
                <c:pt idx="1409">
                  <c:v>1.6494999999999999E-2</c:v>
                </c:pt>
                <c:pt idx="1410">
                  <c:v>8.6170000000000066E-3</c:v>
                </c:pt>
                <c:pt idx="1411">
                  <c:v>6.9330000000000121E-3</c:v>
                </c:pt>
                <c:pt idx="1412">
                  <c:v>1.1811000000000014E-2</c:v>
                </c:pt>
                <c:pt idx="1413">
                  <c:v>2.1600000000000012E-2</c:v>
                </c:pt>
                <c:pt idx="1414">
                  <c:v>2.5453000000000035E-2</c:v>
                </c:pt>
                <c:pt idx="1415">
                  <c:v>2.5038000000000012E-2</c:v>
                </c:pt>
                <c:pt idx="1416">
                  <c:v>2.1356E-2</c:v>
                </c:pt>
                <c:pt idx="1417">
                  <c:v>6.0150000000000004E-3</c:v>
                </c:pt>
                <c:pt idx="1418">
                  <c:v>1.1344999999999999E-2</c:v>
                </c:pt>
                <c:pt idx="1419">
                  <c:v>1.8213E-2</c:v>
                </c:pt>
                <c:pt idx="1420">
                  <c:v>2.3202E-2</c:v>
                </c:pt>
                <c:pt idx="1421">
                  <c:v>2.4629000000000002E-2</c:v>
                </c:pt>
                <c:pt idx="1422">
                  <c:v>2.3719999999999998E-2</c:v>
                </c:pt>
                <c:pt idx="1423">
                  <c:v>1.6493000000000001E-2</c:v>
                </c:pt>
                <c:pt idx="1424">
                  <c:v>1.2100000000000001E-2</c:v>
                </c:pt>
                <c:pt idx="1425">
                  <c:v>1.1294999999999998E-2</c:v>
                </c:pt>
                <c:pt idx="1426">
                  <c:v>1.3719E-2</c:v>
                </c:pt>
                <c:pt idx="1427">
                  <c:v>2.0711999999999998E-2</c:v>
                </c:pt>
                <c:pt idx="1428">
                  <c:v>1.2763000000000005E-2</c:v>
                </c:pt>
                <c:pt idx="1429">
                  <c:v>1.2141000000000001E-2</c:v>
                </c:pt>
                <c:pt idx="1430">
                  <c:v>8.9390000000000008E-3</c:v>
                </c:pt>
                <c:pt idx="1431">
                  <c:v>5.2430000000000072E-3</c:v>
                </c:pt>
                <c:pt idx="1432">
                  <c:v>7.9380000000000128E-3</c:v>
                </c:pt>
                <c:pt idx="1433">
                  <c:v>1.8478000000000001E-2</c:v>
                </c:pt>
                <c:pt idx="1434">
                  <c:v>2.7928999999999999E-2</c:v>
                </c:pt>
                <c:pt idx="1435">
                  <c:v>3.1372000000000011E-2</c:v>
                </c:pt>
                <c:pt idx="1436">
                  <c:v>2.6685000000000045E-2</c:v>
                </c:pt>
                <c:pt idx="1437">
                  <c:v>9.9350000000000219E-3</c:v>
                </c:pt>
                <c:pt idx="1438">
                  <c:v>5.8190000000000082E-3</c:v>
                </c:pt>
                <c:pt idx="1439">
                  <c:v>1.6631000000000003E-2</c:v>
                </c:pt>
                <c:pt idx="1440">
                  <c:v>2.4348999999999989E-2</c:v>
                </c:pt>
                <c:pt idx="1441">
                  <c:v>2.3567999999999988E-2</c:v>
                </c:pt>
                <c:pt idx="1442">
                  <c:v>1.2291E-2</c:v>
                </c:pt>
                <c:pt idx="1443">
                  <c:v>9.516000000000014E-3</c:v>
                </c:pt>
                <c:pt idx="1444">
                  <c:v>1.1294E-2</c:v>
                </c:pt>
                <c:pt idx="1445">
                  <c:v>1.3867000000000015E-2</c:v>
                </c:pt>
                <c:pt idx="1446">
                  <c:v>1.8873999999999998E-2</c:v>
                </c:pt>
                <c:pt idx="1447">
                  <c:v>2.3141999999999999E-2</c:v>
                </c:pt>
                <c:pt idx="1448">
                  <c:v>1.3908000000000016E-2</c:v>
                </c:pt>
                <c:pt idx="1449">
                  <c:v>1.1601999999999999E-2</c:v>
                </c:pt>
                <c:pt idx="1450">
                  <c:v>4.0810000000000082E-3</c:v>
                </c:pt>
                <c:pt idx="1451">
                  <c:v>8.9260000000000068E-3</c:v>
                </c:pt>
                <c:pt idx="1452">
                  <c:v>1.4888E-2</c:v>
                </c:pt>
                <c:pt idx="1453">
                  <c:v>2.2626E-2</c:v>
                </c:pt>
                <c:pt idx="1454">
                  <c:v>2.4451000000000011E-2</c:v>
                </c:pt>
                <c:pt idx="1455">
                  <c:v>2.1576000000000001E-2</c:v>
                </c:pt>
                <c:pt idx="1456">
                  <c:v>1.8325999999999999E-2</c:v>
                </c:pt>
                <c:pt idx="1457">
                  <c:v>1.6707000000000003E-2</c:v>
                </c:pt>
                <c:pt idx="1458">
                  <c:v>1.2012E-2</c:v>
                </c:pt>
                <c:pt idx="1459">
                  <c:v>1.0049000000000001E-2</c:v>
                </c:pt>
                <c:pt idx="1460">
                  <c:v>1.3119E-2</c:v>
                </c:pt>
                <c:pt idx="1461">
                  <c:v>2.1613000000000035E-2</c:v>
                </c:pt>
                <c:pt idx="1462">
                  <c:v>1.9754000000000025E-2</c:v>
                </c:pt>
                <c:pt idx="1463">
                  <c:v>2.1378999999999999E-2</c:v>
                </c:pt>
                <c:pt idx="1464">
                  <c:v>1.2149999999999998E-2</c:v>
                </c:pt>
                <c:pt idx="1465">
                  <c:v>1.3877E-2</c:v>
                </c:pt>
                <c:pt idx="1466">
                  <c:v>2.4250000000000001E-2</c:v>
                </c:pt>
                <c:pt idx="1467">
                  <c:v>3.2072000000000052E-2</c:v>
                </c:pt>
                <c:pt idx="1468">
                  <c:v>3.3924000000000003E-2</c:v>
                </c:pt>
                <c:pt idx="1469">
                  <c:v>2.4145E-2</c:v>
                </c:pt>
                <c:pt idx="1470">
                  <c:v>1.6057999999999999E-2</c:v>
                </c:pt>
                <c:pt idx="1471">
                  <c:v>4.4050000000000061E-3</c:v>
                </c:pt>
                <c:pt idx="1472">
                  <c:v>1.0253999999999996E-2</c:v>
                </c:pt>
                <c:pt idx="1473">
                  <c:v>1.6438000000000001E-2</c:v>
                </c:pt>
                <c:pt idx="1474">
                  <c:v>2.6329000000000002E-2</c:v>
                </c:pt>
                <c:pt idx="1475">
                  <c:v>2.4913999999999999E-2</c:v>
                </c:pt>
                <c:pt idx="1476">
                  <c:v>2.3111E-2</c:v>
                </c:pt>
                <c:pt idx="1477">
                  <c:v>1.4452999999999994E-2</c:v>
                </c:pt>
                <c:pt idx="1478">
                  <c:v>1.3424000000000016E-2</c:v>
                </c:pt>
                <c:pt idx="1479">
                  <c:v>2.1961999999999999E-2</c:v>
                </c:pt>
                <c:pt idx="1480">
                  <c:v>2.8657999999999999E-2</c:v>
                </c:pt>
                <c:pt idx="1481">
                  <c:v>2.5633000000000048E-2</c:v>
                </c:pt>
                <c:pt idx="1482">
                  <c:v>2.3977999999999999E-2</c:v>
                </c:pt>
                <c:pt idx="1483">
                  <c:v>2.0549999999999999E-2</c:v>
                </c:pt>
                <c:pt idx="1484">
                  <c:v>1.9443000000000026E-2</c:v>
                </c:pt>
                <c:pt idx="1485">
                  <c:v>1.6707000000000003E-2</c:v>
                </c:pt>
                <c:pt idx="1486">
                  <c:v>1.7773000000000001E-2</c:v>
                </c:pt>
                <c:pt idx="1487">
                  <c:v>2.9761999999999997E-2</c:v>
                </c:pt>
                <c:pt idx="1488">
                  <c:v>2.2550000000000001E-2</c:v>
                </c:pt>
                <c:pt idx="1489">
                  <c:v>2.0782999999999999E-2</c:v>
                </c:pt>
                <c:pt idx="1490">
                  <c:v>1.0168E-2</c:v>
                </c:pt>
                <c:pt idx="1491">
                  <c:v>1.3165000000000001E-2</c:v>
                </c:pt>
                <c:pt idx="1492">
                  <c:v>2.1399000000000001E-2</c:v>
                </c:pt>
                <c:pt idx="1493">
                  <c:v>2.6346999999999999E-2</c:v>
                </c:pt>
                <c:pt idx="1494">
                  <c:v>2.5113999999999997E-2</c:v>
                </c:pt>
                <c:pt idx="1495">
                  <c:v>2.4705000000000001E-2</c:v>
                </c:pt>
                <c:pt idx="1496">
                  <c:v>1.8619E-2</c:v>
                </c:pt>
                <c:pt idx="1497">
                  <c:v>1.7912999999999998E-2</c:v>
                </c:pt>
                <c:pt idx="1498">
                  <c:v>1.4112E-2</c:v>
                </c:pt>
                <c:pt idx="1499">
                  <c:v>1.6653000000000001E-2</c:v>
                </c:pt>
                <c:pt idx="1500">
                  <c:v>1.6981000000000024E-2</c:v>
                </c:pt>
                <c:pt idx="1501">
                  <c:v>2.1738E-2</c:v>
                </c:pt>
                <c:pt idx="1502">
                  <c:v>2.6940000000000002E-2</c:v>
                </c:pt>
                <c:pt idx="1503">
                  <c:v>1.8956000000000001E-2</c:v>
                </c:pt>
                <c:pt idx="1504">
                  <c:v>9.9460000000000121E-3</c:v>
                </c:pt>
                <c:pt idx="1506">
                  <c:v>1.1863000000000018E-2</c:v>
                </c:pt>
                <c:pt idx="1507">
                  <c:v>7.8060000000000065E-3</c:v>
                </c:pt>
                <c:pt idx="1508">
                  <c:v>9.8010000000000163E-3</c:v>
                </c:pt>
                <c:pt idx="1509">
                  <c:v>2.0408000000000006E-2</c:v>
                </c:pt>
                <c:pt idx="1510">
                  <c:v>8.7880000000000007E-3</c:v>
                </c:pt>
                <c:pt idx="1511">
                  <c:v>1.0721000000000001E-2</c:v>
                </c:pt>
                <c:pt idx="1512">
                  <c:v>4.3559999999999996E-3</c:v>
                </c:pt>
                <c:pt idx="1513">
                  <c:v>6.2630000000000073E-3</c:v>
                </c:pt>
                <c:pt idx="1514">
                  <c:v>4.4360000000000094E-3</c:v>
                </c:pt>
                <c:pt idx="1515">
                  <c:v>7.8890000000000123E-3</c:v>
                </c:pt>
                <c:pt idx="1516">
                  <c:v>8.3250000000000147E-3</c:v>
                </c:pt>
                <c:pt idx="1517">
                  <c:v>1.3231000000000001E-2</c:v>
                </c:pt>
                <c:pt idx="1518">
                  <c:v>1.549E-2</c:v>
                </c:pt>
                <c:pt idx="1519">
                  <c:v>6.862E-3</c:v>
                </c:pt>
                <c:pt idx="1520">
                  <c:v>2.8020000000000002E-3</c:v>
                </c:pt>
                <c:pt idx="1521">
                  <c:v>7.9890000000000135E-3</c:v>
                </c:pt>
                <c:pt idx="1522">
                  <c:v>1.7309000000000001E-2</c:v>
                </c:pt>
                <c:pt idx="1523">
                  <c:v>1.0855E-2</c:v>
                </c:pt>
                <c:pt idx="1524">
                  <c:v>1.0612999999999996E-2</c:v>
                </c:pt>
                <c:pt idx="1525">
                  <c:v>7.5500000000000072E-3</c:v>
                </c:pt>
                <c:pt idx="1526">
                  <c:v>6.8020000000000034E-3</c:v>
                </c:pt>
                <c:pt idx="1527">
                  <c:v>1.1585000000000017E-2</c:v>
                </c:pt>
                <c:pt idx="1528">
                  <c:v>1.9696000000000005E-2</c:v>
                </c:pt>
                <c:pt idx="1529">
                  <c:v>1.3986000000000018E-2</c:v>
                </c:pt>
                <c:pt idx="1530">
                  <c:v>7.5510000000000082E-3</c:v>
                </c:pt>
                <c:pt idx="1531">
                  <c:v>8.6240000000000015E-3</c:v>
                </c:pt>
                <c:pt idx="1532">
                  <c:v>3.5510000000000012E-3</c:v>
                </c:pt>
                <c:pt idx="1533">
                  <c:v>9.0610000000000048E-3</c:v>
                </c:pt>
                <c:pt idx="1534">
                  <c:v>1.352000000000002E-2</c:v>
                </c:pt>
                <c:pt idx="1535">
                  <c:v>2.1570000000000035E-3</c:v>
                </c:pt>
                <c:pt idx="1536">
                  <c:v>1.2784999999999999E-2</c:v>
                </c:pt>
                <c:pt idx="1537">
                  <c:v>1.2465E-2</c:v>
                </c:pt>
                <c:pt idx="1538">
                  <c:v>1.0178999999999987E-2</c:v>
                </c:pt>
                <c:pt idx="1539">
                  <c:v>3.5400000000000036E-3</c:v>
                </c:pt>
                <c:pt idx="1540">
                  <c:v>1.265E-2</c:v>
                </c:pt>
                <c:pt idx="1541">
                  <c:v>1.4100000000000001E-2</c:v>
                </c:pt>
                <c:pt idx="1542">
                  <c:v>1.4491E-2</c:v>
                </c:pt>
                <c:pt idx="1543">
                  <c:v>7.0400000000000072E-3</c:v>
                </c:pt>
                <c:pt idx="1544">
                  <c:v>1.0498E-2</c:v>
                </c:pt>
                <c:pt idx="1545">
                  <c:v>4.895E-3</c:v>
                </c:pt>
                <c:pt idx="1546">
                  <c:v>4.9800000000000079E-3</c:v>
                </c:pt>
                <c:pt idx="1547">
                  <c:v>1.5049999999999999E-2</c:v>
                </c:pt>
                <c:pt idx="1548">
                  <c:v>2.0285000000000011E-2</c:v>
                </c:pt>
                <c:pt idx="1549">
                  <c:v>1.5813000000000001E-2</c:v>
                </c:pt>
                <c:pt idx="1550">
                  <c:v>8.1090000000000068E-3</c:v>
                </c:pt>
                <c:pt idx="1551">
                  <c:v>8.1200000000000005E-3</c:v>
                </c:pt>
                <c:pt idx="1552">
                  <c:v>1.882000000000003E-3</c:v>
                </c:pt>
                <c:pt idx="1553">
                  <c:v>6.3730000000000071E-3</c:v>
                </c:pt>
                <c:pt idx="1554">
                  <c:v>9.380000000000022E-3</c:v>
                </c:pt>
                <c:pt idx="1555">
                  <c:v>1.1235E-2</c:v>
                </c:pt>
                <c:pt idx="1556">
                  <c:v>6.7540000000000013E-3</c:v>
                </c:pt>
                <c:pt idx="1557">
                  <c:v>1.7040000000000015E-3</c:v>
                </c:pt>
                <c:pt idx="1558">
                  <c:v>7.6689999999999996E-3</c:v>
                </c:pt>
                <c:pt idx="1559">
                  <c:v>7.8989999999999998E-3</c:v>
                </c:pt>
                <c:pt idx="1560">
                  <c:v>1.4635E-2</c:v>
                </c:pt>
                <c:pt idx="1561">
                  <c:v>1.2829E-2</c:v>
                </c:pt>
                <c:pt idx="1562">
                  <c:v>1.0413E-2</c:v>
                </c:pt>
                <c:pt idx="1563">
                  <c:v>9.6060000000000121E-3</c:v>
                </c:pt>
                <c:pt idx="1564">
                  <c:v>4.0119999999999999E-3</c:v>
                </c:pt>
                <c:pt idx="1565">
                  <c:v>1.7312999999999999E-2</c:v>
                </c:pt>
                <c:pt idx="1566">
                  <c:v>2.0736000000000001E-2</c:v>
                </c:pt>
                <c:pt idx="1567">
                  <c:v>6.0510000000000034E-3</c:v>
                </c:pt>
                <c:pt idx="1568">
                  <c:v>7.5190000000000083E-3</c:v>
                </c:pt>
                <c:pt idx="1569">
                  <c:v>7.0960000000000103E-3</c:v>
                </c:pt>
                <c:pt idx="1570">
                  <c:v>8.7690000000000008E-3</c:v>
                </c:pt>
                <c:pt idx="1571">
                  <c:v>8.2180000000000013E-3</c:v>
                </c:pt>
                <c:pt idx="1572">
                  <c:v>1.6484000000000023E-2</c:v>
                </c:pt>
                <c:pt idx="1573">
                  <c:v>1.1103000000000003E-2</c:v>
                </c:pt>
                <c:pt idx="1574">
                  <c:v>9.044E-3</c:v>
                </c:pt>
                <c:pt idx="1575">
                  <c:v>8.6600000000000028E-3</c:v>
                </c:pt>
                <c:pt idx="1576">
                  <c:v>6.2240000000000004E-3</c:v>
                </c:pt>
                <c:pt idx="1577">
                  <c:v>1.0577999999999994E-2</c:v>
                </c:pt>
                <c:pt idx="1578">
                  <c:v>1.3785000000000016E-2</c:v>
                </c:pt>
                <c:pt idx="1579">
                  <c:v>1.1211E-2</c:v>
                </c:pt>
                <c:pt idx="1580">
                  <c:v>1.0819E-2</c:v>
                </c:pt>
                <c:pt idx="1581">
                  <c:v>5.4750000000000094E-3</c:v>
                </c:pt>
                <c:pt idx="1582">
                  <c:v>9.6260000000000026E-3</c:v>
                </c:pt>
                <c:pt idx="1583">
                  <c:v>1.2453000000000001E-2</c:v>
                </c:pt>
                <c:pt idx="1584">
                  <c:v>1.7094000000000002E-2</c:v>
                </c:pt>
                <c:pt idx="1585">
                  <c:v>1.7423000000000001E-2</c:v>
                </c:pt>
                <c:pt idx="1586">
                  <c:v>1.7061E-2</c:v>
                </c:pt>
                <c:pt idx="1587">
                  <c:v>1.4831E-2</c:v>
                </c:pt>
                <c:pt idx="1588">
                  <c:v>2.9450000000000001E-3</c:v>
                </c:pt>
                <c:pt idx="1589">
                  <c:v>1.1617000000000001E-2</c:v>
                </c:pt>
                <c:pt idx="1590">
                  <c:v>4.163E-3</c:v>
                </c:pt>
                <c:pt idx="1591">
                  <c:v>1.6676E-2</c:v>
                </c:pt>
                <c:pt idx="1592">
                  <c:v>1.5225000000000001E-2</c:v>
                </c:pt>
                <c:pt idx="1593">
                  <c:v>1.5984999999999999E-2</c:v>
                </c:pt>
                <c:pt idx="1594">
                  <c:v>1.1736999999999999E-2</c:v>
                </c:pt>
                <c:pt idx="1595">
                  <c:v>1.0062000000000001E-2</c:v>
                </c:pt>
                <c:pt idx="1596">
                  <c:v>1.1396E-2</c:v>
                </c:pt>
                <c:pt idx="1597">
                  <c:v>1.8117999999999999E-2</c:v>
                </c:pt>
                <c:pt idx="1598">
                  <c:v>7.1390000000000082E-3</c:v>
                </c:pt>
                <c:pt idx="1599">
                  <c:v>9.9730000000000183E-3</c:v>
                </c:pt>
                <c:pt idx="1600">
                  <c:v>8.7610000000000066E-3</c:v>
                </c:pt>
                <c:pt idx="1601">
                  <c:v>1.1977000000000003E-2</c:v>
                </c:pt>
                <c:pt idx="1602">
                  <c:v>1.0480000000000001E-2</c:v>
                </c:pt>
                <c:pt idx="1603">
                  <c:v>1.5706000000000001E-2</c:v>
                </c:pt>
                <c:pt idx="1604">
                  <c:v>5.8809999999999999E-3</c:v>
                </c:pt>
                <c:pt idx="1605">
                  <c:v>1.7499000000000001E-2</c:v>
                </c:pt>
                <c:pt idx="1606">
                  <c:v>1.1388000000000007E-2</c:v>
                </c:pt>
                <c:pt idx="1607">
                  <c:v>3.1030000000000046E-3</c:v>
                </c:pt>
                <c:pt idx="1608">
                  <c:v>6.7380000000000122E-3</c:v>
                </c:pt>
                <c:pt idx="1609">
                  <c:v>1.0829E-2</c:v>
                </c:pt>
                <c:pt idx="1610">
                  <c:v>2.2057000000000035E-2</c:v>
                </c:pt>
                <c:pt idx="1611">
                  <c:v>1.7510000000000001E-2</c:v>
                </c:pt>
                <c:pt idx="1612">
                  <c:v>1.6784000000000028E-2</c:v>
                </c:pt>
                <c:pt idx="1613">
                  <c:v>1.0005E-2</c:v>
                </c:pt>
                <c:pt idx="1614">
                  <c:v>7.9080000000000122E-3</c:v>
                </c:pt>
                <c:pt idx="1615">
                  <c:v>1.0669000000000001E-2</c:v>
                </c:pt>
                <c:pt idx="1616">
                  <c:v>2.2226000000000006E-2</c:v>
                </c:pt>
                <c:pt idx="1617">
                  <c:v>1.5464000000000014E-2</c:v>
                </c:pt>
                <c:pt idx="1618">
                  <c:v>1.5636000000000001E-2</c:v>
                </c:pt>
                <c:pt idx="1619">
                  <c:v>1.2565000000000003E-2</c:v>
                </c:pt>
                <c:pt idx="1620">
                  <c:v>1.2286999999999998E-2</c:v>
                </c:pt>
                <c:pt idx="1621">
                  <c:v>1.8510000000000015E-3</c:v>
                </c:pt>
                <c:pt idx="1622">
                  <c:v>9.9800000000000218E-3</c:v>
                </c:pt>
                <c:pt idx="1623">
                  <c:v>1.8386000000000003E-2</c:v>
                </c:pt>
                <c:pt idx="1624">
                  <c:v>1.7252E-2</c:v>
                </c:pt>
                <c:pt idx="1625">
                  <c:v>1.7427000000000005E-2</c:v>
                </c:pt>
                <c:pt idx="1626">
                  <c:v>1.0342E-2</c:v>
                </c:pt>
                <c:pt idx="1627">
                  <c:v>4.0920000000000002E-3</c:v>
                </c:pt>
                <c:pt idx="1628">
                  <c:v>3.3549999999999999E-3</c:v>
                </c:pt>
                <c:pt idx="1629">
                  <c:v>8.7700000000000122E-3</c:v>
                </c:pt>
                <c:pt idx="1630">
                  <c:v>1.1077E-2</c:v>
                </c:pt>
                <c:pt idx="1631">
                  <c:v>9.1980000000000013E-3</c:v>
                </c:pt>
                <c:pt idx="1632">
                  <c:v>7.7880000000000093E-3</c:v>
                </c:pt>
                <c:pt idx="1633">
                  <c:v>5.2120000000000014E-3</c:v>
                </c:pt>
                <c:pt idx="1634">
                  <c:v>6.8259999999999996E-3</c:v>
                </c:pt>
                <c:pt idx="1635">
                  <c:v>9.1130000000000048E-3</c:v>
                </c:pt>
                <c:pt idx="1636">
                  <c:v>4.8570000000000002E-3</c:v>
                </c:pt>
                <c:pt idx="1637">
                  <c:v>1.1460000000000019E-2</c:v>
                </c:pt>
                <c:pt idx="1638">
                  <c:v>9.5110000000000004E-3</c:v>
                </c:pt>
                <c:pt idx="1639">
                  <c:v>7.7110000000000112E-3</c:v>
                </c:pt>
                <c:pt idx="1640">
                  <c:v>8.9150000000000184E-3</c:v>
                </c:pt>
                <c:pt idx="1641">
                  <c:v>6.1600000000000014E-3</c:v>
                </c:pt>
                <c:pt idx="1642">
                  <c:v>6.5680000000000061E-3</c:v>
                </c:pt>
                <c:pt idx="1643">
                  <c:v>4.8300000000000063E-4</c:v>
                </c:pt>
                <c:pt idx="1644">
                  <c:v>8.1770000000000002E-3</c:v>
                </c:pt>
                <c:pt idx="1645">
                  <c:v>5.4030000000000094E-3</c:v>
                </c:pt>
                <c:pt idx="1646">
                  <c:v>4.5100000000000001E-3</c:v>
                </c:pt>
                <c:pt idx="1647">
                  <c:v>1.7385999999999999E-2</c:v>
                </c:pt>
                <c:pt idx="1648">
                  <c:v>2.4917000000000002E-2</c:v>
                </c:pt>
                <c:pt idx="1649">
                  <c:v>1.9843000000000024E-2</c:v>
                </c:pt>
                <c:pt idx="1650">
                  <c:v>1.2992999999999998E-2</c:v>
                </c:pt>
                <c:pt idx="1651">
                  <c:v>1.6970000000000025E-3</c:v>
                </c:pt>
                <c:pt idx="1652">
                  <c:v>8.7930000000000005E-3</c:v>
                </c:pt>
                <c:pt idx="1653">
                  <c:v>1.7087999999999999E-2</c:v>
                </c:pt>
                <c:pt idx="1654">
                  <c:v>2.4698000000000001E-2</c:v>
                </c:pt>
                <c:pt idx="1655">
                  <c:v>1.3802000000000021E-2</c:v>
                </c:pt>
                <c:pt idx="1656">
                  <c:v>1.5099E-2</c:v>
                </c:pt>
                <c:pt idx="1657">
                  <c:v>8.6850000000000122E-3</c:v>
                </c:pt>
                <c:pt idx="1658">
                  <c:v>2.0700000000000002E-3</c:v>
                </c:pt>
                <c:pt idx="1659">
                  <c:v>8.9930000000000218E-3</c:v>
                </c:pt>
                <c:pt idx="1660">
                  <c:v>1.1934999999999999E-2</c:v>
                </c:pt>
                <c:pt idx="1661">
                  <c:v>1.5214E-2</c:v>
                </c:pt>
                <c:pt idx="1662">
                  <c:v>1.3832000000000001E-2</c:v>
                </c:pt>
                <c:pt idx="1663">
                  <c:v>3.9890000000000012E-3</c:v>
                </c:pt>
                <c:pt idx="1664">
                  <c:v>2.323000000000003E-3</c:v>
                </c:pt>
                <c:pt idx="1665">
                  <c:v>3.0340000000000002E-3</c:v>
                </c:pt>
                <c:pt idx="1666">
                  <c:v>1.2600999999999999E-2</c:v>
                </c:pt>
                <c:pt idx="1667">
                  <c:v>1.5433000000000001E-2</c:v>
                </c:pt>
                <c:pt idx="1668">
                  <c:v>6.5330000000000093E-3</c:v>
                </c:pt>
                <c:pt idx="1669">
                  <c:v>8.6090000000000125E-3</c:v>
                </c:pt>
                <c:pt idx="1670">
                  <c:v>5.7900000000000061E-3</c:v>
                </c:pt>
                <c:pt idx="1671">
                  <c:v>1.1700000000000026E-3</c:v>
                </c:pt>
                <c:pt idx="1672">
                  <c:v>1.5328000000000001E-2</c:v>
                </c:pt>
                <c:pt idx="1673">
                  <c:v>1.6834999999999999E-2</c:v>
                </c:pt>
                <c:pt idx="1674">
                  <c:v>7.7420000000000102E-3</c:v>
                </c:pt>
                <c:pt idx="1675">
                  <c:v>1.0574999999999998E-2</c:v>
                </c:pt>
                <c:pt idx="1676">
                  <c:v>1.8220000000000029E-3</c:v>
                </c:pt>
                <c:pt idx="1677">
                  <c:v>8.4230000000000155E-3</c:v>
                </c:pt>
                <c:pt idx="1678">
                  <c:v>2.1423000000000011E-2</c:v>
                </c:pt>
                <c:pt idx="1679">
                  <c:v>2.4250000000000001E-2</c:v>
                </c:pt>
                <c:pt idx="1680">
                  <c:v>1.7829999999999999E-2</c:v>
                </c:pt>
                <c:pt idx="1681">
                  <c:v>1.5419E-2</c:v>
                </c:pt>
                <c:pt idx="1682">
                  <c:v>8.4300000000000121E-3</c:v>
                </c:pt>
                <c:pt idx="1683">
                  <c:v>3.9139999999999999E-3</c:v>
                </c:pt>
                <c:pt idx="1684">
                  <c:v>1.0588E-2</c:v>
                </c:pt>
                <c:pt idx="1685">
                  <c:v>9.7880000000000016E-3</c:v>
                </c:pt>
                <c:pt idx="1686">
                  <c:v>1.2472E-2</c:v>
                </c:pt>
                <c:pt idx="1687">
                  <c:v>1.3577000000000001E-2</c:v>
                </c:pt>
                <c:pt idx="1688">
                  <c:v>1.3480000000000015E-3</c:v>
                </c:pt>
                <c:pt idx="1689">
                  <c:v>5.2810000000000122E-3</c:v>
                </c:pt>
                <c:pt idx="1690">
                  <c:v>8.5700000000000047E-3</c:v>
                </c:pt>
                <c:pt idx="1691">
                  <c:v>1.0543000000000005E-2</c:v>
                </c:pt>
                <c:pt idx="1692">
                  <c:v>1.5467000000000003E-2</c:v>
                </c:pt>
                <c:pt idx="1693">
                  <c:v>1.8759000000000001E-2</c:v>
                </c:pt>
                <c:pt idx="1694">
                  <c:v>1.4586999999999998E-2</c:v>
                </c:pt>
                <c:pt idx="1695">
                  <c:v>5.3200000000000001E-3</c:v>
                </c:pt>
                <c:pt idx="1696">
                  <c:v>3.5730000000000046E-3</c:v>
                </c:pt>
                <c:pt idx="1697">
                  <c:v>1.7441999999999999E-2</c:v>
                </c:pt>
                <c:pt idx="1698">
                  <c:v>2.0015999999999999E-2</c:v>
                </c:pt>
                <c:pt idx="1699">
                  <c:v>1.2711999999999998E-2</c:v>
                </c:pt>
                <c:pt idx="1700">
                  <c:v>9.5370000000000003E-3</c:v>
                </c:pt>
                <c:pt idx="1701">
                  <c:v>2.9300000000000002E-4</c:v>
                </c:pt>
                <c:pt idx="1702">
                  <c:v>5.2790000000000094E-3</c:v>
                </c:pt>
                <c:pt idx="1703">
                  <c:v>1.3143000000000005E-2</c:v>
                </c:pt>
                <c:pt idx="1704">
                  <c:v>1.8860999999999999E-2</c:v>
                </c:pt>
                <c:pt idx="1705">
                  <c:v>1.5191000000000001E-2</c:v>
                </c:pt>
                <c:pt idx="1706">
                  <c:v>1.8903000000000024E-2</c:v>
                </c:pt>
                <c:pt idx="1707">
                  <c:v>6.3760000000000093E-3</c:v>
                </c:pt>
                <c:pt idx="1708">
                  <c:v>6.6400000000000061E-3</c:v>
                </c:pt>
                <c:pt idx="1709">
                  <c:v>1.1261999999999999E-2</c:v>
                </c:pt>
                <c:pt idx="1710">
                  <c:v>1.2845000000000001E-2</c:v>
                </c:pt>
                <c:pt idx="1711">
                  <c:v>1.8822999999999999E-2</c:v>
                </c:pt>
                <c:pt idx="1712">
                  <c:v>1.7493000000000002E-2</c:v>
                </c:pt>
                <c:pt idx="1713">
                  <c:v>1.2742000000000003E-2</c:v>
                </c:pt>
                <c:pt idx="1714">
                  <c:v>1.1062000000000015E-2</c:v>
                </c:pt>
                <c:pt idx="1715">
                  <c:v>8.3310000000000068E-3</c:v>
                </c:pt>
                <c:pt idx="1716">
                  <c:v>6.5120000000000004E-3</c:v>
                </c:pt>
                <c:pt idx="1717">
                  <c:v>1.3280999999999999E-2</c:v>
                </c:pt>
                <c:pt idx="1718">
                  <c:v>1.5713999999999999E-2</c:v>
                </c:pt>
                <c:pt idx="1719">
                  <c:v>1.0841000000000003E-2</c:v>
                </c:pt>
                <c:pt idx="1720">
                  <c:v>4.5550000000000061E-3</c:v>
                </c:pt>
                <c:pt idx="1721">
                  <c:v>1.2395999999999996E-2</c:v>
                </c:pt>
                <c:pt idx="1722">
                  <c:v>1.4596E-2</c:v>
                </c:pt>
                <c:pt idx="1723">
                  <c:v>1.8157E-2</c:v>
                </c:pt>
                <c:pt idx="1724">
                  <c:v>1.9441000000000028E-2</c:v>
                </c:pt>
                <c:pt idx="1725">
                  <c:v>1.0918000000000001E-2</c:v>
                </c:pt>
                <c:pt idx="1726">
                  <c:v>8.3340000000000046E-3</c:v>
                </c:pt>
                <c:pt idx="1727">
                  <c:v>1.1820000000000023E-3</c:v>
                </c:pt>
                <c:pt idx="1728">
                  <c:v>1.2558999999999996E-2</c:v>
                </c:pt>
                <c:pt idx="1729">
                  <c:v>2.5203000000000034E-2</c:v>
                </c:pt>
                <c:pt idx="1730">
                  <c:v>1.5661999999999999E-2</c:v>
                </c:pt>
                <c:pt idx="1731">
                  <c:v>1.2197E-2</c:v>
                </c:pt>
                <c:pt idx="1732">
                  <c:v>9.9100000000000143E-3</c:v>
                </c:pt>
                <c:pt idx="1733">
                  <c:v>1.4213999999999996E-2</c:v>
                </c:pt>
                <c:pt idx="1734">
                  <c:v>1.1662000000000018E-2</c:v>
                </c:pt>
                <c:pt idx="1735">
                  <c:v>1.3131E-2</c:v>
                </c:pt>
                <c:pt idx="1736">
                  <c:v>9.5980000000000006E-3</c:v>
                </c:pt>
                <c:pt idx="1737">
                  <c:v>1.2083E-2</c:v>
                </c:pt>
                <c:pt idx="1738">
                  <c:v>1.3128000000000001E-2</c:v>
                </c:pt>
                <c:pt idx="1739">
                  <c:v>7.5580000000000083E-3</c:v>
                </c:pt>
                <c:pt idx="1740">
                  <c:v>1.0673999999999998E-2</c:v>
                </c:pt>
                <c:pt idx="1741">
                  <c:v>1.7833999999999999E-2</c:v>
                </c:pt>
                <c:pt idx="1742">
                  <c:v>2.157800000000001E-2</c:v>
                </c:pt>
                <c:pt idx="1743">
                  <c:v>1.8735000000000005E-2</c:v>
                </c:pt>
                <c:pt idx="1744">
                  <c:v>7.7920000000000073E-3</c:v>
                </c:pt>
                <c:pt idx="1745">
                  <c:v>4.4070000000000073E-3</c:v>
                </c:pt>
                <c:pt idx="1746">
                  <c:v>1.0886000000000003E-2</c:v>
                </c:pt>
                <c:pt idx="1747">
                  <c:v>1.235E-2</c:v>
                </c:pt>
                <c:pt idx="1748">
                  <c:v>1.5833E-2</c:v>
                </c:pt>
                <c:pt idx="1749">
                  <c:v>1.7850999999999999E-2</c:v>
                </c:pt>
                <c:pt idx="1750">
                  <c:v>1.3988000000000016E-2</c:v>
                </c:pt>
                <c:pt idx="1751">
                  <c:v>1.2996000000000001E-2</c:v>
                </c:pt>
                <c:pt idx="1752">
                  <c:v>8.1010000000000006E-3</c:v>
                </c:pt>
                <c:pt idx="1753">
                  <c:v>1.2985000000000003E-2</c:v>
                </c:pt>
                <c:pt idx="1754">
                  <c:v>1.4467000000000001E-2</c:v>
                </c:pt>
                <c:pt idx="1755">
                  <c:v>1.9472000000000003E-2</c:v>
                </c:pt>
                <c:pt idx="1757">
                  <c:v>1.3040000000000001E-2</c:v>
                </c:pt>
                <c:pt idx="1758">
                  <c:v>9.2810000000000028E-3</c:v>
                </c:pt>
                <c:pt idx="1759">
                  <c:v>1.1663000000000019E-2</c:v>
                </c:pt>
                <c:pt idx="1760">
                  <c:v>1.0402000000000003E-2</c:v>
                </c:pt>
                <c:pt idx="1761">
                  <c:v>2.2981000000000033E-2</c:v>
                </c:pt>
                <c:pt idx="1762">
                  <c:v>1.6726000000000001E-2</c:v>
                </c:pt>
                <c:pt idx="1763">
                  <c:v>9.4240000000000122E-3</c:v>
                </c:pt>
                <c:pt idx="1764">
                  <c:v>5.0639999999999999E-3</c:v>
                </c:pt>
                <c:pt idx="1765">
                  <c:v>1.2274999999999998E-2</c:v>
                </c:pt>
                <c:pt idx="1766">
                  <c:v>7.8510000000000125E-3</c:v>
                </c:pt>
                <c:pt idx="1767">
                  <c:v>1.473E-2</c:v>
                </c:pt>
                <c:pt idx="1768">
                  <c:v>9.2360000000000046E-3</c:v>
                </c:pt>
                <c:pt idx="1769">
                  <c:v>1.2629000000000001E-2</c:v>
                </c:pt>
                <c:pt idx="1770">
                  <c:v>5.182E-3</c:v>
                </c:pt>
                <c:pt idx="1771">
                  <c:v>6.6189999999999999E-3</c:v>
                </c:pt>
                <c:pt idx="1772">
                  <c:v>8.738000000000001E-3</c:v>
                </c:pt>
                <c:pt idx="1773">
                  <c:v>1.4321E-2</c:v>
                </c:pt>
                <c:pt idx="1774">
                  <c:v>9.9940000000000046E-3</c:v>
                </c:pt>
                <c:pt idx="1775">
                  <c:v>7.8120000000000004E-3</c:v>
                </c:pt>
                <c:pt idx="1776">
                  <c:v>9.1120000000000125E-3</c:v>
                </c:pt>
                <c:pt idx="1777">
                  <c:v>1.0380000000000014E-2</c:v>
                </c:pt>
                <c:pt idx="1778">
                  <c:v>2.0002000000000002E-2</c:v>
                </c:pt>
                <c:pt idx="1779">
                  <c:v>1.6656000000000001E-2</c:v>
                </c:pt>
                <c:pt idx="1780">
                  <c:v>1.447E-2</c:v>
                </c:pt>
                <c:pt idx="1781">
                  <c:v>1.0500000000000015E-2</c:v>
                </c:pt>
                <c:pt idx="1782">
                  <c:v>7.9679999999999994E-3</c:v>
                </c:pt>
                <c:pt idx="1783">
                  <c:v>7.4910000000000133E-3</c:v>
                </c:pt>
                <c:pt idx="1784">
                  <c:v>8.7400000000000012E-3</c:v>
                </c:pt>
                <c:pt idx="1785">
                  <c:v>1.0413E-2</c:v>
                </c:pt>
                <c:pt idx="1786">
                  <c:v>9.0900000000000026E-3</c:v>
                </c:pt>
                <c:pt idx="1787">
                  <c:v>2.6980000000000012E-3</c:v>
                </c:pt>
                <c:pt idx="1788">
                  <c:v>4.4949999999999999E-3</c:v>
                </c:pt>
                <c:pt idx="1789">
                  <c:v>1.5276E-2</c:v>
                </c:pt>
                <c:pt idx="1790">
                  <c:v>1.3197E-2</c:v>
                </c:pt>
                <c:pt idx="1791">
                  <c:v>1.6473999999999999E-2</c:v>
                </c:pt>
                <c:pt idx="1792">
                  <c:v>9.1030000000000121E-3</c:v>
                </c:pt>
                <c:pt idx="1793">
                  <c:v>3.3080000000000002E-3</c:v>
                </c:pt>
                <c:pt idx="1794">
                  <c:v>6.7290000000000093E-3</c:v>
                </c:pt>
                <c:pt idx="1795">
                  <c:v>1.1410999999999999E-2</c:v>
                </c:pt>
                <c:pt idx="1796">
                  <c:v>7.4990000000000126E-3</c:v>
                </c:pt>
                <c:pt idx="1797">
                  <c:v>1.0638E-2</c:v>
                </c:pt>
                <c:pt idx="1798">
                  <c:v>1.1967000000000018E-2</c:v>
                </c:pt>
                <c:pt idx="1799">
                  <c:v>7.1970000000000003E-3</c:v>
                </c:pt>
                <c:pt idx="1800">
                  <c:v>4.6909999999999999E-3</c:v>
                </c:pt>
                <c:pt idx="1801">
                  <c:v>1.3102000000000015E-2</c:v>
                </c:pt>
                <c:pt idx="1802">
                  <c:v>1.9725000000000024E-2</c:v>
                </c:pt>
                <c:pt idx="1803">
                  <c:v>1.8728999999999999E-2</c:v>
                </c:pt>
                <c:pt idx="1804">
                  <c:v>7.7410000000000126E-3</c:v>
                </c:pt>
                <c:pt idx="1805">
                  <c:v>6.2870000000000061E-3</c:v>
                </c:pt>
                <c:pt idx="1806">
                  <c:v>1.1200000000000017E-2</c:v>
                </c:pt>
                <c:pt idx="1807">
                  <c:v>1.6147999999999999E-2</c:v>
                </c:pt>
                <c:pt idx="1808">
                  <c:v>5.0100000000000014E-3</c:v>
                </c:pt>
                <c:pt idx="1809">
                  <c:v>1.3788000000000003E-2</c:v>
                </c:pt>
                <c:pt idx="1810">
                  <c:v>1.2380000000000007E-2</c:v>
                </c:pt>
                <c:pt idx="1811">
                  <c:v>9.9130000000000155E-3</c:v>
                </c:pt>
                <c:pt idx="1812">
                  <c:v>7.5540000000000034E-3</c:v>
                </c:pt>
                <c:pt idx="1813">
                  <c:v>1.6128000000000003E-2</c:v>
                </c:pt>
                <c:pt idx="1814">
                  <c:v>1.4433999999999994E-2</c:v>
                </c:pt>
                <c:pt idx="1815">
                  <c:v>1.2277E-2</c:v>
                </c:pt>
                <c:pt idx="1816">
                  <c:v>6.0959999999999999E-3</c:v>
                </c:pt>
                <c:pt idx="1817">
                  <c:v>7.7940000000000014E-3</c:v>
                </c:pt>
                <c:pt idx="1818">
                  <c:v>1.7365999999999999E-2</c:v>
                </c:pt>
                <c:pt idx="1819">
                  <c:v>1.8912000000000005E-2</c:v>
                </c:pt>
                <c:pt idx="1820">
                  <c:v>2.0309000000000001E-2</c:v>
                </c:pt>
                <c:pt idx="1821">
                  <c:v>8.5730000000000146E-3</c:v>
                </c:pt>
                <c:pt idx="1822">
                  <c:v>9.4180000000000028E-3</c:v>
                </c:pt>
                <c:pt idx="1823">
                  <c:v>9.5130000000000006E-3</c:v>
                </c:pt>
                <c:pt idx="1824">
                  <c:v>1.2849999999999999E-3</c:v>
                </c:pt>
                <c:pt idx="1825">
                  <c:v>1.3577000000000001E-2</c:v>
                </c:pt>
                <c:pt idx="1826">
                  <c:v>9.4750000000000147E-3</c:v>
                </c:pt>
                <c:pt idx="1827">
                  <c:v>2.0840000000000012E-3</c:v>
                </c:pt>
                <c:pt idx="1828">
                  <c:v>7.4260000000000072E-3</c:v>
                </c:pt>
                <c:pt idx="1829">
                  <c:v>1.6115000000000001E-2</c:v>
                </c:pt>
                <c:pt idx="1830">
                  <c:v>1.2072999999999987E-2</c:v>
                </c:pt>
                <c:pt idx="1831">
                  <c:v>2.0022999999999999E-2</c:v>
                </c:pt>
                <c:pt idx="1832">
                  <c:v>1.4147999999999996E-2</c:v>
                </c:pt>
                <c:pt idx="1833">
                  <c:v>6.2230000000000072E-3</c:v>
                </c:pt>
                <c:pt idx="1834">
                  <c:v>2.7860000000000046E-3</c:v>
                </c:pt>
                <c:pt idx="1835">
                  <c:v>4.2680000000000001E-3</c:v>
                </c:pt>
                <c:pt idx="1836">
                  <c:v>9.6010000000000002E-3</c:v>
                </c:pt>
                <c:pt idx="1837">
                  <c:v>9.8410000000000008E-3</c:v>
                </c:pt>
                <c:pt idx="1838">
                  <c:v>1.2241999999999999E-2</c:v>
                </c:pt>
                <c:pt idx="1839">
                  <c:v>1.3750000000000005E-2</c:v>
                </c:pt>
                <c:pt idx="1840">
                  <c:v>1.8110000000000021E-3</c:v>
                </c:pt>
                <c:pt idx="1841">
                  <c:v>1.2890000000000015E-3</c:v>
                </c:pt>
                <c:pt idx="1842">
                  <c:v>7.3150000000000003E-3</c:v>
                </c:pt>
                <c:pt idx="1843">
                  <c:v>1.6853000000000003E-2</c:v>
                </c:pt>
                <c:pt idx="1844">
                  <c:v>1.1076000000000001E-2</c:v>
                </c:pt>
                <c:pt idx="1845">
                  <c:v>7.5640000000000004E-3</c:v>
                </c:pt>
                <c:pt idx="1846">
                  <c:v>9.3260000000000183E-3</c:v>
                </c:pt>
                <c:pt idx="1847">
                  <c:v>1.1964000000000023E-2</c:v>
                </c:pt>
                <c:pt idx="1848">
                  <c:v>2.2843000000000047E-2</c:v>
                </c:pt>
                <c:pt idx="1849">
                  <c:v>1.8386000000000003E-2</c:v>
                </c:pt>
                <c:pt idx="1850">
                  <c:v>1.4152999999999987E-2</c:v>
                </c:pt>
                <c:pt idx="1851">
                  <c:v>7.6689999999999996E-3</c:v>
                </c:pt>
                <c:pt idx="1852">
                  <c:v>3.1050000000000036E-3</c:v>
                </c:pt>
                <c:pt idx="1853">
                  <c:v>7.7330000000000133E-3</c:v>
                </c:pt>
                <c:pt idx="1854">
                  <c:v>9.7720000000000046E-3</c:v>
                </c:pt>
                <c:pt idx="1855">
                  <c:v>1.5559999999999996E-2</c:v>
                </c:pt>
                <c:pt idx="1856">
                  <c:v>1.3096E-2</c:v>
                </c:pt>
                <c:pt idx="1857">
                  <c:v>7.9870000000000115E-3</c:v>
                </c:pt>
                <c:pt idx="1858">
                  <c:v>6.8669999999999998E-3</c:v>
                </c:pt>
                <c:pt idx="1859">
                  <c:v>1.4445000000000001E-2</c:v>
                </c:pt>
                <c:pt idx="1860">
                  <c:v>8.0760000000000068E-3</c:v>
                </c:pt>
                <c:pt idx="1861">
                  <c:v>2.1998E-2</c:v>
                </c:pt>
                <c:pt idx="1862">
                  <c:v>1.2784999999999999E-2</c:v>
                </c:pt>
                <c:pt idx="1863">
                  <c:v>8.9270000000000026E-3</c:v>
                </c:pt>
                <c:pt idx="1864">
                  <c:v>7.6300000000000083E-3</c:v>
                </c:pt>
                <c:pt idx="1865">
                  <c:v>1.5500000000000017E-2</c:v>
                </c:pt>
                <c:pt idx="1866">
                  <c:v>8.9450000000000068E-3</c:v>
                </c:pt>
                <c:pt idx="1867">
                  <c:v>1.2536E-2</c:v>
                </c:pt>
                <c:pt idx="1868">
                  <c:v>1.2066E-2</c:v>
                </c:pt>
                <c:pt idx="1869">
                  <c:v>1.3469999999999999E-2</c:v>
                </c:pt>
                <c:pt idx="1870">
                  <c:v>4.0439999999999999E-3</c:v>
                </c:pt>
                <c:pt idx="1871">
                  <c:v>1.2459E-2</c:v>
                </c:pt>
                <c:pt idx="1872">
                  <c:v>1.1819000000000001E-2</c:v>
                </c:pt>
                <c:pt idx="1873">
                  <c:v>2.0077000000000032E-2</c:v>
                </c:pt>
                <c:pt idx="1874">
                  <c:v>1.6963000000000023E-2</c:v>
                </c:pt>
                <c:pt idx="1875">
                  <c:v>1.0173999999999996E-2</c:v>
                </c:pt>
                <c:pt idx="1876">
                  <c:v>4.4920000000000003E-3</c:v>
                </c:pt>
                <c:pt idx="1877">
                  <c:v>1.5394E-2</c:v>
                </c:pt>
                <c:pt idx="1878">
                  <c:v>4.5880000000000061E-3</c:v>
                </c:pt>
                <c:pt idx="1879">
                  <c:v>1.0205000000000001E-2</c:v>
                </c:pt>
                <c:pt idx="1880">
                  <c:v>1.190500000000002E-2</c:v>
                </c:pt>
                <c:pt idx="1881">
                  <c:v>1.1190000000000005E-2</c:v>
                </c:pt>
                <c:pt idx="1882">
                  <c:v>1.0508999999999999E-2</c:v>
                </c:pt>
                <c:pt idx="1883">
                  <c:v>1.4385999999999998E-2</c:v>
                </c:pt>
                <c:pt idx="1884">
                  <c:v>1.6865000000000026E-2</c:v>
                </c:pt>
                <c:pt idx="1885">
                  <c:v>7.1879999999999999E-3</c:v>
                </c:pt>
                <c:pt idx="1886">
                  <c:v>1.8945000000000024E-2</c:v>
                </c:pt>
                <c:pt idx="1887">
                  <c:v>9.970000000000024E-3</c:v>
                </c:pt>
                <c:pt idx="1888">
                  <c:v>1.3911000000000001E-2</c:v>
                </c:pt>
                <c:pt idx="1889">
                  <c:v>2.0438000000000001E-2</c:v>
                </c:pt>
                <c:pt idx="1890">
                  <c:v>1.4762000000000001E-2</c:v>
                </c:pt>
                <c:pt idx="1891">
                  <c:v>1.6558E-2</c:v>
                </c:pt>
                <c:pt idx="1892">
                  <c:v>1.1030999999999999E-2</c:v>
                </c:pt>
                <c:pt idx="1893">
                  <c:v>3.7280000000000056E-3</c:v>
                </c:pt>
                <c:pt idx="1894">
                  <c:v>9.5750000000000245E-3</c:v>
                </c:pt>
                <c:pt idx="1895">
                  <c:v>1.0052999999999998E-2</c:v>
                </c:pt>
                <c:pt idx="1896">
                  <c:v>8.0600000000000047E-3</c:v>
                </c:pt>
                <c:pt idx="1897">
                  <c:v>1.4951000000000001E-2</c:v>
                </c:pt>
                <c:pt idx="1898">
                  <c:v>1.0234999999999998E-2</c:v>
                </c:pt>
                <c:pt idx="1899">
                  <c:v>5.5929999999999999E-3</c:v>
                </c:pt>
                <c:pt idx="1900">
                  <c:v>8.0030000000000066E-3</c:v>
                </c:pt>
                <c:pt idx="1901">
                  <c:v>1.0466000000000001E-2</c:v>
                </c:pt>
                <c:pt idx="1902">
                  <c:v>5.6010000000000061E-3</c:v>
                </c:pt>
                <c:pt idx="1903">
                  <c:v>7.4730000000000126E-3</c:v>
                </c:pt>
                <c:pt idx="1904">
                  <c:v>1.1600000000000033E-4</c:v>
                </c:pt>
                <c:pt idx="1905">
                  <c:v>3.4199999999999999E-3</c:v>
                </c:pt>
                <c:pt idx="1906">
                  <c:v>1.1356000000000003E-2</c:v>
                </c:pt>
                <c:pt idx="1907">
                  <c:v>1.3542999999999999E-2</c:v>
                </c:pt>
                <c:pt idx="1908">
                  <c:v>2.0280000000000006E-2</c:v>
                </c:pt>
                <c:pt idx="1909">
                  <c:v>1.4642000000000001E-2</c:v>
                </c:pt>
                <c:pt idx="1910">
                  <c:v>7.5840000000000083E-3</c:v>
                </c:pt>
                <c:pt idx="1911">
                  <c:v>3.4990000000000012E-3</c:v>
                </c:pt>
                <c:pt idx="1912">
                  <c:v>6.6010000000000062E-3</c:v>
                </c:pt>
                <c:pt idx="1913">
                  <c:v>2.7580000000000031E-3</c:v>
                </c:pt>
                <c:pt idx="1914">
                  <c:v>1.1030999999999999E-2</c:v>
                </c:pt>
                <c:pt idx="1915">
                  <c:v>1.285E-2</c:v>
                </c:pt>
                <c:pt idx="1916">
                  <c:v>1.2735E-2</c:v>
                </c:pt>
                <c:pt idx="1917">
                  <c:v>6.9050000000000092E-3</c:v>
                </c:pt>
                <c:pt idx="1918">
                  <c:v>1.2664999999999999E-2</c:v>
                </c:pt>
                <c:pt idx="1919">
                  <c:v>2.0029999999999999E-2</c:v>
                </c:pt>
                <c:pt idx="1920">
                  <c:v>1.8742999999999999E-2</c:v>
                </c:pt>
                <c:pt idx="1921">
                  <c:v>1.9845000000000026E-2</c:v>
                </c:pt>
                <c:pt idx="1922">
                  <c:v>6.0420000000000014E-3</c:v>
                </c:pt>
                <c:pt idx="1923">
                  <c:v>2.957000000000003E-3</c:v>
                </c:pt>
                <c:pt idx="1924">
                  <c:v>4.9740000000000071E-3</c:v>
                </c:pt>
                <c:pt idx="1925">
                  <c:v>1.0821000000000015E-2</c:v>
                </c:pt>
                <c:pt idx="1926">
                  <c:v>8.4200000000000143E-3</c:v>
                </c:pt>
                <c:pt idx="1927">
                  <c:v>1.3076000000000001E-2</c:v>
                </c:pt>
                <c:pt idx="1928">
                  <c:v>8.0410000000000013E-3</c:v>
                </c:pt>
                <c:pt idx="1929">
                  <c:v>6.7890000000000103E-3</c:v>
                </c:pt>
                <c:pt idx="1930">
                  <c:v>1.3011999999999998E-2</c:v>
                </c:pt>
                <c:pt idx="1931">
                  <c:v>2.1399999999999999E-2</c:v>
                </c:pt>
                <c:pt idx="1932">
                  <c:v>1.3762000000000021E-2</c:v>
                </c:pt>
                <c:pt idx="1933">
                  <c:v>1.2133999999999987E-2</c:v>
                </c:pt>
                <c:pt idx="1934">
                  <c:v>4.2950000000000071E-3</c:v>
                </c:pt>
                <c:pt idx="1935">
                  <c:v>6.6420000000000003E-3</c:v>
                </c:pt>
                <c:pt idx="1936">
                  <c:v>1.4735999999999996E-2</c:v>
                </c:pt>
                <c:pt idx="1937">
                  <c:v>1.9752000000000023E-2</c:v>
                </c:pt>
                <c:pt idx="1938">
                  <c:v>7.0480000000000065E-3</c:v>
                </c:pt>
                <c:pt idx="1939">
                  <c:v>6.7870000000000083E-3</c:v>
                </c:pt>
                <c:pt idx="1940">
                  <c:v>4.5929999999999999E-3</c:v>
                </c:pt>
                <c:pt idx="1941">
                  <c:v>4.7750000000000093E-3</c:v>
                </c:pt>
                <c:pt idx="1942">
                  <c:v>6.8129999999999996E-3</c:v>
                </c:pt>
                <c:pt idx="1943">
                  <c:v>1.2047E-2</c:v>
                </c:pt>
                <c:pt idx="1944">
                  <c:v>9.0820000000000067E-3</c:v>
                </c:pt>
                <c:pt idx="1945">
                  <c:v>4.7460000000000072E-3</c:v>
                </c:pt>
                <c:pt idx="1946">
                  <c:v>4.3940000000000003E-3</c:v>
                </c:pt>
                <c:pt idx="1947">
                  <c:v>1.1235E-2</c:v>
                </c:pt>
                <c:pt idx="1948">
                  <c:v>1.4763000000000005E-2</c:v>
                </c:pt>
                <c:pt idx="1949">
                  <c:v>1.4116999999999982E-2</c:v>
                </c:pt>
                <c:pt idx="1950">
                  <c:v>1.5924000000000001E-2</c:v>
                </c:pt>
                <c:pt idx="1951">
                  <c:v>1.1688000000000016E-2</c:v>
                </c:pt>
                <c:pt idx="1952">
                  <c:v>2.8340000000000001E-3</c:v>
                </c:pt>
                <c:pt idx="1953">
                  <c:v>6.8100000000000062E-3</c:v>
                </c:pt>
                <c:pt idx="1954">
                  <c:v>5.2920000000000024E-3</c:v>
                </c:pt>
                <c:pt idx="1955">
                  <c:v>1.5221000000000005E-2</c:v>
                </c:pt>
                <c:pt idx="1956">
                  <c:v>1.1158E-2</c:v>
                </c:pt>
                <c:pt idx="1957">
                  <c:v>4.5129999999999997E-3</c:v>
                </c:pt>
                <c:pt idx="1958">
                  <c:v>2.7270000000000046E-3</c:v>
                </c:pt>
                <c:pt idx="1959">
                  <c:v>8.9920000000000139E-3</c:v>
                </c:pt>
                <c:pt idx="1960">
                  <c:v>7.5280000000000034E-3</c:v>
                </c:pt>
                <c:pt idx="1961">
                  <c:v>2.080400000000001E-2</c:v>
                </c:pt>
                <c:pt idx="1962">
                  <c:v>1.8485000000000001E-2</c:v>
                </c:pt>
                <c:pt idx="1963">
                  <c:v>1.2182E-2</c:v>
                </c:pt>
                <c:pt idx="1964">
                  <c:v>8.5240000000000003E-3</c:v>
                </c:pt>
                <c:pt idx="1965">
                  <c:v>1.0133999999999994E-2</c:v>
                </c:pt>
                <c:pt idx="1966">
                  <c:v>1.5969000000000001E-2</c:v>
                </c:pt>
                <c:pt idx="1967">
                  <c:v>1.9290999999999999E-2</c:v>
                </c:pt>
                <c:pt idx="1968">
                  <c:v>1.4436999999999986E-2</c:v>
                </c:pt>
                <c:pt idx="1969">
                  <c:v>9.176000000000014E-3</c:v>
                </c:pt>
                <c:pt idx="1970">
                  <c:v>4.3400000000000062E-3</c:v>
                </c:pt>
                <c:pt idx="1971">
                  <c:v>5.8580000000000004E-3</c:v>
                </c:pt>
                <c:pt idx="1972">
                  <c:v>1.7447000000000001E-2</c:v>
                </c:pt>
                <c:pt idx="1973">
                  <c:v>1.0684000000000001E-2</c:v>
                </c:pt>
                <c:pt idx="1974">
                  <c:v>5.0040000000000024E-3</c:v>
                </c:pt>
                <c:pt idx="1975">
                  <c:v>1.190200000000002E-2</c:v>
                </c:pt>
                <c:pt idx="1976">
                  <c:v>1.0900000000000003E-2</c:v>
                </c:pt>
                <c:pt idx="1977">
                  <c:v>5.6370000000000014E-3</c:v>
                </c:pt>
                <c:pt idx="1978">
                  <c:v>4.9579999999999997E-3</c:v>
                </c:pt>
                <c:pt idx="1979">
                  <c:v>6.2270000000000034E-3</c:v>
                </c:pt>
                <c:pt idx="1980">
                  <c:v>4.6600000000000001E-3</c:v>
                </c:pt>
                <c:pt idx="1981">
                  <c:v>2.1240000000000031E-3</c:v>
                </c:pt>
                <c:pt idx="1982">
                  <c:v>5.7720000000000072E-3</c:v>
                </c:pt>
                <c:pt idx="1983">
                  <c:v>1.2049000000000001E-2</c:v>
                </c:pt>
                <c:pt idx="1984">
                  <c:v>1.4293E-2</c:v>
                </c:pt>
                <c:pt idx="1985">
                  <c:v>1.1100000000000016E-2</c:v>
                </c:pt>
                <c:pt idx="1986">
                  <c:v>1.0058999999999986E-2</c:v>
                </c:pt>
                <c:pt idx="1987">
                  <c:v>6.9160000000000107E-3</c:v>
                </c:pt>
                <c:pt idx="1988">
                  <c:v>1.2106E-2</c:v>
                </c:pt>
                <c:pt idx="1989">
                  <c:v>1.3414000000000001E-2</c:v>
                </c:pt>
                <c:pt idx="1990">
                  <c:v>9.8190000000000222E-3</c:v>
                </c:pt>
                <c:pt idx="1991">
                  <c:v>1.4857E-2</c:v>
                </c:pt>
                <c:pt idx="1992">
                  <c:v>6.0060000000000061E-3</c:v>
                </c:pt>
                <c:pt idx="1993">
                  <c:v>1.6180000000000022E-3</c:v>
                </c:pt>
                <c:pt idx="1994">
                  <c:v>1.0277999999999987E-2</c:v>
                </c:pt>
                <c:pt idx="1995">
                  <c:v>1.4460000000000001E-2</c:v>
                </c:pt>
                <c:pt idx="1996">
                  <c:v>6.9180000000000092E-3</c:v>
                </c:pt>
                <c:pt idx="1997">
                  <c:v>1.2194999999999998E-2</c:v>
                </c:pt>
                <c:pt idx="1998">
                  <c:v>6.3570000000000024E-3</c:v>
                </c:pt>
                <c:pt idx="1999">
                  <c:v>8.5390000000000067E-3</c:v>
                </c:pt>
                <c:pt idx="2000">
                  <c:v>8.541E-3</c:v>
                </c:pt>
                <c:pt idx="2001">
                  <c:v>1.3962000000000023E-2</c:v>
                </c:pt>
                <c:pt idx="2002">
                  <c:v>1.1783000000000021E-2</c:v>
                </c:pt>
                <c:pt idx="2003">
                  <c:v>1.7766000000000001E-2</c:v>
                </c:pt>
                <c:pt idx="2004">
                  <c:v>4.9240000000000004E-3</c:v>
                </c:pt>
                <c:pt idx="2005">
                  <c:v>3.2430000000000063E-3</c:v>
                </c:pt>
                <c:pt idx="2006">
                  <c:v>1.3717999999999998E-2</c:v>
                </c:pt>
                <c:pt idx="2008">
                  <c:v>9.9690000000000195E-3</c:v>
                </c:pt>
                <c:pt idx="2009">
                  <c:v>4.6109999999999996E-3</c:v>
                </c:pt>
                <c:pt idx="2010">
                  <c:v>1.7461999999999998E-2</c:v>
                </c:pt>
                <c:pt idx="2011">
                  <c:v>5.6829999999999997E-3</c:v>
                </c:pt>
                <c:pt idx="2012">
                  <c:v>4.2010000000000103E-3</c:v>
                </c:pt>
                <c:pt idx="2013">
                  <c:v>9.4530000000000221E-3</c:v>
                </c:pt>
                <c:pt idx="2014">
                  <c:v>6.7410000000000091E-3</c:v>
                </c:pt>
                <c:pt idx="2015">
                  <c:v>7.8930000000000024E-3</c:v>
                </c:pt>
                <c:pt idx="2016">
                  <c:v>1.5976000000000001E-2</c:v>
                </c:pt>
                <c:pt idx="2017">
                  <c:v>6.5500000000000072E-3</c:v>
                </c:pt>
                <c:pt idx="2018">
                  <c:v>5.8279999999999998E-3</c:v>
                </c:pt>
                <c:pt idx="2019">
                  <c:v>1.3400000000000016E-2</c:v>
                </c:pt>
                <c:pt idx="2020">
                  <c:v>1.7191000000000001E-2</c:v>
                </c:pt>
                <c:pt idx="2021">
                  <c:v>1.9613000000000005E-2</c:v>
                </c:pt>
                <c:pt idx="2022">
                  <c:v>1.4376E-2</c:v>
                </c:pt>
                <c:pt idx="2023">
                  <c:v>5.5250000000000004E-3</c:v>
                </c:pt>
                <c:pt idx="2024">
                  <c:v>6.4320000000000089E-3</c:v>
                </c:pt>
                <c:pt idx="2025">
                  <c:v>8.2350000000000027E-3</c:v>
                </c:pt>
                <c:pt idx="2026">
                  <c:v>1.8704000000000023E-2</c:v>
                </c:pt>
                <c:pt idx="2027">
                  <c:v>2.1989000000000002E-2</c:v>
                </c:pt>
                <c:pt idx="2028">
                  <c:v>1.5454000000000001E-2</c:v>
                </c:pt>
                <c:pt idx="2029">
                  <c:v>7.6710000000000103E-3</c:v>
                </c:pt>
                <c:pt idx="2030">
                  <c:v>8.9030000000000047E-3</c:v>
                </c:pt>
                <c:pt idx="2031">
                  <c:v>4.182E-3</c:v>
                </c:pt>
                <c:pt idx="2032">
                  <c:v>1.2475E-2</c:v>
                </c:pt>
                <c:pt idx="2033">
                  <c:v>1.6345000000000005E-2</c:v>
                </c:pt>
                <c:pt idx="2034">
                  <c:v>1.2459E-2</c:v>
                </c:pt>
                <c:pt idx="2035">
                  <c:v>3.1520000000000012E-3</c:v>
                </c:pt>
                <c:pt idx="2036">
                  <c:v>6.1040000000000001E-3</c:v>
                </c:pt>
                <c:pt idx="2037">
                  <c:v>9.8280000000000155E-3</c:v>
                </c:pt>
                <c:pt idx="2038">
                  <c:v>1.8367000000000001E-2</c:v>
                </c:pt>
                <c:pt idx="2039">
                  <c:v>8.9490000000000125E-3</c:v>
                </c:pt>
                <c:pt idx="2040">
                  <c:v>6.0360000000000092E-3</c:v>
                </c:pt>
                <c:pt idx="2041">
                  <c:v>9.1730000000000145E-3</c:v>
                </c:pt>
                <c:pt idx="2042">
                  <c:v>7.7250000000000062E-3</c:v>
                </c:pt>
                <c:pt idx="2043">
                  <c:v>1.4789E-2</c:v>
                </c:pt>
                <c:pt idx="2044">
                  <c:v>1.3481000000000017E-2</c:v>
                </c:pt>
                <c:pt idx="2045">
                  <c:v>5.4170000000000034E-3</c:v>
                </c:pt>
                <c:pt idx="2046">
                  <c:v>1.0071999999999998E-2</c:v>
                </c:pt>
                <c:pt idx="2047">
                  <c:v>1.401799999999998E-2</c:v>
                </c:pt>
                <c:pt idx="2048">
                  <c:v>1.3122000000000003E-2</c:v>
                </c:pt>
                <c:pt idx="2049">
                  <c:v>1.6666000000000021E-2</c:v>
                </c:pt>
                <c:pt idx="2050">
                  <c:v>7.991000000000012E-3</c:v>
                </c:pt>
                <c:pt idx="2051">
                  <c:v>3.5460000000000036E-3</c:v>
                </c:pt>
                <c:pt idx="2052">
                  <c:v>9.4180000000000028E-3</c:v>
                </c:pt>
                <c:pt idx="2053">
                  <c:v>5.4650000000000072E-3</c:v>
                </c:pt>
                <c:pt idx="2054">
                  <c:v>1.2631E-2</c:v>
                </c:pt>
                <c:pt idx="2055">
                  <c:v>1.3457E-2</c:v>
                </c:pt>
                <c:pt idx="2056">
                  <c:v>1.3328000000000001E-2</c:v>
                </c:pt>
                <c:pt idx="2057">
                  <c:v>1.2045E-2</c:v>
                </c:pt>
                <c:pt idx="2058">
                  <c:v>1.0966000000000005E-2</c:v>
                </c:pt>
                <c:pt idx="2059">
                  <c:v>7.9810000000000141E-3</c:v>
                </c:pt>
                <c:pt idx="2060">
                  <c:v>8.877000000000022E-3</c:v>
                </c:pt>
                <c:pt idx="2061">
                  <c:v>1.1191000000000001E-2</c:v>
                </c:pt>
                <c:pt idx="2062">
                  <c:v>8.5380000000000005E-3</c:v>
                </c:pt>
                <c:pt idx="2063">
                  <c:v>3.1960000000000001E-3</c:v>
                </c:pt>
                <c:pt idx="2064">
                  <c:v>4.7470000000000004E-3</c:v>
                </c:pt>
                <c:pt idx="2065">
                  <c:v>1.6178999999999999E-2</c:v>
                </c:pt>
                <c:pt idx="2066">
                  <c:v>1.4673E-2</c:v>
                </c:pt>
                <c:pt idx="2067">
                  <c:v>9.5490000000000158E-3</c:v>
                </c:pt>
                <c:pt idx="2068">
                  <c:v>9.3100000000000225E-4</c:v>
                </c:pt>
                <c:pt idx="2069">
                  <c:v>8.0710000000000122E-3</c:v>
                </c:pt>
                <c:pt idx="2070">
                  <c:v>1.3913999999999999E-2</c:v>
                </c:pt>
                <c:pt idx="2071">
                  <c:v>1.8105000000000003E-2</c:v>
                </c:pt>
                <c:pt idx="2072">
                  <c:v>1.0836999999999998E-2</c:v>
                </c:pt>
                <c:pt idx="2073">
                  <c:v>7.1250000000000003E-3</c:v>
                </c:pt>
                <c:pt idx="2074">
                  <c:v>5.5710000000000082E-3</c:v>
                </c:pt>
                <c:pt idx="2075">
                  <c:v>1.8460000000000025E-2</c:v>
                </c:pt>
                <c:pt idx="2076">
                  <c:v>1.9164000000000028E-2</c:v>
                </c:pt>
                <c:pt idx="2077">
                  <c:v>1.4456E-2</c:v>
                </c:pt>
                <c:pt idx="2078">
                  <c:v>5.6500000000000014E-3</c:v>
                </c:pt>
                <c:pt idx="2079">
                  <c:v>7.0130000000000071E-3</c:v>
                </c:pt>
                <c:pt idx="2080">
                  <c:v>1.7586000000000001E-2</c:v>
                </c:pt>
                <c:pt idx="2081">
                  <c:v>1.9129000000000021E-2</c:v>
                </c:pt>
                <c:pt idx="2082">
                  <c:v>1.1417999999999998E-2</c:v>
                </c:pt>
                <c:pt idx="2083">
                  <c:v>3.8319999999999999E-3</c:v>
                </c:pt>
                <c:pt idx="2084">
                  <c:v>4.3439999999999998E-3</c:v>
                </c:pt>
                <c:pt idx="2085">
                  <c:v>7.8010000000000093E-3</c:v>
                </c:pt>
                <c:pt idx="2086">
                  <c:v>7.9830000000000127E-3</c:v>
                </c:pt>
                <c:pt idx="2087">
                  <c:v>1.5347000000000001E-2</c:v>
                </c:pt>
                <c:pt idx="2088">
                  <c:v>1.7455999999999999E-2</c:v>
                </c:pt>
                <c:pt idx="2089">
                  <c:v>1.3644000000000017E-2</c:v>
                </c:pt>
                <c:pt idx="2090">
                  <c:v>8.6840000000000007E-3</c:v>
                </c:pt>
                <c:pt idx="2091">
                  <c:v>5.2120000000000014E-3</c:v>
                </c:pt>
                <c:pt idx="2092">
                  <c:v>7.3300000000000093E-3</c:v>
                </c:pt>
                <c:pt idx="2093">
                  <c:v>1.3088000000000001E-2</c:v>
                </c:pt>
                <c:pt idx="2094">
                  <c:v>6.9730000000000113E-3</c:v>
                </c:pt>
                <c:pt idx="2095">
                  <c:v>8.2790000000000068E-3</c:v>
                </c:pt>
                <c:pt idx="2096">
                  <c:v>6.1430000000000061E-3</c:v>
                </c:pt>
                <c:pt idx="2097">
                  <c:v>9.5290000000000027E-3</c:v>
                </c:pt>
                <c:pt idx="2098">
                  <c:v>1.7614999999999999E-2</c:v>
                </c:pt>
                <c:pt idx="2099">
                  <c:v>1.5066000000000001E-2</c:v>
                </c:pt>
                <c:pt idx="2100">
                  <c:v>1.6719999999999999E-2</c:v>
                </c:pt>
                <c:pt idx="2101">
                  <c:v>1.5521000000000017E-2</c:v>
                </c:pt>
                <c:pt idx="2102">
                  <c:v>7.7050000000000122E-3</c:v>
                </c:pt>
                <c:pt idx="2103">
                  <c:v>1.1893000000000001E-2</c:v>
                </c:pt>
                <c:pt idx="2104">
                  <c:v>1.7725000000000001E-2</c:v>
                </c:pt>
                <c:pt idx="2105">
                  <c:v>1.7267999999999999E-2</c:v>
                </c:pt>
                <c:pt idx="2106">
                  <c:v>8.7270000000000004E-3</c:v>
                </c:pt>
                <c:pt idx="2107">
                  <c:v>9.2650000000000163E-3</c:v>
                </c:pt>
                <c:pt idx="2108">
                  <c:v>8.7040000000000034E-3</c:v>
                </c:pt>
                <c:pt idx="2109">
                  <c:v>1.5524000000000001E-2</c:v>
                </c:pt>
                <c:pt idx="2110">
                  <c:v>8.6530000000000183E-3</c:v>
                </c:pt>
                <c:pt idx="2111">
                  <c:v>9.5540000000000121E-3</c:v>
                </c:pt>
                <c:pt idx="2112">
                  <c:v>1.5430000000000001E-3</c:v>
                </c:pt>
                <c:pt idx="2113">
                  <c:v>5.7620000000000024E-3</c:v>
                </c:pt>
                <c:pt idx="2114">
                  <c:v>6.5270000000000024E-3</c:v>
                </c:pt>
                <c:pt idx="2115">
                  <c:v>7.3130000000000061E-3</c:v>
                </c:pt>
                <c:pt idx="2116">
                  <c:v>1.4367E-2</c:v>
                </c:pt>
                <c:pt idx="2117">
                  <c:v>1.2581000000000005E-2</c:v>
                </c:pt>
                <c:pt idx="2118">
                  <c:v>6.0470000000000003E-3</c:v>
                </c:pt>
                <c:pt idx="2119">
                  <c:v>5.4660000000000073E-3</c:v>
                </c:pt>
                <c:pt idx="2120">
                  <c:v>1.4138999999999985E-2</c:v>
                </c:pt>
                <c:pt idx="2121">
                  <c:v>7.8040000000000071E-3</c:v>
                </c:pt>
                <c:pt idx="2122">
                  <c:v>5.6400000000000081E-4</c:v>
                </c:pt>
                <c:pt idx="2123">
                  <c:v>9.0780000000000027E-3</c:v>
                </c:pt>
                <c:pt idx="2124">
                  <c:v>7.2540000000000061E-3</c:v>
                </c:pt>
                <c:pt idx="2125">
                  <c:v>1.6424000000000001E-2</c:v>
                </c:pt>
                <c:pt idx="2126">
                  <c:v>2.2483000000000048E-2</c:v>
                </c:pt>
                <c:pt idx="2127">
                  <c:v>2.0265999999999999E-2</c:v>
                </c:pt>
                <c:pt idx="2128">
                  <c:v>9.3490000000000066E-3</c:v>
                </c:pt>
                <c:pt idx="2129">
                  <c:v>1.227E-3</c:v>
                </c:pt>
                <c:pt idx="2130">
                  <c:v>2.2230000000000036E-3</c:v>
                </c:pt>
                <c:pt idx="2131">
                  <c:v>7.1900000000000024E-4</c:v>
                </c:pt>
                <c:pt idx="2132">
                  <c:v>1.001E-2</c:v>
                </c:pt>
                <c:pt idx="2133">
                  <c:v>1.0213999999999996E-2</c:v>
                </c:pt>
                <c:pt idx="2134">
                  <c:v>9.6310000000000007E-3</c:v>
                </c:pt>
                <c:pt idx="2135">
                  <c:v>1.1318999999999996E-2</c:v>
                </c:pt>
                <c:pt idx="2136">
                  <c:v>3.8560000000000001E-3</c:v>
                </c:pt>
                <c:pt idx="2137">
                  <c:v>1.0095E-2</c:v>
                </c:pt>
                <c:pt idx="2138">
                  <c:v>1.5476999999999998E-2</c:v>
                </c:pt>
                <c:pt idx="2139">
                  <c:v>1.2622000000000001E-2</c:v>
                </c:pt>
                <c:pt idx="2140">
                  <c:v>4.1599999999999996E-3</c:v>
                </c:pt>
                <c:pt idx="2141">
                  <c:v>6.9000000000000103E-3</c:v>
                </c:pt>
                <c:pt idx="2142">
                  <c:v>1.5068000000000003E-2</c:v>
                </c:pt>
                <c:pt idx="2143">
                  <c:v>2.2902000000000002E-2</c:v>
                </c:pt>
                <c:pt idx="2144">
                  <c:v>8.3570000000000259E-3</c:v>
                </c:pt>
                <c:pt idx="2145">
                  <c:v>7.5270000000000024E-3</c:v>
                </c:pt>
                <c:pt idx="2146">
                  <c:v>9.0970000000000027E-3</c:v>
                </c:pt>
                <c:pt idx="2147">
                  <c:v>3.2280000000000056E-3</c:v>
                </c:pt>
                <c:pt idx="2148">
                  <c:v>1.1623000000000019E-2</c:v>
                </c:pt>
                <c:pt idx="2149">
                  <c:v>1.0529E-2</c:v>
                </c:pt>
                <c:pt idx="2150">
                  <c:v>1.7933999999999999E-2</c:v>
                </c:pt>
                <c:pt idx="2151">
                  <c:v>7.1269999999999997E-3</c:v>
                </c:pt>
                <c:pt idx="2152">
                  <c:v>8.6680000000000004E-3</c:v>
                </c:pt>
                <c:pt idx="2153">
                  <c:v>1.2289E-2</c:v>
                </c:pt>
                <c:pt idx="2154">
                  <c:v>1.6126999999999999E-2</c:v>
                </c:pt>
                <c:pt idx="2155">
                  <c:v>1.4296999999999985E-2</c:v>
                </c:pt>
                <c:pt idx="2156">
                  <c:v>1.2178E-2</c:v>
                </c:pt>
                <c:pt idx="2157">
                  <c:v>2.6199999999999999E-3</c:v>
                </c:pt>
                <c:pt idx="2158">
                  <c:v>8.4040000000000122E-3</c:v>
                </c:pt>
                <c:pt idx="2159">
                  <c:v>1.7718999999999999E-2</c:v>
                </c:pt>
                <c:pt idx="2160">
                  <c:v>1.1098999999999998E-2</c:v>
                </c:pt>
                <c:pt idx="2161">
                  <c:v>8.1610000000000068E-3</c:v>
                </c:pt>
                <c:pt idx="2162">
                  <c:v>8.4140000000000048E-3</c:v>
                </c:pt>
                <c:pt idx="2163">
                  <c:v>8.8990000000000163E-3</c:v>
                </c:pt>
                <c:pt idx="2164">
                  <c:v>5.1479999999999998E-3</c:v>
                </c:pt>
                <c:pt idx="2165">
                  <c:v>1.0274E-2</c:v>
                </c:pt>
                <c:pt idx="2166">
                  <c:v>1.6820000000000026E-2</c:v>
                </c:pt>
                <c:pt idx="2167">
                  <c:v>1.5332999999999998E-2</c:v>
                </c:pt>
                <c:pt idx="2168">
                  <c:v>1.1009000000000001E-2</c:v>
                </c:pt>
                <c:pt idx="2169">
                  <c:v>6.2110000000000073E-3</c:v>
                </c:pt>
                <c:pt idx="2170">
                  <c:v>1.6494999999999999E-2</c:v>
                </c:pt>
                <c:pt idx="2171">
                  <c:v>1.0481000000000001E-2</c:v>
                </c:pt>
                <c:pt idx="2172">
                  <c:v>5.0850000000000062E-3</c:v>
                </c:pt>
                <c:pt idx="2173">
                  <c:v>3.9069999999999999E-3</c:v>
                </c:pt>
                <c:pt idx="2174">
                  <c:v>9.8530000000000232E-3</c:v>
                </c:pt>
                <c:pt idx="2175">
                  <c:v>1.5687000000000003E-2</c:v>
                </c:pt>
                <c:pt idx="2176">
                  <c:v>1.7670000000000002E-2</c:v>
                </c:pt>
                <c:pt idx="2177">
                  <c:v>1.5807000000000005E-2</c:v>
                </c:pt>
                <c:pt idx="2178">
                  <c:v>1.2226000000000001E-2</c:v>
                </c:pt>
                <c:pt idx="2179">
                  <c:v>2.5840000000000012E-3</c:v>
                </c:pt>
                <c:pt idx="2180">
                  <c:v>8.5700000000000047E-3</c:v>
                </c:pt>
                <c:pt idx="2181">
                  <c:v>1.5685000000000001E-2</c:v>
                </c:pt>
                <c:pt idx="2182">
                  <c:v>1.378200000000002E-2</c:v>
                </c:pt>
                <c:pt idx="2183">
                  <c:v>1.6986000000000025E-2</c:v>
                </c:pt>
                <c:pt idx="2184">
                  <c:v>6.4870000000000093E-3</c:v>
                </c:pt>
                <c:pt idx="2185">
                  <c:v>6.6170000000000014E-3</c:v>
                </c:pt>
                <c:pt idx="2186">
                  <c:v>1.9384000000000026E-2</c:v>
                </c:pt>
                <c:pt idx="2187">
                  <c:v>1.0441000000000001E-2</c:v>
                </c:pt>
                <c:pt idx="2188">
                  <c:v>1.2964000000000003E-2</c:v>
                </c:pt>
                <c:pt idx="2189">
                  <c:v>1.4345999999999998E-2</c:v>
                </c:pt>
                <c:pt idx="2190">
                  <c:v>8.2500000000000143E-3</c:v>
                </c:pt>
                <c:pt idx="2191">
                  <c:v>1.4575999999999987E-2</c:v>
                </c:pt>
                <c:pt idx="2192">
                  <c:v>1.2047E-2</c:v>
                </c:pt>
                <c:pt idx="2193">
                  <c:v>1.0291E-2</c:v>
                </c:pt>
                <c:pt idx="2194">
                  <c:v>1.5937E-2</c:v>
                </c:pt>
                <c:pt idx="2195">
                  <c:v>8.7980000000000003E-3</c:v>
                </c:pt>
                <c:pt idx="2196">
                  <c:v>9.1600000000000067E-3</c:v>
                </c:pt>
                <c:pt idx="2197">
                  <c:v>1.4060000000000001E-2</c:v>
                </c:pt>
                <c:pt idx="2198">
                  <c:v>7.4660000000000082E-3</c:v>
                </c:pt>
                <c:pt idx="2199">
                  <c:v>1.2900999999999999E-2</c:v>
                </c:pt>
                <c:pt idx="2200">
                  <c:v>1.4428E-2</c:v>
                </c:pt>
                <c:pt idx="2201">
                  <c:v>1.4865000000000001E-2</c:v>
                </c:pt>
                <c:pt idx="2202">
                  <c:v>7.2860000000000112E-3</c:v>
                </c:pt>
                <c:pt idx="2203">
                  <c:v>3.8670000000000037E-3</c:v>
                </c:pt>
                <c:pt idx="2204">
                  <c:v>9.2010000000000008E-3</c:v>
                </c:pt>
                <c:pt idx="2205">
                  <c:v>9.9040000000000048E-3</c:v>
                </c:pt>
                <c:pt idx="2206">
                  <c:v>1.4609E-2</c:v>
                </c:pt>
                <c:pt idx="2207">
                  <c:v>8.4310000000000027E-3</c:v>
                </c:pt>
                <c:pt idx="2208">
                  <c:v>5.7350000000000092E-3</c:v>
                </c:pt>
                <c:pt idx="2209">
                  <c:v>7.3910000000000095E-3</c:v>
                </c:pt>
                <c:pt idx="2210">
                  <c:v>1.9214999999999999E-2</c:v>
                </c:pt>
                <c:pt idx="2211">
                  <c:v>1.1369000000000001E-2</c:v>
                </c:pt>
                <c:pt idx="2212">
                  <c:v>7.2860000000000112E-3</c:v>
                </c:pt>
                <c:pt idx="2213">
                  <c:v>1.0547000000000001E-2</c:v>
                </c:pt>
                <c:pt idx="2214">
                  <c:v>1.7217E-2</c:v>
                </c:pt>
                <c:pt idx="2215">
                  <c:v>2.0698000000000001E-2</c:v>
                </c:pt>
                <c:pt idx="2216">
                  <c:v>1.2161999999999999E-2</c:v>
                </c:pt>
                <c:pt idx="2217">
                  <c:v>7.3530000000000071E-3</c:v>
                </c:pt>
                <c:pt idx="2218">
                  <c:v>5.6189999999999999E-3</c:v>
                </c:pt>
                <c:pt idx="2219">
                  <c:v>1.2125E-2</c:v>
                </c:pt>
                <c:pt idx="2220">
                  <c:v>1.2562000000000005E-2</c:v>
                </c:pt>
                <c:pt idx="2221">
                  <c:v>1.3448999999999999E-2</c:v>
                </c:pt>
                <c:pt idx="2222">
                  <c:v>1.0547000000000001E-2</c:v>
                </c:pt>
                <c:pt idx="2223">
                  <c:v>5.0480000000000082E-3</c:v>
                </c:pt>
                <c:pt idx="2224">
                  <c:v>4.895E-3</c:v>
                </c:pt>
                <c:pt idx="2225">
                  <c:v>4.62E-3</c:v>
                </c:pt>
                <c:pt idx="2226">
                  <c:v>9.006000000000014E-3</c:v>
                </c:pt>
                <c:pt idx="2227">
                  <c:v>8.9420000000000124E-3</c:v>
                </c:pt>
                <c:pt idx="2228">
                  <c:v>9.9010000000000122E-3</c:v>
                </c:pt>
                <c:pt idx="2229">
                  <c:v>1.1613999999999999E-2</c:v>
                </c:pt>
                <c:pt idx="2230">
                  <c:v>2.5840000000000012E-3</c:v>
                </c:pt>
                <c:pt idx="2231">
                  <c:v>3.326E-3</c:v>
                </c:pt>
                <c:pt idx="2232">
                  <c:v>1.1334E-2</c:v>
                </c:pt>
                <c:pt idx="2233">
                  <c:v>2.1919999999999999E-2</c:v>
                </c:pt>
                <c:pt idx="2234">
                  <c:v>1.0175E-2</c:v>
                </c:pt>
                <c:pt idx="2235">
                  <c:v>9.3830000000000163E-3</c:v>
                </c:pt>
                <c:pt idx="2236">
                  <c:v>1.8676000000000005E-2</c:v>
                </c:pt>
                <c:pt idx="2237">
                  <c:v>2.0955000000000001E-2</c:v>
                </c:pt>
                <c:pt idx="2238">
                  <c:v>2.1286000000000006E-2</c:v>
                </c:pt>
                <c:pt idx="2239">
                  <c:v>1.1644000000000017E-2</c:v>
                </c:pt>
                <c:pt idx="2240">
                  <c:v>3.8690000000000031E-3</c:v>
                </c:pt>
                <c:pt idx="2241">
                  <c:v>1.2149E-2</c:v>
                </c:pt>
                <c:pt idx="2242">
                  <c:v>8.7150000000000005E-3</c:v>
                </c:pt>
                <c:pt idx="2243">
                  <c:v>1.8674000000000003E-2</c:v>
                </c:pt>
                <c:pt idx="2244">
                  <c:v>1.9662000000000027E-2</c:v>
                </c:pt>
                <c:pt idx="2245">
                  <c:v>8.744E-3</c:v>
                </c:pt>
                <c:pt idx="2246">
                  <c:v>8.4450000000000046E-3</c:v>
                </c:pt>
                <c:pt idx="2247">
                  <c:v>7.5270000000000024E-3</c:v>
                </c:pt>
                <c:pt idx="2248">
                  <c:v>1.1613999999999999E-2</c:v>
                </c:pt>
                <c:pt idx="2249">
                  <c:v>1.8943999999999999E-2</c:v>
                </c:pt>
                <c:pt idx="2250">
                  <c:v>1.3249E-2</c:v>
                </c:pt>
                <c:pt idx="2251">
                  <c:v>9.2220000000000028E-3</c:v>
                </c:pt>
                <c:pt idx="2252">
                  <c:v>1.4115999999999986E-2</c:v>
                </c:pt>
                <c:pt idx="2253">
                  <c:v>6.4850000000000073E-3</c:v>
                </c:pt>
                <c:pt idx="2254">
                  <c:v>1.089E-2</c:v>
                </c:pt>
                <c:pt idx="2255">
                  <c:v>9.4630000000000183E-3</c:v>
                </c:pt>
                <c:pt idx="2256">
                  <c:v>7.8380000000000116E-3</c:v>
                </c:pt>
                <c:pt idx="2257">
                  <c:v>9.3800000000000187E-4</c:v>
                </c:pt>
                <c:pt idx="2259">
                  <c:v>5.4420000000000093E-3</c:v>
                </c:pt>
                <c:pt idx="2260">
                  <c:v>3.2630000000000055E-3</c:v>
                </c:pt>
                <c:pt idx="2261">
                  <c:v>1.3438E-2</c:v>
                </c:pt>
                <c:pt idx="2262">
                  <c:v>1.7748E-2</c:v>
                </c:pt>
                <c:pt idx="2263">
                  <c:v>1.7953E-2</c:v>
                </c:pt>
                <c:pt idx="2264">
                  <c:v>1.5719E-2</c:v>
                </c:pt>
                <c:pt idx="2265">
                  <c:v>1.0017999999999985E-2</c:v>
                </c:pt>
                <c:pt idx="2266">
                  <c:v>1.3174999999999996E-2</c:v>
                </c:pt>
                <c:pt idx="2267">
                  <c:v>1.7568E-2</c:v>
                </c:pt>
                <c:pt idx="2268">
                  <c:v>6.1520000000000004E-3</c:v>
                </c:pt>
                <c:pt idx="2269">
                  <c:v>1.0281000000000005E-2</c:v>
                </c:pt>
                <c:pt idx="2270">
                  <c:v>2.3040000000000001E-3</c:v>
                </c:pt>
                <c:pt idx="2271">
                  <c:v>5.6320000000000033E-3</c:v>
                </c:pt>
                <c:pt idx="2272">
                  <c:v>1.0421000000000001E-2</c:v>
                </c:pt>
                <c:pt idx="2273">
                  <c:v>2.2194999999999999E-2</c:v>
                </c:pt>
                <c:pt idx="2274">
                  <c:v>1.4397999999999998E-2</c:v>
                </c:pt>
                <c:pt idx="2275">
                  <c:v>1.1707000000000016E-2</c:v>
                </c:pt>
                <c:pt idx="2276">
                  <c:v>2.5790000000000001E-3</c:v>
                </c:pt>
                <c:pt idx="2277">
                  <c:v>1.1662000000000018E-2</c:v>
                </c:pt>
                <c:pt idx="2278">
                  <c:v>1.9439000000000001E-2</c:v>
                </c:pt>
                <c:pt idx="2279">
                  <c:v>1.8447999999999999E-2</c:v>
                </c:pt>
                <c:pt idx="2280">
                  <c:v>7.6140000000000001E-3</c:v>
                </c:pt>
                <c:pt idx="2281">
                  <c:v>1.0080000000000015E-3</c:v>
                </c:pt>
                <c:pt idx="2282">
                  <c:v>9.6230000000000048E-3</c:v>
                </c:pt>
                <c:pt idx="2283">
                  <c:v>1.9787000000000023E-2</c:v>
                </c:pt>
                <c:pt idx="2284">
                  <c:v>1.8786000000000021E-2</c:v>
                </c:pt>
                <c:pt idx="2285">
                  <c:v>1.7204000000000001E-2</c:v>
                </c:pt>
                <c:pt idx="2286">
                  <c:v>1.6530000000000003E-2</c:v>
                </c:pt>
                <c:pt idx="2287">
                  <c:v>7.2790000000000138E-3</c:v>
                </c:pt>
                <c:pt idx="2288">
                  <c:v>3.9550000000000002E-3</c:v>
                </c:pt>
                <c:pt idx="2289">
                  <c:v>6.7710000000000123E-3</c:v>
                </c:pt>
                <c:pt idx="2290">
                  <c:v>1.2267999999999998E-2</c:v>
                </c:pt>
                <c:pt idx="2291">
                  <c:v>8.2160000000000028E-3</c:v>
                </c:pt>
                <c:pt idx="2292">
                  <c:v>7.5450000000000083E-3</c:v>
                </c:pt>
                <c:pt idx="2293">
                  <c:v>2.2315000000000002E-2</c:v>
                </c:pt>
                <c:pt idx="2294">
                  <c:v>2.3769999999999993E-2</c:v>
                </c:pt>
                <c:pt idx="2295">
                  <c:v>1.7757999999999999E-2</c:v>
                </c:pt>
                <c:pt idx="2296">
                  <c:v>8.3130000000000183E-3</c:v>
                </c:pt>
                <c:pt idx="2297">
                  <c:v>3.730000000000005E-3</c:v>
                </c:pt>
                <c:pt idx="2298">
                  <c:v>1.3681000000000018E-2</c:v>
                </c:pt>
                <c:pt idx="2299">
                  <c:v>1.9088000000000025E-2</c:v>
                </c:pt>
                <c:pt idx="2300">
                  <c:v>2.0239000000000035E-2</c:v>
                </c:pt>
                <c:pt idx="2301">
                  <c:v>1.2423999999999999E-2</c:v>
                </c:pt>
                <c:pt idx="2302">
                  <c:v>8.6700000000000145E-4</c:v>
                </c:pt>
                <c:pt idx="2303">
                  <c:v>7.2400000000000103E-3</c:v>
                </c:pt>
                <c:pt idx="2304">
                  <c:v>4.3070000000000001E-3</c:v>
                </c:pt>
                <c:pt idx="2305">
                  <c:v>1.1631000000000001E-2</c:v>
                </c:pt>
                <c:pt idx="2306">
                  <c:v>1.2417999999999986E-2</c:v>
                </c:pt>
                <c:pt idx="2307">
                  <c:v>1.3596E-2</c:v>
                </c:pt>
                <c:pt idx="2308">
                  <c:v>1.3237000000000001E-2</c:v>
                </c:pt>
                <c:pt idx="2309">
                  <c:v>7.8840000000000004E-3</c:v>
                </c:pt>
                <c:pt idx="2310">
                  <c:v>1.8943000000000026E-2</c:v>
                </c:pt>
                <c:pt idx="2311">
                  <c:v>1.9302000000000027E-2</c:v>
                </c:pt>
                <c:pt idx="2312">
                  <c:v>6.4340000000000083E-3</c:v>
                </c:pt>
                <c:pt idx="2313">
                  <c:v>6.3720000000000061E-3</c:v>
                </c:pt>
                <c:pt idx="2314">
                  <c:v>2.1364999999999988E-2</c:v>
                </c:pt>
                <c:pt idx="2315">
                  <c:v>1.2598E-2</c:v>
                </c:pt>
                <c:pt idx="2316">
                  <c:v>1.3580000000000021E-2</c:v>
                </c:pt>
                <c:pt idx="2317">
                  <c:v>1.1495999999999999E-2</c:v>
                </c:pt>
                <c:pt idx="2318">
                  <c:v>3.4290000000000002E-3</c:v>
                </c:pt>
                <c:pt idx="2319">
                  <c:v>4.6569999999999997E-3</c:v>
                </c:pt>
                <c:pt idx="2320">
                  <c:v>7.4330000000000134E-3</c:v>
                </c:pt>
                <c:pt idx="2321">
                  <c:v>1.1174999999999999E-2</c:v>
                </c:pt>
                <c:pt idx="2322">
                  <c:v>1.3011999999999998E-2</c:v>
                </c:pt>
                <c:pt idx="2323">
                  <c:v>1.2152999999999994E-2</c:v>
                </c:pt>
                <c:pt idx="2324">
                  <c:v>9.5050000000000221E-3</c:v>
                </c:pt>
                <c:pt idx="2325">
                  <c:v>9.0470000000000047E-3</c:v>
                </c:pt>
                <c:pt idx="2326">
                  <c:v>5.4390000000000133E-3</c:v>
                </c:pt>
                <c:pt idx="2327">
                  <c:v>9.8940000000000122E-3</c:v>
                </c:pt>
                <c:pt idx="2328">
                  <c:v>5.6690000000000004E-3</c:v>
                </c:pt>
                <c:pt idx="2329">
                  <c:v>7.8189999999999996E-3</c:v>
                </c:pt>
                <c:pt idx="2330">
                  <c:v>8.5760000000000124E-3</c:v>
                </c:pt>
                <c:pt idx="2331">
                  <c:v>1.6404999999999999E-2</c:v>
                </c:pt>
                <c:pt idx="2332">
                  <c:v>1.3677E-2</c:v>
                </c:pt>
                <c:pt idx="2333">
                  <c:v>1.2023000000000001E-2</c:v>
                </c:pt>
                <c:pt idx="2334">
                  <c:v>1.1471000000000005E-2</c:v>
                </c:pt>
                <c:pt idx="2335">
                  <c:v>1.3576000000000001E-2</c:v>
                </c:pt>
                <c:pt idx="2336">
                  <c:v>1.6461000000000024E-2</c:v>
                </c:pt>
                <c:pt idx="2337">
                  <c:v>1.7645000000000001E-2</c:v>
                </c:pt>
                <c:pt idx="2338">
                  <c:v>8.1370000000000001E-3</c:v>
                </c:pt>
                <c:pt idx="2339">
                  <c:v>1.9100000000000033E-3</c:v>
                </c:pt>
                <c:pt idx="2340">
                  <c:v>4.7360000000000093E-3</c:v>
                </c:pt>
                <c:pt idx="2341">
                  <c:v>9.3920000000000184E-3</c:v>
                </c:pt>
                <c:pt idx="2342">
                  <c:v>1.8251E-2</c:v>
                </c:pt>
                <c:pt idx="2343">
                  <c:v>1.1958000000000003E-2</c:v>
                </c:pt>
                <c:pt idx="2344">
                  <c:v>4.0870000000000004E-3</c:v>
                </c:pt>
                <c:pt idx="2345">
                  <c:v>2.6340000000000035E-3</c:v>
                </c:pt>
                <c:pt idx="2346">
                  <c:v>6.3280000000000003E-3</c:v>
                </c:pt>
                <c:pt idx="2347">
                  <c:v>8.2030000000000002E-3</c:v>
                </c:pt>
                <c:pt idx="2348">
                  <c:v>1.0969000000000001E-2</c:v>
                </c:pt>
                <c:pt idx="2349">
                  <c:v>1.198200000000002E-2</c:v>
                </c:pt>
                <c:pt idx="2350">
                  <c:v>5.0610000000000004E-3</c:v>
                </c:pt>
                <c:pt idx="2351">
                  <c:v>8.5820000000000184E-3</c:v>
                </c:pt>
                <c:pt idx="2352">
                  <c:v>6.4420000000000102E-3</c:v>
                </c:pt>
                <c:pt idx="2353">
                  <c:v>1.6937000000000001E-2</c:v>
                </c:pt>
                <c:pt idx="2354">
                  <c:v>9.2850000000000068E-3</c:v>
                </c:pt>
                <c:pt idx="2355">
                  <c:v>5.0840000000000034E-3</c:v>
                </c:pt>
                <c:pt idx="2356">
                  <c:v>1.5709000000000001E-2</c:v>
                </c:pt>
                <c:pt idx="2357">
                  <c:v>1.7224E-2</c:v>
                </c:pt>
                <c:pt idx="2358">
                  <c:v>4.9390000000000094E-3</c:v>
                </c:pt>
                <c:pt idx="2359">
                  <c:v>8.7340000000000004E-3</c:v>
                </c:pt>
                <c:pt idx="2360">
                  <c:v>4.6389999999999999E-3</c:v>
                </c:pt>
                <c:pt idx="2361">
                  <c:v>8.0200000000000028E-3</c:v>
                </c:pt>
                <c:pt idx="2362">
                  <c:v>1.2836999999999998E-2</c:v>
                </c:pt>
                <c:pt idx="2363">
                  <c:v>1.4051999999999986E-2</c:v>
                </c:pt>
                <c:pt idx="2364">
                  <c:v>9.4930000000000066E-3</c:v>
                </c:pt>
                <c:pt idx="2365">
                  <c:v>8.8960000000000219E-3</c:v>
                </c:pt>
                <c:pt idx="2366">
                  <c:v>1.004E-2</c:v>
                </c:pt>
                <c:pt idx="2367">
                  <c:v>1.2545000000000001E-2</c:v>
                </c:pt>
                <c:pt idx="2368">
                  <c:v>1.3226999999999999E-2</c:v>
                </c:pt>
                <c:pt idx="2369">
                  <c:v>1.1447000000000014E-2</c:v>
                </c:pt>
                <c:pt idx="2370">
                  <c:v>2.9129999999999998E-3</c:v>
                </c:pt>
                <c:pt idx="2371">
                  <c:v>1.0036E-2</c:v>
                </c:pt>
                <c:pt idx="2372">
                  <c:v>3.346E-3</c:v>
                </c:pt>
                <c:pt idx="2373">
                  <c:v>1.380100000000002E-2</c:v>
                </c:pt>
                <c:pt idx="2374">
                  <c:v>1.2572E-2</c:v>
                </c:pt>
                <c:pt idx="2375">
                  <c:v>6.1650000000000003E-3</c:v>
                </c:pt>
                <c:pt idx="2376">
                  <c:v>3.1310000000000001E-3</c:v>
                </c:pt>
                <c:pt idx="2377">
                  <c:v>1.3638000000000001E-2</c:v>
                </c:pt>
                <c:pt idx="2378">
                  <c:v>2.2180999999999999E-2</c:v>
                </c:pt>
                <c:pt idx="2379">
                  <c:v>1.9219E-2</c:v>
                </c:pt>
                <c:pt idx="2380">
                  <c:v>1.5238999999999996E-2</c:v>
                </c:pt>
                <c:pt idx="2381">
                  <c:v>5.0520000000000001E-3</c:v>
                </c:pt>
                <c:pt idx="2382">
                  <c:v>5.0400000000000071E-3</c:v>
                </c:pt>
                <c:pt idx="2383">
                  <c:v>6.6140000000000001E-3</c:v>
                </c:pt>
                <c:pt idx="2384">
                  <c:v>1.1240999999999999E-2</c:v>
                </c:pt>
                <c:pt idx="2385">
                  <c:v>8.1780000000000047E-3</c:v>
                </c:pt>
                <c:pt idx="2386">
                  <c:v>1.3977000000000003E-2</c:v>
                </c:pt>
                <c:pt idx="2387">
                  <c:v>8.0110000000000008E-3</c:v>
                </c:pt>
                <c:pt idx="2388">
                  <c:v>9.4920000000000143E-3</c:v>
                </c:pt>
                <c:pt idx="2389">
                  <c:v>9.5550000000000183E-3</c:v>
                </c:pt>
                <c:pt idx="2390">
                  <c:v>1.0678E-2</c:v>
                </c:pt>
                <c:pt idx="2391">
                  <c:v>1.1653000000000005E-2</c:v>
                </c:pt>
                <c:pt idx="2392">
                  <c:v>1.0093E-2</c:v>
                </c:pt>
                <c:pt idx="2393">
                  <c:v>1.6402000000000003E-2</c:v>
                </c:pt>
                <c:pt idx="2394">
                  <c:v>1.2652999999999998E-2</c:v>
                </c:pt>
                <c:pt idx="2395">
                  <c:v>1.4087000000000001E-2</c:v>
                </c:pt>
                <c:pt idx="2396">
                  <c:v>1.3139E-2</c:v>
                </c:pt>
                <c:pt idx="2397">
                  <c:v>1.0205000000000001E-2</c:v>
                </c:pt>
                <c:pt idx="2398">
                  <c:v>1.4371E-2</c:v>
                </c:pt>
                <c:pt idx="2399">
                  <c:v>1.5384999999999999E-2</c:v>
                </c:pt>
                <c:pt idx="2400">
                  <c:v>1.7540000000000007E-2</c:v>
                </c:pt>
                <c:pt idx="2401">
                  <c:v>1.1266000000000003E-2</c:v>
                </c:pt>
                <c:pt idx="2402">
                  <c:v>4.6280000000000002E-3</c:v>
                </c:pt>
                <c:pt idx="2403">
                  <c:v>6.8700000000000072E-3</c:v>
                </c:pt>
                <c:pt idx="2404">
                  <c:v>1.9383000000000029E-2</c:v>
                </c:pt>
                <c:pt idx="2405">
                  <c:v>1.6123999999999999E-2</c:v>
                </c:pt>
                <c:pt idx="2406">
                  <c:v>1.1296E-2</c:v>
                </c:pt>
                <c:pt idx="2407">
                  <c:v>1.4499999999999984E-3</c:v>
                </c:pt>
                <c:pt idx="2408">
                  <c:v>1.0970000000000001E-2</c:v>
                </c:pt>
                <c:pt idx="2409">
                  <c:v>1.5447000000000001E-2</c:v>
                </c:pt>
                <c:pt idx="2410">
                  <c:v>1.2282000000000001E-2</c:v>
                </c:pt>
                <c:pt idx="2411">
                  <c:v>1.7944999999999999E-2</c:v>
                </c:pt>
                <c:pt idx="2412">
                  <c:v>5.6420000000000003E-3</c:v>
                </c:pt>
                <c:pt idx="2413">
                  <c:v>3.3280000000000002E-3</c:v>
                </c:pt>
                <c:pt idx="2414">
                  <c:v>6.9360000000000133E-3</c:v>
                </c:pt>
                <c:pt idx="2415">
                  <c:v>1.6376000000000005E-2</c:v>
                </c:pt>
                <c:pt idx="2416">
                  <c:v>7.8309999999999994E-3</c:v>
                </c:pt>
                <c:pt idx="2417">
                  <c:v>9.4150000000000223E-3</c:v>
                </c:pt>
                <c:pt idx="2418">
                  <c:v>7.5910000000000092E-3</c:v>
                </c:pt>
                <c:pt idx="2419">
                  <c:v>9.2800000000000001E-3</c:v>
                </c:pt>
                <c:pt idx="2420">
                  <c:v>8.796E-3</c:v>
                </c:pt>
                <c:pt idx="2421">
                  <c:v>1.2884000000000001E-2</c:v>
                </c:pt>
                <c:pt idx="2422">
                  <c:v>1.5063000000000003E-2</c:v>
                </c:pt>
                <c:pt idx="2423">
                  <c:v>5.182E-3</c:v>
                </c:pt>
                <c:pt idx="2424">
                  <c:v>8.6820000000000144E-3</c:v>
                </c:pt>
                <c:pt idx="2425">
                  <c:v>2.5330000000000036E-3</c:v>
                </c:pt>
                <c:pt idx="2426">
                  <c:v>1.001E-2</c:v>
                </c:pt>
                <c:pt idx="2427">
                  <c:v>1.1715000000000001E-2</c:v>
                </c:pt>
                <c:pt idx="2428">
                  <c:v>1.1419E-2</c:v>
                </c:pt>
                <c:pt idx="2429">
                  <c:v>7.8879999999999992E-3</c:v>
                </c:pt>
                <c:pt idx="2430">
                  <c:v>1.1405000000000016E-2</c:v>
                </c:pt>
                <c:pt idx="2431">
                  <c:v>5.7090000000000092E-3</c:v>
                </c:pt>
                <c:pt idx="2432">
                  <c:v>9.5200000000000007E-3</c:v>
                </c:pt>
                <c:pt idx="2433">
                  <c:v>5.0420000000000013E-3</c:v>
                </c:pt>
                <c:pt idx="2434">
                  <c:v>1.668000000000003E-3</c:v>
                </c:pt>
                <c:pt idx="2435">
                  <c:v>8.1940000000000034E-3</c:v>
                </c:pt>
                <c:pt idx="2436">
                  <c:v>1.7103E-2</c:v>
                </c:pt>
                <c:pt idx="2437">
                  <c:v>1.0345999999999999E-2</c:v>
                </c:pt>
                <c:pt idx="2438">
                  <c:v>1.2546000000000003E-2</c:v>
                </c:pt>
                <c:pt idx="2439">
                  <c:v>3.4610000000000036E-3</c:v>
                </c:pt>
                <c:pt idx="2440">
                  <c:v>1.1630000000000001E-2</c:v>
                </c:pt>
                <c:pt idx="2441">
                  <c:v>2.087900000000004E-2</c:v>
                </c:pt>
                <c:pt idx="2442">
                  <c:v>1.8616000000000001E-2</c:v>
                </c:pt>
                <c:pt idx="2443">
                  <c:v>1.5667E-2</c:v>
                </c:pt>
                <c:pt idx="2444">
                  <c:v>1.1609999999999999E-3</c:v>
                </c:pt>
                <c:pt idx="2445">
                  <c:v>1.1594999999999999E-2</c:v>
                </c:pt>
                <c:pt idx="2446">
                  <c:v>1.8360000000000001E-2</c:v>
                </c:pt>
                <c:pt idx="2447">
                  <c:v>2.2484000000000032E-2</c:v>
                </c:pt>
                <c:pt idx="2448">
                  <c:v>1.2401000000000001E-2</c:v>
                </c:pt>
                <c:pt idx="2449">
                  <c:v>4.5820000000000071E-3</c:v>
                </c:pt>
                <c:pt idx="2450">
                  <c:v>7.7930000000000065E-3</c:v>
                </c:pt>
                <c:pt idx="2451">
                  <c:v>8.2450000000000006E-3</c:v>
                </c:pt>
                <c:pt idx="2452">
                  <c:v>1.7840000000000005E-2</c:v>
                </c:pt>
                <c:pt idx="2453">
                  <c:v>2.0108000000000001E-2</c:v>
                </c:pt>
                <c:pt idx="2454">
                  <c:v>1.4858999999999987E-2</c:v>
                </c:pt>
                <c:pt idx="2455">
                  <c:v>5.117E-3</c:v>
                </c:pt>
                <c:pt idx="2456">
                  <c:v>4.5330000000000092E-3</c:v>
                </c:pt>
                <c:pt idx="2457">
                  <c:v>5.3980000000000061E-3</c:v>
                </c:pt>
                <c:pt idx="2458">
                  <c:v>1.0574E-2</c:v>
                </c:pt>
                <c:pt idx="2459">
                  <c:v>6.9110000000000091E-3</c:v>
                </c:pt>
                <c:pt idx="2460">
                  <c:v>6.1200000000000004E-3</c:v>
                </c:pt>
                <c:pt idx="2461">
                  <c:v>1.6249000000000003E-2</c:v>
                </c:pt>
                <c:pt idx="2462">
                  <c:v>1.0713E-2</c:v>
                </c:pt>
                <c:pt idx="2463">
                  <c:v>1.7992999999999999E-2</c:v>
                </c:pt>
                <c:pt idx="2464">
                  <c:v>1.3563000000000016E-2</c:v>
                </c:pt>
                <c:pt idx="2465">
                  <c:v>2.2400000000000046E-3</c:v>
                </c:pt>
                <c:pt idx="2466">
                  <c:v>9.8510000000000143E-3</c:v>
                </c:pt>
                <c:pt idx="2467">
                  <c:v>1.6744000000000023E-2</c:v>
                </c:pt>
                <c:pt idx="2468">
                  <c:v>4.5640000000000003E-3</c:v>
                </c:pt>
                <c:pt idx="2469">
                  <c:v>8.163000000000014E-3</c:v>
                </c:pt>
                <c:pt idx="2470">
                  <c:v>7.1029999999999999E-3</c:v>
                </c:pt>
                <c:pt idx="2471">
                  <c:v>2.7550000000000035E-3</c:v>
                </c:pt>
                <c:pt idx="2472">
                  <c:v>7.8920000000000014E-3</c:v>
                </c:pt>
                <c:pt idx="2473">
                  <c:v>1.0869999999999999E-2</c:v>
                </c:pt>
                <c:pt idx="2474">
                  <c:v>1.2534E-2</c:v>
                </c:pt>
                <c:pt idx="2475">
                  <c:v>7.9510000000000119E-3</c:v>
                </c:pt>
                <c:pt idx="2476">
                  <c:v>6.2249999999999996E-3</c:v>
                </c:pt>
                <c:pt idx="2477">
                  <c:v>8.6040000000000005E-3</c:v>
                </c:pt>
                <c:pt idx="2478">
                  <c:v>8.3660000000000245E-3</c:v>
                </c:pt>
                <c:pt idx="2479">
                  <c:v>6.4220000000000024E-3</c:v>
                </c:pt>
                <c:pt idx="2480">
                  <c:v>9.3530000000000245E-3</c:v>
                </c:pt>
                <c:pt idx="2481">
                  <c:v>5.2040000000000003E-3</c:v>
                </c:pt>
                <c:pt idx="2482">
                  <c:v>1.1171E-2</c:v>
                </c:pt>
                <c:pt idx="2483">
                  <c:v>9.3640000000000147E-3</c:v>
                </c:pt>
                <c:pt idx="2484">
                  <c:v>1.1139E-2</c:v>
                </c:pt>
                <c:pt idx="2485">
                  <c:v>9.6760000000000145E-3</c:v>
                </c:pt>
                <c:pt idx="2486">
                  <c:v>7.3190000000000069E-3</c:v>
                </c:pt>
                <c:pt idx="2487">
                  <c:v>3.1200000000000051E-3</c:v>
                </c:pt>
                <c:pt idx="2488">
                  <c:v>5.3790000000000096E-3</c:v>
                </c:pt>
                <c:pt idx="2489">
                  <c:v>9.7390000000000046E-3</c:v>
                </c:pt>
                <c:pt idx="2490">
                  <c:v>7.2720000000000102E-3</c:v>
                </c:pt>
                <c:pt idx="2491">
                  <c:v>9.2500000000000047E-3</c:v>
                </c:pt>
                <c:pt idx="2492">
                  <c:v>9.350000000000018E-3</c:v>
                </c:pt>
                <c:pt idx="2493">
                  <c:v>1.6875999999999999E-2</c:v>
                </c:pt>
                <c:pt idx="2494">
                  <c:v>1.9225000000000023E-2</c:v>
                </c:pt>
                <c:pt idx="2495">
                  <c:v>1.6496E-2</c:v>
                </c:pt>
                <c:pt idx="2496">
                  <c:v>7.8949999999999992E-3</c:v>
                </c:pt>
                <c:pt idx="2497">
                  <c:v>3.194000000000005E-3</c:v>
                </c:pt>
                <c:pt idx="2498">
                  <c:v>6.9760000000000134E-3</c:v>
                </c:pt>
                <c:pt idx="2499">
                  <c:v>1.3141000000000003E-2</c:v>
                </c:pt>
                <c:pt idx="2500">
                  <c:v>1.5654000000000001E-2</c:v>
                </c:pt>
                <c:pt idx="2501">
                  <c:v>1.0508E-2</c:v>
                </c:pt>
                <c:pt idx="2502">
                  <c:v>5.3920000000000001E-3</c:v>
                </c:pt>
                <c:pt idx="2503">
                  <c:v>9.1840000000000047E-3</c:v>
                </c:pt>
                <c:pt idx="2504">
                  <c:v>6.2470000000000034E-3</c:v>
                </c:pt>
                <c:pt idx="2505">
                  <c:v>1.1089999999999999E-2</c:v>
                </c:pt>
                <c:pt idx="2506">
                  <c:v>7.6500000000000014E-3</c:v>
                </c:pt>
                <c:pt idx="2507">
                  <c:v>4.4840000000000071E-3</c:v>
                </c:pt>
                <c:pt idx="2508">
                  <c:v>1.2533000000000001E-2</c:v>
                </c:pt>
                <c:pt idx="2510">
                  <c:v>1.3632999999999999E-2</c:v>
                </c:pt>
                <c:pt idx="2511">
                  <c:v>9.6140000000000028E-3</c:v>
                </c:pt>
                <c:pt idx="2512">
                  <c:v>7.9870000000000115E-3</c:v>
                </c:pt>
                <c:pt idx="2513">
                  <c:v>3.7100000000000037E-3</c:v>
                </c:pt>
                <c:pt idx="2514">
                  <c:v>1.4300999999999999E-2</c:v>
                </c:pt>
                <c:pt idx="2515">
                  <c:v>1.3653000000000005E-2</c:v>
                </c:pt>
                <c:pt idx="2516">
                  <c:v>9.1380000000000003E-3</c:v>
                </c:pt>
                <c:pt idx="2517">
                  <c:v>2.4399999999999999E-3</c:v>
                </c:pt>
                <c:pt idx="2518">
                  <c:v>4.4570000000000061E-3</c:v>
                </c:pt>
                <c:pt idx="2519">
                  <c:v>2.0119999999999999E-3</c:v>
                </c:pt>
                <c:pt idx="2520">
                  <c:v>1.039E-2</c:v>
                </c:pt>
                <c:pt idx="2521">
                  <c:v>1.1988000000000016E-2</c:v>
                </c:pt>
                <c:pt idx="2522">
                  <c:v>1.5860000000000026E-3</c:v>
                </c:pt>
                <c:pt idx="2523">
                  <c:v>1.3447000000000014E-2</c:v>
                </c:pt>
                <c:pt idx="2524">
                  <c:v>1.2999999999999998E-2</c:v>
                </c:pt>
                <c:pt idx="2525">
                  <c:v>9.712000000000014E-3</c:v>
                </c:pt>
                <c:pt idx="2526">
                  <c:v>1.0858E-2</c:v>
                </c:pt>
                <c:pt idx="2527">
                  <c:v>2.0200000000000036E-3</c:v>
                </c:pt>
                <c:pt idx="2528">
                  <c:v>6.8070000000000014E-3</c:v>
                </c:pt>
                <c:pt idx="2529">
                  <c:v>1.1398999999999998E-2</c:v>
                </c:pt>
                <c:pt idx="2530">
                  <c:v>1.1450000000000005E-2</c:v>
                </c:pt>
                <c:pt idx="2531">
                  <c:v>5.5849999999999997E-3</c:v>
                </c:pt>
                <c:pt idx="2532">
                  <c:v>5.0730000000000072E-3</c:v>
                </c:pt>
                <c:pt idx="2533">
                  <c:v>9.6410000000000003E-3</c:v>
                </c:pt>
                <c:pt idx="2534">
                  <c:v>6.6860000000000062E-3</c:v>
                </c:pt>
                <c:pt idx="2535">
                  <c:v>7.7010000000000134E-3</c:v>
                </c:pt>
                <c:pt idx="2536">
                  <c:v>5.4229999999999999E-3</c:v>
                </c:pt>
                <c:pt idx="2537">
                  <c:v>5.7400000000000072E-3</c:v>
                </c:pt>
                <c:pt idx="2538">
                  <c:v>1.4130999999999998E-2</c:v>
                </c:pt>
                <c:pt idx="2539">
                  <c:v>1.3663000000000017E-2</c:v>
                </c:pt>
                <c:pt idx="2540">
                  <c:v>1.213799999999998E-2</c:v>
                </c:pt>
                <c:pt idx="2541">
                  <c:v>1.1611000000000003E-2</c:v>
                </c:pt>
                <c:pt idx="2542">
                  <c:v>4.7620000000000023E-3</c:v>
                </c:pt>
                <c:pt idx="2543">
                  <c:v>1.421E-3</c:v>
                </c:pt>
                <c:pt idx="2544">
                  <c:v>1.0555E-2</c:v>
                </c:pt>
                <c:pt idx="2545">
                  <c:v>1.2201999999999999E-2</c:v>
                </c:pt>
                <c:pt idx="2546">
                  <c:v>8.6740000000000046E-3</c:v>
                </c:pt>
                <c:pt idx="2547">
                  <c:v>7.8800000000000105E-4</c:v>
                </c:pt>
                <c:pt idx="2548">
                  <c:v>7.064E-3</c:v>
                </c:pt>
                <c:pt idx="2549">
                  <c:v>8.6320000000000008E-3</c:v>
                </c:pt>
                <c:pt idx="2550">
                  <c:v>1.2404999999999999E-2</c:v>
                </c:pt>
                <c:pt idx="2551">
                  <c:v>5.6509999999999998E-3</c:v>
                </c:pt>
                <c:pt idx="2552">
                  <c:v>7.9440000000000014E-3</c:v>
                </c:pt>
                <c:pt idx="2553">
                  <c:v>8.7870000000000014E-3</c:v>
                </c:pt>
                <c:pt idx="2554">
                  <c:v>1.3783999999999999E-2</c:v>
                </c:pt>
                <c:pt idx="2555">
                  <c:v>1.1343000000000016E-2</c:v>
                </c:pt>
                <c:pt idx="2556">
                  <c:v>8.3830000000000068E-3</c:v>
                </c:pt>
                <c:pt idx="2557">
                  <c:v>3.016E-3</c:v>
                </c:pt>
                <c:pt idx="2558">
                  <c:v>4.1099999999999999E-3</c:v>
                </c:pt>
                <c:pt idx="2559">
                  <c:v>8.149E-3</c:v>
                </c:pt>
                <c:pt idx="2560">
                  <c:v>1.4374999999999987E-2</c:v>
                </c:pt>
                <c:pt idx="2561">
                  <c:v>9.2170000000000012E-3</c:v>
                </c:pt>
                <c:pt idx="2562">
                  <c:v>6.9730000000000113E-3</c:v>
                </c:pt>
                <c:pt idx="2563">
                  <c:v>1.1346999999999999E-2</c:v>
                </c:pt>
                <c:pt idx="2564">
                  <c:v>5.0390000000000122E-3</c:v>
                </c:pt>
                <c:pt idx="2565">
                  <c:v>1.2281E-2</c:v>
                </c:pt>
                <c:pt idx="2566">
                  <c:v>5.9590000000000103E-3</c:v>
                </c:pt>
                <c:pt idx="2567">
                  <c:v>5.600000000000008E-5</c:v>
                </c:pt>
                <c:pt idx="2568">
                  <c:v>9.8850000000000222E-3</c:v>
                </c:pt>
                <c:pt idx="2569">
                  <c:v>1.8186000000000001E-2</c:v>
                </c:pt>
                <c:pt idx="2570">
                  <c:v>1.7245E-2</c:v>
                </c:pt>
                <c:pt idx="2571">
                  <c:v>1.1408000000000001E-2</c:v>
                </c:pt>
                <c:pt idx="2572">
                  <c:v>3.4200000000000051E-4</c:v>
                </c:pt>
                <c:pt idx="2573">
                  <c:v>1.0501000000000003E-2</c:v>
                </c:pt>
                <c:pt idx="2574">
                  <c:v>1.7672E-2</c:v>
                </c:pt>
                <c:pt idx="2575">
                  <c:v>1.3509000000000005E-2</c:v>
                </c:pt>
                <c:pt idx="2576">
                  <c:v>1.0751E-2</c:v>
                </c:pt>
                <c:pt idx="2577">
                  <c:v>6.2310000000000134E-3</c:v>
                </c:pt>
                <c:pt idx="2578">
                  <c:v>7.570000000000009E-3</c:v>
                </c:pt>
                <c:pt idx="2579">
                  <c:v>1.4973E-2</c:v>
                </c:pt>
                <c:pt idx="2580">
                  <c:v>1.1722000000000019E-2</c:v>
                </c:pt>
                <c:pt idx="2581">
                  <c:v>9.0570000000000147E-3</c:v>
                </c:pt>
                <c:pt idx="2582">
                  <c:v>7.0310000000000112E-3</c:v>
                </c:pt>
                <c:pt idx="2583">
                  <c:v>1.0739E-2</c:v>
                </c:pt>
                <c:pt idx="2584">
                  <c:v>9.6160000000000048E-3</c:v>
                </c:pt>
                <c:pt idx="2585">
                  <c:v>1.2702000000000001E-2</c:v>
                </c:pt>
                <c:pt idx="2586">
                  <c:v>7.1830000000000071E-3</c:v>
                </c:pt>
                <c:pt idx="2587">
                  <c:v>5.6990000000000061E-3</c:v>
                </c:pt>
                <c:pt idx="2588">
                  <c:v>8.4470000000000066E-3</c:v>
                </c:pt>
                <c:pt idx="2589">
                  <c:v>1.1749000000000015E-2</c:v>
                </c:pt>
                <c:pt idx="2590">
                  <c:v>1.0659E-2</c:v>
                </c:pt>
                <c:pt idx="2591">
                  <c:v>6.7120000000000062E-3</c:v>
                </c:pt>
                <c:pt idx="2592">
                  <c:v>3.1540000000000036E-3</c:v>
                </c:pt>
                <c:pt idx="2593">
                  <c:v>1.1322000000000016E-2</c:v>
                </c:pt>
                <c:pt idx="2594">
                  <c:v>1.3254E-2</c:v>
                </c:pt>
                <c:pt idx="2595">
                  <c:v>9.3050000000000146E-3</c:v>
                </c:pt>
                <c:pt idx="2596">
                  <c:v>8.0130000000000028E-3</c:v>
                </c:pt>
                <c:pt idx="2597">
                  <c:v>1.734000000000002E-3</c:v>
                </c:pt>
                <c:pt idx="2598">
                  <c:v>6.2760000000000133E-3</c:v>
                </c:pt>
                <c:pt idx="2599">
                  <c:v>9.916000000000022E-3</c:v>
                </c:pt>
                <c:pt idx="2600">
                  <c:v>1.0354E-2</c:v>
                </c:pt>
                <c:pt idx="2601">
                  <c:v>4.8890000000000071E-3</c:v>
                </c:pt>
                <c:pt idx="2602">
                  <c:v>7.3500000000000024E-3</c:v>
                </c:pt>
                <c:pt idx="2603">
                  <c:v>1.4423E-2</c:v>
                </c:pt>
                <c:pt idx="2604">
                  <c:v>4.692E-3</c:v>
                </c:pt>
                <c:pt idx="2605">
                  <c:v>6.2170000000000003E-3</c:v>
                </c:pt>
                <c:pt idx="2606">
                  <c:v>7.3110000000000093E-3</c:v>
                </c:pt>
                <c:pt idx="2607">
                  <c:v>2.0670000000000046E-3</c:v>
                </c:pt>
                <c:pt idx="2608">
                  <c:v>1.3946999999999999E-2</c:v>
                </c:pt>
                <c:pt idx="2609">
                  <c:v>1.9415000000000005E-2</c:v>
                </c:pt>
                <c:pt idx="2610">
                  <c:v>9.3220000000000143E-3</c:v>
                </c:pt>
                <c:pt idx="2611">
                  <c:v>5.1710000000000072E-3</c:v>
                </c:pt>
                <c:pt idx="2612">
                  <c:v>1.0645000000000003E-2</c:v>
                </c:pt>
                <c:pt idx="2613">
                  <c:v>1.4076999999999998E-2</c:v>
                </c:pt>
                <c:pt idx="2614">
                  <c:v>1.6549000000000001E-2</c:v>
                </c:pt>
                <c:pt idx="2615">
                  <c:v>1.6643999999999999E-2</c:v>
                </c:pt>
                <c:pt idx="2616">
                  <c:v>1.1684999999999999E-2</c:v>
                </c:pt>
                <c:pt idx="2617">
                  <c:v>3.5040000000000036E-3</c:v>
                </c:pt>
                <c:pt idx="2618">
                  <c:v>5.6770000000000024E-3</c:v>
                </c:pt>
                <c:pt idx="2619">
                  <c:v>2.836E-3</c:v>
                </c:pt>
                <c:pt idx="2620">
                  <c:v>1.1787000000000016E-2</c:v>
                </c:pt>
                <c:pt idx="2621">
                  <c:v>7.9939999999999994E-3</c:v>
                </c:pt>
                <c:pt idx="2622">
                  <c:v>7.0580000000000061E-3</c:v>
                </c:pt>
                <c:pt idx="2623">
                  <c:v>8.6470000000000002E-3</c:v>
                </c:pt>
                <c:pt idx="2624">
                  <c:v>7.6760000000000092E-3</c:v>
                </c:pt>
                <c:pt idx="2625">
                  <c:v>1.4501000000000003E-2</c:v>
                </c:pt>
                <c:pt idx="2626">
                  <c:v>2.3800000000000002E-3</c:v>
                </c:pt>
                <c:pt idx="2627">
                  <c:v>4.3299999999999996E-3</c:v>
                </c:pt>
                <c:pt idx="2628">
                  <c:v>1.2737999999999998E-2</c:v>
                </c:pt>
                <c:pt idx="2629">
                  <c:v>1.7488E-2</c:v>
                </c:pt>
                <c:pt idx="2630">
                  <c:v>2.0313000000000001E-2</c:v>
                </c:pt>
                <c:pt idx="2631">
                  <c:v>7.0560000000000093E-3</c:v>
                </c:pt>
                <c:pt idx="2632">
                  <c:v>5.4190000000000089E-3</c:v>
                </c:pt>
                <c:pt idx="2633">
                  <c:v>1.0067E-2</c:v>
                </c:pt>
                <c:pt idx="2634">
                  <c:v>1.2466000000000001E-2</c:v>
                </c:pt>
                <c:pt idx="2635">
                  <c:v>1.0005E-2</c:v>
                </c:pt>
                <c:pt idx="2636">
                  <c:v>8.0860000000000046E-3</c:v>
                </c:pt>
                <c:pt idx="2637">
                  <c:v>1.8350000000000016E-3</c:v>
                </c:pt>
                <c:pt idx="2638">
                  <c:v>4.4000000000000072E-3</c:v>
                </c:pt>
                <c:pt idx="2639">
                  <c:v>9.5290000000000027E-3</c:v>
                </c:pt>
                <c:pt idx="2640">
                  <c:v>1.2116999999999998E-2</c:v>
                </c:pt>
                <c:pt idx="2641">
                  <c:v>6.2470000000000034E-3</c:v>
                </c:pt>
                <c:pt idx="2642">
                  <c:v>5.4250000000000071E-3</c:v>
                </c:pt>
                <c:pt idx="2643">
                  <c:v>1.6777E-2</c:v>
                </c:pt>
                <c:pt idx="2644">
                  <c:v>1.3036000000000001E-2</c:v>
                </c:pt>
                <c:pt idx="2645">
                  <c:v>1.2715000000000001E-2</c:v>
                </c:pt>
                <c:pt idx="2646">
                  <c:v>4.7040000000000033E-3</c:v>
                </c:pt>
                <c:pt idx="2647">
                  <c:v>7.3360000000000083E-3</c:v>
                </c:pt>
                <c:pt idx="2648">
                  <c:v>1.3582000000000018E-2</c:v>
                </c:pt>
                <c:pt idx="2649">
                  <c:v>1.4511E-2</c:v>
                </c:pt>
                <c:pt idx="2650">
                  <c:v>1.0342E-2</c:v>
                </c:pt>
                <c:pt idx="2651">
                  <c:v>6.4340000000000083E-3</c:v>
                </c:pt>
                <c:pt idx="2652">
                  <c:v>3.4770000000000035E-3</c:v>
                </c:pt>
                <c:pt idx="2653">
                  <c:v>3.5180000000000012E-3</c:v>
                </c:pt>
                <c:pt idx="2654">
                  <c:v>1.0408000000000001E-2</c:v>
                </c:pt>
                <c:pt idx="2655">
                  <c:v>1.1709000000000015E-2</c:v>
                </c:pt>
                <c:pt idx="2656">
                  <c:v>7.9530000000000121E-3</c:v>
                </c:pt>
                <c:pt idx="2657">
                  <c:v>5.8020000000000033E-3</c:v>
                </c:pt>
                <c:pt idx="2658">
                  <c:v>1.4352999999999998E-2</c:v>
                </c:pt>
                <c:pt idx="2659">
                  <c:v>1.0822999999999999E-2</c:v>
                </c:pt>
                <c:pt idx="2660">
                  <c:v>1.1858E-2</c:v>
                </c:pt>
                <c:pt idx="2661">
                  <c:v>4.2360000000000089E-3</c:v>
                </c:pt>
                <c:pt idx="2662">
                  <c:v>4.8180000000000002E-3</c:v>
                </c:pt>
                <c:pt idx="2663">
                  <c:v>1.3668000000000001E-2</c:v>
                </c:pt>
                <c:pt idx="2664">
                  <c:v>1.6705000000000001E-2</c:v>
                </c:pt>
                <c:pt idx="2665">
                  <c:v>9.4390000000000047E-3</c:v>
                </c:pt>
                <c:pt idx="2666">
                  <c:v>4.5820000000000071E-3</c:v>
                </c:pt>
                <c:pt idx="2667">
                  <c:v>7.5140000000000024E-3</c:v>
                </c:pt>
                <c:pt idx="2668">
                  <c:v>1.0449999999999996E-2</c:v>
                </c:pt>
                <c:pt idx="2669">
                  <c:v>1.2385E-2</c:v>
                </c:pt>
                <c:pt idx="2670">
                  <c:v>1.0873000000000001E-2</c:v>
                </c:pt>
                <c:pt idx="2671">
                  <c:v>7.9780000000000129E-3</c:v>
                </c:pt>
                <c:pt idx="2672">
                  <c:v>5.7320000000000071E-3</c:v>
                </c:pt>
                <c:pt idx="2673">
                  <c:v>7.1920000000000013E-3</c:v>
                </c:pt>
                <c:pt idx="2674">
                  <c:v>6.8120000000000003E-3</c:v>
                </c:pt>
                <c:pt idx="2675">
                  <c:v>1.5497E-2</c:v>
                </c:pt>
                <c:pt idx="2676">
                  <c:v>6.2150000000000061E-3</c:v>
                </c:pt>
                <c:pt idx="2677">
                  <c:v>4.6940000000000003E-3</c:v>
                </c:pt>
                <c:pt idx="2678">
                  <c:v>1.3394000000000001E-2</c:v>
                </c:pt>
                <c:pt idx="2679">
                  <c:v>1.8800000000000025E-2</c:v>
                </c:pt>
                <c:pt idx="2680">
                  <c:v>1.0441000000000001E-2</c:v>
                </c:pt>
                <c:pt idx="2681">
                  <c:v>7.9920000000000112E-3</c:v>
                </c:pt>
                <c:pt idx="2682">
                  <c:v>9.6730000000000028E-3</c:v>
                </c:pt>
                <c:pt idx="2683">
                  <c:v>8.3480000000000047E-3</c:v>
                </c:pt>
                <c:pt idx="2684">
                  <c:v>1.3533999999999999E-2</c:v>
                </c:pt>
                <c:pt idx="2685">
                  <c:v>7.9480000000000123E-3</c:v>
                </c:pt>
                <c:pt idx="2686">
                  <c:v>8.7000000000000046E-3</c:v>
                </c:pt>
                <c:pt idx="2687">
                  <c:v>1.1750000000000016E-3</c:v>
                </c:pt>
                <c:pt idx="2688">
                  <c:v>5.1510000000000071E-3</c:v>
                </c:pt>
                <c:pt idx="2689">
                  <c:v>6.9160000000000107E-3</c:v>
                </c:pt>
                <c:pt idx="2690">
                  <c:v>9.1790000000000066E-3</c:v>
                </c:pt>
                <c:pt idx="2691">
                  <c:v>6.3400000000000034E-4</c:v>
                </c:pt>
                <c:pt idx="2692">
                  <c:v>8.0230000000000006E-3</c:v>
                </c:pt>
                <c:pt idx="2693">
                  <c:v>1.7763000000000001E-2</c:v>
                </c:pt>
                <c:pt idx="2694">
                  <c:v>1.1752000000000005E-2</c:v>
                </c:pt>
                <c:pt idx="2695">
                  <c:v>1.2725E-2</c:v>
                </c:pt>
                <c:pt idx="2696">
                  <c:v>6.8400000000000093E-3</c:v>
                </c:pt>
                <c:pt idx="2697">
                  <c:v>5.6059999999999999E-3</c:v>
                </c:pt>
                <c:pt idx="2698">
                  <c:v>1.0057999999999982E-2</c:v>
                </c:pt>
                <c:pt idx="2699">
                  <c:v>2.4076000000000011E-2</c:v>
                </c:pt>
                <c:pt idx="2700">
                  <c:v>1.3821000000000021E-2</c:v>
                </c:pt>
                <c:pt idx="2701">
                  <c:v>6.0179999999999999E-3</c:v>
                </c:pt>
                <c:pt idx="2702">
                  <c:v>4.1370000000000001E-3</c:v>
                </c:pt>
                <c:pt idx="2703">
                  <c:v>5.3740000000000003E-3</c:v>
                </c:pt>
                <c:pt idx="2704">
                  <c:v>5.6449999999999998E-3</c:v>
                </c:pt>
                <c:pt idx="2705">
                  <c:v>6.4260000000000072E-3</c:v>
                </c:pt>
                <c:pt idx="2706">
                  <c:v>3.6330000000000051E-3</c:v>
                </c:pt>
                <c:pt idx="2707">
                  <c:v>1.0160000000000015E-3</c:v>
                </c:pt>
                <c:pt idx="2708">
                  <c:v>1.2659E-2</c:v>
                </c:pt>
                <c:pt idx="2709">
                  <c:v>4.5760000000000071E-3</c:v>
                </c:pt>
                <c:pt idx="2710">
                  <c:v>5.6559999999999996E-3</c:v>
                </c:pt>
                <c:pt idx="2711">
                  <c:v>6.5740000000000061E-3</c:v>
                </c:pt>
                <c:pt idx="2712">
                  <c:v>2.8210000000000002E-3</c:v>
                </c:pt>
                <c:pt idx="2713">
                  <c:v>8.6200000000000024E-4</c:v>
                </c:pt>
                <c:pt idx="2714">
                  <c:v>6.5700000000000073E-3</c:v>
                </c:pt>
                <c:pt idx="2715">
                  <c:v>6.0910000000000061E-3</c:v>
                </c:pt>
                <c:pt idx="2716">
                  <c:v>9.3360000000000144E-3</c:v>
                </c:pt>
                <c:pt idx="2717">
                  <c:v>7.9300000000000117E-3</c:v>
                </c:pt>
                <c:pt idx="2718">
                  <c:v>1.0227999999999998E-2</c:v>
                </c:pt>
                <c:pt idx="2719">
                  <c:v>6.0830000000000103E-3</c:v>
                </c:pt>
                <c:pt idx="2720">
                  <c:v>1.3311000000000003E-2</c:v>
                </c:pt>
                <c:pt idx="2721">
                  <c:v>5.8400000000000014E-3</c:v>
                </c:pt>
                <c:pt idx="2722">
                  <c:v>4.6449999999999998E-3</c:v>
                </c:pt>
                <c:pt idx="2723">
                  <c:v>1.0912E-2</c:v>
                </c:pt>
                <c:pt idx="2724">
                  <c:v>9.9830000000000144E-3</c:v>
                </c:pt>
                <c:pt idx="2725">
                  <c:v>8.8060000000000221E-3</c:v>
                </c:pt>
                <c:pt idx="2726">
                  <c:v>6.1700000000000071E-3</c:v>
                </c:pt>
                <c:pt idx="2727">
                  <c:v>7.3229999999999996E-3</c:v>
                </c:pt>
                <c:pt idx="2728">
                  <c:v>1.3013E-2</c:v>
                </c:pt>
                <c:pt idx="2729">
                  <c:v>1.4579999999999982E-2</c:v>
                </c:pt>
                <c:pt idx="2730">
                  <c:v>6.5600000000000033E-3</c:v>
                </c:pt>
                <c:pt idx="2731">
                  <c:v>7.3730000000000089E-3</c:v>
                </c:pt>
                <c:pt idx="2732">
                  <c:v>7.7340000000000082E-3</c:v>
                </c:pt>
                <c:pt idx="2733">
                  <c:v>7.4420000000000102E-3</c:v>
                </c:pt>
                <c:pt idx="2734">
                  <c:v>8.5330000000000007E-3</c:v>
                </c:pt>
                <c:pt idx="2735">
                  <c:v>1.0697E-2</c:v>
                </c:pt>
                <c:pt idx="2736">
                  <c:v>7.5470000000000034E-3</c:v>
                </c:pt>
                <c:pt idx="2737">
                  <c:v>7.2060000000000093E-3</c:v>
                </c:pt>
                <c:pt idx="2738">
                  <c:v>1.2012999999999998E-2</c:v>
                </c:pt>
                <c:pt idx="2739">
                  <c:v>1.001E-2</c:v>
                </c:pt>
                <c:pt idx="2740">
                  <c:v>9.1910000000000047E-3</c:v>
                </c:pt>
                <c:pt idx="2741">
                  <c:v>9.9890000000000222E-3</c:v>
                </c:pt>
                <c:pt idx="2742">
                  <c:v>4.862E-3</c:v>
                </c:pt>
                <c:pt idx="2743">
                  <c:v>9.6800000000000028E-3</c:v>
                </c:pt>
                <c:pt idx="2744">
                  <c:v>1.6663000000000025E-2</c:v>
                </c:pt>
                <c:pt idx="2745">
                  <c:v>1.1407000000000014E-2</c:v>
                </c:pt>
                <c:pt idx="2746">
                  <c:v>7.6720000000000061E-3</c:v>
                </c:pt>
                <c:pt idx="2747">
                  <c:v>6.1619999999999999E-3</c:v>
                </c:pt>
                <c:pt idx="2748">
                  <c:v>3.493000000000003E-3</c:v>
                </c:pt>
                <c:pt idx="2749">
                  <c:v>1.3461000000000016E-2</c:v>
                </c:pt>
                <c:pt idx="2750">
                  <c:v>1.1912000000000015E-2</c:v>
                </c:pt>
                <c:pt idx="2751">
                  <c:v>1.3143000000000005E-2</c:v>
                </c:pt>
                <c:pt idx="2752">
                  <c:v>9.5020000000000122E-3</c:v>
                </c:pt>
                <c:pt idx="2753">
                  <c:v>7.2230000000000072E-3</c:v>
                </c:pt>
                <c:pt idx="2754">
                  <c:v>5.6890000000000083E-3</c:v>
                </c:pt>
                <c:pt idx="2755">
                  <c:v>1.0505E-2</c:v>
                </c:pt>
                <c:pt idx="2756">
                  <c:v>2.2280000000000012E-3</c:v>
                </c:pt>
                <c:pt idx="2757">
                  <c:v>6.7810000000000101E-3</c:v>
                </c:pt>
                <c:pt idx="2758">
                  <c:v>1.2735999999999996E-2</c:v>
                </c:pt>
                <c:pt idx="2759">
                  <c:v>1.3826000000000001E-2</c:v>
                </c:pt>
                <c:pt idx="2761">
                  <c:v>1.7047E-2</c:v>
                </c:pt>
                <c:pt idx="2762">
                  <c:v>8.1300000000000003E-4</c:v>
                </c:pt>
                <c:pt idx="2763">
                  <c:v>1.1689000000000001E-2</c:v>
                </c:pt>
                <c:pt idx="2764">
                  <c:v>1.9471000000000023E-2</c:v>
                </c:pt>
                <c:pt idx="2765">
                  <c:v>1.9162999999999999E-2</c:v>
                </c:pt>
                <c:pt idx="2766">
                  <c:v>1.2959999999999998E-2</c:v>
                </c:pt>
                <c:pt idx="2767">
                  <c:v>8.1380000000000011E-3</c:v>
                </c:pt>
                <c:pt idx="2768">
                  <c:v>1.1185000000000014E-2</c:v>
                </c:pt>
                <c:pt idx="2769">
                  <c:v>9.2710000000000067E-3</c:v>
                </c:pt>
                <c:pt idx="2770">
                  <c:v>1.1849000000000016E-2</c:v>
                </c:pt>
                <c:pt idx="2771">
                  <c:v>8.9100000000000149E-4</c:v>
                </c:pt>
                <c:pt idx="2772">
                  <c:v>3.0860000000000002E-3</c:v>
                </c:pt>
                <c:pt idx="2773">
                  <c:v>9.7230000000000007E-3</c:v>
                </c:pt>
                <c:pt idx="2774">
                  <c:v>2.0631000000000052E-2</c:v>
                </c:pt>
                <c:pt idx="2775">
                  <c:v>1.5657999999999998E-2</c:v>
                </c:pt>
                <c:pt idx="2776">
                  <c:v>8.9140000000000122E-3</c:v>
                </c:pt>
                <c:pt idx="2777">
                  <c:v>9.9580000000000068E-3</c:v>
                </c:pt>
                <c:pt idx="2778">
                  <c:v>1.0068000000000001E-2</c:v>
                </c:pt>
                <c:pt idx="2779">
                  <c:v>1.8208999999999999E-2</c:v>
                </c:pt>
                <c:pt idx="2780">
                  <c:v>1.7299999999999996E-2</c:v>
                </c:pt>
                <c:pt idx="2781">
                  <c:v>1.1831000000000001E-2</c:v>
                </c:pt>
                <c:pt idx="2782">
                  <c:v>6.3370000000000024E-3</c:v>
                </c:pt>
                <c:pt idx="2783">
                  <c:v>1.5424000000000005E-2</c:v>
                </c:pt>
                <c:pt idx="2784">
                  <c:v>6.1800000000000023E-3</c:v>
                </c:pt>
                <c:pt idx="2785">
                  <c:v>7.4870000000000101E-3</c:v>
                </c:pt>
                <c:pt idx="2786">
                  <c:v>6.7810000000000101E-3</c:v>
                </c:pt>
                <c:pt idx="2787">
                  <c:v>5.8750000000000061E-3</c:v>
                </c:pt>
                <c:pt idx="2788">
                  <c:v>1.223E-2</c:v>
                </c:pt>
                <c:pt idx="2789">
                  <c:v>1.7101000000000005E-2</c:v>
                </c:pt>
                <c:pt idx="2790">
                  <c:v>1.1136999999999998E-2</c:v>
                </c:pt>
                <c:pt idx="2791">
                  <c:v>6.1120000000000002E-3</c:v>
                </c:pt>
                <c:pt idx="2792">
                  <c:v>7.8960000000000124E-3</c:v>
                </c:pt>
                <c:pt idx="2793">
                  <c:v>5.8880000000000061E-3</c:v>
                </c:pt>
                <c:pt idx="2794">
                  <c:v>1.0533000000000001E-2</c:v>
                </c:pt>
                <c:pt idx="2795">
                  <c:v>9.2439999999999987E-3</c:v>
                </c:pt>
                <c:pt idx="2796">
                  <c:v>1.783000000000002E-3</c:v>
                </c:pt>
                <c:pt idx="2797">
                  <c:v>6.2050000000000065E-3</c:v>
                </c:pt>
                <c:pt idx="2798">
                  <c:v>1.8048999999999999E-2</c:v>
                </c:pt>
                <c:pt idx="2799">
                  <c:v>3.8700000000000002E-3</c:v>
                </c:pt>
                <c:pt idx="2800">
                  <c:v>5.0920000000000002E-3</c:v>
                </c:pt>
                <c:pt idx="2801">
                  <c:v>9.4510000000000219E-3</c:v>
                </c:pt>
                <c:pt idx="2802">
                  <c:v>1.2617E-2</c:v>
                </c:pt>
                <c:pt idx="2803">
                  <c:v>1.3202999999999999E-2</c:v>
                </c:pt>
                <c:pt idx="2804">
                  <c:v>1.2486000000000001E-2</c:v>
                </c:pt>
                <c:pt idx="2805">
                  <c:v>4.1910000000000003E-3</c:v>
                </c:pt>
                <c:pt idx="2806">
                  <c:v>9.9020000000000184E-3</c:v>
                </c:pt>
                <c:pt idx="2807">
                  <c:v>1.8681000000000024E-2</c:v>
                </c:pt>
                <c:pt idx="2808">
                  <c:v>8.3320000000000165E-3</c:v>
                </c:pt>
                <c:pt idx="2809">
                  <c:v>5.0239999999999998E-3</c:v>
                </c:pt>
                <c:pt idx="2810">
                  <c:v>5.8570000000000002E-3</c:v>
                </c:pt>
                <c:pt idx="2811">
                  <c:v>6.0949999999999997E-3</c:v>
                </c:pt>
                <c:pt idx="2812">
                  <c:v>7.3720000000000062E-3</c:v>
                </c:pt>
                <c:pt idx="2813">
                  <c:v>1.6882000000000025E-2</c:v>
                </c:pt>
                <c:pt idx="2814">
                  <c:v>1.0085999999999998E-2</c:v>
                </c:pt>
                <c:pt idx="2815">
                  <c:v>5.3280000000000003E-3</c:v>
                </c:pt>
                <c:pt idx="2816">
                  <c:v>9.3840000000000121E-3</c:v>
                </c:pt>
                <c:pt idx="2817">
                  <c:v>7.2080000000000113E-3</c:v>
                </c:pt>
                <c:pt idx="2818">
                  <c:v>5.7800000000000082E-3</c:v>
                </c:pt>
                <c:pt idx="2819">
                  <c:v>1.5310000000000015E-3</c:v>
                </c:pt>
                <c:pt idx="2820">
                  <c:v>6.5279999999999999E-3</c:v>
                </c:pt>
                <c:pt idx="2821">
                  <c:v>1.4539E-2</c:v>
                </c:pt>
                <c:pt idx="2822">
                  <c:v>1.6643000000000026E-2</c:v>
                </c:pt>
                <c:pt idx="2823">
                  <c:v>1.3502999999999999E-2</c:v>
                </c:pt>
                <c:pt idx="2824">
                  <c:v>3.3910000000000012E-3</c:v>
                </c:pt>
                <c:pt idx="2825">
                  <c:v>1.2305E-2</c:v>
                </c:pt>
                <c:pt idx="2826">
                  <c:v>1.0917E-2</c:v>
                </c:pt>
                <c:pt idx="2827">
                  <c:v>8.5130000000000067E-3</c:v>
                </c:pt>
                <c:pt idx="2828">
                  <c:v>3.8780000000000012E-3</c:v>
                </c:pt>
                <c:pt idx="2829">
                  <c:v>6.5860000000000094E-3</c:v>
                </c:pt>
                <c:pt idx="2830">
                  <c:v>7.0030000000000092E-3</c:v>
                </c:pt>
                <c:pt idx="2831">
                  <c:v>2.6199999999999999E-3</c:v>
                </c:pt>
                <c:pt idx="2832">
                  <c:v>9.1010000000000067E-3</c:v>
                </c:pt>
                <c:pt idx="2833">
                  <c:v>9.8270000000000163E-3</c:v>
                </c:pt>
                <c:pt idx="2834">
                  <c:v>5.0530000000000071E-3</c:v>
                </c:pt>
                <c:pt idx="2835">
                  <c:v>3.7140000000000051E-3</c:v>
                </c:pt>
                <c:pt idx="2836">
                  <c:v>8.9530000000000165E-3</c:v>
                </c:pt>
                <c:pt idx="2837">
                  <c:v>1.3547999999999999E-2</c:v>
                </c:pt>
                <c:pt idx="2838">
                  <c:v>3.1720000000000012E-3</c:v>
                </c:pt>
                <c:pt idx="2839">
                  <c:v>1.4658999999999986E-2</c:v>
                </c:pt>
                <c:pt idx="2840">
                  <c:v>1.6643000000000026E-2</c:v>
                </c:pt>
                <c:pt idx="2841">
                  <c:v>1.7007999999999999E-2</c:v>
                </c:pt>
                <c:pt idx="2842">
                  <c:v>1.7034000000000001E-2</c:v>
                </c:pt>
                <c:pt idx="2843">
                  <c:v>4.8030000000000034E-3</c:v>
                </c:pt>
                <c:pt idx="2844">
                  <c:v>7.3530000000000071E-3</c:v>
                </c:pt>
                <c:pt idx="2845">
                  <c:v>1.3152E-2</c:v>
                </c:pt>
                <c:pt idx="2846">
                  <c:v>9.3150000000000177E-3</c:v>
                </c:pt>
                <c:pt idx="2847">
                  <c:v>6.4110000000000113E-3</c:v>
                </c:pt>
                <c:pt idx="2848">
                  <c:v>4.2830000000000073E-3</c:v>
                </c:pt>
                <c:pt idx="2849">
                  <c:v>7.3720000000000062E-3</c:v>
                </c:pt>
                <c:pt idx="2850">
                  <c:v>8.1650000000000143E-3</c:v>
                </c:pt>
                <c:pt idx="2851">
                  <c:v>9.1630000000000027E-3</c:v>
                </c:pt>
                <c:pt idx="2852">
                  <c:v>9.8420000000000122E-3</c:v>
                </c:pt>
                <c:pt idx="2853">
                  <c:v>4.7370000000000034E-3</c:v>
                </c:pt>
                <c:pt idx="2854">
                  <c:v>1.8750000000000023E-3</c:v>
                </c:pt>
                <c:pt idx="2855">
                  <c:v>7.9930000000000122E-3</c:v>
                </c:pt>
                <c:pt idx="2856">
                  <c:v>8.9140000000000122E-3</c:v>
                </c:pt>
                <c:pt idx="2857">
                  <c:v>5.4600000000000091E-4</c:v>
                </c:pt>
                <c:pt idx="2858">
                  <c:v>1.0333999999999998E-2</c:v>
                </c:pt>
                <c:pt idx="2859">
                  <c:v>2.0292999999999999E-2</c:v>
                </c:pt>
                <c:pt idx="2860">
                  <c:v>1.2687E-2</c:v>
                </c:pt>
                <c:pt idx="2861">
                  <c:v>8.9210000000000001E-3</c:v>
                </c:pt>
                <c:pt idx="2862">
                  <c:v>3.032E-3</c:v>
                </c:pt>
                <c:pt idx="2863">
                  <c:v>1.2794E-2</c:v>
                </c:pt>
                <c:pt idx="2864">
                  <c:v>1.5703000000000005E-2</c:v>
                </c:pt>
                <c:pt idx="2865">
                  <c:v>1.6306999999999999E-2</c:v>
                </c:pt>
                <c:pt idx="2866">
                  <c:v>1.1292000000000003E-2</c:v>
                </c:pt>
                <c:pt idx="2867">
                  <c:v>6.5350000000000087E-3</c:v>
                </c:pt>
                <c:pt idx="2868">
                  <c:v>5.6330000000000061E-3</c:v>
                </c:pt>
                <c:pt idx="2869">
                  <c:v>8.3990000000000141E-3</c:v>
                </c:pt>
                <c:pt idx="2870">
                  <c:v>1.4144E-2</c:v>
                </c:pt>
                <c:pt idx="2871">
                  <c:v>1.2933999999999998E-2</c:v>
                </c:pt>
                <c:pt idx="2872">
                  <c:v>1.2041000000000001E-2</c:v>
                </c:pt>
                <c:pt idx="2873">
                  <c:v>9.7690000000000068E-3</c:v>
                </c:pt>
                <c:pt idx="2874">
                  <c:v>5.8830000000000071E-3</c:v>
                </c:pt>
                <c:pt idx="2875">
                  <c:v>7.6509999999999998E-3</c:v>
                </c:pt>
                <c:pt idx="2876">
                  <c:v>2.2050000000000012E-3</c:v>
                </c:pt>
                <c:pt idx="2877">
                  <c:v>6.9210000000000122E-3</c:v>
                </c:pt>
                <c:pt idx="2878">
                  <c:v>1.3969000000000014E-2</c:v>
                </c:pt>
                <c:pt idx="2879">
                  <c:v>1.3890000000000001E-2</c:v>
                </c:pt>
                <c:pt idx="2880">
                  <c:v>1.1053E-2</c:v>
                </c:pt>
                <c:pt idx="2881">
                  <c:v>8.5010000000000068E-3</c:v>
                </c:pt>
                <c:pt idx="2882">
                  <c:v>1.2352E-2</c:v>
                </c:pt>
                <c:pt idx="2883">
                  <c:v>9.6050000000000163E-3</c:v>
                </c:pt>
                <c:pt idx="2884">
                  <c:v>7.3420000000000004E-3</c:v>
                </c:pt>
                <c:pt idx="2885">
                  <c:v>6.4949999999999999E-3</c:v>
                </c:pt>
                <c:pt idx="2886">
                  <c:v>4.7600000000000003E-3</c:v>
                </c:pt>
                <c:pt idx="2887">
                  <c:v>2.33E-3</c:v>
                </c:pt>
                <c:pt idx="2888">
                  <c:v>9.4370000000000027E-3</c:v>
                </c:pt>
                <c:pt idx="2889">
                  <c:v>7.8510000000000125E-3</c:v>
                </c:pt>
                <c:pt idx="2890">
                  <c:v>1.4270000000000001E-3</c:v>
                </c:pt>
                <c:pt idx="2891">
                  <c:v>9.5560000000000141E-3</c:v>
                </c:pt>
                <c:pt idx="2892">
                  <c:v>1.2704999999999999E-2</c:v>
                </c:pt>
                <c:pt idx="2893">
                  <c:v>1.3613999999999999E-2</c:v>
                </c:pt>
                <c:pt idx="2894">
                  <c:v>1.2295E-2</c:v>
                </c:pt>
                <c:pt idx="2895">
                  <c:v>2.9860000000000012E-3</c:v>
                </c:pt>
                <c:pt idx="2896">
                  <c:v>1.2459E-2</c:v>
                </c:pt>
                <c:pt idx="2897">
                  <c:v>1.5625E-2</c:v>
                </c:pt>
                <c:pt idx="2898">
                  <c:v>1.9343000000000023E-2</c:v>
                </c:pt>
                <c:pt idx="2899">
                  <c:v>1.7670999999999999E-2</c:v>
                </c:pt>
                <c:pt idx="2900">
                  <c:v>3.2830000000000051E-3</c:v>
                </c:pt>
                <c:pt idx="2901">
                  <c:v>7.6500000000000014E-3</c:v>
                </c:pt>
                <c:pt idx="2902">
                  <c:v>1.5838999999999999E-2</c:v>
                </c:pt>
                <c:pt idx="2903">
                  <c:v>1.3455E-2</c:v>
                </c:pt>
                <c:pt idx="2904">
                  <c:v>8.9770000000000145E-3</c:v>
                </c:pt>
                <c:pt idx="2905">
                  <c:v>5.0100000000000014E-3</c:v>
                </c:pt>
                <c:pt idx="2906">
                  <c:v>3.2080000000000056E-3</c:v>
                </c:pt>
                <c:pt idx="2907">
                  <c:v>6.2659999999999999E-3</c:v>
                </c:pt>
                <c:pt idx="2908">
                  <c:v>1.0784999999999999E-2</c:v>
                </c:pt>
                <c:pt idx="2909">
                  <c:v>5.3910000000000034E-3</c:v>
                </c:pt>
                <c:pt idx="2910">
                  <c:v>7.1760000000000105E-3</c:v>
                </c:pt>
                <c:pt idx="2911">
                  <c:v>1.3247000000000005E-2</c:v>
                </c:pt>
                <c:pt idx="2912">
                  <c:v>7.0810000000000083E-3</c:v>
                </c:pt>
                <c:pt idx="2913">
                  <c:v>2.2500000000000011E-3</c:v>
                </c:pt>
                <c:pt idx="2914">
                  <c:v>4.607E-3</c:v>
                </c:pt>
                <c:pt idx="2915">
                  <c:v>5.4830000000000113E-3</c:v>
                </c:pt>
                <c:pt idx="2916">
                  <c:v>1.0625000000000001E-2</c:v>
                </c:pt>
                <c:pt idx="2917">
                  <c:v>1.5639E-2</c:v>
                </c:pt>
                <c:pt idx="2918">
                  <c:v>9.9040000000000048E-3</c:v>
                </c:pt>
                <c:pt idx="2919">
                  <c:v>3.0890000000000036E-3</c:v>
                </c:pt>
                <c:pt idx="2920">
                  <c:v>8.9280000000000002E-3</c:v>
                </c:pt>
                <c:pt idx="2921">
                  <c:v>9.9740000000000141E-3</c:v>
                </c:pt>
                <c:pt idx="2922">
                  <c:v>7.7810000000000136E-3</c:v>
                </c:pt>
                <c:pt idx="2923">
                  <c:v>8.9780000000000068E-3</c:v>
                </c:pt>
                <c:pt idx="2924">
                  <c:v>5.1720000000000004E-3</c:v>
                </c:pt>
                <c:pt idx="2925">
                  <c:v>3.192000000000003E-3</c:v>
                </c:pt>
                <c:pt idx="2926">
                  <c:v>5.7870000000000013E-3</c:v>
                </c:pt>
                <c:pt idx="2927">
                  <c:v>6.9030000000000133E-3</c:v>
                </c:pt>
                <c:pt idx="2928">
                  <c:v>9.1630000000000027E-3</c:v>
                </c:pt>
                <c:pt idx="2929">
                  <c:v>1.0277E-2</c:v>
                </c:pt>
                <c:pt idx="2930">
                  <c:v>8.3100000000000066E-3</c:v>
                </c:pt>
                <c:pt idx="2931">
                  <c:v>1.7472999999999999E-2</c:v>
                </c:pt>
                <c:pt idx="2932">
                  <c:v>1.6602000000000023E-2</c:v>
                </c:pt>
                <c:pt idx="2933">
                  <c:v>1.2403000000000001E-2</c:v>
                </c:pt>
                <c:pt idx="2934">
                  <c:v>8.1360000000000026E-3</c:v>
                </c:pt>
                <c:pt idx="2935">
                  <c:v>1.0489E-2</c:v>
                </c:pt>
                <c:pt idx="2936">
                  <c:v>1.5959999999999998E-2</c:v>
                </c:pt>
                <c:pt idx="2937">
                  <c:v>1.1349000000000001E-2</c:v>
                </c:pt>
                <c:pt idx="2938">
                  <c:v>9.7870000000000006E-3</c:v>
                </c:pt>
                <c:pt idx="2939">
                  <c:v>8.3200000000000168E-4</c:v>
                </c:pt>
                <c:pt idx="2940">
                  <c:v>4.7210000000000073E-3</c:v>
                </c:pt>
                <c:pt idx="2941">
                  <c:v>9.8770000000000125E-3</c:v>
                </c:pt>
                <c:pt idx="2942">
                  <c:v>1.4577E-2</c:v>
                </c:pt>
                <c:pt idx="2943">
                  <c:v>2.774000000000003E-3</c:v>
                </c:pt>
                <c:pt idx="2944">
                  <c:v>4.862E-3</c:v>
                </c:pt>
                <c:pt idx="2945">
                  <c:v>1.5654999999999999E-2</c:v>
                </c:pt>
                <c:pt idx="2946">
                  <c:v>1.2795000000000001E-2</c:v>
                </c:pt>
                <c:pt idx="2947">
                  <c:v>3.8580000000000012E-3</c:v>
                </c:pt>
                <c:pt idx="2948">
                  <c:v>8.9050000000000223E-3</c:v>
                </c:pt>
                <c:pt idx="2949">
                  <c:v>1.4198999999999982E-2</c:v>
                </c:pt>
                <c:pt idx="2950">
                  <c:v>7.4020000000000101E-3</c:v>
                </c:pt>
                <c:pt idx="2951">
                  <c:v>1.5357000000000001E-2</c:v>
                </c:pt>
                <c:pt idx="2952">
                  <c:v>8.3240000000000067E-3</c:v>
                </c:pt>
                <c:pt idx="2953">
                  <c:v>6.3179999999999998E-3</c:v>
                </c:pt>
                <c:pt idx="2954">
                  <c:v>6.6620000000000004E-3</c:v>
                </c:pt>
                <c:pt idx="2955">
                  <c:v>1.7940000000000028E-3</c:v>
                </c:pt>
                <c:pt idx="2956">
                  <c:v>6.7220000000000014E-3</c:v>
                </c:pt>
                <c:pt idx="2957">
                  <c:v>7.3680000000000004E-3</c:v>
                </c:pt>
                <c:pt idx="2958">
                  <c:v>5.0530000000000071E-3</c:v>
                </c:pt>
                <c:pt idx="2959">
                  <c:v>2.3759999999999988E-3</c:v>
                </c:pt>
                <c:pt idx="2960">
                  <c:v>9.7220000000000067E-3</c:v>
                </c:pt>
                <c:pt idx="2961">
                  <c:v>7.1269999999999997E-3</c:v>
                </c:pt>
                <c:pt idx="2962">
                  <c:v>2.601000000000003E-3</c:v>
                </c:pt>
                <c:pt idx="2963">
                  <c:v>6.7970000000000062E-3</c:v>
                </c:pt>
                <c:pt idx="2964">
                  <c:v>1.8523000000000001E-2</c:v>
                </c:pt>
                <c:pt idx="2965">
                  <c:v>1.3391000000000005E-2</c:v>
                </c:pt>
                <c:pt idx="2966">
                  <c:v>9.7950000000000068E-3</c:v>
                </c:pt>
                <c:pt idx="2967">
                  <c:v>4.3730000000000071E-3</c:v>
                </c:pt>
                <c:pt idx="2968">
                  <c:v>1.0822999999999999E-2</c:v>
                </c:pt>
                <c:pt idx="2969">
                  <c:v>1.6417000000000001E-2</c:v>
                </c:pt>
                <c:pt idx="2970">
                  <c:v>1.4051999999999986E-2</c:v>
                </c:pt>
                <c:pt idx="2971">
                  <c:v>9.7770000000000027E-3</c:v>
                </c:pt>
                <c:pt idx="2972">
                  <c:v>4.7440000000000034E-3</c:v>
                </c:pt>
                <c:pt idx="2973">
                  <c:v>3.2700000000000055E-3</c:v>
                </c:pt>
                <c:pt idx="2974">
                  <c:v>1.0049000000000001E-2</c:v>
                </c:pt>
                <c:pt idx="2975">
                  <c:v>9.653000000000014E-3</c:v>
                </c:pt>
                <c:pt idx="2976">
                  <c:v>9.3240000000000007E-3</c:v>
                </c:pt>
                <c:pt idx="2977">
                  <c:v>5.0750000000000092E-3</c:v>
                </c:pt>
                <c:pt idx="2978">
                  <c:v>9.7190000000000002E-3</c:v>
                </c:pt>
                <c:pt idx="2979">
                  <c:v>4.9659999999999999E-3</c:v>
                </c:pt>
                <c:pt idx="2980">
                  <c:v>4.3039999999999997E-3</c:v>
                </c:pt>
                <c:pt idx="2981">
                  <c:v>8.4500000000000189E-4</c:v>
                </c:pt>
                <c:pt idx="2982">
                  <c:v>5.7970000000000061E-3</c:v>
                </c:pt>
                <c:pt idx="2983">
                  <c:v>1.1134000000000003E-2</c:v>
                </c:pt>
                <c:pt idx="2984">
                  <c:v>5.4660000000000073E-3</c:v>
                </c:pt>
                <c:pt idx="2985">
                  <c:v>1.0632000000000001E-2</c:v>
                </c:pt>
                <c:pt idx="2986">
                  <c:v>9.1540000000000007E-3</c:v>
                </c:pt>
                <c:pt idx="2987">
                  <c:v>7.6870000000000003E-3</c:v>
                </c:pt>
                <c:pt idx="2988">
                  <c:v>1.5823000000000007E-2</c:v>
                </c:pt>
                <c:pt idx="2989">
                  <c:v>1.9878000000000003E-2</c:v>
                </c:pt>
                <c:pt idx="2990">
                  <c:v>1.0345999999999999E-2</c:v>
                </c:pt>
                <c:pt idx="2991">
                  <c:v>8.7660000000000047E-3</c:v>
                </c:pt>
                <c:pt idx="2992">
                  <c:v>1.0501000000000003E-2</c:v>
                </c:pt>
                <c:pt idx="2993">
                  <c:v>1.2385999999999998E-2</c:v>
                </c:pt>
                <c:pt idx="2994">
                  <c:v>2.2984000000000001E-2</c:v>
                </c:pt>
                <c:pt idx="2995">
                  <c:v>1.1249000000000007E-2</c:v>
                </c:pt>
                <c:pt idx="2996">
                  <c:v>6.0400000000000072E-3</c:v>
                </c:pt>
                <c:pt idx="2997">
                  <c:v>1.5455999999999998E-2</c:v>
                </c:pt>
                <c:pt idx="2998">
                  <c:v>1.3322000000000016E-2</c:v>
                </c:pt>
                <c:pt idx="2999">
                  <c:v>1.4152E-2</c:v>
                </c:pt>
                <c:pt idx="3000">
                  <c:v>1.5158E-2</c:v>
                </c:pt>
                <c:pt idx="3001">
                  <c:v>1.2622000000000001E-2</c:v>
                </c:pt>
                <c:pt idx="3002">
                  <c:v>1.8286000000000007E-2</c:v>
                </c:pt>
                <c:pt idx="3003">
                  <c:v>1.0093E-2</c:v>
                </c:pt>
                <c:pt idx="3004">
                  <c:v>7.570000000000009E-3</c:v>
                </c:pt>
                <c:pt idx="3005">
                  <c:v>6.1640000000000002E-3</c:v>
                </c:pt>
                <c:pt idx="3006">
                  <c:v>4.6179999999999997E-3</c:v>
                </c:pt>
                <c:pt idx="3007">
                  <c:v>4.3390000000000034E-3</c:v>
                </c:pt>
                <c:pt idx="3008">
                  <c:v>7.0130000000000071E-3</c:v>
                </c:pt>
                <c:pt idx="3009">
                  <c:v>1.7110000000000001E-3</c:v>
                </c:pt>
                <c:pt idx="3010">
                  <c:v>3.3270000000000036E-3</c:v>
                </c:pt>
                <c:pt idx="3012">
                  <c:v>9.7450000000000002E-3</c:v>
                </c:pt>
                <c:pt idx="3013">
                  <c:v>5.7510000000000096E-3</c:v>
                </c:pt>
                <c:pt idx="3014">
                  <c:v>5.3750000000000065E-3</c:v>
                </c:pt>
                <c:pt idx="3015">
                  <c:v>1.8511000000000003E-2</c:v>
                </c:pt>
                <c:pt idx="3016">
                  <c:v>1.4032999999999986E-2</c:v>
                </c:pt>
                <c:pt idx="3017">
                  <c:v>1.1336000000000001E-2</c:v>
                </c:pt>
                <c:pt idx="3018">
                  <c:v>2.8900000000000002E-3</c:v>
                </c:pt>
                <c:pt idx="3019">
                  <c:v>4.6470000000000001E-3</c:v>
                </c:pt>
                <c:pt idx="3020">
                  <c:v>4.7730000000000073E-3</c:v>
                </c:pt>
                <c:pt idx="3021">
                  <c:v>1.1864000000000019E-2</c:v>
                </c:pt>
                <c:pt idx="3022">
                  <c:v>1.207899999999998E-2</c:v>
                </c:pt>
                <c:pt idx="3023">
                  <c:v>8.9320000000000163E-3</c:v>
                </c:pt>
                <c:pt idx="3024">
                  <c:v>1.3457E-2</c:v>
                </c:pt>
                <c:pt idx="3025">
                  <c:v>9.0700000000000155E-3</c:v>
                </c:pt>
                <c:pt idx="3026">
                  <c:v>4.3030000000000004E-3</c:v>
                </c:pt>
                <c:pt idx="3027">
                  <c:v>2.8400000000000035E-3</c:v>
                </c:pt>
                <c:pt idx="3028">
                  <c:v>7.6909999999999999E-3</c:v>
                </c:pt>
                <c:pt idx="3029">
                  <c:v>6.2560000000000072E-3</c:v>
                </c:pt>
                <c:pt idx="3030">
                  <c:v>8.2850000000000007E-3</c:v>
                </c:pt>
                <c:pt idx="3031">
                  <c:v>7.9080000000000122E-3</c:v>
                </c:pt>
                <c:pt idx="3032">
                  <c:v>9.2660000000000155E-3</c:v>
                </c:pt>
                <c:pt idx="3033">
                  <c:v>5.2740000000000061E-3</c:v>
                </c:pt>
                <c:pt idx="3034">
                  <c:v>1.4787000000000003E-2</c:v>
                </c:pt>
                <c:pt idx="3035">
                  <c:v>1.2478999999999987E-2</c:v>
                </c:pt>
                <c:pt idx="3036">
                  <c:v>6.2979999999999998E-3</c:v>
                </c:pt>
                <c:pt idx="3037">
                  <c:v>1.5439E-2</c:v>
                </c:pt>
                <c:pt idx="3038">
                  <c:v>1.6671999999999999E-2</c:v>
                </c:pt>
                <c:pt idx="3039">
                  <c:v>7.7580000000000079E-3</c:v>
                </c:pt>
                <c:pt idx="3040">
                  <c:v>8.1050000000000028E-3</c:v>
                </c:pt>
                <c:pt idx="3041">
                  <c:v>7.064E-3</c:v>
                </c:pt>
                <c:pt idx="3042">
                  <c:v>5.6880000000000003E-3</c:v>
                </c:pt>
                <c:pt idx="3043">
                  <c:v>8.4640000000000028E-3</c:v>
                </c:pt>
                <c:pt idx="3044">
                  <c:v>7.3380000000000103E-3</c:v>
                </c:pt>
                <c:pt idx="3045">
                  <c:v>1.1015E-2</c:v>
                </c:pt>
                <c:pt idx="3046">
                  <c:v>1.3709000000000015E-2</c:v>
                </c:pt>
                <c:pt idx="3047">
                  <c:v>1.2565000000000003E-2</c:v>
                </c:pt>
                <c:pt idx="3048">
                  <c:v>1.0167000000000001E-2</c:v>
                </c:pt>
                <c:pt idx="3049">
                  <c:v>1.0395E-2</c:v>
                </c:pt>
                <c:pt idx="3050">
                  <c:v>7.2490000000000124E-3</c:v>
                </c:pt>
                <c:pt idx="3051">
                  <c:v>1.1684000000000021E-2</c:v>
                </c:pt>
                <c:pt idx="3052">
                  <c:v>1.6232E-2</c:v>
                </c:pt>
                <c:pt idx="3053">
                  <c:v>1.0957E-2</c:v>
                </c:pt>
                <c:pt idx="3054">
                  <c:v>1.0272E-2</c:v>
                </c:pt>
                <c:pt idx="3055">
                  <c:v>1.1586000000000015E-2</c:v>
                </c:pt>
                <c:pt idx="3056">
                  <c:v>7.6720000000000061E-3</c:v>
                </c:pt>
                <c:pt idx="3057">
                  <c:v>7.8309999999999994E-3</c:v>
                </c:pt>
                <c:pt idx="3058">
                  <c:v>5.4090000000000093E-3</c:v>
                </c:pt>
                <c:pt idx="3059">
                  <c:v>7.2840000000000092E-3</c:v>
                </c:pt>
                <c:pt idx="3060">
                  <c:v>1.5713999999999999E-2</c:v>
                </c:pt>
                <c:pt idx="3061">
                  <c:v>1.2047E-2</c:v>
                </c:pt>
                <c:pt idx="3062">
                  <c:v>1.2513999999999996E-2</c:v>
                </c:pt>
                <c:pt idx="3063">
                  <c:v>3.6960000000000035E-3</c:v>
                </c:pt>
                <c:pt idx="3064">
                  <c:v>7.8840000000000004E-3</c:v>
                </c:pt>
                <c:pt idx="3065">
                  <c:v>1.1724999999999999E-2</c:v>
                </c:pt>
                <c:pt idx="3066">
                  <c:v>1.3974000000000007E-2</c:v>
                </c:pt>
                <c:pt idx="3067">
                  <c:v>1.2595E-2</c:v>
                </c:pt>
                <c:pt idx="3068">
                  <c:v>1.6714000000000003E-2</c:v>
                </c:pt>
                <c:pt idx="3069">
                  <c:v>2.1506000000000001E-2</c:v>
                </c:pt>
                <c:pt idx="3070">
                  <c:v>1.3040000000000001E-2</c:v>
                </c:pt>
                <c:pt idx="3071">
                  <c:v>6.0740000000000082E-3</c:v>
                </c:pt>
                <c:pt idx="3072">
                  <c:v>1.449E-3</c:v>
                </c:pt>
                <c:pt idx="3073">
                  <c:v>7.7850000000000089E-3</c:v>
                </c:pt>
                <c:pt idx="3074">
                  <c:v>8.4660000000000221E-3</c:v>
                </c:pt>
                <c:pt idx="3075">
                  <c:v>1.5465000000000001E-2</c:v>
                </c:pt>
                <c:pt idx="3076">
                  <c:v>1.0206E-2</c:v>
                </c:pt>
                <c:pt idx="3077">
                  <c:v>1.1662000000000018E-2</c:v>
                </c:pt>
                <c:pt idx="3078">
                  <c:v>1.3197E-2</c:v>
                </c:pt>
                <c:pt idx="3079">
                  <c:v>1.4414E-2</c:v>
                </c:pt>
                <c:pt idx="3080">
                  <c:v>4.3449999999999999E-3</c:v>
                </c:pt>
                <c:pt idx="3081">
                  <c:v>3.519000000000003E-3</c:v>
                </c:pt>
                <c:pt idx="3082">
                  <c:v>1.5200000000000023E-3</c:v>
                </c:pt>
                <c:pt idx="3083">
                  <c:v>8.4650000000000246E-3</c:v>
                </c:pt>
                <c:pt idx="3084">
                  <c:v>6.5960000000000072E-3</c:v>
                </c:pt>
                <c:pt idx="3085">
                  <c:v>1.1776999999999999E-2</c:v>
                </c:pt>
                <c:pt idx="3086">
                  <c:v>6.2760000000000133E-3</c:v>
                </c:pt>
                <c:pt idx="3087">
                  <c:v>1.2737E-2</c:v>
                </c:pt>
                <c:pt idx="3088">
                  <c:v>1.5932999999999999E-2</c:v>
                </c:pt>
                <c:pt idx="3089">
                  <c:v>1.3945000000000016E-2</c:v>
                </c:pt>
                <c:pt idx="3090">
                  <c:v>8.6900000000000067E-3</c:v>
                </c:pt>
                <c:pt idx="3091">
                  <c:v>8.6790000000000027E-3</c:v>
                </c:pt>
                <c:pt idx="3092">
                  <c:v>1.1094000000000001E-2</c:v>
                </c:pt>
                <c:pt idx="3093">
                  <c:v>9.2250000000000006E-3</c:v>
                </c:pt>
                <c:pt idx="3094">
                  <c:v>4.9080000000000061E-3</c:v>
                </c:pt>
                <c:pt idx="3095">
                  <c:v>5.6519999999999999E-3</c:v>
                </c:pt>
                <c:pt idx="3096">
                  <c:v>6.2130000000000093E-3</c:v>
                </c:pt>
                <c:pt idx="3097">
                  <c:v>1.6161000000000023E-2</c:v>
                </c:pt>
                <c:pt idx="3098">
                  <c:v>1.5689999999999999E-2</c:v>
                </c:pt>
                <c:pt idx="3099">
                  <c:v>8.9330000000000121E-3</c:v>
                </c:pt>
                <c:pt idx="3100">
                  <c:v>4.6839999999999998E-3</c:v>
                </c:pt>
                <c:pt idx="3101">
                  <c:v>8.738000000000001E-3</c:v>
                </c:pt>
                <c:pt idx="3102">
                  <c:v>1.0140000000000001E-2</c:v>
                </c:pt>
                <c:pt idx="3103">
                  <c:v>4.3429999999999996E-3</c:v>
                </c:pt>
                <c:pt idx="3104">
                  <c:v>9.2550000000000184E-3</c:v>
                </c:pt>
                <c:pt idx="3105">
                  <c:v>1.5058999999999998E-2</c:v>
                </c:pt>
                <c:pt idx="3106">
                  <c:v>1.6617E-2</c:v>
                </c:pt>
                <c:pt idx="3107">
                  <c:v>1.7714000000000001E-2</c:v>
                </c:pt>
                <c:pt idx="3108">
                  <c:v>3.4560000000000012E-3</c:v>
                </c:pt>
                <c:pt idx="3109">
                  <c:v>3.7160000000000036E-3</c:v>
                </c:pt>
                <c:pt idx="3110">
                  <c:v>4.2400000000000024E-3</c:v>
                </c:pt>
                <c:pt idx="3111">
                  <c:v>1.3755000000000003E-2</c:v>
                </c:pt>
                <c:pt idx="3112">
                  <c:v>7.0900000000000034E-3</c:v>
                </c:pt>
                <c:pt idx="3113">
                  <c:v>5.6750000000000004E-3</c:v>
                </c:pt>
                <c:pt idx="3114">
                  <c:v>8.1430000000000027E-3</c:v>
                </c:pt>
                <c:pt idx="3115">
                  <c:v>1.3939999999999998E-2</c:v>
                </c:pt>
                <c:pt idx="3116">
                  <c:v>1.3471E-2</c:v>
                </c:pt>
                <c:pt idx="3117">
                  <c:v>7.9290000000000124E-3</c:v>
                </c:pt>
                <c:pt idx="3118">
                  <c:v>6.1289999999999999E-3</c:v>
                </c:pt>
                <c:pt idx="3119">
                  <c:v>1.2716999999999996E-2</c:v>
                </c:pt>
                <c:pt idx="3120">
                  <c:v>9.7000000000000003E-3</c:v>
                </c:pt>
                <c:pt idx="3121">
                  <c:v>7.4740000000000101E-3</c:v>
                </c:pt>
                <c:pt idx="3122">
                  <c:v>5.4990000000000082E-3</c:v>
                </c:pt>
                <c:pt idx="3123">
                  <c:v>1.1223000000000016E-2</c:v>
                </c:pt>
                <c:pt idx="3124">
                  <c:v>1.4061000000000001E-2</c:v>
                </c:pt>
                <c:pt idx="3125">
                  <c:v>2.0474000000000006E-2</c:v>
                </c:pt>
                <c:pt idx="3126">
                  <c:v>5.5040000000000002E-3</c:v>
                </c:pt>
                <c:pt idx="3127">
                  <c:v>1.650000000000003E-3</c:v>
                </c:pt>
                <c:pt idx="3128">
                  <c:v>1.1305000000000015E-2</c:v>
                </c:pt>
                <c:pt idx="3129">
                  <c:v>1.3592999999999999E-2</c:v>
                </c:pt>
                <c:pt idx="3130">
                  <c:v>7.3480000000000073E-3</c:v>
                </c:pt>
                <c:pt idx="3131">
                  <c:v>3.3430000000000035E-3</c:v>
                </c:pt>
                <c:pt idx="3132">
                  <c:v>6.3280000000000003E-3</c:v>
                </c:pt>
                <c:pt idx="3133">
                  <c:v>1.1087000000000001E-2</c:v>
                </c:pt>
                <c:pt idx="3134">
                  <c:v>2.766000000000005E-3</c:v>
                </c:pt>
                <c:pt idx="3135">
                  <c:v>5.4670000000000014E-3</c:v>
                </c:pt>
                <c:pt idx="3136">
                  <c:v>3.5720000000000001E-3</c:v>
                </c:pt>
                <c:pt idx="3137">
                  <c:v>9.9990000000000166E-3</c:v>
                </c:pt>
                <c:pt idx="3138">
                  <c:v>1.1055000000000001E-2</c:v>
                </c:pt>
                <c:pt idx="3139">
                  <c:v>9.6850000000000148E-3</c:v>
                </c:pt>
                <c:pt idx="3140">
                  <c:v>4.5979999999999997E-3</c:v>
                </c:pt>
                <c:pt idx="3141">
                  <c:v>3.339E-3</c:v>
                </c:pt>
                <c:pt idx="3142">
                  <c:v>6.1310000000000071E-3</c:v>
                </c:pt>
                <c:pt idx="3143">
                  <c:v>3.6020000000000036E-3</c:v>
                </c:pt>
                <c:pt idx="3144">
                  <c:v>2.9950000000000011E-3</c:v>
                </c:pt>
                <c:pt idx="3145">
                  <c:v>5.7510000000000096E-3</c:v>
                </c:pt>
                <c:pt idx="3146">
                  <c:v>7.3410000000000072E-3</c:v>
                </c:pt>
                <c:pt idx="3147">
                  <c:v>1.7072E-2</c:v>
                </c:pt>
                <c:pt idx="3148">
                  <c:v>1.0403000000000001E-2</c:v>
                </c:pt>
                <c:pt idx="3149">
                  <c:v>6.3970000000000034E-3</c:v>
                </c:pt>
                <c:pt idx="3150">
                  <c:v>5.531000000000009E-3</c:v>
                </c:pt>
                <c:pt idx="3151">
                  <c:v>5.4940000000000024E-3</c:v>
                </c:pt>
                <c:pt idx="3152">
                  <c:v>8.0160000000000006E-3</c:v>
                </c:pt>
                <c:pt idx="3153">
                  <c:v>1.6312E-2</c:v>
                </c:pt>
                <c:pt idx="3154">
                  <c:v>9.3700000000000259E-3</c:v>
                </c:pt>
                <c:pt idx="3155">
                  <c:v>1.2725999999999999E-2</c:v>
                </c:pt>
                <c:pt idx="3156">
                  <c:v>1.5911999999999999E-2</c:v>
                </c:pt>
                <c:pt idx="3157">
                  <c:v>1.0460000000000007E-2</c:v>
                </c:pt>
                <c:pt idx="3158">
                  <c:v>9.5990000000000068E-3</c:v>
                </c:pt>
                <c:pt idx="3159">
                  <c:v>4.7450000000000062E-3</c:v>
                </c:pt>
                <c:pt idx="3160">
                  <c:v>5.7610000000000083E-3</c:v>
                </c:pt>
                <c:pt idx="3161">
                  <c:v>9.8810000000000165E-3</c:v>
                </c:pt>
                <c:pt idx="3162">
                  <c:v>7.3080000000000072E-3</c:v>
                </c:pt>
                <c:pt idx="3163">
                  <c:v>2.3840000000000011E-3</c:v>
                </c:pt>
                <c:pt idx="3164">
                  <c:v>8.6610000000000003E-3</c:v>
                </c:pt>
                <c:pt idx="3165">
                  <c:v>1.2969000000000001E-2</c:v>
                </c:pt>
                <c:pt idx="3166">
                  <c:v>1.0857E-2</c:v>
                </c:pt>
                <c:pt idx="3167">
                  <c:v>7.3310000000000094E-3</c:v>
                </c:pt>
                <c:pt idx="3168">
                  <c:v>7.2940000000000071E-3</c:v>
                </c:pt>
                <c:pt idx="3169">
                  <c:v>5.4300000000000112E-3</c:v>
                </c:pt>
                <c:pt idx="3170">
                  <c:v>4.1529999999999996E-3</c:v>
                </c:pt>
                <c:pt idx="3171">
                  <c:v>1.1509999999999999E-2</c:v>
                </c:pt>
                <c:pt idx="3172">
                  <c:v>9.8400000000000067E-3</c:v>
                </c:pt>
                <c:pt idx="3173">
                  <c:v>1.1504000000000016E-2</c:v>
                </c:pt>
                <c:pt idx="3174">
                  <c:v>1.273E-2</c:v>
                </c:pt>
                <c:pt idx="3175">
                  <c:v>1.3256E-2</c:v>
                </c:pt>
                <c:pt idx="3176">
                  <c:v>8.1810000000000008E-3</c:v>
                </c:pt>
                <c:pt idx="3177">
                  <c:v>9.5390000000000006E-3</c:v>
                </c:pt>
                <c:pt idx="3178">
                  <c:v>6.0760000000000093E-3</c:v>
                </c:pt>
                <c:pt idx="3179">
                  <c:v>1.2888E-2</c:v>
                </c:pt>
                <c:pt idx="3180">
                  <c:v>4.9240000000000004E-3</c:v>
                </c:pt>
                <c:pt idx="3181">
                  <c:v>7.5190000000000083E-3</c:v>
                </c:pt>
                <c:pt idx="3182">
                  <c:v>9.2770000000000005E-3</c:v>
                </c:pt>
                <c:pt idx="3183">
                  <c:v>5.8870000000000033E-3</c:v>
                </c:pt>
                <c:pt idx="3184">
                  <c:v>1.0640999999999999E-2</c:v>
                </c:pt>
                <c:pt idx="3185">
                  <c:v>5.9540000000000062E-3</c:v>
                </c:pt>
                <c:pt idx="3186">
                  <c:v>6.3829999999999998E-3</c:v>
                </c:pt>
                <c:pt idx="3187">
                  <c:v>8.4320000000000141E-3</c:v>
                </c:pt>
                <c:pt idx="3188">
                  <c:v>1.0300000000000005E-2</c:v>
                </c:pt>
                <c:pt idx="3189">
                  <c:v>5.5740000000000034E-3</c:v>
                </c:pt>
                <c:pt idx="3190">
                  <c:v>5.0229999999999997E-3</c:v>
                </c:pt>
                <c:pt idx="3191">
                  <c:v>5.8560000000000062E-3</c:v>
                </c:pt>
                <c:pt idx="3192">
                  <c:v>7.3340000000000072E-3</c:v>
                </c:pt>
                <c:pt idx="3193">
                  <c:v>8.1130000000000004E-3</c:v>
                </c:pt>
                <c:pt idx="3194">
                  <c:v>6.3680000000000004E-3</c:v>
                </c:pt>
                <c:pt idx="3195">
                  <c:v>9.2250000000000006E-3</c:v>
                </c:pt>
                <c:pt idx="3196">
                  <c:v>1.2812E-2</c:v>
                </c:pt>
                <c:pt idx="3197">
                  <c:v>1.0777E-2</c:v>
                </c:pt>
                <c:pt idx="3198">
                  <c:v>9.1380000000000003E-3</c:v>
                </c:pt>
                <c:pt idx="3199">
                  <c:v>5.1000000000000004E-3</c:v>
                </c:pt>
                <c:pt idx="3200">
                  <c:v>5.9810000000000123E-3</c:v>
                </c:pt>
                <c:pt idx="3201">
                  <c:v>1.1917000000000001E-2</c:v>
                </c:pt>
                <c:pt idx="3202">
                  <c:v>1.7689E-2</c:v>
                </c:pt>
                <c:pt idx="3203">
                  <c:v>7.6509999999999998E-3</c:v>
                </c:pt>
                <c:pt idx="3204">
                  <c:v>6.2210000000000034E-3</c:v>
                </c:pt>
                <c:pt idx="3205">
                  <c:v>9.1960000000000028E-3</c:v>
                </c:pt>
                <c:pt idx="3206">
                  <c:v>1.1832000000000007E-2</c:v>
                </c:pt>
                <c:pt idx="3207">
                  <c:v>9.6430000000000005E-3</c:v>
                </c:pt>
                <c:pt idx="3208">
                  <c:v>6.4720000000000081E-3</c:v>
                </c:pt>
                <c:pt idx="3209">
                  <c:v>6.7910000000000123E-3</c:v>
                </c:pt>
                <c:pt idx="3210">
                  <c:v>1.5068000000000003E-2</c:v>
                </c:pt>
                <c:pt idx="3211">
                  <c:v>1.5636000000000001E-2</c:v>
                </c:pt>
                <c:pt idx="3212">
                  <c:v>1.4363000000000001E-2</c:v>
                </c:pt>
                <c:pt idx="3213">
                  <c:v>4.3130000000000061E-3</c:v>
                </c:pt>
                <c:pt idx="3214">
                  <c:v>5.7100000000000024E-3</c:v>
                </c:pt>
                <c:pt idx="3215">
                  <c:v>9.8760000000000219E-3</c:v>
                </c:pt>
                <c:pt idx="3216">
                  <c:v>1.3080000000000001E-2</c:v>
                </c:pt>
                <c:pt idx="3217">
                  <c:v>9.4520000000000246E-3</c:v>
                </c:pt>
                <c:pt idx="3218">
                  <c:v>1.1063000000000003E-2</c:v>
                </c:pt>
                <c:pt idx="3219">
                  <c:v>1.7024999999999998E-2</c:v>
                </c:pt>
                <c:pt idx="3220">
                  <c:v>1.0888999999999999E-2</c:v>
                </c:pt>
                <c:pt idx="3221">
                  <c:v>9.2910000000000006E-3</c:v>
                </c:pt>
                <c:pt idx="3222">
                  <c:v>3.7330000000000037E-3</c:v>
                </c:pt>
                <c:pt idx="3223">
                  <c:v>3.4070000000000046E-3</c:v>
                </c:pt>
                <c:pt idx="3224">
                  <c:v>8.0980000000000028E-3</c:v>
                </c:pt>
                <c:pt idx="3225">
                  <c:v>1.5710999999999999E-2</c:v>
                </c:pt>
                <c:pt idx="3226">
                  <c:v>1.1349000000000001E-2</c:v>
                </c:pt>
                <c:pt idx="3227">
                  <c:v>4.8250000000000003E-3</c:v>
                </c:pt>
                <c:pt idx="3228">
                  <c:v>1.0737E-2</c:v>
                </c:pt>
                <c:pt idx="3229">
                  <c:v>6.3030000000000065E-3</c:v>
                </c:pt>
                <c:pt idx="3230">
                  <c:v>6.7450000000000071E-3</c:v>
                </c:pt>
                <c:pt idx="3231">
                  <c:v>8.9560000000000178E-3</c:v>
                </c:pt>
                <c:pt idx="3232">
                  <c:v>8.7820000000000068E-3</c:v>
                </c:pt>
                <c:pt idx="3233">
                  <c:v>1.2012E-2</c:v>
                </c:pt>
                <c:pt idx="3234">
                  <c:v>1.1493000000000001E-2</c:v>
                </c:pt>
                <c:pt idx="3235">
                  <c:v>9.0950000000000163E-3</c:v>
                </c:pt>
                <c:pt idx="3236">
                  <c:v>3.431E-3</c:v>
                </c:pt>
                <c:pt idx="3237">
                  <c:v>7.9560000000000117E-3</c:v>
                </c:pt>
                <c:pt idx="3238">
                  <c:v>1.3207999999999999E-2</c:v>
                </c:pt>
                <c:pt idx="3239">
                  <c:v>6.9710000000000145E-3</c:v>
                </c:pt>
                <c:pt idx="3240">
                  <c:v>6.8149999999999999E-3</c:v>
                </c:pt>
                <c:pt idx="3241">
                  <c:v>2.9350000000000001E-3</c:v>
                </c:pt>
                <c:pt idx="3242">
                  <c:v>5.1470000000000014E-3</c:v>
                </c:pt>
                <c:pt idx="3243">
                  <c:v>1.3991999999999999E-2</c:v>
                </c:pt>
                <c:pt idx="3244">
                  <c:v>9.9570000000000145E-3</c:v>
                </c:pt>
                <c:pt idx="3245">
                  <c:v>1.0426000000000001E-2</c:v>
                </c:pt>
                <c:pt idx="3246">
                  <c:v>1.0087E-2</c:v>
                </c:pt>
                <c:pt idx="3247">
                  <c:v>5.8170000000000001E-3</c:v>
                </c:pt>
                <c:pt idx="3248">
                  <c:v>2.5840000000000012E-3</c:v>
                </c:pt>
                <c:pt idx="3249">
                  <c:v>4.5610000000000034E-3</c:v>
                </c:pt>
                <c:pt idx="3250">
                  <c:v>4.3909999999999999E-3</c:v>
                </c:pt>
                <c:pt idx="3251">
                  <c:v>8.2379999999999988E-3</c:v>
                </c:pt>
                <c:pt idx="3252">
                  <c:v>1.9504000000000028E-2</c:v>
                </c:pt>
                <c:pt idx="3253">
                  <c:v>1.0126000000000001E-2</c:v>
                </c:pt>
                <c:pt idx="3254">
                  <c:v>8.5430000000000002E-3</c:v>
                </c:pt>
                <c:pt idx="3255">
                  <c:v>8.2870000000000027E-3</c:v>
                </c:pt>
                <c:pt idx="3256">
                  <c:v>1.3635000000000001E-2</c:v>
                </c:pt>
                <c:pt idx="3257">
                  <c:v>8.9920000000000139E-3</c:v>
                </c:pt>
                <c:pt idx="3258">
                  <c:v>1.0702000000000001E-2</c:v>
                </c:pt>
                <c:pt idx="3259">
                  <c:v>8.7900000000000044E-4</c:v>
                </c:pt>
                <c:pt idx="3260">
                  <c:v>4.3080000000000002E-3</c:v>
                </c:pt>
                <c:pt idx="3261">
                  <c:v>1.2004000000000001E-2</c:v>
                </c:pt>
                <c:pt idx="3263">
                  <c:v>1.0727E-2</c:v>
                </c:pt>
                <c:pt idx="3264">
                  <c:v>1.2107E-2</c:v>
                </c:pt>
                <c:pt idx="3265">
                  <c:v>1.0029E-2</c:v>
                </c:pt>
                <c:pt idx="3266">
                  <c:v>9.5620000000000184E-3</c:v>
                </c:pt>
                <c:pt idx="3267">
                  <c:v>8.3800000000000124E-3</c:v>
                </c:pt>
                <c:pt idx="3268">
                  <c:v>1.3287999999999999E-2</c:v>
                </c:pt>
                <c:pt idx="3269">
                  <c:v>1.3332E-2</c:v>
                </c:pt>
                <c:pt idx="3270">
                  <c:v>8.5320000000000066E-3</c:v>
                </c:pt>
                <c:pt idx="3271">
                  <c:v>3.3400000000000036E-3</c:v>
                </c:pt>
                <c:pt idx="3272">
                  <c:v>8.4680000000000068E-3</c:v>
                </c:pt>
                <c:pt idx="3273">
                  <c:v>8.0590000000000158E-3</c:v>
                </c:pt>
                <c:pt idx="3274">
                  <c:v>1.5409000000000001E-2</c:v>
                </c:pt>
                <c:pt idx="3275">
                  <c:v>1.0647E-2</c:v>
                </c:pt>
                <c:pt idx="3276">
                  <c:v>6.9760000000000134E-3</c:v>
                </c:pt>
                <c:pt idx="3277">
                  <c:v>1.2E-2</c:v>
                </c:pt>
                <c:pt idx="3278">
                  <c:v>1.0050999999999996E-2</c:v>
                </c:pt>
                <c:pt idx="3279">
                  <c:v>1.5966999999999999E-2</c:v>
                </c:pt>
                <c:pt idx="3280">
                  <c:v>6.0490000000000092E-3</c:v>
                </c:pt>
                <c:pt idx="3281">
                  <c:v>7.0740000000000082E-3</c:v>
                </c:pt>
                <c:pt idx="3282">
                  <c:v>1.4796E-2</c:v>
                </c:pt>
                <c:pt idx="3283">
                  <c:v>4.0470000000000002E-3</c:v>
                </c:pt>
                <c:pt idx="3284">
                  <c:v>7.4470000000000083E-3</c:v>
                </c:pt>
                <c:pt idx="3285">
                  <c:v>8.6510000000000007E-3</c:v>
                </c:pt>
                <c:pt idx="3286">
                  <c:v>8.4260000000000047E-3</c:v>
                </c:pt>
                <c:pt idx="3287">
                  <c:v>9.4070000000000143E-3</c:v>
                </c:pt>
                <c:pt idx="3288">
                  <c:v>9.849000000000014E-3</c:v>
                </c:pt>
                <c:pt idx="3289">
                  <c:v>8.7540000000000048E-3</c:v>
                </c:pt>
                <c:pt idx="3290">
                  <c:v>9.5560000000000141E-3</c:v>
                </c:pt>
                <c:pt idx="3291">
                  <c:v>8.5320000000000066E-3</c:v>
                </c:pt>
                <c:pt idx="3292">
                  <c:v>7.8899999999999994E-3</c:v>
                </c:pt>
                <c:pt idx="3293">
                  <c:v>5.2170000000000003E-3</c:v>
                </c:pt>
                <c:pt idx="3294">
                  <c:v>5.5110000000000072E-3</c:v>
                </c:pt>
                <c:pt idx="3295">
                  <c:v>1.1100000000000016E-2</c:v>
                </c:pt>
                <c:pt idx="3296">
                  <c:v>1.4839E-2</c:v>
                </c:pt>
                <c:pt idx="3297">
                  <c:v>1.3667000000000016E-2</c:v>
                </c:pt>
                <c:pt idx="3298">
                  <c:v>1.1419E-2</c:v>
                </c:pt>
                <c:pt idx="3299">
                  <c:v>7.5000000000000101E-3</c:v>
                </c:pt>
                <c:pt idx="3300">
                  <c:v>1.5092000000000001E-2</c:v>
                </c:pt>
                <c:pt idx="3301">
                  <c:v>1.2522999999999999E-2</c:v>
                </c:pt>
                <c:pt idx="3302">
                  <c:v>1.0482000000000003E-2</c:v>
                </c:pt>
                <c:pt idx="3303">
                  <c:v>4.5970000000000004E-3</c:v>
                </c:pt>
                <c:pt idx="3304">
                  <c:v>8.6120000000000068E-3</c:v>
                </c:pt>
                <c:pt idx="3305">
                  <c:v>1.4428E-2</c:v>
                </c:pt>
                <c:pt idx="3306">
                  <c:v>8.4730000000000222E-3</c:v>
                </c:pt>
                <c:pt idx="3307">
                  <c:v>4.0540000000000003E-3</c:v>
                </c:pt>
                <c:pt idx="3308">
                  <c:v>4.0639999999999999E-3</c:v>
                </c:pt>
                <c:pt idx="3309">
                  <c:v>1.0952999999999999E-2</c:v>
                </c:pt>
                <c:pt idx="3310">
                  <c:v>8.0560000000000163E-3</c:v>
                </c:pt>
                <c:pt idx="3311">
                  <c:v>8.0810000000000048E-3</c:v>
                </c:pt>
                <c:pt idx="3312">
                  <c:v>1.2755000000000001E-2</c:v>
                </c:pt>
                <c:pt idx="3313">
                  <c:v>9.9860000000000122E-3</c:v>
                </c:pt>
                <c:pt idx="3314">
                  <c:v>2.5860000000000002E-3</c:v>
                </c:pt>
                <c:pt idx="3315">
                  <c:v>2.8380000000000002E-3</c:v>
                </c:pt>
                <c:pt idx="3316">
                  <c:v>6.9710000000000145E-3</c:v>
                </c:pt>
                <c:pt idx="3317">
                  <c:v>1.4507000000000001E-2</c:v>
                </c:pt>
                <c:pt idx="3318">
                  <c:v>8.3880000000000048E-3</c:v>
                </c:pt>
                <c:pt idx="3319">
                  <c:v>7.8890000000000123E-3</c:v>
                </c:pt>
                <c:pt idx="3320">
                  <c:v>3.7670000000000065E-3</c:v>
                </c:pt>
                <c:pt idx="3321">
                  <c:v>1.3462000000000017E-2</c:v>
                </c:pt>
                <c:pt idx="3322">
                  <c:v>1.6865000000000026E-2</c:v>
                </c:pt>
                <c:pt idx="3323">
                  <c:v>4.0200000000000001E-3</c:v>
                </c:pt>
                <c:pt idx="3324">
                  <c:v>7.2390000000000145E-3</c:v>
                </c:pt>
                <c:pt idx="3325">
                  <c:v>9.3360000000000144E-3</c:v>
                </c:pt>
                <c:pt idx="3326">
                  <c:v>4.7549999999999997E-3</c:v>
                </c:pt>
                <c:pt idx="3327">
                  <c:v>5.4360000000000103E-3</c:v>
                </c:pt>
                <c:pt idx="3328">
                  <c:v>7.5070000000000024E-3</c:v>
                </c:pt>
                <c:pt idx="3329">
                  <c:v>9.1930000000000067E-3</c:v>
                </c:pt>
                <c:pt idx="3330">
                  <c:v>1.0349000000000001E-2</c:v>
                </c:pt>
                <c:pt idx="3331">
                  <c:v>1.1886000000000016E-2</c:v>
                </c:pt>
                <c:pt idx="3332">
                  <c:v>1.3488000000000003E-2</c:v>
                </c:pt>
                <c:pt idx="3333">
                  <c:v>1.0893999999999996E-2</c:v>
                </c:pt>
                <c:pt idx="3334">
                  <c:v>1.0370000000000001E-2</c:v>
                </c:pt>
                <c:pt idx="3335">
                  <c:v>6.9930000000000122E-3</c:v>
                </c:pt>
                <c:pt idx="3336">
                  <c:v>5.5910000000000083E-3</c:v>
                </c:pt>
                <c:pt idx="3337">
                  <c:v>8.9100000000000047E-3</c:v>
                </c:pt>
                <c:pt idx="3338">
                  <c:v>1.4789E-2</c:v>
                </c:pt>
                <c:pt idx="3339">
                  <c:v>9.5490000000000158E-3</c:v>
                </c:pt>
                <c:pt idx="3340">
                  <c:v>5.0549999999999996E-3</c:v>
                </c:pt>
                <c:pt idx="3341">
                  <c:v>1.4700000000000015E-3</c:v>
                </c:pt>
                <c:pt idx="3342">
                  <c:v>9.686000000000014E-3</c:v>
                </c:pt>
                <c:pt idx="3343">
                  <c:v>6.3860000000000071E-3</c:v>
                </c:pt>
                <c:pt idx="3344">
                  <c:v>6.6550000000000003E-3</c:v>
                </c:pt>
                <c:pt idx="3345">
                  <c:v>2.2110000000000012E-3</c:v>
                </c:pt>
                <c:pt idx="3346">
                  <c:v>6.4290000000000094E-3</c:v>
                </c:pt>
                <c:pt idx="3347">
                  <c:v>1.6403000000000025E-2</c:v>
                </c:pt>
                <c:pt idx="3348">
                  <c:v>1.5457E-2</c:v>
                </c:pt>
                <c:pt idx="3349">
                  <c:v>5.6010000000000061E-3</c:v>
                </c:pt>
                <c:pt idx="3350">
                  <c:v>3.7210000000000056E-3</c:v>
                </c:pt>
                <c:pt idx="3351">
                  <c:v>8.097E-3</c:v>
                </c:pt>
                <c:pt idx="3352">
                  <c:v>1.7087999999999999E-2</c:v>
                </c:pt>
                <c:pt idx="3353">
                  <c:v>1.7301E-2</c:v>
                </c:pt>
                <c:pt idx="3354">
                  <c:v>1.0895E-2</c:v>
                </c:pt>
                <c:pt idx="3355">
                  <c:v>4.3600000000000002E-3</c:v>
                </c:pt>
                <c:pt idx="3356">
                  <c:v>5.4740000000000092E-3</c:v>
                </c:pt>
                <c:pt idx="3357">
                  <c:v>1.1424000000000017E-2</c:v>
                </c:pt>
                <c:pt idx="3358">
                  <c:v>1.1169000000000005E-2</c:v>
                </c:pt>
                <c:pt idx="3359">
                  <c:v>8.6750000000000143E-3</c:v>
                </c:pt>
                <c:pt idx="3360">
                  <c:v>6.3920000000000001E-3</c:v>
                </c:pt>
                <c:pt idx="3361">
                  <c:v>7.9120000000000024E-3</c:v>
                </c:pt>
                <c:pt idx="3362">
                  <c:v>2.1700000000000035E-3</c:v>
                </c:pt>
                <c:pt idx="3363">
                  <c:v>3.542000000000003E-3</c:v>
                </c:pt>
                <c:pt idx="3364">
                  <c:v>5.5070000000000023E-3</c:v>
                </c:pt>
                <c:pt idx="3365">
                  <c:v>4.4650000000000002E-3</c:v>
                </c:pt>
                <c:pt idx="3366">
                  <c:v>4.0310000000000103E-3</c:v>
                </c:pt>
                <c:pt idx="3367">
                  <c:v>8.5530000000000068E-3</c:v>
                </c:pt>
                <c:pt idx="3368">
                  <c:v>7.4190000000000133E-3</c:v>
                </c:pt>
                <c:pt idx="3369">
                  <c:v>1.6444000000000021E-2</c:v>
                </c:pt>
                <c:pt idx="3370">
                  <c:v>1.3188999999999999E-2</c:v>
                </c:pt>
                <c:pt idx="3371">
                  <c:v>7.8790000000000127E-3</c:v>
                </c:pt>
                <c:pt idx="3372">
                  <c:v>2.168000000000005E-3</c:v>
                </c:pt>
                <c:pt idx="3373">
                  <c:v>1.0711999999999998E-2</c:v>
                </c:pt>
                <c:pt idx="3374">
                  <c:v>7.4050000000000123E-3</c:v>
                </c:pt>
                <c:pt idx="3375">
                  <c:v>2.9810000000000036E-3</c:v>
                </c:pt>
                <c:pt idx="3376">
                  <c:v>3.3990000000000001E-3</c:v>
                </c:pt>
                <c:pt idx="3377">
                  <c:v>3.751000000000003E-3</c:v>
                </c:pt>
                <c:pt idx="3378">
                  <c:v>4.6420000000000003E-3</c:v>
                </c:pt>
                <c:pt idx="3379">
                  <c:v>7.8910000000000126E-3</c:v>
                </c:pt>
                <c:pt idx="3380">
                  <c:v>8.0900000000000121E-3</c:v>
                </c:pt>
                <c:pt idx="3381">
                  <c:v>5.9760000000000134E-3</c:v>
                </c:pt>
                <c:pt idx="3382">
                  <c:v>9.150000000000014E-3</c:v>
                </c:pt>
                <c:pt idx="3383">
                  <c:v>7.7720000000000115E-3</c:v>
                </c:pt>
                <c:pt idx="3384">
                  <c:v>2.2430000000000037E-3</c:v>
                </c:pt>
                <c:pt idx="3385">
                  <c:v>5.6990000000000061E-3</c:v>
                </c:pt>
                <c:pt idx="3386">
                  <c:v>3.1980000000000012E-3</c:v>
                </c:pt>
                <c:pt idx="3387">
                  <c:v>6.7410000000000091E-3</c:v>
                </c:pt>
                <c:pt idx="3388">
                  <c:v>3.6260000000000012E-3</c:v>
                </c:pt>
                <c:pt idx="3389">
                  <c:v>1.0455000000000001E-2</c:v>
                </c:pt>
                <c:pt idx="3390">
                  <c:v>8.1600000000000145E-3</c:v>
                </c:pt>
                <c:pt idx="3391">
                  <c:v>5.3720000000000061E-3</c:v>
                </c:pt>
                <c:pt idx="3392">
                  <c:v>1.1696000000000003E-2</c:v>
                </c:pt>
                <c:pt idx="3393">
                  <c:v>2.398E-3</c:v>
                </c:pt>
                <c:pt idx="3394">
                  <c:v>1.1609000000000001E-2</c:v>
                </c:pt>
                <c:pt idx="3395">
                  <c:v>1.1454000000000001E-2</c:v>
                </c:pt>
                <c:pt idx="3396">
                  <c:v>7.6740000000000072E-3</c:v>
                </c:pt>
                <c:pt idx="3397">
                  <c:v>4.2710000000000083E-3</c:v>
                </c:pt>
                <c:pt idx="3398">
                  <c:v>1.5269999999999999E-3</c:v>
                </c:pt>
                <c:pt idx="3399">
                  <c:v>7.7800000000000083E-3</c:v>
                </c:pt>
                <c:pt idx="3400">
                  <c:v>1.3080000000000001E-2</c:v>
                </c:pt>
                <c:pt idx="3401">
                  <c:v>1.1422000000000017E-2</c:v>
                </c:pt>
                <c:pt idx="3402">
                  <c:v>6.7140000000000003E-3</c:v>
                </c:pt>
                <c:pt idx="3403">
                  <c:v>6.4670000000000014E-3</c:v>
                </c:pt>
                <c:pt idx="3404">
                  <c:v>7.9020000000000114E-3</c:v>
                </c:pt>
                <c:pt idx="3405">
                  <c:v>7.4610000000000093E-3</c:v>
                </c:pt>
                <c:pt idx="3406">
                  <c:v>5.4410000000000092E-3</c:v>
                </c:pt>
                <c:pt idx="3407">
                  <c:v>1.4164000000000001E-2</c:v>
                </c:pt>
                <c:pt idx="3408">
                  <c:v>1.4652E-2</c:v>
                </c:pt>
                <c:pt idx="3409">
                  <c:v>8.3360000000000066E-3</c:v>
                </c:pt>
                <c:pt idx="3410">
                  <c:v>3.751000000000003E-3</c:v>
                </c:pt>
                <c:pt idx="3411">
                  <c:v>9.2320000000000006E-3</c:v>
                </c:pt>
                <c:pt idx="3412">
                  <c:v>1.4058999999999981E-2</c:v>
                </c:pt>
                <c:pt idx="3413">
                  <c:v>7.4590000000000134E-3</c:v>
                </c:pt>
                <c:pt idx="3414">
                  <c:v>3.8370000000000036E-3</c:v>
                </c:pt>
                <c:pt idx="3415">
                  <c:v>3.571000000000003E-3</c:v>
                </c:pt>
                <c:pt idx="3416">
                  <c:v>1.0187E-2</c:v>
                </c:pt>
                <c:pt idx="3417">
                  <c:v>1.4982000000000007E-2</c:v>
                </c:pt>
                <c:pt idx="3418">
                  <c:v>1.0050999999999996E-2</c:v>
                </c:pt>
                <c:pt idx="3419">
                  <c:v>6.3120000000000034E-3</c:v>
                </c:pt>
                <c:pt idx="3420">
                  <c:v>1.0609E-2</c:v>
                </c:pt>
                <c:pt idx="3421">
                  <c:v>7.2390000000000145E-3</c:v>
                </c:pt>
                <c:pt idx="3422">
                  <c:v>7.8320000000000004E-3</c:v>
                </c:pt>
                <c:pt idx="3423">
                  <c:v>8.0430000000000015E-3</c:v>
                </c:pt>
                <c:pt idx="3424">
                  <c:v>7.0170000000000024E-3</c:v>
                </c:pt>
                <c:pt idx="3425">
                  <c:v>6.3300000000000092E-3</c:v>
                </c:pt>
                <c:pt idx="3426">
                  <c:v>1.2994E-2</c:v>
                </c:pt>
                <c:pt idx="3427">
                  <c:v>9.2280000000000001E-3</c:v>
                </c:pt>
                <c:pt idx="3428">
                  <c:v>3.238000000000003E-3</c:v>
                </c:pt>
                <c:pt idx="3429">
                  <c:v>8.2260000000000007E-3</c:v>
                </c:pt>
                <c:pt idx="3430">
                  <c:v>1.1030000000000003E-2</c:v>
                </c:pt>
                <c:pt idx="3431">
                  <c:v>5.8380000000000072E-3</c:v>
                </c:pt>
                <c:pt idx="3432">
                  <c:v>3.0830000000000046E-3</c:v>
                </c:pt>
                <c:pt idx="3433">
                  <c:v>1.0727E-2</c:v>
                </c:pt>
                <c:pt idx="3434">
                  <c:v>1.9356000000000005E-2</c:v>
                </c:pt>
                <c:pt idx="3435">
                  <c:v>1.4792E-2</c:v>
                </c:pt>
                <c:pt idx="3436">
                  <c:v>6.9910000000000094E-3</c:v>
                </c:pt>
                <c:pt idx="3437">
                  <c:v>5.0239999999999998E-3</c:v>
                </c:pt>
                <c:pt idx="3438">
                  <c:v>1.1756000000000001E-2</c:v>
                </c:pt>
                <c:pt idx="3439">
                  <c:v>9.8220000000000147E-3</c:v>
                </c:pt>
                <c:pt idx="3440">
                  <c:v>6.9880000000000133E-3</c:v>
                </c:pt>
                <c:pt idx="3441">
                  <c:v>9.4990000000000144E-3</c:v>
                </c:pt>
                <c:pt idx="3442">
                  <c:v>9.1860000000000067E-3</c:v>
                </c:pt>
                <c:pt idx="3443">
                  <c:v>1.0707000000000001E-2</c:v>
                </c:pt>
                <c:pt idx="3444">
                  <c:v>1.5181999999999999E-2</c:v>
                </c:pt>
                <c:pt idx="3445">
                  <c:v>1.025E-2</c:v>
                </c:pt>
                <c:pt idx="3446">
                  <c:v>1.0114999999999996E-2</c:v>
                </c:pt>
                <c:pt idx="3447">
                  <c:v>1.1986999999999999E-2</c:v>
                </c:pt>
                <c:pt idx="3448">
                  <c:v>1.3169999999999999E-2</c:v>
                </c:pt>
                <c:pt idx="3449">
                  <c:v>1.5330000000000001E-3</c:v>
                </c:pt>
                <c:pt idx="3450">
                  <c:v>1.0866000000000001E-2</c:v>
                </c:pt>
                <c:pt idx="3451">
                  <c:v>1.0420000000000007E-2</c:v>
                </c:pt>
                <c:pt idx="3452">
                  <c:v>1.1918000000000003E-2</c:v>
                </c:pt>
                <c:pt idx="3453">
                  <c:v>5.1659999999999996E-3</c:v>
                </c:pt>
                <c:pt idx="3454">
                  <c:v>5.8900000000000003E-3</c:v>
                </c:pt>
                <c:pt idx="3455">
                  <c:v>8.8440000000000046E-3</c:v>
                </c:pt>
                <c:pt idx="3456">
                  <c:v>1.1013E-2</c:v>
                </c:pt>
                <c:pt idx="3457">
                  <c:v>1.5783999999999999E-2</c:v>
                </c:pt>
                <c:pt idx="3458">
                  <c:v>5.5989999999999998E-3</c:v>
                </c:pt>
                <c:pt idx="3459">
                  <c:v>6.1209999999999997E-3</c:v>
                </c:pt>
                <c:pt idx="3460">
                  <c:v>1.3469000000000005E-2</c:v>
                </c:pt>
                <c:pt idx="3461">
                  <c:v>1.1060000000000016E-2</c:v>
                </c:pt>
                <c:pt idx="3462">
                  <c:v>6.0900000000000034E-3</c:v>
                </c:pt>
                <c:pt idx="3464">
                  <c:v>2.006E-3</c:v>
                </c:pt>
                <c:pt idx="3465">
                  <c:v>8.0930000000000047E-3</c:v>
                </c:pt>
                <c:pt idx="3466">
                  <c:v>1.3376000000000001E-2</c:v>
                </c:pt>
                <c:pt idx="3467">
                  <c:v>1.0767000000000001E-2</c:v>
                </c:pt>
                <c:pt idx="3468">
                  <c:v>6.7100000000000094E-3</c:v>
                </c:pt>
                <c:pt idx="3469">
                  <c:v>7.6200000000000061E-3</c:v>
                </c:pt>
                <c:pt idx="3470">
                  <c:v>7.3910000000000095E-3</c:v>
                </c:pt>
                <c:pt idx="3471">
                  <c:v>6.1149999999999998E-3</c:v>
                </c:pt>
                <c:pt idx="3472">
                  <c:v>5.5579999999999996E-3</c:v>
                </c:pt>
                <c:pt idx="3473">
                  <c:v>5.7860000000000073E-3</c:v>
                </c:pt>
                <c:pt idx="3474">
                  <c:v>9.7900000000000001E-3</c:v>
                </c:pt>
                <c:pt idx="3475">
                  <c:v>9.7160000000000007E-3</c:v>
                </c:pt>
                <c:pt idx="3476">
                  <c:v>9.4510000000000219E-3</c:v>
                </c:pt>
                <c:pt idx="3477">
                  <c:v>1.0513E-2</c:v>
                </c:pt>
                <c:pt idx="3478">
                  <c:v>1.0451999999999998E-2</c:v>
                </c:pt>
                <c:pt idx="3479">
                  <c:v>6.6030000000000073E-3</c:v>
                </c:pt>
                <c:pt idx="3480">
                  <c:v>1.5479999999999999E-3</c:v>
                </c:pt>
                <c:pt idx="3481">
                  <c:v>1.0709000000000003E-2</c:v>
                </c:pt>
                <c:pt idx="3482">
                  <c:v>1.2551E-2</c:v>
                </c:pt>
                <c:pt idx="3483">
                  <c:v>9.6490000000000048E-3</c:v>
                </c:pt>
                <c:pt idx="3484">
                  <c:v>7.5950000000000071E-3</c:v>
                </c:pt>
                <c:pt idx="3485">
                  <c:v>1.1454000000000001E-2</c:v>
                </c:pt>
                <c:pt idx="3486">
                  <c:v>1.0428000000000003E-2</c:v>
                </c:pt>
                <c:pt idx="3487">
                  <c:v>1.5566999999999999E-2</c:v>
                </c:pt>
                <c:pt idx="3488">
                  <c:v>1.1162999999999999E-2</c:v>
                </c:pt>
                <c:pt idx="3489">
                  <c:v>6.9270000000000061E-3</c:v>
                </c:pt>
                <c:pt idx="3490">
                  <c:v>6.7910000000000123E-3</c:v>
                </c:pt>
                <c:pt idx="3491">
                  <c:v>1.0727E-2</c:v>
                </c:pt>
                <c:pt idx="3492">
                  <c:v>6.3229999999999996E-3</c:v>
                </c:pt>
                <c:pt idx="3493">
                  <c:v>5.1060000000000003E-3</c:v>
                </c:pt>
                <c:pt idx="3494">
                  <c:v>1.2373E-2</c:v>
                </c:pt>
                <c:pt idx="3495">
                  <c:v>1.2441000000000001E-2</c:v>
                </c:pt>
                <c:pt idx="3496">
                  <c:v>7.0930000000000073E-3</c:v>
                </c:pt>
                <c:pt idx="3497">
                  <c:v>3.5310000000000012E-3</c:v>
                </c:pt>
                <c:pt idx="3498">
                  <c:v>1.1868999999999999E-2</c:v>
                </c:pt>
                <c:pt idx="3499">
                  <c:v>1.4216999999999985E-2</c:v>
                </c:pt>
                <c:pt idx="3500">
                  <c:v>1.491E-2</c:v>
                </c:pt>
                <c:pt idx="3501">
                  <c:v>1.1379E-2</c:v>
                </c:pt>
                <c:pt idx="3502">
                  <c:v>6.5870000000000034E-3</c:v>
                </c:pt>
                <c:pt idx="3503">
                  <c:v>5.1780000000000072E-3</c:v>
                </c:pt>
                <c:pt idx="3504">
                  <c:v>6.4750000000000103E-3</c:v>
                </c:pt>
                <c:pt idx="3505">
                  <c:v>1.1906000000000021E-2</c:v>
                </c:pt>
                <c:pt idx="3506">
                  <c:v>6.3040000000000014E-3</c:v>
                </c:pt>
                <c:pt idx="3507">
                  <c:v>5.2570000000000004E-3</c:v>
                </c:pt>
                <c:pt idx="3508">
                  <c:v>6.490000000000007E-3</c:v>
                </c:pt>
                <c:pt idx="3509">
                  <c:v>8.3880000000000048E-3</c:v>
                </c:pt>
                <c:pt idx="3510">
                  <c:v>7.8050000000000072E-3</c:v>
                </c:pt>
                <c:pt idx="3511">
                  <c:v>7.8410000000000129E-3</c:v>
                </c:pt>
                <c:pt idx="3512">
                  <c:v>6.3000000000000061E-3</c:v>
                </c:pt>
                <c:pt idx="3513">
                  <c:v>8.9390000000000008E-3</c:v>
                </c:pt>
                <c:pt idx="3514">
                  <c:v>1.1903000000000023E-2</c:v>
                </c:pt>
                <c:pt idx="3515">
                  <c:v>1.3056E-2</c:v>
                </c:pt>
                <c:pt idx="3516">
                  <c:v>1.2178999999999985E-2</c:v>
                </c:pt>
                <c:pt idx="3517">
                  <c:v>6.0870000000000004E-3</c:v>
                </c:pt>
                <c:pt idx="3518">
                  <c:v>5.9420000000000072E-3</c:v>
                </c:pt>
                <c:pt idx="3519">
                  <c:v>1.2064E-2</c:v>
                </c:pt>
                <c:pt idx="3520">
                  <c:v>1.3464000000000016E-2</c:v>
                </c:pt>
                <c:pt idx="3521">
                  <c:v>1.1325999999999999E-2</c:v>
                </c:pt>
                <c:pt idx="3522">
                  <c:v>4.1790000000000082E-3</c:v>
                </c:pt>
                <c:pt idx="3523">
                  <c:v>1.2737E-2</c:v>
                </c:pt>
                <c:pt idx="3524">
                  <c:v>1.0330000000000001E-2</c:v>
                </c:pt>
                <c:pt idx="3525">
                  <c:v>9.9200000000000121E-3</c:v>
                </c:pt>
                <c:pt idx="3526">
                  <c:v>4.7429999999999998E-3</c:v>
                </c:pt>
                <c:pt idx="3527">
                  <c:v>8.5920000000000163E-3</c:v>
                </c:pt>
                <c:pt idx="3528">
                  <c:v>1.6805000000000021E-2</c:v>
                </c:pt>
                <c:pt idx="3529">
                  <c:v>1.0623000000000007E-2</c:v>
                </c:pt>
                <c:pt idx="3530">
                  <c:v>2.617000000000003E-3</c:v>
                </c:pt>
                <c:pt idx="3531">
                  <c:v>1.2780000000000018E-3</c:v>
                </c:pt>
                <c:pt idx="3532">
                  <c:v>9.9270000000000122E-3</c:v>
                </c:pt>
                <c:pt idx="3533">
                  <c:v>1.0090999999999998E-2</c:v>
                </c:pt>
                <c:pt idx="3534">
                  <c:v>7.5500000000000072E-3</c:v>
                </c:pt>
                <c:pt idx="3535">
                  <c:v>5.6930000000000001E-3</c:v>
                </c:pt>
                <c:pt idx="3536">
                  <c:v>7.9800000000000131E-3</c:v>
                </c:pt>
                <c:pt idx="3537">
                  <c:v>1.3332E-2</c:v>
                </c:pt>
                <c:pt idx="3538">
                  <c:v>1.4289E-2</c:v>
                </c:pt>
                <c:pt idx="3539">
                  <c:v>9.9030000000000125E-3</c:v>
                </c:pt>
                <c:pt idx="3540">
                  <c:v>1.2799E-2</c:v>
                </c:pt>
                <c:pt idx="3541">
                  <c:v>1.1581000000000017E-2</c:v>
                </c:pt>
                <c:pt idx="3542">
                  <c:v>9.5480000000000009E-3</c:v>
                </c:pt>
                <c:pt idx="3543">
                  <c:v>5.7270000000000003E-3</c:v>
                </c:pt>
                <c:pt idx="3544">
                  <c:v>1.5388000000000001E-2</c:v>
                </c:pt>
                <c:pt idx="3545">
                  <c:v>1.8350000000000005E-2</c:v>
                </c:pt>
                <c:pt idx="3546">
                  <c:v>7.6689999999999996E-3</c:v>
                </c:pt>
                <c:pt idx="3547">
                  <c:v>5.6750000000000004E-3</c:v>
                </c:pt>
                <c:pt idx="3548">
                  <c:v>1.3252000000000003E-2</c:v>
                </c:pt>
                <c:pt idx="3549">
                  <c:v>1.1447000000000014E-2</c:v>
                </c:pt>
                <c:pt idx="3550">
                  <c:v>1.1070999999999999E-2</c:v>
                </c:pt>
                <c:pt idx="3551">
                  <c:v>2.9520000000000002E-3</c:v>
                </c:pt>
                <c:pt idx="3552">
                  <c:v>9.4530000000000221E-3</c:v>
                </c:pt>
                <c:pt idx="3553">
                  <c:v>1.7066999999999999E-2</c:v>
                </c:pt>
                <c:pt idx="3554">
                  <c:v>1.5277000000000001E-2</c:v>
                </c:pt>
                <c:pt idx="3555">
                  <c:v>1.059E-2</c:v>
                </c:pt>
                <c:pt idx="3556">
                  <c:v>5.4260000000000072E-3</c:v>
                </c:pt>
                <c:pt idx="3557">
                  <c:v>1.1709000000000015E-2</c:v>
                </c:pt>
                <c:pt idx="3558">
                  <c:v>1.1898000000000001E-2</c:v>
                </c:pt>
                <c:pt idx="3559">
                  <c:v>7.9979999999999999E-3</c:v>
                </c:pt>
                <c:pt idx="3560">
                  <c:v>9.1020000000000163E-3</c:v>
                </c:pt>
                <c:pt idx="3561">
                  <c:v>3.5250000000000012E-3</c:v>
                </c:pt>
                <c:pt idx="3562">
                  <c:v>8.1720000000000161E-3</c:v>
                </c:pt>
                <c:pt idx="3563">
                  <c:v>1.3462999999999999E-2</c:v>
                </c:pt>
                <c:pt idx="3564">
                  <c:v>6.0840000000000061E-3</c:v>
                </c:pt>
                <c:pt idx="3565">
                  <c:v>1.4280000000000015E-3</c:v>
                </c:pt>
                <c:pt idx="3566">
                  <c:v>5.0770000000000034E-3</c:v>
                </c:pt>
                <c:pt idx="3567">
                  <c:v>5.1939999999999998E-3</c:v>
                </c:pt>
                <c:pt idx="3568">
                  <c:v>1.0083999999999999E-2</c:v>
                </c:pt>
                <c:pt idx="3569">
                  <c:v>1.2586E-2</c:v>
                </c:pt>
                <c:pt idx="3570">
                  <c:v>1.3453000000000001E-2</c:v>
                </c:pt>
                <c:pt idx="3571">
                  <c:v>6.7480000000000092E-3</c:v>
                </c:pt>
                <c:pt idx="3572">
                  <c:v>2.7530000000000046E-3</c:v>
                </c:pt>
                <c:pt idx="3573">
                  <c:v>6.6259999999999999E-3</c:v>
                </c:pt>
                <c:pt idx="3574">
                  <c:v>7.4080000000000092E-3</c:v>
                </c:pt>
                <c:pt idx="3575">
                  <c:v>3.3900000000000002E-3</c:v>
                </c:pt>
                <c:pt idx="3576">
                  <c:v>5.1269999999999996E-3</c:v>
                </c:pt>
                <c:pt idx="3577">
                  <c:v>9.5800000000000121E-3</c:v>
                </c:pt>
                <c:pt idx="3578">
                  <c:v>1.2208E-2</c:v>
                </c:pt>
                <c:pt idx="3579">
                  <c:v>8.6760000000000066E-3</c:v>
                </c:pt>
                <c:pt idx="3580">
                  <c:v>3.058000000000003E-3</c:v>
                </c:pt>
                <c:pt idx="3581">
                  <c:v>4.2400000000000024E-3</c:v>
                </c:pt>
                <c:pt idx="3582">
                  <c:v>9.5800000000000121E-3</c:v>
                </c:pt>
                <c:pt idx="3583">
                  <c:v>7.7880000000000093E-3</c:v>
                </c:pt>
                <c:pt idx="3584">
                  <c:v>4.5669999999999999E-3</c:v>
                </c:pt>
                <c:pt idx="3585">
                  <c:v>4.0299999999999997E-3</c:v>
                </c:pt>
                <c:pt idx="3586">
                  <c:v>5.2390000000000093E-3</c:v>
                </c:pt>
                <c:pt idx="3587">
                  <c:v>1.2246E-2</c:v>
                </c:pt>
                <c:pt idx="3588">
                  <c:v>9.7630000000000008E-3</c:v>
                </c:pt>
                <c:pt idx="3589">
                  <c:v>2.1329999999999999E-3</c:v>
                </c:pt>
                <c:pt idx="3590">
                  <c:v>3.4270000000000051E-3</c:v>
                </c:pt>
                <c:pt idx="3591">
                  <c:v>1.5193999999999996E-2</c:v>
                </c:pt>
                <c:pt idx="3592">
                  <c:v>1.3841000000000016E-2</c:v>
                </c:pt>
                <c:pt idx="3593">
                  <c:v>1.2489E-2</c:v>
                </c:pt>
                <c:pt idx="3594">
                  <c:v>8.1460000000000005E-3</c:v>
                </c:pt>
                <c:pt idx="3595">
                  <c:v>3.8290000000000012E-3</c:v>
                </c:pt>
                <c:pt idx="3596">
                  <c:v>6.7190000000000106E-3</c:v>
                </c:pt>
                <c:pt idx="3597">
                  <c:v>5.1390000000000073E-3</c:v>
                </c:pt>
                <c:pt idx="3598">
                  <c:v>9.320000000000014E-3</c:v>
                </c:pt>
                <c:pt idx="3599">
                  <c:v>1.0407000000000001E-2</c:v>
                </c:pt>
                <c:pt idx="3600">
                  <c:v>1.0135E-2</c:v>
                </c:pt>
                <c:pt idx="3601">
                  <c:v>2.2160000000000001E-3</c:v>
                </c:pt>
                <c:pt idx="3602">
                  <c:v>8.2900000000000005E-3</c:v>
                </c:pt>
                <c:pt idx="3603">
                  <c:v>1.6133999999999999E-2</c:v>
                </c:pt>
                <c:pt idx="3604">
                  <c:v>1.1702000000000023E-2</c:v>
                </c:pt>
                <c:pt idx="3605">
                  <c:v>3.3810000000000012E-3</c:v>
                </c:pt>
                <c:pt idx="3606">
                  <c:v>4.8400000000000065E-4</c:v>
                </c:pt>
                <c:pt idx="3607">
                  <c:v>8.796E-3</c:v>
                </c:pt>
                <c:pt idx="3608">
                  <c:v>8.4180000000000001E-3</c:v>
                </c:pt>
                <c:pt idx="3609">
                  <c:v>7.7690000000000103E-3</c:v>
                </c:pt>
                <c:pt idx="3610">
                  <c:v>8.8050000000000246E-3</c:v>
                </c:pt>
                <c:pt idx="3611">
                  <c:v>7.9360000000000142E-3</c:v>
                </c:pt>
                <c:pt idx="3612">
                  <c:v>1.0435999999999996E-2</c:v>
                </c:pt>
                <c:pt idx="3613">
                  <c:v>9.8200000000000145E-3</c:v>
                </c:pt>
                <c:pt idx="3614">
                  <c:v>1.1294999999999998E-2</c:v>
                </c:pt>
                <c:pt idx="3615">
                  <c:v>1.2369E-2</c:v>
                </c:pt>
                <c:pt idx="3616">
                  <c:v>8.5770000000000048E-3</c:v>
                </c:pt>
                <c:pt idx="3617">
                  <c:v>4.8650000000000004E-3</c:v>
                </c:pt>
                <c:pt idx="3618">
                  <c:v>1.8330000000000015E-3</c:v>
                </c:pt>
                <c:pt idx="3619">
                  <c:v>6.5010000000000094E-3</c:v>
                </c:pt>
                <c:pt idx="3620">
                  <c:v>1.1122000000000003E-2</c:v>
                </c:pt>
                <c:pt idx="3621">
                  <c:v>9.7279999999999988E-3</c:v>
                </c:pt>
                <c:pt idx="3622">
                  <c:v>5.9230000000000073E-3</c:v>
                </c:pt>
                <c:pt idx="3623">
                  <c:v>1.4367E-2</c:v>
                </c:pt>
                <c:pt idx="3624">
                  <c:v>1.1434000000000001E-2</c:v>
                </c:pt>
                <c:pt idx="3625">
                  <c:v>1.2555999999999998E-2</c:v>
                </c:pt>
                <c:pt idx="3626">
                  <c:v>6.7000000000000072E-3</c:v>
                </c:pt>
                <c:pt idx="3627">
                  <c:v>6.5880000000000062E-3</c:v>
                </c:pt>
                <c:pt idx="3628">
                  <c:v>7.0870000000000082E-3</c:v>
                </c:pt>
                <c:pt idx="3629">
                  <c:v>7.8829999999999994E-3</c:v>
                </c:pt>
                <c:pt idx="3630">
                  <c:v>7.6290000000000073E-3</c:v>
                </c:pt>
                <c:pt idx="3631">
                  <c:v>4.5129999999999997E-3</c:v>
                </c:pt>
                <c:pt idx="3632">
                  <c:v>1.0295E-2</c:v>
                </c:pt>
                <c:pt idx="3633">
                  <c:v>9.7010000000000013E-3</c:v>
                </c:pt>
                <c:pt idx="3634">
                  <c:v>5.2990000000000103E-3</c:v>
                </c:pt>
                <c:pt idx="3635">
                  <c:v>8.3590000000000244E-3</c:v>
                </c:pt>
                <c:pt idx="3636">
                  <c:v>6.0300000000000093E-3</c:v>
                </c:pt>
                <c:pt idx="3637">
                  <c:v>1.1185000000000014E-2</c:v>
                </c:pt>
                <c:pt idx="3638">
                  <c:v>5.9350000000000123E-3</c:v>
                </c:pt>
                <c:pt idx="3639">
                  <c:v>1.0617E-2</c:v>
                </c:pt>
                <c:pt idx="3640">
                  <c:v>1.5096999999999998E-2</c:v>
                </c:pt>
                <c:pt idx="3641">
                  <c:v>1.9276999999999999E-2</c:v>
                </c:pt>
                <c:pt idx="3642">
                  <c:v>8.8330000000000145E-3</c:v>
                </c:pt>
                <c:pt idx="3643">
                  <c:v>7.0179999999999999E-3</c:v>
                </c:pt>
                <c:pt idx="3644">
                  <c:v>7.0410000000000091E-3</c:v>
                </c:pt>
                <c:pt idx="3645">
                  <c:v>1.4611000000000001E-2</c:v>
                </c:pt>
                <c:pt idx="3646">
                  <c:v>1.3528999999999999E-2</c:v>
                </c:pt>
                <c:pt idx="3647">
                  <c:v>5.8900000000000003E-3</c:v>
                </c:pt>
                <c:pt idx="3648">
                  <c:v>6.0949999999999997E-3</c:v>
                </c:pt>
                <c:pt idx="3649">
                  <c:v>1.2501000000000003E-2</c:v>
                </c:pt>
                <c:pt idx="3650">
                  <c:v>1.1379E-2</c:v>
                </c:pt>
                <c:pt idx="3651">
                  <c:v>8.0400000000000003E-3</c:v>
                </c:pt>
                <c:pt idx="3652">
                  <c:v>4.8920000000000014E-3</c:v>
                </c:pt>
                <c:pt idx="3653">
                  <c:v>7.1720000000000082E-3</c:v>
                </c:pt>
                <c:pt idx="3654">
                  <c:v>1.1442000000000016E-2</c:v>
                </c:pt>
                <c:pt idx="3655">
                  <c:v>1.0907000000000003E-2</c:v>
                </c:pt>
                <c:pt idx="3656">
                  <c:v>6.0320000000000061E-3</c:v>
                </c:pt>
                <c:pt idx="3657">
                  <c:v>1.0806000000000001E-2</c:v>
                </c:pt>
                <c:pt idx="3658">
                  <c:v>1.1417E-2</c:v>
                </c:pt>
                <c:pt idx="3659">
                  <c:v>9.8630000000000245E-3</c:v>
                </c:pt>
                <c:pt idx="3660">
                  <c:v>1.1161000000000015E-2</c:v>
                </c:pt>
                <c:pt idx="3661">
                  <c:v>8.3800000000000124E-3</c:v>
                </c:pt>
                <c:pt idx="3662">
                  <c:v>6.6410000000000071E-3</c:v>
                </c:pt>
                <c:pt idx="3663">
                  <c:v>2.212E-3</c:v>
                </c:pt>
                <c:pt idx="3664">
                  <c:v>5.8590000000000083E-3</c:v>
                </c:pt>
                <c:pt idx="3665">
                  <c:v>1.4079E-2</c:v>
                </c:pt>
                <c:pt idx="3666">
                  <c:v>1.5968000000000003E-2</c:v>
                </c:pt>
                <c:pt idx="3667">
                  <c:v>4.9920000000000034E-3</c:v>
                </c:pt>
                <c:pt idx="3668">
                  <c:v>4.5730000000000093E-3</c:v>
                </c:pt>
                <c:pt idx="3669">
                  <c:v>7.7310000000000139E-3</c:v>
                </c:pt>
                <c:pt idx="3670">
                  <c:v>6.8190000000000082E-3</c:v>
                </c:pt>
                <c:pt idx="3671">
                  <c:v>3.645000000000005E-3</c:v>
                </c:pt>
                <c:pt idx="3672">
                  <c:v>3.4940000000000001E-3</c:v>
                </c:pt>
                <c:pt idx="3673">
                  <c:v>8.1520000000000221E-3</c:v>
                </c:pt>
                <c:pt idx="3674">
                  <c:v>9.1240000000000002E-3</c:v>
                </c:pt>
                <c:pt idx="3675">
                  <c:v>1.3309000000000001E-2</c:v>
                </c:pt>
                <c:pt idx="3676">
                  <c:v>1.0949E-2</c:v>
                </c:pt>
                <c:pt idx="3677">
                  <c:v>9.9980000000000156E-3</c:v>
                </c:pt>
                <c:pt idx="3678">
                  <c:v>7.8589999999999997E-3</c:v>
                </c:pt>
                <c:pt idx="3679">
                  <c:v>4.0260000000000001E-3</c:v>
                </c:pt>
                <c:pt idx="3680">
                  <c:v>2.3670000000000002E-3</c:v>
                </c:pt>
                <c:pt idx="3681">
                  <c:v>4.4100000000000033E-3</c:v>
                </c:pt>
                <c:pt idx="3682">
                  <c:v>6.0190000000000061E-3</c:v>
                </c:pt>
                <c:pt idx="3683">
                  <c:v>9.0760000000000163E-3</c:v>
                </c:pt>
                <c:pt idx="3684">
                  <c:v>3.2290000000000036E-3</c:v>
                </c:pt>
                <c:pt idx="3685">
                  <c:v>4.7770000000000061E-3</c:v>
                </c:pt>
                <c:pt idx="3686">
                  <c:v>1.2304000000000001E-2</c:v>
                </c:pt>
                <c:pt idx="3687">
                  <c:v>1.1906999999999999E-2</c:v>
                </c:pt>
                <c:pt idx="3688">
                  <c:v>8.3250000000000147E-3</c:v>
                </c:pt>
                <c:pt idx="3689">
                  <c:v>4.0699999999999998E-3</c:v>
                </c:pt>
                <c:pt idx="3690">
                  <c:v>8.7260000000000046E-3</c:v>
                </c:pt>
                <c:pt idx="3691">
                  <c:v>9.6180000000000015E-3</c:v>
                </c:pt>
                <c:pt idx="3692">
                  <c:v>7.5649999999999997E-3</c:v>
                </c:pt>
                <c:pt idx="3693">
                  <c:v>5.4810000000000093E-3</c:v>
                </c:pt>
                <c:pt idx="3694">
                  <c:v>8.9700000000000144E-3</c:v>
                </c:pt>
                <c:pt idx="3695">
                  <c:v>1.0932000000000001E-2</c:v>
                </c:pt>
                <c:pt idx="3696">
                  <c:v>9.6840000000000068E-3</c:v>
                </c:pt>
                <c:pt idx="3697">
                  <c:v>6.0360000000000092E-3</c:v>
                </c:pt>
                <c:pt idx="3698">
                  <c:v>2.9069999999999999E-3</c:v>
                </c:pt>
                <c:pt idx="3699">
                  <c:v>8.1590000000000048E-3</c:v>
                </c:pt>
                <c:pt idx="3700">
                  <c:v>9.9310000000000006E-3</c:v>
                </c:pt>
                <c:pt idx="3701">
                  <c:v>7.9460000000000121E-3</c:v>
                </c:pt>
                <c:pt idx="3702">
                  <c:v>1.1361000000000019E-2</c:v>
                </c:pt>
                <c:pt idx="3703">
                  <c:v>9.3770000000000173E-3</c:v>
                </c:pt>
                <c:pt idx="3704">
                  <c:v>4.7070000000000002E-3</c:v>
                </c:pt>
                <c:pt idx="3705">
                  <c:v>7.3720000000000062E-3</c:v>
                </c:pt>
                <c:pt idx="3706">
                  <c:v>1.0988000000000001E-2</c:v>
                </c:pt>
                <c:pt idx="3707">
                  <c:v>1.1689000000000001E-2</c:v>
                </c:pt>
                <c:pt idx="3708">
                  <c:v>7.5010000000000103E-3</c:v>
                </c:pt>
                <c:pt idx="3709">
                  <c:v>6.4790000000000134E-3</c:v>
                </c:pt>
                <c:pt idx="3710">
                  <c:v>5.0730000000000072E-3</c:v>
                </c:pt>
                <c:pt idx="3711">
                  <c:v>9.0480000000000005E-3</c:v>
                </c:pt>
                <c:pt idx="3712">
                  <c:v>6.4010000000000117E-3</c:v>
                </c:pt>
                <c:pt idx="3713">
                  <c:v>3.9820000000000012E-3</c:v>
                </c:pt>
                <c:pt idx="3715">
                  <c:v>3.3680000000000012E-3</c:v>
                </c:pt>
                <c:pt idx="3716">
                  <c:v>1.0153000000000001E-2</c:v>
                </c:pt>
                <c:pt idx="3717">
                  <c:v>1.2154999999999996E-2</c:v>
                </c:pt>
                <c:pt idx="3718">
                  <c:v>1.1361000000000019E-2</c:v>
                </c:pt>
                <c:pt idx="3719">
                  <c:v>7.0450000000000061E-3</c:v>
                </c:pt>
                <c:pt idx="3720">
                  <c:v>1.0867000000000003E-2</c:v>
                </c:pt>
                <c:pt idx="3721">
                  <c:v>5.2400000000000033E-3</c:v>
                </c:pt>
                <c:pt idx="3722">
                  <c:v>6.5540000000000034E-3</c:v>
                </c:pt>
                <c:pt idx="3723">
                  <c:v>1.0917E-2</c:v>
                </c:pt>
                <c:pt idx="3724">
                  <c:v>2.5210000000000002E-3</c:v>
                </c:pt>
                <c:pt idx="3725">
                  <c:v>6.5840000000000004E-3</c:v>
                </c:pt>
                <c:pt idx="3726">
                  <c:v>9.4800000000000145E-3</c:v>
                </c:pt>
                <c:pt idx="3727">
                  <c:v>5.8390000000000065E-3</c:v>
                </c:pt>
                <c:pt idx="3728">
                  <c:v>2.3240000000000001E-3</c:v>
                </c:pt>
                <c:pt idx="3729">
                  <c:v>5.3750000000000065E-3</c:v>
                </c:pt>
                <c:pt idx="3730">
                  <c:v>4.5129999999999997E-3</c:v>
                </c:pt>
                <c:pt idx="3731">
                  <c:v>8.0150000000000048E-3</c:v>
                </c:pt>
                <c:pt idx="3732">
                  <c:v>9.9890000000000222E-3</c:v>
                </c:pt>
                <c:pt idx="3733">
                  <c:v>9.1790000000000066E-3</c:v>
                </c:pt>
                <c:pt idx="3734">
                  <c:v>4.7930000000000082E-3</c:v>
                </c:pt>
                <c:pt idx="3735">
                  <c:v>3.0260000000000031E-3</c:v>
                </c:pt>
                <c:pt idx="3736">
                  <c:v>2.701000000000005E-3</c:v>
                </c:pt>
                <c:pt idx="3737">
                  <c:v>6.2060000000000093E-3</c:v>
                </c:pt>
                <c:pt idx="3738">
                  <c:v>5.5380000000000082E-3</c:v>
                </c:pt>
                <c:pt idx="3739">
                  <c:v>7.2770000000000083E-3</c:v>
                </c:pt>
                <c:pt idx="3740">
                  <c:v>1.0598E-2</c:v>
                </c:pt>
                <c:pt idx="3741">
                  <c:v>9.0140000000000046E-3</c:v>
                </c:pt>
                <c:pt idx="3742">
                  <c:v>7.0300000000000115E-4</c:v>
                </c:pt>
                <c:pt idx="3743">
                  <c:v>5.7689999999999998E-3</c:v>
                </c:pt>
                <c:pt idx="3744">
                  <c:v>9.9920000000000148E-3</c:v>
                </c:pt>
                <c:pt idx="3745">
                  <c:v>5.4300000000000116E-4</c:v>
                </c:pt>
                <c:pt idx="3746">
                  <c:v>3.372E-3</c:v>
                </c:pt>
                <c:pt idx="3747">
                  <c:v>1.0207000000000001E-2</c:v>
                </c:pt>
                <c:pt idx="3748">
                  <c:v>9.2030000000000028E-3</c:v>
                </c:pt>
                <c:pt idx="3749">
                  <c:v>7.3120000000000034E-3</c:v>
                </c:pt>
                <c:pt idx="3750">
                  <c:v>8.4270000000000005E-3</c:v>
                </c:pt>
                <c:pt idx="3751">
                  <c:v>4.7350000000000083E-3</c:v>
                </c:pt>
                <c:pt idx="3752">
                  <c:v>8.8590000000000266E-3</c:v>
                </c:pt>
                <c:pt idx="3753">
                  <c:v>7.2700000000000141E-4</c:v>
                </c:pt>
                <c:pt idx="3754">
                  <c:v>9.6290000000000004E-3</c:v>
                </c:pt>
                <c:pt idx="3755">
                  <c:v>5.0330000000000071E-3</c:v>
                </c:pt>
                <c:pt idx="3756">
                  <c:v>7.1490000000000095E-3</c:v>
                </c:pt>
                <c:pt idx="3757">
                  <c:v>3.1880000000000051E-3</c:v>
                </c:pt>
                <c:pt idx="3758">
                  <c:v>5.9820000000000073E-3</c:v>
                </c:pt>
                <c:pt idx="3759">
                  <c:v>7.7400000000000073E-3</c:v>
                </c:pt>
                <c:pt idx="3760">
                  <c:v>5.9710000000000145E-3</c:v>
                </c:pt>
                <c:pt idx="3761">
                  <c:v>9.7880000000000016E-3</c:v>
                </c:pt>
                <c:pt idx="3762">
                  <c:v>2.712E-3</c:v>
                </c:pt>
                <c:pt idx="3763">
                  <c:v>7.7140000000000073E-3</c:v>
                </c:pt>
                <c:pt idx="3764">
                  <c:v>1.1063999999999999E-2</c:v>
                </c:pt>
                <c:pt idx="3765">
                  <c:v>2.2220000000000031E-3</c:v>
                </c:pt>
                <c:pt idx="3766">
                  <c:v>6.2649999999999997E-3</c:v>
                </c:pt>
                <c:pt idx="3767">
                  <c:v>6.3440000000000024E-3</c:v>
                </c:pt>
                <c:pt idx="3768">
                  <c:v>1.5394E-2</c:v>
                </c:pt>
                <c:pt idx="3769">
                  <c:v>9.2430000000000012E-3</c:v>
                </c:pt>
                <c:pt idx="3770">
                  <c:v>2.591E-3</c:v>
                </c:pt>
                <c:pt idx="3771">
                  <c:v>5.2910000000000092E-3</c:v>
                </c:pt>
                <c:pt idx="3772">
                  <c:v>5.4440000000000061E-3</c:v>
                </c:pt>
                <c:pt idx="3773">
                  <c:v>8.3620000000000222E-3</c:v>
                </c:pt>
                <c:pt idx="3774">
                  <c:v>1.023E-3</c:v>
                </c:pt>
                <c:pt idx="3775">
                  <c:v>1.0872000000000001E-2</c:v>
                </c:pt>
                <c:pt idx="3776">
                  <c:v>1.5694E-2</c:v>
                </c:pt>
                <c:pt idx="3777">
                  <c:v>9.3480000000000004E-3</c:v>
                </c:pt>
                <c:pt idx="3778">
                  <c:v>3.934E-3</c:v>
                </c:pt>
                <c:pt idx="3779">
                  <c:v>9.7700000000000026E-3</c:v>
                </c:pt>
                <c:pt idx="3780">
                  <c:v>1.3760000000000022E-2</c:v>
                </c:pt>
                <c:pt idx="3781">
                  <c:v>1.3553000000000001E-2</c:v>
                </c:pt>
                <c:pt idx="3782">
                  <c:v>7.162E-3</c:v>
                </c:pt>
                <c:pt idx="3783">
                  <c:v>9.8690000000000184E-3</c:v>
                </c:pt>
                <c:pt idx="3784">
                  <c:v>1.1023000000000003E-2</c:v>
                </c:pt>
                <c:pt idx="3785">
                  <c:v>1.0211E-2</c:v>
                </c:pt>
                <c:pt idx="3786">
                  <c:v>3.7410000000000056E-3</c:v>
                </c:pt>
                <c:pt idx="3787">
                  <c:v>5.7490000000000093E-3</c:v>
                </c:pt>
                <c:pt idx="3788">
                  <c:v>1.5161000000000001E-2</c:v>
                </c:pt>
                <c:pt idx="3789">
                  <c:v>1.4304000000000001E-2</c:v>
                </c:pt>
                <c:pt idx="3790">
                  <c:v>8.1610000000000068E-3</c:v>
                </c:pt>
                <c:pt idx="3791">
                  <c:v>7.7300000000000103E-3</c:v>
                </c:pt>
                <c:pt idx="3792">
                  <c:v>1.3923000000000019E-2</c:v>
                </c:pt>
                <c:pt idx="3793">
                  <c:v>1.0015999999999987E-2</c:v>
                </c:pt>
                <c:pt idx="3794">
                  <c:v>9.3170000000000145E-3</c:v>
                </c:pt>
                <c:pt idx="3795">
                  <c:v>4.5360000000000062E-3</c:v>
                </c:pt>
                <c:pt idx="3796">
                  <c:v>6.7080000000000082E-3</c:v>
                </c:pt>
                <c:pt idx="3797">
                  <c:v>1.0199E-2</c:v>
                </c:pt>
                <c:pt idx="3798">
                  <c:v>5.2180000000000004E-3</c:v>
                </c:pt>
                <c:pt idx="3799">
                  <c:v>2.8840000000000011E-3</c:v>
                </c:pt>
                <c:pt idx="3800">
                  <c:v>6.7140000000000003E-3</c:v>
                </c:pt>
                <c:pt idx="3801">
                  <c:v>8.5160000000000027E-3</c:v>
                </c:pt>
                <c:pt idx="3802">
                  <c:v>9.970000000000024E-3</c:v>
                </c:pt>
                <c:pt idx="3803">
                  <c:v>7.1590000000000082E-3</c:v>
                </c:pt>
                <c:pt idx="3804">
                  <c:v>6.3430000000000092E-3</c:v>
                </c:pt>
                <c:pt idx="3805">
                  <c:v>4.9150000000000062E-3</c:v>
                </c:pt>
                <c:pt idx="3806">
                  <c:v>6.0990000000000072E-3</c:v>
                </c:pt>
                <c:pt idx="3807">
                  <c:v>7.3260000000000061E-3</c:v>
                </c:pt>
                <c:pt idx="3808">
                  <c:v>1.0279E-2</c:v>
                </c:pt>
                <c:pt idx="3809">
                  <c:v>1.5498E-2</c:v>
                </c:pt>
                <c:pt idx="3810">
                  <c:v>9.6830000000000006E-3</c:v>
                </c:pt>
                <c:pt idx="3811">
                  <c:v>9.1060000000000047E-3</c:v>
                </c:pt>
                <c:pt idx="3812">
                  <c:v>1.3545000000000001E-2</c:v>
                </c:pt>
                <c:pt idx="3813">
                  <c:v>7.4450000000000124E-3</c:v>
                </c:pt>
                <c:pt idx="3814">
                  <c:v>6.6750000000000073E-3</c:v>
                </c:pt>
                <c:pt idx="3815">
                  <c:v>6.9540000000000062E-3</c:v>
                </c:pt>
                <c:pt idx="3816">
                  <c:v>4.8390000000000082E-3</c:v>
                </c:pt>
                <c:pt idx="3817">
                  <c:v>1.0510000000000001E-3</c:v>
                </c:pt>
                <c:pt idx="3818">
                  <c:v>4.4830000000000113E-3</c:v>
                </c:pt>
                <c:pt idx="3819">
                  <c:v>9.6790000000000122E-3</c:v>
                </c:pt>
                <c:pt idx="3820">
                  <c:v>1.1167000000000003E-2</c:v>
                </c:pt>
                <c:pt idx="3821">
                  <c:v>8.7530000000000125E-3</c:v>
                </c:pt>
                <c:pt idx="3822">
                  <c:v>8.3740000000000047E-3</c:v>
                </c:pt>
                <c:pt idx="3823">
                  <c:v>9.1470000000000006E-3</c:v>
                </c:pt>
                <c:pt idx="3824">
                  <c:v>1.2142999999999999E-2</c:v>
                </c:pt>
                <c:pt idx="3825">
                  <c:v>7.0670000000000004E-3</c:v>
                </c:pt>
                <c:pt idx="3826">
                  <c:v>1.1890000000000019E-3</c:v>
                </c:pt>
                <c:pt idx="3827">
                  <c:v>9.7820000000000146E-3</c:v>
                </c:pt>
                <c:pt idx="3828">
                  <c:v>1.5356E-2</c:v>
                </c:pt>
                <c:pt idx="3829">
                  <c:v>9.7480000000000015E-3</c:v>
                </c:pt>
                <c:pt idx="3830">
                  <c:v>5.3680000000000004E-3</c:v>
                </c:pt>
                <c:pt idx="3831">
                  <c:v>5.8440000000000002E-3</c:v>
                </c:pt>
                <c:pt idx="3832">
                  <c:v>4.2400000000000024E-3</c:v>
                </c:pt>
                <c:pt idx="3833">
                  <c:v>1.0796999999999998E-2</c:v>
                </c:pt>
                <c:pt idx="3834">
                  <c:v>6.0200000000000002E-3</c:v>
                </c:pt>
                <c:pt idx="3835">
                  <c:v>1.0753E-2</c:v>
                </c:pt>
                <c:pt idx="3836">
                  <c:v>1.3554999999999999E-2</c:v>
                </c:pt>
                <c:pt idx="3837">
                  <c:v>1.1308000000000014E-2</c:v>
                </c:pt>
                <c:pt idx="3838">
                  <c:v>7.1479999999999998E-3</c:v>
                </c:pt>
                <c:pt idx="3839">
                  <c:v>8.8540000000000146E-3</c:v>
                </c:pt>
                <c:pt idx="3840">
                  <c:v>1.6583000000000021E-2</c:v>
                </c:pt>
                <c:pt idx="3841">
                  <c:v>7.1750000000000034E-3</c:v>
                </c:pt>
                <c:pt idx="3842">
                  <c:v>7.4130000000000081E-3</c:v>
                </c:pt>
                <c:pt idx="3843">
                  <c:v>6.5040000000000002E-3</c:v>
                </c:pt>
                <c:pt idx="3844">
                  <c:v>1.1627000000000016E-2</c:v>
                </c:pt>
                <c:pt idx="3845">
                  <c:v>1.1021000000000001E-2</c:v>
                </c:pt>
                <c:pt idx="3846">
                  <c:v>4.5400000000000024E-3</c:v>
                </c:pt>
                <c:pt idx="3847">
                  <c:v>6.8880000000000061E-3</c:v>
                </c:pt>
                <c:pt idx="3848">
                  <c:v>1.0865000000000001E-2</c:v>
                </c:pt>
                <c:pt idx="3849">
                  <c:v>1.4220999999999999E-2</c:v>
                </c:pt>
                <c:pt idx="3850">
                  <c:v>7.7770000000000122E-3</c:v>
                </c:pt>
                <c:pt idx="3851">
                  <c:v>7.939000000000012E-3</c:v>
                </c:pt>
                <c:pt idx="3852">
                  <c:v>1.2140000000000001E-2</c:v>
                </c:pt>
                <c:pt idx="3853">
                  <c:v>7.0910000000000114E-3</c:v>
                </c:pt>
                <c:pt idx="3854">
                  <c:v>9.8000000000000222E-3</c:v>
                </c:pt>
                <c:pt idx="3855">
                  <c:v>4.4890000000000112E-3</c:v>
                </c:pt>
                <c:pt idx="3856">
                  <c:v>8.4630000000000122E-3</c:v>
                </c:pt>
                <c:pt idx="3857">
                  <c:v>9.2560000000000125E-3</c:v>
                </c:pt>
                <c:pt idx="3858">
                  <c:v>4.2720000000000024E-3</c:v>
                </c:pt>
                <c:pt idx="3859">
                  <c:v>1.9990000000000029E-3</c:v>
                </c:pt>
                <c:pt idx="3860">
                  <c:v>1.1280000000000017E-2</c:v>
                </c:pt>
                <c:pt idx="3861">
                  <c:v>5.5279999999999999E-3</c:v>
                </c:pt>
                <c:pt idx="3862">
                  <c:v>6.5520000000000014E-3</c:v>
                </c:pt>
                <c:pt idx="3863">
                  <c:v>6.5659999999999998E-3</c:v>
                </c:pt>
                <c:pt idx="3864">
                  <c:v>9.4790000000000221E-3</c:v>
                </c:pt>
                <c:pt idx="3865">
                  <c:v>1.1509000000000005E-2</c:v>
                </c:pt>
                <c:pt idx="3866">
                  <c:v>7.8000000000000083E-3</c:v>
                </c:pt>
                <c:pt idx="3867">
                  <c:v>5.3850000000000061E-3</c:v>
                </c:pt>
                <c:pt idx="3868">
                  <c:v>3.5130000000000035E-3</c:v>
                </c:pt>
                <c:pt idx="3869">
                  <c:v>1.2246999999999996E-2</c:v>
                </c:pt>
                <c:pt idx="3870">
                  <c:v>1.1235E-2</c:v>
                </c:pt>
                <c:pt idx="3871">
                  <c:v>1.0511000000000001E-2</c:v>
                </c:pt>
                <c:pt idx="3872">
                  <c:v>8.1370000000000001E-3</c:v>
                </c:pt>
                <c:pt idx="3873">
                  <c:v>4.3579999999999999E-3</c:v>
                </c:pt>
                <c:pt idx="3874">
                  <c:v>1.3047000000000001E-2</c:v>
                </c:pt>
                <c:pt idx="3875">
                  <c:v>9.3790000000000245E-3</c:v>
                </c:pt>
                <c:pt idx="3876">
                  <c:v>8.5600000000000068E-3</c:v>
                </c:pt>
                <c:pt idx="3877">
                  <c:v>1.1944000000000019E-2</c:v>
                </c:pt>
                <c:pt idx="3878">
                  <c:v>1.0494E-2</c:v>
                </c:pt>
                <c:pt idx="3879">
                  <c:v>6.7549999999999997E-3</c:v>
                </c:pt>
                <c:pt idx="3880">
                  <c:v>7.6110000000000093E-3</c:v>
                </c:pt>
                <c:pt idx="3881">
                  <c:v>5.7920000000000072E-3</c:v>
                </c:pt>
                <c:pt idx="3882">
                  <c:v>7.7580000000000079E-3</c:v>
                </c:pt>
                <c:pt idx="3883">
                  <c:v>5.7070000000000072E-3</c:v>
                </c:pt>
                <c:pt idx="3884">
                  <c:v>4.156E-3</c:v>
                </c:pt>
                <c:pt idx="3885">
                  <c:v>8.4070000000000047E-3</c:v>
                </c:pt>
                <c:pt idx="3886">
                  <c:v>1.0959E-2</c:v>
                </c:pt>
                <c:pt idx="3887">
                  <c:v>7.7000000000000089E-3</c:v>
                </c:pt>
                <c:pt idx="3888">
                  <c:v>4.0540000000000003E-3</c:v>
                </c:pt>
                <c:pt idx="3889">
                  <c:v>7.6900000000000024E-3</c:v>
                </c:pt>
                <c:pt idx="3890">
                  <c:v>5.9440000000000083E-3</c:v>
                </c:pt>
                <c:pt idx="3891">
                  <c:v>8.9330000000000121E-3</c:v>
                </c:pt>
                <c:pt idx="3892">
                  <c:v>1.5166000000000001E-2</c:v>
                </c:pt>
                <c:pt idx="3893">
                  <c:v>1.6633999999999999E-2</c:v>
                </c:pt>
                <c:pt idx="3894">
                  <c:v>1.1658E-2</c:v>
                </c:pt>
                <c:pt idx="3895">
                  <c:v>9.3100000000000144E-3</c:v>
                </c:pt>
                <c:pt idx="3896">
                  <c:v>9.8030000000000183E-3</c:v>
                </c:pt>
                <c:pt idx="3897">
                  <c:v>6.9960000000000083E-3</c:v>
                </c:pt>
                <c:pt idx="3898">
                  <c:v>6.1950000000000061E-3</c:v>
                </c:pt>
                <c:pt idx="3899">
                  <c:v>9.4960000000000183E-3</c:v>
                </c:pt>
                <c:pt idx="3900">
                  <c:v>6.3040000000000014E-3</c:v>
                </c:pt>
                <c:pt idx="3901">
                  <c:v>7.1000000000000004E-3</c:v>
                </c:pt>
                <c:pt idx="3902">
                  <c:v>8.1700000000000158E-3</c:v>
                </c:pt>
                <c:pt idx="3903">
                  <c:v>1.0426000000000001E-2</c:v>
                </c:pt>
                <c:pt idx="3904">
                  <c:v>1.0787000000000001E-2</c:v>
                </c:pt>
                <c:pt idx="3905">
                  <c:v>3.2500000000000051E-3</c:v>
                </c:pt>
                <c:pt idx="3906">
                  <c:v>3.0170000000000036E-3</c:v>
                </c:pt>
                <c:pt idx="3907">
                  <c:v>8.8620000000000244E-3</c:v>
                </c:pt>
                <c:pt idx="3908">
                  <c:v>1.3481000000000017E-2</c:v>
                </c:pt>
                <c:pt idx="3909">
                  <c:v>1.3978000000000001E-2</c:v>
                </c:pt>
                <c:pt idx="3910">
                  <c:v>6.8100000000000062E-3</c:v>
                </c:pt>
                <c:pt idx="3911">
                  <c:v>6.3740000000000003E-3</c:v>
                </c:pt>
                <c:pt idx="3912">
                  <c:v>8.3350000000000143E-3</c:v>
                </c:pt>
                <c:pt idx="3913">
                  <c:v>9.6160000000000048E-3</c:v>
                </c:pt>
                <c:pt idx="3914">
                  <c:v>3.4169999999999999E-3</c:v>
                </c:pt>
                <c:pt idx="3915">
                  <c:v>7.0030000000000092E-3</c:v>
                </c:pt>
                <c:pt idx="3916">
                  <c:v>4.0289999999999996E-3</c:v>
                </c:pt>
                <c:pt idx="3917">
                  <c:v>1.0263000000000001E-2</c:v>
                </c:pt>
                <c:pt idx="3918">
                  <c:v>9.2390000000000007E-3</c:v>
                </c:pt>
                <c:pt idx="3919">
                  <c:v>1.0030000000000001E-2</c:v>
                </c:pt>
                <c:pt idx="3920">
                  <c:v>4.5350000000000034E-3</c:v>
                </c:pt>
                <c:pt idx="3921">
                  <c:v>5.0029999999999996E-3</c:v>
                </c:pt>
                <c:pt idx="3922">
                  <c:v>4.2600000000000033E-4</c:v>
                </c:pt>
                <c:pt idx="3923">
                  <c:v>3.3650000000000012E-3</c:v>
                </c:pt>
                <c:pt idx="3924">
                  <c:v>6.7500000000000034E-3</c:v>
                </c:pt>
                <c:pt idx="3925">
                  <c:v>6.1200000000000004E-3</c:v>
                </c:pt>
                <c:pt idx="3926">
                  <c:v>9.7060000000000028E-3</c:v>
                </c:pt>
                <c:pt idx="3927">
                  <c:v>7.1950000000000061E-3</c:v>
                </c:pt>
                <c:pt idx="3928">
                  <c:v>5.1430000000000061E-3</c:v>
                </c:pt>
                <c:pt idx="3929">
                  <c:v>6.5440000000000003E-3</c:v>
                </c:pt>
                <c:pt idx="3930">
                  <c:v>7.8499999999999993E-3</c:v>
                </c:pt>
                <c:pt idx="3931">
                  <c:v>9.2540000000000122E-3</c:v>
                </c:pt>
                <c:pt idx="3932">
                  <c:v>7.6970000000000033E-3</c:v>
                </c:pt>
                <c:pt idx="3933">
                  <c:v>4.3270000000000001E-3</c:v>
                </c:pt>
                <c:pt idx="3934">
                  <c:v>1.502000000000002E-3</c:v>
                </c:pt>
                <c:pt idx="3935">
                  <c:v>5.1700000000000071E-3</c:v>
                </c:pt>
                <c:pt idx="3936">
                  <c:v>3.8330000000000031E-3</c:v>
                </c:pt>
                <c:pt idx="3937">
                  <c:v>1.613000000000002E-3</c:v>
                </c:pt>
                <c:pt idx="3938">
                  <c:v>5.4250000000000071E-3</c:v>
                </c:pt>
                <c:pt idx="3939">
                  <c:v>5.8570000000000002E-3</c:v>
                </c:pt>
                <c:pt idx="3940">
                  <c:v>1.3467000000000003E-2</c:v>
                </c:pt>
                <c:pt idx="3941">
                  <c:v>6.2430000000000072E-3</c:v>
                </c:pt>
                <c:pt idx="3942">
                  <c:v>1.1420000000000024E-3</c:v>
                </c:pt>
                <c:pt idx="3943">
                  <c:v>7.7300000000000103E-3</c:v>
                </c:pt>
                <c:pt idx="3944">
                  <c:v>1.6324000000000026E-2</c:v>
                </c:pt>
                <c:pt idx="3945">
                  <c:v>1.5108000000000003E-2</c:v>
                </c:pt>
                <c:pt idx="3946">
                  <c:v>3.7640000000000056E-3</c:v>
                </c:pt>
                <c:pt idx="3947">
                  <c:v>4.8560000000000061E-3</c:v>
                </c:pt>
                <c:pt idx="3948">
                  <c:v>3.9309999999999996E-3</c:v>
                </c:pt>
                <c:pt idx="3949">
                  <c:v>1.2154E-2</c:v>
                </c:pt>
                <c:pt idx="3950">
                  <c:v>1.0560999999999999E-2</c:v>
                </c:pt>
                <c:pt idx="3951">
                  <c:v>7.0200000000000071E-3</c:v>
                </c:pt>
                <c:pt idx="3952">
                  <c:v>9.5290000000000027E-3</c:v>
                </c:pt>
                <c:pt idx="3953">
                  <c:v>5.3320000000000034E-3</c:v>
                </c:pt>
                <c:pt idx="3954">
                  <c:v>5.3590000000000061E-3</c:v>
                </c:pt>
                <c:pt idx="3955">
                  <c:v>8.6700000000000145E-4</c:v>
                </c:pt>
                <c:pt idx="3956">
                  <c:v>3.5300000000000036E-3</c:v>
                </c:pt>
                <c:pt idx="3957">
                  <c:v>5.7720000000000072E-3</c:v>
                </c:pt>
                <c:pt idx="3958">
                  <c:v>5.7900000000000061E-3</c:v>
                </c:pt>
                <c:pt idx="3959">
                  <c:v>1.1818E-2</c:v>
                </c:pt>
                <c:pt idx="3960">
                  <c:v>6.9690000000000073E-3</c:v>
                </c:pt>
                <c:pt idx="3961">
                  <c:v>5.6849999999999999E-3</c:v>
                </c:pt>
                <c:pt idx="3962">
                  <c:v>5.7160000000000093E-3</c:v>
                </c:pt>
                <c:pt idx="3963">
                  <c:v>7.4110000000000122E-3</c:v>
                </c:pt>
                <c:pt idx="3964">
                  <c:v>1.0205000000000001E-2</c:v>
                </c:pt>
                <c:pt idx="3966">
                  <c:v>2.0960000000000002E-3</c:v>
                </c:pt>
                <c:pt idx="3967">
                  <c:v>9.5100000000000028E-3</c:v>
                </c:pt>
                <c:pt idx="3968">
                  <c:v>1.3668000000000001E-2</c:v>
                </c:pt>
                <c:pt idx="3969">
                  <c:v>1.2929000000000001E-2</c:v>
                </c:pt>
                <c:pt idx="3970">
                  <c:v>1.0531E-2</c:v>
                </c:pt>
                <c:pt idx="3971">
                  <c:v>1.1898000000000001E-2</c:v>
                </c:pt>
                <c:pt idx="3972">
                  <c:v>1.0092E-2</c:v>
                </c:pt>
                <c:pt idx="3973">
                  <c:v>8.485000000000022E-3</c:v>
                </c:pt>
                <c:pt idx="3974">
                  <c:v>8.5610000000000026E-3</c:v>
                </c:pt>
                <c:pt idx="3975">
                  <c:v>7.9490000000000133E-3</c:v>
                </c:pt>
                <c:pt idx="3976">
                  <c:v>5.6810000000000072E-3</c:v>
                </c:pt>
                <c:pt idx="3977">
                  <c:v>7.3730000000000089E-3</c:v>
                </c:pt>
                <c:pt idx="3978">
                  <c:v>1.4373E-2</c:v>
                </c:pt>
                <c:pt idx="3979">
                  <c:v>3.0620000000000035E-3</c:v>
                </c:pt>
                <c:pt idx="3980">
                  <c:v>5.3299999999999997E-3</c:v>
                </c:pt>
                <c:pt idx="3981">
                  <c:v>4.4710000000000123E-3</c:v>
                </c:pt>
                <c:pt idx="3982">
                  <c:v>9.5200000000000007E-3</c:v>
                </c:pt>
                <c:pt idx="3983">
                  <c:v>1.392400000000002E-2</c:v>
                </c:pt>
                <c:pt idx="3984">
                  <c:v>1.1349000000000001E-2</c:v>
                </c:pt>
                <c:pt idx="3985">
                  <c:v>3.5340000000000002E-3</c:v>
                </c:pt>
                <c:pt idx="3986">
                  <c:v>4.9870000000000071E-3</c:v>
                </c:pt>
                <c:pt idx="3987">
                  <c:v>8.3800000000000124E-3</c:v>
                </c:pt>
                <c:pt idx="3988">
                  <c:v>1.2148000000000001E-2</c:v>
                </c:pt>
                <c:pt idx="3989">
                  <c:v>5.4549999999999998E-3</c:v>
                </c:pt>
                <c:pt idx="3990">
                  <c:v>9.4790000000000221E-3</c:v>
                </c:pt>
                <c:pt idx="3991">
                  <c:v>1.0421000000000001E-2</c:v>
                </c:pt>
                <c:pt idx="3992">
                  <c:v>1.0758999999999998E-2</c:v>
                </c:pt>
                <c:pt idx="3993">
                  <c:v>5.9150000000000071E-3</c:v>
                </c:pt>
                <c:pt idx="3994">
                  <c:v>6.4250000000000071E-3</c:v>
                </c:pt>
                <c:pt idx="3995">
                  <c:v>3.339E-3</c:v>
                </c:pt>
                <c:pt idx="3996">
                  <c:v>4.1450000000000002E-3</c:v>
                </c:pt>
                <c:pt idx="3997">
                  <c:v>4.2659999999999998E-3</c:v>
                </c:pt>
                <c:pt idx="3998">
                  <c:v>1.3584000000000016E-2</c:v>
                </c:pt>
                <c:pt idx="3999">
                  <c:v>2.9269999999999999E-3</c:v>
                </c:pt>
                <c:pt idx="4000">
                  <c:v>5.3420000000000004E-3</c:v>
                </c:pt>
                <c:pt idx="4001">
                  <c:v>4.3670000000000002E-3</c:v>
                </c:pt>
                <c:pt idx="4002">
                  <c:v>1.2795000000000001E-2</c:v>
                </c:pt>
                <c:pt idx="4003">
                  <c:v>1.0435E-2</c:v>
                </c:pt>
                <c:pt idx="4004">
                  <c:v>2.3370000000000001E-3</c:v>
                </c:pt>
                <c:pt idx="4005">
                  <c:v>6.7980000000000072E-3</c:v>
                </c:pt>
                <c:pt idx="4006">
                  <c:v>1.0083999999999999E-2</c:v>
                </c:pt>
                <c:pt idx="4007">
                  <c:v>1.0147E-2</c:v>
                </c:pt>
                <c:pt idx="4008">
                  <c:v>8.5490000000000028E-3</c:v>
                </c:pt>
                <c:pt idx="4009">
                  <c:v>5.2720000000000102E-3</c:v>
                </c:pt>
                <c:pt idx="4010">
                  <c:v>1.4131999999999994E-2</c:v>
                </c:pt>
                <c:pt idx="4011">
                  <c:v>1.7197E-2</c:v>
                </c:pt>
                <c:pt idx="4012">
                  <c:v>1.3509999999999999E-2</c:v>
                </c:pt>
                <c:pt idx="4013">
                  <c:v>8.5400000000000007E-3</c:v>
                </c:pt>
                <c:pt idx="4014">
                  <c:v>8.7530000000000125E-3</c:v>
                </c:pt>
                <c:pt idx="4015">
                  <c:v>8.4720000000000142E-3</c:v>
                </c:pt>
                <c:pt idx="4016">
                  <c:v>9.6420000000000047E-3</c:v>
                </c:pt>
                <c:pt idx="4017">
                  <c:v>8.5020000000000148E-3</c:v>
                </c:pt>
                <c:pt idx="4018">
                  <c:v>6.9230000000000073E-3</c:v>
                </c:pt>
                <c:pt idx="4019">
                  <c:v>4.2460000000000093E-3</c:v>
                </c:pt>
                <c:pt idx="4020">
                  <c:v>6.2830000000000082E-3</c:v>
                </c:pt>
                <c:pt idx="4021">
                  <c:v>9.0540000000000048E-3</c:v>
                </c:pt>
                <c:pt idx="4022">
                  <c:v>7.4610000000000093E-3</c:v>
                </c:pt>
                <c:pt idx="4023">
                  <c:v>2.3930000000000002E-3</c:v>
                </c:pt>
                <c:pt idx="4024">
                  <c:v>9.7140000000000004E-3</c:v>
                </c:pt>
                <c:pt idx="4025">
                  <c:v>1.0760000000000014E-2</c:v>
                </c:pt>
                <c:pt idx="4026">
                  <c:v>6.1250000000000002E-3</c:v>
                </c:pt>
                <c:pt idx="4027">
                  <c:v>6.0930000000000073E-3</c:v>
                </c:pt>
                <c:pt idx="4028">
                  <c:v>2.5790000000000001E-3</c:v>
                </c:pt>
                <c:pt idx="4029">
                  <c:v>1.1516999999999998E-2</c:v>
                </c:pt>
                <c:pt idx="4030">
                  <c:v>6.3239999999999998E-3</c:v>
                </c:pt>
                <c:pt idx="4031">
                  <c:v>6.3520000000000061E-3</c:v>
                </c:pt>
                <c:pt idx="4032">
                  <c:v>7.0120000000000061E-3</c:v>
                </c:pt>
                <c:pt idx="4033">
                  <c:v>9.6520000000000165E-3</c:v>
                </c:pt>
                <c:pt idx="4034">
                  <c:v>5.8720000000000014E-3</c:v>
                </c:pt>
                <c:pt idx="4035">
                  <c:v>6.1600000000000014E-3</c:v>
                </c:pt>
                <c:pt idx="4036">
                  <c:v>1.2466000000000001E-2</c:v>
                </c:pt>
                <c:pt idx="4037">
                  <c:v>1.3016E-2</c:v>
                </c:pt>
                <c:pt idx="4038">
                  <c:v>5.0780000000000061E-3</c:v>
                </c:pt>
                <c:pt idx="4039">
                  <c:v>9.916000000000022E-3</c:v>
                </c:pt>
                <c:pt idx="4040">
                  <c:v>9.1520000000000143E-3</c:v>
                </c:pt>
                <c:pt idx="4041">
                  <c:v>4.7850000000000071E-3</c:v>
                </c:pt>
                <c:pt idx="4042">
                  <c:v>3.3010000000000001E-3</c:v>
                </c:pt>
                <c:pt idx="4043">
                  <c:v>4.1890000000000061E-3</c:v>
                </c:pt>
                <c:pt idx="4044">
                  <c:v>1.4178999999999985E-2</c:v>
                </c:pt>
                <c:pt idx="4045">
                  <c:v>9.6810000000000004E-3</c:v>
                </c:pt>
                <c:pt idx="4046">
                  <c:v>5.2940000000000001E-3</c:v>
                </c:pt>
                <c:pt idx="4047">
                  <c:v>5.0490000000000092E-3</c:v>
                </c:pt>
                <c:pt idx="4048">
                  <c:v>8.9640000000000067E-3</c:v>
                </c:pt>
                <c:pt idx="4049">
                  <c:v>1.1454000000000001E-2</c:v>
                </c:pt>
                <c:pt idx="4050">
                  <c:v>2.7350000000000031E-3</c:v>
                </c:pt>
                <c:pt idx="4051">
                  <c:v>4.0860000000000072E-3</c:v>
                </c:pt>
                <c:pt idx="4052">
                  <c:v>8.4290000000000163E-3</c:v>
                </c:pt>
                <c:pt idx="4053">
                  <c:v>9.6940000000000047E-3</c:v>
                </c:pt>
                <c:pt idx="4054">
                  <c:v>3.0660000000000001E-3</c:v>
                </c:pt>
                <c:pt idx="4055">
                  <c:v>3.1440000000000036E-3</c:v>
                </c:pt>
                <c:pt idx="4056">
                  <c:v>7.1079999999999997E-3</c:v>
                </c:pt>
                <c:pt idx="4057">
                  <c:v>7.0960000000000103E-3</c:v>
                </c:pt>
                <c:pt idx="4058">
                  <c:v>8.9200000000000008E-3</c:v>
                </c:pt>
                <c:pt idx="4059">
                  <c:v>1.0579E-2</c:v>
                </c:pt>
                <c:pt idx="4060">
                  <c:v>9.6280000000000011E-3</c:v>
                </c:pt>
                <c:pt idx="4061">
                  <c:v>6.6540000000000002E-3</c:v>
                </c:pt>
                <c:pt idx="4062">
                  <c:v>6.1890000000000061E-3</c:v>
                </c:pt>
                <c:pt idx="4063">
                  <c:v>4.4730000000000082E-3</c:v>
                </c:pt>
                <c:pt idx="4064">
                  <c:v>2.0380000000000012E-3</c:v>
                </c:pt>
                <c:pt idx="4065">
                  <c:v>4.7289999999999997E-3</c:v>
                </c:pt>
                <c:pt idx="4066">
                  <c:v>8.9730000000000122E-3</c:v>
                </c:pt>
                <c:pt idx="4067">
                  <c:v>1.2239999999999982E-2</c:v>
                </c:pt>
                <c:pt idx="4068">
                  <c:v>9.0950000000000163E-3</c:v>
                </c:pt>
                <c:pt idx="4069">
                  <c:v>4.5079999999999999E-3</c:v>
                </c:pt>
                <c:pt idx="4070">
                  <c:v>5.4750000000000094E-3</c:v>
                </c:pt>
                <c:pt idx="4071">
                  <c:v>2.7260000000000036E-3</c:v>
                </c:pt>
                <c:pt idx="4072">
                  <c:v>8.5610000000000026E-3</c:v>
                </c:pt>
                <c:pt idx="4073">
                  <c:v>1.0381000000000001E-2</c:v>
                </c:pt>
                <c:pt idx="4074">
                  <c:v>7.9170000000000004E-3</c:v>
                </c:pt>
                <c:pt idx="4075">
                  <c:v>1.4935E-2</c:v>
                </c:pt>
                <c:pt idx="4076">
                  <c:v>1.2180000000000003E-2</c:v>
                </c:pt>
                <c:pt idx="4077">
                  <c:v>6.6649999999999956E-3</c:v>
                </c:pt>
                <c:pt idx="4078">
                  <c:v>4.5020000000000034E-3</c:v>
                </c:pt>
                <c:pt idx="4079">
                  <c:v>1.5295E-2</c:v>
                </c:pt>
                <c:pt idx="4080">
                  <c:v>1.4048E-2</c:v>
                </c:pt>
                <c:pt idx="4081">
                  <c:v>1.0031E-2</c:v>
                </c:pt>
                <c:pt idx="4082">
                  <c:v>8.234E-3</c:v>
                </c:pt>
                <c:pt idx="4083">
                  <c:v>1.6598999999999999E-2</c:v>
                </c:pt>
                <c:pt idx="4084">
                  <c:v>9.9140000000000027E-3</c:v>
                </c:pt>
                <c:pt idx="4085">
                  <c:v>3.3080000000000002E-3</c:v>
                </c:pt>
                <c:pt idx="4086">
                  <c:v>7.7670000000000013E-3</c:v>
                </c:pt>
                <c:pt idx="4087">
                  <c:v>8.3680000000000143E-3</c:v>
                </c:pt>
                <c:pt idx="4088">
                  <c:v>9.1110000000000028E-3</c:v>
                </c:pt>
                <c:pt idx="4089">
                  <c:v>2.6290000000000011E-3</c:v>
                </c:pt>
                <c:pt idx="4090">
                  <c:v>1.407E-3</c:v>
                </c:pt>
                <c:pt idx="4091">
                  <c:v>4.3730000000000071E-3</c:v>
                </c:pt>
                <c:pt idx="4092">
                  <c:v>4.0790000000000071E-3</c:v>
                </c:pt>
                <c:pt idx="4093">
                  <c:v>7.8359999999999992E-3</c:v>
                </c:pt>
                <c:pt idx="4094">
                  <c:v>6.7740000000000083E-3</c:v>
                </c:pt>
                <c:pt idx="4095">
                  <c:v>7.6600000000000001E-3</c:v>
                </c:pt>
                <c:pt idx="4096">
                  <c:v>7.9870000000000115E-3</c:v>
                </c:pt>
                <c:pt idx="4097">
                  <c:v>6.6980000000000034E-3</c:v>
                </c:pt>
                <c:pt idx="4098">
                  <c:v>1.2031999999999998E-2</c:v>
                </c:pt>
                <c:pt idx="4099">
                  <c:v>6.6810000000000072E-3</c:v>
                </c:pt>
                <c:pt idx="4100">
                  <c:v>2.5610000000000012E-3</c:v>
                </c:pt>
                <c:pt idx="4101">
                  <c:v>7.3990000000000071E-3</c:v>
                </c:pt>
                <c:pt idx="4102">
                  <c:v>1.7013E-2</c:v>
                </c:pt>
                <c:pt idx="4103">
                  <c:v>1.4080000000000001E-2</c:v>
                </c:pt>
                <c:pt idx="4104">
                  <c:v>6.2750000000000089E-3</c:v>
                </c:pt>
                <c:pt idx="4105">
                  <c:v>1.3192000000000001E-2</c:v>
                </c:pt>
                <c:pt idx="4106">
                  <c:v>1.1790999999999999E-2</c:v>
                </c:pt>
                <c:pt idx="4107">
                  <c:v>1.0742000000000003E-2</c:v>
                </c:pt>
                <c:pt idx="4108">
                  <c:v>6.4580000000000071E-3</c:v>
                </c:pt>
                <c:pt idx="4109">
                  <c:v>7.4190000000000133E-3</c:v>
                </c:pt>
                <c:pt idx="4110">
                  <c:v>1.3691000000000005E-2</c:v>
                </c:pt>
                <c:pt idx="4111">
                  <c:v>1.1530000000000014E-2</c:v>
                </c:pt>
                <c:pt idx="4112">
                  <c:v>4.4000000000000072E-3</c:v>
                </c:pt>
                <c:pt idx="4113">
                  <c:v>4.163E-3</c:v>
                </c:pt>
                <c:pt idx="4114">
                  <c:v>1.4964000000000003E-2</c:v>
                </c:pt>
                <c:pt idx="4115">
                  <c:v>8.1930000000000006E-3</c:v>
                </c:pt>
                <c:pt idx="4116">
                  <c:v>3.1590000000000012E-3</c:v>
                </c:pt>
                <c:pt idx="4117">
                  <c:v>5.7140000000000003E-3</c:v>
                </c:pt>
                <c:pt idx="4118">
                  <c:v>8.2860000000000121E-3</c:v>
                </c:pt>
                <c:pt idx="4119">
                  <c:v>8.9150000000000184E-3</c:v>
                </c:pt>
                <c:pt idx="4120">
                  <c:v>7.1000000000000004E-3</c:v>
                </c:pt>
                <c:pt idx="4121">
                  <c:v>1.0861000000000015E-2</c:v>
                </c:pt>
                <c:pt idx="4122">
                  <c:v>1.1731999999999999E-2</c:v>
                </c:pt>
                <c:pt idx="4123">
                  <c:v>1.2166E-2</c:v>
                </c:pt>
                <c:pt idx="4124">
                  <c:v>1.0581999999999999E-2</c:v>
                </c:pt>
                <c:pt idx="4125">
                  <c:v>1.4620000000000015E-3</c:v>
                </c:pt>
                <c:pt idx="4126">
                  <c:v>3.2920000000000002E-3</c:v>
                </c:pt>
                <c:pt idx="4127">
                  <c:v>7.3080000000000072E-3</c:v>
                </c:pt>
                <c:pt idx="4128">
                  <c:v>9.2420000000000002E-3</c:v>
                </c:pt>
                <c:pt idx="4129">
                  <c:v>6.7310000000000113E-3</c:v>
                </c:pt>
                <c:pt idx="4130">
                  <c:v>8.7930000000000005E-3</c:v>
                </c:pt>
                <c:pt idx="4131">
                  <c:v>7.4360000000000138E-3</c:v>
                </c:pt>
                <c:pt idx="4132">
                  <c:v>6.9920000000000034E-3</c:v>
                </c:pt>
                <c:pt idx="4133">
                  <c:v>1.1799E-2</c:v>
                </c:pt>
                <c:pt idx="4134">
                  <c:v>6.9240000000000013E-3</c:v>
                </c:pt>
                <c:pt idx="4135">
                  <c:v>7.3540000000000003E-3</c:v>
                </c:pt>
                <c:pt idx="4136">
                  <c:v>9.6820000000000048E-3</c:v>
                </c:pt>
                <c:pt idx="4137">
                  <c:v>1.0518E-2</c:v>
                </c:pt>
                <c:pt idx="4138">
                  <c:v>4.4490000000000094E-3</c:v>
                </c:pt>
                <c:pt idx="4139">
                  <c:v>6.8259999999999996E-3</c:v>
                </c:pt>
                <c:pt idx="4140">
                  <c:v>9.7140000000000004E-3</c:v>
                </c:pt>
                <c:pt idx="4141">
                  <c:v>6.9870000000000071E-3</c:v>
                </c:pt>
                <c:pt idx="4142">
                  <c:v>5.9840000000000023E-3</c:v>
                </c:pt>
                <c:pt idx="4143">
                  <c:v>9.2260000000000016E-3</c:v>
                </c:pt>
                <c:pt idx="4144">
                  <c:v>1.3840000000000019E-2</c:v>
                </c:pt>
                <c:pt idx="4145">
                  <c:v>4.8900000000000002E-3</c:v>
                </c:pt>
                <c:pt idx="4146">
                  <c:v>1.4970000000000001E-3</c:v>
                </c:pt>
                <c:pt idx="4147">
                  <c:v>6.0629999999999998E-3</c:v>
                </c:pt>
                <c:pt idx="4148">
                  <c:v>1.4897000000000001E-2</c:v>
                </c:pt>
                <c:pt idx="4149">
                  <c:v>1.0182999999999999E-2</c:v>
                </c:pt>
                <c:pt idx="4150">
                  <c:v>3.7540000000000056E-3</c:v>
                </c:pt>
                <c:pt idx="4151">
                  <c:v>7.2840000000000092E-3</c:v>
                </c:pt>
                <c:pt idx="4152">
                  <c:v>1.1841000000000023E-2</c:v>
                </c:pt>
                <c:pt idx="4153">
                  <c:v>1.1346000000000005E-2</c:v>
                </c:pt>
                <c:pt idx="4154">
                  <c:v>5.2380000000000083E-3</c:v>
                </c:pt>
                <c:pt idx="4155">
                  <c:v>1.0984000000000015E-2</c:v>
                </c:pt>
                <c:pt idx="4156">
                  <c:v>7.2020000000000061E-3</c:v>
                </c:pt>
                <c:pt idx="4157">
                  <c:v>1.1260000000000016E-3</c:v>
                </c:pt>
                <c:pt idx="4158">
                  <c:v>4.8669999999999998E-3</c:v>
                </c:pt>
                <c:pt idx="4159">
                  <c:v>1.0054E-2</c:v>
                </c:pt>
                <c:pt idx="4160">
                  <c:v>1.0861000000000015E-2</c:v>
                </c:pt>
                <c:pt idx="4161">
                  <c:v>5.6720000000000034E-3</c:v>
                </c:pt>
                <c:pt idx="4162">
                  <c:v>1.0355999999999994E-2</c:v>
                </c:pt>
                <c:pt idx="4163">
                  <c:v>1.0897E-2</c:v>
                </c:pt>
                <c:pt idx="4164">
                  <c:v>1.4812000000000001E-2</c:v>
                </c:pt>
                <c:pt idx="4165">
                  <c:v>8.2090000000000028E-3</c:v>
                </c:pt>
                <c:pt idx="4166">
                  <c:v>2.555E-3</c:v>
                </c:pt>
                <c:pt idx="4167">
                  <c:v>2.9060000000000002E-3</c:v>
                </c:pt>
                <c:pt idx="4168">
                  <c:v>5.4620000000000024E-3</c:v>
                </c:pt>
                <c:pt idx="4169">
                  <c:v>6.6370000000000014E-3</c:v>
                </c:pt>
                <c:pt idx="4170">
                  <c:v>6.4440000000000061E-3</c:v>
                </c:pt>
                <c:pt idx="4171">
                  <c:v>1.0309E-2</c:v>
                </c:pt>
                <c:pt idx="4172">
                  <c:v>7.4530000000000082E-3</c:v>
                </c:pt>
                <c:pt idx="4173">
                  <c:v>5.7800000000000082E-3</c:v>
                </c:pt>
                <c:pt idx="4174">
                  <c:v>1.3200000000000015E-3</c:v>
                </c:pt>
                <c:pt idx="4175">
                  <c:v>4.6550000000000003E-3</c:v>
                </c:pt>
                <c:pt idx="4176">
                  <c:v>9.4420000000000164E-3</c:v>
                </c:pt>
                <c:pt idx="4177">
                  <c:v>1.1006000000000005E-2</c:v>
                </c:pt>
                <c:pt idx="4178">
                  <c:v>9.4590000000000229E-3</c:v>
                </c:pt>
                <c:pt idx="4179">
                  <c:v>9.1060000000000047E-3</c:v>
                </c:pt>
                <c:pt idx="4180">
                  <c:v>9.2060000000000006E-3</c:v>
                </c:pt>
                <c:pt idx="4181">
                  <c:v>4.2340000000000034E-3</c:v>
                </c:pt>
                <c:pt idx="4182">
                  <c:v>3.7920000000000002E-3</c:v>
                </c:pt>
                <c:pt idx="4183">
                  <c:v>6.4860000000000109E-3</c:v>
                </c:pt>
                <c:pt idx="4184">
                  <c:v>8.1280000000000015E-3</c:v>
                </c:pt>
                <c:pt idx="4185">
                  <c:v>8.8020000000000147E-3</c:v>
                </c:pt>
                <c:pt idx="4186">
                  <c:v>6.2220000000000062E-3</c:v>
                </c:pt>
                <c:pt idx="4187">
                  <c:v>1.0175999999999998E-2</c:v>
                </c:pt>
                <c:pt idx="4188">
                  <c:v>9.9960000000000066E-3</c:v>
                </c:pt>
                <c:pt idx="4189">
                  <c:v>9.5610000000000122E-3</c:v>
                </c:pt>
                <c:pt idx="4190">
                  <c:v>9.3700000000000259E-3</c:v>
                </c:pt>
                <c:pt idx="4191">
                  <c:v>1.1396999999999999E-2</c:v>
                </c:pt>
                <c:pt idx="4192">
                  <c:v>1.2107E-2</c:v>
                </c:pt>
                <c:pt idx="4193">
                  <c:v>9.6570000000000163E-3</c:v>
                </c:pt>
                <c:pt idx="4194">
                  <c:v>4.7040000000000033E-3</c:v>
                </c:pt>
                <c:pt idx="4195">
                  <c:v>4.0070000000000001E-3</c:v>
                </c:pt>
                <c:pt idx="4196">
                  <c:v>3.9080000000000052E-3</c:v>
                </c:pt>
                <c:pt idx="4197">
                  <c:v>4.8870000000000033E-3</c:v>
                </c:pt>
                <c:pt idx="4198">
                  <c:v>5.0500000000000024E-3</c:v>
                </c:pt>
                <c:pt idx="4199">
                  <c:v>8.7510000000000001E-3</c:v>
                </c:pt>
                <c:pt idx="4200">
                  <c:v>3.0430000000000036E-3</c:v>
                </c:pt>
                <c:pt idx="4201">
                  <c:v>3.8790000000000001E-3</c:v>
                </c:pt>
                <c:pt idx="4202">
                  <c:v>4.2820000000000072E-3</c:v>
                </c:pt>
                <c:pt idx="4203">
                  <c:v>5.2390000000000093E-3</c:v>
                </c:pt>
                <c:pt idx="4204">
                  <c:v>6.8900000000000072E-3</c:v>
                </c:pt>
                <c:pt idx="4205">
                  <c:v>4.9450000000000093E-3</c:v>
                </c:pt>
                <c:pt idx="4206">
                  <c:v>1.0570000000000001E-2</c:v>
                </c:pt>
                <c:pt idx="4207">
                  <c:v>1.2482000000000005E-2</c:v>
                </c:pt>
                <c:pt idx="4208">
                  <c:v>1.0385E-2</c:v>
                </c:pt>
                <c:pt idx="4209">
                  <c:v>7.2500000000000073E-3</c:v>
                </c:pt>
                <c:pt idx="4210">
                  <c:v>7.1690000000000061E-3</c:v>
                </c:pt>
                <c:pt idx="4211">
                  <c:v>9.5690000000000219E-3</c:v>
                </c:pt>
                <c:pt idx="4212">
                  <c:v>8.1050000000000028E-3</c:v>
                </c:pt>
                <c:pt idx="4213">
                  <c:v>3.5530000000000036E-3</c:v>
                </c:pt>
                <c:pt idx="4214">
                  <c:v>4.3750000000000004E-3</c:v>
                </c:pt>
                <c:pt idx="4215">
                  <c:v>5.4140000000000004E-3</c:v>
                </c:pt>
                <c:pt idx="4217">
                  <c:v>1.1986999999999999E-2</c:v>
                </c:pt>
                <c:pt idx="4218">
                  <c:v>9.0460000000000002E-3</c:v>
                </c:pt>
                <c:pt idx="4219">
                  <c:v>8.2730000000000008E-3</c:v>
                </c:pt>
                <c:pt idx="4220">
                  <c:v>6.6860000000000062E-3</c:v>
                </c:pt>
                <c:pt idx="4221">
                  <c:v>7.9190000000000128E-3</c:v>
                </c:pt>
                <c:pt idx="4222">
                  <c:v>9.7880000000000016E-3</c:v>
                </c:pt>
                <c:pt idx="4223">
                  <c:v>1.0763999999999999E-2</c:v>
                </c:pt>
                <c:pt idx="4224">
                  <c:v>9.8150000000000147E-3</c:v>
                </c:pt>
                <c:pt idx="4225">
                  <c:v>1.0637000000000001E-2</c:v>
                </c:pt>
                <c:pt idx="4226">
                  <c:v>5.2740000000000061E-3</c:v>
                </c:pt>
                <c:pt idx="4227">
                  <c:v>6.2690000000000072E-3</c:v>
                </c:pt>
                <c:pt idx="4228">
                  <c:v>8.0740000000000048E-3</c:v>
                </c:pt>
                <c:pt idx="4229">
                  <c:v>1.1948000000000016E-2</c:v>
                </c:pt>
                <c:pt idx="4230">
                  <c:v>9.8470000000000068E-3</c:v>
                </c:pt>
                <c:pt idx="4231">
                  <c:v>9.3230000000000066E-3</c:v>
                </c:pt>
                <c:pt idx="4232">
                  <c:v>9.0470000000000047E-3</c:v>
                </c:pt>
                <c:pt idx="4233">
                  <c:v>5.9390000000000111E-3</c:v>
                </c:pt>
                <c:pt idx="4234">
                  <c:v>3.9930000000000052E-3</c:v>
                </c:pt>
                <c:pt idx="4235">
                  <c:v>3.0240000000000037E-3</c:v>
                </c:pt>
                <c:pt idx="4236">
                  <c:v>7.9279999999999993E-3</c:v>
                </c:pt>
                <c:pt idx="4237">
                  <c:v>7.3710000000000112E-3</c:v>
                </c:pt>
                <c:pt idx="4238">
                  <c:v>1.3712999999999999E-2</c:v>
                </c:pt>
                <c:pt idx="4239">
                  <c:v>8.3510000000000147E-3</c:v>
                </c:pt>
                <c:pt idx="4240">
                  <c:v>6.0800000000000073E-3</c:v>
                </c:pt>
                <c:pt idx="4241">
                  <c:v>3.642000000000005E-3</c:v>
                </c:pt>
                <c:pt idx="4242">
                  <c:v>1.0699E-2</c:v>
                </c:pt>
                <c:pt idx="4243">
                  <c:v>3.3710000000000012E-3</c:v>
                </c:pt>
                <c:pt idx="4244">
                  <c:v>2.8200000000000031E-3</c:v>
                </c:pt>
                <c:pt idx="4245">
                  <c:v>6.0540000000000004E-3</c:v>
                </c:pt>
                <c:pt idx="4246">
                  <c:v>1.0383000000000003E-2</c:v>
                </c:pt>
                <c:pt idx="4247">
                  <c:v>6.5270000000000024E-3</c:v>
                </c:pt>
                <c:pt idx="4248">
                  <c:v>3.1630000000000057E-3</c:v>
                </c:pt>
                <c:pt idx="4249">
                  <c:v>3.9480000000000062E-3</c:v>
                </c:pt>
                <c:pt idx="4250">
                  <c:v>6.0820000000000023E-3</c:v>
                </c:pt>
                <c:pt idx="4251">
                  <c:v>3.0140000000000002E-3</c:v>
                </c:pt>
                <c:pt idx="4252">
                  <c:v>2.7030000000000057E-3</c:v>
                </c:pt>
                <c:pt idx="4253">
                  <c:v>1.1403000000000017E-2</c:v>
                </c:pt>
                <c:pt idx="4254">
                  <c:v>7.8920000000000014E-3</c:v>
                </c:pt>
                <c:pt idx="4255">
                  <c:v>8.563000000000022E-3</c:v>
                </c:pt>
                <c:pt idx="4256">
                  <c:v>1.2739E-2</c:v>
                </c:pt>
                <c:pt idx="4257">
                  <c:v>1.2616E-2</c:v>
                </c:pt>
                <c:pt idx="4258">
                  <c:v>1.0409E-2</c:v>
                </c:pt>
                <c:pt idx="4259">
                  <c:v>1.3395000000000001E-2</c:v>
                </c:pt>
                <c:pt idx="4260">
                  <c:v>1.3776E-2</c:v>
                </c:pt>
                <c:pt idx="4261">
                  <c:v>1.269E-2</c:v>
                </c:pt>
                <c:pt idx="4262">
                  <c:v>8.6110000000000006E-3</c:v>
                </c:pt>
                <c:pt idx="4263">
                  <c:v>6.8960000000000072E-3</c:v>
                </c:pt>
                <c:pt idx="4264">
                  <c:v>6.5710000000000117E-3</c:v>
                </c:pt>
                <c:pt idx="4265">
                  <c:v>3.1880000000000051E-3</c:v>
                </c:pt>
                <c:pt idx="4266">
                  <c:v>7.5100000000000071E-3</c:v>
                </c:pt>
                <c:pt idx="4267">
                  <c:v>7.2860000000000112E-3</c:v>
                </c:pt>
                <c:pt idx="4268">
                  <c:v>8.1330000000000048E-3</c:v>
                </c:pt>
                <c:pt idx="4269">
                  <c:v>1.0241000000000005E-2</c:v>
                </c:pt>
                <c:pt idx="4270">
                  <c:v>1.1583000000000019E-2</c:v>
                </c:pt>
                <c:pt idx="4271">
                  <c:v>7.2180000000000083E-3</c:v>
                </c:pt>
                <c:pt idx="4272">
                  <c:v>4.8820000000000001E-3</c:v>
                </c:pt>
                <c:pt idx="4273">
                  <c:v>1.0406E-2</c:v>
                </c:pt>
                <c:pt idx="4274">
                  <c:v>6.8349999999999999E-3</c:v>
                </c:pt>
                <c:pt idx="4275">
                  <c:v>8.9560000000000178E-3</c:v>
                </c:pt>
                <c:pt idx="4276">
                  <c:v>1.2747000000000001E-2</c:v>
                </c:pt>
                <c:pt idx="4277">
                  <c:v>1.1740000000000023E-2</c:v>
                </c:pt>
                <c:pt idx="4278">
                  <c:v>6.6440000000000023E-3</c:v>
                </c:pt>
                <c:pt idx="4279">
                  <c:v>6.7430000000000103E-3</c:v>
                </c:pt>
                <c:pt idx="4280">
                  <c:v>8.4040000000000122E-3</c:v>
                </c:pt>
                <c:pt idx="4281">
                  <c:v>7.3270000000000002E-3</c:v>
                </c:pt>
                <c:pt idx="4282">
                  <c:v>9.7640000000000001E-3</c:v>
                </c:pt>
                <c:pt idx="4283">
                  <c:v>1.2024999999999996E-2</c:v>
                </c:pt>
                <c:pt idx="4284">
                  <c:v>1.2976E-2</c:v>
                </c:pt>
                <c:pt idx="4285">
                  <c:v>1.2720000000000014E-2</c:v>
                </c:pt>
                <c:pt idx="4286">
                  <c:v>7.0670000000000004E-3</c:v>
                </c:pt>
                <c:pt idx="4287">
                  <c:v>8.0690000000000067E-3</c:v>
                </c:pt>
                <c:pt idx="4288">
                  <c:v>1.1684999999999999E-2</c:v>
                </c:pt>
                <c:pt idx="4289">
                  <c:v>5.0730000000000072E-3</c:v>
                </c:pt>
                <c:pt idx="4290">
                  <c:v>3.888000000000003E-3</c:v>
                </c:pt>
                <c:pt idx="4291">
                  <c:v>5.5600000000000024E-3</c:v>
                </c:pt>
                <c:pt idx="4292">
                  <c:v>9.5790000000000163E-3</c:v>
                </c:pt>
                <c:pt idx="4293">
                  <c:v>6.1640000000000002E-3</c:v>
                </c:pt>
                <c:pt idx="4294">
                  <c:v>9.3060000000000191E-3</c:v>
                </c:pt>
                <c:pt idx="4295">
                  <c:v>1.1664000000000016E-2</c:v>
                </c:pt>
                <c:pt idx="4296">
                  <c:v>1.5740000000000007E-2</c:v>
                </c:pt>
                <c:pt idx="4297">
                  <c:v>1.2095E-2</c:v>
                </c:pt>
                <c:pt idx="4298">
                  <c:v>6.2780000000000093E-3</c:v>
                </c:pt>
                <c:pt idx="4299">
                  <c:v>5.2680000000000062E-3</c:v>
                </c:pt>
                <c:pt idx="4300">
                  <c:v>1.0300999999999999E-2</c:v>
                </c:pt>
                <c:pt idx="4301">
                  <c:v>9.1780000000000004E-3</c:v>
                </c:pt>
                <c:pt idx="4302">
                  <c:v>7.3780000000000113E-3</c:v>
                </c:pt>
                <c:pt idx="4303">
                  <c:v>1.3823999999999999E-2</c:v>
                </c:pt>
                <c:pt idx="4304">
                  <c:v>1.0015999999999987E-2</c:v>
                </c:pt>
                <c:pt idx="4305">
                  <c:v>3.3930000000000002E-3</c:v>
                </c:pt>
                <c:pt idx="4306">
                  <c:v>3.6110000000000035E-3</c:v>
                </c:pt>
                <c:pt idx="4307">
                  <c:v>8.1320000000000003E-3</c:v>
                </c:pt>
                <c:pt idx="4308">
                  <c:v>5.9620000000000072E-3</c:v>
                </c:pt>
                <c:pt idx="4309">
                  <c:v>3.9020000000000036E-3</c:v>
                </c:pt>
                <c:pt idx="4310">
                  <c:v>9.8380000000000047E-3</c:v>
                </c:pt>
                <c:pt idx="4311">
                  <c:v>1.2574999999999998E-2</c:v>
                </c:pt>
                <c:pt idx="4312">
                  <c:v>1.2013999999999986E-2</c:v>
                </c:pt>
                <c:pt idx="4313">
                  <c:v>3.1980000000000012E-3</c:v>
                </c:pt>
                <c:pt idx="4314">
                  <c:v>5.7310000000000113E-3</c:v>
                </c:pt>
                <c:pt idx="4315">
                  <c:v>8.4330000000000047E-3</c:v>
                </c:pt>
                <c:pt idx="4316">
                  <c:v>3.3530000000000035E-3</c:v>
                </c:pt>
                <c:pt idx="4317">
                  <c:v>6.2380000000000083E-3</c:v>
                </c:pt>
                <c:pt idx="4318">
                  <c:v>9.5750000000000245E-3</c:v>
                </c:pt>
                <c:pt idx="4319">
                  <c:v>8.9320000000000163E-3</c:v>
                </c:pt>
                <c:pt idx="4320">
                  <c:v>1.4380000000000016E-3</c:v>
                </c:pt>
                <c:pt idx="4321">
                  <c:v>5.4630000000000034E-3</c:v>
                </c:pt>
                <c:pt idx="4322">
                  <c:v>1.0734E-2</c:v>
                </c:pt>
                <c:pt idx="4323">
                  <c:v>1.0425E-2</c:v>
                </c:pt>
                <c:pt idx="4324">
                  <c:v>5.7940000000000014E-3</c:v>
                </c:pt>
                <c:pt idx="4325">
                  <c:v>7.7629999999999999E-3</c:v>
                </c:pt>
                <c:pt idx="4326">
                  <c:v>1.1176E-2</c:v>
                </c:pt>
                <c:pt idx="4327">
                  <c:v>1.4142999999999998E-2</c:v>
                </c:pt>
                <c:pt idx="4328">
                  <c:v>3.5480000000000056E-3</c:v>
                </c:pt>
                <c:pt idx="4329">
                  <c:v>1.3245000000000003E-2</c:v>
                </c:pt>
                <c:pt idx="4330">
                  <c:v>1.1332000000000005E-2</c:v>
                </c:pt>
                <c:pt idx="4331">
                  <c:v>3.4399999999999999E-3</c:v>
                </c:pt>
                <c:pt idx="4332">
                  <c:v>4.7020000000000013E-3</c:v>
                </c:pt>
                <c:pt idx="4333">
                  <c:v>1.4315E-2</c:v>
                </c:pt>
                <c:pt idx="4334">
                  <c:v>1.2775999999999996E-2</c:v>
                </c:pt>
                <c:pt idx="4335">
                  <c:v>4.9470000000000061E-3</c:v>
                </c:pt>
                <c:pt idx="4336">
                  <c:v>9.0930000000000143E-3</c:v>
                </c:pt>
                <c:pt idx="4337">
                  <c:v>9.2330000000000034E-3</c:v>
                </c:pt>
                <c:pt idx="4338">
                  <c:v>2.4229999999999998E-3</c:v>
                </c:pt>
                <c:pt idx="4339">
                  <c:v>5.5860000000000094E-3</c:v>
                </c:pt>
                <c:pt idx="4340">
                  <c:v>1.0057E-2</c:v>
                </c:pt>
                <c:pt idx="4341">
                  <c:v>9.7740000000000066E-3</c:v>
                </c:pt>
                <c:pt idx="4342">
                  <c:v>7.9360000000000142E-3</c:v>
                </c:pt>
                <c:pt idx="4343">
                  <c:v>1.2354E-2</c:v>
                </c:pt>
                <c:pt idx="4344">
                  <c:v>5.7810000000000092E-3</c:v>
                </c:pt>
                <c:pt idx="4345">
                  <c:v>4.6309999999999997E-3</c:v>
                </c:pt>
                <c:pt idx="4346">
                  <c:v>7.2330000000000094E-3</c:v>
                </c:pt>
                <c:pt idx="4347">
                  <c:v>1.1651999999999999E-2</c:v>
                </c:pt>
                <c:pt idx="4348">
                  <c:v>1.1221000000000017E-2</c:v>
                </c:pt>
                <c:pt idx="4349">
                  <c:v>9.4710000000000141E-3</c:v>
                </c:pt>
                <c:pt idx="4350">
                  <c:v>8.1950000000000026E-3</c:v>
                </c:pt>
                <c:pt idx="4351">
                  <c:v>8.3710000000000121E-3</c:v>
                </c:pt>
                <c:pt idx="4352">
                  <c:v>5.9810000000000123E-3</c:v>
                </c:pt>
                <c:pt idx="4353">
                  <c:v>8.8220000000000191E-3</c:v>
                </c:pt>
                <c:pt idx="4354">
                  <c:v>7.1320000000000073E-3</c:v>
                </c:pt>
                <c:pt idx="4355">
                  <c:v>5.6880000000000003E-3</c:v>
                </c:pt>
                <c:pt idx="4356">
                  <c:v>4.2380000000000065E-3</c:v>
                </c:pt>
                <c:pt idx="4357">
                  <c:v>4.3169999999999997E-3</c:v>
                </c:pt>
                <c:pt idx="4358">
                  <c:v>1.1186000000000001E-2</c:v>
                </c:pt>
                <c:pt idx="4359">
                  <c:v>8.8070000000000145E-3</c:v>
                </c:pt>
                <c:pt idx="4360">
                  <c:v>8.2620000000000141E-3</c:v>
                </c:pt>
                <c:pt idx="4361">
                  <c:v>1.3001000000000014E-2</c:v>
                </c:pt>
                <c:pt idx="4362">
                  <c:v>1.1320000000000018E-2</c:v>
                </c:pt>
                <c:pt idx="4363">
                  <c:v>7.7190000000000123E-3</c:v>
                </c:pt>
                <c:pt idx="4364">
                  <c:v>5.8890000000000071E-3</c:v>
                </c:pt>
                <c:pt idx="4365">
                  <c:v>7.4150000000000093E-3</c:v>
                </c:pt>
                <c:pt idx="4366">
                  <c:v>6.3780000000000069E-3</c:v>
                </c:pt>
                <c:pt idx="4367">
                  <c:v>3.5610000000000012E-3</c:v>
                </c:pt>
                <c:pt idx="4368">
                  <c:v>3.8270000000000036E-3</c:v>
                </c:pt>
                <c:pt idx="4369">
                  <c:v>1.1539000000000001E-2</c:v>
                </c:pt>
                <c:pt idx="4370">
                  <c:v>1.1240999999999999E-2</c:v>
                </c:pt>
                <c:pt idx="4371">
                  <c:v>1.0555999999999998E-2</c:v>
                </c:pt>
                <c:pt idx="4372">
                  <c:v>9.0340000000000004E-3</c:v>
                </c:pt>
                <c:pt idx="4373">
                  <c:v>1.2824000000000007E-2</c:v>
                </c:pt>
                <c:pt idx="4374">
                  <c:v>6.1040000000000001E-3</c:v>
                </c:pt>
                <c:pt idx="4375">
                  <c:v>1.4180000000000015E-3</c:v>
                </c:pt>
                <c:pt idx="4376">
                  <c:v>5.3990000000000071E-3</c:v>
                </c:pt>
                <c:pt idx="4377">
                  <c:v>9.2710000000000067E-3</c:v>
                </c:pt>
                <c:pt idx="4378">
                  <c:v>6.5770000000000082E-3</c:v>
                </c:pt>
                <c:pt idx="4379">
                  <c:v>9.2740000000000027E-3</c:v>
                </c:pt>
                <c:pt idx="4380">
                  <c:v>1.0723000000000003E-2</c:v>
                </c:pt>
                <c:pt idx="4381">
                  <c:v>6.7540000000000013E-3</c:v>
                </c:pt>
                <c:pt idx="4382">
                  <c:v>4.4159999999999998E-3</c:v>
                </c:pt>
                <c:pt idx="4383">
                  <c:v>9.9320000000000068E-3</c:v>
                </c:pt>
                <c:pt idx="4384">
                  <c:v>1.4531000000000001E-2</c:v>
                </c:pt>
                <c:pt idx="4385">
                  <c:v>1.3650000000000001E-2</c:v>
                </c:pt>
                <c:pt idx="4386">
                  <c:v>1.0592000000000001E-2</c:v>
                </c:pt>
                <c:pt idx="4387">
                  <c:v>9.490000000000014E-3</c:v>
                </c:pt>
                <c:pt idx="4388">
                  <c:v>1.1145000000000014E-2</c:v>
                </c:pt>
                <c:pt idx="4389">
                  <c:v>3.7810000000000066E-3</c:v>
                </c:pt>
                <c:pt idx="4390">
                  <c:v>3.6040000000000056E-3</c:v>
                </c:pt>
                <c:pt idx="4391">
                  <c:v>6.5910000000000083E-3</c:v>
                </c:pt>
                <c:pt idx="4392">
                  <c:v>8.8110000000000046E-3</c:v>
                </c:pt>
                <c:pt idx="4393">
                  <c:v>3.7050000000000056E-3</c:v>
                </c:pt>
                <c:pt idx="4394">
                  <c:v>7.2520000000000024E-3</c:v>
                </c:pt>
                <c:pt idx="4395">
                  <c:v>9.2870000000000001E-3</c:v>
                </c:pt>
                <c:pt idx="4396">
                  <c:v>9.5060000000000144E-3</c:v>
                </c:pt>
                <c:pt idx="4397">
                  <c:v>7.6730000000000088E-3</c:v>
                </c:pt>
                <c:pt idx="4398">
                  <c:v>6.0870000000000004E-3</c:v>
                </c:pt>
                <c:pt idx="4399">
                  <c:v>6.3440000000000024E-3</c:v>
                </c:pt>
                <c:pt idx="4400">
                  <c:v>8.3890000000000145E-3</c:v>
                </c:pt>
                <c:pt idx="4401">
                  <c:v>4.6230000000000004E-3</c:v>
                </c:pt>
                <c:pt idx="4402">
                  <c:v>7.3840000000000034E-3</c:v>
                </c:pt>
                <c:pt idx="4403">
                  <c:v>7.1580000000000003E-3</c:v>
                </c:pt>
                <c:pt idx="4404">
                  <c:v>3.8170000000000035E-3</c:v>
                </c:pt>
                <c:pt idx="4405">
                  <c:v>4.62E-3</c:v>
                </c:pt>
                <c:pt idx="4406">
                  <c:v>4.8320000000000004E-3</c:v>
                </c:pt>
                <c:pt idx="4407">
                  <c:v>9.3060000000000191E-3</c:v>
                </c:pt>
                <c:pt idx="4408">
                  <c:v>6.1240000000000001E-3</c:v>
                </c:pt>
                <c:pt idx="4409">
                  <c:v>6.4140000000000004E-3</c:v>
                </c:pt>
                <c:pt idx="4410">
                  <c:v>1.0673E-2</c:v>
                </c:pt>
                <c:pt idx="4411">
                  <c:v>1.2614999999999998E-2</c:v>
                </c:pt>
                <c:pt idx="4412">
                  <c:v>1.1349000000000001E-2</c:v>
                </c:pt>
                <c:pt idx="4413">
                  <c:v>4.4980000000000072E-3</c:v>
                </c:pt>
                <c:pt idx="4414">
                  <c:v>8.8170000000000158E-3</c:v>
                </c:pt>
                <c:pt idx="4415">
                  <c:v>8.9080000000000027E-3</c:v>
                </c:pt>
                <c:pt idx="4416">
                  <c:v>7.8400000000000095E-4</c:v>
                </c:pt>
                <c:pt idx="4417">
                  <c:v>3.2170000000000046E-3</c:v>
                </c:pt>
                <c:pt idx="4418">
                  <c:v>1.1139E-2</c:v>
                </c:pt>
                <c:pt idx="4419">
                  <c:v>1.1310000000000001E-2</c:v>
                </c:pt>
                <c:pt idx="4420">
                  <c:v>6.7740000000000083E-3</c:v>
                </c:pt>
                <c:pt idx="4421">
                  <c:v>6.3410000000000072E-3</c:v>
                </c:pt>
                <c:pt idx="4422">
                  <c:v>6.3870000000000003E-3</c:v>
                </c:pt>
                <c:pt idx="4423">
                  <c:v>1.4168E-2</c:v>
                </c:pt>
                <c:pt idx="4424">
                  <c:v>1.0799E-2</c:v>
                </c:pt>
                <c:pt idx="4425">
                  <c:v>3.3549999999999999E-3</c:v>
                </c:pt>
                <c:pt idx="4426">
                  <c:v>8.2760000000000004E-3</c:v>
                </c:pt>
                <c:pt idx="4427">
                  <c:v>1.1779000000000001E-2</c:v>
                </c:pt>
                <c:pt idx="4428">
                  <c:v>5.0600000000000003E-3</c:v>
                </c:pt>
                <c:pt idx="4429">
                  <c:v>9.5300000000000003E-3</c:v>
                </c:pt>
                <c:pt idx="4430">
                  <c:v>1.6104000000000021E-2</c:v>
                </c:pt>
                <c:pt idx="4431">
                  <c:v>1.3158E-2</c:v>
                </c:pt>
                <c:pt idx="4432">
                  <c:v>7.1029999999999999E-3</c:v>
                </c:pt>
                <c:pt idx="4433">
                  <c:v>1.2527E-2</c:v>
                </c:pt>
                <c:pt idx="4434">
                  <c:v>1.8637999999999998E-2</c:v>
                </c:pt>
                <c:pt idx="4435">
                  <c:v>1.3454000000000001E-2</c:v>
                </c:pt>
                <c:pt idx="4436">
                  <c:v>6.7190000000000106E-3</c:v>
                </c:pt>
                <c:pt idx="4437">
                  <c:v>4.6049999999999997E-3</c:v>
                </c:pt>
                <c:pt idx="4438">
                  <c:v>1.2089000000000001E-2</c:v>
                </c:pt>
                <c:pt idx="4439">
                  <c:v>4.6160000000000003E-3</c:v>
                </c:pt>
                <c:pt idx="4440">
                  <c:v>5.3509999999999999E-3</c:v>
                </c:pt>
                <c:pt idx="4441">
                  <c:v>1.0548E-2</c:v>
                </c:pt>
                <c:pt idx="4442">
                  <c:v>8.4410000000000006E-3</c:v>
                </c:pt>
                <c:pt idx="4443">
                  <c:v>4.9800000000000079E-3</c:v>
                </c:pt>
                <c:pt idx="4444">
                  <c:v>7.4880000000000103E-3</c:v>
                </c:pt>
                <c:pt idx="4445">
                  <c:v>1.3429000000000003E-2</c:v>
                </c:pt>
                <c:pt idx="4446">
                  <c:v>1.0801000000000003E-2</c:v>
                </c:pt>
                <c:pt idx="4447">
                  <c:v>5.5830000000000072E-3</c:v>
                </c:pt>
                <c:pt idx="4448">
                  <c:v>6.0160000000000092E-3</c:v>
                </c:pt>
                <c:pt idx="4449">
                  <c:v>1.2192E-2</c:v>
                </c:pt>
                <c:pt idx="4450">
                  <c:v>1.7401000000000003E-2</c:v>
                </c:pt>
                <c:pt idx="4451">
                  <c:v>9.5640000000000048E-3</c:v>
                </c:pt>
                <c:pt idx="4452">
                  <c:v>8.9580000000000163E-3</c:v>
                </c:pt>
                <c:pt idx="4453">
                  <c:v>1.1691999999999999E-2</c:v>
                </c:pt>
                <c:pt idx="4454">
                  <c:v>4.0190000000000061E-3</c:v>
                </c:pt>
                <c:pt idx="4455">
                  <c:v>1.9210000000000026E-3</c:v>
                </c:pt>
                <c:pt idx="4456">
                  <c:v>3.7170000000000046E-3</c:v>
                </c:pt>
                <c:pt idx="4457">
                  <c:v>5.9720000000000103E-3</c:v>
                </c:pt>
                <c:pt idx="4458">
                  <c:v>8.7860000000000004E-3</c:v>
                </c:pt>
                <c:pt idx="4459">
                  <c:v>1.017E-2</c:v>
                </c:pt>
                <c:pt idx="4460">
                  <c:v>1.0688000000000001E-2</c:v>
                </c:pt>
                <c:pt idx="4461">
                  <c:v>7.8840000000000004E-3</c:v>
                </c:pt>
                <c:pt idx="4462">
                  <c:v>7.5630000000000072E-3</c:v>
                </c:pt>
                <c:pt idx="4463">
                  <c:v>5.5230000000000071E-3</c:v>
                </c:pt>
                <c:pt idx="4464">
                  <c:v>9.2380000000000014E-3</c:v>
                </c:pt>
                <c:pt idx="4465">
                  <c:v>2.9140000000000012E-3</c:v>
                </c:pt>
                <c:pt idx="4466">
                  <c:v>3.3680000000000012E-3</c:v>
                </c:pt>
                <c:pt idx="4468">
                  <c:v>8.7210000000000013E-3</c:v>
                </c:pt>
                <c:pt idx="4469">
                  <c:v>1.1084000000000016E-2</c:v>
                </c:pt>
                <c:pt idx="4470">
                  <c:v>2.9910000000000002E-3</c:v>
                </c:pt>
                <c:pt idx="4471">
                  <c:v>7.8600000000000024E-3</c:v>
                </c:pt>
                <c:pt idx="4472">
                  <c:v>1.0987000000000005E-2</c:v>
                </c:pt>
                <c:pt idx="4473">
                  <c:v>1.0314E-2</c:v>
                </c:pt>
                <c:pt idx="4474">
                  <c:v>7.6670000000000002E-3</c:v>
                </c:pt>
                <c:pt idx="4475">
                  <c:v>1.0765000000000005E-2</c:v>
                </c:pt>
                <c:pt idx="4476">
                  <c:v>1.4513999999999996E-2</c:v>
                </c:pt>
                <c:pt idx="4477">
                  <c:v>1.4457999999999986E-2</c:v>
                </c:pt>
                <c:pt idx="4478">
                  <c:v>5.8580000000000004E-3</c:v>
                </c:pt>
                <c:pt idx="4479">
                  <c:v>8.3220000000000221E-3</c:v>
                </c:pt>
                <c:pt idx="4480">
                  <c:v>1.3542999999999999E-2</c:v>
                </c:pt>
                <c:pt idx="4481">
                  <c:v>1.2508E-2</c:v>
                </c:pt>
                <c:pt idx="4482">
                  <c:v>5.8190000000000082E-3</c:v>
                </c:pt>
                <c:pt idx="4483">
                  <c:v>1.2307E-2</c:v>
                </c:pt>
                <c:pt idx="4484">
                  <c:v>1.2513999999999996E-2</c:v>
                </c:pt>
                <c:pt idx="4485">
                  <c:v>1.957000000000003E-3</c:v>
                </c:pt>
                <c:pt idx="4486">
                  <c:v>5.3429999999999997E-3</c:v>
                </c:pt>
                <c:pt idx="4487">
                  <c:v>9.5110000000000004E-3</c:v>
                </c:pt>
                <c:pt idx="4488">
                  <c:v>5.3760000000000092E-3</c:v>
                </c:pt>
                <c:pt idx="4489">
                  <c:v>4.8929999999999998E-3</c:v>
                </c:pt>
                <c:pt idx="4490">
                  <c:v>7.9220000000000002E-3</c:v>
                </c:pt>
                <c:pt idx="4491">
                  <c:v>4.3600000000000002E-3</c:v>
                </c:pt>
                <c:pt idx="4492">
                  <c:v>4.3449999999999999E-3</c:v>
                </c:pt>
                <c:pt idx="4493">
                  <c:v>5.3900000000000024E-3</c:v>
                </c:pt>
                <c:pt idx="4494">
                  <c:v>1.1764999999999999E-2</c:v>
                </c:pt>
                <c:pt idx="4495">
                  <c:v>4.052E-3</c:v>
                </c:pt>
                <c:pt idx="4496">
                  <c:v>3.4950000000000011E-3</c:v>
                </c:pt>
                <c:pt idx="4497">
                  <c:v>1.2395999999999996E-2</c:v>
                </c:pt>
                <c:pt idx="4498">
                  <c:v>7.6320000000000034E-3</c:v>
                </c:pt>
                <c:pt idx="4499">
                  <c:v>3.2160000000000001E-3</c:v>
                </c:pt>
                <c:pt idx="4500">
                  <c:v>8.9310000000000066E-3</c:v>
                </c:pt>
                <c:pt idx="4501">
                  <c:v>1.3114000000000001E-2</c:v>
                </c:pt>
                <c:pt idx="4502">
                  <c:v>1.289E-2</c:v>
                </c:pt>
                <c:pt idx="4503">
                  <c:v>6.7920000000000072E-3</c:v>
                </c:pt>
                <c:pt idx="4504">
                  <c:v>9.5750000000000245E-3</c:v>
                </c:pt>
                <c:pt idx="4505">
                  <c:v>1.6802000000000025E-2</c:v>
                </c:pt>
                <c:pt idx="4506">
                  <c:v>8.5750000000000184E-3</c:v>
                </c:pt>
                <c:pt idx="4507">
                  <c:v>3.6290000000000051E-3</c:v>
                </c:pt>
                <c:pt idx="4508">
                  <c:v>6.2580000000000092E-3</c:v>
                </c:pt>
                <c:pt idx="4509">
                  <c:v>1.5748999999999999E-2</c:v>
                </c:pt>
                <c:pt idx="4510">
                  <c:v>7.0200000000000071E-3</c:v>
                </c:pt>
                <c:pt idx="4511">
                  <c:v>7.5260000000000092E-3</c:v>
                </c:pt>
                <c:pt idx="4512">
                  <c:v>8.2430000000000003E-3</c:v>
                </c:pt>
                <c:pt idx="4513">
                  <c:v>3.3969999999999998E-3</c:v>
                </c:pt>
                <c:pt idx="4514">
                  <c:v>3.4680000000000036E-3</c:v>
                </c:pt>
                <c:pt idx="4515">
                  <c:v>9.2730000000000121E-3</c:v>
                </c:pt>
                <c:pt idx="4516">
                  <c:v>6.2860000000000112E-3</c:v>
                </c:pt>
                <c:pt idx="4517">
                  <c:v>2.9719999999999998E-3</c:v>
                </c:pt>
                <c:pt idx="4518">
                  <c:v>8.6900000000000067E-3</c:v>
                </c:pt>
                <c:pt idx="4519">
                  <c:v>1.3985000000000015E-2</c:v>
                </c:pt>
                <c:pt idx="4520">
                  <c:v>8.3380000000000034E-3</c:v>
                </c:pt>
                <c:pt idx="4521">
                  <c:v>3.8110000000000002E-3</c:v>
                </c:pt>
                <c:pt idx="4522">
                  <c:v>9.0030000000000145E-3</c:v>
                </c:pt>
                <c:pt idx="4523">
                  <c:v>1.0855E-2</c:v>
                </c:pt>
                <c:pt idx="4524">
                  <c:v>4.7440000000000034E-3</c:v>
                </c:pt>
                <c:pt idx="4525">
                  <c:v>5.7860000000000073E-3</c:v>
                </c:pt>
                <c:pt idx="4526">
                  <c:v>7.5140000000000024E-3</c:v>
                </c:pt>
                <c:pt idx="4527">
                  <c:v>9.2160000000000002E-3</c:v>
                </c:pt>
                <c:pt idx="4528">
                  <c:v>8.5310000000000004E-3</c:v>
                </c:pt>
                <c:pt idx="4529">
                  <c:v>8.7230000000000033E-3</c:v>
                </c:pt>
                <c:pt idx="4530">
                  <c:v>1.0742000000000003E-2</c:v>
                </c:pt>
                <c:pt idx="4531">
                  <c:v>7.9640000000000023E-3</c:v>
                </c:pt>
                <c:pt idx="4532">
                  <c:v>9.188E-3</c:v>
                </c:pt>
                <c:pt idx="4533">
                  <c:v>7.8790000000000127E-3</c:v>
                </c:pt>
                <c:pt idx="4534">
                  <c:v>1.0224E-2</c:v>
                </c:pt>
                <c:pt idx="4535">
                  <c:v>5.4320000000000071E-3</c:v>
                </c:pt>
                <c:pt idx="4536">
                  <c:v>9.0280000000000013E-3</c:v>
                </c:pt>
                <c:pt idx="4537">
                  <c:v>5.7920000000000072E-3</c:v>
                </c:pt>
                <c:pt idx="4538">
                  <c:v>6.7140000000000003E-3</c:v>
                </c:pt>
                <c:pt idx="4539">
                  <c:v>9.2430000000000012E-3</c:v>
                </c:pt>
                <c:pt idx="4540">
                  <c:v>7.0970000000000061E-3</c:v>
                </c:pt>
                <c:pt idx="4541">
                  <c:v>6.7780000000000123E-3</c:v>
                </c:pt>
                <c:pt idx="4542">
                  <c:v>1.4862000000000005E-2</c:v>
                </c:pt>
                <c:pt idx="4543">
                  <c:v>1.257E-2</c:v>
                </c:pt>
                <c:pt idx="4544">
                  <c:v>1.0839E-2</c:v>
                </c:pt>
                <c:pt idx="4545">
                  <c:v>7.5130000000000093E-3</c:v>
                </c:pt>
                <c:pt idx="4546">
                  <c:v>5.4270000000000004E-3</c:v>
                </c:pt>
                <c:pt idx="4547">
                  <c:v>3.9840000000000058E-3</c:v>
                </c:pt>
                <c:pt idx="4548">
                  <c:v>6.7300000000000103E-3</c:v>
                </c:pt>
                <c:pt idx="4549">
                  <c:v>2.5510000000000012E-3</c:v>
                </c:pt>
                <c:pt idx="4550">
                  <c:v>1.3065000000000005E-2</c:v>
                </c:pt>
                <c:pt idx="4551">
                  <c:v>1.1167000000000003E-2</c:v>
                </c:pt>
                <c:pt idx="4552">
                  <c:v>5.7410000000000065E-3</c:v>
                </c:pt>
                <c:pt idx="4553">
                  <c:v>5.4970000000000071E-3</c:v>
                </c:pt>
                <c:pt idx="4554">
                  <c:v>7.1510000000000072E-3</c:v>
                </c:pt>
                <c:pt idx="4555">
                  <c:v>9.6190000000000008E-3</c:v>
                </c:pt>
                <c:pt idx="4556">
                  <c:v>5.0520000000000001E-3</c:v>
                </c:pt>
                <c:pt idx="4557">
                  <c:v>6.7050000000000061E-3</c:v>
                </c:pt>
                <c:pt idx="4558">
                  <c:v>1.1487000000000015E-2</c:v>
                </c:pt>
                <c:pt idx="4559">
                  <c:v>1.5966000000000001E-2</c:v>
                </c:pt>
                <c:pt idx="4560">
                  <c:v>7.5680000000000061E-3</c:v>
                </c:pt>
                <c:pt idx="4561">
                  <c:v>1.2140000000000001E-2</c:v>
                </c:pt>
                <c:pt idx="4562">
                  <c:v>1.4612999999999998E-2</c:v>
                </c:pt>
                <c:pt idx="4563">
                  <c:v>5.8100000000000061E-3</c:v>
                </c:pt>
                <c:pt idx="4564">
                  <c:v>3.496E-3</c:v>
                </c:pt>
                <c:pt idx="4565">
                  <c:v>1.1016E-2</c:v>
                </c:pt>
                <c:pt idx="4566">
                  <c:v>8.0500000000000068E-3</c:v>
                </c:pt>
                <c:pt idx="4567">
                  <c:v>8.2560000000000047E-3</c:v>
                </c:pt>
                <c:pt idx="4568">
                  <c:v>9.0580000000000122E-3</c:v>
                </c:pt>
                <c:pt idx="4569">
                  <c:v>6.1450000000000003E-3</c:v>
                </c:pt>
                <c:pt idx="4570">
                  <c:v>3.7070000000000076E-3</c:v>
                </c:pt>
                <c:pt idx="4571">
                  <c:v>3.437000000000003E-3</c:v>
                </c:pt>
                <c:pt idx="4572">
                  <c:v>3.1120000000000002E-3</c:v>
                </c:pt>
                <c:pt idx="4573">
                  <c:v>8.9430000000000048E-3</c:v>
                </c:pt>
                <c:pt idx="4574">
                  <c:v>1.2307E-2</c:v>
                </c:pt>
                <c:pt idx="4575">
                  <c:v>8.4260000000000047E-3</c:v>
                </c:pt>
                <c:pt idx="4576">
                  <c:v>6.5560000000000071E-3</c:v>
                </c:pt>
                <c:pt idx="4577">
                  <c:v>1.3691999999999999E-2</c:v>
                </c:pt>
                <c:pt idx="4578">
                  <c:v>5.4620000000000024E-3</c:v>
                </c:pt>
                <c:pt idx="4579">
                  <c:v>4.052E-3</c:v>
                </c:pt>
                <c:pt idx="4580">
                  <c:v>7.3140000000000002E-3</c:v>
                </c:pt>
                <c:pt idx="4581">
                  <c:v>8.2820000000000046E-3</c:v>
                </c:pt>
                <c:pt idx="4582">
                  <c:v>4.6990000000000061E-3</c:v>
                </c:pt>
                <c:pt idx="4583">
                  <c:v>9.0960000000000155E-3</c:v>
                </c:pt>
                <c:pt idx="4584">
                  <c:v>8.7520000000000184E-3</c:v>
                </c:pt>
                <c:pt idx="4585">
                  <c:v>8.3530000000000219E-3</c:v>
                </c:pt>
                <c:pt idx="4586">
                  <c:v>1.0989000000000001E-2</c:v>
                </c:pt>
                <c:pt idx="4587">
                  <c:v>5.9170000000000004E-3</c:v>
                </c:pt>
                <c:pt idx="4588">
                  <c:v>7.4640000000000071E-3</c:v>
                </c:pt>
                <c:pt idx="4589">
                  <c:v>1.2556999999999994E-2</c:v>
                </c:pt>
                <c:pt idx="4590">
                  <c:v>8.4260000000000047E-3</c:v>
                </c:pt>
                <c:pt idx="4591">
                  <c:v>6.9870000000000071E-3</c:v>
                </c:pt>
                <c:pt idx="4592">
                  <c:v>1.1259E-2</c:v>
                </c:pt>
                <c:pt idx="4593">
                  <c:v>9.1800000000000007E-3</c:v>
                </c:pt>
                <c:pt idx="4594">
                  <c:v>7.7530000000000073E-3</c:v>
                </c:pt>
                <c:pt idx="4595">
                  <c:v>6.3109999999999998E-3</c:v>
                </c:pt>
                <c:pt idx="4596">
                  <c:v>9.9430000000000004E-3</c:v>
                </c:pt>
                <c:pt idx="4597">
                  <c:v>1.2500000000000001E-2</c:v>
                </c:pt>
                <c:pt idx="4598">
                  <c:v>1.0793000000000001E-2</c:v>
                </c:pt>
                <c:pt idx="4599">
                  <c:v>1.0569E-2</c:v>
                </c:pt>
                <c:pt idx="4600">
                  <c:v>8.5770000000000048E-3</c:v>
                </c:pt>
                <c:pt idx="4601">
                  <c:v>8.2440000000000013E-3</c:v>
                </c:pt>
                <c:pt idx="4602">
                  <c:v>4.8400000000000014E-3</c:v>
                </c:pt>
                <c:pt idx="4603">
                  <c:v>3.2990000000000046E-3</c:v>
                </c:pt>
                <c:pt idx="4604">
                  <c:v>1.0555999999999998E-2</c:v>
                </c:pt>
                <c:pt idx="4605">
                  <c:v>8.5040000000000046E-3</c:v>
                </c:pt>
                <c:pt idx="4606">
                  <c:v>4.0460000000000071E-3</c:v>
                </c:pt>
                <c:pt idx="4607">
                  <c:v>4.1120000000000002E-3</c:v>
                </c:pt>
                <c:pt idx="4608">
                  <c:v>5.1190000000000003E-3</c:v>
                </c:pt>
                <c:pt idx="4609">
                  <c:v>7.8609999999999999E-3</c:v>
                </c:pt>
                <c:pt idx="4610">
                  <c:v>3.7010000000000051E-3</c:v>
                </c:pt>
                <c:pt idx="4611">
                  <c:v>1.0185000000000001E-2</c:v>
                </c:pt>
                <c:pt idx="4612">
                  <c:v>1.4630000000000001E-2</c:v>
                </c:pt>
                <c:pt idx="4613">
                  <c:v>6.9820000000000073E-3</c:v>
                </c:pt>
                <c:pt idx="4614">
                  <c:v>8.0300000000000044E-4</c:v>
                </c:pt>
                <c:pt idx="4615">
                  <c:v>9.1470000000000006E-3</c:v>
                </c:pt>
                <c:pt idx="4616">
                  <c:v>7.0020000000000082E-3</c:v>
                </c:pt>
                <c:pt idx="4617">
                  <c:v>2.5100000000000001E-3</c:v>
                </c:pt>
                <c:pt idx="4618">
                  <c:v>5.025E-3</c:v>
                </c:pt>
                <c:pt idx="4619">
                  <c:v>1.0628E-2</c:v>
                </c:pt>
                <c:pt idx="4620">
                  <c:v>8.6760000000000066E-3</c:v>
                </c:pt>
                <c:pt idx="4621">
                  <c:v>9.2620000000000185E-3</c:v>
                </c:pt>
                <c:pt idx="4622">
                  <c:v>1.2828000000000001E-2</c:v>
                </c:pt>
                <c:pt idx="4623">
                  <c:v>1.3799000000000001E-2</c:v>
                </c:pt>
                <c:pt idx="4624">
                  <c:v>9.5490000000000158E-3</c:v>
                </c:pt>
                <c:pt idx="4625">
                  <c:v>1.1233000000000003E-2</c:v>
                </c:pt>
                <c:pt idx="4626">
                  <c:v>1.1106000000000001E-2</c:v>
                </c:pt>
                <c:pt idx="4627">
                  <c:v>6.9030000000000133E-3</c:v>
                </c:pt>
                <c:pt idx="4628">
                  <c:v>1.8370000000000023E-3</c:v>
                </c:pt>
                <c:pt idx="4629">
                  <c:v>7.9120000000000024E-3</c:v>
                </c:pt>
                <c:pt idx="4630">
                  <c:v>1.4647E-2</c:v>
                </c:pt>
                <c:pt idx="4631">
                  <c:v>6.8020000000000034E-3</c:v>
                </c:pt>
                <c:pt idx="4632">
                  <c:v>3.052E-3</c:v>
                </c:pt>
                <c:pt idx="4633">
                  <c:v>6.8470000000000024E-3</c:v>
                </c:pt>
                <c:pt idx="4634">
                  <c:v>7.7160000000000093E-3</c:v>
                </c:pt>
                <c:pt idx="4635">
                  <c:v>5.0800000000000073E-3</c:v>
                </c:pt>
                <c:pt idx="4636">
                  <c:v>2.0450000000000012E-3</c:v>
                </c:pt>
                <c:pt idx="4637">
                  <c:v>9.3390000000000122E-3</c:v>
                </c:pt>
                <c:pt idx="4638">
                  <c:v>1.0181000000000001E-2</c:v>
                </c:pt>
                <c:pt idx="4639">
                  <c:v>4.9100000000000072E-3</c:v>
                </c:pt>
                <c:pt idx="4640">
                  <c:v>4.8149999999999998E-3</c:v>
                </c:pt>
                <c:pt idx="4641">
                  <c:v>6.5900000000000084E-4</c:v>
                </c:pt>
                <c:pt idx="4642">
                  <c:v>3.3380000000000011E-3</c:v>
                </c:pt>
                <c:pt idx="4643">
                  <c:v>5.8100000000000061E-3</c:v>
                </c:pt>
                <c:pt idx="4644">
                  <c:v>8.7790000000000125E-3</c:v>
                </c:pt>
                <c:pt idx="4645">
                  <c:v>1.3970000000000003E-2</c:v>
                </c:pt>
                <c:pt idx="4646">
                  <c:v>1.1103000000000003E-2</c:v>
                </c:pt>
                <c:pt idx="4647">
                  <c:v>5.8890000000000071E-3</c:v>
                </c:pt>
                <c:pt idx="4648">
                  <c:v>8.6660000000000122E-3</c:v>
                </c:pt>
                <c:pt idx="4649">
                  <c:v>1.0501999999999999E-2</c:v>
                </c:pt>
                <c:pt idx="4650">
                  <c:v>3.7180000000000052E-3</c:v>
                </c:pt>
                <c:pt idx="4651">
                  <c:v>6.6120000000000024E-3</c:v>
                </c:pt>
                <c:pt idx="4652">
                  <c:v>9.5200000000000007E-3</c:v>
                </c:pt>
                <c:pt idx="4653">
                  <c:v>7.4390000000000133E-3</c:v>
                </c:pt>
                <c:pt idx="4654">
                  <c:v>4.8740000000000033E-3</c:v>
                </c:pt>
                <c:pt idx="4655">
                  <c:v>1.2478E-2</c:v>
                </c:pt>
                <c:pt idx="4656">
                  <c:v>6.9820000000000073E-3</c:v>
                </c:pt>
                <c:pt idx="4657">
                  <c:v>3.4180000000000031E-3</c:v>
                </c:pt>
                <c:pt idx="4658">
                  <c:v>6.9760000000000134E-3</c:v>
                </c:pt>
                <c:pt idx="4659">
                  <c:v>1.0423000000000003E-2</c:v>
                </c:pt>
                <c:pt idx="4660">
                  <c:v>8.5240000000000003E-3</c:v>
                </c:pt>
                <c:pt idx="4661">
                  <c:v>5.3990000000000071E-3</c:v>
                </c:pt>
                <c:pt idx="4662">
                  <c:v>1.1653999999999999E-2</c:v>
                </c:pt>
                <c:pt idx="4663">
                  <c:v>1.1154000000000001E-2</c:v>
                </c:pt>
                <c:pt idx="4664">
                  <c:v>8.7220000000000006E-3</c:v>
                </c:pt>
                <c:pt idx="4665">
                  <c:v>6.8700000000000072E-3</c:v>
                </c:pt>
                <c:pt idx="4666">
                  <c:v>7.6980000000000061E-3</c:v>
                </c:pt>
                <c:pt idx="4667">
                  <c:v>8.5400000000000007E-3</c:v>
                </c:pt>
                <c:pt idx="4668">
                  <c:v>7.1120000000000003E-3</c:v>
                </c:pt>
                <c:pt idx="4669">
                  <c:v>6.7710000000000123E-3</c:v>
                </c:pt>
                <c:pt idx="4670">
                  <c:v>1.0272999999999996E-2</c:v>
                </c:pt>
                <c:pt idx="4671">
                  <c:v>7.4250000000000071E-3</c:v>
                </c:pt>
                <c:pt idx="4672">
                  <c:v>2.6070000000000051E-3</c:v>
                </c:pt>
                <c:pt idx="4673">
                  <c:v>1.2893E-2</c:v>
                </c:pt>
                <c:pt idx="4674">
                  <c:v>1.2848999999999999E-2</c:v>
                </c:pt>
                <c:pt idx="4675">
                  <c:v>9.0030000000000145E-3</c:v>
                </c:pt>
                <c:pt idx="4676">
                  <c:v>7.8659999999999997E-3</c:v>
                </c:pt>
                <c:pt idx="4677">
                  <c:v>1.0940000000000017E-2</c:v>
                </c:pt>
                <c:pt idx="4678">
                  <c:v>7.932000000000012E-3</c:v>
                </c:pt>
                <c:pt idx="4679">
                  <c:v>1.1181999999999999E-2</c:v>
                </c:pt>
                <c:pt idx="4680">
                  <c:v>7.0880000000000092E-3</c:v>
                </c:pt>
                <c:pt idx="4681">
                  <c:v>1.0432E-2</c:v>
                </c:pt>
                <c:pt idx="4682">
                  <c:v>1.1528000000000016E-2</c:v>
                </c:pt>
                <c:pt idx="4683">
                  <c:v>7.3670000000000003E-3</c:v>
                </c:pt>
                <c:pt idx="4684">
                  <c:v>2.3259999999999999E-3</c:v>
                </c:pt>
                <c:pt idx="4685">
                  <c:v>8.9680000000000124E-3</c:v>
                </c:pt>
                <c:pt idx="4686">
                  <c:v>8.7730000000000048E-3</c:v>
                </c:pt>
                <c:pt idx="4687">
                  <c:v>4.6839999999999998E-3</c:v>
                </c:pt>
                <c:pt idx="4688">
                  <c:v>3.9090000000000001E-3</c:v>
                </c:pt>
                <c:pt idx="4689">
                  <c:v>8.5850000000000145E-3</c:v>
                </c:pt>
                <c:pt idx="4690">
                  <c:v>4.2510000000000065E-3</c:v>
                </c:pt>
                <c:pt idx="4691">
                  <c:v>8.5600000000000183E-4</c:v>
                </c:pt>
                <c:pt idx="4692">
                  <c:v>1.0912E-2</c:v>
                </c:pt>
                <c:pt idx="4693">
                  <c:v>1.4633E-2</c:v>
                </c:pt>
                <c:pt idx="4694">
                  <c:v>8.711E-3</c:v>
                </c:pt>
                <c:pt idx="4695">
                  <c:v>8.3400000000000158E-3</c:v>
                </c:pt>
                <c:pt idx="4696">
                  <c:v>6.3190000000000034E-3</c:v>
                </c:pt>
                <c:pt idx="4697">
                  <c:v>6.3000000000000061E-3</c:v>
                </c:pt>
                <c:pt idx="4698">
                  <c:v>4.9950000000000072E-3</c:v>
                </c:pt>
                <c:pt idx="4699">
                  <c:v>6.2680000000000071E-3</c:v>
                </c:pt>
                <c:pt idx="4700">
                  <c:v>6.8810000000000112E-3</c:v>
                </c:pt>
                <c:pt idx="4701">
                  <c:v>2.7690000000000037E-3</c:v>
                </c:pt>
                <c:pt idx="4702">
                  <c:v>7.3500000000000074E-4</c:v>
                </c:pt>
                <c:pt idx="4703">
                  <c:v>1.1107000000000007E-2</c:v>
                </c:pt>
                <c:pt idx="4704">
                  <c:v>1.2031999999999998E-2</c:v>
                </c:pt>
                <c:pt idx="4705">
                  <c:v>4.9140000000000034E-3</c:v>
                </c:pt>
                <c:pt idx="4706">
                  <c:v>7.7550000000000093E-3</c:v>
                </c:pt>
                <c:pt idx="4707">
                  <c:v>1.2407000000000001E-2</c:v>
                </c:pt>
                <c:pt idx="4708">
                  <c:v>1.3490000000000005E-2</c:v>
                </c:pt>
                <c:pt idx="4709">
                  <c:v>1.5717999999999999E-2</c:v>
                </c:pt>
                <c:pt idx="4710">
                  <c:v>8.2450000000000006E-3</c:v>
                </c:pt>
                <c:pt idx="4711">
                  <c:v>1.0154E-2</c:v>
                </c:pt>
                <c:pt idx="4712">
                  <c:v>6.4300000000000112E-3</c:v>
                </c:pt>
                <c:pt idx="4713">
                  <c:v>2.970000000000003E-3</c:v>
                </c:pt>
                <c:pt idx="4714">
                  <c:v>1.4189999999999999E-3</c:v>
                </c:pt>
                <c:pt idx="4715">
                  <c:v>7.0679999999999996E-3</c:v>
                </c:pt>
                <c:pt idx="4716">
                  <c:v>6.2090000000000123E-3</c:v>
                </c:pt>
                <c:pt idx="4717">
                  <c:v>7.7250000000000062E-3</c:v>
                </c:pt>
                <c:pt idx="4719">
                  <c:v>2.7420000000000035E-3</c:v>
                </c:pt>
                <c:pt idx="4720">
                  <c:v>9.9060000000000068E-3</c:v>
                </c:pt>
                <c:pt idx="4721">
                  <c:v>1.3172000000000001E-2</c:v>
                </c:pt>
                <c:pt idx="4722">
                  <c:v>4.9440000000000013E-3</c:v>
                </c:pt>
                <c:pt idx="4723">
                  <c:v>1.5860000000000026E-3</c:v>
                </c:pt>
                <c:pt idx="4724">
                  <c:v>9.8160000000000122E-3</c:v>
                </c:pt>
                <c:pt idx="4725">
                  <c:v>9.039000000000014E-3</c:v>
                </c:pt>
                <c:pt idx="4726">
                  <c:v>8.7040000000000034E-3</c:v>
                </c:pt>
                <c:pt idx="4727">
                  <c:v>1.6614E-2</c:v>
                </c:pt>
                <c:pt idx="4728">
                  <c:v>1.5734000000000001E-2</c:v>
                </c:pt>
                <c:pt idx="4729">
                  <c:v>1.6458E-2</c:v>
                </c:pt>
                <c:pt idx="4730">
                  <c:v>8.7890000000000138E-3</c:v>
                </c:pt>
                <c:pt idx="4731">
                  <c:v>1.2368000000000001E-2</c:v>
                </c:pt>
                <c:pt idx="4732">
                  <c:v>1.1081000000000016E-2</c:v>
                </c:pt>
                <c:pt idx="4733">
                  <c:v>4.4330000000000072E-3</c:v>
                </c:pt>
                <c:pt idx="4734">
                  <c:v>1.0026E-2</c:v>
                </c:pt>
                <c:pt idx="4735">
                  <c:v>1.0462000000000001E-2</c:v>
                </c:pt>
                <c:pt idx="4736">
                  <c:v>6.6710000000000094E-3</c:v>
                </c:pt>
                <c:pt idx="4737">
                  <c:v>5.7910000000000088E-3</c:v>
                </c:pt>
                <c:pt idx="4738">
                  <c:v>1.2503999999999999E-2</c:v>
                </c:pt>
                <c:pt idx="4739">
                  <c:v>9.8070000000000067E-3</c:v>
                </c:pt>
                <c:pt idx="4740">
                  <c:v>1.403E-3</c:v>
                </c:pt>
                <c:pt idx="4741">
                  <c:v>5.9710000000000145E-3</c:v>
                </c:pt>
                <c:pt idx="4742">
                  <c:v>1.0696000000000001E-2</c:v>
                </c:pt>
                <c:pt idx="4743">
                  <c:v>1.0292000000000001E-2</c:v>
                </c:pt>
                <c:pt idx="4744">
                  <c:v>6.0090000000000083E-3</c:v>
                </c:pt>
                <c:pt idx="4745">
                  <c:v>9.0650000000000244E-3</c:v>
                </c:pt>
                <c:pt idx="4746">
                  <c:v>6.5770000000000082E-3</c:v>
                </c:pt>
                <c:pt idx="4747">
                  <c:v>2.2170000000000046E-3</c:v>
                </c:pt>
                <c:pt idx="4748">
                  <c:v>5.8380000000000072E-3</c:v>
                </c:pt>
                <c:pt idx="4749">
                  <c:v>1.0854000000000001E-2</c:v>
                </c:pt>
                <c:pt idx="4750">
                  <c:v>3.6060000000000046E-3</c:v>
                </c:pt>
                <c:pt idx="4751">
                  <c:v>5.7120000000000061E-3</c:v>
                </c:pt>
                <c:pt idx="4752">
                  <c:v>9.6460000000000001E-3</c:v>
                </c:pt>
                <c:pt idx="4753">
                  <c:v>8.0620000000000223E-3</c:v>
                </c:pt>
                <c:pt idx="4754">
                  <c:v>4.1159999999999999E-3</c:v>
                </c:pt>
                <c:pt idx="4755">
                  <c:v>9.7370000000000009E-3</c:v>
                </c:pt>
                <c:pt idx="4756">
                  <c:v>9.8400000000000067E-3</c:v>
                </c:pt>
                <c:pt idx="4757">
                  <c:v>4.1800000000000013E-4</c:v>
                </c:pt>
                <c:pt idx="4758">
                  <c:v>5.1250000000000002E-3</c:v>
                </c:pt>
                <c:pt idx="4759">
                  <c:v>9.0760000000000163E-3</c:v>
                </c:pt>
                <c:pt idx="4760">
                  <c:v>6.6909999999999999E-3</c:v>
                </c:pt>
                <c:pt idx="4761">
                  <c:v>2.8159999999999999E-3</c:v>
                </c:pt>
                <c:pt idx="4762">
                  <c:v>1.405799999999998E-2</c:v>
                </c:pt>
                <c:pt idx="4763">
                  <c:v>8.5860000000000068E-3</c:v>
                </c:pt>
                <c:pt idx="4764">
                  <c:v>2.8800000000000002E-3</c:v>
                </c:pt>
                <c:pt idx="4765">
                  <c:v>9.4530000000000221E-3</c:v>
                </c:pt>
                <c:pt idx="4766">
                  <c:v>1.477E-2</c:v>
                </c:pt>
                <c:pt idx="4767">
                  <c:v>4.4590000000000072E-3</c:v>
                </c:pt>
                <c:pt idx="4768">
                  <c:v>1.2640999999999999E-2</c:v>
                </c:pt>
                <c:pt idx="4769">
                  <c:v>1.0340000000000005E-2</c:v>
                </c:pt>
                <c:pt idx="4770">
                  <c:v>5.5600000000000024E-3</c:v>
                </c:pt>
                <c:pt idx="4771">
                  <c:v>3.9860000000000052E-3</c:v>
                </c:pt>
                <c:pt idx="4772">
                  <c:v>5.5400000000000024E-3</c:v>
                </c:pt>
                <c:pt idx="4773">
                  <c:v>2.4399999999999999E-3</c:v>
                </c:pt>
                <c:pt idx="4774">
                  <c:v>8.5300000000000046E-3</c:v>
                </c:pt>
                <c:pt idx="4775">
                  <c:v>1.2472E-2</c:v>
                </c:pt>
                <c:pt idx="4776">
                  <c:v>6.3629999999999997E-3</c:v>
                </c:pt>
                <c:pt idx="4777">
                  <c:v>1.1205000000000001E-2</c:v>
                </c:pt>
                <c:pt idx="4778">
                  <c:v>6.4050000000000079E-3</c:v>
                </c:pt>
                <c:pt idx="4779">
                  <c:v>6.3179999999999998E-3</c:v>
                </c:pt>
                <c:pt idx="4780">
                  <c:v>6.1529999999999996E-3</c:v>
                </c:pt>
                <c:pt idx="4781">
                  <c:v>6.6880000000000073E-3</c:v>
                </c:pt>
                <c:pt idx="4782">
                  <c:v>5.9770000000000092E-3</c:v>
                </c:pt>
                <c:pt idx="4783">
                  <c:v>7.6579999999999999E-3</c:v>
                </c:pt>
                <c:pt idx="4784">
                  <c:v>6.7380000000000122E-3</c:v>
                </c:pt>
                <c:pt idx="4785">
                  <c:v>9.8690000000000184E-3</c:v>
                </c:pt>
                <c:pt idx="4786">
                  <c:v>9.0310000000000008E-3</c:v>
                </c:pt>
                <c:pt idx="4787">
                  <c:v>1.2203E-2</c:v>
                </c:pt>
                <c:pt idx="4788">
                  <c:v>9.0900000000000026E-3</c:v>
                </c:pt>
                <c:pt idx="4789">
                  <c:v>9.4980000000000047E-3</c:v>
                </c:pt>
                <c:pt idx="4790">
                  <c:v>8.3490000000000144E-3</c:v>
                </c:pt>
                <c:pt idx="4791">
                  <c:v>5.7540000000000004E-3</c:v>
                </c:pt>
                <c:pt idx="4792">
                  <c:v>5.764E-3</c:v>
                </c:pt>
                <c:pt idx="4793">
                  <c:v>6.4760000000000121E-3</c:v>
                </c:pt>
                <c:pt idx="4794">
                  <c:v>4.0330000000000071E-3</c:v>
                </c:pt>
                <c:pt idx="4795">
                  <c:v>8.6800000000000141E-3</c:v>
                </c:pt>
                <c:pt idx="4796">
                  <c:v>8.6170000000000066E-3</c:v>
                </c:pt>
                <c:pt idx="4797">
                  <c:v>1.1788000000000017E-2</c:v>
                </c:pt>
                <c:pt idx="4798">
                  <c:v>8.9780000000000068E-3</c:v>
                </c:pt>
                <c:pt idx="4799">
                  <c:v>7.7760000000000129E-3</c:v>
                </c:pt>
                <c:pt idx="4800">
                  <c:v>1.0021E-2</c:v>
                </c:pt>
                <c:pt idx="4801">
                  <c:v>9.4950000000000225E-3</c:v>
                </c:pt>
                <c:pt idx="4802">
                  <c:v>4.5009999999999998E-3</c:v>
                </c:pt>
                <c:pt idx="4803">
                  <c:v>9.8040000000000158E-3</c:v>
                </c:pt>
                <c:pt idx="4804">
                  <c:v>1.3129000000000005E-2</c:v>
                </c:pt>
                <c:pt idx="4805">
                  <c:v>5.8500000000000071E-3</c:v>
                </c:pt>
                <c:pt idx="4806">
                  <c:v>5.4570000000000061E-3</c:v>
                </c:pt>
                <c:pt idx="4807">
                  <c:v>1.2255E-2</c:v>
                </c:pt>
                <c:pt idx="4808">
                  <c:v>6.8420000000000061E-3</c:v>
                </c:pt>
                <c:pt idx="4809">
                  <c:v>4.1370000000000001E-3</c:v>
                </c:pt>
                <c:pt idx="4810">
                  <c:v>5.1380000000000071E-3</c:v>
                </c:pt>
                <c:pt idx="4811">
                  <c:v>1.0477999999999998E-2</c:v>
                </c:pt>
                <c:pt idx="4812">
                  <c:v>3.7490000000000036E-3</c:v>
                </c:pt>
                <c:pt idx="4813">
                  <c:v>9.3180000000000068E-3</c:v>
                </c:pt>
                <c:pt idx="4814">
                  <c:v>9.5930000000000008E-3</c:v>
                </c:pt>
                <c:pt idx="4815">
                  <c:v>1.4180000000000015E-3</c:v>
                </c:pt>
                <c:pt idx="4816">
                  <c:v>6.3639999999999999E-3</c:v>
                </c:pt>
                <c:pt idx="4817">
                  <c:v>1.0415000000000001E-2</c:v>
                </c:pt>
                <c:pt idx="4818">
                  <c:v>4.64E-3</c:v>
                </c:pt>
                <c:pt idx="4819">
                  <c:v>6.2259999999999998E-3</c:v>
                </c:pt>
                <c:pt idx="4820">
                  <c:v>1.3254E-2</c:v>
                </c:pt>
                <c:pt idx="4821">
                  <c:v>1.4560000000000003E-2</c:v>
                </c:pt>
                <c:pt idx="4822">
                  <c:v>7.3930000000000072E-3</c:v>
                </c:pt>
                <c:pt idx="4823">
                  <c:v>1.2213999999999996E-2</c:v>
                </c:pt>
                <c:pt idx="4824">
                  <c:v>9.915000000000021E-3</c:v>
                </c:pt>
                <c:pt idx="4825">
                  <c:v>1.5461000000000015E-2</c:v>
                </c:pt>
                <c:pt idx="4826">
                  <c:v>9.6140000000000028E-3</c:v>
                </c:pt>
                <c:pt idx="4827">
                  <c:v>1.1167000000000003E-2</c:v>
                </c:pt>
                <c:pt idx="4828">
                  <c:v>3.1750000000000012E-3</c:v>
                </c:pt>
                <c:pt idx="4829">
                  <c:v>5.0270000000000002E-3</c:v>
                </c:pt>
                <c:pt idx="4830">
                  <c:v>1.0062000000000001E-2</c:v>
                </c:pt>
                <c:pt idx="4831">
                  <c:v>7.1720000000000082E-3</c:v>
                </c:pt>
                <c:pt idx="4832">
                  <c:v>9.2760000000000047E-3</c:v>
                </c:pt>
                <c:pt idx="4833">
                  <c:v>8.6150000000000046E-3</c:v>
                </c:pt>
                <c:pt idx="4834">
                  <c:v>1.0631E-2</c:v>
                </c:pt>
                <c:pt idx="4835">
                  <c:v>4.2640000000000004E-3</c:v>
                </c:pt>
                <c:pt idx="4836">
                  <c:v>1.2095E-2</c:v>
                </c:pt>
                <c:pt idx="4837">
                  <c:v>1.4683999999999999E-2</c:v>
                </c:pt>
                <c:pt idx="4838">
                  <c:v>1.4451E-2</c:v>
                </c:pt>
                <c:pt idx="4839">
                  <c:v>9.6250000000000068E-3</c:v>
                </c:pt>
                <c:pt idx="4840">
                  <c:v>8.7489999999999998E-3</c:v>
                </c:pt>
                <c:pt idx="4841">
                  <c:v>9.2150000000000027E-3</c:v>
                </c:pt>
                <c:pt idx="4842">
                  <c:v>1.204E-2</c:v>
                </c:pt>
                <c:pt idx="4843">
                  <c:v>7.4000000000000116E-3</c:v>
                </c:pt>
                <c:pt idx="4844">
                  <c:v>1.011E-3</c:v>
                </c:pt>
                <c:pt idx="4845">
                  <c:v>6.9160000000000107E-3</c:v>
                </c:pt>
                <c:pt idx="4846">
                  <c:v>2.6390000000000012E-3</c:v>
                </c:pt>
                <c:pt idx="4847">
                  <c:v>3.7880000000000066E-3</c:v>
                </c:pt>
                <c:pt idx="4848">
                  <c:v>6.3810000000000082E-3</c:v>
                </c:pt>
                <c:pt idx="4849">
                  <c:v>1.4865000000000001E-2</c:v>
                </c:pt>
                <c:pt idx="4850">
                  <c:v>9.5870000000000122E-3</c:v>
                </c:pt>
                <c:pt idx="4851">
                  <c:v>1.3506000000000015E-2</c:v>
                </c:pt>
                <c:pt idx="4852">
                  <c:v>1.5869999999999999E-2</c:v>
                </c:pt>
                <c:pt idx="4853">
                  <c:v>1.0564E-2</c:v>
                </c:pt>
                <c:pt idx="4854">
                  <c:v>6.1710000000000072E-3</c:v>
                </c:pt>
                <c:pt idx="4855">
                  <c:v>9.5070000000000068E-3</c:v>
                </c:pt>
                <c:pt idx="4856">
                  <c:v>1.1162999999999999E-2</c:v>
                </c:pt>
                <c:pt idx="4857">
                  <c:v>7.7840000000000071E-3</c:v>
                </c:pt>
                <c:pt idx="4858">
                  <c:v>8.8080000000000068E-3</c:v>
                </c:pt>
                <c:pt idx="4859">
                  <c:v>1.1710999999999999E-2</c:v>
                </c:pt>
                <c:pt idx="4860">
                  <c:v>3.444000000000003E-3</c:v>
                </c:pt>
                <c:pt idx="4861">
                  <c:v>2.1719999999999999E-3</c:v>
                </c:pt>
                <c:pt idx="4862">
                  <c:v>9.2490000000000003E-3</c:v>
                </c:pt>
                <c:pt idx="4863">
                  <c:v>9.5140000000000068E-3</c:v>
                </c:pt>
                <c:pt idx="4864">
                  <c:v>5.0770000000000034E-3</c:v>
                </c:pt>
                <c:pt idx="4865">
                  <c:v>1.1128000000000001E-2</c:v>
                </c:pt>
                <c:pt idx="4866">
                  <c:v>1.1601000000000021E-2</c:v>
                </c:pt>
                <c:pt idx="4867">
                  <c:v>2.4789999999999999E-3</c:v>
                </c:pt>
                <c:pt idx="4868">
                  <c:v>1.0881999999999999E-2</c:v>
                </c:pt>
                <c:pt idx="4869">
                  <c:v>8.5660000000000163E-3</c:v>
                </c:pt>
                <c:pt idx="4870">
                  <c:v>2.7970000000000043E-3</c:v>
                </c:pt>
                <c:pt idx="4871">
                  <c:v>7.1180000000000002E-3</c:v>
                </c:pt>
                <c:pt idx="4872">
                  <c:v>1.2454999999999996E-2</c:v>
                </c:pt>
                <c:pt idx="4873">
                  <c:v>6.4640000000000071E-3</c:v>
                </c:pt>
                <c:pt idx="4874">
                  <c:v>1.0113E-2</c:v>
                </c:pt>
                <c:pt idx="4875">
                  <c:v>1.1469000000000003E-2</c:v>
                </c:pt>
                <c:pt idx="4876">
                  <c:v>4.2290000000000071E-3</c:v>
                </c:pt>
                <c:pt idx="4877">
                  <c:v>1.1698E-2</c:v>
                </c:pt>
                <c:pt idx="4878">
                  <c:v>6.62E-3</c:v>
                </c:pt>
                <c:pt idx="4879">
                  <c:v>9.2300000000000004E-3</c:v>
                </c:pt>
                <c:pt idx="4880">
                  <c:v>6.9180000000000092E-3</c:v>
                </c:pt>
                <c:pt idx="4881">
                  <c:v>8.6030000000000047E-3</c:v>
                </c:pt>
                <c:pt idx="4882">
                  <c:v>4.3770000000000024E-3</c:v>
                </c:pt>
                <c:pt idx="4883">
                  <c:v>6.8669999999999998E-3</c:v>
                </c:pt>
                <c:pt idx="4884">
                  <c:v>6.1590000000000004E-3</c:v>
                </c:pt>
                <c:pt idx="4885">
                  <c:v>4.7699999999999999E-3</c:v>
                </c:pt>
                <c:pt idx="4886">
                  <c:v>9.7560000000000147E-3</c:v>
                </c:pt>
                <c:pt idx="4887">
                  <c:v>1.4317999999999985E-2</c:v>
                </c:pt>
                <c:pt idx="4888">
                  <c:v>1.1053E-2</c:v>
                </c:pt>
                <c:pt idx="4889">
                  <c:v>1.2574E-2</c:v>
                </c:pt>
                <c:pt idx="4890">
                  <c:v>1.7524999999999999E-2</c:v>
                </c:pt>
                <c:pt idx="4891">
                  <c:v>1.0211E-2</c:v>
                </c:pt>
                <c:pt idx="4892">
                  <c:v>1.3420000000000023E-3</c:v>
                </c:pt>
                <c:pt idx="4893">
                  <c:v>6.0160000000000092E-3</c:v>
                </c:pt>
                <c:pt idx="4894">
                  <c:v>9.5720000000000163E-3</c:v>
                </c:pt>
                <c:pt idx="4895">
                  <c:v>6.3179999999999998E-3</c:v>
                </c:pt>
                <c:pt idx="4896">
                  <c:v>5.9710000000000145E-3</c:v>
                </c:pt>
                <c:pt idx="4897">
                  <c:v>9.7660000000000125E-3</c:v>
                </c:pt>
                <c:pt idx="4898">
                  <c:v>9.0850000000000184E-3</c:v>
                </c:pt>
                <c:pt idx="4899">
                  <c:v>7.5690000000000071E-3</c:v>
                </c:pt>
                <c:pt idx="4900">
                  <c:v>1.5455E-2</c:v>
                </c:pt>
                <c:pt idx="4901">
                  <c:v>8.8040000000000028E-3</c:v>
                </c:pt>
                <c:pt idx="4902">
                  <c:v>3.9260000000000015E-3</c:v>
                </c:pt>
                <c:pt idx="4903">
                  <c:v>3.4180000000000031E-3</c:v>
                </c:pt>
                <c:pt idx="4904">
                  <c:v>9.1560000000000183E-3</c:v>
                </c:pt>
                <c:pt idx="4905">
                  <c:v>5.1590000000000004E-3</c:v>
                </c:pt>
                <c:pt idx="4906">
                  <c:v>4.0429999999999997E-3</c:v>
                </c:pt>
                <c:pt idx="4907">
                  <c:v>1.2715000000000001E-2</c:v>
                </c:pt>
                <c:pt idx="4908">
                  <c:v>1.2867000000000003E-2</c:v>
                </c:pt>
                <c:pt idx="4909">
                  <c:v>6.0350000000000082E-3</c:v>
                </c:pt>
                <c:pt idx="4910">
                  <c:v>9.7840000000000028E-3</c:v>
                </c:pt>
                <c:pt idx="4911">
                  <c:v>5.0650000000000001E-3</c:v>
                </c:pt>
                <c:pt idx="4912">
                  <c:v>5.2120000000000014E-3</c:v>
                </c:pt>
                <c:pt idx="4913">
                  <c:v>5.4910000000000106E-3</c:v>
                </c:pt>
                <c:pt idx="4914">
                  <c:v>1.0009000000000001E-2</c:v>
                </c:pt>
                <c:pt idx="4915">
                  <c:v>1.3509999999999999E-2</c:v>
                </c:pt>
                <c:pt idx="4916">
                  <c:v>1.0407000000000001E-2</c:v>
                </c:pt>
                <c:pt idx="4917">
                  <c:v>1.2456E-2</c:v>
                </c:pt>
                <c:pt idx="4918">
                  <c:v>1.4421000000000003E-2</c:v>
                </c:pt>
                <c:pt idx="4919">
                  <c:v>6.4400000000000082E-3</c:v>
                </c:pt>
                <c:pt idx="4920">
                  <c:v>4.4180000000000061E-3</c:v>
                </c:pt>
                <c:pt idx="4921">
                  <c:v>7.7520000000000071E-3</c:v>
                </c:pt>
                <c:pt idx="4922">
                  <c:v>5.7890000000000103E-3</c:v>
                </c:pt>
                <c:pt idx="4923">
                  <c:v>5.1180000000000002E-3</c:v>
                </c:pt>
                <c:pt idx="4924">
                  <c:v>9.1520000000000143E-3</c:v>
                </c:pt>
                <c:pt idx="4925">
                  <c:v>8.5310000000000004E-3</c:v>
                </c:pt>
                <c:pt idx="4926">
                  <c:v>5.2449999999999997E-3</c:v>
                </c:pt>
                <c:pt idx="4927">
                  <c:v>8.9240000000000048E-3</c:v>
                </c:pt>
                <c:pt idx="4928">
                  <c:v>1.3155999999999998E-2</c:v>
                </c:pt>
                <c:pt idx="4929">
                  <c:v>9.6150000000000124E-3</c:v>
                </c:pt>
                <c:pt idx="4930">
                  <c:v>6.692E-3</c:v>
                </c:pt>
                <c:pt idx="4931">
                  <c:v>1.1964000000000023E-2</c:v>
                </c:pt>
                <c:pt idx="4932">
                  <c:v>1.2801999999999999E-2</c:v>
                </c:pt>
                <c:pt idx="4933">
                  <c:v>8.6260000000000121E-3</c:v>
                </c:pt>
                <c:pt idx="4934">
                  <c:v>1.0933E-2</c:v>
                </c:pt>
                <c:pt idx="4935">
                  <c:v>8.3500000000000223E-3</c:v>
                </c:pt>
                <c:pt idx="4936">
                  <c:v>2.8709999999999999E-3</c:v>
                </c:pt>
                <c:pt idx="4937">
                  <c:v>8.7520000000000184E-3</c:v>
                </c:pt>
                <c:pt idx="4938">
                  <c:v>9.2710000000000067E-3</c:v>
                </c:pt>
                <c:pt idx="4939">
                  <c:v>1.2355999999999987E-2</c:v>
                </c:pt>
                <c:pt idx="4940">
                  <c:v>2.9620000000000002E-3</c:v>
                </c:pt>
                <c:pt idx="4941">
                  <c:v>9.0950000000000163E-3</c:v>
                </c:pt>
                <c:pt idx="4942">
                  <c:v>1.1231000000000001E-2</c:v>
                </c:pt>
                <c:pt idx="4943">
                  <c:v>8.2479999999999984E-3</c:v>
                </c:pt>
                <c:pt idx="4944">
                  <c:v>5.4679999999999998E-3</c:v>
                </c:pt>
                <c:pt idx="4945">
                  <c:v>9.8140000000000067E-3</c:v>
                </c:pt>
                <c:pt idx="4946">
                  <c:v>5.6699999999999997E-3</c:v>
                </c:pt>
                <c:pt idx="4947">
                  <c:v>9.0750000000000223E-3</c:v>
                </c:pt>
                <c:pt idx="4948">
                  <c:v>7.5080000000000112E-3</c:v>
                </c:pt>
                <c:pt idx="4949">
                  <c:v>3.7780000000000036E-3</c:v>
                </c:pt>
                <c:pt idx="4950">
                  <c:v>5.1229999999999965E-3</c:v>
                </c:pt>
                <c:pt idx="4951">
                  <c:v>5.0530000000000071E-3</c:v>
                </c:pt>
                <c:pt idx="4952">
                  <c:v>6.2730000000000112E-3</c:v>
                </c:pt>
                <c:pt idx="4953">
                  <c:v>6.3530000000000071E-3</c:v>
                </c:pt>
                <c:pt idx="4954">
                  <c:v>1.1291000000000001E-2</c:v>
                </c:pt>
                <c:pt idx="4955">
                  <c:v>1.0428000000000003E-2</c:v>
                </c:pt>
                <c:pt idx="4956">
                  <c:v>6.8760000000000123E-3</c:v>
                </c:pt>
                <c:pt idx="4957">
                  <c:v>1.6678999999999999E-2</c:v>
                </c:pt>
                <c:pt idx="4958">
                  <c:v>1.1089000000000003E-2</c:v>
                </c:pt>
                <c:pt idx="4959">
                  <c:v>4.7350000000000083E-3</c:v>
                </c:pt>
                <c:pt idx="4960">
                  <c:v>1.0668E-2</c:v>
                </c:pt>
                <c:pt idx="4961">
                  <c:v>1.7735999999999998E-2</c:v>
                </c:pt>
                <c:pt idx="4962">
                  <c:v>5.4800000000000083E-3</c:v>
                </c:pt>
                <c:pt idx="4963">
                  <c:v>9.8680000000000122E-3</c:v>
                </c:pt>
                <c:pt idx="4964">
                  <c:v>1.0902999999999999E-2</c:v>
                </c:pt>
                <c:pt idx="4965">
                  <c:v>5.0530000000000071E-3</c:v>
                </c:pt>
                <c:pt idx="4966">
                  <c:v>1.8439999999999999E-3</c:v>
                </c:pt>
                <c:pt idx="4967">
                  <c:v>7.4390000000000133E-3</c:v>
                </c:pt>
                <c:pt idx="4968">
                  <c:v>2.289000000000005E-3</c:v>
                </c:pt>
                <c:pt idx="4970">
                  <c:v>1.2197E-2</c:v>
                </c:pt>
                <c:pt idx="4971">
                  <c:v>4.4210000000000083E-3</c:v>
                </c:pt>
                <c:pt idx="4972">
                  <c:v>5.2120000000000014E-3</c:v>
                </c:pt>
                <c:pt idx="4973">
                  <c:v>9.8700000000000124E-3</c:v>
                </c:pt>
                <c:pt idx="4974">
                  <c:v>8.5730000000000146E-3</c:v>
                </c:pt>
                <c:pt idx="4975">
                  <c:v>6.6970000000000024E-3</c:v>
                </c:pt>
                <c:pt idx="4976">
                  <c:v>7.6090000000000073E-3</c:v>
                </c:pt>
                <c:pt idx="4977">
                  <c:v>7.7220000000000014E-3</c:v>
                </c:pt>
                <c:pt idx="4978">
                  <c:v>3.9840000000000058E-3</c:v>
                </c:pt>
                <c:pt idx="4979">
                  <c:v>4.64E-3</c:v>
                </c:pt>
                <c:pt idx="4980">
                  <c:v>7.4480000000000093E-3</c:v>
                </c:pt>
                <c:pt idx="4981">
                  <c:v>5.3370000000000023E-3</c:v>
                </c:pt>
                <c:pt idx="4982">
                  <c:v>2.9300000000000012E-3</c:v>
                </c:pt>
                <c:pt idx="4983">
                  <c:v>6.2370000000000073E-3</c:v>
                </c:pt>
                <c:pt idx="4984">
                  <c:v>4.935000000000008E-3</c:v>
                </c:pt>
                <c:pt idx="4985">
                  <c:v>8.9140000000000122E-3</c:v>
                </c:pt>
                <c:pt idx="4986">
                  <c:v>1.1535999999999999E-2</c:v>
                </c:pt>
                <c:pt idx="4987">
                  <c:v>1.2312E-2</c:v>
                </c:pt>
                <c:pt idx="4988">
                  <c:v>6.8020000000000034E-3</c:v>
                </c:pt>
                <c:pt idx="4989">
                  <c:v>8.5530000000000068E-3</c:v>
                </c:pt>
                <c:pt idx="4990">
                  <c:v>1.1087000000000001E-2</c:v>
                </c:pt>
                <c:pt idx="4991">
                  <c:v>6.1110000000000062E-3</c:v>
                </c:pt>
                <c:pt idx="4992">
                  <c:v>6.7620000000000024E-3</c:v>
                </c:pt>
                <c:pt idx="4993">
                  <c:v>8.1340000000000006E-3</c:v>
                </c:pt>
                <c:pt idx="4994">
                  <c:v>8.5830000000000125E-3</c:v>
                </c:pt>
                <c:pt idx="4995">
                  <c:v>8.1950000000000026E-3</c:v>
                </c:pt>
                <c:pt idx="4996">
                  <c:v>1.0493000000000001E-2</c:v>
                </c:pt>
                <c:pt idx="4997">
                  <c:v>9.857000000000022E-3</c:v>
                </c:pt>
                <c:pt idx="4998">
                  <c:v>8.2850000000000007E-3</c:v>
                </c:pt>
                <c:pt idx="4999">
                  <c:v>1.1613999999999999E-2</c:v>
                </c:pt>
                <c:pt idx="5000">
                  <c:v>1.0694E-2</c:v>
                </c:pt>
                <c:pt idx="5001">
                  <c:v>4.9940000000000002E-3</c:v>
                </c:pt>
                <c:pt idx="5002">
                  <c:v>2.6780000000000011E-3</c:v>
                </c:pt>
                <c:pt idx="5003">
                  <c:v>3.3830000000000036E-3</c:v>
                </c:pt>
                <c:pt idx="5004">
                  <c:v>8.6610000000000003E-3</c:v>
                </c:pt>
                <c:pt idx="5005">
                  <c:v>7.5200000000000024E-3</c:v>
                </c:pt>
                <c:pt idx="5006">
                  <c:v>1.0277999999999987E-2</c:v>
                </c:pt>
                <c:pt idx="5007">
                  <c:v>1.2371999999999998E-2</c:v>
                </c:pt>
                <c:pt idx="5008">
                  <c:v>5.7440000000000034E-3</c:v>
                </c:pt>
                <c:pt idx="5009">
                  <c:v>1.2179999999999984E-3</c:v>
                </c:pt>
                <c:pt idx="5010">
                  <c:v>8.1530000000000144E-3</c:v>
                </c:pt>
                <c:pt idx="5011">
                  <c:v>3.0040000000000036E-3</c:v>
                </c:pt>
                <c:pt idx="5012">
                  <c:v>2.9620000000000002E-3</c:v>
                </c:pt>
                <c:pt idx="5013">
                  <c:v>4.3790000000000062E-3</c:v>
                </c:pt>
                <c:pt idx="5014">
                  <c:v>8.4590000000000221E-3</c:v>
                </c:pt>
                <c:pt idx="5015">
                  <c:v>1.668000000000003E-3</c:v>
                </c:pt>
                <c:pt idx="5016">
                  <c:v>6.7990000000000073E-3</c:v>
                </c:pt>
                <c:pt idx="5017">
                  <c:v>1.1376000000000001E-2</c:v>
                </c:pt>
                <c:pt idx="5018">
                  <c:v>5.5630000000000002E-3</c:v>
                </c:pt>
                <c:pt idx="5019">
                  <c:v>9.2510000000000005E-3</c:v>
                </c:pt>
                <c:pt idx="5020">
                  <c:v>1.3594E-2</c:v>
                </c:pt>
                <c:pt idx="5021">
                  <c:v>7.9440000000000014E-3</c:v>
                </c:pt>
                <c:pt idx="5022">
                  <c:v>3.009000000000003E-3</c:v>
                </c:pt>
                <c:pt idx="5023">
                  <c:v>6.1780000000000073E-3</c:v>
                </c:pt>
                <c:pt idx="5024">
                  <c:v>1.2052999999999998E-2</c:v>
                </c:pt>
                <c:pt idx="5025">
                  <c:v>3.9860000000000052E-3</c:v>
                </c:pt>
                <c:pt idx="5026">
                  <c:v>9.5640000000000048E-3</c:v>
                </c:pt>
                <c:pt idx="5027">
                  <c:v>1.4885000000000001E-2</c:v>
                </c:pt>
                <c:pt idx="5028">
                  <c:v>1.1417999999999998E-2</c:v>
                </c:pt>
                <c:pt idx="5029">
                  <c:v>8.3710000000000121E-3</c:v>
                </c:pt>
                <c:pt idx="5030">
                  <c:v>1.3098E-2</c:v>
                </c:pt>
                <c:pt idx="5031">
                  <c:v>1.1383000000000015E-2</c:v>
                </c:pt>
                <c:pt idx="5032">
                  <c:v>6.4520000000000072E-3</c:v>
                </c:pt>
                <c:pt idx="5033">
                  <c:v>1.001E-2</c:v>
                </c:pt>
                <c:pt idx="5034">
                  <c:v>9.7740000000000066E-3</c:v>
                </c:pt>
                <c:pt idx="5035">
                  <c:v>6.2649999999999997E-3</c:v>
                </c:pt>
                <c:pt idx="5036">
                  <c:v>8.9000000000000155E-3</c:v>
                </c:pt>
                <c:pt idx="5037">
                  <c:v>1.3206000000000001E-2</c:v>
                </c:pt>
                <c:pt idx="5038">
                  <c:v>8.3590000000000244E-3</c:v>
                </c:pt>
                <c:pt idx="5039">
                  <c:v>9.3440000000000068E-3</c:v>
                </c:pt>
                <c:pt idx="5040">
                  <c:v>1.2189999999999998E-2</c:v>
                </c:pt>
                <c:pt idx="5041">
                  <c:v>6.3350000000000073E-3</c:v>
                </c:pt>
                <c:pt idx="5042">
                  <c:v>2.4600000000000012E-4</c:v>
                </c:pt>
                <c:pt idx="5043">
                  <c:v>6.0300000000000093E-3</c:v>
                </c:pt>
                <c:pt idx="5044">
                  <c:v>1.0274E-2</c:v>
                </c:pt>
                <c:pt idx="5045">
                  <c:v>3.9000000000000046E-3</c:v>
                </c:pt>
                <c:pt idx="5046">
                  <c:v>8.0220000000000048E-3</c:v>
                </c:pt>
                <c:pt idx="5047">
                  <c:v>1.0560000000000003E-2</c:v>
                </c:pt>
                <c:pt idx="5048">
                  <c:v>7.1900000000000024E-4</c:v>
                </c:pt>
                <c:pt idx="5049">
                  <c:v>7.0070000000000071E-3</c:v>
                </c:pt>
                <c:pt idx="5050">
                  <c:v>2.800000000000003E-3</c:v>
                </c:pt>
                <c:pt idx="5051">
                  <c:v>3.642000000000005E-3</c:v>
                </c:pt>
                <c:pt idx="5052">
                  <c:v>4.4760000000000112E-3</c:v>
                </c:pt>
                <c:pt idx="5053">
                  <c:v>9.5900000000000048E-3</c:v>
                </c:pt>
                <c:pt idx="5054">
                  <c:v>1.6345999999999999E-2</c:v>
                </c:pt>
                <c:pt idx="5055">
                  <c:v>5.5200000000000023E-3</c:v>
                </c:pt>
                <c:pt idx="5056">
                  <c:v>1.2058999999999985E-2</c:v>
                </c:pt>
                <c:pt idx="5057">
                  <c:v>1.8443000000000001E-2</c:v>
                </c:pt>
                <c:pt idx="5058">
                  <c:v>9.9490000000000047E-3</c:v>
                </c:pt>
                <c:pt idx="5059">
                  <c:v>5.7570000000000034E-3</c:v>
                </c:pt>
                <c:pt idx="5060">
                  <c:v>1.5689999999999999E-2</c:v>
                </c:pt>
                <c:pt idx="5061">
                  <c:v>1.1098999999999998E-2</c:v>
                </c:pt>
                <c:pt idx="5062">
                  <c:v>5.9380000000000092E-3</c:v>
                </c:pt>
                <c:pt idx="5063">
                  <c:v>1.2810999999999998E-2</c:v>
                </c:pt>
                <c:pt idx="5064">
                  <c:v>7.3960000000000093E-3</c:v>
                </c:pt>
                <c:pt idx="5065">
                  <c:v>3.1590000000000012E-3</c:v>
                </c:pt>
                <c:pt idx="5066">
                  <c:v>4.9430000000000073E-3</c:v>
                </c:pt>
                <c:pt idx="5067">
                  <c:v>9.7900000000000005E-4</c:v>
                </c:pt>
                <c:pt idx="5068">
                  <c:v>3.4580000000000001E-3</c:v>
                </c:pt>
                <c:pt idx="5069">
                  <c:v>5.0580000000000061E-3</c:v>
                </c:pt>
                <c:pt idx="5070">
                  <c:v>6.8470000000000024E-3</c:v>
                </c:pt>
                <c:pt idx="5071">
                  <c:v>1.0928999999999999E-2</c:v>
                </c:pt>
                <c:pt idx="5072">
                  <c:v>1.9148000000000023E-2</c:v>
                </c:pt>
                <c:pt idx="5073">
                  <c:v>9.1220000000000068E-3</c:v>
                </c:pt>
                <c:pt idx="5074">
                  <c:v>1.0430999999999998E-2</c:v>
                </c:pt>
                <c:pt idx="5075">
                  <c:v>1.1143000000000016E-2</c:v>
                </c:pt>
                <c:pt idx="5076">
                  <c:v>3.9060000000000002E-3</c:v>
                </c:pt>
                <c:pt idx="5077">
                  <c:v>2.6590000000000012E-3</c:v>
                </c:pt>
                <c:pt idx="5078">
                  <c:v>6.6590000000000061E-3</c:v>
                </c:pt>
                <c:pt idx="5079">
                  <c:v>9.0480000000000005E-3</c:v>
                </c:pt>
                <c:pt idx="5080">
                  <c:v>2.0969999999999999E-3</c:v>
                </c:pt>
                <c:pt idx="5081">
                  <c:v>2.4620000000000002E-3</c:v>
                </c:pt>
                <c:pt idx="5082">
                  <c:v>9.568000000000014E-3</c:v>
                </c:pt>
                <c:pt idx="5083">
                  <c:v>6.5100000000000071E-3</c:v>
                </c:pt>
                <c:pt idx="5084">
                  <c:v>5.4480000000000093E-3</c:v>
                </c:pt>
                <c:pt idx="5085">
                  <c:v>1.5240999999999999E-2</c:v>
                </c:pt>
                <c:pt idx="5086">
                  <c:v>6.0860000000000072E-3</c:v>
                </c:pt>
                <c:pt idx="5087">
                  <c:v>1.5299999999999999E-3</c:v>
                </c:pt>
                <c:pt idx="5088">
                  <c:v>8.7930000000000005E-3</c:v>
                </c:pt>
                <c:pt idx="5089">
                  <c:v>7.4730000000000126E-3</c:v>
                </c:pt>
                <c:pt idx="5090">
                  <c:v>5.9680000000000072E-3</c:v>
                </c:pt>
                <c:pt idx="5091">
                  <c:v>9.1580000000000047E-3</c:v>
                </c:pt>
                <c:pt idx="5092">
                  <c:v>1.2380000000000007E-2</c:v>
                </c:pt>
                <c:pt idx="5093">
                  <c:v>5.1020000000000024E-3</c:v>
                </c:pt>
                <c:pt idx="5094">
                  <c:v>9.3970000000000147E-3</c:v>
                </c:pt>
                <c:pt idx="5095">
                  <c:v>1.2130999999999998E-2</c:v>
                </c:pt>
                <c:pt idx="5096">
                  <c:v>3.6880000000000051E-3</c:v>
                </c:pt>
                <c:pt idx="5097">
                  <c:v>1.6940000000000028E-3</c:v>
                </c:pt>
                <c:pt idx="5098">
                  <c:v>1.1554000000000005E-2</c:v>
                </c:pt>
                <c:pt idx="5099">
                  <c:v>1.3498E-2</c:v>
                </c:pt>
                <c:pt idx="5100">
                  <c:v>3.9600000000000052E-3</c:v>
                </c:pt>
                <c:pt idx="5101">
                  <c:v>9.7920000000000125E-3</c:v>
                </c:pt>
                <c:pt idx="5102">
                  <c:v>1.1414000000000001E-2</c:v>
                </c:pt>
                <c:pt idx="5103">
                  <c:v>3.1230000000000047E-3</c:v>
                </c:pt>
                <c:pt idx="5104">
                  <c:v>5.9760000000000134E-3</c:v>
                </c:pt>
                <c:pt idx="5105">
                  <c:v>7.5980000000000093E-3</c:v>
                </c:pt>
                <c:pt idx="5106">
                  <c:v>6.5950000000000071E-3</c:v>
                </c:pt>
                <c:pt idx="5107">
                  <c:v>2.9199999999999999E-3</c:v>
                </c:pt>
                <c:pt idx="5108">
                  <c:v>5.0500000000000024E-3</c:v>
                </c:pt>
                <c:pt idx="5109">
                  <c:v>1.1273999999999999E-2</c:v>
                </c:pt>
                <c:pt idx="5110">
                  <c:v>8.3320000000000165E-3</c:v>
                </c:pt>
                <c:pt idx="5111">
                  <c:v>8.2800000000000026E-3</c:v>
                </c:pt>
                <c:pt idx="5112">
                  <c:v>9.7790000000000047E-3</c:v>
                </c:pt>
                <c:pt idx="5113">
                  <c:v>5.9400000000000112E-3</c:v>
                </c:pt>
                <c:pt idx="5114">
                  <c:v>7.9240000000000022E-3</c:v>
                </c:pt>
                <c:pt idx="5115">
                  <c:v>9.5980000000000006E-3</c:v>
                </c:pt>
                <c:pt idx="5116">
                  <c:v>5.4370000000000069E-3</c:v>
                </c:pt>
                <c:pt idx="5117">
                  <c:v>2.2590000000000002E-3</c:v>
                </c:pt>
                <c:pt idx="5118">
                  <c:v>3.7990000000000051E-3</c:v>
                </c:pt>
                <c:pt idx="5119">
                  <c:v>3.1430000000000056E-3</c:v>
                </c:pt>
                <c:pt idx="5120">
                  <c:v>3.1780000000000011E-3</c:v>
                </c:pt>
                <c:pt idx="5121">
                  <c:v>5.6990000000000061E-3</c:v>
                </c:pt>
                <c:pt idx="5122">
                  <c:v>1.4605999999999999E-2</c:v>
                </c:pt>
                <c:pt idx="5123">
                  <c:v>3.9480000000000062E-3</c:v>
                </c:pt>
                <c:pt idx="5124">
                  <c:v>5.0840000000000034E-3</c:v>
                </c:pt>
                <c:pt idx="5125">
                  <c:v>9.3580000000000121E-3</c:v>
                </c:pt>
                <c:pt idx="5126">
                  <c:v>5.5690000000000071E-3</c:v>
                </c:pt>
                <c:pt idx="5127">
                  <c:v>1.1900000000000025E-3</c:v>
                </c:pt>
                <c:pt idx="5128">
                  <c:v>7.8189999999999996E-3</c:v>
                </c:pt>
                <c:pt idx="5129">
                  <c:v>4.9249999999999997E-3</c:v>
                </c:pt>
                <c:pt idx="5130">
                  <c:v>4.3270000000000001E-3</c:v>
                </c:pt>
                <c:pt idx="5131">
                  <c:v>2.5999999999999999E-3</c:v>
                </c:pt>
                <c:pt idx="5132">
                  <c:v>5.5060000000000083E-3</c:v>
                </c:pt>
                <c:pt idx="5133">
                  <c:v>4.4270000000000004E-3</c:v>
                </c:pt>
                <c:pt idx="5134">
                  <c:v>4.2390000000000093E-3</c:v>
                </c:pt>
                <c:pt idx="5135">
                  <c:v>9.8020000000000242E-3</c:v>
                </c:pt>
                <c:pt idx="5136">
                  <c:v>6.8790000000000092E-3</c:v>
                </c:pt>
                <c:pt idx="5137">
                  <c:v>6.4980000000000072E-3</c:v>
                </c:pt>
                <c:pt idx="5138">
                  <c:v>8.5960000000000047E-3</c:v>
                </c:pt>
                <c:pt idx="5139">
                  <c:v>1.0407000000000001E-2</c:v>
                </c:pt>
                <c:pt idx="5140">
                  <c:v>4.5370000000000072E-3</c:v>
                </c:pt>
                <c:pt idx="5141">
                  <c:v>8.8680000000000165E-3</c:v>
                </c:pt>
                <c:pt idx="5142">
                  <c:v>1.257E-2</c:v>
                </c:pt>
                <c:pt idx="5143">
                  <c:v>1.2607E-2</c:v>
                </c:pt>
                <c:pt idx="5144">
                  <c:v>6.7960000000000112E-3</c:v>
                </c:pt>
                <c:pt idx="5145">
                  <c:v>9.5540000000000121E-3</c:v>
                </c:pt>
                <c:pt idx="5146">
                  <c:v>9.0940000000000066E-3</c:v>
                </c:pt>
                <c:pt idx="5147">
                  <c:v>1.0664999999999999E-2</c:v>
                </c:pt>
                <c:pt idx="5148">
                  <c:v>1.3252999999999999E-2</c:v>
                </c:pt>
                <c:pt idx="5149">
                  <c:v>1.4393999999999994E-2</c:v>
                </c:pt>
                <c:pt idx="5150">
                  <c:v>1.0673E-2</c:v>
                </c:pt>
                <c:pt idx="5151">
                  <c:v>5.0810000000000065E-3</c:v>
                </c:pt>
                <c:pt idx="5152">
                  <c:v>5.0300000000000093E-3</c:v>
                </c:pt>
                <c:pt idx="5153">
                  <c:v>8.5000000000000006E-3</c:v>
                </c:pt>
                <c:pt idx="5154">
                  <c:v>4.9970000000000014E-3</c:v>
                </c:pt>
                <c:pt idx="5155">
                  <c:v>7.7629999999999999E-3</c:v>
                </c:pt>
                <c:pt idx="5156">
                  <c:v>1.1360000000000023E-2</c:v>
                </c:pt>
                <c:pt idx="5157">
                  <c:v>1.4083E-2</c:v>
                </c:pt>
                <c:pt idx="5158">
                  <c:v>6.4620000000000033E-3</c:v>
                </c:pt>
                <c:pt idx="5159">
                  <c:v>7.3770000000000033E-3</c:v>
                </c:pt>
                <c:pt idx="5160">
                  <c:v>1.3988000000000016E-2</c:v>
                </c:pt>
                <c:pt idx="5161">
                  <c:v>8.2330000000000007E-3</c:v>
                </c:pt>
                <c:pt idx="5162">
                  <c:v>3.5690000000000036E-3</c:v>
                </c:pt>
                <c:pt idx="5163">
                  <c:v>1.1167000000000003E-2</c:v>
                </c:pt>
                <c:pt idx="5164">
                  <c:v>1.3074000000000001E-2</c:v>
                </c:pt>
                <c:pt idx="5165">
                  <c:v>1.3519999999999999E-3</c:v>
                </c:pt>
                <c:pt idx="5166">
                  <c:v>8.8420000000000148E-3</c:v>
                </c:pt>
                <c:pt idx="5167">
                  <c:v>1.1348000000000007E-2</c:v>
                </c:pt>
                <c:pt idx="5168">
                  <c:v>5.6680000000000003E-3</c:v>
                </c:pt>
                <c:pt idx="5169">
                  <c:v>1.1919999999999999E-3</c:v>
                </c:pt>
                <c:pt idx="5170">
                  <c:v>9.7740000000000066E-3</c:v>
                </c:pt>
                <c:pt idx="5171">
                  <c:v>6.8970000000000004E-3</c:v>
                </c:pt>
                <c:pt idx="5172">
                  <c:v>2.0720000000000001E-3</c:v>
                </c:pt>
                <c:pt idx="5173">
                  <c:v>8.9600000000000183E-3</c:v>
                </c:pt>
                <c:pt idx="5174">
                  <c:v>1.7454999999999998E-2</c:v>
                </c:pt>
                <c:pt idx="5175">
                  <c:v>1.0636E-2</c:v>
                </c:pt>
                <c:pt idx="5176">
                  <c:v>1.6476000000000001E-2</c:v>
                </c:pt>
                <c:pt idx="5177">
                  <c:v>1.6925000000000023E-2</c:v>
                </c:pt>
                <c:pt idx="5178">
                  <c:v>9.4090000000000163E-3</c:v>
                </c:pt>
                <c:pt idx="5179">
                  <c:v>5.5630000000000002E-3</c:v>
                </c:pt>
                <c:pt idx="5180">
                  <c:v>1.2697999999999996E-2</c:v>
                </c:pt>
                <c:pt idx="5181">
                  <c:v>8.5920000000000163E-3</c:v>
                </c:pt>
                <c:pt idx="5182">
                  <c:v>3.9269999999999999E-3</c:v>
                </c:pt>
                <c:pt idx="5183">
                  <c:v>8.4800000000000066E-3</c:v>
                </c:pt>
                <c:pt idx="5184">
                  <c:v>1.2767000000000001E-2</c:v>
                </c:pt>
                <c:pt idx="5185">
                  <c:v>3.5640000000000055E-3</c:v>
                </c:pt>
                <c:pt idx="5186">
                  <c:v>8.3480000000000047E-3</c:v>
                </c:pt>
                <c:pt idx="5187">
                  <c:v>6.9760000000000134E-3</c:v>
                </c:pt>
                <c:pt idx="5188">
                  <c:v>8.1000000000000048E-3</c:v>
                </c:pt>
                <c:pt idx="5189">
                  <c:v>5.0780000000000061E-3</c:v>
                </c:pt>
                <c:pt idx="5190">
                  <c:v>1.0137E-2</c:v>
                </c:pt>
                <c:pt idx="5191">
                  <c:v>8.5350000000000027E-3</c:v>
                </c:pt>
                <c:pt idx="5192">
                  <c:v>8.9650000000000164E-3</c:v>
                </c:pt>
                <c:pt idx="5193">
                  <c:v>7.6410000000000072E-3</c:v>
                </c:pt>
                <c:pt idx="5194">
                  <c:v>4.9820000000000073E-3</c:v>
                </c:pt>
                <c:pt idx="5195">
                  <c:v>1.9550000000000032E-3</c:v>
                </c:pt>
                <c:pt idx="5196">
                  <c:v>3.4010000000000012E-3</c:v>
                </c:pt>
                <c:pt idx="5197">
                  <c:v>3.1470000000000066E-3</c:v>
                </c:pt>
                <c:pt idx="5198">
                  <c:v>9.5720000000000163E-3</c:v>
                </c:pt>
                <c:pt idx="5199">
                  <c:v>9.5170000000000046E-3</c:v>
                </c:pt>
                <c:pt idx="5200">
                  <c:v>2.6460000000000012E-3</c:v>
                </c:pt>
                <c:pt idx="5201">
                  <c:v>6.8310000000000115E-3</c:v>
                </c:pt>
                <c:pt idx="5202">
                  <c:v>1.2122000000000001E-2</c:v>
                </c:pt>
                <c:pt idx="5203">
                  <c:v>8.2200000000000033E-3</c:v>
                </c:pt>
                <c:pt idx="5204">
                  <c:v>7.9129999999999999E-3</c:v>
                </c:pt>
                <c:pt idx="5205">
                  <c:v>3.7820000000000037E-3</c:v>
                </c:pt>
                <c:pt idx="5206">
                  <c:v>3.3690000000000031E-3</c:v>
                </c:pt>
                <c:pt idx="5207">
                  <c:v>1.7430000000000015E-3</c:v>
                </c:pt>
                <c:pt idx="5208">
                  <c:v>3.2320000000000035E-3</c:v>
                </c:pt>
                <c:pt idx="5209">
                  <c:v>6.8540000000000033E-3</c:v>
                </c:pt>
                <c:pt idx="5210">
                  <c:v>6.5370000000000072E-3</c:v>
                </c:pt>
                <c:pt idx="5211">
                  <c:v>7.7880000000000093E-3</c:v>
                </c:pt>
                <c:pt idx="5212">
                  <c:v>1.0787000000000001E-2</c:v>
                </c:pt>
                <c:pt idx="5213">
                  <c:v>7.8700000000000124E-3</c:v>
                </c:pt>
                <c:pt idx="5214">
                  <c:v>6.5820000000000071E-3</c:v>
                </c:pt>
                <c:pt idx="5215">
                  <c:v>6.4530000000000082E-3</c:v>
                </c:pt>
                <c:pt idx="5216">
                  <c:v>7.1520000000000004E-3</c:v>
                </c:pt>
                <c:pt idx="5217">
                  <c:v>2.078E-3</c:v>
                </c:pt>
                <c:pt idx="5218">
                  <c:v>1.1290000000000015E-3</c:v>
                </c:pt>
                <c:pt idx="5219">
                  <c:v>3.5500000000000002E-3</c:v>
                </c:pt>
              </c:numCache>
            </c:numRef>
          </c:yVal>
          <c:smooth val="0"/>
        </c:ser>
        <c:ser>
          <c:idx val="3"/>
          <c:order val="3"/>
          <c:tx>
            <c:v>uncertainty</c:v>
          </c:tx>
          <c:spPr>
            <a:ln>
              <a:solidFill>
                <a:srgbClr val="92D050"/>
              </a:solidFill>
            </a:ln>
          </c:spPr>
          <c:marker>
            <c:symbol val="none"/>
          </c:marker>
          <c:xVal>
            <c:numLit>
              <c:formatCode>General</c:formatCode>
              <c:ptCount val="2"/>
              <c:pt idx="0">
                <c:v>45</c:v>
              </c:pt>
              <c:pt idx="1">
                <c:v>55</c:v>
              </c:pt>
            </c:numLit>
          </c:xVal>
          <c:yVal>
            <c:numLit>
              <c:formatCode>General</c:formatCode>
              <c:ptCount val="2"/>
              <c:pt idx="0">
                <c:v>2.5700000000000001E-2</c:v>
              </c:pt>
              <c:pt idx="1">
                <c:v>2.5700000000000001E-2</c:v>
              </c:pt>
            </c:numLit>
          </c:yVal>
          <c:smooth val="0"/>
        </c:ser>
        <c:dLbls>
          <c:showLegendKey val="0"/>
          <c:showVal val="0"/>
          <c:showCatName val="0"/>
          <c:showSerName val="0"/>
          <c:showPercent val="0"/>
          <c:showBubbleSize val="0"/>
        </c:dLbls>
        <c:axId val="671766744"/>
        <c:axId val="671768312"/>
      </c:scatterChart>
      <c:valAx>
        <c:axId val="671766744"/>
        <c:scaling>
          <c:orientation val="minMax"/>
          <c:max val="55"/>
          <c:min val="4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8312"/>
        <c:crosses val="autoZero"/>
        <c:crossBetween val="midCat"/>
        <c:majorUnit val="1"/>
      </c:valAx>
      <c:valAx>
        <c:axId val="671768312"/>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66744"/>
        <c:crosses val="autoZero"/>
        <c:crossBetween val="midCat"/>
      </c:valAx>
    </c:plotArea>
    <c:legend>
      <c:legendPos val="r"/>
      <c:overlay val="0"/>
      <c:txPr>
        <a:bodyPr/>
        <a:lstStyle/>
        <a:p>
          <a:pPr>
            <a:defRPr sz="800" baseline="0"/>
          </a:pPr>
          <a:endParaRPr lang="en-US"/>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Voltage TVE</a:t>
            </a:r>
          </a:p>
        </c:rich>
      </c:tx>
      <c:overlay val="0"/>
    </c:title>
    <c:autoTitleDeleted val="0"/>
    <c:plotArea>
      <c:layout>
        <c:manualLayout>
          <c:layoutTarget val="inner"/>
          <c:xMode val="edge"/>
          <c:yMode val="edge"/>
          <c:x val="0.17288126265972151"/>
          <c:y val="0.239586290681118"/>
          <c:w val="0.48072517243224788"/>
          <c:h val="0.44151684731481494"/>
        </c:manualLayout>
      </c:layout>
      <c:scatterChart>
        <c:scatterStyle val="lineMarker"/>
        <c:varyColors val="0"/>
        <c:ser>
          <c:idx val="0"/>
          <c:order val="0"/>
          <c:tx>
            <c:strRef>
              <c:f>Data!$C$1</c:f>
              <c:strCache>
                <c:ptCount val="1"/>
                <c:pt idx="0">
                  <c:v>TVE VA</c:v>
                </c:pt>
              </c:strCache>
            </c:strRef>
          </c:tx>
          <c:marker>
            <c:symbol val="none"/>
          </c:marker>
          <c:xVal>
            <c:numRef>
              <c:f>Data!$B$2:$B$3000</c:f>
              <c:numCache>
                <c:formatCode>General</c:formatCode>
                <c:ptCount val="2999"/>
                <c:pt idx="0">
                  <c:v>53.98001</c:v>
                </c:pt>
                <c:pt idx="1">
                  <c:v>53.960100000000011</c:v>
                </c:pt>
                <c:pt idx="2">
                  <c:v>53.939960000000006</c:v>
                </c:pt>
                <c:pt idx="3">
                  <c:v>53.919889999999995</c:v>
                </c:pt>
                <c:pt idx="4">
                  <c:v>53.899910000000013</c:v>
                </c:pt>
                <c:pt idx="5">
                  <c:v>53.879960000000004</c:v>
                </c:pt>
                <c:pt idx="6">
                  <c:v>53.860240000000005</c:v>
                </c:pt>
                <c:pt idx="7">
                  <c:v>53.8401</c:v>
                </c:pt>
                <c:pt idx="8">
                  <c:v>53.820060000000005</c:v>
                </c:pt>
                <c:pt idx="9">
                  <c:v>53.800130000000003</c:v>
                </c:pt>
                <c:pt idx="10">
                  <c:v>53.78</c:v>
                </c:pt>
                <c:pt idx="11">
                  <c:v>53.76012000000005</c:v>
                </c:pt>
                <c:pt idx="12">
                  <c:v>53.739880000000007</c:v>
                </c:pt>
                <c:pt idx="13">
                  <c:v>53.719879999999996</c:v>
                </c:pt>
                <c:pt idx="14">
                  <c:v>53.700130000000058</c:v>
                </c:pt>
                <c:pt idx="15">
                  <c:v>53.68018</c:v>
                </c:pt>
                <c:pt idx="16">
                  <c:v>53.660240000000002</c:v>
                </c:pt>
                <c:pt idx="17">
                  <c:v>53.640080000000005</c:v>
                </c:pt>
                <c:pt idx="18">
                  <c:v>53.61983</c:v>
                </c:pt>
                <c:pt idx="19">
                  <c:v>53.59986</c:v>
                </c:pt>
                <c:pt idx="20">
                  <c:v>53.579950000000011</c:v>
                </c:pt>
                <c:pt idx="21">
                  <c:v>53.560120000000012</c:v>
                </c:pt>
                <c:pt idx="22">
                  <c:v>53.540010000000002</c:v>
                </c:pt>
                <c:pt idx="23">
                  <c:v>53.520180000000003</c:v>
                </c:pt>
                <c:pt idx="24">
                  <c:v>53.500100000000003</c:v>
                </c:pt>
                <c:pt idx="25">
                  <c:v>53.480079999999994</c:v>
                </c:pt>
                <c:pt idx="26">
                  <c:v>53.460050000000003</c:v>
                </c:pt>
                <c:pt idx="27">
                  <c:v>53.439859999999996</c:v>
                </c:pt>
                <c:pt idx="28">
                  <c:v>53.42</c:v>
                </c:pt>
                <c:pt idx="29">
                  <c:v>53.399900000000002</c:v>
                </c:pt>
                <c:pt idx="30">
                  <c:v>53.38015</c:v>
                </c:pt>
                <c:pt idx="31">
                  <c:v>53.360310000000013</c:v>
                </c:pt>
                <c:pt idx="32">
                  <c:v>53.340140000000005</c:v>
                </c:pt>
                <c:pt idx="33">
                  <c:v>53.320120000000003</c:v>
                </c:pt>
                <c:pt idx="34">
                  <c:v>53.299990000000058</c:v>
                </c:pt>
                <c:pt idx="35">
                  <c:v>53.279990000000012</c:v>
                </c:pt>
                <c:pt idx="36">
                  <c:v>53.259970000000003</c:v>
                </c:pt>
                <c:pt idx="37">
                  <c:v>53.239920000000012</c:v>
                </c:pt>
                <c:pt idx="38">
                  <c:v>53.22005000000005</c:v>
                </c:pt>
                <c:pt idx="39">
                  <c:v>53.200100000000013</c:v>
                </c:pt>
                <c:pt idx="40">
                  <c:v>53.180080000000004</c:v>
                </c:pt>
                <c:pt idx="41">
                  <c:v>53.160000000000011</c:v>
                </c:pt>
                <c:pt idx="42">
                  <c:v>53.139940000000003</c:v>
                </c:pt>
                <c:pt idx="43">
                  <c:v>53.120080000000002</c:v>
                </c:pt>
                <c:pt idx="44">
                  <c:v>53.099950000000049</c:v>
                </c:pt>
                <c:pt idx="45">
                  <c:v>53.079970000000003</c:v>
                </c:pt>
                <c:pt idx="46">
                  <c:v>53.06026</c:v>
                </c:pt>
                <c:pt idx="47">
                  <c:v>53.040230000000001</c:v>
                </c:pt>
                <c:pt idx="48">
                  <c:v>53.02008</c:v>
                </c:pt>
                <c:pt idx="49">
                  <c:v>52.999900000000011</c:v>
                </c:pt>
                <c:pt idx="50">
                  <c:v>52.980039999999995</c:v>
                </c:pt>
                <c:pt idx="51">
                  <c:v>52.960120000000003</c:v>
                </c:pt>
                <c:pt idx="52">
                  <c:v>52.939930000000011</c:v>
                </c:pt>
                <c:pt idx="53">
                  <c:v>52.920030000000011</c:v>
                </c:pt>
                <c:pt idx="54">
                  <c:v>52.900040000000004</c:v>
                </c:pt>
                <c:pt idx="55">
                  <c:v>52.87997</c:v>
                </c:pt>
                <c:pt idx="56">
                  <c:v>52.859929999999999</c:v>
                </c:pt>
                <c:pt idx="57">
                  <c:v>52.839999999999996</c:v>
                </c:pt>
                <c:pt idx="58">
                  <c:v>52.82</c:v>
                </c:pt>
                <c:pt idx="59">
                  <c:v>52.800200000000004</c:v>
                </c:pt>
                <c:pt idx="60">
                  <c:v>52.780300000000011</c:v>
                </c:pt>
                <c:pt idx="61">
                  <c:v>52.75994</c:v>
                </c:pt>
                <c:pt idx="62">
                  <c:v>52.739820000000002</c:v>
                </c:pt>
                <c:pt idx="63">
                  <c:v>52.719810000000003</c:v>
                </c:pt>
                <c:pt idx="64">
                  <c:v>52.699920000000013</c:v>
                </c:pt>
                <c:pt idx="65">
                  <c:v>52.679970000000012</c:v>
                </c:pt>
                <c:pt idx="66">
                  <c:v>52.660110000000067</c:v>
                </c:pt>
                <c:pt idx="67">
                  <c:v>52.640090000000001</c:v>
                </c:pt>
                <c:pt idx="68">
                  <c:v>52.620000000000012</c:v>
                </c:pt>
                <c:pt idx="69">
                  <c:v>52.599890000000002</c:v>
                </c:pt>
                <c:pt idx="70">
                  <c:v>52.579820000000005</c:v>
                </c:pt>
                <c:pt idx="71">
                  <c:v>52.56006</c:v>
                </c:pt>
                <c:pt idx="72">
                  <c:v>52.540180000000007</c:v>
                </c:pt>
                <c:pt idx="73">
                  <c:v>52.519960000000005</c:v>
                </c:pt>
                <c:pt idx="74">
                  <c:v>52.500030000000002</c:v>
                </c:pt>
                <c:pt idx="75">
                  <c:v>52.480160000000005</c:v>
                </c:pt>
                <c:pt idx="76">
                  <c:v>52.459959999999995</c:v>
                </c:pt>
                <c:pt idx="77">
                  <c:v>52.439950000000003</c:v>
                </c:pt>
                <c:pt idx="78">
                  <c:v>52.420070000000003</c:v>
                </c:pt>
                <c:pt idx="79">
                  <c:v>52.399910000000013</c:v>
                </c:pt>
                <c:pt idx="80">
                  <c:v>52.380029999999998</c:v>
                </c:pt>
                <c:pt idx="81">
                  <c:v>52.360010000000003</c:v>
                </c:pt>
                <c:pt idx="82">
                  <c:v>52.339849999999998</c:v>
                </c:pt>
                <c:pt idx="83">
                  <c:v>52.319929999999999</c:v>
                </c:pt>
                <c:pt idx="84">
                  <c:v>52.299800000000012</c:v>
                </c:pt>
                <c:pt idx="85">
                  <c:v>52.279890000000002</c:v>
                </c:pt>
                <c:pt idx="86">
                  <c:v>52.260200000000012</c:v>
                </c:pt>
                <c:pt idx="87">
                  <c:v>52.24033000000005</c:v>
                </c:pt>
                <c:pt idx="88">
                  <c:v>52.220170000000067</c:v>
                </c:pt>
                <c:pt idx="89">
                  <c:v>52.19979000000005</c:v>
                </c:pt>
                <c:pt idx="90">
                  <c:v>52.179900000000011</c:v>
                </c:pt>
                <c:pt idx="91">
                  <c:v>52.159970000000001</c:v>
                </c:pt>
                <c:pt idx="92">
                  <c:v>52.139860000000006</c:v>
                </c:pt>
                <c:pt idx="93">
                  <c:v>52.120140000000013</c:v>
                </c:pt>
                <c:pt idx="94">
                  <c:v>52.100170000000013</c:v>
                </c:pt>
                <c:pt idx="95">
                  <c:v>52.079840000000004</c:v>
                </c:pt>
                <c:pt idx="96">
                  <c:v>52.059779999999996</c:v>
                </c:pt>
                <c:pt idx="97">
                  <c:v>52.040150000000011</c:v>
                </c:pt>
                <c:pt idx="98">
                  <c:v>52.020180000000003</c:v>
                </c:pt>
                <c:pt idx="99">
                  <c:v>52</c:v>
                </c:pt>
                <c:pt idx="100">
                  <c:v>51.980079999999994</c:v>
                </c:pt>
                <c:pt idx="101">
                  <c:v>51.960250000000002</c:v>
                </c:pt>
                <c:pt idx="102">
                  <c:v>51.939910000000012</c:v>
                </c:pt>
                <c:pt idx="103">
                  <c:v>51.919679999999993</c:v>
                </c:pt>
                <c:pt idx="104">
                  <c:v>51.899970000000003</c:v>
                </c:pt>
                <c:pt idx="105">
                  <c:v>51.88015</c:v>
                </c:pt>
                <c:pt idx="106">
                  <c:v>51.859989999999996</c:v>
                </c:pt>
                <c:pt idx="107">
                  <c:v>51.83999</c:v>
                </c:pt>
                <c:pt idx="108">
                  <c:v>51.819949999999999</c:v>
                </c:pt>
                <c:pt idx="109">
                  <c:v>51.799820000000011</c:v>
                </c:pt>
                <c:pt idx="110">
                  <c:v>51.779980000000002</c:v>
                </c:pt>
                <c:pt idx="111">
                  <c:v>51.760110000000076</c:v>
                </c:pt>
                <c:pt idx="112">
                  <c:v>51.740100000000012</c:v>
                </c:pt>
                <c:pt idx="113">
                  <c:v>51.720180000000013</c:v>
                </c:pt>
                <c:pt idx="114">
                  <c:v>51.699980000000011</c:v>
                </c:pt>
                <c:pt idx="115">
                  <c:v>51.679740000000002</c:v>
                </c:pt>
                <c:pt idx="116">
                  <c:v>51.659980000000004</c:v>
                </c:pt>
                <c:pt idx="117">
                  <c:v>51.640090000000001</c:v>
                </c:pt>
                <c:pt idx="118">
                  <c:v>51.620040000000003</c:v>
                </c:pt>
                <c:pt idx="119">
                  <c:v>51.599990000000012</c:v>
                </c:pt>
                <c:pt idx="120">
                  <c:v>51.579920000000001</c:v>
                </c:pt>
                <c:pt idx="121">
                  <c:v>51.559899999999999</c:v>
                </c:pt>
                <c:pt idx="122">
                  <c:v>51.540060000000004</c:v>
                </c:pt>
                <c:pt idx="123">
                  <c:v>51.520200000000003</c:v>
                </c:pt>
                <c:pt idx="124">
                  <c:v>51.5002</c:v>
                </c:pt>
                <c:pt idx="125">
                  <c:v>51.480039999999995</c:v>
                </c:pt>
                <c:pt idx="126">
                  <c:v>51.459779999999995</c:v>
                </c:pt>
                <c:pt idx="127">
                  <c:v>51.439900000000002</c:v>
                </c:pt>
                <c:pt idx="128">
                  <c:v>51.42022</c:v>
                </c:pt>
                <c:pt idx="129">
                  <c:v>51.40005</c:v>
                </c:pt>
                <c:pt idx="130">
                  <c:v>51.379930000000002</c:v>
                </c:pt>
                <c:pt idx="131">
                  <c:v>51.359809999999996</c:v>
                </c:pt>
                <c:pt idx="132">
                  <c:v>51.339780000000005</c:v>
                </c:pt>
                <c:pt idx="133">
                  <c:v>51.319959999999995</c:v>
                </c:pt>
                <c:pt idx="134">
                  <c:v>51.299980000000012</c:v>
                </c:pt>
                <c:pt idx="135">
                  <c:v>51.279980000000002</c:v>
                </c:pt>
                <c:pt idx="136">
                  <c:v>51.260180000000013</c:v>
                </c:pt>
                <c:pt idx="137">
                  <c:v>51.239930000000058</c:v>
                </c:pt>
                <c:pt idx="138">
                  <c:v>51.219730000000013</c:v>
                </c:pt>
                <c:pt idx="139">
                  <c:v>51.200060000000001</c:v>
                </c:pt>
                <c:pt idx="140">
                  <c:v>51.180100000000003</c:v>
                </c:pt>
                <c:pt idx="141">
                  <c:v>51.159970000000001</c:v>
                </c:pt>
                <c:pt idx="142">
                  <c:v>51.139970000000012</c:v>
                </c:pt>
                <c:pt idx="143">
                  <c:v>51.119889999999998</c:v>
                </c:pt>
                <c:pt idx="144">
                  <c:v>51.099820000000001</c:v>
                </c:pt>
                <c:pt idx="145">
                  <c:v>51.079820000000005</c:v>
                </c:pt>
                <c:pt idx="146">
                  <c:v>51.059960000000004</c:v>
                </c:pt>
                <c:pt idx="147">
                  <c:v>51.040040000000005</c:v>
                </c:pt>
                <c:pt idx="148">
                  <c:v>51.019960000000005</c:v>
                </c:pt>
                <c:pt idx="149">
                  <c:v>50.999760000000002</c:v>
                </c:pt>
                <c:pt idx="150">
                  <c:v>50.98</c:v>
                </c:pt>
                <c:pt idx="151">
                  <c:v>50.9602</c:v>
                </c:pt>
                <c:pt idx="152">
                  <c:v>50.940010000000001</c:v>
                </c:pt>
                <c:pt idx="153">
                  <c:v>50.919879999999999</c:v>
                </c:pt>
                <c:pt idx="154">
                  <c:v>50.899900000000002</c:v>
                </c:pt>
                <c:pt idx="155">
                  <c:v>50.879730000000002</c:v>
                </c:pt>
                <c:pt idx="156">
                  <c:v>50.859869999999994</c:v>
                </c:pt>
                <c:pt idx="157">
                  <c:v>50.840160000000004</c:v>
                </c:pt>
                <c:pt idx="158">
                  <c:v>50.819969999999998</c:v>
                </c:pt>
                <c:pt idx="159">
                  <c:v>50.799940000000056</c:v>
                </c:pt>
                <c:pt idx="160">
                  <c:v>50.779850000000003</c:v>
                </c:pt>
                <c:pt idx="161">
                  <c:v>50.759800000000006</c:v>
                </c:pt>
                <c:pt idx="162">
                  <c:v>50.740090000000002</c:v>
                </c:pt>
                <c:pt idx="163">
                  <c:v>50.720000000000013</c:v>
                </c:pt>
                <c:pt idx="164">
                  <c:v>50.699980000000011</c:v>
                </c:pt>
                <c:pt idx="165">
                  <c:v>50.679920000000003</c:v>
                </c:pt>
                <c:pt idx="166">
                  <c:v>50.659770000000002</c:v>
                </c:pt>
                <c:pt idx="167">
                  <c:v>50.639990000000012</c:v>
                </c:pt>
                <c:pt idx="168">
                  <c:v>50.620320000000049</c:v>
                </c:pt>
                <c:pt idx="169">
                  <c:v>50.600110000000051</c:v>
                </c:pt>
                <c:pt idx="170">
                  <c:v>50.579740000000001</c:v>
                </c:pt>
                <c:pt idx="171">
                  <c:v>50.559889999999996</c:v>
                </c:pt>
                <c:pt idx="172">
                  <c:v>50.539930000000012</c:v>
                </c:pt>
                <c:pt idx="173">
                  <c:v>50.519889999999997</c:v>
                </c:pt>
                <c:pt idx="174">
                  <c:v>50.499950000000013</c:v>
                </c:pt>
                <c:pt idx="175">
                  <c:v>50.47992</c:v>
                </c:pt>
                <c:pt idx="176">
                  <c:v>50.459799999999994</c:v>
                </c:pt>
                <c:pt idx="177">
                  <c:v>50.439830000000001</c:v>
                </c:pt>
                <c:pt idx="178">
                  <c:v>50.419989999999999</c:v>
                </c:pt>
                <c:pt idx="179">
                  <c:v>50.400010000000002</c:v>
                </c:pt>
                <c:pt idx="180">
                  <c:v>50.379809999999999</c:v>
                </c:pt>
                <c:pt idx="181">
                  <c:v>50.359779999999994</c:v>
                </c:pt>
                <c:pt idx="182">
                  <c:v>50.339740000000006</c:v>
                </c:pt>
                <c:pt idx="183">
                  <c:v>50.319979999999994</c:v>
                </c:pt>
                <c:pt idx="184">
                  <c:v>50.300140000000006</c:v>
                </c:pt>
                <c:pt idx="185">
                  <c:v>50.279920000000011</c:v>
                </c:pt>
                <c:pt idx="186">
                  <c:v>50.259879999999995</c:v>
                </c:pt>
                <c:pt idx="187">
                  <c:v>50.240020000000001</c:v>
                </c:pt>
                <c:pt idx="188">
                  <c:v>50.220030000000058</c:v>
                </c:pt>
                <c:pt idx="189">
                  <c:v>50.200030000000012</c:v>
                </c:pt>
                <c:pt idx="190">
                  <c:v>50.180130000000013</c:v>
                </c:pt>
                <c:pt idx="191">
                  <c:v>50.16001000000005</c:v>
                </c:pt>
                <c:pt idx="192">
                  <c:v>50.139750000000049</c:v>
                </c:pt>
                <c:pt idx="193">
                  <c:v>50.119980000000005</c:v>
                </c:pt>
                <c:pt idx="194">
                  <c:v>50.100080000000005</c:v>
                </c:pt>
                <c:pt idx="195">
                  <c:v>50.080040000000004</c:v>
                </c:pt>
                <c:pt idx="196">
                  <c:v>50.05997</c:v>
                </c:pt>
                <c:pt idx="197">
                  <c:v>50.039740000000002</c:v>
                </c:pt>
                <c:pt idx="198">
                  <c:v>50.019859999999994</c:v>
                </c:pt>
                <c:pt idx="199">
                  <c:v>50.00018</c:v>
                </c:pt>
                <c:pt idx="200">
                  <c:v>49.979950000000002</c:v>
                </c:pt>
                <c:pt idx="201">
                  <c:v>49.959710000000001</c:v>
                </c:pt>
                <c:pt idx="202">
                  <c:v>49.939820000000005</c:v>
                </c:pt>
                <c:pt idx="203">
                  <c:v>49.919940000000004</c:v>
                </c:pt>
                <c:pt idx="204">
                  <c:v>49.899970000000003</c:v>
                </c:pt>
                <c:pt idx="205">
                  <c:v>49.880049999999997</c:v>
                </c:pt>
                <c:pt idx="206">
                  <c:v>49.859869999999994</c:v>
                </c:pt>
                <c:pt idx="207">
                  <c:v>49.839740000000006</c:v>
                </c:pt>
                <c:pt idx="208">
                  <c:v>49.819969999999998</c:v>
                </c:pt>
                <c:pt idx="209">
                  <c:v>49.800079999999994</c:v>
                </c:pt>
                <c:pt idx="210">
                  <c:v>49.780050000000003</c:v>
                </c:pt>
                <c:pt idx="211">
                  <c:v>49.759910000000012</c:v>
                </c:pt>
                <c:pt idx="212">
                  <c:v>49.73986</c:v>
                </c:pt>
                <c:pt idx="213">
                  <c:v>49.720100000000059</c:v>
                </c:pt>
                <c:pt idx="214">
                  <c:v>49.699950000000058</c:v>
                </c:pt>
                <c:pt idx="215">
                  <c:v>49.679780000000001</c:v>
                </c:pt>
                <c:pt idx="216">
                  <c:v>49.659750000000003</c:v>
                </c:pt>
                <c:pt idx="217">
                  <c:v>49.639810000000011</c:v>
                </c:pt>
                <c:pt idx="218">
                  <c:v>49.620000000000012</c:v>
                </c:pt>
                <c:pt idx="219">
                  <c:v>49.600100000000012</c:v>
                </c:pt>
                <c:pt idx="220">
                  <c:v>49.579910000000012</c:v>
                </c:pt>
                <c:pt idx="221">
                  <c:v>49.559750000000001</c:v>
                </c:pt>
                <c:pt idx="222">
                  <c:v>49.5398</c:v>
                </c:pt>
                <c:pt idx="223">
                  <c:v>49.5199</c:v>
                </c:pt>
                <c:pt idx="224">
                  <c:v>49.499890000000001</c:v>
                </c:pt>
                <c:pt idx="225">
                  <c:v>49.479879999999994</c:v>
                </c:pt>
                <c:pt idx="226">
                  <c:v>49.459849999999996</c:v>
                </c:pt>
                <c:pt idx="227">
                  <c:v>49.439910000000012</c:v>
                </c:pt>
                <c:pt idx="228">
                  <c:v>49.42004</c:v>
                </c:pt>
                <c:pt idx="229">
                  <c:v>49.399950000000011</c:v>
                </c:pt>
                <c:pt idx="230">
                  <c:v>49.379819999999995</c:v>
                </c:pt>
                <c:pt idx="231">
                  <c:v>49.359779999999994</c:v>
                </c:pt>
                <c:pt idx="232">
                  <c:v>49.339980000000004</c:v>
                </c:pt>
                <c:pt idx="233">
                  <c:v>49.320080000000004</c:v>
                </c:pt>
                <c:pt idx="234">
                  <c:v>49.299890000000012</c:v>
                </c:pt>
                <c:pt idx="235">
                  <c:v>49.279820000000001</c:v>
                </c:pt>
                <c:pt idx="236">
                  <c:v>49.259859999999996</c:v>
                </c:pt>
                <c:pt idx="237">
                  <c:v>49.240120000000012</c:v>
                </c:pt>
                <c:pt idx="238">
                  <c:v>49.220040000000012</c:v>
                </c:pt>
                <c:pt idx="239">
                  <c:v>49.199670000000012</c:v>
                </c:pt>
                <c:pt idx="240">
                  <c:v>49.179810000000003</c:v>
                </c:pt>
                <c:pt idx="241">
                  <c:v>49.159960000000005</c:v>
                </c:pt>
                <c:pt idx="242">
                  <c:v>49.139970000000012</c:v>
                </c:pt>
                <c:pt idx="243">
                  <c:v>49.119889999999998</c:v>
                </c:pt>
                <c:pt idx="244">
                  <c:v>49.099910000000058</c:v>
                </c:pt>
                <c:pt idx="245">
                  <c:v>49.079810000000002</c:v>
                </c:pt>
                <c:pt idx="246">
                  <c:v>49.059859999999993</c:v>
                </c:pt>
                <c:pt idx="247">
                  <c:v>49.040120000000002</c:v>
                </c:pt>
                <c:pt idx="248">
                  <c:v>49.0199</c:v>
                </c:pt>
                <c:pt idx="249">
                  <c:v>48.999860000000005</c:v>
                </c:pt>
                <c:pt idx="250">
                  <c:v>48.98</c:v>
                </c:pt>
                <c:pt idx="251">
                  <c:v>48.960040000000006</c:v>
                </c:pt>
                <c:pt idx="252">
                  <c:v>48.939900000000002</c:v>
                </c:pt>
                <c:pt idx="253">
                  <c:v>48.919579999999996</c:v>
                </c:pt>
                <c:pt idx="254">
                  <c:v>48.899770000000011</c:v>
                </c:pt>
                <c:pt idx="255">
                  <c:v>48.880179999999996</c:v>
                </c:pt>
                <c:pt idx="256">
                  <c:v>48.860030000000002</c:v>
                </c:pt>
                <c:pt idx="257">
                  <c:v>48.839700000000001</c:v>
                </c:pt>
                <c:pt idx="258">
                  <c:v>48.819710000000001</c:v>
                </c:pt>
                <c:pt idx="259">
                  <c:v>48.799950000000067</c:v>
                </c:pt>
                <c:pt idx="260">
                  <c:v>48.779860000000006</c:v>
                </c:pt>
                <c:pt idx="261">
                  <c:v>48.75985</c:v>
                </c:pt>
                <c:pt idx="262">
                  <c:v>48.739910000000059</c:v>
                </c:pt>
                <c:pt idx="263">
                  <c:v>48.719750000000012</c:v>
                </c:pt>
                <c:pt idx="264">
                  <c:v>48.699860000000001</c:v>
                </c:pt>
                <c:pt idx="265">
                  <c:v>48.680060000000005</c:v>
                </c:pt>
                <c:pt idx="266">
                  <c:v>48.659780000000005</c:v>
                </c:pt>
                <c:pt idx="267">
                  <c:v>48.639710000000058</c:v>
                </c:pt>
                <c:pt idx="268">
                  <c:v>48.620070000000013</c:v>
                </c:pt>
                <c:pt idx="269">
                  <c:v>48.599920000000012</c:v>
                </c:pt>
                <c:pt idx="270">
                  <c:v>48.579610000000002</c:v>
                </c:pt>
                <c:pt idx="271">
                  <c:v>48.559679999999993</c:v>
                </c:pt>
                <c:pt idx="272">
                  <c:v>48.539910000000013</c:v>
                </c:pt>
                <c:pt idx="273">
                  <c:v>48.519910000000003</c:v>
                </c:pt>
                <c:pt idx="274">
                  <c:v>48.499860000000005</c:v>
                </c:pt>
                <c:pt idx="275">
                  <c:v>48.47992</c:v>
                </c:pt>
                <c:pt idx="276">
                  <c:v>48.459829999999997</c:v>
                </c:pt>
                <c:pt idx="277">
                  <c:v>48.439840000000004</c:v>
                </c:pt>
                <c:pt idx="278">
                  <c:v>48.419959999999996</c:v>
                </c:pt>
                <c:pt idx="279">
                  <c:v>48.39978</c:v>
                </c:pt>
                <c:pt idx="280">
                  <c:v>48.379710000000003</c:v>
                </c:pt>
                <c:pt idx="281">
                  <c:v>48.359879999999997</c:v>
                </c:pt>
                <c:pt idx="282">
                  <c:v>48.3401</c:v>
                </c:pt>
                <c:pt idx="283">
                  <c:v>48.319969999999998</c:v>
                </c:pt>
                <c:pt idx="284">
                  <c:v>48.299520000000058</c:v>
                </c:pt>
                <c:pt idx="285">
                  <c:v>48.279630000000012</c:v>
                </c:pt>
                <c:pt idx="286">
                  <c:v>48.260100000000058</c:v>
                </c:pt>
                <c:pt idx="287">
                  <c:v>48.239960000000011</c:v>
                </c:pt>
                <c:pt idx="288">
                  <c:v>48.219720000000002</c:v>
                </c:pt>
                <c:pt idx="289">
                  <c:v>48.199860000000001</c:v>
                </c:pt>
                <c:pt idx="290">
                  <c:v>48.180030000000002</c:v>
                </c:pt>
                <c:pt idx="291">
                  <c:v>48.159910000000011</c:v>
                </c:pt>
                <c:pt idx="292">
                  <c:v>48.139740000000003</c:v>
                </c:pt>
                <c:pt idx="293">
                  <c:v>48.119820000000004</c:v>
                </c:pt>
                <c:pt idx="294">
                  <c:v>48.099920000000012</c:v>
                </c:pt>
                <c:pt idx="295">
                  <c:v>48.08005</c:v>
                </c:pt>
                <c:pt idx="296">
                  <c:v>48.05977</c:v>
                </c:pt>
                <c:pt idx="297">
                  <c:v>48.039900000000003</c:v>
                </c:pt>
                <c:pt idx="298">
                  <c:v>48.019930000000002</c:v>
                </c:pt>
                <c:pt idx="299">
                  <c:v>47.999900000000011</c:v>
                </c:pt>
                <c:pt idx="300">
                  <c:v>47.979859999999995</c:v>
                </c:pt>
                <c:pt idx="301">
                  <c:v>47.959609999999998</c:v>
                </c:pt>
                <c:pt idx="302">
                  <c:v>47.939960000000006</c:v>
                </c:pt>
                <c:pt idx="303">
                  <c:v>47.920030000000011</c:v>
                </c:pt>
                <c:pt idx="304">
                  <c:v>47.899820000000005</c:v>
                </c:pt>
                <c:pt idx="305">
                  <c:v>47.879889999999996</c:v>
                </c:pt>
                <c:pt idx="306">
                  <c:v>47.859939999999995</c:v>
                </c:pt>
                <c:pt idx="307">
                  <c:v>47.8399</c:v>
                </c:pt>
                <c:pt idx="308">
                  <c:v>47.819789999999998</c:v>
                </c:pt>
                <c:pt idx="309">
                  <c:v>47.799660000000003</c:v>
                </c:pt>
                <c:pt idx="310">
                  <c:v>47.77973000000005</c:v>
                </c:pt>
                <c:pt idx="311">
                  <c:v>47.759910000000012</c:v>
                </c:pt>
                <c:pt idx="312">
                  <c:v>47.74004</c:v>
                </c:pt>
                <c:pt idx="313">
                  <c:v>47.719940000000001</c:v>
                </c:pt>
                <c:pt idx="314">
                  <c:v>47.699910000000067</c:v>
                </c:pt>
                <c:pt idx="315">
                  <c:v>47.679840000000006</c:v>
                </c:pt>
                <c:pt idx="316">
                  <c:v>47.659770000000002</c:v>
                </c:pt>
                <c:pt idx="317">
                  <c:v>47.639880000000005</c:v>
                </c:pt>
                <c:pt idx="318">
                  <c:v>47.619889999999998</c:v>
                </c:pt>
                <c:pt idx="319">
                  <c:v>47.599880000000006</c:v>
                </c:pt>
                <c:pt idx="320">
                  <c:v>47.579830000000001</c:v>
                </c:pt>
                <c:pt idx="321">
                  <c:v>47.559689999999996</c:v>
                </c:pt>
                <c:pt idx="322">
                  <c:v>47.539750000000012</c:v>
                </c:pt>
                <c:pt idx="323">
                  <c:v>47.520010000000013</c:v>
                </c:pt>
                <c:pt idx="324">
                  <c:v>47.499990000000011</c:v>
                </c:pt>
                <c:pt idx="325">
                  <c:v>47.479659999999996</c:v>
                </c:pt>
                <c:pt idx="326">
                  <c:v>47.459869999999995</c:v>
                </c:pt>
                <c:pt idx="327">
                  <c:v>47.439920000000001</c:v>
                </c:pt>
                <c:pt idx="328">
                  <c:v>47.419740000000004</c:v>
                </c:pt>
                <c:pt idx="329">
                  <c:v>47.399750000000012</c:v>
                </c:pt>
                <c:pt idx="330">
                  <c:v>47.379859999999994</c:v>
                </c:pt>
                <c:pt idx="331">
                  <c:v>47.359969999999997</c:v>
                </c:pt>
                <c:pt idx="332">
                  <c:v>47.339879999999994</c:v>
                </c:pt>
                <c:pt idx="333">
                  <c:v>47.319699999999997</c:v>
                </c:pt>
                <c:pt idx="334">
                  <c:v>47.299730000000068</c:v>
                </c:pt>
                <c:pt idx="335">
                  <c:v>47.279910000000058</c:v>
                </c:pt>
                <c:pt idx="336">
                  <c:v>47.259790000000002</c:v>
                </c:pt>
                <c:pt idx="337">
                  <c:v>47.23986</c:v>
                </c:pt>
                <c:pt idx="338">
                  <c:v>47.219910000000013</c:v>
                </c:pt>
                <c:pt idx="339">
                  <c:v>47.199850000000012</c:v>
                </c:pt>
                <c:pt idx="340">
                  <c:v>47.179850000000002</c:v>
                </c:pt>
                <c:pt idx="341">
                  <c:v>47.159750000000003</c:v>
                </c:pt>
                <c:pt idx="342">
                  <c:v>47.139790000000012</c:v>
                </c:pt>
                <c:pt idx="343">
                  <c:v>47.11992</c:v>
                </c:pt>
                <c:pt idx="344">
                  <c:v>47.099820000000001</c:v>
                </c:pt>
                <c:pt idx="345">
                  <c:v>47.079730000000012</c:v>
                </c:pt>
                <c:pt idx="346">
                  <c:v>47.05979</c:v>
                </c:pt>
                <c:pt idx="347">
                  <c:v>47.03989</c:v>
                </c:pt>
                <c:pt idx="348">
                  <c:v>47.01979</c:v>
                </c:pt>
                <c:pt idx="349">
                  <c:v>46.999630000000003</c:v>
                </c:pt>
                <c:pt idx="350">
                  <c:v>46.97992</c:v>
                </c:pt>
                <c:pt idx="351">
                  <c:v>46.959939999999996</c:v>
                </c:pt>
                <c:pt idx="352">
                  <c:v>46.939689999999999</c:v>
                </c:pt>
                <c:pt idx="353">
                  <c:v>46.919750000000001</c:v>
                </c:pt>
                <c:pt idx="354">
                  <c:v>46.899930000000012</c:v>
                </c:pt>
                <c:pt idx="355">
                  <c:v>46.879920000000006</c:v>
                </c:pt>
                <c:pt idx="356">
                  <c:v>46.859759999999994</c:v>
                </c:pt>
                <c:pt idx="357">
                  <c:v>46.83972</c:v>
                </c:pt>
                <c:pt idx="358">
                  <c:v>46.819779999999994</c:v>
                </c:pt>
                <c:pt idx="359">
                  <c:v>46.79974000000005</c:v>
                </c:pt>
                <c:pt idx="360">
                  <c:v>46.779810000000012</c:v>
                </c:pt>
                <c:pt idx="361">
                  <c:v>46.759900000000002</c:v>
                </c:pt>
                <c:pt idx="362">
                  <c:v>46.739880000000007</c:v>
                </c:pt>
                <c:pt idx="363">
                  <c:v>46.719820000000006</c:v>
                </c:pt>
                <c:pt idx="364">
                  <c:v>46.699750000000058</c:v>
                </c:pt>
                <c:pt idx="365">
                  <c:v>46.679770000000012</c:v>
                </c:pt>
                <c:pt idx="366">
                  <c:v>46.660000000000011</c:v>
                </c:pt>
                <c:pt idx="367">
                  <c:v>46.640040000000006</c:v>
                </c:pt>
                <c:pt idx="368">
                  <c:v>46.619810000000001</c:v>
                </c:pt>
                <c:pt idx="369">
                  <c:v>46.599950000000049</c:v>
                </c:pt>
                <c:pt idx="370">
                  <c:v>46.579900000000002</c:v>
                </c:pt>
                <c:pt idx="371">
                  <c:v>46.559629999999999</c:v>
                </c:pt>
                <c:pt idx="372">
                  <c:v>46.539760000000001</c:v>
                </c:pt>
                <c:pt idx="373">
                  <c:v>46.520010000000013</c:v>
                </c:pt>
                <c:pt idx="374">
                  <c:v>46.49991000000005</c:v>
                </c:pt>
                <c:pt idx="375">
                  <c:v>46.479760000000006</c:v>
                </c:pt>
                <c:pt idx="376">
                  <c:v>46.459799999999994</c:v>
                </c:pt>
                <c:pt idx="377">
                  <c:v>46.439750000000011</c:v>
                </c:pt>
                <c:pt idx="378">
                  <c:v>46.419799999999995</c:v>
                </c:pt>
                <c:pt idx="379">
                  <c:v>46.399850000000001</c:v>
                </c:pt>
                <c:pt idx="380">
                  <c:v>46.379989999999999</c:v>
                </c:pt>
                <c:pt idx="381">
                  <c:v>46.359939999999995</c:v>
                </c:pt>
                <c:pt idx="382">
                  <c:v>46.339760000000005</c:v>
                </c:pt>
                <c:pt idx="383">
                  <c:v>46.319859999999998</c:v>
                </c:pt>
                <c:pt idx="384">
                  <c:v>46.299820000000011</c:v>
                </c:pt>
                <c:pt idx="385">
                  <c:v>46.279810000000012</c:v>
                </c:pt>
                <c:pt idx="386">
                  <c:v>46.259650000000001</c:v>
                </c:pt>
                <c:pt idx="387">
                  <c:v>46.239740000000012</c:v>
                </c:pt>
                <c:pt idx="388">
                  <c:v>46.21987</c:v>
                </c:pt>
                <c:pt idx="389">
                  <c:v>46.199810000000049</c:v>
                </c:pt>
                <c:pt idx="390">
                  <c:v>46.179650000000002</c:v>
                </c:pt>
                <c:pt idx="391">
                  <c:v>46.159879999999994</c:v>
                </c:pt>
                <c:pt idx="392">
                  <c:v>46.139900000000011</c:v>
                </c:pt>
                <c:pt idx="393">
                  <c:v>46.119710000000012</c:v>
                </c:pt>
                <c:pt idx="394">
                  <c:v>46.099830000000011</c:v>
                </c:pt>
                <c:pt idx="395">
                  <c:v>46.079610000000002</c:v>
                </c:pt>
                <c:pt idx="396">
                  <c:v>46.059859999999993</c:v>
                </c:pt>
                <c:pt idx="397">
                  <c:v>46.039920000000002</c:v>
                </c:pt>
                <c:pt idx="398">
                  <c:v>46.019819999999996</c:v>
                </c:pt>
                <c:pt idx="399">
                  <c:v>46.000010000000003</c:v>
                </c:pt>
                <c:pt idx="400">
                  <c:v>45.979879999999994</c:v>
                </c:pt>
                <c:pt idx="401">
                  <c:v>45.959740000000004</c:v>
                </c:pt>
                <c:pt idx="402">
                  <c:v>45.939889999999998</c:v>
                </c:pt>
                <c:pt idx="403">
                  <c:v>45.919789999999999</c:v>
                </c:pt>
                <c:pt idx="404">
                  <c:v>45.899740000000001</c:v>
                </c:pt>
                <c:pt idx="405">
                  <c:v>45.879859999999994</c:v>
                </c:pt>
                <c:pt idx="406">
                  <c:v>45.860010000000003</c:v>
                </c:pt>
                <c:pt idx="407">
                  <c:v>45.839839999999995</c:v>
                </c:pt>
                <c:pt idx="408">
                  <c:v>45.819699999999997</c:v>
                </c:pt>
                <c:pt idx="409">
                  <c:v>45.799660000000003</c:v>
                </c:pt>
                <c:pt idx="410">
                  <c:v>45.779620000000001</c:v>
                </c:pt>
                <c:pt idx="411">
                  <c:v>45.759920000000001</c:v>
                </c:pt>
                <c:pt idx="412">
                  <c:v>45.739870000000003</c:v>
                </c:pt>
                <c:pt idx="413">
                  <c:v>45.719810000000003</c:v>
                </c:pt>
                <c:pt idx="414">
                  <c:v>45.699680000000001</c:v>
                </c:pt>
                <c:pt idx="415">
                  <c:v>45.67971000000005</c:v>
                </c:pt>
                <c:pt idx="416">
                  <c:v>45.65992</c:v>
                </c:pt>
                <c:pt idx="417">
                  <c:v>45.639880000000005</c:v>
                </c:pt>
                <c:pt idx="418">
                  <c:v>45.619700000000002</c:v>
                </c:pt>
                <c:pt idx="419">
                  <c:v>45.599960000000003</c:v>
                </c:pt>
                <c:pt idx="420">
                  <c:v>45.579910000000012</c:v>
                </c:pt>
                <c:pt idx="421">
                  <c:v>45.55979</c:v>
                </c:pt>
                <c:pt idx="422">
                  <c:v>45.539860000000004</c:v>
                </c:pt>
                <c:pt idx="423">
                  <c:v>45.519829999999999</c:v>
                </c:pt>
                <c:pt idx="424">
                  <c:v>45.499850000000002</c:v>
                </c:pt>
                <c:pt idx="425">
                  <c:v>45.479639999999996</c:v>
                </c:pt>
                <c:pt idx="426">
                  <c:v>45.459849999999996</c:v>
                </c:pt>
                <c:pt idx="427">
                  <c:v>45.439970000000002</c:v>
                </c:pt>
                <c:pt idx="428">
                  <c:v>45.419560000000004</c:v>
                </c:pt>
                <c:pt idx="429">
                  <c:v>45.399850000000001</c:v>
                </c:pt>
                <c:pt idx="430">
                  <c:v>45.380049999999997</c:v>
                </c:pt>
                <c:pt idx="431">
                  <c:v>45.359669999999994</c:v>
                </c:pt>
                <c:pt idx="432">
                  <c:v>45.339689999999997</c:v>
                </c:pt>
                <c:pt idx="433">
                  <c:v>45.319949999999999</c:v>
                </c:pt>
                <c:pt idx="434">
                  <c:v>45.299850000000013</c:v>
                </c:pt>
                <c:pt idx="435">
                  <c:v>45.279630000000012</c:v>
                </c:pt>
                <c:pt idx="436">
                  <c:v>45.259770000000003</c:v>
                </c:pt>
                <c:pt idx="437">
                  <c:v>45.239880000000007</c:v>
                </c:pt>
                <c:pt idx="438">
                  <c:v>45.219730000000013</c:v>
                </c:pt>
                <c:pt idx="439">
                  <c:v>45.199490000000011</c:v>
                </c:pt>
                <c:pt idx="440">
                  <c:v>45.179770000000012</c:v>
                </c:pt>
                <c:pt idx="441">
                  <c:v>45.159839999999996</c:v>
                </c:pt>
                <c:pt idx="442">
                  <c:v>45.139520000000012</c:v>
                </c:pt>
              </c:numCache>
            </c:numRef>
          </c:xVal>
          <c:yVal>
            <c:numRef>
              <c:f>Data!$C$2:$C$3000</c:f>
              <c:numCache>
                <c:formatCode>General</c:formatCode>
                <c:ptCount val="2999"/>
                <c:pt idx="0">
                  <c:v>1.1450000000000005E-2</c:v>
                </c:pt>
                <c:pt idx="1">
                  <c:v>1.5694E-2</c:v>
                </c:pt>
                <c:pt idx="2">
                  <c:v>1.4186000000000001E-2</c:v>
                </c:pt>
                <c:pt idx="3">
                  <c:v>1.3708000000000001E-2</c:v>
                </c:pt>
                <c:pt idx="4">
                  <c:v>1.3474000000000003E-2</c:v>
                </c:pt>
                <c:pt idx="5">
                  <c:v>1.4801000000000003E-2</c:v>
                </c:pt>
                <c:pt idx="6">
                  <c:v>1.5764000000000007E-2</c:v>
                </c:pt>
                <c:pt idx="7">
                  <c:v>1.6049999999999998E-2</c:v>
                </c:pt>
                <c:pt idx="8">
                  <c:v>1.5297999999999996E-2</c:v>
                </c:pt>
                <c:pt idx="9">
                  <c:v>1.4888E-2</c:v>
                </c:pt>
                <c:pt idx="10">
                  <c:v>1.5176E-2</c:v>
                </c:pt>
                <c:pt idx="11">
                  <c:v>1.4522999999999999E-2</c:v>
                </c:pt>
                <c:pt idx="12">
                  <c:v>1.4515E-2</c:v>
                </c:pt>
                <c:pt idx="13">
                  <c:v>1.0744999999999999E-2</c:v>
                </c:pt>
                <c:pt idx="14">
                  <c:v>1.4315E-2</c:v>
                </c:pt>
                <c:pt idx="15">
                  <c:v>1.3412E-2</c:v>
                </c:pt>
                <c:pt idx="16">
                  <c:v>9.9720000000000225E-3</c:v>
                </c:pt>
                <c:pt idx="17">
                  <c:v>1.4263000000000001E-2</c:v>
                </c:pt>
                <c:pt idx="18">
                  <c:v>1.5122999999999999E-2</c:v>
                </c:pt>
                <c:pt idx="19">
                  <c:v>1.5564000000000001E-2</c:v>
                </c:pt>
                <c:pt idx="20">
                  <c:v>1.5844E-2</c:v>
                </c:pt>
                <c:pt idx="21">
                  <c:v>1.7188999999999999E-2</c:v>
                </c:pt>
                <c:pt idx="22">
                  <c:v>1.6924000000000026E-2</c:v>
                </c:pt>
                <c:pt idx="23">
                  <c:v>1.6612999999999999E-2</c:v>
                </c:pt>
                <c:pt idx="24">
                  <c:v>1.4866000000000001E-2</c:v>
                </c:pt>
                <c:pt idx="25">
                  <c:v>1.5278E-2</c:v>
                </c:pt>
                <c:pt idx="26">
                  <c:v>1.5252999999999996E-2</c:v>
                </c:pt>
                <c:pt idx="27">
                  <c:v>1.6049999999999998E-2</c:v>
                </c:pt>
                <c:pt idx="28">
                  <c:v>1.6598000000000005E-2</c:v>
                </c:pt>
                <c:pt idx="29">
                  <c:v>1.7219999999999996E-2</c:v>
                </c:pt>
                <c:pt idx="30">
                  <c:v>1.6301000000000024E-2</c:v>
                </c:pt>
                <c:pt idx="31">
                  <c:v>1.5058E-2</c:v>
                </c:pt>
                <c:pt idx="32">
                  <c:v>1.1221999999999999E-2</c:v>
                </c:pt>
                <c:pt idx="33">
                  <c:v>1.4912E-2</c:v>
                </c:pt>
                <c:pt idx="34">
                  <c:v>1.4520000000000003E-2</c:v>
                </c:pt>
                <c:pt idx="35">
                  <c:v>1.4154E-2</c:v>
                </c:pt>
                <c:pt idx="36">
                  <c:v>1.4433E-2</c:v>
                </c:pt>
                <c:pt idx="37">
                  <c:v>1.5768999999999998E-2</c:v>
                </c:pt>
                <c:pt idx="38">
                  <c:v>1.4698999999999986E-2</c:v>
                </c:pt>
                <c:pt idx="39">
                  <c:v>1.374200000000002E-2</c:v>
                </c:pt>
                <c:pt idx="40">
                  <c:v>1.2595E-2</c:v>
                </c:pt>
                <c:pt idx="41">
                  <c:v>1.3160000000000017E-2</c:v>
                </c:pt>
                <c:pt idx="42">
                  <c:v>1.5016999999999996E-2</c:v>
                </c:pt>
                <c:pt idx="43">
                  <c:v>1.5204000000000007E-2</c:v>
                </c:pt>
                <c:pt idx="44">
                  <c:v>1.7066999999999999E-2</c:v>
                </c:pt>
                <c:pt idx="45">
                  <c:v>1.6646000000000001E-2</c:v>
                </c:pt>
                <c:pt idx="46">
                  <c:v>1.6621000000000028E-2</c:v>
                </c:pt>
                <c:pt idx="47">
                  <c:v>1.4623000000000001E-2</c:v>
                </c:pt>
                <c:pt idx="48">
                  <c:v>1.4461000000000003E-2</c:v>
                </c:pt>
                <c:pt idx="49">
                  <c:v>1.4683999999999999E-2</c:v>
                </c:pt>
                <c:pt idx="50">
                  <c:v>1.2581999999999999E-2</c:v>
                </c:pt>
                <c:pt idx="51">
                  <c:v>1.6299000000000001E-2</c:v>
                </c:pt>
                <c:pt idx="52">
                  <c:v>1.6138E-2</c:v>
                </c:pt>
                <c:pt idx="53">
                  <c:v>1.5805000000000003E-2</c:v>
                </c:pt>
                <c:pt idx="54">
                  <c:v>1.5455999999999998E-2</c:v>
                </c:pt>
                <c:pt idx="55">
                  <c:v>1.5452E-2</c:v>
                </c:pt>
                <c:pt idx="56">
                  <c:v>1.5177E-2</c:v>
                </c:pt>
                <c:pt idx="57">
                  <c:v>1.5642000000000003E-2</c:v>
                </c:pt>
                <c:pt idx="58">
                  <c:v>1.6057999999999999E-2</c:v>
                </c:pt>
                <c:pt idx="59">
                  <c:v>1.6466000000000001E-2</c:v>
                </c:pt>
                <c:pt idx="60">
                  <c:v>1.6291000000000003E-2</c:v>
                </c:pt>
                <c:pt idx="61">
                  <c:v>1.6448000000000001E-2</c:v>
                </c:pt>
                <c:pt idx="62">
                  <c:v>1.5162000000000005E-2</c:v>
                </c:pt>
                <c:pt idx="63">
                  <c:v>1.1978000000000001E-2</c:v>
                </c:pt>
                <c:pt idx="64">
                  <c:v>1.5618999999999996E-2</c:v>
                </c:pt>
                <c:pt idx="65">
                  <c:v>1.5734999999999999E-2</c:v>
                </c:pt>
                <c:pt idx="66">
                  <c:v>1.1930000000000001E-2</c:v>
                </c:pt>
                <c:pt idx="67">
                  <c:v>1.4964999999999999E-2</c:v>
                </c:pt>
                <c:pt idx="68">
                  <c:v>1.5413000000000001E-2</c:v>
                </c:pt>
                <c:pt idx="69">
                  <c:v>1.5091E-2</c:v>
                </c:pt>
                <c:pt idx="70">
                  <c:v>1.5177E-2</c:v>
                </c:pt>
                <c:pt idx="71">
                  <c:v>1.5259999999999998E-2</c:v>
                </c:pt>
                <c:pt idx="72">
                  <c:v>1.6989000000000021E-2</c:v>
                </c:pt>
                <c:pt idx="73">
                  <c:v>1.5970999999999999E-2</c:v>
                </c:pt>
                <c:pt idx="74">
                  <c:v>1.4612E-2</c:v>
                </c:pt>
                <c:pt idx="75">
                  <c:v>1.2440000000000001E-2</c:v>
                </c:pt>
                <c:pt idx="76">
                  <c:v>1.2663000000000001E-2</c:v>
                </c:pt>
                <c:pt idx="77">
                  <c:v>1.3054E-2</c:v>
                </c:pt>
                <c:pt idx="78">
                  <c:v>1.4685999999999998E-2</c:v>
                </c:pt>
                <c:pt idx="79">
                  <c:v>1.423E-2</c:v>
                </c:pt>
                <c:pt idx="80">
                  <c:v>1.4556999999999987E-2</c:v>
                </c:pt>
                <c:pt idx="81">
                  <c:v>1.5106000000000001E-2</c:v>
                </c:pt>
                <c:pt idx="82">
                  <c:v>1.1649000000000001E-2</c:v>
                </c:pt>
                <c:pt idx="83">
                  <c:v>1.4633999999999998E-2</c:v>
                </c:pt>
                <c:pt idx="84">
                  <c:v>1.4577999999999985E-2</c:v>
                </c:pt>
                <c:pt idx="85">
                  <c:v>1.5043000000000001E-2</c:v>
                </c:pt>
                <c:pt idx="86">
                  <c:v>1.5594E-2</c:v>
                </c:pt>
                <c:pt idx="87">
                  <c:v>1.4278999999999983E-2</c:v>
                </c:pt>
                <c:pt idx="88">
                  <c:v>1.4737999999999998E-2</c:v>
                </c:pt>
                <c:pt idx="89">
                  <c:v>1.5207999999999999E-2</c:v>
                </c:pt>
                <c:pt idx="90">
                  <c:v>1.5587999999999999E-2</c:v>
                </c:pt>
                <c:pt idx="91">
                  <c:v>1.5633000000000001E-2</c:v>
                </c:pt>
                <c:pt idx="92">
                  <c:v>1.6055E-2</c:v>
                </c:pt>
                <c:pt idx="93">
                  <c:v>1.5252999999999996E-2</c:v>
                </c:pt>
                <c:pt idx="94">
                  <c:v>1.4082000000000001E-2</c:v>
                </c:pt>
                <c:pt idx="95">
                  <c:v>1.3249E-2</c:v>
                </c:pt>
                <c:pt idx="96">
                  <c:v>1.3795000000000003E-2</c:v>
                </c:pt>
                <c:pt idx="97">
                  <c:v>1.5594E-2</c:v>
                </c:pt>
                <c:pt idx="98">
                  <c:v>1.5226999999999999E-2</c:v>
                </c:pt>
                <c:pt idx="99">
                  <c:v>1.4507000000000001E-2</c:v>
                </c:pt>
                <c:pt idx="100">
                  <c:v>1.0591E-2</c:v>
                </c:pt>
                <c:pt idx="101">
                  <c:v>1.4619999999999998E-2</c:v>
                </c:pt>
                <c:pt idx="102">
                  <c:v>1.4872E-2</c:v>
                </c:pt>
                <c:pt idx="103">
                  <c:v>1.4085E-2</c:v>
                </c:pt>
                <c:pt idx="104">
                  <c:v>1.4265999999999996E-2</c:v>
                </c:pt>
                <c:pt idx="105">
                  <c:v>1.5018999999999998E-2</c:v>
                </c:pt>
                <c:pt idx="106">
                  <c:v>1.5741999999999999E-2</c:v>
                </c:pt>
                <c:pt idx="107">
                  <c:v>1.6657000000000005E-2</c:v>
                </c:pt>
                <c:pt idx="108">
                  <c:v>1.6958999999999998E-2</c:v>
                </c:pt>
                <c:pt idx="109">
                  <c:v>1.7350000000000001E-2</c:v>
                </c:pt>
                <c:pt idx="110">
                  <c:v>1.6329000000000003E-2</c:v>
                </c:pt>
                <c:pt idx="111">
                  <c:v>1.5746000000000003E-2</c:v>
                </c:pt>
                <c:pt idx="112">
                  <c:v>1.4782000000000003E-2</c:v>
                </c:pt>
                <c:pt idx="113">
                  <c:v>1.0917E-2</c:v>
                </c:pt>
                <c:pt idx="114">
                  <c:v>1.2975E-2</c:v>
                </c:pt>
                <c:pt idx="115">
                  <c:v>1.3179E-2</c:v>
                </c:pt>
                <c:pt idx="116">
                  <c:v>1.017E-2</c:v>
                </c:pt>
                <c:pt idx="117">
                  <c:v>1.4334999999999987E-2</c:v>
                </c:pt>
                <c:pt idx="118">
                  <c:v>1.4406E-2</c:v>
                </c:pt>
                <c:pt idx="119">
                  <c:v>1.6372000000000001E-2</c:v>
                </c:pt>
                <c:pt idx="120">
                  <c:v>1.7600000000000001E-2</c:v>
                </c:pt>
                <c:pt idx="121">
                  <c:v>1.6906000000000025E-2</c:v>
                </c:pt>
                <c:pt idx="122">
                  <c:v>1.6042000000000025E-2</c:v>
                </c:pt>
                <c:pt idx="123">
                  <c:v>1.5769999999999999E-2</c:v>
                </c:pt>
                <c:pt idx="124">
                  <c:v>1.5703999999999999E-2</c:v>
                </c:pt>
                <c:pt idx="125">
                  <c:v>1.5730000000000001E-2</c:v>
                </c:pt>
                <c:pt idx="126">
                  <c:v>1.4741000000000001E-2</c:v>
                </c:pt>
                <c:pt idx="127">
                  <c:v>1.4395E-2</c:v>
                </c:pt>
                <c:pt idx="128">
                  <c:v>1.4288E-2</c:v>
                </c:pt>
                <c:pt idx="129">
                  <c:v>1.4626999999999998E-2</c:v>
                </c:pt>
                <c:pt idx="130">
                  <c:v>1.5363999999999999E-2</c:v>
                </c:pt>
                <c:pt idx="131">
                  <c:v>1.4524E-2</c:v>
                </c:pt>
                <c:pt idx="132">
                  <c:v>1.1828999999999999E-2</c:v>
                </c:pt>
                <c:pt idx="133">
                  <c:v>1.4644000000000001E-2</c:v>
                </c:pt>
                <c:pt idx="134">
                  <c:v>1.5983000000000001E-2</c:v>
                </c:pt>
                <c:pt idx="135">
                  <c:v>1.5990999999999998E-2</c:v>
                </c:pt>
                <c:pt idx="136">
                  <c:v>1.6579E-2</c:v>
                </c:pt>
                <c:pt idx="137">
                  <c:v>1.5591000000000001E-2</c:v>
                </c:pt>
                <c:pt idx="138">
                  <c:v>1.5782999999999998E-2</c:v>
                </c:pt>
                <c:pt idx="139">
                  <c:v>1.5748000000000005E-2</c:v>
                </c:pt>
                <c:pt idx="140">
                  <c:v>1.5127000000000003E-2</c:v>
                </c:pt>
                <c:pt idx="141">
                  <c:v>1.3512000000000001E-2</c:v>
                </c:pt>
                <c:pt idx="142">
                  <c:v>1.2664000000000003E-2</c:v>
                </c:pt>
                <c:pt idx="143">
                  <c:v>1.3960000000000023E-2</c:v>
                </c:pt>
                <c:pt idx="144">
                  <c:v>1.4728E-2</c:v>
                </c:pt>
                <c:pt idx="145">
                  <c:v>1.4112E-2</c:v>
                </c:pt>
                <c:pt idx="146">
                  <c:v>1.3169000000000005E-2</c:v>
                </c:pt>
                <c:pt idx="147">
                  <c:v>1.3901000000000021E-2</c:v>
                </c:pt>
                <c:pt idx="148">
                  <c:v>1.4818999999999987E-2</c:v>
                </c:pt>
                <c:pt idx="149">
                  <c:v>1.4704999999999999E-2</c:v>
                </c:pt>
                <c:pt idx="150">
                  <c:v>8.9400000000000122E-3</c:v>
                </c:pt>
                <c:pt idx="151">
                  <c:v>1.2713E-2</c:v>
                </c:pt>
                <c:pt idx="152">
                  <c:v>1.3102000000000015E-2</c:v>
                </c:pt>
                <c:pt idx="153">
                  <c:v>1.4111E-2</c:v>
                </c:pt>
                <c:pt idx="154">
                  <c:v>1.3683000000000016E-2</c:v>
                </c:pt>
                <c:pt idx="155">
                  <c:v>1.4312E-2</c:v>
                </c:pt>
                <c:pt idx="156">
                  <c:v>1.4642000000000001E-2</c:v>
                </c:pt>
                <c:pt idx="157">
                  <c:v>1.5412E-2</c:v>
                </c:pt>
                <c:pt idx="158">
                  <c:v>1.4659999999999998E-2</c:v>
                </c:pt>
                <c:pt idx="159">
                  <c:v>1.5043000000000001E-2</c:v>
                </c:pt>
                <c:pt idx="160">
                  <c:v>1.5633999999999999E-2</c:v>
                </c:pt>
                <c:pt idx="161">
                  <c:v>1.5713999999999999E-2</c:v>
                </c:pt>
                <c:pt idx="162">
                  <c:v>1.5249E-2</c:v>
                </c:pt>
                <c:pt idx="163">
                  <c:v>1.1083000000000015E-2</c:v>
                </c:pt>
                <c:pt idx="164">
                  <c:v>1.3448999999999999E-2</c:v>
                </c:pt>
                <c:pt idx="165">
                  <c:v>1.4141000000000001E-2</c:v>
                </c:pt>
                <c:pt idx="166">
                  <c:v>1.2256E-2</c:v>
                </c:pt>
                <c:pt idx="167">
                  <c:v>1.5599E-2</c:v>
                </c:pt>
                <c:pt idx="168">
                  <c:v>1.4583E-2</c:v>
                </c:pt>
                <c:pt idx="169">
                  <c:v>1.2645000000000003E-2</c:v>
                </c:pt>
                <c:pt idx="170">
                  <c:v>1.3001000000000014E-2</c:v>
                </c:pt>
                <c:pt idx="171">
                  <c:v>1.3167999999999999E-2</c:v>
                </c:pt>
                <c:pt idx="172">
                  <c:v>1.4036999999999984E-2</c:v>
                </c:pt>
                <c:pt idx="173">
                  <c:v>1.4971E-2</c:v>
                </c:pt>
                <c:pt idx="174">
                  <c:v>1.5037E-2</c:v>
                </c:pt>
                <c:pt idx="175">
                  <c:v>1.3724999999999999E-2</c:v>
                </c:pt>
                <c:pt idx="176">
                  <c:v>1.1849000000000016E-2</c:v>
                </c:pt>
                <c:pt idx="177">
                  <c:v>1.235E-2</c:v>
                </c:pt>
                <c:pt idx="178">
                  <c:v>1.3368000000000001E-2</c:v>
                </c:pt>
                <c:pt idx="179">
                  <c:v>1.4083E-2</c:v>
                </c:pt>
                <c:pt idx="180">
                  <c:v>1.3985000000000015E-2</c:v>
                </c:pt>
                <c:pt idx="181">
                  <c:v>1.4460000000000001E-2</c:v>
                </c:pt>
                <c:pt idx="182">
                  <c:v>1.2341000000000001E-2</c:v>
                </c:pt>
                <c:pt idx="183">
                  <c:v>1.5327000000000007E-2</c:v>
                </c:pt>
                <c:pt idx="184">
                  <c:v>1.5054E-2</c:v>
                </c:pt>
                <c:pt idx="185">
                  <c:v>1.4681000000000001E-2</c:v>
                </c:pt>
                <c:pt idx="186">
                  <c:v>1.4454E-2</c:v>
                </c:pt>
                <c:pt idx="187">
                  <c:v>1.3831000000000001E-2</c:v>
                </c:pt>
                <c:pt idx="188">
                  <c:v>1.2803999999999999E-2</c:v>
                </c:pt>
                <c:pt idx="189">
                  <c:v>1.2403000000000001E-2</c:v>
                </c:pt>
                <c:pt idx="190">
                  <c:v>1.1521000000000021E-2</c:v>
                </c:pt>
                <c:pt idx="191">
                  <c:v>1.1806000000000016E-2</c:v>
                </c:pt>
                <c:pt idx="192">
                  <c:v>1.2226000000000001E-2</c:v>
                </c:pt>
                <c:pt idx="193">
                  <c:v>1.4108000000000001E-2</c:v>
                </c:pt>
                <c:pt idx="194">
                  <c:v>1.3799000000000001E-2</c:v>
                </c:pt>
                <c:pt idx="195">
                  <c:v>1.4666999999999998E-2</c:v>
                </c:pt>
                <c:pt idx="196">
                  <c:v>1.4925000000000001E-2</c:v>
                </c:pt>
                <c:pt idx="197">
                  <c:v>1.5228999999999999E-2</c:v>
                </c:pt>
                <c:pt idx="198">
                  <c:v>1.4929000000000001E-2</c:v>
                </c:pt>
                <c:pt idx="199">
                  <c:v>1.3712000000000005E-2</c:v>
                </c:pt>
                <c:pt idx="200">
                  <c:v>1.1183000000000016E-2</c:v>
                </c:pt>
                <c:pt idx="201">
                  <c:v>1.3903000000000018E-2</c:v>
                </c:pt>
                <c:pt idx="202">
                  <c:v>1.3986999999999999E-2</c:v>
                </c:pt>
                <c:pt idx="203">
                  <c:v>1.3903000000000018E-2</c:v>
                </c:pt>
                <c:pt idx="204">
                  <c:v>1.4442000000000003E-2</c:v>
                </c:pt>
                <c:pt idx="205">
                  <c:v>1.4112999999999987E-2</c:v>
                </c:pt>
                <c:pt idx="206">
                  <c:v>1.3727000000000001E-2</c:v>
                </c:pt>
                <c:pt idx="207">
                  <c:v>1.3410999999999999E-2</c:v>
                </c:pt>
                <c:pt idx="208">
                  <c:v>1.3656000000000001E-2</c:v>
                </c:pt>
                <c:pt idx="209">
                  <c:v>1.3764000000000018E-2</c:v>
                </c:pt>
                <c:pt idx="210">
                  <c:v>1.4106E-2</c:v>
                </c:pt>
                <c:pt idx="211">
                  <c:v>1.4753E-2</c:v>
                </c:pt>
                <c:pt idx="212">
                  <c:v>1.4994E-2</c:v>
                </c:pt>
                <c:pt idx="213">
                  <c:v>1.2225E-2</c:v>
                </c:pt>
                <c:pt idx="214">
                  <c:v>1.5124000000000005E-2</c:v>
                </c:pt>
                <c:pt idx="215">
                  <c:v>1.4896E-2</c:v>
                </c:pt>
                <c:pt idx="216">
                  <c:v>1.0900000000000003E-2</c:v>
                </c:pt>
                <c:pt idx="217">
                  <c:v>1.443E-2</c:v>
                </c:pt>
                <c:pt idx="218">
                  <c:v>1.4117999999999985E-2</c:v>
                </c:pt>
                <c:pt idx="219">
                  <c:v>1.4371999999999998E-2</c:v>
                </c:pt>
                <c:pt idx="220">
                  <c:v>1.3849000000000005E-2</c:v>
                </c:pt>
                <c:pt idx="221">
                  <c:v>1.4029999999999996E-2</c:v>
                </c:pt>
                <c:pt idx="222">
                  <c:v>1.3882000000000018E-2</c:v>
                </c:pt>
                <c:pt idx="223">
                  <c:v>1.3769999999999999E-2</c:v>
                </c:pt>
                <c:pt idx="224">
                  <c:v>1.3339999999999998E-2</c:v>
                </c:pt>
                <c:pt idx="225">
                  <c:v>1.3478E-2</c:v>
                </c:pt>
                <c:pt idx="226">
                  <c:v>1.4500000000000001E-2</c:v>
                </c:pt>
                <c:pt idx="227">
                  <c:v>1.4241E-2</c:v>
                </c:pt>
                <c:pt idx="228">
                  <c:v>1.3315E-2</c:v>
                </c:pt>
                <c:pt idx="229">
                  <c:v>1.2234E-2</c:v>
                </c:pt>
                <c:pt idx="230">
                  <c:v>1.2344000000000001E-2</c:v>
                </c:pt>
                <c:pt idx="231">
                  <c:v>1.3370999999999999E-2</c:v>
                </c:pt>
                <c:pt idx="232">
                  <c:v>1.1278E-2</c:v>
                </c:pt>
                <c:pt idx="233">
                  <c:v>1.5388000000000001E-2</c:v>
                </c:pt>
                <c:pt idx="234">
                  <c:v>1.4944000000000001E-2</c:v>
                </c:pt>
                <c:pt idx="235">
                  <c:v>1.3819000000000001E-2</c:v>
                </c:pt>
                <c:pt idx="236">
                  <c:v>1.3526000000000003E-2</c:v>
                </c:pt>
                <c:pt idx="237">
                  <c:v>1.2857E-2</c:v>
                </c:pt>
                <c:pt idx="238">
                  <c:v>1.4368000000000001E-2</c:v>
                </c:pt>
                <c:pt idx="239">
                  <c:v>1.523E-2</c:v>
                </c:pt>
                <c:pt idx="240">
                  <c:v>1.5282000000000014E-2</c:v>
                </c:pt>
                <c:pt idx="241">
                  <c:v>1.403899999999998E-2</c:v>
                </c:pt>
                <c:pt idx="242">
                  <c:v>1.2248999999999998E-2</c:v>
                </c:pt>
                <c:pt idx="243">
                  <c:v>1.2768000000000003E-2</c:v>
                </c:pt>
                <c:pt idx="244">
                  <c:v>1.4018999999999981E-2</c:v>
                </c:pt>
                <c:pt idx="245">
                  <c:v>1.4127000000000001E-2</c:v>
                </c:pt>
                <c:pt idx="246">
                  <c:v>1.3960000000000023E-2</c:v>
                </c:pt>
                <c:pt idx="247">
                  <c:v>1.2527E-2</c:v>
                </c:pt>
                <c:pt idx="248">
                  <c:v>1.2900000000000003E-2</c:v>
                </c:pt>
                <c:pt idx="249">
                  <c:v>1.3679E-2</c:v>
                </c:pt>
                <c:pt idx="250">
                  <c:v>1.073E-2</c:v>
                </c:pt>
                <c:pt idx="251">
                  <c:v>1.4416999999999998E-2</c:v>
                </c:pt>
                <c:pt idx="252">
                  <c:v>1.3580999999999999E-2</c:v>
                </c:pt>
                <c:pt idx="253">
                  <c:v>1.4648E-2</c:v>
                </c:pt>
                <c:pt idx="254">
                  <c:v>1.376100000000002E-2</c:v>
                </c:pt>
                <c:pt idx="255">
                  <c:v>1.380100000000002E-2</c:v>
                </c:pt>
                <c:pt idx="256">
                  <c:v>1.3519E-2</c:v>
                </c:pt>
                <c:pt idx="257">
                  <c:v>1.4296E-2</c:v>
                </c:pt>
                <c:pt idx="258">
                  <c:v>1.4780000000000001E-2</c:v>
                </c:pt>
                <c:pt idx="259">
                  <c:v>1.4111E-2</c:v>
                </c:pt>
                <c:pt idx="260">
                  <c:v>1.4043999999999996E-2</c:v>
                </c:pt>
                <c:pt idx="261">
                  <c:v>1.2903000000000001E-2</c:v>
                </c:pt>
                <c:pt idx="262">
                  <c:v>1.2272E-2</c:v>
                </c:pt>
                <c:pt idx="263">
                  <c:v>8.5950000000000158E-3</c:v>
                </c:pt>
                <c:pt idx="264">
                  <c:v>1.2529999999999998E-2</c:v>
                </c:pt>
                <c:pt idx="265">
                  <c:v>1.2318999999999986E-2</c:v>
                </c:pt>
                <c:pt idx="266">
                  <c:v>9.3150000000000177E-3</c:v>
                </c:pt>
                <c:pt idx="267">
                  <c:v>1.2845000000000001E-2</c:v>
                </c:pt>
                <c:pt idx="268">
                  <c:v>1.4050999999999998E-2</c:v>
                </c:pt>
                <c:pt idx="269">
                  <c:v>1.4392E-2</c:v>
                </c:pt>
                <c:pt idx="270">
                  <c:v>1.3665999999999999E-2</c:v>
                </c:pt>
                <c:pt idx="271">
                  <c:v>1.4075999999999986E-2</c:v>
                </c:pt>
                <c:pt idx="272">
                  <c:v>1.4234999999999998E-2</c:v>
                </c:pt>
                <c:pt idx="273">
                  <c:v>1.4282000000000001E-2</c:v>
                </c:pt>
                <c:pt idx="274">
                  <c:v>1.4220999999999999E-2</c:v>
                </c:pt>
                <c:pt idx="275">
                  <c:v>1.3808000000000015E-2</c:v>
                </c:pt>
                <c:pt idx="276">
                  <c:v>1.2595E-2</c:v>
                </c:pt>
                <c:pt idx="277">
                  <c:v>1.3563000000000016E-2</c:v>
                </c:pt>
                <c:pt idx="278">
                  <c:v>1.3155E-2</c:v>
                </c:pt>
                <c:pt idx="279">
                  <c:v>1.3050000000000001E-2</c:v>
                </c:pt>
                <c:pt idx="280">
                  <c:v>1.2852000000000001E-2</c:v>
                </c:pt>
                <c:pt idx="281">
                  <c:v>1.3736000000000003E-2</c:v>
                </c:pt>
                <c:pt idx="282">
                  <c:v>1.0822000000000003E-2</c:v>
                </c:pt>
                <c:pt idx="283">
                  <c:v>1.3917000000000001E-2</c:v>
                </c:pt>
                <c:pt idx="284">
                  <c:v>1.3589000000000007E-2</c:v>
                </c:pt>
                <c:pt idx="285">
                  <c:v>1.4447E-2</c:v>
                </c:pt>
                <c:pt idx="286">
                  <c:v>1.3240000000000017E-2</c:v>
                </c:pt>
                <c:pt idx="287">
                  <c:v>1.2730999999999998E-2</c:v>
                </c:pt>
                <c:pt idx="288">
                  <c:v>1.2944000000000001E-2</c:v>
                </c:pt>
                <c:pt idx="289">
                  <c:v>1.3724999999999999E-2</c:v>
                </c:pt>
                <c:pt idx="290">
                  <c:v>1.3320000000000018E-2</c:v>
                </c:pt>
                <c:pt idx="291">
                  <c:v>1.3493000000000003E-2</c:v>
                </c:pt>
                <c:pt idx="292">
                  <c:v>1.1769999999999999E-2</c:v>
                </c:pt>
                <c:pt idx="293">
                  <c:v>1.1523000000000018E-2</c:v>
                </c:pt>
                <c:pt idx="294">
                  <c:v>1.1206000000000015E-2</c:v>
                </c:pt>
                <c:pt idx="295">
                  <c:v>1.1778E-2</c:v>
                </c:pt>
                <c:pt idx="296">
                  <c:v>1.2182E-2</c:v>
                </c:pt>
                <c:pt idx="297">
                  <c:v>1.1853000000000001E-2</c:v>
                </c:pt>
                <c:pt idx="298">
                  <c:v>1.2225E-2</c:v>
                </c:pt>
                <c:pt idx="299">
                  <c:v>1.1682000000000022E-2</c:v>
                </c:pt>
                <c:pt idx="300">
                  <c:v>8.3580000000000147E-3</c:v>
                </c:pt>
                <c:pt idx="301">
                  <c:v>1.1050000000000001E-2</c:v>
                </c:pt>
                <c:pt idx="302">
                  <c:v>1.1712000000000005E-2</c:v>
                </c:pt>
                <c:pt idx="303">
                  <c:v>1.2056999999999986E-2</c:v>
                </c:pt>
                <c:pt idx="304">
                  <c:v>1.3851000000000007E-2</c:v>
                </c:pt>
                <c:pt idx="305">
                  <c:v>1.3327000000000007E-2</c:v>
                </c:pt>
                <c:pt idx="306">
                  <c:v>1.4142E-2</c:v>
                </c:pt>
                <c:pt idx="307">
                  <c:v>1.2389000000000001E-2</c:v>
                </c:pt>
                <c:pt idx="308">
                  <c:v>1.2367000000000001E-2</c:v>
                </c:pt>
                <c:pt idx="309">
                  <c:v>1.0706000000000005E-2</c:v>
                </c:pt>
                <c:pt idx="310">
                  <c:v>1.1285000000000003E-2</c:v>
                </c:pt>
                <c:pt idx="311">
                  <c:v>1.1676000000000001E-2</c:v>
                </c:pt>
                <c:pt idx="312">
                  <c:v>1.2605999999999999E-2</c:v>
                </c:pt>
                <c:pt idx="313">
                  <c:v>9.6710000000000008E-3</c:v>
                </c:pt>
                <c:pt idx="314">
                  <c:v>1.3277000000000001E-2</c:v>
                </c:pt>
                <c:pt idx="315">
                  <c:v>1.4265E-2</c:v>
                </c:pt>
                <c:pt idx="316">
                  <c:v>1.0692E-2</c:v>
                </c:pt>
                <c:pt idx="317">
                  <c:v>1.3486000000000001E-2</c:v>
                </c:pt>
                <c:pt idx="318">
                  <c:v>1.3381000000000016E-2</c:v>
                </c:pt>
                <c:pt idx="319">
                  <c:v>1.2996000000000001E-2</c:v>
                </c:pt>
                <c:pt idx="320">
                  <c:v>1.1975000000000001E-2</c:v>
                </c:pt>
                <c:pt idx="321">
                  <c:v>1.0123E-2</c:v>
                </c:pt>
                <c:pt idx="322">
                  <c:v>1.1428000000000015E-2</c:v>
                </c:pt>
                <c:pt idx="323">
                  <c:v>1.3639999999999998E-2</c:v>
                </c:pt>
                <c:pt idx="324">
                  <c:v>1.4487E-2</c:v>
                </c:pt>
                <c:pt idx="325">
                  <c:v>1.3809999999999999E-2</c:v>
                </c:pt>
                <c:pt idx="326">
                  <c:v>1.1431999999999999E-2</c:v>
                </c:pt>
                <c:pt idx="327">
                  <c:v>1.1908999999999999E-2</c:v>
                </c:pt>
                <c:pt idx="328">
                  <c:v>1.1841000000000023E-2</c:v>
                </c:pt>
                <c:pt idx="329">
                  <c:v>1.3266999999999999E-2</c:v>
                </c:pt>
                <c:pt idx="330">
                  <c:v>1.3984000000000021E-2</c:v>
                </c:pt>
                <c:pt idx="331">
                  <c:v>1.4032999999999986E-2</c:v>
                </c:pt>
                <c:pt idx="332">
                  <c:v>1.0015999999999987E-2</c:v>
                </c:pt>
                <c:pt idx="333">
                  <c:v>1.1169999999999999E-2</c:v>
                </c:pt>
                <c:pt idx="334">
                  <c:v>1.0683000000000003E-2</c:v>
                </c:pt>
                <c:pt idx="335">
                  <c:v>1.1823000000000021E-2</c:v>
                </c:pt>
                <c:pt idx="336">
                  <c:v>1.2834E-2</c:v>
                </c:pt>
                <c:pt idx="337">
                  <c:v>1.2497999999999987E-2</c:v>
                </c:pt>
                <c:pt idx="338">
                  <c:v>1.2921999999999999E-2</c:v>
                </c:pt>
                <c:pt idx="339">
                  <c:v>1.3221999999999999E-2</c:v>
                </c:pt>
                <c:pt idx="340">
                  <c:v>1.3986999999999999E-2</c:v>
                </c:pt>
                <c:pt idx="341">
                  <c:v>1.4186000000000001E-2</c:v>
                </c:pt>
                <c:pt idx="342">
                  <c:v>1.2345E-2</c:v>
                </c:pt>
                <c:pt idx="343">
                  <c:v>1.2315999999999994E-2</c:v>
                </c:pt>
                <c:pt idx="344">
                  <c:v>1.3217E-2</c:v>
                </c:pt>
                <c:pt idx="345">
                  <c:v>1.3676000000000001E-2</c:v>
                </c:pt>
                <c:pt idx="346">
                  <c:v>1.3997000000000001E-2</c:v>
                </c:pt>
                <c:pt idx="347">
                  <c:v>1.2186000000000001E-2</c:v>
                </c:pt>
                <c:pt idx="348">
                  <c:v>1.1766000000000016E-2</c:v>
                </c:pt>
                <c:pt idx="349">
                  <c:v>1.0522999999999999E-2</c:v>
                </c:pt>
                <c:pt idx="350">
                  <c:v>7.8429999999999993E-3</c:v>
                </c:pt>
                <c:pt idx="351">
                  <c:v>9.6460000000000001E-3</c:v>
                </c:pt>
                <c:pt idx="352">
                  <c:v>8.962000000000022E-3</c:v>
                </c:pt>
                <c:pt idx="353">
                  <c:v>9.4100000000000121E-3</c:v>
                </c:pt>
                <c:pt idx="354">
                  <c:v>1.0935E-2</c:v>
                </c:pt>
                <c:pt idx="355">
                  <c:v>1.3148999999999999E-2</c:v>
                </c:pt>
                <c:pt idx="356">
                  <c:v>1.1967999999999999E-2</c:v>
                </c:pt>
                <c:pt idx="357">
                  <c:v>1.1469000000000003E-2</c:v>
                </c:pt>
                <c:pt idx="358">
                  <c:v>1.1603000000000018E-2</c:v>
                </c:pt>
                <c:pt idx="359">
                  <c:v>1.1534000000000001E-2</c:v>
                </c:pt>
                <c:pt idx="360">
                  <c:v>1.1273000000000005E-2</c:v>
                </c:pt>
                <c:pt idx="361">
                  <c:v>9.698E-3</c:v>
                </c:pt>
                <c:pt idx="362">
                  <c:v>1.0548999999999998E-2</c:v>
                </c:pt>
                <c:pt idx="363">
                  <c:v>8.2900000000000005E-3</c:v>
                </c:pt>
                <c:pt idx="364">
                  <c:v>1.3060000000000016E-2</c:v>
                </c:pt>
                <c:pt idx="365">
                  <c:v>1.3642000000000019E-2</c:v>
                </c:pt>
                <c:pt idx="366">
                  <c:v>9.7640000000000001E-3</c:v>
                </c:pt>
                <c:pt idx="367">
                  <c:v>1.1455999999999999E-2</c:v>
                </c:pt>
                <c:pt idx="368">
                  <c:v>1.1348000000000007E-2</c:v>
                </c:pt>
                <c:pt idx="369">
                  <c:v>1.1816999999999999E-2</c:v>
                </c:pt>
                <c:pt idx="370">
                  <c:v>1.1828999999999999E-2</c:v>
                </c:pt>
                <c:pt idx="371">
                  <c:v>1.1318E-2</c:v>
                </c:pt>
                <c:pt idx="372">
                  <c:v>1.1325000000000003E-2</c:v>
                </c:pt>
                <c:pt idx="373">
                  <c:v>1.1969000000000016E-2</c:v>
                </c:pt>
                <c:pt idx="374">
                  <c:v>1.2792E-2</c:v>
                </c:pt>
                <c:pt idx="375">
                  <c:v>1.3342000000000001E-2</c:v>
                </c:pt>
                <c:pt idx="376">
                  <c:v>1.2076999999999982E-2</c:v>
                </c:pt>
                <c:pt idx="377">
                  <c:v>1.1103999999999999E-2</c:v>
                </c:pt>
                <c:pt idx="378">
                  <c:v>1.0567999999999999E-2</c:v>
                </c:pt>
                <c:pt idx="379">
                  <c:v>1.0926000000000003E-2</c:v>
                </c:pt>
                <c:pt idx="380">
                  <c:v>1.1990000000000015E-2</c:v>
                </c:pt>
                <c:pt idx="381">
                  <c:v>1.1302000000000017E-2</c:v>
                </c:pt>
                <c:pt idx="382">
                  <c:v>8.9450000000000068E-3</c:v>
                </c:pt>
                <c:pt idx="383">
                  <c:v>1.0224E-2</c:v>
                </c:pt>
                <c:pt idx="384">
                  <c:v>1.0652999999999998E-2</c:v>
                </c:pt>
                <c:pt idx="385">
                  <c:v>9.1820000000000165E-3</c:v>
                </c:pt>
                <c:pt idx="386">
                  <c:v>1.0825000000000001E-2</c:v>
                </c:pt>
                <c:pt idx="387">
                  <c:v>1.1032999999999998E-2</c:v>
                </c:pt>
                <c:pt idx="388">
                  <c:v>1.0684000000000001E-2</c:v>
                </c:pt>
                <c:pt idx="389">
                  <c:v>1.0581999999999999E-2</c:v>
                </c:pt>
                <c:pt idx="390">
                  <c:v>1.0437E-2</c:v>
                </c:pt>
                <c:pt idx="391">
                  <c:v>1.2721000000000001E-2</c:v>
                </c:pt>
                <c:pt idx="392">
                  <c:v>1.2529E-2</c:v>
                </c:pt>
                <c:pt idx="393">
                  <c:v>1.2926999999999999E-2</c:v>
                </c:pt>
                <c:pt idx="394">
                  <c:v>1.178200000000002E-2</c:v>
                </c:pt>
                <c:pt idx="395">
                  <c:v>1.3023000000000003E-2</c:v>
                </c:pt>
                <c:pt idx="396">
                  <c:v>1.3240000000000017E-2</c:v>
                </c:pt>
                <c:pt idx="397">
                  <c:v>1.3968000000000001E-2</c:v>
                </c:pt>
                <c:pt idx="398">
                  <c:v>1.2864000000000007E-2</c:v>
                </c:pt>
                <c:pt idx="399">
                  <c:v>1.1774000000000001E-2</c:v>
                </c:pt>
                <c:pt idx="400">
                  <c:v>8.2460000000000033E-3</c:v>
                </c:pt>
                <c:pt idx="401">
                  <c:v>1.1386000000000005E-2</c:v>
                </c:pt>
                <c:pt idx="402">
                  <c:v>1.1367000000000014E-2</c:v>
                </c:pt>
                <c:pt idx="403">
                  <c:v>9.9980000000000156E-3</c:v>
                </c:pt>
                <c:pt idx="404">
                  <c:v>9.9410000000000002E-3</c:v>
                </c:pt>
                <c:pt idx="405">
                  <c:v>1.0298E-2</c:v>
                </c:pt>
                <c:pt idx="406">
                  <c:v>1.1348000000000007E-2</c:v>
                </c:pt>
                <c:pt idx="407">
                  <c:v>1.0798E-2</c:v>
                </c:pt>
                <c:pt idx="408">
                  <c:v>1.0975E-2</c:v>
                </c:pt>
                <c:pt idx="409">
                  <c:v>1.0911000000000001E-2</c:v>
                </c:pt>
                <c:pt idx="410">
                  <c:v>1.1727000000000001E-2</c:v>
                </c:pt>
                <c:pt idx="411">
                  <c:v>1.2220999999999999E-2</c:v>
                </c:pt>
                <c:pt idx="412">
                  <c:v>1.2168999999999998E-2</c:v>
                </c:pt>
                <c:pt idx="413">
                  <c:v>8.8070000000000145E-3</c:v>
                </c:pt>
                <c:pt idx="414">
                  <c:v>9.9800000000000218E-3</c:v>
                </c:pt>
                <c:pt idx="415">
                  <c:v>1.0685999999999999E-2</c:v>
                </c:pt>
                <c:pt idx="416">
                  <c:v>7.9679999999999994E-3</c:v>
                </c:pt>
                <c:pt idx="417">
                  <c:v>1.1689000000000001E-2</c:v>
                </c:pt>
                <c:pt idx="418">
                  <c:v>1.1070999999999999E-2</c:v>
                </c:pt>
                <c:pt idx="419">
                  <c:v>9.9310000000000006E-3</c:v>
                </c:pt>
                <c:pt idx="420">
                  <c:v>8.8450000000000143E-3</c:v>
                </c:pt>
                <c:pt idx="421">
                  <c:v>9.5520000000000223E-3</c:v>
                </c:pt>
                <c:pt idx="422">
                  <c:v>1.114000000000002E-2</c:v>
                </c:pt>
                <c:pt idx="423">
                  <c:v>1.2288E-2</c:v>
                </c:pt>
                <c:pt idx="424">
                  <c:v>1.2666E-2</c:v>
                </c:pt>
                <c:pt idx="425">
                  <c:v>1.1580000000000021E-2</c:v>
                </c:pt>
                <c:pt idx="426">
                  <c:v>1.2334999999999994E-2</c:v>
                </c:pt>
                <c:pt idx="427">
                  <c:v>1.1289000000000007E-2</c:v>
                </c:pt>
                <c:pt idx="428">
                  <c:v>1.1528999999999999E-2</c:v>
                </c:pt>
                <c:pt idx="429">
                  <c:v>1.1094000000000001E-2</c:v>
                </c:pt>
                <c:pt idx="430">
                  <c:v>1.1816000000000005E-2</c:v>
                </c:pt>
                <c:pt idx="431">
                  <c:v>1.2763000000000005E-2</c:v>
                </c:pt>
                <c:pt idx="432">
                  <c:v>9.9300000000000048E-3</c:v>
                </c:pt>
                <c:pt idx="433">
                  <c:v>1.1887999999999999E-2</c:v>
                </c:pt>
                <c:pt idx="434">
                  <c:v>1.0116E-2</c:v>
                </c:pt>
                <c:pt idx="435">
                  <c:v>9.9140000000000027E-3</c:v>
                </c:pt>
                <c:pt idx="436">
                  <c:v>1.1176999999999998E-2</c:v>
                </c:pt>
                <c:pt idx="437">
                  <c:v>1.1357000000000001E-2</c:v>
                </c:pt>
                <c:pt idx="438">
                  <c:v>1.1573000000000003E-2</c:v>
                </c:pt>
                <c:pt idx="439">
                  <c:v>1.0404999999999999E-2</c:v>
                </c:pt>
                <c:pt idx="440">
                  <c:v>1.1150000000000005E-2</c:v>
                </c:pt>
                <c:pt idx="441">
                  <c:v>1.1502999999999999E-2</c:v>
                </c:pt>
                <c:pt idx="442">
                  <c:v>1.1532000000000001E-2</c:v>
                </c:pt>
              </c:numCache>
            </c:numRef>
          </c:yVal>
          <c:smooth val="0"/>
        </c:ser>
        <c:ser>
          <c:idx val="1"/>
          <c:order val="1"/>
          <c:tx>
            <c:strRef>
              <c:f>Data!$F$1</c:f>
              <c:strCache>
                <c:ptCount val="1"/>
                <c:pt idx="0">
                  <c:v>TVE VB</c:v>
                </c:pt>
              </c:strCache>
            </c:strRef>
          </c:tx>
          <c:marker>
            <c:symbol val="none"/>
          </c:marker>
          <c:xVal>
            <c:numRef>
              <c:f>Data!$B$2:$B$3000</c:f>
              <c:numCache>
                <c:formatCode>General</c:formatCode>
                <c:ptCount val="2999"/>
                <c:pt idx="0">
                  <c:v>53.98001</c:v>
                </c:pt>
                <c:pt idx="1">
                  <c:v>53.960100000000011</c:v>
                </c:pt>
                <c:pt idx="2">
                  <c:v>53.939960000000006</c:v>
                </c:pt>
                <c:pt idx="3">
                  <c:v>53.919889999999995</c:v>
                </c:pt>
                <c:pt idx="4">
                  <c:v>53.899910000000013</c:v>
                </c:pt>
                <c:pt idx="5">
                  <c:v>53.879960000000004</c:v>
                </c:pt>
                <c:pt idx="6">
                  <c:v>53.860240000000005</c:v>
                </c:pt>
                <c:pt idx="7">
                  <c:v>53.8401</c:v>
                </c:pt>
                <c:pt idx="8">
                  <c:v>53.820060000000005</c:v>
                </c:pt>
                <c:pt idx="9">
                  <c:v>53.800130000000003</c:v>
                </c:pt>
                <c:pt idx="10">
                  <c:v>53.78</c:v>
                </c:pt>
                <c:pt idx="11">
                  <c:v>53.76012000000005</c:v>
                </c:pt>
                <c:pt idx="12">
                  <c:v>53.739880000000007</c:v>
                </c:pt>
                <c:pt idx="13">
                  <c:v>53.719879999999996</c:v>
                </c:pt>
                <c:pt idx="14">
                  <c:v>53.700130000000058</c:v>
                </c:pt>
                <c:pt idx="15">
                  <c:v>53.68018</c:v>
                </c:pt>
                <c:pt idx="16">
                  <c:v>53.660240000000002</c:v>
                </c:pt>
                <c:pt idx="17">
                  <c:v>53.640080000000005</c:v>
                </c:pt>
                <c:pt idx="18">
                  <c:v>53.61983</c:v>
                </c:pt>
                <c:pt idx="19">
                  <c:v>53.59986</c:v>
                </c:pt>
                <c:pt idx="20">
                  <c:v>53.579950000000011</c:v>
                </c:pt>
                <c:pt idx="21">
                  <c:v>53.560120000000012</c:v>
                </c:pt>
                <c:pt idx="22">
                  <c:v>53.540010000000002</c:v>
                </c:pt>
                <c:pt idx="23">
                  <c:v>53.520180000000003</c:v>
                </c:pt>
                <c:pt idx="24">
                  <c:v>53.500100000000003</c:v>
                </c:pt>
                <c:pt idx="25">
                  <c:v>53.480079999999994</c:v>
                </c:pt>
                <c:pt idx="26">
                  <c:v>53.460050000000003</c:v>
                </c:pt>
                <c:pt idx="27">
                  <c:v>53.439859999999996</c:v>
                </c:pt>
                <c:pt idx="28">
                  <c:v>53.42</c:v>
                </c:pt>
                <c:pt idx="29">
                  <c:v>53.399900000000002</c:v>
                </c:pt>
                <c:pt idx="30">
                  <c:v>53.38015</c:v>
                </c:pt>
                <c:pt idx="31">
                  <c:v>53.360310000000013</c:v>
                </c:pt>
                <c:pt idx="32">
                  <c:v>53.340140000000005</c:v>
                </c:pt>
                <c:pt idx="33">
                  <c:v>53.320120000000003</c:v>
                </c:pt>
                <c:pt idx="34">
                  <c:v>53.299990000000058</c:v>
                </c:pt>
                <c:pt idx="35">
                  <c:v>53.279990000000012</c:v>
                </c:pt>
                <c:pt idx="36">
                  <c:v>53.259970000000003</c:v>
                </c:pt>
                <c:pt idx="37">
                  <c:v>53.239920000000012</c:v>
                </c:pt>
                <c:pt idx="38">
                  <c:v>53.22005000000005</c:v>
                </c:pt>
                <c:pt idx="39">
                  <c:v>53.200100000000013</c:v>
                </c:pt>
                <c:pt idx="40">
                  <c:v>53.180080000000004</c:v>
                </c:pt>
                <c:pt idx="41">
                  <c:v>53.160000000000011</c:v>
                </c:pt>
                <c:pt idx="42">
                  <c:v>53.139940000000003</c:v>
                </c:pt>
                <c:pt idx="43">
                  <c:v>53.120080000000002</c:v>
                </c:pt>
                <c:pt idx="44">
                  <c:v>53.099950000000049</c:v>
                </c:pt>
                <c:pt idx="45">
                  <c:v>53.079970000000003</c:v>
                </c:pt>
                <c:pt idx="46">
                  <c:v>53.06026</c:v>
                </c:pt>
                <c:pt idx="47">
                  <c:v>53.040230000000001</c:v>
                </c:pt>
                <c:pt idx="48">
                  <c:v>53.02008</c:v>
                </c:pt>
                <c:pt idx="49">
                  <c:v>52.999900000000011</c:v>
                </c:pt>
                <c:pt idx="50">
                  <c:v>52.980039999999995</c:v>
                </c:pt>
                <c:pt idx="51">
                  <c:v>52.960120000000003</c:v>
                </c:pt>
                <c:pt idx="52">
                  <c:v>52.939930000000011</c:v>
                </c:pt>
                <c:pt idx="53">
                  <c:v>52.920030000000011</c:v>
                </c:pt>
                <c:pt idx="54">
                  <c:v>52.900040000000004</c:v>
                </c:pt>
                <c:pt idx="55">
                  <c:v>52.87997</c:v>
                </c:pt>
                <c:pt idx="56">
                  <c:v>52.859929999999999</c:v>
                </c:pt>
                <c:pt idx="57">
                  <c:v>52.839999999999996</c:v>
                </c:pt>
                <c:pt idx="58">
                  <c:v>52.82</c:v>
                </c:pt>
                <c:pt idx="59">
                  <c:v>52.800200000000004</c:v>
                </c:pt>
                <c:pt idx="60">
                  <c:v>52.780300000000011</c:v>
                </c:pt>
                <c:pt idx="61">
                  <c:v>52.75994</c:v>
                </c:pt>
                <c:pt idx="62">
                  <c:v>52.739820000000002</c:v>
                </c:pt>
                <c:pt idx="63">
                  <c:v>52.719810000000003</c:v>
                </c:pt>
                <c:pt idx="64">
                  <c:v>52.699920000000013</c:v>
                </c:pt>
                <c:pt idx="65">
                  <c:v>52.679970000000012</c:v>
                </c:pt>
                <c:pt idx="66">
                  <c:v>52.660110000000067</c:v>
                </c:pt>
                <c:pt idx="67">
                  <c:v>52.640090000000001</c:v>
                </c:pt>
                <c:pt idx="68">
                  <c:v>52.620000000000012</c:v>
                </c:pt>
                <c:pt idx="69">
                  <c:v>52.599890000000002</c:v>
                </c:pt>
                <c:pt idx="70">
                  <c:v>52.579820000000005</c:v>
                </c:pt>
                <c:pt idx="71">
                  <c:v>52.56006</c:v>
                </c:pt>
                <c:pt idx="72">
                  <c:v>52.540180000000007</c:v>
                </c:pt>
                <c:pt idx="73">
                  <c:v>52.519960000000005</c:v>
                </c:pt>
                <c:pt idx="74">
                  <c:v>52.500030000000002</c:v>
                </c:pt>
                <c:pt idx="75">
                  <c:v>52.480160000000005</c:v>
                </c:pt>
                <c:pt idx="76">
                  <c:v>52.459959999999995</c:v>
                </c:pt>
                <c:pt idx="77">
                  <c:v>52.439950000000003</c:v>
                </c:pt>
                <c:pt idx="78">
                  <c:v>52.420070000000003</c:v>
                </c:pt>
                <c:pt idx="79">
                  <c:v>52.399910000000013</c:v>
                </c:pt>
                <c:pt idx="80">
                  <c:v>52.380029999999998</c:v>
                </c:pt>
                <c:pt idx="81">
                  <c:v>52.360010000000003</c:v>
                </c:pt>
                <c:pt idx="82">
                  <c:v>52.339849999999998</c:v>
                </c:pt>
                <c:pt idx="83">
                  <c:v>52.319929999999999</c:v>
                </c:pt>
                <c:pt idx="84">
                  <c:v>52.299800000000012</c:v>
                </c:pt>
                <c:pt idx="85">
                  <c:v>52.279890000000002</c:v>
                </c:pt>
                <c:pt idx="86">
                  <c:v>52.260200000000012</c:v>
                </c:pt>
                <c:pt idx="87">
                  <c:v>52.24033000000005</c:v>
                </c:pt>
                <c:pt idx="88">
                  <c:v>52.220170000000067</c:v>
                </c:pt>
                <c:pt idx="89">
                  <c:v>52.19979000000005</c:v>
                </c:pt>
                <c:pt idx="90">
                  <c:v>52.179900000000011</c:v>
                </c:pt>
                <c:pt idx="91">
                  <c:v>52.159970000000001</c:v>
                </c:pt>
                <c:pt idx="92">
                  <c:v>52.139860000000006</c:v>
                </c:pt>
                <c:pt idx="93">
                  <c:v>52.120140000000013</c:v>
                </c:pt>
                <c:pt idx="94">
                  <c:v>52.100170000000013</c:v>
                </c:pt>
                <c:pt idx="95">
                  <c:v>52.079840000000004</c:v>
                </c:pt>
                <c:pt idx="96">
                  <c:v>52.059779999999996</c:v>
                </c:pt>
                <c:pt idx="97">
                  <c:v>52.040150000000011</c:v>
                </c:pt>
                <c:pt idx="98">
                  <c:v>52.020180000000003</c:v>
                </c:pt>
                <c:pt idx="99">
                  <c:v>52</c:v>
                </c:pt>
                <c:pt idx="100">
                  <c:v>51.980079999999994</c:v>
                </c:pt>
                <c:pt idx="101">
                  <c:v>51.960250000000002</c:v>
                </c:pt>
                <c:pt idx="102">
                  <c:v>51.939910000000012</c:v>
                </c:pt>
                <c:pt idx="103">
                  <c:v>51.919679999999993</c:v>
                </c:pt>
                <c:pt idx="104">
                  <c:v>51.899970000000003</c:v>
                </c:pt>
                <c:pt idx="105">
                  <c:v>51.88015</c:v>
                </c:pt>
                <c:pt idx="106">
                  <c:v>51.859989999999996</c:v>
                </c:pt>
                <c:pt idx="107">
                  <c:v>51.83999</c:v>
                </c:pt>
                <c:pt idx="108">
                  <c:v>51.819949999999999</c:v>
                </c:pt>
                <c:pt idx="109">
                  <c:v>51.799820000000011</c:v>
                </c:pt>
                <c:pt idx="110">
                  <c:v>51.779980000000002</c:v>
                </c:pt>
                <c:pt idx="111">
                  <c:v>51.760110000000076</c:v>
                </c:pt>
                <c:pt idx="112">
                  <c:v>51.740100000000012</c:v>
                </c:pt>
                <c:pt idx="113">
                  <c:v>51.720180000000013</c:v>
                </c:pt>
                <c:pt idx="114">
                  <c:v>51.699980000000011</c:v>
                </c:pt>
                <c:pt idx="115">
                  <c:v>51.679740000000002</c:v>
                </c:pt>
                <c:pt idx="116">
                  <c:v>51.659980000000004</c:v>
                </c:pt>
                <c:pt idx="117">
                  <c:v>51.640090000000001</c:v>
                </c:pt>
                <c:pt idx="118">
                  <c:v>51.620040000000003</c:v>
                </c:pt>
                <c:pt idx="119">
                  <c:v>51.599990000000012</c:v>
                </c:pt>
                <c:pt idx="120">
                  <c:v>51.579920000000001</c:v>
                </c:pt>
                <c:pt idx="121">
                  <c:v>51.559899999999999</c:v>
                </c:pt>
                <c:pt idx="122">
                  <c:v>51.540060000000004</c:v>
                </c:pt>
                <c:pt idx="123">
                  <c:v>51.520200000000003</c:v>
                </c:pt>
                <c:pt idx="124">
                  <c:v>51.5002</c:v>
                </c:pt>
                <c:pt idx="125">
                  <c:v>51.480039999999995</c:v>
                </c:pt>
                <c:pt idx="126">
                  <c:v>51.459779999999995</c:v>
                </c:pt>
                <c:pt idx="127">
                  <c:v>51.439900000000002</c:v>
                </c:pt>
                <c:pt idx="128">
                  <c:v>51.42022</c:v>
                </c:pt>
                <c:pt idx="129">
                  <c:v>51.40005</c:v>
                </c:pt>
                <c:pt idx="130">
                  <c:v>51.379930000000002</c:v>
                </c:pt>
                <c:pt idx="131">
                  <c:v>51.359809999999996</c:v>
                </c:pt>
                <c:pt idx="132">
                  <c:v>51.339780000000005</c:v>
                </c:pt>
                <c:pt idx="133">
                  <c:v>51.319959999999995</c:v>
                </c:pt>
                <c:pt idx="134">
                  <c:v>51.299980000000012</c:v>
                </c:pt>
                <c:pt idx="135">
                  <c:v>51.279980000000002</c:v>
                </c:pt>
                <c:pt idx="136">
                  <c:v>51.260180000000013</c:v>
                </c:pt>
                <c:pt idx="137">
                  <c:v>51.239930000000058</c:v>
                </c:pt>
                <c:pt idx="138">
                  <c:v>51.219730000000013</c:v>
                </c:pt>
                <c:pt idx="139">
                  <c:v>51.200060000000001</c:v>
                </c:pt>
                <c:pt idx="140">
                  <c:v>51.180100000000003</c:v>
                </c:pt>
                <c:pt idx="141">
                  <c:v>51.159970000000001</c:v>
                </c:pt>
                <c:pt idx="142">
                  <c:v>51.139970000000012</c:v>
                </c:pt>
                <c:pt idx="143">
                  <c:v>51.119889999999998</c:v>
                </c:pt>
                <c:pt idx="144">
                  <c:v>51.099820000000001</c:v>
                </c:pt>
                <c:pt idx="145">
                  <c:v>51.079820000000005</c:v>
                </c:pt>
                <c:pt idx="146">
                  <c:v>51.059960000000004</c:v>
                </c:pt>
                <c:pt idx="147">
                  <c:v>51.040040000000005</c:v>
                </c:pt>
                <c:pt idx="148">
                  <c:v>51.019960000000005</c:v>
                </c:pt>
                <c:pt idx="149">
                  <c:v>50.999760000000002</c:v>
                </c:pt>
                <c:pt idx="150">
                  <c:v>50.98</c:v>
                </c:pt>
                <c:pt idx="151">
                  <c:v>50.9602</c:v>
                </c:pt>
                <c:pt idx="152">
                  <c:v>50.940010000000001</c:v>
                </c:pt>
                <c:pt idx="153">
                  <c:v>50.919879999999999</c:v>
                </c:pt>
                <c:pt idx="154">
                  <c:v>50.899900000000002</c:v>
                </c:pt>
                <c:pt idx="155">
                  <c:v>50.879730000000002</c:v>
                </c:pt>
                <c:pt idx="156">
                  <c:v>50.859869999999994</c:v>
                </c:pt>
                <c:pt idx="157">
                  <c:v>50.840160000000004</c:v>
                </c:pt>
                <c:pt idx="158">
                  <c:v>50.819969999999998</c:v>
                </c:pt>
                <c:pt idx="159">
                  <c:v>50.799940000000056</c:v>
                </c:pt>
                <c:pt idx="160">
                  <c:v>50.779850000000003</c:v>
                </c:pt>
                <c:pt idx="161">
                  <c:v>50.759800000000006</c:v>
                </c:pt>
                <c:pt idx="162">
                  <c:v>50.740090000000002</c:v>
                </c:pt>
                <c:pt idx="163">
                  <c:v>50.720000000000013</c:v>
                </c:pt>
                <c:pt idx="164">
                  <c:v>50.699980000000011</c:v>
                </c:pt>
                <c:pt idx="165">
                  <c:v>50.679920000000003</c:v>
                </c:pt>
                <c:pt idx="166">
                  <c:v>50.659770000000002</c:v>
                </c:pt>
                <c:pt idx="167">
                  <c:v>50.639990000000012</c:v>
                </c:pt>
                <c:pt idx="168">
                  <c:v>50.620320000000049</c:v>
                </c:pt>
                <c:pt idx="169">
                  <c:v>50.600110000000051</c:v>
                </c:pt>
                <c:pt idx="170">
                  <c:v>50.579740000000001</c:v>
                </c:pt>
                <c:pt idx="171">
                  <c:v>50.559889999999996</c:v>
                </c:pt>
                <c:pt idx="172">
                  <c:v>50.539930000000012</c:v>
                </c:pt>
                <c:pt idx="173">
                  <c:v>50.519889999999997</c:v>
                </c:pt>
                <c:pt idx="174">
                  <c:v>50.499950000000013</c:v>
                </c:pt>
                <c:pt idx="175">
                  <c:v>50.47992</c:v>
                </c:pt>
                <c:pt idx="176">
                  <c:v>50.459799999999994</c:v>
                </c:pt>
                <c:pt idx="177">
                  <c:v>50.439830000000001</c:v>
                </c:pt>
                <c:pt idx="178">
                  <c:v>50.419989999999999</c:v>
                </c:pt>
                <c:pt idx="179">
                  <c:v>50.400010000000002</c:v>
                </c:pt>
                <c:pt idx="180">
                  <c:v>50.379809999999999</c:v>
                </c:pt>
                <c:pt idx="181">
                  <c:v>50.359779999999994</c:v>
                </c:pt>
                <c:pt idx="182">
                  <c:v>50.339740000000006</c:v>
                </c:pt>
                <c:pt idx="183">
                  <c:v>50.319979999999994</c:v>
                </c:pt>
                <c:pt idx="184">
                  <c:v>50.300140000000006</c:v>
                </c:pt>
                <c:pt idx="185">
                  <c:v>50.279920000000011</c:v>
                </c:pt>
                <c:pt idx="186">
                  <c:v>50.259879999999995</c:v>
                </c:pt>
                <c:pt idx="187">
                  <c:v>50.240020000000001</c:v>
                </c:pt>
                <c:pt idx="188">
                  <c:v>50.220030000000058</c:v>
                </c:pt>
                <c:pt idx="189">
                  <c:v>50.200030000000012</c:v>
                </c:pt>
                <c:pt idx="190">
                  <c:v>50.180130000000013</c:v>
                </c:pt>
                <c:pt idx="191">
                  <c:v>50.16001000000005</c:v>
                </c:pt>
                <c:pt idx="192">
                  <c:v>50.139750000000049</c:v>
                </c:pt>
                <c:pt idx="193">
                  <c:v>50.119980000000005</c:v>
                </c:pt>
                <c:pt idx="194">
                  <c:v>50.100080000000005</c:v>
                </c:pt>
                <c:pt idx="195">
                  <c:v>50.080040000000004</c:v>
                </c:pt>
                <c:pt idx="196">
                  <c:v>50.05997</c:v>
                </c:pt>
                <c:pt idx="197">
                  <c:v>50.039740000000002</c:v>
                </c:pt>
                <c:pt idx="198">
                  <c:v>50.019859999999994</c:v>
                </c:pt>
                <c:pt idx="199">
                  <c:v>50.00018</c:v>
                </c:pt>
                <c:pt idx="200">
                  <c:v>49.979950000000002</c:v>
                </c:pt>
                <c:pt idx="201">
                  <c:v>49.959710000000001</c:v>
                </c:pt>
                <c:pt idx="202">
                  <c:v>49.939820000000005</c:v>
                </c:pt>
                <c:pt idx="203">
                  <c:v>49.919940000000004</c:v>
                </c:pt>
                <c:pt idx="204">
                  <c:v>49.899970000000003</c:v>
                </c:pt>
                <c:pt idx="205">
                  <c:v>49.880049999999997</c:v>
                </c:pt>
                <c:pt idx="206">
                  <c:v>49.859869999999994</c:v>
                </c:pt>
                <c:pt idx="207">
                  <c:v>49.839740000000006</c:v>
                </c:pt>
                <c:pt idx="208">
                  <c:v>49.819969999999998</c:v>
                </c:pt>
                <c:pt idx="209">
                  <c:v>49.800079999999994</c:v>
                </c:pt>
                <c:pt idx="210">
                  <c:v>49.780050000000003</c:v>
                </c:pt>
                <c:pt idx="211">
                  <c:v>49.759910000000012</c:v>
                </c:pt>
                <c:pt idx="212">
                  <c:v>49.73986</c:v>
                </c:pt>
                <c:pt idx="213">
                  <c:v>49.720100000000059</c:v>
                </c:pt>
                <c:pt idx="214">
                  <c:v>49.699950000000058</c:v>
                </c:pt>
                <c:pt idx="215">
                  <c:v>49.679780000000001</c:v>
                </c:pt>
                <c:pt idx="216">
                  <c:v>49.659750000000003</c:v>
                </c:pt>
                <c:pt idx="217">
                  <c:v>49.639810000000011</c:v>
                </c:pt>
                <c:pt idx="218">
                  <c:v>49.620000000000012</c:v>
                </c:pt>
                <c:pt idx="219">
                  <c:v>49.600100000000012</c:v>
                </c:pt>
                <c:pt idx="220">
                  <c:v>49.579910000000012</c:v>
                </c:pt>
                <c:pt idx="221">
                  <c:v>49.559750000000001</c:v>
                </c:pt>
                <c:pt idx="222">
                  <c:v>49.5398</c:v>
                </c:pt>
                <c:pt idx="223">
                  <c:v>49.5199</c:v>
                </c:pt>
                <c:pt idx="224">
                  <c:v>49.499890000000001</c:v>
                </c:pt>
                <c:pt idx="225">
                  <c:v>49.479879999999994</c:v>
                </c:pt>
                <c:pt idx="226">
                  <c:v>49.459849999999996</c:v>
                </c:pt>
                <c:pt idx="227">
                  <c:v>49.439910000000012</c:v>
                </c:pt>
                <c:pt idx="228">
                  <c:v>49.42004</c:v>
                </c:pt>
                <c:pt idx="229">
                  <c:v>49.399950000000011</c:v>
                </c:pt>
                <c:pt idx="230">
                  <c:v>49.379819999999995</c:v>
                </c:pt>
                <c:pt idx="231">
                  <c:v>49.359779999999994</c:v>
                </c:pt>
                <c:pt idx="232">
                  <c:v>49.339980000000004</c:v>
                </c:pt>
                <c:pt idx="233">
                  <c:v>49.320080000000004</c:v>
                </c:pt>
                <c:pt idx="234">
                  <c:v>49.299890000000012</c:v>
                </c:pt>
                <c:pt idx="235">
                  <c:v>49.279820000000001</c:v>
                </c:pt>
                <c:pt idx="236">
                  <c:v>49.259859999999996</c:v>
                </c:pt>
                <c:pt idx="237">
                  <c:v>49.240120000000012</c:v>
                </c:pt>
                <c:pt idx="238">
                  <c:v>49.220040000000012</c:v>
                </c:pt>
                <c:pt idx="239">
                  <c:v>49.199670000000012</c:v>
                </c:pt>
                <c:pt idx="240">
                  <c:v>49.179810000000003</c:v>
                </c:pt>
                <c:pt idx="241">
                  <c:v>49.159960000000005</c:v>
                </c:pt>
                <c:pt idx="242">
                  <c:v>49.139970000000012</c:v>
                </c:pt>
                <c:pt idx="243">
                  <c:v>49.119889999999998</c:v>
                </c:pt>
                <c:pt idx="244">
                  <c:v>49.099910000000058</c:v>
                </c:pt>
                <c:pt idx="245">
                  <c:v>49.079810000000002</c:v>
                </c:pt>
                <c:pt idx="246">
                  <c:v>49.059859999999993</c:v>
                </c:pt>
                <c:pt idx="247">
                  <c:v>49.040120000000002</c:v>
                </c:pt>
                <c:pt idx="248">
                  <c:v>49.0199</c:v>
                </c:pt>
                <c:pt idx="249">
                  <c:v>48.999860000000005</c:v>
                </c:pt>
                <c:pt idx="250">
                  <c:v>48.98</c:v>
                </c:pt>
                <c:pt idx="251">
                  <c:v>48.960040000000006</c:v>
                </c:pt>
                <c:pt idx="252">
                  <c:v>48.939900000000002</c:v>
                </c:pt>
                <c:pt idx="253">
                  <c:v>48.919579999999996</c:v>
                </c:pt>
                <c:pt idx="254">
                  <c:v>48.899770000000011</c:v>
                </c:pt>
                <c:pt idx="255">
                  <c:v>48.880179999999996</c:v>
                </c:pt>
                <c:pt idx="256">
                  <c:v>48.860030000000002</c:v>
                </c:pt>
                <c:pt idx="257">
                  <c:v>48.839700000000001</c:v>
                </c:pt>
                <c:pt idx="258">
                  <c:v>48.819710000000001</c:v>
                </c:pt>
                <c:pt idx="259">
                  <c:v>48.799950000000067</c:v>
                </c:pt>
                <c:pt idx="260">
                  <c:v>48.779860000000006</c:v>
                </c:pt>
                <c:pt idx="261">
                  <c:v>48.75985</c:v>
                </c:pt>
                <c:pt idx="262">
                  <c:v>48.739910000000059</c:v>
                </c:pt>
                <c:pt idx="263">
                  <c:v>48.719750000000012</c:v>
                </c:pt>
                <c:pt idx="264">
                  <c:v>48.699860000000001</c:v>
                </c:pt>
                <c:pt idx="265">
                  <c:v>48.680060000000005</c:v>
                </c:pt>
                <c:pt idx="266">
                  <c:v>48.659780000000005</c:v>
                </c:pt>
                <c:pt idx="267">
                  <c:v>48.639710000000058</c:v>
                </c:pt>
                <c:pt idx="268">
                  <c:v>48.620070000000013</c:v>
                </c:pt>
                <c:pt idx="269">
                  <c:v>48.599920000000012</c:v>
                </c:pt>
                <c:pt idx="270">
                  <c:v>48.579610000000002</c:v>
                </c:pt>
                <c:pt idx="271">
                  <c:v>48.559679999999993</c:v>
                </c:pt>
                <c:pt idx="272">
                  <c:v>48.539910000000013</c:v>
                </c:pt>
                <c:pt idx="273">
                  <c:v>48.519910000000003</c:v>
                </c:pt>
                <c:pt idx="274">
                  <c:v>48.499860000000005</c:v>
                </c:pt>
                <c:pt idx="275">
                  <c:v>48.47992</c:v>
                </c:pt>
                <c:pt idx="276">
                  <c:v>48.459829999999997</c:v>
                </c:pt>
                <c:pt idx="277">
                  <c:v>48.439840000000004</c:v>
                </c:pt>
                <c:pt idx="278">
                  <c:v>48.419959999999996</c:v>
                </c:pt>
                <c:pt idx="279">
                  <c:v>48.39978</c:v>
                </c:pt>
                <c:pt idx="280">
                  <c:v>48.379710000000003</c:v>
                </c:pt>
                <c:pt idx="281">
                  <c:v>48.359879999999997</c:v>
                </c:pt>
                <c:pt idx="282">
                  <c:v>48.3401</c:v>
                </c:pt>
                <c:pt idx="283">
                  <c:v>48.319969999999998</c:v>
                </c:pt>
                <c:pt idx="284">
                  <c:v>48.299520000000058</c:v>
                </c:pt>
                <c:pt idx="285">
                  <c:v>48.279630000000012</c:v>
                </c:pt>
                <c:pt idx="286">
                  <c:v>48.260100000000058</c:v>
                </c:pt>
                <c:pt idx="287">
                  <c:v>48.239960000000011</c:v>
                </c:pt>
                <c:pt idx="288">
                  <c:v>48.219720000000002</c:v>
                </c:pt>
                <c:pt idx="289">
                  <c:v>48.199860000000001</c:v>
                </c:pt>
                <c:pt idx="290">
                  <c:v>48.180030000000002</c:v>
                </c:pt>
                <c:pt idx="291">
                  <c:v>48.159910000000011</c:v>
                </c:pt>
                <c:pt idx="292">
                  <c:v>48.139740000000003</c:v>
                </c:pt>
                <c:pt idx="293">
                  <c:v>48.119820000000004</c:v>
                </c:pt>
                <c:pt idx="294">
                  <c:v>48.099920000000012</c:v>
                </c:pt>
                <c:pt idx="295">
                  <c:v>48.08005</c:v>
                </c:pt>
                <c:pt idx="296">
                  <c:v>48.05977</c:v>
                </c:pt>
                <c:pt idx="297">
                  <c:v>48.039900000000003</c:v>
                </c:pt>
                <c:pt idx="298">
                  <c:v>48.019930000000002</c:v>
                </c:pt>
                <c:pt idx="299">
                  <c:v>47.999900000000011</c:v>
                </c:pt>
                <c:pt idx="300">
                  <c:v>47.979859999999995</c:v>
                </c:pt>
                <c:pt idx="301">
                  <c:v>47.959609999999998</c:v>
                </c:pt>
                <c:pt idx="302">
                  <c:v>47.939960000000006</c:v>
                </c:pt>
                <c:pt idx="303">
                  <c:v>47.920030000000011</c:v>
                </c:pt>
                <c:pt idx="304">
                  <c:v>47.899820000000005</c:v>
                </c:pt>
                <c:pt idx="305">
                  <c:v>47.879889999999996</c:v>
                </c:pt>
                <c:pt idx="306">
                  <c:v>47.859939999999995</c:v>
                </c:pt>
                <c:pt idx="307">
                  <c:v>47.8399</c:v>
                </c:pt>
                <c:pt idx="308">
                  <c:v>47.819789999999998</c:v>
                </c:pt>
                <c:pt idx="309">
                  <c:v>47.799660000000003</c:v>
                </c:pt>
                <c:pt idx="310">
                  <c:v>47.77973000000005</c:v>
                </c:pt>
                <c:pt idx="311">
                  <c:v>47.759910000000012</c:v>
                </c:pt>
                <c:pt idx="312">
                  <c:v>47.74004</c:v>
                </c:pt>
                <c:pt idx="313">
                  <c:v>47.719940000000001</c:v>
                </c:pt>
                <c:pt idx="314">
                  <c:v>47.699910000000067</c:v>
                </c:pt>
                <c:pt idx="315">
                  <c:v>47.679840000000006</c:v>
                </c:pt>
                <c:pt idx="316">
                  <c:v>47.659770000000002</c:v>
                </c:pt>
                <c:pt idx="317">
                  <c:v>47.639880000000005</c:v>
                </c:pt>
                <c:pt idx="318">
                  <c:v>47.619889999999998</c:v>
                </c:pt>
                <c:pt idx="319">
                  <c:v>47.599880000000006</c:v>
                </c:pt>
                <c:pt idx="320">
                  <c:v>47.579830000000001</c:v>
                </c:pt>
                <c:pt idx="321">
                  <c:v>47.559689999999996</c:v>
                </c:pt>
                <c:pt idx="322">
                  <c:v>47.539750000000012</c:v>
                </c:pt>
                <c:pt idx="323">
                  <c:v>47.520010000000013</c:v>
                </c:pt>
                <c:pt idx="324">
                  <c:v>47.499990000000011</c:v>
                </c:pt>
                <c:pt idx="325">
                  <c:v>47.479659999999996</c:v>
                </c:pt>
                <c:pt idx="326">
                  <c:v>47.459869999999995</c:v>
                </c:pt>
                <c:pt idx="327">
                  <c:v>47.439920000000001</c:v>
                </c:pt>
                <c:pt idx="328">
                  <c:v>47.419740000000004</c:v>
                </c:pt>
                <c:pt idx="329">
                  <c:v>47.399750000000012</c:v>
                </c:pt>
                <c:pt idx="330">
                  <c:v>47.379859999999994</c:v>
                </c:pt>
                <c:pt idx="331">
                  <c:v>47.359969999999997</c:v>
                </c:pt>
                <c:pt idx="332">
                  <c:v>47.339879999999994</c:v>
                </c:pt>
                <c:pt idx="333">
                  <c:v>47.319699999999997</c:v>
                </c:pt>
                <c:pt idx="334">
                  <c:v>47.299730000000068</c:v>
                </c:pt>
                <c:pt idx="335">
                  <c:v>47.279910000000058</c:v>
                </c:pt>
                <c:pt idx="336">
                  <c:v>47.259790000000002</c:v>
                </c:pt>
                <c:pt idx="337">
                  <c:v>47.23986</c:v>
                </c:pt>
                <c:pt idx="338">
                  <c:v>47.219910000000013</c:v>
                </c:pt>
                <c:pt idx="339">
                  <c:v>47.199850000000012</c:v>
                </c:pt>
                <c:pt idx="340">
                  <c:v>47.179850000000002</c:v>
                </c:pt>
                <c:pt idx="341">
                  <c:v>47.159750000000003</c:v>
                </c:pt>
                <c:pt idx="342">
                  <c:v>47.139790000000012</c:v>
                </c:pt>
                <c:pt idx="343">
                  <c:v>47.11992</c:v>
                </c:pt>
                <c:pt idx="344">
                  <c:v>47.099820000000001</c:v>
                </c:pt>
                <c:pt idx="345">
                  <c:v>47.079730000000012</c:v>
                </c:pt>
                <c:pt idx="346">
                  <c:v>47.05979</c:v>
                </c:pt>
                <c:pt idx="347">
                  <c:v>47.03989</c:v>
                </c:pt>
                <c:pt idx="348">
                  <c:v>47.01979</c:v>
                </c:pt>
                <c:pt idx="349">
                  <c:v>46.999630000000003</c:v>
                </c:pt>
                <c:pt idx="350">
                  <c:v>46.97992</c:v>
                </c:pt>
                <c:pt idx="351">
                  <c:v>46.959939999999996</c:v>
                </c:pt>
                <c:pt idx="352">
                  <c:v>46.939689999999999</c:v>
                </c:pt>
                <c:pt idx="353">
                  <c:v>46.919750000000001</c:v>
                </c:pt>
                <c:pt idx="354">
                  <c:v>46.899930000000012</c:v>
                </c:pt>
                <c:pt idx="355">
                  <c:v>46.879920000000006</c:v>
                </c:pt>
                <c:pt idx="356">
                  <c:v>46.859759999999994</c:v>
                </c:pt>
                <c:pt idx="357">
                  <c:v>46.83972</c:v>
                </c:pt>
                <c:pt idx="358">
                  <c:v>46.819779999999994</c:v>
                </c:pt>
                <c:pt idx="359">
                  <c:v>46.79974000000005</c:v>
                </c:pt>
                <c:pt idx="360">
                  <c:v>46.779810000000012</c:v>
                </c:pt>
                <c:pt idx="361">
                  <c:v>46.759900000000002</c:v>
                </c:pt>
                <c:pt idx="362">
                  <c:v>46.739880000000007</c:v>
                </c:pt>
                <c:pt idx="363">
                  <c:v>46.719820000000006</c:v>
                </c:pt>
                <c:pt idx="364">
                  <c:v>46.699750000000058</c:v>
                </c:pt>
                <c:pt idx="365">
                  <c:v>46.679770000000012</c:v>
                </c:pt>
                <c:pt idx="366">
                  <c:v>46.660000000000011</c:v>
                </c:pt>
                <c:pt idx="367">
                  <c:v>46.640040000000006</c:v>
                </c:pt>
                <c:pt idx="368">
                  <c:v>46.619810000000001</c:v>
                </c:pt>
                <c:pt idx="369">
                  <c:v>46.599950000000049</c:v>
                </c:pt>
                <c:pt idx="370">
                  <c:v>46.579900000000002</c:v>
                </c:pt>
                <c:pt idx="371">
                  <c:v>46.559629999999999</c:v>
                </c:pt>
                <c:pt idx="372">
                  <c:v>46.539760000000001</c:v>
                </c:pt>
                <c:pt idx="373">
                  <c:v>46.520010000000013</c:v>
                </c:pt>
                <c:pt idx="374">
                  <c:v>46.49991000000005</c:v>
                </c:pt>
                <c:pt idx="375">
                  <c:v>46.479760000000006</c:v>
                </c:pt>
                <c:pt idx="376">
                  <c:v>46.459799999999994</c:v>
                </c:pt>
                <c:pt idx="377">
                  <c:v>46.439750000000011</c:v>
                </c:pt>
                <c:pt idx="378">
                  <c:v>46.419799999999995</c:v>
                </c:pt>
                <c:pt idx="379">
                  <c:v>46.399850000000001</c:v>
                </c:pt>
                <c:pt idx="380">
                  <c:v>46.379989999999999</c:v>
                </c:pt>
                <c:pt idx="381">
                  <c:v>46.359939999999995</c:v>
                </c:pt>
                <c:pt idx="382">
                  <c:v>46.339760000000005</c:v>
                </c:pt>
                <c:pt idx="383">
                  <c:v>46.319859999999998</c:v>
                </c:pt>
                <c:pt idx="384">
                  <c:v>46.299820000000011</c:v>
                </c:pt>
                <c:pt idx="385">
                  <c:v>46.279810000000012</c:v>
                </c:pt>
                <c:pt idx="386">
                  <c:v>46.259650000000001</c:v>
                </c:pt>
                <c:pt idx="387">
                  <c:v>46.239740000000012</c:v>
                </c:pt>
                <c:pt idx="388">
                  <c:v>46.21987</c:v>
                </c:pt>
                <c:pt idx="389">
                  <c:v>46.199810000000049</c:v>
                </c:pt>
                <c:pt idx="390">
                  <c:v>46.179650000000002</c:v>
                </c:pt>
                <c:pt idx="391">
                  <c:v>46.159879999999994</c:v>
                </c:pt>
                <c:pt idx="392">
                  <c:v>46.139900000000011</c:v>
                </c:pt>
                <c:pt idx="393">
                  <c:v>46.119710000000012</c:v>
                </c:pt>
                <c:pt idx="394">
                  <c:v>46.099830000000011</c:v>
                </c:pt>
                <c:pt idx="395">
                  <c:v>46.079610000000002</c:v>
                </c:pt>
                <c:pt idx="396">
                  <c:v>46.059859999999993</c:v>
                </c:pt>
                <c:pt idx="397">
                  <c:v>46.039920000000002</c:v>
                </c:pt>
                <c:pt idx="398">
                  <c:v>46.019819999999996</c:v>
                </c:pt>
                <c:pt idx="399">
                  <c:v>46.000010000000003</c:v>
                </c:pt>
                <c:pt idx="400">
                  <c:v>45.979879999999994</c:v>
                </c:pt>
                <c:pt idx="401">
                  <c:v>45.959740000000004</c:v>
                </c:pt>
                <c:pt idx="402">
                  <c:v>45.939889999999998</c:v>
                </c:pt>
                <c:pt idx="403">
                  <c:v>45.919789999999999</c:v>
                </c:pt>
                <c:pt idx="404">
                  <c:v>45.899740000000001</c:v>
                </c:pt>
                <c:pt idx="405">
                  <c:v>45.879859999999994</c:v>
                </c:pt>
                <c:pt idx="406">
                  <c:v>45.860010000000003</c:v>
                </c:pt>
                <c:pt idx="407">
                  <c:v>45.839839999999995</c:v>
                </c:pt>
                <c:pt idx="408">
                  <c:v>45.819699999999997</c:v>
                </c:pt>
                <c:pt idx="409">
                  <c:v>45.799660000000003</c:v>
                </c:pt>
                <c:pt idx="410">
                  <c:v>45.779620000000001</c:v>
                </c:pt>
                <c:pt idx="411">
                  <c:v>45.759920000000001</c:v>
                </c:pt>
                <c:pt idx="412">
                  <c:v>45.739870000000003</c:v>
                </c:pt>
                <c:pt idx="413">
                  <c:v>45.719810000000003</c:v>
                </c:pt>
                <c:pt idx="414">
                  <c:v>45.699680000000001</c:v>
                </c:pt>
                <c:pt idx="415">
                  <c:v>45.67971000000005</c:v>
                </c:pt>
                <c:pt idx="416">
                  <c:v>45.65992</c:v>
                </c:pt>
                <c:pt idx="417">
                  <c:v>45.639880000000005</c:v>
                </c:pt>
                <c:pt idx="418">
                  <c:v>45.619700000000002</c:v>
                </c:pt>
                <c:pt idx="419">
                  <c:v>45.599960000000003</c:v>
                </c:pt>
                <c:pt idx="420">
                  <c:v>45.579910000000012</c:v>
                </c:pt>
                <c:pt idx="421">
                  <c:v>45.55979</c:v>
                </c:pt>
                <c:pt idx="422">
                  <c:v>45.539860000000004</c:v>
                </c:pt>
                <c:pt idx="423">
                  <c:v>45.519829999999999</c:v>
                </c:pt>
                <c:pt idx="424">
                  <c:v>45.499850000000002</c:v>
                </c:pt>
                <c:pt idx="425">
                  <c:v>45.479639999999996</c:v>
                </c:pt>
                <c:pt idx="426">
                  <c:v>45.459849999999996</c:v>
                </c:pt>
                <c:pt idx="427">
                  <c:v>45.439970000000002</c:v>
                </c:pt>
                <c:pt idx="428">
                  <c:v>45.419560000000004</c:v>
                </c:pt>
                <c:pt idx="429">
                  <c:v>45.399850000000001</c:v>
                </c:pt>
                <c:pt idx="430">
                  <c:v>45.380049999999997</c:v>
                </c:pt>
                <c:pt idx="431">
                  <c:v>45.359669999999994</c:v>
                </c:pt>
                <c:pt idx="432">
                  <c:v>45.339689999999997</c:v>
                </c:pt>
                <c:pt idx="433">
                  <c:v>45.319949999999999</c:v>
                </c:pt>
                <c:pt idx="434">
                  <c:v>45.299850000000013</c:v>
                </c:pt>
                <c:pt idx="435">
                  <c:v>45.279630000000012</c:v>
                </c:pt>
                <c:pt idx="436">
                  <c:v>45.259770000000003</c:v>
                </c:pt>
                <c:pt idx="437">
                  <c:v>45.239880000000007</c:v>
                </c:pt>
                <c:pt idx="438">
                  <c:v>45.219730000000013</c:v>
                </c:pt>
                <c:pt idx="439">
                  <c:v>45.199490000000011</c:v>
                </c:pt>
                <c:pt idx="440">
                  <c:v>45.179770000000012</c:v>
                </c:pt>
                <c:pt idx="441">
                  <c:v>45.159839999999996</c:v>
                </c:pt>
                <c:pt idx="442">
                  <c:v>45.139520000000012</c:v>
                </c:pt>
              </c:numCache>
            </c:numRef>
          </c:xVal>
          <c:yVal>
            <c:numRef>
              <c:f>Data!$F$2:$F$3000</c:f>
              <c:numCache>
                <c:formatCode>General</c:formatCode>
                <c:ptCount val="2999"/>
                <c:pt idx="0">
                  <c:v>1.1478E-2</c:v>
                </c:pt>
                <c:pt idx="1">
                  <c:v>1.3599E-2</c:v>
                </c:pt>
                <c:pt idx="2">
                  <c:v>1.4037999999999981E-2</c:v>
                </c:pt>
                <c:pt idx="3">
                  <c:v>1.3736000000000003E-2</c:v>
                </c:pt>
                <c:pt idx="4">
                  <c:v>1.4173999999999996E-2</c:v>
                </c:pt>
                <c:pt idx="5">
                  <c:v>1.3169000000000005E-2</c:v>
                </c:pt>
                <c:pt idx="6">
                  <c:v>1.3424999999999999E-2</c:v>
                </c:pt>
                <c:pt idx="7">
                  <c:v>1.3226000000000003E-2</c:v>
                </c:pt>
                <c:pt idx="8">
                  <c:v>1.3835000000000005E-2</c:v>
                </c:pt>
                <c:pt idx="9">
                  <c:v>1.3820000000000023E-2</c:v>
                </c:pt>
                <c:pt idx="10">
                  <c:v>1.4272E-2</c:v>
                </c:pt>
                <c:pt idx="11">
                  <c:v>1.4211E-2</c:v>
                </c:pt>
                <c:pt idx="12">
                  <c:v>1.4264000000000001E-2</c:v>
                </c:pt>
                <c:pt idx="13">
                  <c:v>1.0106E-2</c:v>
                </c:pt>
                <c:pt idx="14">
                  <c:v>1.3986999999999999E-2</c:v>
                </c:pt>
                <c:pt idx="15">
                  <c:v>1.4321E-2</c:v>
                </c:pt>
                <c:pt idx="16">
                  <c:v>1.1894000000000005E-2</c:v>
                </c:pt>
                <c:pt idx="17">
                  <c:v>1.4452E-2</c:v>
                </c:pt>
                <c:pt idx="18">
                  <c:v>1.4853999999999996E-2</c:v>
                </c:pt>
                <c:pt idx="19">
                  <c:v>1.4756999999999998E-2</c:v>
                </c:pt>
                <c:pt idx="20">
                  <c:v>1.43E-2</c:v>
                </c:pt>
                <c:pt idx="21">
                  <c:v>1.3606000000000016E-2</c:v>
                </c:pt>
                <c:pt idx="22">
                  <c:v>1.2508999999999998E-2</c:v>
                </c:pt>
                <c:pt idx="23">
                  <c:v>1.2558E-2</c:v>
                </c:pt>
                <c:pt idx="24">
                  <c:v>1.3683000000000016E-2</c:v>
                </c:pt>
                <c:pt idx="25">
                  <c:v>1.4473E-2</c:v>
                </c:pt>
                <c:pt idx="26">
                  <c:v>1.5099E-2</c:v>
                </c:pt>
                <c:pt idx="27">
                  <c:v>1.4491E-2</c:v>
                </c:pt>
                <c:pt idx="28">
                  <c:v>1.3913000000000003E-2</c:v>
                </c:pt>
                <c:pt idx="29">
                  <c:v>1.401799999999998E-2</c:v>
                </c:pt>
                <c:pt idx="30">
                  <c:v>1.4567E-2</c:v>
                </c:pt>
                <c:pt idx="31">
                  <c:v>1.4898999999999996E-2</c:v>
                </c:pt>
                <c:pt idx="32">
                  <c:v>1.1195E-2</c:v>
                </c:pt>
                <c:pt idx="33">
                  <c:v>1.3467000000000003E-2</c:v>
                </c:pt>
                <c:pt idx="34">
                  <c:v>1.3344000000000003E-2</c:v>
                </c:pt>
                <c:pt idx="35">
                  <c:v>1.2644000000000001E-2</c:v>
                </c:pt>
                <c:pt idx="36">
                  <c:v>1.3849999999999999E-2</c:v>
                </c:pt>
                <c:pt idx="37">
                  <c:v>1.4216999999999985E-2</c:v>
                </c:pt>
                <c:pt idx="38">
                  <c:v>1.4926999999999999E-2</c:v>
                </c:pt>
                <c:pt idx="39">
                  <c:v>1.4633999999999998E-2</c:v>
                </c:pt>
                <c:pt idx="40">
                  <c:v>1.473E-2</c:v>
                </c:pt>
                <c:pt idx="41">
                  <c:v>1.4223000000000001E-2</c:v>
                </c:pt>
                <c:pt idx="42">
                  <c:v>1.3807000000000003E-2</c:v>
                </c:pt>
                <c:pt idx="43">
                  <c:v>1.3839000000000001E-2</c:v>
                </c:pt>
                <c:pt idx="44">
                  <c:v>1.5152000000000001E-2</c:v>
                </c:pt>
                <c:pt idx="45">
                  <c:v>1.4831E-2</c:v>
                </c:pt>
                <c:pt idx="46">
                  <c:v>1.4881999999999999E-2</c:v>
                </c:pt>
                <c:pt idx="47">
                  <c:v>1.4655999999999994E-2</c:v>
                </c:pt>
                <c:pt idx="48">
                  <c:v>1.5535E-2</c:v>
                </c:pt>
                <c:pt idx="49">
                  <c:v>1.5257E-2</c:v>
                </c:pt>
                <c:pt idx="50">
                  <c:v>1.2165E-2</c:v>
                </c:pt>
                <c:pt idx="51">
                  <c:v>1.4220999999999999E-2</c:v>
                </c:pt>
                <c:pt idx="52">
                  <c:v>1.4551E-2</c:v>
                </c:pt>
                <c:pt idx="53">
                  <c:v>1.4999E-2</c:v>
                </c:pt>
                <c:pt idx="54">
                  <c:v>1.4997E-2</c:v>
                </c:pt>
                <c:pt idx="55">
                  <c:v>1.3716000000000001E-2</c:v>
                </c:pt>
                <c:pt idx="56">
                  <c:v>1.2460000000000001E-2</c:v>
                </c:pt>
                <c:pt idx="57">
                  <c:v>1.2098999999999985E-2</c:v>
                </c:pt>
                <c:pt idx="58">
                  <c:v>1.2911000000000001E-2</c:v>
                </c:pt>
                <c:pt idx="59">
                  <c:v>1.3143999999999999E-2</c:v>
                </c:pt>
                <c:pt idx="60">
                  <c:v>1.4581000000000005E-2</c:v>
                </c:pt>
                <c:pt idx="61">
                  <c:v>1.5433000000000001E-2</c:v>
                </c:pt>
                <c:pt idx="62">
                  <c:v>1.5730999999999998E-2</c:v>
                </c:pt>
                <c:pt idx="63">
                  <c:v>1.0697999999999996E-2</c:v>
                </c:pt>
                <c:pt idx="64">
                  <c:v>1.3717999999999998E-2</c:v>
                </c:pt>
                <c:pt idx="65">
                  <c:v>1.3481999999999999E-2</c:v>
                </c:pt>
                <c:pt idx="66">
                  <c:v>1.0736000000000001E-2</c:v>
                </c:pt>
                <c:pt idx="67">
                  <c:v>1.3749000000000001E-2</c:v>
                </c:pt>
                <c:pt idx="68">
                  <c:v>1.4112E-2</c:v>
                </c:pt>
                <c:pt idx="69">
                  <c:v>1.4435999999999996E-2</c:v>
                </c:pt>
                <c:pt idx="70">
                  <c:v>1.4448000000000001E-2</c:v>
                </c:pt>
                <c:pt idx="71">
                  <c:v>1.4324E-2</c:v>
                </c:pt>
                <c:pt idx="72">
                  <c:v>1.4135E-2</c:v>
                </c:pt>
                <c:pt idx="73">
                  <c:v>1.3638000000000001E-2</c:v>
                </c:pt>
                <c:pt idx="74">
                  <c:v>1.3637E-2</c:v>
                </c:pt>
                <c:pt idx="75">
                  <c:v>1.3107000000000001E-2</c:v>
                </c:pt>
                <c:pt idx="76">
                  <c:v>1.3990000000000015E-2</c:v>
                </c:pt>
                <c:pt idx="77">
                  <c:v>1.4197999999999985E-2</c:v>
                </c:pt>
                <c:pt idx="78">
                  <c:v>1.5382000000000003E-2</c:v>
                </c:pt>
                <c:pt idx="79">
                  <c:v>1.5088000000000001E-2</c:v>
                </c:pt>
                <c:pt idx="80">
                  <c:v>1.5133000000000001E-2</c:v>
                </c:pt>
                <c:pt idx="81">
                  <c:v>1.5492000000000001E-2</c:v>
                </c:pt>
                <c:pt idx="82">
                  <c:v>1.2201999999999999E-2</c:v>
                </c:pt>
                <c:pt idx="83">
                  <c:v>1.5056E-2</c:v>
                </c:pt>
                <c:pt idx="84">
                  <c:v>1.4441000000000001E-2</c:v>
                </c:pt>
                <c:pt idx="85">
                  <c:v>1.4395999999999996E-2</c:v>
                </c:pt>
                <c:pt idx="86">
                  <c:v>1.4641000000000001E-2</c:v>
                </c:pt>
                <c:pt idx="87">
                  <c:v>1.4515E-2</c:v>
                </c:pt>
                <c:pt idx="88">
                  <c:v>1.3712000000000005E-2</c:v>
                </c:pt>
                <c:pt idx="89">
                  <c:v>1.2758E-2</c:v>
                </c:pt>
                <c:pt idx="90">
                  <c:v>1.3448000000000003E-2</c:v>
                </c:pt>
                <c:pt idx="91">
                  <c:v>1.4318999999999983E-2</c:v>
                </c:pt>
                <c:pt idx="92">
                  <c:v>1.5053E-2</c:v>
                </c:pt>
                <c:pt idx="93">
                  <c:v>1.3816999999999999E-2</c:v>
                </c:pt>
                <c:pt idx="94">
                  <c:v>1.3679999999999998E-2</c:v>
                </c:pt>
                <c:pt idx="95">
                  <c:v>1.3932999999999999E-2</c:v>
                </c:pt>
                <c:pt idx="96">
                  <c:v>1.4237E-2</c:v>
                </c:pt>
                <c:pt idx="97">
                  <c:v>1.4214999999999986E-2</c:v>
                </c:pt>
                <c:pt idx="98">
                  <c:v>1.4328E-2</c:v>
                </c:pt>
                <c:pt idx="99">
                  <c:v>1.3972000000000005E-2</c:v>
                </c:pt>
                <c:pt idx="100">
                  <c:v>1.1412000000000005E-2</c:v>
                </c:pt>
                <c:pt idx="101">
                  <c:v>1.3030000000000003E-2</c:v>
                </c:pt>
                <c:pt idx="102">
                  <c:v>1.2801000000000003E-2</c:v>
                </c:pt>
                <c:pt idx="103">
                  <c:v>1.2848999999999999E-2</c:v>
                </c:pt>
                <c:pt idx="104">
                  <c:v>1.4072999999999994E-2</c:v>
                </c:pt>
                <c:pt idx="105">
                  <c:v>1.5044999999999999E-2</c:v>
                </c:pt>
                <c:pt idx="106">
                  <c:v>1.4775E-2</c:v>
                </c:pt>
                <c:pt idx="107">
                  <c:v>1.4774000000000001E-2</c:v>
                </c:pt>
                <c:pt idx="108">
                  <c:v>1.4563000000000001E-2</c:v>
                </c:pt>
                <c:pt idx="109">
                  <c:v>1.3925000000000017E-2</c:v>
                </c:pt>
                <c:pt idx="110">
                  <c:v>1.4215999999999998E-2</c:v>
                </c:pt>
                <c:pt idx="111">
                  <c:v>1.4482E-2</c:v>
                </c:pt>
                <c:pt idx="112">
                  <c:v>1.4246999999999998E-2</c:v>
                </c:pt>
                <c:pt idx="113">
                  <c:v>1.1487000000000015E-2</c:v>
                </c:pt>
                <c:pt idx="114">
                  <c:v>1.447E-2</c:v>
                </c:pt>
                <c:pt idx="115">
                  <c:v>1.4874E-2</c:v>
                </c:pt>
                <c:pt idx="116">
                  <c:v>1.2211E-2</c:v>
                </c:pt>
                <c:pt idx="117">
                  <c:v>1.5507000000000003E-2</c:v>
                </c:pt>
                <c:pt idx="118">
                  <c:v>1.4846000000000003E-2</c:v>
                </c:pt>
                <c:pt idx="119">
                  <c:v>1.4215999999999998E-2</c:v>
                </c:pt>
                <c:pt idx="120">
                  <c:v>1.4058999999999981E-2</c:v>
                </c:pt>
                <c:pt idx="121">
                  <c:v>1.3967000000000016E-2</c:v>
                </c:pt>
                <c:pt idx="122">
                  <c:v>1.4002000000000001E-2</c:v>
                </c:pt>
                <c:pt idx="123">
                  <c:v>1.4302E-2</c:v>
                </c:pt>
                <c:pt idx="124">
                  <c:v>1.4846000000000003E-2</c:v>
                </c:pt>
                <c:pt idx="125">
                  <c:v>1.4906000000000001E-2</c:v>
                </c:pt>
                <c:pt idx="126">
                  <c:v>1.4749999999999996E-2</c:v>
                </c:pt>
                <c:pt idx="127">
                  <c:v>1.4566000000000001E-2</c:v>
                </c:pt>
                <c:pt idx="128">
                  <c:v>1.5007000000000001E-2</c:v>
                </c:pt>
                <c:pt idx="129">
                  <c:v>1.5322000000000014E-2</c:v>
                </c:pt>
                <c:pt idx="130">
                  <c:v>1.4546999999999996E-2</c:v>
                </c:pt>
                <c:pt idx="131">
                  <c:v>1.4747000000000001E-2</c:v>
                </c:pt>
                <c:pt idx="132">
                  <c:v>1.1650000000000015E-2</c:v>
                </c:pt>
                <c:pt idx="133">
                  <c:v>1.6420000000000021E-2</c:v>
                </c:pt>
                <c:pt idx="134">
                  <c:v>1.4994E-2</c:v>
                </c:pt>
                <c:pt idx="135">
                  <c:v>1.5373000000000001E-2</c:v>
                </c:pt>
                <c:pt idx="136">
                  <c:v>1.4541999999999999E-2</c:v>
                </c:pt>
                <c:pt idx="137">
                  <c:v>1.4936999999999994E-2</c:v>
                </c:pt>
                <c:pt idx="138">
                  <c:v>1.4572E-2</c:v>
                </c:pt>
                <c:pt idx="139">
                  <c:v>1.427999999999998E-2</c:v>
                </c:pt>
                <c:pt idx="140">
                  <c:v>1.4831E-2</c:v>
                </c:pt>
                <c:pt idx="141">
                  <c:v>1.3688000000000014E-2</c:v>
                </c:pt>
                <c:pt idx="142">
                  <c:v>1.4220000000000003E-2</c:v>
                </c:pt>
                <c:pt idx="143">
                  <c:v>1.3429999999999999E-2</c:v>
                </c:pt>
                <c:pt idx="144">
                  <c:v>1.4258999999999983E-2</c:v>
                </c:pt>
                <c:pt idx="145">
                  <c:v>1.5513000000000001E-2</c:v>
                </c:pt>
                <c:pt idx="146">
                  <c:v>1.5040000000000001E-2</c:v>
                </c:pt>
                <c:pt idx="147">
                  <c:v>1.473E-2</c:v>
                </c:pt>
                <c:pt idx="148">
                  <c:v>1.3538E-2</c:v>
                </c:pt>
                <c:pt idx="149">
                  <c:v>1.4574E-2</c:v>
                </c:pt>
                <c:pt idx="150">
                  <c:v>1.1044000000000003E-2</c:v>
                </c:pt>
                <c:pt idx="151">
                  <c:v>1.5094E-2</c:v>
                </c:pt>
                <c:pt idx="152">
                  <c:v>1.4654E-2</c:v>
                </c:pt>
                <c:pt idx="153">
                  <c:v>1.4914E-2</c:v>
                </c:pt>
                <c:pt idx="154">
                  <c:v>1.4051999999999986E-2</c:v>
                </c:pt>
                <c:pt idx="155">
                  <c:v>1.5380000000000001E-2</c:v>
                </c:pt>
                <c:pt idx="156">
                  <c:v>1.5824999999999999E-2</c:v>
                </c:pt>
                <c:pt idx="157">
                  <c:v>1.7308E-2</c:v>
                </c:pt>
                <c:pt idx="158">
                  <c:v>1.6145000000000003E-2</c:v>
                </c:pt>
                <c:pt idx="159">
                  <c:v>1.5367E-2</c:v>
                </c:pt>
                <c:pt idx="160">
                  <c:v>1.4452E-2</c:v>
                </c:pt>
                <c:pt idx="161">
                  <c:v>1.3813000000000001E-2</c:v>
                </c:pt>
                <c:pt idx="162">
                  <c:v>1.4256E-2</c:v>
                </c:pt>
                <c:pt idx="163">
                  <c:v>1.0768000000000003E-2</c:v>
                </c:pt>
                <c:pt idx="164">
                  <c:v>1.3882000000000018E-2</c:v>
                </c:pt>
                <c:pt idx="165">
                  <c:v>1.4827E-2</c:v>
                </c:pt>
                <c:pt idx="166">
                  <c:v>1.1457999999999998E-2</c:v>
                </c:pt>
                <c:pt idx="167">
                  <c:v>1.5032E-2</c:v>
                </c:pt>
                <c:pt idx="168">
                  <c:v>1.4012999999999998E-2</c:v>
                </c:pt>
                <c:pt idx="169">
                  <c:v>1.4123999999999998E-2</c:v>
                </c:pt>
                <c:pt idx="170">
                  <c:v>1.4647E-2</c:v>
                </c:pt>
                <c:pt idx="171">
                  <c:v>1.423E-2</c:v>
                </c:pt>
                <c:pt idx="172">
                  <c:v>1.4919999999999998E-2</c:v>
                </c:pt>
                <c:pt idx="173">
                  <c:v>1.4929000000000001E-2</c:v>
                </c:pt>
                <c:pt idx="174">
                  <c:v>1.5459000000000001E-2</c:v>
                </c:pt>
                <c:pt idx="175">
                  <c:v>1.5174999999999998E-2</c:v>
                </c:pt>
                <c:pt idx="176">
                  <c:v>1.5231000000000001E-2</c:v>
                </c:pt>
                <c:pt idx="177">
                  <c:v>1.5706999999999999E-2</c:v>
                </c:pt>
                <c:pt idx="178">
                  <c:v>1.5684000000000003E-2</c:v>
                </c:pt>
                <c:pt idx="179">
                  <c:v>1.5469000000000005E-2</c:v>
                </c:pt>
                <c:pt idx="180">
                  <c:v>1.5299999999999998E-2</c:v>
                </c:pt>
                <c:pt idx="181">
                  <c:v>1.4808999999999998E-2</c:v>
                </c:pt>
                <c:pt idx="182">
                  <c:v>1.1783000000000021E-2</c:v>
                </c:pt>
                <c:pt idx="183">
                  <c:v>1.5424000000000005E-2</c:v>
                </c:pt>
                <c:pt idx="184">
                  <c:v>1.5559E-2</c:v>
                </c:pt>
                <c:pt idx="185">
                  <c:v>1.5544000000000014E-2</c:v>
                </c:pt>
                <c:pt idx="186">
                  <c:v>1.4940999999999999E-2</c:v>
                </c:pt>
                <c:pt idx="187">
                  <c:v>1.4604000000000001E-2</c:v>
                </c:pt>
                <c:pt idx="188">
                  <c:v>1.3753000000000001E-2</c:v>
                </c:pt>
                <c:pt idx="189">
                  <c:v>1.3771000000000005E-2</c:v>
                </c:pt>
                <c:pt idx="190">
                  <c:v>1.4095999999999982E-2</c:v>
                </c:pt>
                <c:pt idx="191">
                  <c:v>1.5087000000000001E-2</c:v>
                </c:pt>
                <c:pt idx="192">
                  <c:v>1.5179E-2</c:v>
                </c:pt>
                <c:pt idx="193">
                  <c:v>1.5677E-2</c:v>
                </c:pt>
                <c:pt idx="194">
                  <c:v>1.5074000000000001E-2</c:v>
                </c:pt>
                <c:pt idx="195">
                  <c:v>1.4428E-2</c:v>
                </c:pt>
                <c:pt idx="196">
                  <c:v>1.3120000000000001E-2</c:v>
                </c:pt>
                <c:pt idx="197">
                  <c:v>1.2973E-2</c:v>
                </c:pt>
                <c:pt idx="198">
                  <c:v>1.2534999999999998E-2</c:v>
                </c:pt>
                <c:pt idx="199">
                  <c:v>1.3854999999999999E-2</c:v>
                </c:pt>
                <c:pt idx="200">
                  <c:v>1.0815999999999996E-2</c:v>
                </c:pt>
                <c:pt idx="201">
                  <c:v>1.4803000000000005E-2</c:v>
                </c:pt>
                <c:pt idx="202">
                  <c:v>1.4841000000000003E-2</c:v>
                </c:pt>
                <c:pt idx="203">
                  <c:v>1.5436E-2</c:v>
                </c:pt>
                <c:pt idx="204">
                  <c:v>1.4881999999999999E-2</c:v>
                </c:pt>
                <c:pt idx="205">
                  <c:v>1.4154999999999982E-2</c:v>
                </c:pt>
                <c:pt idx="206">
                  <c:v>1.3193E-2</c:v>
                </c:pt>
                <c:pt idx="207">
                  <c:v>1.3591000000000001E-2</c:v>
                </c:pt>
                <c:pt idx="208">
                  <c:v>1.4689000000000001E-2</c:v>
                </c:pt>
                <c:pt idx="209">
                  <c:v>1.6109999999999999E-2</c:v>
                </c:pt>
                <c:pt idx="210">
                  <c:v>1.7235E-2</c:v>
                </c:pt>
                <c:pt idx="211">
                  <c:v>1.6407000000000001E-2</c:v>
                </c:pt>
                <c:pt idx="212">
                  <c:v>1.4829999999999998E-2</c:v>
                </c:pt>
                <c:pt idx="213">
                  <c:v>1.1304000000000017E-2</c:v>
                </c:pt>
                <c:pt idx="214">
                  <c:v>1.5081000000000015E-2</c:v>
                </c:pt>
                <c:pt idx="215">
                  <c:v>1.5930000000000003E-2</c:v>
                </c:pt>
                <c:pt idx="216">
                  <c:v>1.1958000000000003E-2</c:v>
                </c:pt>
                <c:pt idx="217">
                  <c:v>1.4302E-2</c:v>
                </c:pt>
                <c:pt idx="218">
                  <c:v>1.5233999999999998E-2</c:v>
                </c:pt>
                <c:pt idx="219">
                  <c:v>1.4844000000000001E-2</c:v>
                </c:pt>
                <c:pt idx="220">
                  <c:v>1.4954E-2</c:v>
                </c:pt>
                <c:pt idx="221">
                  <c:v>1.3531000000000001E-2</c:v>
                </c:pt>
                <c:pt idx="222">
                  <c:v>1.4944000000000001E-2</c:v>
                </c:pt>
                <c:pt idx="223">
                  <c:v>1.4678E-2</c:v>
                </c:pt>
                <c:pt idx="224">
                  <c:v>1.4605999999999999E-2</c:v>
                </c:pt>
                <c:pt idx="225">
                  <c:v>1.4218E-2</c:v>
                </c:pt>
                <c:pt idx="226">
                  <c:v>1.5240999999999999E-2</c:v>
                </c:pt>
                <c:pt idx="227">
                  <c:v>1.4749999999999996E-2</c:v>
                </c:pt>
                <c:pt idx="228">
                  <c:v>1.4622000000000001E-2</c:v>
                </c:pt>
                <c:pt idx="229">
                  <c:v>1.4149999999999998E-2</c:v>
                </c:pt>
                <c:pt idx="230">
                  <c:v>1.5296000000000001E-2</c:v>
                </c:pt>
                <c:pt idx="231">
                  <c:v>1.5223000000000007E-2</c:v>
                </c:pt>
                <c:pt idx="232">
                  <c:v>1.1554999999999999E-2</c:v>
                </c:pt>
                <c:pt idx="233">
                  <c:v>1.4322000000000001E-2</c:v>
                </c:pt>
                <c:pt idx="234">
                  <c:v>1.3891000000000014E-2</c:v>
                </c:pt>
                <c:pt idx="235">
                  <c:v>1.4008E-2</c:v>
                </c:pt>
                <c:pt idx="236">
                  <c:v>1.4191E-2</c:v>
                </c:pt>
                <c:pt idx="237">
                  <c:v>1.4938E-2</c:v>
                </c:pt>
                <c:pt idx="238">
                  <c:v>1.5108000000000003E-2</c:v>
                </c:pt>
                <c:pt idx="239">
                  <c:v>1.5233999999999998E-2</c:v>
                </c:pt>
                <c:pt idx="240">
                  <c:v>1.4625000000000001E-2</c:v>
                </c:pt>
                <c:pt idx="241">
                  <c:v>1.4900000000000005E-2</c:v>
                </c:pt>
                <c:pt idx="242">
                  <c:v>1.5358E-2</c:v>
                </c:pt>
                <c:pt idx="243">
                  <c:v>1.6383999999999999E-2</c:v>
                </c:pt>
                <c:pt idx="244">
                  <c:v>1.6445000000000001E-2</c:v>
                </c:pt>
                <c:pt idx="245">
                  <c:v>1.6053000000000001E-2</c:v>
                </c:pt>
                <c:pt idx="246">
                  <c:v>1.5070999999999998E-2</c:v>
                </c:pt>
                <c:pt idx="247">
                  <c:v>1.5362000000000015E-2</c:v>
                </c:pt>
                <c:pt idx="248">
                  <c:v>1.4791E-2</c:v>
                </c:pt>
                <c:pt idx="249">
                  <c:v>1.5706999999999999E-2</c:v>
                </c:pt>
                <c:pt idx="250">
                  <c:v>1.1482000000000016E-2</c:v>
                </c:pt>
                <c:pt idx="251">
                  <c:v>1.4818999999999987E-2</c:v>
                </c:pt>
                <c:pt idx="252">
                  <c:v>1.5273E-2</c:v>
                </c:pt>
                <c:pt idx="253">
                  <c:v>1.6285999999999998E-2</c:v>
                </c:pt>
                <c:pt idx="254">
                  <c:v>1.5417999999999998E-2</c:v>
                </c:pt>
                <c:pt idx="255">
                  <c:v>1.4115999999999986E-2</c:v>
                </c:pt>
                <c:pt idx="256">
                  <c:v>1.3563000000000016E-2</c:v>
                </c:pt>
                <c:pt idx="257">
                  <c:v>1.3473000000000001E-2</c:v>
                </c:pt>
                <c:pt idx="258">
                  <c:v>1.3783000000000017E-2</c:v>
                </c:pt>
                <c:pt idx="259">
                  <c:v>1.4382000000000001E-2</c:v>
                </c:pt>
                <c:pt idx="260">
                  <c:v>1.4574E-2</c:v>
                </c:pt>
                <c:pt idx="261">
                  <c:v>1.5014E-2</c:v>
                </c:pt>
                <c:pt idx="262">
                  <c:v>1.4345E-2</c:v>
                </c:pt>
                <c:pt idx="263">
                  <c:v>1.2883000000000007E-2</c:v>
                </c:pt>
                <c:pt idx="264">
                  <c:v>1.6112000000000001E-2</c:v>
                </c:pt>
                <c:pt idx="265">
                  <c:v>1.5782999999999998E-2</c:v>
                </c:pt>
                <c:pt idx="266">
                  <c:v>1.1587000000000016E-2</c:v>
                </c:pt>
                <c:pt idx="267">
                  <c:v>1.5341000000000016E-2</c:v>
                </c:pt>
                <c:pt idx="268">
                  <c:v>1.4874E-2</c:v>
                </c:pt>
                <c:pt idx="269">
                  <c:v>1.4035999999999983E-2</c:v>
                </c:pt>
                <c:pt idx="270">
                  <c:v>1.4546999999999996E-2</c:v>
                </c:pt>
                <c:pt idx="271">
                  <c:v>1.4879E-2</c:v>
                </c:pt>
                <c:pt idx="272">
                  <c:v>1.5455999999999998E-2</c:v>
                </c:pt>
                <c:pt idx="273">
                  <c:v>1.4611000000000001E-2</c:v>
                </c:pt>
                <c:pt idx="274">
                  <c:v>1.485E-2</c:v>
                </c:pt>
                <c:pt idx="275">
                  <c:v>1.4126E-2</c:v>
                </c:pt>
                <c:pt idx="276">
                  <c:v>1.4083999999999998E-2</c:v>
                </c:pt>
                <c:pt idx="277">
                  <c:v>1.4322000000000001E-2</c:v>
                </c:pt>
                <c:pt idx="278">
                  <c:v>1.4932000000000001E-2</c:v>
                </c:pt>
                <c:pt idx="279">
                  <c:v>1.4963000000000001E-2</c:v>
                </c:pt>
                <c:pt idx="280">
                  <c:v>1.4496E-2</c:v>
                </c:pt>
                <c:pt idx="281">
                  <c:v>1.4174999999999986E-2</c:v>
                </c:pt>
                <c:pt idx="282">
                  <c:v>1.0465E-2</c:v>
                </c:pt>
                <c:pt idx="283">
                  <c:v>1.3176E-2</c:v>
                </c:pt>
                <c:pt idx="284">
                  <c:v>1.4541000000000005E-2</c:v>
                </c:pt>
                <c:pt idx="285">
                  <c:v>1.5391E-2</c:v>
                </c:pt>
                <c:pt idx="286">
                  <c:v>1.4858999999999987E-2</c:v>
                </c:pt>
                <c:pt idx="287">
                  <c:v>1.4505000000000001E-2</c:v>
                </c:pt>
                <c:pt idx="288">
                  <c:v>1.5169999999999998E-2</c:v>
                </c:pt>
                <c:pt idx="289">
                  <c:v>1.5301000000000016E-2</c:v>
                </c:pt>
                <c:pt idx="290">
                  <c:v>1.6032000000000001E-2</c:v>
                </c:pt>
                <c:pt idx="291">
                  <c:v>1.4373E-2</c:v>
                </c:pt>
                <c:pt idx="292">
                  <c:v>1.4007E-2</c:v>
                </c:pt>
                <c:pt idx="293">
                  <c:v>1.3280999999999999E-2</c:v>
                </c:pt>
                <c:pt idx="294">
                  <c:v>1.4563000000000001E-2</c:v>
                </c:pt>
                <c:pt idx="295">
                  <c:v>1.4315999999999987E-2</c:v>
                </c:pt>
                <c:pt idx="296">
                  <c:v>1.4251999999999996E-2</c:v>
                </c:pt>
                <c:pt idx="297">
                  <c:v>1.3644999999999999E-2</c:v>
                </c:pt>
                <c:pt idx="298">
                  <c:v>1.5258000000000001E-2</c:v>
                </c:pt>
                <c:pt idx="299">
                  <c:v>1.6138E-2</c:v>
                </c:pt>
                <c:pt idx="300">
                  <c:v>1.1831000000000001E-2</c:v>
                </c:pt>
                <c:pt idx="301">
                  <c:v>1.4138E-2</c:v>
                </c:pt>
                <c:pt idx="302">
                  <c:v>1.4180000000000003E-2</c:v>
                </c:pt>
                <c:pt idx="303">
                  <c:v>1.5181000000000016E-2</c:v>
                </c:pt>
                <c:pt idx="304">
                  <c:v>1.5008000000000001E-2</c:v>
                </c:pt>
                <c:pt idx="305">
                  <c:v>1.4164000000000001E-2</c:v>
                </c:pt>
                <c:pt idx="306">
                  <c:v>1.4401000000000001E-2</c:v>
                </c:pt>
                <c:pt idx="307">
                  <c:v>1.3881000000000017E-2</c:v>
                </c:pt>
                <c:pt idx="308">
                  <c:v>1.4128E-2</c:v>
                </c:pt>
                <c:pt idx="309">
                  <c:v>1.4083999999999998E-2</c:v>
                </c:pt>
                <c:pt idx="310">
                  <c:v>1.4612E-2</c:v>
                </c:pt>
                <c:pt idx="311">
                  <c:v>1.5032999999999998E-2</c:v>
                </c:pt>
                <c:pt idx="312">
                  <c:v>1.5020000000000014E-2</c:v>
                </c:pt>
                <c:pt idx="313">
                  <c:v>1.1211E-2</c:v>
                </c:pt>
                <c:pt idx="314">
                  <c:v>1.4082000000000001E-2</c:v>
                </c:pt>
                <c:pt idx="315">
                  <c:v>1.4237E-2</c:v>
                </c:pt>
                <c:pt idx="316">
                  <c:v>1.1778E-2</c:v>
                </c:pt>
                <c:pt idx="317">
                  <c:v>1.4663000000000001E-2</c:v>
                </c:pt>
                <c:pt idx="318">
                  <c:v>1.4872E-2</c:v>
                </c:pt>
                <c:pt idx="319">
                  <c:v>1.5105E-2</c:v>
                </c:pt>
                <c:pt idx="320">
                  <c:v>1.4511E-2</c:v>
                </c:pt>
                <c:pt idx="321">
                  <c:v>1.3747000000000014E-2</c:v>
                </c:pt>
                <c:pt idx="322">
                  <c:v>1.3731999999999999E-2</c:v>
                </c:pt>
                <c:pt idx="323">
                  <c:v>1.3617000000000001E-2</c:v>
                </c:pt>
                <c:pt idx="324">
                  <c:v>1.4161999999999999E-2</c:v>
                </c:pt>
                <c:pt idx="325">
                  <c:v>1.4101000000000001E-2</c:v>
                </c:pt>
                <c:pt idx="326">
                  <c:v>1.4102999999999996E-2</c:v>
                </c:pt>
                <c:pt idx="327">
                  <c:v>1.409799999999998E-2</c:v>
                </c:pt>
                <c:pt idx="328">
                  <c:v>1.4529E-2</c:v>
                </c:pt>
                <c:pt idx="329">
                  <c:v>1.5233E-2</c:v>
                </c:pt>
                <c:pt idx="330">
                  <c:v>1.5140000000000015E-2</c:v>
                </c:pt>
                <c:pt idx="331">
                  <c:v>1.4811E-2</c:v>
                </c:pt>
                <c:pt idx="332">
                  <c:v>1.2272999999999996E-2</c:v>
                </c:pt>
                <c:pt idx="333">
                  <c:v>1.4428E-2</c:v>
                </c:pt>
                <c:pt idx="334">
                  <c:v>1.5410000000000005E-2</c:v>
                </c:pt>
                <c:pt idx="335">
                  <c:v>1.4794999999999996E-2</c:v>
                </c:pt>
                <c:pt idx="336">
                  <c:v>1.4680000000000007E-2</c:v>
                </c:pt>
                <c:pt idx="337">
                  <c:v>1.3044000000000005E-2</c:v>
                </c:pt>
                <c:pt idx="338">
                  <c:v>1.3040000000000001E-2</c:v>
                </c:pt>
                <c:pt idx="339">
                  <c:v>1.3160000000000017E-2</c:v>
                </c:pt>
                <c:pt idx="340">
                  <c:v>1.3459E-2</c:v>
                </c:pt>
                <c:pt idx="341">
                  <c:v>1.4021E-2</c:v>
                </c:pt>
                <c:pt idx="342">
                  <c:v>1.4988000000000001E-2</c:v>
                </c:pt>
                <c:pt idx="343">
                  <c:v>1.4820000000000003E-2</c:v>
                </c:pt>
                <c:pt idx="344">
                  <c:v>1.4298999999999982E-2</c:v>
                </c:pt>
                <c:pt idx="345">
                  <c:v>1.3697000000000001E-2</c:v>
                </c:pt>
                <c:pt idx="346">
                  <c:v>1.4673E-2</c:v>
                </c:pt>
                <c:pt idx="347">
                  <c:v>1.5587999999999999E-2</c:v>
                </c:pt>
                <c:pt idx="348">
                  <c:v>1.5535999999999998E-2</c:v>
                </c:pt>
                <c:pt idx="349">
                  <c:v>1.3794000000000001E-2</c:v>
                </c:pt>
                <c:pt idx="350">
                  <c:v>1.0050999999999996E-2</c:v>
                </c:pt>
                <c:pt idx="351">
                  <c:v>1.3741000000000019E-2</c:v>
                </c:pt>
                <c:pt idx="352">
                  <c:v>1.4753E-2</c:v>
                </c:pt>
                <c:pt idx="353">
                  <c:v>1.5965000000000003E-2</c:v>
                </c:pt>
                <c:pt idx="354">
                  <c:v>1.5344999999999999E-2</c:v>
                </c:pt>
                <c:pt idx="355">
                  <c:v>1.5188999999999999E-2</c:v>
                </c:pt>
                <c:pt idx="356">
                  <c:v>1.4205000000000001E-2</c:v>
                </c:pt>
                <c:pt idx="357">
                  <c:v>1.6003000000000003E-2</c:v>
                </c:pt>
                <c:pt idx="358">
                  <c:v>1.5571000000000003E-2</c:v>
                </c:pt>
                <c:pt idx="359">
                  <c:v>1.4718999999999998E-2</c:v>
                </c:pt>
                <c:pt idx="360">
                  <c:v>1.3862000000000017E-2</c:v>
                </c:pt>
                <c:pt idx="361">
                  <c:v>1.4238999999999986E-2</c:v>
                </c:pt>
                <c:pt idx="362">
                  <c:v>1.4775E-2</c:v>
                </c:pt>
                <c:pt idx="363">
                  <c:v>1.1427000000000001E-2</c:v>
                </c:pt>
                <c:pt idx="364">
                  <c:v>1.3750000000000005E-2</c:v>
                </c:pt>
                <c:pt idx="365">
                  <c:v>1.3697000000000001E-2</c:v>
                </c:pt>
                <c:pt idx="366">
                  <c:v>1.1021000000000001E-2</c:v>
                </c:pt>
                <c:pt idx="367">
                  <c:v>1.5381000000000014E-2</c:v>
                </c:pt>
                <c:pt idx="368">
                  <c:v>1.5011999999999998E-2</c:v>
                </c:pt>
                <c:pt idx="369">
                  <c:v>1.4893E-2</c:v>
                </c:pt>
                <c:pt idx="370">
                  <c:v>1.3993999999999999E-2</c:v>
                </c:pt>
                <c:pt idx="371">
                  <c:v>1.3606999999999999E-2</c:v>
                </c:pt>
                <c:pt idx="372">
                  <c:v>1.4520000000000003E-2</c:v>
                </c:pt>
                <c:pt idx="373">
                  <c:v>1.3379E-2</c:v>
                </c:pt>
                <c:pt idx="374">
                  <c:v>1.3122999999999999E-2</c:v>
                </c:pt>
                <c:pt idx="375">
                  <c:v>1.2518999999999987E-2</c:v>
                </c:pt>
                <c:pt idx="376">
                  <c:v>1.3214999999999998E-2</c:v>
                </c:pt>
                <c:pt idx="377">
                  <c:v>1.5219999999999996E-2</c:v>
                </c:pt>
                <c:pt idx="378">
                  <c:v>1.5653E-2</c:v>
                </c:pt>
                <c:pt idx="379">
                  <c:v>1.4905000000000003E-2</c:v>
                </c:pt>
                <c:pt idx="380">
                  <c:v>1.4265999999999996E-2</c:v>
                </c:pt>
                <c:pt idx="381">
                  <c:v>1.3320000000000018E-2</c:v>
                </c:pt>
                <c:pt idx="382">
                  <c:v>1.1688000000000016E-2</c:v>
                </c:pt>
                <c:pt idx="383">
                  <c:v>1.3339999999999998E-2</c:v>
                </c:pt>
                <c:pt idx="384">
                  <c:v>1.4182E-2</c:v>
                </c:pt>
                <c:pt idx="385">
                  <c:v>1.3830000000000005E-2</c:v>
                </c:pt>
                <c:pt idx="386">
                  <c:v>1.3998E-2</c:v>
                </c:pt>
                <c:pt idx="387">
                  <c:v>1.3776999999999999E-2</c:v>
                </c:pt>
                <c:pt idx="388">
                  <c:v>1.3809000000000005E-2</c:v>
                </c:pt>
                <c:pt idx="389">
                  <c:v>1.3379E-2</c:v>
                </c:pt>
                <c:pt idx="390">
                  <c:v>1.3558000000000001E-2</c:v>
                </c:pt>
                <c:pt idx="391">
                  <c:v>1.3047000000000001E-2</c:v>
                </c:pt>
                <c:pt idx="392">
                  <c:v>1.4700000000000001E-2</c:v>
                </c:pt>
                <c:pt idx="393">
                  <c:v>1.5023999999999999E-2</c:v>
                </c:pt>
                <c:pt idx="394">
                  <c:v>1.4883E-2</c:v>
                </c:pt>
                <c:pt idx="395">
                  <c:v>1.5343000000000015E-2</c:v>
                </c:pt>
                <c:pt idx="396">
                  <c:v>1.4454999999999996E-2</c:v>
                </c:pt>
                <c:pt idx="397">
                  <c:v>1.3897000000000001E-2</c:v>
                </c:pt>
                <c:pt idx="398">
                  <c:v>1.3044000000000005E-2</c:v>
                </c:pt>
                <c:pt idx="399">
                  <c:v>1.3795000000000003E-2</c:v>
                </c:pt>
                <c:pt idx="400">
                  <c:v>1.0644000000000001E-2</c:v>
                </c:pt>
                <c:pt idx="401">
                  <c:v>1.3901000000000021E-2</c:v>
                </c:pt>
                <c:pt idx="402">
                  <c:v>1.3871000000000001E-2</c:v>
                </c:pt>
                <c:pt idx="403">
                  <c:v>1.4508E-2</c:v>
                </c:pt>
                <c:pt idx="404">
                  <c:v>1.3044999999999999E-2</c:v>
                </c:pt>
                <c:pt idx="405">
                  <c:v>1.3790999999999999E-2</c:v>
                </c:pt>
                <c:pt idx="406">
                  <c:v>1.3724999999999999E-2</c:v>
                </c:pt>
                <c:pt idx="407">
                  <c:v>1.4421000000000003E-2</c:v>
                </c:pt>
                <c:pt idx="408">
                  <c:v>1.3833000000000003E-2</c:v>
                </c:pt>
                <c:pt idx="409">
                  <c:v>1.4226000000000001E-2</c:v>
                </c:pt>
                <c:pt idx="410">
                  <c:v>1.4473E-2</c:v>
                </c:pt>
                <c:pt idx="411">
                  <c:v>1.3974000000000007E-2</c:v>
                </c:pt>
                <c:pt idx="412">
                  <c:v>1.3572000000000001E-2</c:v>
                </c:pt>
                <c:pt idx="413">
                  <c:v>1.1122000000000003E-2</c:v>
                </c:pt>
                <c:pt idx="414">
                  <c:v>1.3790999999999999E-2</c:v>
                </c:pt>
                <c:pt idx="415">
                  <c:v>1.4598E-2</c:v>
                </c:pt>
                <c:pt idx="416">
                  <c:v>1.0647E-2</c:v>
                </c:pt>
                <c:pt idx="417">
                  <c:v>1.3642000000000019E-2</c:v>
                </c:pt>
                <c:pt idx="418">
                  <c:v>1.3015000000000001E-2</c:v>
                </c:pt>
                <c:pt idx="419">
                  <c:v>1.3656000000000001E-2</c:v>
                </c:pt>
                <c:pt idx="420">
                  <c:v>1.4031999999999998E-2</c:v>
                </c:pt>
                <c:pt idx="421">
                  <c:v>1.3728000000000014E-2</c:v>
                </c:pt>
                <c:pt idx="422">
                  <c:v>1.3525000000000014E-2</c:v>
                </c:pt>
                <c:pt idx="423">
                  <c:v>1.3481999999999999E-2</c:v>
                </c:pt>
                <c:pt idx="424">
                  <c:v>1.2893999999999996E-2</c:v>
                </c:pt>
                <c:pt idx="425">
                  <c:v>1.3677999999999999E-2</c:v>
                </c:pt>
                <c:pt idx="426">
                  <c:v>1.3893000000000001E-2</c:v>
                </c:pt>
                <c:pt idx="427">
                  <c:v>1.3861000000000021E-2</c:v>
                </c:pt>
                <c:pt idx="428">
                  <c:v>1.3082999999999999E-2</c:v>
                </c:pt>
                <c:pt idx="429">
                  <c:v>1.3058999999999998E-2</c:v>
                </c:pt>
                <c:pt idx="430">
                  <c:v>1.3599E-2</c:v>
                </c:pt>
                <c:pt idx="431">
                  <c:v>1.3337999999999996E-2</c:v>
                </c:pt>
                <c:pt idx="432">
                  <c:v>1.0421000000000001E-2</c:v>
                </c:pt>
                <c:pt idx="433">
                  <c:v>1.4178E-2</c:v>
                </c:pt>
                <c:pt idx="434">
                  <c:v>1.3968000000000001E-2</c:v>
                </c:pt>
                <c:pt idx="435">
                  <c:v>1.2664000000000003E-2</c:v>
                </c:pt>
                <c:pt idx="436">
                  <c:v>1.2421000000000001E-2</c:v>
                </c:pt>
                <c:pt idx="437">
                  <c:v>1.2291999999999996E-2</c:v>
                </c:pt>
                <c:pt idx="438">
                  <c:v>1.3644000000000017E-2</c:v>
                </c:pt>
                <c:pt idx="439">
                  <c:v>1.3727000000000001E-2</c:v>
                </c:pt>
                <c:pt idx="440">
                  <c:v>1.3929000000000014E-2</c:v>
                </c:pt>
                <c:pt idx="441">
                  <c:v>1.3998E-2</c:v>
                </c:pt>
                <c:pt idx="442">
                  <c:v>1.3639E-2</c:v>
                </c:pt>
              </c:numCache>
            </c:numRef>
          </c:yVal>
          <c:smooth val="0"/>
        </c:ser>
        <c:ser>
          <c:idx val="2"/>
          <c:order val="2"/>
          <c:tx>
            <c:strRef>
              <c:f>Data!$I$1</c:f>
              <c:strCache>
                <c:ptCount val="1"/>
                <c:pt idx="0">
                  <c:v>TVE VC</c:v>
                </c:pt>
              </c:strCache>
            </c:strRef>
          </c:tx>
          <c:spPr>
            <a:ln>
              <a:solidFill>
                <a:srgbClr val="FFC000"/>
              </a:solidFill>
            </a:ln>
          </c:spPr>
          <c:marker>
            <c:symbol val="none"/>
          </c:marker>
          <c:xVal>
            <c:numRef>
              <c:f>Plots!$B$2:$B$8</c:f>
              <c:numCache>
                <c:formatCode>General</c:formatCode>
                <c:ptCount val="7"/>
              </c:numCache>
            </c:numRef>
          </c:xVal>
          <c:yVal>
            <c:numRef>
              <c:f>Data!$I$2:$I$3000</c:f>
              <c:numCache>
                <c:formatCode>General</c:formatCode>
                <c:ptCount val="2999"/>
                <c:pt idx="0">
                  <c:v>1.1121000000000016E-2</c:v>
                </c:pt>
                <c:pt idx="1">
                  <c:v>1.4728E-2</c:v>
                </c:pt>
                <c:pt idx="2">
                  <c:v>1.4149E-2</c:v>
                </c:pt>
                <c:pt idx="3">
                  <c:v>1.3570000000000007E-2</c:v>
                </c:pt>
                <c:pt idx="4">
                  <c:v>1.3058E-2</c:v>
                </c:pt>
                <c:pt idx="5">
                  <c:v>1.3082999999999999E-2</c:v>
                </c:pt>
                <c:pt idx="6">
                  <c:v>1.4187999999999996E-2</c:v>
                </c:pt>
                <c:pt idx="7">
                  <c:v>1.4492999999999994E-2</c:v>
                </c:pt>
                <c:pt idx="8">
                  <c:v>1.3894000000000005E-2</c:v>
                </c:pt>
                <c:pt idx="9">
                  <c:v>1.3771000000000005E-2</c:v>
                </c:pt>
                <c:pt idx="10">
                  <c:v>1.2883000000000007E-2</c:v>
                </c:pt>
                <c:pt idx="11">
                  <c:v>1.2687E-2</c:v>
                </c:pt>
                <c:pt idx="12">
                  <c:v>1.2149E-2</c:v>
                </c:pt>
                <c:pt idx="13">
                  <c:v>9.0090000000000066E-3</c:v>
                </c:pt>
                <c:pt idx="14">
                  <c:v>1.3454000000000001E-2</c:v>
                </c:pt>
                <c:pt idx="15">
                  <c:v>1.4068000000000001E-2</c:v>
                </c:pt>
                <c:pt idx="16">
                  <c:v>1.0788000000000001E-2</c:v>
                </c:pt>
                <c:pt idx="17">
                  <c:v>1.3769000000000003E-2</c:v>
                </c:pt>
                <c:pt idx="18">
                  <c:v>1.3343000000000015E-2</c:v>
                </c:pt>
                <c:pt idx="19">
                  <c:v>1.2354E-2</c:v>
                </c:pt>
                <c:pt idx="20">
                  <c:v>1.3410999999999999E-2</c:v>
                </c:pt>
                <c:pt idx="21">
                  <c:v>1.3187000000000001E-2</c:v>
                </c:pt>
                <c:pt idx="22">
                  <c:v>1.3370000000000003E-2</c:v>
                </c:pt>
                <c:pt idx="23">
                  <c:v>1.3115E-2</c:v>
                </c:pt>
                <c:pt idx="24">
                  <c:v>1.3004999999999999E-2</c:v>
                </c:pt>
                <c:pt idx="25">
                  <c:v>1.4466E-2</c:v>
                </c:pt>
                <c:pt idx="26">
                  <c:v>1.4313999999999986E-2</c:v>
                </c:pt>
                <c:pt idx="27">
                  <c:v>1.3877E-2</c:v>
                </c:pt>
                <c:pt idx="28">
                  <c:v>1.3106000000000001E-2</c:v>
                </c:pt>
                <c:pt idx="29">
                  <c:v>1.2243E-2</c:v>
                </c:pt>
                <c:pt idx="30">
                  <c:v>1.2635E-2</c:v>
                </c:pt>
                <c:pt idx="31">
                  <c:v>1.3037E-2</c:v>
                </c:pt>
                <c:pt idx="32">
                  <c:v>1.1504000000000016E-2</c:v>
                </c:pt>
                <c:pt idx="33">
                  <c:v>1.4664999999999999E-2</c:v>
                </c:pt>
                <c:pt idx="34">
                  <c:v>1.4008E-2</c:v>
                </c:pt>
                <c:pt idx="35">
                  <c:v>1.3502999999999999E-2</c:v>
                </c:pt>
                <c:pt idx="36">
                  <c:v>1.3025000000000005E-2</c:v>
                </c:pt>
                <c:pt idx="37">
                  <c:v>1.3812000000000001E-2</c:v>
                </c:pt>
                <c:pt idx="38">
                  <c:v>1.3974000000000007E-2</c:v>
                </c:pt>
                <c:pt idx="39">
                  <c:v>1.4497999999999987E-2</c:v>
                </c:pt>
                <c:pt idx="40">
                  <c:v>1.4413E-2</c:v>
                </c:pt>
                <c:pt idx="41">
                  <c:v>1.3440000000000016E-2</c:v>
                </c:pt>
                <c:pt idx="42">
                  <c:v>1.3172000000000001E-2</c:v>
                </c:pt>
                <c:pt idx="43">
                  <c:v>1.3264000000000001E-2</c:v>
                </c:pt>
                <c:pt idx="44">
                  <c:v>1.4617E-2</c:v>
                </c:pt>
                <c:pt idx="45">
                  <c:v>1.5363999999999999E-2</c:v>
                </c:pt>
                <c:pt idx="46">
                  <c:v>1.4829E-2</c:v>
                </c:pt>
                <c:pt idx="47">
                  <c:v>1.3592000000000003E-2</c:v>
                </c:pt>
                <c:pt idx="48">
                  <c:v>1.3887999999999999E-2</c:v>
                </c:pt>
                <c:pt idx="49">
                  <c:v>1.4572999999999996E-2</c:v>
                </c:pt>
                <c:pt idx="50">
                  <c:v>1.1152E-2</c:v>
                </c:pt>
                <c:pt idx="51">
                  <c:v>1.4452999999999994E-2</c:v>
                </c:pt>
                <c:pt idx="52">
                  <c:v>1.3620999999999999E-2</c:v>
                </c:pt>
                <c:pt idx="53">
                  <c:v>1.3577000000000001E-2</c:v>
                </c:pt>
                <c:pt idx="54">
                  <c:v>1.2907999999999999E-2</c:v>
                </c:pt>
                <c:pt idx="55">
                  <c:v>1.4735999999999996E-2</c:v>
                </c:pt>
                <c:pt idx="56">
                  <c:v>1.5601000000000016E-2</c:v>
                </c:pt>
                <c:pt idx="57">
                  <c:v>1.4702000000000003E-2</c:v>
                </c:pt>
                <c:pt idx="58">
                  <c:v>1.3639E-2</c:v>
                </c:pt>
                <c:pt idx="59">
                  <c:v>1.4163E-2</c:v>
                </c:pt>
                <c:pt idx="60">
                  <c:v>1.4291999999999996E-2</c:v>
                </c:pt>
                <c:pt idx="61">
                  <c:v>1.5001000000000007E-2</c:v>
                </c:pt>
                <c:pt idx="62">
                  <c:v>1.4407E-2</c:v>
                </c:pt>
                <c:pt idx="63">
                  <c:v>1.2135999999999982E-2</c:v>
                </c:pt>
                <c:pt idx="64">
                  <c:v>1.4629E-2</c:v>
                </c:pt>
                <c:pt idx="65">
                  <c:v>1.5093000000000001E-2</c:v>
                </c:pt>
                <c:pt idx="66">
                  <c:v>1.0434000000000001E-2</c:v>
                </c:pt>
                <c:pt idx="67">
                  <c:v>1.4404999999999998E-2</c:v>
                </c:pt>
                <c:pt idx="68">
                  <c:v>1.4218999999999983E-2</c:v>
                </c:pt>
                <c:pt idx="69">
                  <c:v>1.5415E-2</c:v>
                </c:pt>
                <c:pt idx="70">
                  <c:v>1.4184E-2</c:v>
                </c:pt>
                <c:pt idx="71">
                  <c:v>1.3185000000000007E-2</c:v>
                </c:pt>
                <c:pt idx="72">
                  <c:v>1.3509999999999999E-2</c:v>
                </c:pt>
                <c:pt idx="73">
                  <c:v>1.4765E-2</c:v>
                </c:pt>
                <c:pt idx="74">
                  <c:v>1.5322000000000014E-2</c:v>
                </c:pt>
                <c:pt idx="75">
                  <c:v>1.4285000000000001E-2</c:v>
                </c:pt>
                <c:pt idx="76">
                  <c:v>1.3580999999999999E-2</c:v>
                </c:pt>
                <c:pt idx="77">
                  <c:v>1.3436E-2</c:v>
                </c:pt>
                <c:pt idx="78">
                  <c:v>1.3082999999999999E-2</c:v>
                </c:pt>
                <c:pt idx="79">
                  <c:v>1.3898000000000001E-2</c:v>
                </c:pt>
                <c:pt idx="80">
                  <c:v>1.4451E-2</c:v>
                </c:pt>
                <c:pt idx="81">
                  <c:v>1.4947E-2</c:v>
                </c:pt>
                <c:pt idx="82">
                  <c:v>1.2090999999999998E-2</c:v>
                </c:pt>
                <c:pt idx="83">
                  <c:v>1.3755000000000003E-2</c:v>
                </c:pt>
                <c:pt idx="84">
                  <c:v>1.4374999999999987E-2</c:v>
                </c:pt>
                <c:pt idx="85">
                  <c:v>1.3131E-2</c:v>
                </c:pt>
                <c:pt idx="86">
                  <c:v>1.396400000000002E-2</c:v>
                </c:pt>
                <c:pt idx="87">
                  <c:v>1.3054E-2</c:v>
                </c:pt>
                <c:pt idx="88">
                  <c:v>1.2838E-2</c:v>
                </c:pt>
                <c:pt idx="89">
                  <c:v>1.3494000000000001E-2</c:v>
                </c:pt>
                <c:pt idx="90">
                  <c:v>1.2793000000000001E-2</c:v>
                </c:pt>
                <c:pt idx="91">
                  <c:v>1.2227999999999998E-2</c:v>
                </c:pt>
                <c:pt idx="92">
                  <c:v>1.2515E-2</c:v>
                </c:pt>
                <c:pt idx="93">
                  <c:v>1.3211000000000001E-2</c:v>
                </c:pt>
                <c:pt idx="94">
                  <c:v>1.3950000000000014E-2</c:v>
                </c:pt>
                <c:pt idx="95">
                  <c:v>1.3243000000000001E-2</c:v>
                </c:pt>
                <c:pt idx="96">
                  <c:v>1.3963000000000019E-2</c:v>
                </c:pt>
                <c:pt idx="97">
                  <c:v>1.3639E-2</c:v>
                </c:pt>
                <c:pt idx="98">
                  <c:v>1.3339E-2</c:v>
                </c:pt>
                <c:pt idx="99">
                  <c:v>1.3101000000000003E-2</c:v>
                </c:pt>
                <c:pt idx="100">
                  <c:v>1.0788000000000001E-2</c:v>
                </c:pt>
                <c:pt idx="101">
                  <c:v>1.3854000000000003E-2</c:v>
                </c:pt>
                <c:pt idx="102">
                  <c:v>1.3939E-2</c:v>
                </c:pt>
                <c:pt idx="103">
                  <c:v>1.4545000000000001E-2</c:v>
                </c:pt>
                <c:pt idx="104">
                  <c:v>1.4336E-2</c:v>
                </c:pt>
                <c:pt idx="105">
                  <c:v>1.4098999999999981E-2</c:v>
                </c:pt>
                <c:pt idx="106">
                  <c:v>1.3671000000000001E-2</c:v>
                </c:pt>
                <c:pt idx="107">
                  <c:v>1.4071E-2</c:v>
                </c:pt>
                <c:pt idx="108">
                  <c:v>1.3892000000000003E-2</c:v>
                </c:pt>
                <c:pt idx="109">
                  <c:v>1.3472000000000001E-2</c:v>
                </c:pt>
                <c:pt idx="110">
                  <c:v>1.2671E-2</c:v>
                </c:pt>
                <c:pt idx="111">
                  <c:v>1.2052E-2</c:v>
                </c:pt>
                <c:pt idx="112">
                  <c:v>1.2192999999999996E-2</c:v>
                </c:pt>
                <c:pt idx="113">
                  <c:v>1.0848999999999999E-2</c:v>
                </c:pt>
                <c:pt idx="114">
                  <c:v>1.5589E-2</c:v>
                </c:pt>
                <c:pt idx="115">
                  <c:v>1.5022000000000001E-2</c:v>
                </c:pt>
                <c:pt idx="116">
                  <c:v>1.0276E-2</c:v>
                </c:pt>
                <c:pt idx="117">
                  <c:v>1.3376000000000001E-2</c:v>
                </c:pt>
                <c:pt idx="118">
                  <c:v>1.3285000000000003E-2</c:v>
                </c:pt>
                <c:pt idx="119">
                  <c:v>1.3443000000000017E-2</c:v>
                </c:pt>
                <c:pt idx="120">
                  <c:v>1.3476E-2</c:v>
                </c:pt>
                <c:pt idx="121">
                  <c:v>1.4503E-2</c:v>
                </c:pt>
                <c:pt idx="122">
                  <c:v>1.5776999999999999E-2</c:v>
                </c:pt>
                <c:pt idx="123">
                  <c:v>1.5396999999999996E-2</c:v>
                </c:pt>
                <c:pt idx="124">
                  <c:v>1.5417E-2</c:v>
                </c:pt>
                <c:pt idx="125">
                  <c:v>1.4298999999999982E-2</c:v>
                </c:pt>
                <c:pt idx="126">
                  <c:v>1.4807000000000001E-2</c:v>
                </c:pt>
                <c:pt idx="127">
                  <c:v>1.4274999999999998E-2</c:v>
                </c:pt>
                <c:pt idx="128">
                  <c:v>1.4919E-2</c:v>
                </c:pt>
                <c:pt idx="129">
                  <c:v>1.3694000000000001E-2</c:v>
                </c:pt>
                <c:pt idx="130">
                  <c:v>1.2914E-2</c:v>
                </c:pt>
                <c:pt idx="131">
                  <c:v>1.2397999999999998E-2</c:v>
                </c:pt>
                <c:pt idx="132">
                  <c:v>9.6170000000000005E-3</c:v>
                </c:pt>
                <c:pt idx="133">
                  <c:v>1.4361000000000001E-2</c:v>
                </c:pt>
                <c:pt idx="134">
                  <c:v>1.3638000000000001E-2</c:v>
                </c:pt>
                <c:pt idx="135">
                  <c:v>1.3894999999999999E-2</c:v>
                </c:pt>
                <c:pt idx="136">
                  <c:v>1.3521999999999999E-2</c:v>
                </c:pt>
                <c:pt idx="137">
                  <c:v>1.3763000000000015E-2</c:v>
                </c:pt>
                <c:pt idx="138">
                  <c:v>1.3589000000000007E-2</c:v>
                </c:pt>
                <c:pt idx="139">
                  <c:v>1.2978E-2</c:v>
                </c:pt>
                <c:pt idx="140">
                  <c:v>1.3880000000000021E-2</c:v>
                </c:pt>
                <c:pt idx="141">
                  <c:v>1.4507000000000001E-2</c:v>
                </c:pt>
                <c:pt idx="142">
                  <c:v>1.5155999999999998E-2</c:v>
                </c:pt>
                <c:pt idx="143">
                  <c:v>1.4422000000000001E-2</c:v>
                </c:pt>
                <c:pt idx="144">
                  <c:v>1.3280999999999999E-2</c:v>
                </c:pt>
                <c:pt idx="145">
                  <c:v>1.2656000000000001E-2</c:v>
                </c:pt>
                <c:pt idx="146">
                  <c:v>1.3547000000000003E-2</c:v>
                </c:pt>
                <c:pt idx="147">
                  <c:v>1.4607999999999998E-2</c:v>
                </c:pt>
                <c:pt idx="148">
                  <c:v>1.4814000000000001E-2</c:v>
                </c:pt>
                <c:pt idx="149">
                  <c:v>1.5102000000000001E-2</c:v>
                </c:pt>
                <c:pt idx="150">
                  <c:v>1.1771000000000005E-2</c:v>
                </c:pt>
                <c:pt idx="151">
                  <c:v>1.3881000000000017E-2</c:v>
                </c:pt>
                <c:pt idx="152">
                  <c:v>1.4220000000000003E-2</c:v>
                </c:pt>
                <c:pt idx="153">
                  <c:v>1.3960000000000023E-2</c:v>
                </c:pt>
                <c:pt idx="154">
                  <c:v>1.5032999999999998E-2</c:v>
                </c:pt>
                <c:pt idx="155">
                  <c:v>1.5565000000000015E-2</c:v>
                </c:pt>
                <c:pt idx="156">
                  <c:v>1.6101000000000025E-2</c:v>
                </c:pt>
                <c:pt idx="157">
                  <c:v>1.5712E-2</c:v>
                </c:pt>
                <c:pt idx="158">
                  <c:v>1.5701000000000003E-2</c:v>
                </c:pt>
                <c:pt idx="159">
                  <c:v>1.4742000000000003E-2</c:v>
                </c:pt>
                <c:pt idx="160">
                  <c:v>1.4416E-2</c:v>
                </c:pt>
                <c:pt idx="161">
                  <c:v>1.3733E-2</c:v>
                </c:pt>
                <c:pt idx="162">
                  <c:v>1.3847000000000003E-2</c:v>
                </c:pt>
                <c:pt idx="163">
                  <c:v>1.1107000000000007E-2</c:v>
                </c:pt>
                <c:pt idx="164">
                  <c:v>1.4501999999999999E-2</c:v>
                </c:pt>
                <c:pt idx="165">
                  <c:v>1.3303000000000014E-2</c:v>
                </c:pt>
                <c:pt idx="166">
                  <c:v>1.0121000000000003E-2</c:v>
                </c:pt>
                <c:pt idx="167">
                  <c:v>1.3070999999999999E-2</c:v>
                </c:pt>
                <c:pt idx="168">
                  <c:v>1.3539000000000001E-2</c:v>
                </c:pt>
                <c:pt idx="169">
                  <c:v>1.3878000000000001E-2</c:v>
                </c:pt>
                <c:pt idx="170">
                  <c:v>1.4037999999999981E-2</c:v>
                </c:pt>
                <c:pt idx="171">
                  <c:v>1.5263000000000007E-2</c:v>
                </c:pt>
                <c:pt idx="172">
                  <c:v>1.3844000000000016E-2</c:v>
                </c:pt>
                <c:pt idx="173">
                  <c:v>1.2980999999999999E-2</c:v>
                </c:pt>
                <c:pt idx="174">
                  <c:v>1.3483999999999999E-2</c:v>
                </c:pt>
                <c:pt idx="175">
                  <c:v>1.4973999999999998E-2</c:v>
                </c:pt>
                <c:pt idx="176">
                  <c:v>1.4926000000000005E-2</c:v>
                </c:pt>
                <c:pt idx="177">
                  <c:v>1.4525000000000001E-2</c:v>
                </c:pt>
                <c:pt idx="178">
                  <c:v>1.3587999999999999E-2</c:v>
                </c:pt>
                <c:pt idx="179">
                  <c:v>1.4515E-2</c:v>
                </c:pt>
                <c:pt idx="180">
                  <c:v>1.4238999999999986E-2</c:v>
                </c:pt>
                <c:pt idx="181">
                  <c:v>1.5120000000000001E-2</c:v>
                </c:pt>
                <c:pt idx="182">
                  <c:v>1.1878000000000001E-2</c:v>
                </c:pt>
                <c:pt idx="183">
                  <c:v>1.4390999999999998E-2</c:v>
                </c:pt>
                <c:pt idx="184">
                  <c:v>1.3807000000000003E-2</c:v>
                </c:pt>
                <c:pt idx="185">
                  <c:v>1.2952E-2</c:v>
                </c:pt>
                <c:pt idx="186">
                  <c:v>1.3004999999999999E-2</c:v>
                </c:pt>
                <c:pt idx="187">
                  <c:v>1.3214999999999998E-2</c:v>
                </c:pt>
                <c:pt idx="188">
                  <c:v>1.2577E-2</c:v>
                </c:pt>
                <c:pt idx="189">
                  <c:v>1.3148999999999999E-2</c:v>
                </c:pt>
                <c:pt idx="190">
                  <c:v>1.227E-2</c:v>
                </c:pt>
                <c:pt idx="191">
                  <c:v>1.3719E-2</c:v>
                </c:pt>
                <c:pt idx="192">
                  <c:v>1.3502000000000017E-2</c:v>
                </c:pt>
                <c:pt idx="193">
                  <c:v>1.4553E-2</c:v>
                </c:pt>
                <c:pt idx="194">
                  <c:v>1.4642000000000001E-2</c:v>
                </c:pt>
                <c:pt idx="195">
                  <c:v>1.4754E-2</c:v>
                </c:pt>
                <c:pt idx="196">
                  <c:v>1.4048E-2</c:v>
                </c:pt>
                <c:pt idx="197">
                  <c:v>1.3778E-2</c:v>
                </c:pt>
                <c:pt idx="198">
                  <c:v>1.3037999999999998E-2</c:v>
                </c:pt>
                <c:pt idx="199">
                  <c:v>1.3167999999999999E-2</c:v>
                </c:pt>
                <c:pt idx="200">
                  <c:v>8.7580000000000002E-3</c:v>
                </c:pt>
                <c:pt idx="201">
                  <c:v>1.2900000000000003E-2</c:v>
                </c:pt>
                <c:pt idx="202">
                  <c:v>1.3911000000000001E-2</c:v>
                </c:pt>
                <c:pt idx="203">
                  <c:v>1.5188E-2</c:v>
                </c:pt>
                <c:pt idx="204">
                  <c:v>1.5108999999999999E-2</c:v>
                </c:pt>
                <c:pt idx="205">
                  <c:v>1.3632000000000003E-2</c:v>
                </c:pt>
                <c:pt idx="206">
                  <c:v>1.4419E-2</c:v>
                </c:pt>
                <c:pt idx="207">
                  <c:v>1.3759E-2</c:v>
                </c:pt>
                <c:pt idx="208">
                  <c:v>1.4208999999999998E-2</c:v>
                </c:pt>
                <c:pt idx="209">
                  <c:v>1.4353999999999994E-2</c:v>
                </c:pt>
                <c:pt idx="210">
                  <c:v>1.4022E-2</c:v>
                </c:pt>
                <c:pt idx="211">
                  <c:v>1.4028000000000001E-2</c:v>
                </c:pt>
                <c:pt idx="212">
                  <c:v>1.3755000000000003E-2</c:v>
                </c:pt>
                <c:pt idx="213">
                  <c:v>9.9680000000000046E-3</c:v>
                </c:pt>
                <c:pt idx="214">
                  <c:v>1.4574999999999998E-2</c:v>
                </c:pt>
                <c:pt idx="215">
                  <c:v>1.3014E-2</c:v>
                </c:pt>
                <c:pt idx="216">
                  <c:v>1.0489999999999998E-2</c:v>
                </c:pt>
                <c:pt idx="217">
                  <c:v>1.3021000000000001E-2</c:v>
                </c:pt>
                <c:pt idx="218">
                  <c:v>1.4074999999999996E-2</c:v>
                </c:pt>
                <c:pt idx="219">
                  <c:v>1.4331999999999998E-2</c:v>
                </c:pt>
                <c:pt idx="220">
                  <c:v>1.3715000000000001E-2</c:v>
                </c:pt>
                <c:pt idx="221">
                  <c:v>1.3738E-2</c:v>
                </c:pt>
                <c:pt idx="222">
                  <c:v>1.3703999999999999E-2</c:v>
                </c:pt>
                <c:pt idx="223">
                  <c:v>1.4708000000000001E-2</c:v>
                </c:pt>
                <c:pt idx="224">
                  <c:v>1.3767000000000001E-2</c:v>
                </c:pt>
                <c:pt idx="225">
                  <c:v>1.4909E-2</c:v>
                </c:pt>
                <c:pt idx="226">
                  <c:v>1.3661000000000019E-2</c:v>
                </c:pt>
                <c:pt idx="227">
                  <c:v>1.4487E-2</c:v>
                </c:pt>
                <c:pt idx="228">
                  <c:v>1.3629000000000007E-2</c:v>
                </c:pt>
                <c:pt idx="229">
                  <c:v>1.3472000000000001E-2</c:v>
                </c:pt>
                <c:pt idx="230">
                  <c:v>1.1726000000000016E-2</c:v>
                </c:pt>
                <c:pt idx="231">
                  <c:v>1.1375000000000001E-2</c:v>
                </c:pt>
                <c:pt idx="232">
                  <c:v>9.1280000000000007E-3</c:v>
                </c:pt>
                <c:pt idx="233">
                  <c:v>1.4289E-2</c:v>
                </c:pt>
                <c:pt idx="234">
                  <c:v>1.5106000000000001E-2</c:v>
                </c:pt>
                <c:pt idx="235">
                  <c:v>1.5382000000000003E-2</c:v>
                </c:pt>
                <c:pt idx="236">
                  <c:v>1.4964999999999999E-2</c:v>
                </c:pt>
                <c:pt idx="237">
                  <c:v>1.4005999999999998E-2</c:v>
                </c:pt>
                <c:pt idx="238">
                  <c:v>1.3624000000000015E-2</c:v>
                </c:pt>
                <c:pt idx="239">
                  <c:v>1.403899999999998E-2</c:v>
                </c:pt>
                <c:pt idx="240">
                  <c:v>1.4158999999999982E-2</c:v>
                </c:pt>
                <c:pt idx="241">
                  <c:v>1.3679E-2</c:v>
                </c:pt>
                <c:pt idx="242">
                  <c:v>1.2095999999999985E-2</c:v>
                </c:pt>
                <c:pt idx="243">
                  <c:v>1.2604000000000001E-2</c:v>
                </c:pt>
                <c:pt idx="244">
                  <c:v>1.1893000000000001E-2</c:v>
                </c:pt>
                <c:pt idx="245">
                  <c:v>1.2891000000000001E-2</c:v>
                </c:pt>
                <c:pt idx="246">
                  <c:v>1.2144E-2</c:v>
                </c:pt>
                <c:pt idx="247">
                  <c:v>1.2926000000000003E-2</c:v>
                </c:pt>
                <c:pt idx="248">
                  <c:v>1.3252999999999999E-2</c:v>
                </c:pt>
                <c:pt idx="249">
                  <c:v>1.3360000000000016E-2</c:v>
                </c:pt>
                <c:pt idx="250">
                  <c:v>1.0573000000000001E-2</c:v>
                </c:pt>
                <c:pt idx="251">
                  <c:v>1.3521999999999999E-2</c:v>
                </c:pt>
                <c:pt idx="252">
                  <c:v>1.4130999999999998E-2</c:v>
                </c:pt>
                <c:pt idx="253">
                  <c:v>1.3841000000000016E-2</c:v>
                </c:pt>
                <c:pt idx="254">
                  <c:v>1.3738999999999998E-2</c:v>
                </c:pt>
                <c:pt idx="255">
                  <c:v>1.2577999999999987E-2</c:v>
                </c:pt>
                <c:pt idx="256">
                  <c:v>1.4096999999999983E-2</c:v>
                </c:pt>
                <c:pt idx="257">
                  <c:v>1.3084999999999999E-2</c:v>
                </c:pt>
                <c:pt idx="258">
                  <c:v>1.3358999999999998E-2</c:v>
                </c:pt>
                <c:pt idx="259">
                  <c:v>1.1233000000000003E-2</c:v>
                </c:pt>
                <c:pt idx="260">
                  <c:v>1.1696000000000003E-2</c:v>
                </c:pt>
                <c:pt idx="261">
                  <c:v>1.2178999999999985E-2</c:v>
                </c:pt>
                <c:pt idx="262">
                  <c:v>1.3216E-2</c:v>
                </c:pt>
                <c:pt idx="263">
                  <c:v>9.7140000000000004E-3</c:v>
                </c:pt>
                <c:pt idx="264">
                  <c:v>1.2383999999999999E-2</c:v>
                </c:pt>
                <c:pt idx="265">
                  <c:v>1.2656000000000001E-2</c:v>
                </c:pt>
                <c:pt idx="266">
                  <c:v>1.0109999999999996E-2</c:v>
                </c:pt>
                <c:pt idx="267">
                  <c:v>1.4387E-2</c:v>
                </c:pt>
                <c:pt idx="268">
                  <c:v>1.4472E-2</c:v>
                </c:pt>
                <c:pt idx="269">
                  <c:v>1.4754E-2</c:v>
                </c:pt>
                <c:pt idx="270">
                  <c:v>1.3822000000000017E-2</c:v>
                </c:pt>
                <c:pt idx="271">
                  <c:v>1.3937000000000001E-2</c:v>
                </c:pt>
                <c:pt idx="272">
                  <c:v>1.3514999999999999E-2</c:v>
                </c:pt>
                <c:pt idx="273">
                  <c:v>1.4497999999999987E-2</c:v>
                </c:pt>
                <c:pt idx="274">
                  <c:v>1.4751999999999998E-2</c:v>
                </c:pt>
                <c:pt idx="275">
                  <c:v>1.4692E-2</c:v>
                </c:pt>
                <c:pt idx="276">
                  <c:v>1.2473E-2</c:v>
                </c:pt>
                <c:pt idx="277">
                  <c:v>1.0768000000000003E-2</c:v>
                </c:pt>
                <c:pt idx="278">
                  <c:v>1.1712000000000005E-2</c:v>
                </c:pt>
                <c:pt idx="279">
                  <c:v>1.3455999999999999E-2</c:v>
                </c:pt>
                <c:pt idx="280">
                  <c:v>1.352000000000002E-2</c:v>
                </c:pt>
                <c:pt idx="281">
                  <c:v>1.3183000000000005E-2</c:v>
                </c:pt>
                <c:pt idx="282">
                  <c:v>9.6820000000000048E-3</c:v>
                </c:pt>
                <c:pt idx="283">
                  <c:v>1.2305999999999996E-2</c:v>
                </c:pt>
                <c:pt idx="284">
                  <c:v>1.2429000000000001E-2</c:v>
                </c:pt>
                <c:pt idx="285">
                  <c:v>1.3462999999999999E-2</c:v>
                </c:pt>
                <c:pt idx="286">
                  <c:v>1.3578E-2</c:v>
                </c:pt>
                <c:pt idx="287">
                  <c:v>1.3939E-2</c:v>
                </c:pt>
                <c:pt idx="288">
                  <c:v>1.3911000000000001E-2</c:v>
                </c:pt>
                <c:pt idx="289">
                  <c:v>1.4413E-2</c:v>
                </c:pt>
                <c:pt idx="290">
                  <c:v>1.3682000000000017E-2</c:v>
                </c:pt>
                <c:pt idx="291">
                  <c:v>1.2892000000000001E-2</c:v>
                </c:pt>
                <c:pt idx="292">
                  <c:v>1.2788000000000001E-2</c:v>
                </c:pt>
                <c:pt idx="293">
                  <c:v>1.4005E-2</c:v>
                </c:pt>
                <c:pt idx="294">
                  <c:v>1.2435E-2</c:v>
                </c:pt>
                <c:pt idx="295">
                  <c:v>1.2744999999999999E-2</c:v>
                </c:pt>
                <c:pt idx="296">
                  <c:v>1.1932000000000003E-2</c:v>
                </c:pt>
                <c:pt idx="297">
                  <c:v>1.2432E-2</c:v>
                </c:pt>
                <c:pt idx="298">
                  <c:v>1.2296E-2</c:v>
                </c:pt>
                <c:pt idx="299">
                  <c:v>1.2333999999999998E-2</c:v>
                </c:pt>
                <c:pt idx="300">
                  <c:v>1.0593999999999998E-2</c:v>
                </c:pt>
                <c:pt idx="301">
                  <c:v>1.3153E-2</c:v>
                </c:pt>
                <c:pt idx="302">
                  <c:v>1.3195999999999998E-2</c:v>
                </c:pt>
                <c:pt idx="303">
                  <c:v>1.2089000000000001E-2</c:v>
                </c:pt>
                <c:pt idx="304">
                  <c:v>1.2789999999999998E-2</c:v>
                </c:pt>
                <c:pt idx="305">
                  <c:v>1.2255E-2</c:v>
                </c:pt>
                <c:pt idx="306">
                  <c:v>1.3648000000000014E-2</c:v>
                </c:pt>
                <c:pt idx="307">
                  <c:v>1.2064999999999998E-2</c:v>
                </c:pt>
                <c:pt idx="308">
                  <c:v>1.4374999999999987E-2</c:v>
                </c:pt>
                <c:pt idx="309">
                  <c:v>1.3152E-2</c:v>
                </c:pt>
                <c:pt idx="310">
                  <c:v>1.3608000000000014E-2</c:v>
                </c:pt>
                <c:pt idx="311">
                  <c:v>1.1912000000000015E-2</c:v>
                </c:pt>
                <c:pt idx="312">
                  <c:v>1.2312E-2</c:v>
                </c:pt>
                <c:pt idx="313">
                  <c:v>9.6500000000000145E-3</c:v>
                </c:pt>
                <c:pt idx="314">
                  <c:v>1.2374E-2</c:v>
                </c:pt>
                <c:pt idx="315">
                  <c:v>1.2211E-2</c:v>
                </c:pt>
                <c:pt idx="316">
                  <c:v>9.3210000000000046E-3</c:v>
                </c:pt>
                <c:pt idx="317">
                  <c:v>1.2923000000000007E-2</c:v>
                </c:pt>
                <c:pt idx="318">
                  <c:v>1.1949000000000001E-2</c:v>
                </c:pt>
                <c:pt idx="319">
                  <c:v>1.3042000000000003E-2</c:v>
                </c:pt>
                <c:pt idx="320">
                  <c:v>1.2279999999999998E-2</c:v>
                </c:pt>
                <c:pt idx="321">
                  <c:v>1.3783999999999999E-2</c:v>
                </c:pt>
                <c:pt idx="322">
                  <c:v>1.3509999999999999E-2</c:v>
                </c:pt>
                <c:pt idx="323">
                  <c:v>1.4218999999999983E-2</c:v>
                </c:pt>
                <c:pt idx="324">
                  <c:v>1.3412E-2</c:v>
                </c:pt>
                <c:pt idx="325">
                  <c:v>1.1891000000000014E-2</c:v>
                </c:pt>
                <c:pt idx="326">
                  <c:v>1.1763000000000016E-2</c:v>
                </c:pt>
                <c:pt idx="327">
                  <c:v>1.2206E-2</c:v>
                </c:pt>
                <c:pt idx="328">
                  <c:v>1.3176999999999998E-2</c:v>
                </c:pt>
                <c:pt idx="329">
                  <c:v>1.3859E-2</c:v>
                </c:pt>
                <c:pt idx="330">
                  <c:v>1.3247999999999999E-2</c:v>
                </c:pt>
                <c:pt idx="331">
                  <c:v>1.3712000000000005E-2</c:v>
                </c:pt>
                <c:pt idx="332">
                  <c:v>9.8390000000000144E-3</c:v>
                </c:pt>
                <c:pt idx="333">
                  <c:v>1.3269000000000001E-2</c:v>
                </c:pt>
                <c:pt idx="334">
                  <c:v>1.2788000000000001E-2</c:v>
                </c:pt>
                <c:pt idx="335">
                  <c:v>1.3776999999999999E-2</c:v>
                </c:pt>
                <c:pt idx="336">
                  <c:v>1.3586000000000015E-2</c:v>
                </c:pt>
                <c:pt idx="337">
                  <c:v>1.2291999999999996E-2</c:v>
                </c:pt>
                <c:pt idx="338">
                  <c:v>1.2537999999999994E-2</c:v>
                </c:pt>
                <c:pt idx="339">
                  <c:v>1.1969000000000016E-2</c:v>
                </c:pt>
                <c:pt idx="340">
                  <c:v>1.4167000000000001E-2</c:v>
                </c:pt>
                <c:pt idx="341">
                  <c:v>1.2697999999999996E-2</c:v>
                </c:pt>
                <c:pt idx="342">
                  <c:v>1.3481999999999999E-2</c:v>
                </c:pt>
                <c:pt idx="343">
                  <c:v>1.2518E-2</c:v>
                </c:pt>
                <c:pt idx="344">
                  <c:v>1.3917000000000001E-2</c:v>
                </c:pt>
                <c:pt idx="345">
                  <c:v>1.2942000000000014E-2</c:v>
                </c:pt>
                <c:pt idx="346">
                  <c:v>1.1731000000000005E-2</c:v>
                </c:pt>
                <c:pt idx="347">
                  <c:v>1.1887000000000017E-2</c:v>
                </c:pt>
                <c:pt idx="348">
                  <c:v>1.3155999999999998E-2</c:v>
                </c:pt>
                <c:pt idx="349">
                  <c:v>1.4223000000000001E-2</c:v>
                </c:pt>
                <c:pt idx="350">
                  <c:v>1.0815999999999996E-2</c:v>
                </c:pt>
                <c:pt idx="351">
                  <c:v>1.4146000000000001E-2</c:v>
                </c:pt>
                <c:pt idx="352">
                  <c:v>1.5032999999999998E-2</c:v>
                </c:pt>
                <c:pt idx="353">
                  <c:v>1.5952999999999998E-2</c:v>
                </c:pt>
                <c:pt idx="354">
                  <c:v>1.5115E-2</c:v>
                </c:pt>
                <c:pt idx="355">
                  <c:v>1.3547999999999999E-2</c:v>
                </c:pt>
                <c:pt idx="356">
                  <c:v>1.3561999999999999E-2</c:v>
                </c:pt>
                <c:pt idx="357">
                  <c:v>1.3153E-2</c:v>
                </c:pt>
                <c:pt idx="358">
                  <c:v>1.2938E-2</c:v>
                </c:pt>
                <c:pt idx="359">
                  <c:v>1.1509000000000005E-2</c:v>
                </c:pt>
                <c:pt idx="360">
                  <c:v>1.1475000000000001E-2</c:v>
                </c:pt>
                <c:pt idx="361">
                  <c:v>1.1896000000000007E-2</c:v>
                </c:pt>
                <c:pt idx="362">
                  <c:v>1.2640999999999999E-2</c:v>
                </c:pt>
                <c:pt idx="363">
                  <c:v>9.7690000000000068E-3</c:v>
                </c:pt>
                <c:pt idx="364">
                  <c:v>1.3728000000000014E-2</c:v>
                </c:pt>
                <c:pt idx="365">
                  <c:v>1.3483000000000016E-2</c:v>
                </c:pt>
                <c:pt idx="366">
                  <c:v>1.0014E-2</c:v>
                </c:pt>
                <c:pt idx="367">
                  <c:v>1.1252000000000003E-2</c:v>
                </c:pt>
                <c:pt idx="368">
                  <c:v>1.2312E-2</c:v>
                </c:pt>
                <c:pt idx="369">
                  <c:v>1.2480000000000003E-2</c:v>
                </c:pt>
                <c:pt idx="370">
                  <c:v>1.4369E-2</c:v>
                </c:pt>
                <c:pt idx="371">
                  <c:v>1.3677999999999999E-2</c:v>
                </c:pt>
                <c:pt idx="372">
                  <c:v>1.3890000000000001E-2</c:v>
                </c:pt>
                <c:pt idx="373">
                  <c:v>1.204E-2</c:v>
                </c:pt>
                <c:pt idx="374">
                  <c:v>1.3327000000000007E-2</c:v>
                </c:pt>
                <c:pt idx="375">
                  <c:v>1.1986000000000017E-2</c:v>
                </c:pt>
                <c:pt idx="376">
                  <c:v>1.1724999999999999E-2</c:v>
                </c:pt>
                <c:pt idx="377">
                  <c:v>1.1716000000000001E-2</c:v>
                </c:pt>
                <c:pt idx="378">
                  <c:v>1.3212000000000003E-2</c:v>
                </c:pt>
                <c:pt idx="379">
                  <c:v>1.4457999999999986E-2</c:v>
                </c:pt>
                <c:pt idx="380">
                  <c:v>1.3299E-2</c:v>
                </c:pt>
                <c:pt idx="381">
                  <c:v>1.4197999999999985E-2</c:v>
                </c:pt>
                <c:pt idx="382">
                  <c:v>1.0336999999999994E-2</c:v>
                </c:pt>
                <c:pt idx="383">
                  <c:v>1.3594999999999999E-2</c:v>
                </c:pt>
                <c:pt idx="384">
                  <c:v>1.1048000000000001E-2</c:v>
                </c:pt>
                <c:pt idx="385">
                  <c:v>1.2929000000000001E-2</c:v>
                </c:pt>
                <c:pt idx="386">
                  <c:v>1.2482999999999999E-2</c:v>
                </c:pt>
                <c:pt idx="387">
                  <c:v>1.3641000000000018E-2</c:v>
                </c:pt>
                <c:pt idx="388">
                  <c:v>1.1681000000000023E-2</c:v>
                </c:pt>
                <c:pt idx="389">
                  <c:v>1.2423999999999999E-2</c:v>
                </c:pt>
                <c:pt idx="390">
                  <c:v>1.265E-2</c:v>
                </c:pt>
                <c:pt idx="391">
                  <c:v>1.2195999999999986E-2</c:v>
                </c:pt>
                <c:pt idx="392">
                  <c:v>1.1845000000000019E-2</c:v>
                </c:pt>
                <c:pt idx="393">
                  <c:v>1.0538E-2</c:v>
                </c:pt>
                <c:pt idx="394">
                  <c:v>1.0836999999999998E-2</c:v>
                </c:pt>
                <c:pt idx="395">
                  <c:v>1.1913999999999999E-2</c:v>
                </c:pt>
                <c:pt idx="396">
                  <c:v>1.2266000000000001E-2</c:v>
                </c:pt>
                <c:pt idx="397">
                  <c:v>1.2871E-2</c:v>
                </c:pt>
                <c:pt idx="398">
                  <c:v>1.1424000000000017E-2</c:v>
                </c:pt>
                <c:pt idx="399">
                  <c:v>1.2616E-2</c:v>
                </c:pt>
                <c:pt idx="400">
                  <c:v>9.4080000000000066E-3</c:v>
                </c:pt>
                <c:pt idx="401">
                  <c:v>1.2825000000000001E-2</c:v>
                </c:pt>
                <c:pt idx="402">
                  <c:v>1.1684000000000021E-2</c:v>
                </c:pt>
                <c:pt idx="403">
                  <c:v>1.1789000000000015E-2</c:v>
                </c:pt>
                <c:pt idx="404">
                  <c:v>1.1792000000000014E-2</c:v>
                </c:pt>
                <c:pt idx="405">
                  <c:v>1.1590000000000001E-2</c:v>
                </c:pt>
                <c:pt idx="406">
                  <c:v>1.1134000000000003E-2</c:v>
                </c:pt>
                <c:pt idx="407">
                  <c:v>1.0936E-2</c:v>
                </c:pt>
                <c:pt idx="408">
                  <c:v>1.3037E-2</c:v>
                </c:pt>
                <c:pt idx="409">
                  <c:v>1.2683000000000003E-2</c:v>
                </c:pt>
                <c:pt idx="410">
                  <c:v>1.2929000000000001E-2</c:v>
                </c:pt>
                <c:pt idx="411">
                  <c:v>1.1793000000000001E-2</c:v>
                </c:pt>
                <c:pt idx="412">
                  <c:v>1.1721000000000023E-2</c:v>
                </c:pt>
                <c:pt idx="413">
                  <c:v>8.6210000000000002E-3</c:v>
                </c:pt>
                <c:pt idx="414">
                  <c:v>1.2076E-2</c:v>
                </c:pt>
                <c:pt idx="415">
                  <c:v>1.1277000000000001E-2</c:v>
                </c:pt>
                <c:pt idx="416">
                  <c:v>8.4260000000000047E-3</c:v>
                </c:pt>
                <c:pt idx="417">
                  <c:v>1.0825000000000001E-2</c:v>
                </c:pt>
                <c:pt idx="418">
                  <c:v>1.146100000000002E-2</c:v>
                </c:pt>
                <c:pt idx="419">
                  <c:v>1.1070999999999999E-2</c:v>
                </c:pt>
                <c:pt idx="420">
                  <c:v>1.1212000000000001E-2</c:v>
                </c:pt>
                <c:pt idx="421">
                  <c:v>1.1609000000000001E-2</c:v>
                </c:pt>
                <c:pt idx="422">
                  <c:v>1.136200000000002E-2</c:v>
                </c:pt>
                <c:pt idx="423">
                  <c:v>1.1350000000000001E-2</c:v>
                </c:pt>
                <c:pt idx="424">
                  <c:v>1.0617E-2</c:v>
                </c:pt>
                <c:pt idx="425">
                  <c:v>1.1233000000000003E-2</c:v>
                </c:pt>
                <c:pt idx="426">
                  <c:v>1.1950000000000014E-2</c:v>
                </c:pt>
                <c:pt idx="427">
                  <c:v>1.1955000000000007E-2</c:v>
                </c:pt>
                <c:pt idx="428">
                  <c:v>1.1221999999999999E-2</c:v>
                </c:pt>
                <c:pt idx="429">
                  <c:v>1.0196999999999998E-2</c:v>
                </c:pt>
                <c:pt idx="430">
                  <c:v>1.0493000000000001E-2</c:v>
                </c:pt>
                <c:pt idx="431">
                  <c:v>1.172300000000002E-2</c:v>
                </c:pt>
                <c:pt idx="432">
                  <c:v>9.2550000000000184E-3</c:v>
                </c:pt>
                <c:pt idx="433">
                  <c:v>1.1161000000000015E-2</c:v>
                </c:pt>
                <c:pt idx="434">
                  <c:v>1.1101000000000001E-2</c:v>
                </c:pt>
                <c:pt idx="435">
                  <c:v>1.1745000000000018E-2</c:v>
                </c:pt>
                <c:pt idx="436">
                  <c:v>1.1427000000000001E-2</c:v>
                </c:pt>
                <c:pt idx="437">
                  <c:v>1.2369E-2</c:v>
                </c:pt>
                <c:pt idx="438">
                  <c:v>1.1622000000000023E-2</c:v>
                </c:pt>
                <c:pt idx="439">
                  <c:v>1.1701000000000019E-2</c:v>
                </c:pt>
                <c:pt idx="440">
                  <c:v>1.0411E-2</c:v>
                </c:pt>
                <c:pt idx="441">
                  <c:v>1.0866000000000001E-2</c:v>
                </c:pt>
                <c:pt idx="442">
                  <c:v>1.0881000000000016E-2</c:v>
                </c:pt>
              </c:numCache>
            </c:numRef>
          </c:yVal>
          <c:smooth val="0"/>
        </c:ser>
        <c:ser>
          <c:idx val="3"/>
          <c:order val="3"/>
          <c:tx>
            <c:v>uncertainty</c:v>
          </c:tx>
          <c:spPr>
            <a:ln>
              <a:solidFill>
                <a:srgbClr val="92D050"/>
              </a:solidFill>
            </a:ln>
          </c:spPr>
          <c:marker>
            <c:symbol val="none"/>
          </c:marker>
          <c:xVal>
            <c:numLit>
              <c:formatCode>General</c:formatCode>
              <c:ptCount val="2"/>
              <c:pt idx="0">
                <c:v>45</c:v>
              </c:pt>
              <c:pt idx="1">
                <c:v>55</c:v>
              </c:pt>
            </c:numLit>
          </c:xVal>
          <c:yVal>
            <c:numLit>
              <c:formatCode>General</c:formatCode>
              <c:ptCount val="2"/>
              <c:pt idx="0">
                <c:v>0.05</c:v>
              </c:pt>
              <c:pt idx="1">
                <c:v>0.05</c:v>
              </c:pt>
            </c:numLit>
          </c:yVal>
          <c:smooth val="0"/>
        </c:ser>
        <c:dLbls>
          <c:showLegendKey val="0"/>
          <c:showVal val="0"/>
          <c:showCatName val="0"/>
          <c:showSerName val="0"/>
          <c:showPercent val="0"/>
          <c:showBubbleSize val="0"/>
        </c:dLbls>
        <c:axId val="671760472"/>
        <c:axId val="671764784"/>
      </c:scatterChart>
      <c:valAx>
        <c:axId val="671760472"/>
        <c:scaling>
          <c:orientation val="minMax"/>
          <c:max val="55"/>
          <c:min val="4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4784"/>
        <c:crosses val="autoZero"/>
        <c:crossBetween val="midCat"/>
        <c:majorUnit val="1"/>
      </c:valAx>
      <c:valAx>
        <c:axId val="671764784"/>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60472"/>
        <c:crosses val="autoZero"/>
        <c:crossBetween val="midCat"/>
      </c:valAx>
    </c:plotArea>
    <c:legend>
      <c:legendPos val="r"/>
      <c:overlay val="0"/>
      <c:txPr>
        <a:bodyPr/>
        <a:lstStyle/>
        <a:p>
          <a:pPr>
            <a:defRPr sz="800" baseline="0"/>
          </a:pPr>
          <a:endParaRPr lang="en-US"/>
        </a:p>
      </c:tx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Voltage TVE</a:t>
            </a:r>
          </a:p>
        </c:rich>
      </c:tx>
      <c:overlay val="0"/>
    </c:title>
    <c:autoTitleDeleted val="0"/>
    <c:plotArea>
      <c:layout>
        <c:manualLayout>
          <c:layoutTarget val="inner"/>
          <c:xMode val="edge"/>
          <c:yMode val="edge"/>
          <c:x val="0.15893033650337277"/>
          <c:y val="0.23692669587651571"/>
          <c:w val="0.53121090919199165"/>
          <c:h val="0.44771644616129525"/>
        </c:manualLayout>
      </c:layout>
      <c:scatterChart>
        <c:scatterStyle val="lineMarker"/>
        <c:varyColors val="0"/>
        <c:ser>
          <c:idx val="0"/>
          <c:order val="0"/>
          <c:tx>
            <c:strRef>
              <c:f>Data!$C$1</c:f>
              <c:strCache>
                <c:ptCount val="1"/>
                <c:pt idx="0">
                  <c:v>TVE VA</c:v>
                </c:pt>
              </c:strCache>
            </c:strRef>
          </c:tx>
          <c:marker>
            <c:symbol val="none"/>
          </c:marker>
          <c:xVal>
            <c:numRef>
              <c:f>Data!$B$2:$B$2999</c:f>
              <c:numCache>
                <c:formatCode>General</c:formatCode>
                <c:ptCount val="2998"/>
                <c:pt idx="0">
                  <c:v>56.016590000000001</c:v>
                </c:pt>
                <c:pt idx="1">
                  <c:v>56.033290000000001</c:v>
                </c:pt>
                <c:pt idx="2">
                  <c:v>56.049730000000011</c:v>
                </c:pt>
                <c:pt idx="3">
                  <c:v>56.066660000000006</c:v>
                </c:pt>
                <c:pt idx="4">
                  <c:v>56.083259999999996</c:v>
                </c:pt>
                <c:pt idx="5">
                  <c:v>56.099890000000002</c:v>
                </c:pt>
                <c:pt idx="6">
                  <c:v>56.11656</c:v>
                </c:pt>
                <c:pt idx="7">
                  <c:v>56.133290000000002</c:v>
                </c:pt>
                <c:pt idx="8">
                  <c:v>56.15</c:v>
                </c:pt>
                <c:pt idx="9">
                  <c:v>56.166790000000013</c:v>
                </c:pt>
                <c:pt idx="10">
                  <c:v>56.183190000000003</c:v>
                </c:pt>
                <c:pt idx="11">
                  <c:v>56.199860000000001</c:v>
                </c:pt>
                <c:pt idx="12">
                  <c:v>56.216570000000011</c:v>
                </c:pt>
                <c:pt idx="13">
                  <c:v>56.233330000000066</c:v>
                </c:pt>
                <c:pt idx="14">
                  <c:v>56.249880000000005</c:v>
                </c:pt>
                <c:pt idx="15">
                  <c:v>56.266550000000066</c:v>
                </c:pt>
                <c:pt idx="16">
                  <c:v>56.283480000000004</c:v>
                </c:pt>
                <c:pt idx="17">
                  <c:v>56.299930000000067</c:v>
                </c:pt>
                <c:pt idx="18">
                  <c:v>56.316459999999999</c:v>
                </c:pt>
                <c:pt idx="19">
                  <c:v>56.333259999999996</c:v>
                </c:pt>
                <c:pt idx="20">
                  <c:v>56.349930000000001</c:v>
                </c:pt>
                <c:pt idx="21">
                  <c:v>56.366760000000006</c:v>
                </c:pt>
                <c:pt idx="22">
                  <c:v>56.383499999999998</c:v>
                </c:pt>
                <c:pt idx="23">
                  <c:v>56.400010000000002</c:v>
                </c:pt>
                <c:pt idx="24">
                  <c:v>56.416789999999999</c:v>
                </c:pt>
                <c:pt idx="25">
                  <c:v>56.433230000000002</c:v>
                </c:pt>
                <c:pt idx="26">
                  <c:v>56.449730000000002</c:v>
                </c:pt>
                <c:pt idx="27">
                  <c:v>56.466770000000011</c:v>
                </c:pt>
                <c:pt idx="28">
                  <c:v>56.483459999999994</c:v>
                </c:pt>
                <c:pt idx="29">
                  <c:v>56.499860000000005</c:v>
                </c:pt>
                <c:pt idx="30">
                  <c:v>56.516500000000001</c:v>
                </c:pt>
                <c:pt idx="31">
                  <c:v>56.533260000000006</c:v>
                </c:pt>
                <c:pt idx="32">
                  <c:v>56.549990000000001</c:v>
                </c:pt>
                <c:pt idx="33">
                  <c:v>56.566470000000002</c:v>
                </c:pt>
                <c:pt idx="34">
                  <c:v>56.583449999999999</c:v>
                </c:pt>
                <c:pt idx="35">
                  <c:v>56.600110000000051</c:v>
                </c:pt>
                <c:pt idx="36">
                  <c:v>56.616600000000005</c:v>
                </c:pt>
                <c:pt idx="37">
                  <c:v>56.63353000000005</c:v>
                </c:pt>
                <c:pt idx="38">
                  <c:v>56.650040000000004</c:v>
                </c:pt>
                <c:pt idx="39">
                  <c:v>56.666560000000011</c:v>
                </c:pt>
                <c:pt idx="40">
                  <c:v>56.683460000000004</c:v>
                </c:pt>
                <c:pt idx="41">
                  <c:v>56.699980000000011</c:v>
                </c:pt>
                <c:pt idx="42">
                  <c:v>56.716440000000006</c:v>
                </c:pt>
                <c:pt idx="43">
                  <c:v>56.733400000000003</c:v>
                </c:pt>
                <c:pt idx="44">
                  <c:v>56.75027</c:v>
                </c:pt>
                <c:pt idx="45">
                  <c:v>56.766660000000002</c:v>
                </c:pt>
                <c:pt idx="46">
                  <c:v>56.783240000000006</c:v>
                </c:pt>
                <c:pt idx="47">
                  <c:v>56.799940000000056</c:v>
                </c:pt>
                <c:pt idx="48">
                  <c:v>56.816499999999998</c:v>
                </c:pt>
                <c:pt idx="49">
                  <c:v>56.833259999999996</c:v>
                </c:pt>
                <c:pt idx="50">
                  <c:v>56.849910000000001</c:v>
                </c:pt>
                <c:pt idx="51">
                  <c:v>56.866489999999999</c:v>
                </c:pt>
                <c:pt idx="52">
                  <c:v>56.883369999999999</c:v>
                </c:pt>
                <c:pt idx="53">
                  <c:v>56.900089999999999</c:v>
                </c:pt>
                <c:pt idx="54">
                  <c:v>56.916649999999997</c:v>
                </c:pt>
                <c:pt idx="55">
                  <c:v>56.933310000000013</c:v>
                </c:pt>
                <c:pt idx="56">
                  <c:v>56.950189999999999</c:v>
                </c:pt>
                <c:pt idx="57">
                  <c:v>56.966710000000013</c:v>
                </c:pt>
                <c:pt idx="58">
                  <c:v>56.983049999999999</c:v>
                </c:pt>
                <c:pt idx="59">
                  <c:v>56.999920000000003</c:v>
                </c:pt>
                <c:pt idx="60">
                  <c:v>57.017069999999997</c:v>
                </c:pt>
                <c:pt idx="61">
                  <c:v>57.033280000000005</c:v>
                </c:pt>
                <c:pt idx="62">
                  <c:v>57.049810000000001</c:v>
                </c:pt>
                <c:pt idx="63">
                  <c:v>57.06664</c:v>
                </c:pt>
                <c:pt idx="64">
                  <c:v>57.083300000000001</c:v>
                </c:pt>
                <c:pt idx="65">
                  <c:v>57.100100000000012</c:v>
                </c:pt>
                <c:pt idx="66">
                  <c:v>57.116580000000006</c:v>
                </c:pt>
                <c:pt idx="67">
                  <c:v>57.13335000000005</c:v>
                </c:pt>
                <c:pt idx="68">
                  <c:v>57.149889999999999</c:v>
                </c:pt>
                <c:pt idx="69">
                  <c:v>57.166530000000058</c:v>
                </c:pt>
                <c:pt idx="70">
                  <c:v>57.183479999999996</c:v>
                </c:pt>
                <c:pt idx="71">
                  <c:v>57.200030000000012</c:v>
                </c:pt>
                <c:pt idx="72">
                  <c:v>57.216670000000001</c:v>
                </c:pt>
                <c:pt idx="73">
                  <c:v>57.233220000000003</c:v>
                </c:pt>
                <c:pt idx="74">
                  <c:v>57.250060000000005</c:v>
                </c:pt>
                <c:pt idx="75">
                  <c:v>57.266810000000049</c:v>
                </c:pt>
                <c:pt idx="76">
                  <c:v>57.283280000000005</c:v>
                </c:pt>
                <c:pt idx="77">
                  <c:v>57.299960000000013</c:v>
                </c:pt>
                <c:pt idx="78">
                  <c:v>57.316739999999996</c:v>
                </c:pt>
                <c:pt idx="79">
                  <c:v>57.333210000000001</c:v>
                </c:pt>
                <c:pt idx="80">
                  <c:v>57.349859999999993</c:v>
                </c:pt>
                <c:pt idx="81">
                  <c:v>57.366970000000002</c:v>
                </c:pt>
                <c:pt idx="82">
                  <c:v>57.383569999999999</c:v>
                </c:pt>
                <c:pt idx="83">
                  <c:v>57.399850000000001</c:v>
                </c:pt>
                <c:pt idx="84">
                  <c:v>57.416489999999996</c:v>
                </c:pt>
                <c:pt idx="85">
                  <c:v>57.433230000000002</c:v>
                </c:pt>
                <c:pt idx="86">
                  <c:v>57.450259999999993</c:v>
                </c:pt>
                <c:pt idx="87">
                  <c:v>57.466610000000003</c:v>
                </c:pt>
                <c:pt idx="88">
                  <c:v>57.483239999999995</c:v>
                </c:pt>
                <c:pt idx="89">
                  <c:v>57.499960000000002</c:v>
                </c:pt>
                <c:pt idx="90">
                  <c:v>57.51681</c:v>
                </c:pt>
                <c:pt idx="91">
                  <c:v>57.533380000000001</c:v>
                </c:pt>
                <c:pt idx="92">
                  <c:v>57.55001</c:v>
                </c:pt>
                <c:pt idx="93">
                  <c:v>57.56664</c:v>
                </c:pt>
                <c:pt idx="94">
                  <c:v>57.583069999999999</c:v>
                </c:pt>
                <c:pt idx="95">
                  <c:v>57.600030000000011</c:v>
                </c:pt>
                <c:pt idx="96">
                  <c:v>57.616460000000004</c:v>
                </c:pt>
                <c:pt idx="97">
                  <c:v>57.633300000000013</c:v>
                </c:pt>
                <c:pt idx="98">
                  <c:v>57.650130000000011</c:v>
                </c:pt>
                <c:pt idx="99">
                  <c:v>57.666650000000011</c:v>
                </c:pt>
                <c:pt idx="100">
                  <c:v>57.683540000000001</c:v>
                </c:pt>
                <c:pt idx="101">
                  <c:v>57.69988</c:v>
                </c:pt>
                <c:pt idx="102">
                  <c:v>57.716480000000004</c:v>
                </c:pt>
                <c:pt idx="103">
                  <c:v>57.733520000000013</c:v>
                </c:pt>
                <c:pt idx="104">
                  <c:v>57.750130000000013</c:v>
                </c:pt>
                <c:pt idx="105">
                  <c:v>57.76661000000005</c:v>
                </c:pt>
                <c:pt idx="106">
                  <c:v>57.783460000000005</c:v>
                </c:pt>
                <c:pt idx="107">
                  <c:v>57.80021</c:v>
                </c:pt>
                <c:pt idx="108">
                  <c:v>57.816699999999997</c:v>
                </c:pt>
                <c:pt idx="109">
                  <c:v>57.833310000000012</c:v>
                </c:pt>
                <c:pt idx="110">
                  <c:v>57.849940000000004</c:v>
                </c:pt>
                <c:pt idx="111">
                  <c:v>57.866669999999999</c:v>
                </c:pt>
                <c:pt idx="112">
                  <c:v>57.883229999999998</c:v>
                </c:pt>
                <c:pt idx="113">
                  <c:v>57.900059999999996</c:v>
                </c:pt>
                <c:pt idx="114">
                  <c:v>57.916760000000004</c:v>
                </c:pt>
                <c:pt idx="115">
                  <c:v>57.933210000000003</c:v>
                </c:pt>
                <c:pt idx="116">
                  <c:v>57.949859999999994</c:v>
                </c:pt>
                <c:pt idx="117">
                  <c:v>57.966720000000002</c:v>
                </c:pt>
                <c:pt idx="118">
                  <c:v>57.983520000000006</c:v>
                </c:pt>
                <c:pt idx="119">
                  <c:v>57.999970000000012</c:v>
                </c:pt>
                <c:pt idx="120">
                  <c:v>58.016659999999995</c:v>
                </c:pt>
                <c:pt idx="121">
                  <c:v>58.033230000000003</c:v>
                </c:pt>
                <c:pt idx="122">
                  <c:v>58.049839999999996</c:v>
                </c:pt>
                <c:pt idx="123">
                  <c:v>58.06682</c:v>
                </c:pt>
                <c:pt idx="124">
                  <c:v>58.083459999999995</c:v>
                </c:pt>
                <c:pt idx="125">
                  <c:v>58.099920000000012</c:v>
                </c:pt>
                <c:pt idx="126">
                  <c:v>58.116600000000005</c:v>
                </c:pt>
                <c:pt idx="127">
                  <c:v>58.133510000000058</c:v>
                </c:pt>
                <c:pt idx="128">
                  <c:v>58.150089999999999</c:v>
                </c:pt>
                <c:pt idx="129">
                  <c:v>58.166990000000013</c:v>
                </c:pt>
                <c:pt idx="130">
                  <c:v>58.183340000000001</c:v>
                </c:pt>
                <c:pt idx="131">
                  <c:v>58.199910000000067</c:v>
                </c:pt>
                <c:pt idx="132">
                  <c:v>58.216830000000002</c:v>
                </c:pt>
                <c:pt idx="133">
                  <c:v>58.233210000000049</c:v>
                </c:pt>
                <c:pt idx="134">
                  <c:v>58.250120000000003</c:v>
                </c:pt>
                <c:pt idx="135">
                  <c:v>58.266710000000067</c:v>
                </c:pt>
                <c:pt idx="136">
                  <c:v>58.283430000000003</c:v>
                </c:pt>
                <c:pt idx="137">
                  <c:v>58.300200000000004</c:v>
                </c:pt>
                <c:pt idx="138">
                  <c:v>58.316499999999998</c:v>
                </c:pt>
                <c:pt idx="139">
                  <c:v>58.333190000000002</c:v>
                </c:pt>
                <c:pt idx="140">
                  <c:v>58.350139999999996</c:v>
                </c:pt>
                <c:pt idx="141">
                  <c:v>58.366810000000001</c:v>
                </c:pt>
                <c:pt idx="142">
                  <c:v>58.383459999999999</c:v>
                </c:pt>
                <c:pt idx="143">
                  <c:v>58.400210000000001</c:v>
                </c:pt>
                <c:pt idx="144">
                  <c:v>58.416429999999998</c:v>
                </c:pt>
                <c:pt idx="145">
                  <c:v>58.433240000000005</c:v>
                </c:pt>
                <c:pt idx="146">
                  <c:v>58.450009999999999</c:v>
                </c:pt>
                <c:pt idx="147">
                  <c:v>58.466710000000013</c:v>
                </c:pt>
                <c:pt idx="148">
                  <c:v>58.48321</c:v>
                </c:pt>
                <c:pt idx="149">
                  <c:v>58.5</c:v>
                </c:pt>
                <c:pt idx="150">
                  <c:v>58.516770000000001</c:v>
                </c:pt>
                <c:pt idx="151">
                  <c:v>58.533180000000002</c:v>
                </c:pt>
                <c:pt idx="152">
                  <c:v>58.550190000000001</c:v>
                </c:pt>
                <c:pt idx="153">
                  <c:v>58.566790000000012</c:v>
                </c:pt>
                <c:pt idx="154">
                  <c:v>58.583380000000005</c:v>
                </c:pt>
                <c:pt idx="155">
                  <c:v>58.600020000000001</c:v>
                </c:pt>
                <c:pt idx="156">
                  <c:v>58.616600000000005</c:v>
                </c:pt>
                <c:pt idx="157">
                  <c:v>58.633500000000012</c:v>
                </c:pt>
                <c:pt idx="158">
                  <c:v>58.649990000000003</c:v>
                </c:pt>
                <c:pt idx="159">
                  <c:v>58.66666</c:v>
                </c:pt>
                <c:pt idx="160">
                  <c:v>58.683340000000001</c:v>
                </c:pt>
                <c:pt idx="161">
                  <c:v>58.700090000000003</c:v>
                </c:pt>
                <c:pt idx="162">
                  <c:v>58.716730000000013</c:v>
                </c:pt>
                <c:pt idx="163">
                  <c:v>58.733200000000011</c:v>
                </c:pt>
                <c:pt idx="164">
                  <c:v>58.749980000000001</c:v>
                </c:pt>
                <c:pt idx="165">
                  <c:v>58.766820000000003</c:v>
                </c:pt>
                <c:pt idx="166">
                  <c:v>58.783350000000013</c:v>
                </c:pt>
                <c:pt idx="167">
                  <c:v>58.800110000000011</c:v>
                </c:pt>
                <c:pt idx="168">
                  <c:v>58.81673</c:v>
                </c:pt>
                <c:pt idx="169">
                  <c:v>58.833300000000001</c:v>
                </c:pt>
                <c:pt idx="170">
                  <c:v>58.850219999999993</c:v>
                </c:pt>
                <c:pt idx="171">
                  <c:v>58.866600000000005</c:v>
                </c:pt>
                <c:pt idx="172">
                  <c:v>58.883340000000004</c:v>
                </c:pt>
                <c:pt idx="173">
                  <c:v>58.900200000000005</c:v>
                </c:pt>
                <c:pt idx="174">
                  <c:v>58.916649999999997</c:v>
                </c:pt>
                <c:pt idx="175">
                  <c:v>58.933410000000002</c:v>
                </c:pt>
                <c:pt idx="176">
                  <c:v>58.950229999999998</c:v>
                </c:pt>
                <c:pt idx="177">
                  <c:v>58.966850000000001</c:v>
                </c:pt>
                <c:pt idx="178">
                  <c:v>58.983530000000002</c:v>
                </c:pt>
                <c:pt idx="179">
                  <c:v>59.000100000000003</c:v>
                </c:pt>
                <c:pt idx="180">
                  <c:v>59.016619999999996</c:v>
                </c:pt>
                <c:pt idx="181">
                  <c:v>59.033470000000001</c:v>
                </c:pt>
                <c:pt idx="182">
                  <c:v>59.049889999999998</c:v>
                </c:pt>
                <c:pt idx="183">
                  <c:v>59.066600000000001</c:v>
                </c:pt>
                <c:pt idx="184">
                  <c:v>59.083380000000005</c:v>
                </c:pt>
                <c:pt idx="185">
                  <c:v>59.099920000000012</c:v>
                </c:pt>
                <c:pt idx="186">
                  <c:v>59.11665</c:v>
                </c:pt>
                <c:pt idx="187">
                  <c:v>59.133390000000013</c:v>
                </c:pt>
                <c:pt idx="188">
                  <c:v>59.150040000000004</c:v>
                </c:pt>
                <c:pt idx="189">
                  <c:v>59.16675000000005</c:v>
                </c:pt>
                <c:pt idx="190">
                  <c:v>59.183320000000002</c:v>
                </c:pt>
                <c:pt idx="191">
                  <c:v>59.200200000000002</c:v>
                </c:pt>
                <c:pt idx="192">
                  <c:v>59.216710000000013</c:v>
                </c:pt>
                <c:pt idx="193">
                  <c:v>59.233260000000001</c:v>
                </c:pt>
                <c:pt idx="194">
                  <c:v>59.25009</c:v>
                </c:pt>
                <c:pt idx="195">
                  <c:v>59.266600000000011</c:v>
                </c:pt>
                <c:pt idx="196">
                  <c:v>59.283380000000001</c:v>
                </c:pt>
                <c:pt idx="197">
                  <c:v>59.300190000000001</c:v>
                </c:pt>
                <c:pt idx="198">
                  <c:v>59.316809999999997</c:v>
                </c:pt>
                <c:pt idx="199">
                  <c:v>59.333289999999998</c:v>
                </c:pt>
                <c:pt idx="200">
                  <c:v>59.349959999999996</c:v>
                </c:pt>
                <c:pt idx="201">
                  <c:v>59.366580000000006</c:v>
                </c:pt>
                <c:pt idx="202">
                  <c:v>59.383389999999999</c:v>
                </c:pt>
                <c:pt idx="203">
                  <c:v>59.400279999999995</c:v>
                </c:pt>
                <c:pt idx="204">
                  <c:v>59.416920000000005</c:v>
                </c:pt>
                <c:pt idx="205">
                  <c:v>59.43327</c:v>
                </c:pt>
                <c:pt idx="206">
                  <c:v>59.449920000000006</c:v>
                </c:pt>
                <c:pt idx="207">
                  <c:v>59.46669</c:v>
                </c:pt>
                <c:pt idx="208">
                  <c:v>59.483409999999999</c:v>
                </c:pt>
                <c:pt idx="209">
                  <c:v>59.499970000000012</c:v>
                </c:pt>
                <c:pt idx="210">
                  <c:v>59.516849999999998</c:v>
                </c:pt>
                <c:pt idx="211">
                  <c:v>59.533680000000004</c:v>
                </c:pt>
                <c:pt idx="212">
                  <c:v>59.549980000000005</c:v>
                </c:pt>
                <c:pt idx="213">
                  <c:v>59.566470000000002</c:v>
                </c:pt>
                <c:pt idx="214">
                  <c:v>59.583479999999994</c:v>
                </c:pt>
                <c:pt idx="215">
                  <c:v>59.600340000000003</c:v>
                </c:pt>
                <c:pt idx="216">
                  <c:v>59.616679999999995</c:v>
                </c:pt>
                <c:pt idx="217">
                  <c:v>59.63308</c:v>
                </c:pt>
                <c:pt idx="218">
                  <c:v>59.649800000000006</c:v>
                </c:pt>
                <c:pt idx="219">
                  <c:v>59.666980000000002</c:v>
                </c:pt>
                <c:pt idx="220">
                  <c:v>59.683540000000001</c:v>
                </c:pt>
                <c:pt idx="221">
                  <c:v>59.699930000000059</c:v>
                </c:pt>
                <c:pt idx="222">
                  <c:v>59.716889999999999</c:v>
                </c:pt>
                <c:pt idx="223">
                  <c:v>59.73348</c:v>
                </c:pt>
                <c:pt idx="224">
                  <c:v>59.749950000000013</c:v>
                </c:pt>
                <c:pt idx="225">
                  <c:v>59.766770000000058</c:v>
                </c:pt>
                <c:pt idx="226">
                  <c:v>59.783210000000011</c:v>
                </c:pt>
                <c:pt idx="227">
                  <c:v>59.8001</c:v>
                </c:pt>
                <c:pt idx="228">
                  <c:v>59.816879999999998</c:v>
                </c:pt>
                <c:pt idx="229">
                  <c:v>59.833150000000003</c:v>
                </c:pt>
                <c:pt idx="230">
                  <c:v>59.850079999999998</c:v>
                </c:pt>
                <c:pt idx="231">
                  <c:v>59.866879999999995</c:v>
                </c:pt>
                <c:pt idx="232">
                  <c:v>59.883330000000001</c:v>
                </c:pt>
                <c:pt idx="233">
                  <c:v>59.900030000000001</c:v>
                </c:pt>
                <c:pt idx="234">
                  <c:v>59.916899999999998</c:v>
                </c:pt>
                <c:pt idx="235">
                  <c:v>59.933500000000002</c:v>
                </c:pt>
                <c:pt idx="236">
                  <c:v>59.949980000000004</c:v>
                </c:pt>
                <c:pt idx="237">
                  <c:v>59.966840000000005</c:v>
                </c:pt>
                <c:pt idx="238">
                  <c:v>59.983499999999999</c:v>
                </c:pt>
                <c:pt idx="239">
                  <c:v>60.000040000000006</c:v>
                </c:pt>
                <c:pt idx="240">
                  <c:v>60.017019999999995</c:v>
                </c:pt>
                <c:pt idx="241">
                  <c:v>60.0334</c:v>
                </c:pt>
                <c:pt idx="242">
                  <c:v>60.049960000000006</c:v>
                </c:pt>
                <c:pt idx="243">
                  <c:v>60.066860000000005</c:v>
                </c:pt>
                <c:pt idx="244">
                  <c:v>60.083540000000006</c:v>
                </c:pt>
                <c:pt idx="245">
                  <c:v>60.100180000000002</c:v>
                </c:pt>
                <c:pt idx="246">
                  <c:v>60.116659999999996</c:v>
                </c:pt>
                <c:pt idx="247">
                  <c:v>60.133390000000013</c:v>
                </c:pt>
                <c:pt idx="248">
                  <c:v>60.150220000000004</c:v>
                </c:pt>
                <c:pt idx="249">
                  <c:v>60.166770000000049</c:v>
                </c:pt>
                <c:pt idx="250">
                  <c:v>60.183230000000002</c:v>
                </c:pt>
                <c:pt idx="251">
                  <c:v>60.20008</c:v>
                </c:pt>
                <c:pt idx="252">
                  <c:v>60.216760000000001</c:v>
                </c:pt>
                <c:pt idx="253">
                  <c:v>60.233520000000013</c:v>
                </c:pt>
                <c:pt idx="254">
                  <c:v>60.250130000000013</c:v>
                </c:pt>
                <c:pt idx="255">
                  <c:v>60.26661000000005</c:v>
                </c:pt>
                <c:pt idx="256">
                  <c:v>60.283500000000011</c:v>
                </c:pt>
                <c:pt idx="257">
                  <c:v>60.300110000000011</c:v>
                </c:pt>
                <c:pt idx="258">
                  <c:v>60.316739999999996</c:v>
                </c:pt>
                <c:pt idx="259">
                  <c:v>60.333380000000005</c:v>
                </c:pt>
                <c:pt idx="260">
                  <c:v>60.349910000000001</c:v>
                </c:pt>
                <c:pt idx="261">
                  <c:v>60.366770000000002</c:v>
                </c:pt>
                <c:pt idx="262">
                  <c:v>60.383449999999996</c:v>
                </c:pt>
                <c:pt idx="263">
                  <c:v>60.400240000000004</c:v>
                </c:pt>
                <c:pt idx="264">
                  <c:v>60.416920000000005</c:v>
                </c:pt>
                <c:pt idx="265">
                  <c:v>60.433400000000006</c:v>
                </c:pt>
                <c:pt idx="266">
                  <c:v>60.450059999999993</c:v>
                </c:pt>
                <c:pt idx="267">
                  <c:v>60.466810000000002</c:v>
                </c:pt>
                <c:pt idx="268">
                  <c:v>60.483530000000002</c:v>
                </c:pt>
                <c:pt idx="269">
                  <c:v>60.500170000000011</c:v>
                </c:pt>
                <c:pt idx="270">
                  <c:v>60.516740000000006</c:v>
                </c:pt>
                <c:pt idx="271">
                  <c:v>60.533370000000012</c:v>
                </c:pt>
                <c:pt idx="272">
                  <c:v>60.550219999999996</c:v>
                </c:pt>
                <c:pt idx="273">
                  <c:v>60.566890000000001</c:v>
                </c:pt>
                <c:pt idx="274">
                  <c:v>60.583330000000011</c:v>
                </c:pt>
                <c:pt idx="275">
                  <c:v>60.599970000000013</c:v>
                </c:pt>
                <c:pt idx="276">
                  <c:v>60.616750000000003</c:v>
                </c:pt>
                <c:pt idx="277">
                  <c:v>60.633330000000051</c:v>
                </c:pt>
                <c:pt idx="278">
                  <c:v>60.65</c:v>
                </c:pt>
                <c:pt idx="279">
                  <c:v>60.666560000000011</c:v>
                </c:pt>
                <c:pt idx="280">
                  <c:v>60.683479999999996</c:v>
                </c:pt>
                <c:pt idx="281">
                  <c:v>60.700190000000013</c:v>
                </c:pt>
                <c:pt idx="282">
                  <c:v>60.716770000000011</c:v>
                </c:pt>
                <c:pt idx="283">
                  <c:v>60.733610000000013</c:v>
                </c:pt>
                <c:pt idx="284">
                  <c:v>60.750190000000003</c:v>
                </c:pt>
                <c:pt idx="285">
                  <c:v>60.766750000000059</c:v>
                </c:pt>
                <c:pt idx="286">
                  <c:v>60.783570000000012</c:v>
                </c:pt>
                <c:pt idx="287">
                  <c:v>60.800069999999998</c:v>
                </c:pt>
                <c:pt idx="288">
                  <c:v>60.816619999999993</c:v>
                </c:pt>
                <c:pt idx="289">
                  <c:v>60.833469999999998</c:v>
                </c:pt>
                <c:pt idx="290">
                  <c:v>60.850219999999993</c:v>
                </c:pt>
                <c:pt idx="291">
                  <c:v>60.866859999999996</c:v>
                </c:pt>
                <c:pt idx="292">
                  <c:v>60.883069999999996</c:v>
                </c:pt>
                <c:pt idx="293">
                  <c:v>60.899970000000003</c:v>
                </c:pt>
                <c:pt idx="294">
                  <c:v>60.916849999999997</c:v>
                </c:pt>
                <c:pt idx="295">
                  <c:v>60.933170000000011</c:v>
                </c:pt>
                <c:pt idx="296">
                  <c:v>60.949980000000004</c:v>
                </c:pt>
                <c:pt idx="297">
                  <c:v>60.966889999999999</c:v>
                </c:pt>
                <c:pt idx="298">
                  <c:v>60.983520000000006</c:v>
                </c:pt>
                <c:pt idx="299">
                  <c:v>61.000050000000002</c:v>
                </c:pt>
                <c:pt idx="300">
                  <c:v>61.016689999999997</c:v>
                </c:pt>
                <c:pt idx="301">
                  <c:v>61.033300000000011</c:v>
                </c:pt>
                <c:pt idx="302">
                  <c:v>61.050059999999995</c:v>
                </c:pt>
                <c:pt idx="303">
                  <c:v>61.066830000000003</c:v>
                </c:pt>
                <c:pt idx="304">
                  <c:v>61.083500000000001</c:v>
                </c:pt>
                <c:pt idx="305">
                  <c:v>61.099920000000012</c:v>
                </c:pt>
                <c:pt idx="306">
                  <c:v>61.116700000000002</c:v>
                </c:pt>
                <c:pt idx="307">
                  <c:v>61.133490000000002</c:v>
                </c:pt>
                <c:pt idx="308">
                  <c:v>61.14996</c:v>
                </c:pt>
                <c:pt idx="309">
                  <c:v>61.16675000000005</c:v>
                </c:pt>
                <c:pt idx="310">
                  <c:v>61.18356</c:v>
                </c:pt>
                <c:pt idx="311">
                  <c:v>61.200220000000002</c:v>
                </c:pt>
                <c:pt idx="312">
                  <c:v>61.216840000000005</c:v>
                </c:pt>
                <c:pt idx="313">
                  <c:v>61.23337000000005</c:v>
                </c:pt>
                <c:pt idx="314">
                  <c:v>61.250300000000003</c:v>
                </c:pt>
                <c:pt idx="315">
                  <c:v>61.266620000000003</c:v>
                </c:pt>
                <c:pt idx="316">
                  <c:v>61.283410000000003</c:v>
                </c:pt>
                <c:pt idx="317">
                  <c:v>61.3003</c:v>
                </c:pt>
                <c:pt idx="318">
                  <c:v>61.316699999999997</c:v>
                </c:pt>
                <c:pt idx="319">
                  <c:v>61.333330000000011</c:v>
                </c:pt>
                <c:pt idx="320">
                  <c:v>61.350259999999999</c:v>
                </c:pt>
                <c:pt idx="321">
                  <c:v>61.366700000000002</c:v>
                </c:pt>
                <c:pt idx="322">
                  <c:v>61.383429999999997</c:v>
                </c:pt>
                <c:pt idx="323">
                  <c:v>61.400469999999999</c:v>
                </c:pt>
                <c:pt idx="324">
                  <c:v>61.416649999999997</c:v>
                </c:pt>
                <c:pt idx="325">
                  <c:v>61.433340000000001</c:v>
                </c:pt>
                <c:pt idx="326">
                  <c:v>61.450219999999995</c:v>
                </c:pt>
                <c:pt idx="327">
                  <c:v>61.466840000000005</c:v>
                </c:pt>
                <c:pt idx="328">
                  <c:v>61.483629999999998</c:v>
                </c:pt>
                <c:pt idx="329">
                  <c:v>61.500300000000003</c:v>
                </c:pt>
                <c:pt idx="330">
                  <c:v>61.516649999999998</c:v>
                </c:pt>
                <c:pt idx="331">
                  <c:v>61.533390000000011</c:v>
                </c:pt>
                <c:pt idx="332">
                  <c:v>61.549980000000005</c:v>
                </c:pt>
                <c:pt idx="333">
                  <c:v>61.566970000000012</c:v>
                </c:pt>
                <c:pt idx="334">
                  <c:v>61.583560000000006</c:v>
                </c:pt>
                <c:pt idx="335">
                  <c:v>61.599900000000012</c:v>
                </c:pt>
                <c:pt idx="336">
                  <c:v>61.616700000000002</c:v>
                </c:pt>
                <c:pt idx="337">
                  <c:v>61.633410000000012</c:v>
                </c:pt>
                <c:pt idx="338">
                  <c:v>61.650259999999996</c:v>
                </c:pt>
                <c:pt idx="339">
                  <c:v>61.666620000000002</c:v>
                </c:pt>
                <c:pt idx="340">
                  <c:v>61.683150000000012</c:v>
                </c:pt>
                <c:pt idx="341">
                  <c:v>61.700290000000003</c:v>
                </c:pt>
                <c:pt idx="342">
                  <c:v>61.716770000000011</c:v>
                </c:pt>
                <c:pt idx="343">
                  <c:v>61.733400000000003</c:v>
                </c:pt>
                <c:pt idx="344">
                  <c:v>61.7502</c:v>
                </c:pt>
                <c:pt idx="345">
                  <c:v>61.766810000000049</c:v>
                </c:pt>
                <c:pt idx="346">
                  <c:v>61.78349</c:v>
                </c:pt>
                <c:pt idx="347">
                  <c:v>61.799910000000075</c:v>
                </c:pt>
                <c:pt idx="348">
                  <c:v>61.816809999999997</c:v>
                </c:pt>
                <c:pt idx="349">
                  <c:v>61.833629999999999</c:v>
                </c:pt>
                <c:pt idx="350">
                  <c:v>61.849899999999998</c:v>
                </c:pt>
                <c:pt idx="351">
                  <c:v>61.866730000000011</c:v>
                </c:pt>
                <c:pt idx="352">
                  <c:v>61.88353</c:v>
                </c:pt>
                <c:pt idx="353">
                  <c:v>61.900130000000011</c:v>
                </c:pt>
                <c:pt idx="354">
                  <c:v>61.917009999999998</c:v>
                </c:pt>
                <c:pt idx="355">
                  <c:v>61.93374</c:v>
                </c:pt>
                <c:pt idx="356">
                  <c:v>61.950259999999993</c:v>
                </c:pt>
                <c:pt idx="357">
                  <c:v>61.966920000000002</c:v>
                </c:pt>
                <c:pt idx="358">
                  <c:v>61.983520000000006</c:v>
                </c:pt>
                <c:pt idx="359">
                  <c:v>62.000150000000012</c:v>
                </c:pt>
                <c:pt idx="360">
                  <c:v>62.016770000000001</c:v>
                </c:pt>
                <c:pt idx="361">
                  <c:v>62.033650000000002</c:v>
                </c:pt>
                <c:pt idx="362">
                  <c:v>62.049960000000006</c:v>
                </c:pt>
                <c:pt idx="363">
                  <c:v>62.066720000000011</c:v>
                </c:pt>
                <c:pt idx="364">
                  <c:v>62.083740000000006</c:v>
                </c:pt>
                <c:pt idx="365">
                  <c:v>62.100230000000003</c:v>
                </c:pt>
                <c:pt idx="366">
                  <c:v>62.116910000000011</c:v>
                </c:pt>
                <c:pt idx="367">
                  <c:v>62.13344</c:v>
                </c:pt>
                <c:pt idx="368">
                  <c:v>62.150040000000004</c:v>
                </c:pt>
                <c:pt idx="369">
                  <c:v>62.166610000000013</c:v>
                </c:pt>
                <c:pt idx="370">
                  <c:v>62.183460000000004</c:v>
                </c:pt>
                <c:pt idx="371">
                  <c:v>62.200130000000058</c:v>
                </c:pt>
                <c:pt idx="372">
                  <c:v>62.216900000000003</c:v>
                </c:pt>
                <c:pt idx="373">
                  <c:v>62.233530000000059</c:v>
                </c:pt>
                <c:pt idx="374">
                  <c:v>62.25</c:v>
                </c:pt>
                <c:pt idx="375">
                  <c:v>62.266950000000058</c:v>
                </c:pt>
                <c:pt idx="376">
                  <c:v>62.283350000000013</c:v>
                </c:pt>
                <c:pt idx="377">
                  <c:v>62.300079999999994</c:v>
                </c:pt>
                <c:pt idx="378">
                  <c:v>62.316879999999998</c:v>
                </c:pt>
                <c:pt idx="379">
                  <c:v>62.333370000000002</c:v>
                </c:pt>
                <c:pt idx="380">
                  <c:v>62.350249999999996</c:v>
                </c:pt>
                <c:pt idx="381">
                  <c:v>62.366669999999999</c:v>
                </c:pt>
                <c:pt idx="382">
                  <c:v>62.383489999999995</c:v>
                </c:pt>
                <c:pt idx="383">
                  <c:v>62.400310000000012</c:v>
                </c:pt>
                <c:pt idx="384">
                  <c:v>62.416499999999999</c:v>
                </c:pt>
                <c:pt idx="385">
                  <c:v>62.433400000000006</c:v>
                </c:pt>
                <c:pt idx="386">
                  <c:v>62.450239999999994</c:v>
                </c:pt>
                <c:pt idx="387">
                  <c:v>62.466800000000006</c:v>
                </c:pt>
                <c:pt idx="388">
                  <c:v>62.483350000000002</c:v>
                </c:pt>
                <c:pt idx="389">
                  <c:v>62.500410000000002</c:v>
                </c:pt>
                <c:pt idx="390">
                  <c:v>62.516859999999994</c:v>
                </c:pt>
                <c:pt idx="391">
                  <c:v>62.533470000000001</c:v>
                </c:pt>
                <c:pt idx="392">
                  <c:v>62.550289999999997</c:v>
                </c:pt>
                <c:pt idx="393">
                  <c:v>62.566570000000013</c:v>
                </c:pt>
                <c:pt idx="394">
                  <c:v>62.583629999999999</c:v>
                </c:pt>
                <c:pt idx="395">
                  <c:v>62.600030000000011</c:v>
                </c:pt>
                <c:pt idx="396">
                  <c:v>62.616600000000005</c:v>
                </c:pt>
                <c:pt idx="397">
                  <c:v>62.633570000000013</c:v>
                </c:pt>
                <c:pt idx="398">
                  <c:v>62.649950000000011</c:v>
                </c:pt>
                <c:pt idx="399">
                  <c:v>62.666700000000013</c:v>
                </c:pt>
                <c:pt idx="400">
                  <c:v>62.683350000000011</c:v>
                </c:pt>
                <c:pt idx="401">
                  <c:v>62.700060000000001</c:v>
                </c:pt>
                <c:pt idx="402">
                  <c:v>62.716790000000003</c:v>
                </c:pt>
                <c:pt idx="403">
                  <c:v>62.733530000000059</c:v>
                </c:pt>
                <c:pt idx="404">
                  <c:v>62.750160000000001</c:v>
                </c:pt>
                <c:pt idx="405">
                  <c:v>62.766830000000013</c:v>
                </c:pt>
                <c:pt idx="406">
                  <c:v>62.783470000000001</c:v>
                </c:pt>
                <c:pt idx="407">
                  <c:v>62.800079999999994</c:v>
                </c:pt>
                <c:pt idx="408">
                  <c:v>62.816749999999999</c:v>
                </c:pt>
                <c:pt idx="409">
                  <c:v>62.83352</c:v>
                </c:pt>
                <c:pt idx="410">
                  <c:v>62.850419999999993</c:v>
                </c:pt>
                <c:pt idx="411">
                  <c:v>62.867190000000001</c:v>
                </c:pt>
                <c:pt idx="412">
                  <c:v>62.883330000000001</c:v>
                </c:pt>
                <c:pt idx="413">
                  <c:v>62.900030000000001</c:v>
                </c:pt>
                <c:pt idx="414">
                  <c:v>62.916829999999997</c:v>
                </c:pt>
                <c:pt idx="415">
                  <c:v>62.933160000000001</c:v>
                </c:pt>
                <c:pt idx="416">
                  <c:v>62.950120000000005</c:v>
                </c:pt>
                <c:pt idx="417">
                  <c:v>62.966879999999996</c:v>
                </c:pt>
                <c:pt idx="418">
                  <c:v>62.983599999999996</c:v>
                </c:pt>
                <c:pt idx="419">
                  <c:v>63.000170000000011</c:v>
                </c:pt>
                <c:pt idx="420">
                  <c:v>63.016489999999997</c:v>
                </c:pt>
                <c:pt idx="421">
                  <c:v>63.033550000000012</c:v>
                </c:pt>
                <c:pt idx="422">
                  <c:v>63.050089999999997</c:v>
                </c:pt>
                <c:pt idx="423">
                  <c:v>63.066660000000006</c:v>
                </c:pt>
                <c:pt idx="424">
                  <c:v>63.083619999999996</c:v>
                </c:pt>
                <c:pt idx="425">
                  <c:v>63.100200000000001</c:v>
                </c:pt>
                <c:pt idx="426">
                  <c:v>63.116839999999996</c:v>
                </c:pt>
                <c:pt idx="427">
                  <c:v>63.133600000000001</c:v>
                </c:pt>
                <c:pt idx="428">
                  <c:v>63.150320000000001</c:v>
                </c:pt>
                <c:pt idx="429">
                  <c:v>63.166940000000011</c:v>
                </c:pt>
                <c:pt idx="430">
                  <c:v>63.18338</c:v>
                </c:pt>
                <c:pt idx="431">
                  <c:v>63.200420000000001</c:v>
                </c:pt>
                <c:pt idx="432">
                  <c:v>63.217010000000002</c:v>
                </c:pt>
                <c:pt idx="433">
                  <c:v>63.233380000000011</c:v>
                </c:pt>
                <c:pt idx="434">
                  <c:v>63.250080000000004</c:v>
                </c:pt>
                <c:pt idx="435">
                  <c:v>63.266820000000003</c:v>
                </c:pt>
                <c:pt idx="436">
                  <c:v>63.283760000000001</c:v>
                </c:pt>
                <c:pt idx="437">
                  <c:v>63.3</c:v>
                </c:pt>
                <c:pt idx="438">
                  <c:v>63.31653</c:v>
                </c:pt>
                <c:pt idx="439">
                  <c:v>63.333510000000011</c:v>
                </c:pt>
                <c:pt idx="440">
                  <c:v>63.349989999999998</c:v>
                </c:pt>
                <c:pt idx="441">
                  <c:v>63.366669999999999</c:v>
                </c:pt>
                <c:pt idx="442">
                  <c:v>63.383510000000001</c:v>
                </c:pt>
                <c:pt idx="443">
                  <c:v>63.400120000000001</c:v>
                </c:pt>
                <c:pt idx="444">
                  <c:v>63.417099999999998</c:v>
                </c:pt>
                <c:pt idx="445">
                  <c:v>63.433750000000003</c:v>
                </c:pt>
                <c:pt idx="446">
                  <c:v>63.450059999999993</c:v>
                </c:pt>
                <c:pt idx="447">
                  <c:v>63.46678</c:v>
                </c:pt>
                <c:pt idx="448">
                  <c:v>63.48359</c:v>
                </c:pt>
                <c:pt idx="449">
                  <c:v>63.500250000000001</c:v>
                </c:pt>
                <c:pt idx="450">
                  <c:v>63.516799999999996</c:v>
                </c:pt>
                <c:pt idx="451">
                  <c:v>63.533320000000003</c:v>
                </c:pt>
                <c:pt idx="452">
                  <c:v>63.550200000000004</c:v>
                </c:pt>
                <c:pt idx="453">
                  <c:v>63.566850000000002</c:v>
                </c:pt>
                <c:pt idx="454">
                  <c:v>63.583449999999999</c:v>
                </c:pt>
                <c:pt idx="455">
                  <c:v>63.600100000000012</c:v>
                </c:pt>
                <c:pt idx="456">
                  <c:v>63.616689999999998</c:v>
                </c:pt>
                <c:pt idx="457">
                  <c:v>63.633270000000003</c:v>
                </c:pt>
                <c:pt idx="458">
                  <c:v>63.65014</c:v>
                </c:pt>
                <c:pt idx="459">
                  <c:v>63.667010000000012</c:v>
                </c:pt>
                <c:pt idx="460">
                  <c:v>63.683570000000003</c:v>
                </c:pt>
                <c:pt idx="461">
                  <c:v>63.700270000000003</c:v>
                </c:pt>
                <c:pt idx="462">
                  <c:v>63.717040000000004</c:v>
                </c:pt>
                <c:pt idx="463">
                  <c:v>63.733490000000003</c:v>
                </c:pt>
                <c:pt idx="464">
                  <c:v>63.750130000000013</c:v>
                </c:pt>
                <c:pt idx="465">
                  <c:v>63.766890000000011</c:v>
                </c:pt>
                <c:pt idx="466">
                  <c:v>63.783560000000001</c:v>
                </c:pt>
                <c:pt idx="467">
                  <c:v>63.8001</c:v>
                </c:pt>
                <c:pt idx="468">
                  <c:v>63.816969999999998</c:v>
                </c:pt>
                <c:pt idx="469">
                  <c:v>63.833350000000003</c:v>
                </c:pt>
                <c:pt idx="470">
                  <c:v>63.850169999999999</c:v>
                </c:pt>
                <c:pt idx="471">
                  <c:v>63.866889999999998</c:v>
                </c:pt>
                <c:pt idx="472">
                  <c:v>63.883279999999999</c:v>
                </c:pt>
                <c:pt idx="473">
                  <c:v>63.900269999999999</c:v>
                </c:pt>
                <c:pt idx="474">
                  <c:v>63.916979999999995</c:v>
                </c:pt>
                <c:pt idx="475">
                  <c:v>63.933550000000011</c:v>
                </c:pt>
                <c:pt idx="476">
                  <c:v>63.950150000000001</c:v>
                </c:pt>
                <c:pt idx="477">
                  <c:v>63.96678</c:v>
                </c:pt>
                <c:pt idx="478">
                  <c:v>63.983679999999993</c:v>
                </c:pt>
                <c:pt idx="479">
                  <c:v>64.00036999999999</c:v>
                </c:pt>
                <c:pt idx="480">
                  <c:v>64.016949999999994</c:v>
                </c:pt>
                <c:pt idx="481">
                  <c:v>64.033540000000002</c:v>
                </c:pt>
                <c:pt idx="482">
                  <c:v>64.050280000000001</c:v>
                </c:pt>
                <c:pt idx="483">
                  <c:v>64.066800000000001</c:v>
                </c:pt>
                <c:pt idx="484">
                  <c:v>64.083590000000001</c:v>
                </c:pt>
                <c:pt idx="485">
                  <c:v>64.100020000000001</c:v>
                </c:pt>
                <c:pt idx="486">
                  <c:v>64.116849999999999</c:v>
                </c:pt>
                <c:pt idx="487">
                  <c:v>64.133610000000004</c:v>
                </c:pt>
                <c:pt idx="488">
                  <c:v>64.149990000000003</c:v>
                </c:pt>
                <c:pt idx="489">
                  <c:v>64.166869999999989</c:v>
                </c:pt>
                <c:pt idx="490">
                  <c:v>64.183539999999979</c:v>
                </c:pt>
                <c:pt idx="491">
                  <c:v>64.200339999999983</c:v>
                </c:pt>
                <c:pt idx="492">
                  <c:v>64.216790000000003</c:v>
                </c:pt>
                <c:pt idx="493">
                  <c:v>64.233350000000002</c:v>
                </c:pt>
                <c:pt idx="494">
                  <c:v>64.250439999999998</c:v>
                </c:pt>
                <c:pt idx="495">
                  <c:v>64.266750000000002</c:v>
                </c:pt>
                <c:pt idx="496">
                  <c:v>64.283540000000002</c:v>
                </c:pt>
                <c:pt idx="497">
                  <c:v>64.300460000000001</c:v>
                </c:pt>
                <c:pt idx="498">
                  <c:v>64.31671</c:v>
                </c:pt>
                <c:pt idx="499">
                  <c:v>64.333579999999998</c:v>
                </c:pt>
                <c:pt idx="500">
                  <c:v>64.350329999999985</c:v>
                </c:pt>
                <c:pt idx="501">
                  <c:v>64.366709999999998</c:v>
                </c:pt>
                <c:pt idx="502">
                  <c:v>64.38364</c:v>
                </c:pt>
                <c:pt idx="503">
                  <c:v>64.400189999999995</c:v>
                </c:pt>
                <c:pt idx="504">
                  <c:v>64.416880000000006</c:v>
                </c:pt>
                <c:pt idx="505">
                  <c:v>64.43338</c:v>
                </c:pt>
                <c:pt idx="506">
                  <c:v>64.450059999999993</c:v>
                </c:pt>
                <c:pt idx="507">
                  <c:v>64.466830000000002</c:v>
                </c:pt>
                <c:pt idx="508">
                  <c:v>64.483649999999997</c:v>
                </c:pt>
                <c:pt idx="509">
                  <c:v>64.500489999999999</c:v>
                </c:pt>
                <c:pt idx="510">
                  <c:v>64.516710000000003</c:v>
                </c:pt>
                <c:pt idx="511">
                  <c:v>64.533609999999996</c:v>
                </c:pt>
                <c:pt idx="512">
                  <c:v>64.550270000000012</c:v>
                </c:pt>
                <c:pt idx="513">
                  <c:v>64.566680000000005</c:v>
                </c:pt>
                <c:pt idx="514">
                  <c:v>64.58347999999998</c:v>
                </c:pt>
                <c:pt idx="515">
                  <c:v>64.600110000000001</c:v>
                </c:pt>
                <c:pt idx="516">
                  <c:v>64.616839999999982</c:v>
                </c:pt>
                <c:pt idx="517">
                  <c:v>64.633579999999981</c:v>
                </c:pt>
                <c:pt idx="518">
                  <c:v>64.650189999999981</c:v>
                </c:pt>
                <c:pt idx="519">
                  <c:v>64.666809999999998</c:v>
                </c:pt>
                <c:pt idx="520">
                  <c:v>64.683669999999992</c:v>
                </c:pt>
                <c:pt idx="521">
                  <c:v>64.7002600000001</c:v>
                </c:pt>
                <c:pt idx="522">
                  <c:v>64.7170500000001</c:v>
                </c:pt>
                <c:pt idx="523">
                  <c:v>64.733599999999996</c:v>
                </c:pt>
                <c:pt idx="524">
                  <c:v>64.750209999999996</c:v>
                </c:pt>
                <c:pt idx="525">
                  <c:v>64.766949999999994</c:v>
                </c:pt>
                <c:pt idx="526">
                  <c:v>64.783530000000013</c:v>
                </c:pt>
                <c:pt idx="527">
                  <c:v>64.799909999999997</c:v>
                </c:pt>
                <c:pt idx="528">
                  <c:v>64.816860000000005</c:v>
                </c:pt>
                <c:pt idx="529">
                  <c:v>64.833619999999996</c:v>
                </c:pt>
                <c:pt idx="530">
                  <c:v>64.849970000000013</c:v>
                </c:pt>
                <c:pt idx="531">
                  <c:v>64.867070000000012</c:v>
                </c:pt>
                <c:pt idx="532">
                  <c:v>64.883809999999983</c:v>
                </c:pt>
                <c:pt idx="533">
                  <c:v>64.900200000000027</c:v>
                </c:pt>
                <c:pt idx="534">
                  <c:v>64.917190000000147</c:v>
                </c:pt>
                <c:pt idx="535">
                  <c:v>64.933589999999995</c:v>
                </c:pt>
                <c:pt idx="536">
                  <c:v>64.950210000000027</c:v>
                </c:pt>
                <c:pt idx="537">
                  <c:v>64.966920000000115</c:v>
                </c:pt>
                <c:pt idx="538">
                  <c:v>64.983590000000007</c:v>
                </c:pt>
              </c:numCache>
            </c:numRef>
          </c:xVal>
          <c:yVal>
            <c:numRef>
              <c:f>Data!$C$2:$C$2999</c:f>
              <c:numCache>
                <c:formatCode>General</c:formatCode>
                <c:ptCount val="2998"/>
                <c:pt idx="0">
                  <c:v>1.6823000000000025E-2</c:v>
                </c:pt>
                <c:pt idx="1">
                  <c:v>1.8411E-2</c:v>
                </c:pt>
                <c:pt idx="2">
                  <c:v>1.7656999999999999E-2</c:v>
                </c:pt>
                <c:pt idx="3">
                  <c:v>1.7533E-2</c:v>
                </c:pt>
                <c:pt idx="4">
                  <c:v>1.7267999999999999E-2</c:v>
                </c:pt>
                <c:pt idx="5">
                  <c:v>1.8138999999999999E-2</c:v>
                </c:pt>
                <c:pt idx="6">
                  <c:v>1.7121000000000001E-2</c:v>
                </c:pt>
                <c:pt idx="7">
                  <c:v>1.7197E-2</c:v>
                </c:pt>
                <c:pt idx="8">
                  <c:v>1.7443E-2</c:v>
                </c:pt>
                <c:pt idx="9">
                  <c:v>1.8319999999999999E-2</c:v>
                </c:pt>
                <c:pt idx="10">
                  <c:v>1.8225000000000005E-2</c:v>
                </c:pt>
                <c:pt idx="11">
                  <c:v>1.8093000000000001E-2</c:v>
                </c:pt>
                <c:pt idx="12">
                  <c:v>1.8293E-2</c:v>
                </c:pt>
                <c:pt idx="13">
                  <c:v>1.9070000000000021E-2</c:v>
                </c:pt>
                <c:pt idx="14">
                  <c:v>1.9413000000000003E-2</c:v>
                </c:pt>
                <c:pt idx="15">
                  <c:v>1.9101000000000024E-2</c:v>
                </c:pt>
                <c:pt idx="16">
                  <c:v>1.8523999999999999E-2</c:v>
                </c:pt>
                <c:pt idx="17">
                  <c:v>1.7420000000000001E-2</c:v>
                </c:pt>
                <c:pt idx="18">
                  <c:v>1.7145000000000001E-2</c:v>
                </c:pt>
                <c:pt idx="19">
                  <c:v>1.6652000000000007E-2</c:v>
                </c:pt>
                <c:pt idx="20">
                  <c:v>1.7212000000000002E-2</c:v>
                </c:pt>
                <c:pt idx="21">
                  <c:v>1.7555999999999999E-2</c:v>
                </c:pt>
                <c:pt idx="22">
                  <c:v>1.7753000000000001E-2</c:v>
                </c:pt>
                <c:pt idx="23">
                  <c:v>1.8107000000000005E-2</c:v>
                </c:pt>
                <c:pt idx="24">
                  <c:v>1.8121999999999999E-2</c:v>
                </c:pt>
                <c:pt idx="25">
                  <c:v>1.8747000000000003E-2</c:v>
                </c:pt>
                <c:pt idx="26">
                  <c:v>1.8225000000000005E-2</c:v>
                </c:pt>
                <c:pt idx="27">
                  <c:v>1.8977000000000001E-2</c:v>
                </c:pt>
                <c:pt idx="28">
                  <c:v>1.9036000000000001E-2</c:v>
                </c:pt>
                <c:pt idx="29">
                  <c:v>1.9945000000000029E-2</c:v>
                </c:pt>
                <c:pt idx="30">
                  <c:v>1.9242000000000023E-2</c:v>
                </c:pt>
                <c:pt idx="31">
                  <c:v>1.9244000000000025E-2</c:v>
                </c:pt>
                <c:pt idx="32">
                  <c:v>1.7540000000000007E-2</c:v>
                </c:pt>
                <c:pt idx="33">
                  <c:v>1.7118999999999999E-2</c:v>
                </c:pt>
                <c:pt idx="34">
                  <c:v>1.5845000000000001E-2</c:v>
                </c:pt>
                <c:pt idx="35">
                  <c:v>1.6164999999999999E-2</c:v>
                </c:pt>
                <c:pt idx="36">
                  <c:v>1.6816000000000001E-2</c:v>
                </c:pt>
                <c:pt idx="37">
                  <c:v>1.7492000000000001E-2</c:v>
                </c:pt>
                <c:pt idx="38">
                  <c:v>1.821E-2</c:v>
                </c:pt>
                <c:pt idx="39">
                  <c:v>1.8495999999999999E-2</c:v>
                </c:pt>
                <c:pt idx="40">
                  <c:v>1.8630000000000001E-2</c:v>
                </c:pt>
                <c:pt idx="41">
                  <c:v>1.7871000000000001E-2</c:v>
                </c:pt>
                <c:pt idx="42">
                  <c:v>1.7434000000000002E-2</c:v>
                </c:pt>
                <c:pt idx="43">
                  <c:v>1.6417000000000001E-2</c:v>
                </c:pt>
                <c:pt idx="44">
                  <c:v>1.6930000000000021E-2</c:v>
                </c:pt>
                <c:pt idx="45">
                  <c:v>1.8214000000000001E-2</c:v>
                </c:pt>
                <c:pt idx="46">
                  <c:v>1.9425000000000026E-2</c:v>
                </c:pt>
                <c:pt idx="47">
                  <c:v>2.0194E-2</c:v>
                </c:pt>
                <c:pt idx="48">
                  <c:v>1.8575999999999999E-2</c:v>
                </c:pt>
                <c:pt idx="49">
                  <c:v>1.7437999999999999E-2</c:v>
                </c:pt>
                <c:pt idx="50">
                  <c:v>1.6796999999999999E-2</c:v>
                </c:pt>
                <c:pt idx="51">
                  <c:v>1.7240999999999999E-2</c:v>
                </c:pt>
                <c:pt idx="52">
                  <c:v>1.7912999999999998E-2</c:v>
                </c:pt>
                <c:pt idx="53">
                  <c:v>1.8627999999999999E-2</c:v>
                </c:pt>
                <c:pt idx="54">
                  <c:v>1.9016000000000005E-2</c:v>
                </c:pt>
                <c:pt idx="55">
                  <c:v>1.8506999999999999E-2</c:v>
                </c:pt>
                <c:pt idx="56">
                  <c:v>1.6806999999999999E-2</c:v>
                </c:pt>
                <c:pt idx="57">
                  <c:v>1.6292000000000001E-2</c:v>
                </c:pt>
                <c:pt idx="58">
                  <c:v>1.6538000000000001E-2</c:v>
                </c:pt>
                <c:pt idx="59">
                  <c:v>1.7021000000000001E-2</c:v>
                </c:pt>
                <c:pt idx="60">
                  <c:v>1.7080000000000001E-2</c:v>
                </c:pt>
                <c:pt idx="61">
                  <c:v>1.6902000000000028E-2</c:v>
                </c:pt>
                <c:pt idx="62">
                  <c:v>1.7007999999999999E-2</c:v>
                </c:pt>
                <c:pt idx="63">
                  <c:v>1.7434999999999999E-2</c:v>
                </c:pt>
                <c:pt idx="64">
                  <c:v>1.8400000000000024E-2</c:v>
                </c:pt>
                <c:pt idx="65">
                  <c:v>1.7850999999999999E-2</c:v>
                </c:pt>
                <c:pt idx="66">
                  <c:v>1.7070999999999999E-2</c:v>
                </c:pt>
                <c:pt idx="67">
                  <c:v>1.6610000000000003E-2</c:v>
                </c:pt>
                <c:pt idx="68">
                  <c:v>1.7392999999999999E-2</c:v>
                </c:pt>
                <c:pt idx="69">
                  <c:v>1.7972999999999999E-2</c:v>
                </c:pt>
                <c:pt idx="70">
                  <c:v>1.7152000000000001E-2</c:v>
                </c:pt>
                <c:pt idx="71">
                  <c:v>1.6538000000000001E-2</c:v>
                </c:pt>
                <c:pt idx="72">
                  <c:v>1.7415E-2</c:v>
                </c:pt>
                <c:pt idx="73">
                  <c:v>1.8471999999999999E-2</c:v>
                </c:pt>
                <c:pt idx="74">
                  <c:v>1.9240000000000028E-2</c:v>
                </c:pt>
                <c:pt idx="75">
                  <c:v>1.8252000000000001E-2</c:v>
                </c:pt>
                <c:pt idx="76">
                  <c:v>1.6621000000000028E-2</c:v>
                </c:pt>
                <c:pt idx="77">
                  <c:v>1.6336E-2</c:v>
                </c:pt>
                <c:pt idx="78">
                  <c:v>1.6476999999999999E-2</c:v>
                </c:pt>
                <c:pt idx="79">
                  <c:v>1.7922E-2</c:v>
                </c:pt>
                <c:pt idx="80">
                  <c:v>1.8244000000000003E-2</c:v>
                </c:pt>
                <c:pt idx="81">
                  <c:v>1.8797000000000001E-2</c:v>
                </c:pt>
                <c:pt idx="82">
                  <c:v>2.0219000000000001E-2</c:v>
                </c:pt>
                <c:pt idx="83">
                  <c:v>2.0175999999999999E-2</c:v>
                </c:pt>
                <c:pt idx="84">
                  <c:v>1.8935E-2</c:v>
                </c:pt>
                <c:pt idx="85">
                  <c:v>1.8402000000000026E-2</c:v>
                </c:pt>
                <c:pt idx="86">
                  <c:v>1.8010000000000005E-2</c:v>
                </c:pt>
                <c:pt idx="87">
                  <c:v>1.7170999999999999E-2</c:v>
                </c:pt>
                <c:pt idx="88">
                  <c:v>1.6774000000000001E-2</c:v>
                </c:pt>
                <c:pt idx="89">
                  <c:v>1.5278999999999996E-2</c:v>
                </c:pt>
                <c:pt idx="90">
                  <c:v>1.6511999999999999E-2</c:v>
                </c:pt>
                <c:pt idx="91">
                  <c:v>1.6781000000000025E-2</c:v>
                </c:pt>
                <c:pt idx="92">
                  <c:v>1.8603000000000001E-2</c:v>
                </c:pt>
                <c:pt idx="93">
                  <c:v>1.9091000000000007E-2</c:v>
                </c:pt>
                <c:pt idx="94">
                  <c:v>1.8675000000000001E-2</c:v>
                </c:pt>
                <c:pt idx="95">
                  <c:v>1.9025000000000028E-2</c:v>
                </c:pt>
                <c:pt idx="96">
                  <c:v>1.8484000000000021E-2</c:v>
                </c:pt>
                <c:pt idx="97">
                  <c:v>1.8814000000000001E-2</c:v>
                </c:pt>
                <c:pt idx="98">
                  <c:v>1.7940000000000001E-2</c:v>
                </c:pt>
                <c:pt idx="99">
                  <c:v>1.8773000000000001E-2</c:v>
                </c:pt>
                <c:pt idx="100">
                  <c:v>1.8902000000000023E-2</c:v>
                </c:pt>
                <c:pt idx="101">
                  <c:v>1.9210999999999999E-2</c:v>
                </c:pt>
                <c:pt idx="102">
                  <c:v>1.8162999999999999E-2</c:v>
                </c:pt>
                <c:pt idx="103">
                  <c:v>1.7061E-2</c:v>
                </c:pt>
                <c:pt idx="104">
                  <c:v>1.6796999999999999E-2</c:v>
                </c:pt>
                <c:pt idx="105">
                  <c:v>1.6389999999999998E-2</c:v>
                </c:pt>
                <c:pt idx="106">
                  <c:v>1.7697999999999998E-2</c:v>
                </c:pt>
                <c:pt idx="107">
                  <c:v>1.7304E-2</c:v>
                </c:pt>
                <c:pt idx="108">
                  <c:v>1.7729000000000002E-2</c:v>
                </c:pt>
                <c:pt idx="109">
                  <c:v>1.7056000000000002E-2</c:v>
                </c:pt>
                <c:pt idx="110">
                  <c:v>1.8117999999999999E-2</c:v>
                </c:pt>
                <c:pt idx="111">
                  <c:v>1.9346000000000023E-2</c:v>
                </c:pt>
                <c:pt idx="112">
                  <c:v>1.9210000000000001E-2</c:v>
                </c:pt>
                <c:pt idx="113">
                  <c:v>1.8800000000000025E-2</c:v>
                </c:pt>
                <c:pt idx="114">
                  <c:v>1.8016000000000001E-2</c:v>
                </c:pt>
                <c:pt idx="115">
                  <c:v>1.8086999999999999E-2</c:v>
                </c:pt>
                <c:pt idx="116">
                  <c:v>1.8943000000000026E-2</c:v>
                </c:pt>
                <c:pt idx="117">
                  <c:v>1.9463000000000029E-2</c:v>
                </c:pt>
                <c:pt idx="118">
                  <c:v>1.9366000000000026E-2</c:v>
                </c:pt>
                <c:pt idx="119">
                  <c:v>1.7755E-2</c:v>
                </c:pt>
                <c:pt idx="120">
                  <c:v>1.6258000000000002E-2</c:v>
                </c:pt>
                <c:pt idx="121">
                  <c:v>1.5923000000000003E-2</c:v>
                </c:pt>
                <c:pt idx="122">
                  <c:v>1.5864000000000003E-2</c:v>
                </c:pt>
                <c:pt idx="123">
                  <c:v>1.7304E-2</c:v>
                </c:pt>
                <c:pt idx="124">
                  <c:v>1.8901000000000025E-2</c:v>
                </c:pt>
                <c:pt idx="125">
                  <c:v>1.9273999999999999E-2</c:v>
                </c:pt>
                <c:pt idx="126">
                  <c:v>1.8534999999999999E-2</c:v>
                </c:pt>
                <c:pt idx="127">
                  <c:v>1.5751999999999999E-2</c:v>
                </c:pt>
                <c:pt idx="128">
                  <c:v>1.4742000000000003E-2</c:v>
                </c:pt>
                <c:pt idx="129">
                  <c:v>1.5117999999999998E-2</c:v>
                </c:pt>
                <c:pt idx="130">
                  <c:v>1.7422E-2</c:v>
                </c:pt>
                <c:pt idx="131">
                  <c:v>1.9204000000000023E-2</c:v>
                </c:pt>
                <c:pt idx="132">
                  <c:v>1.9337000000000003E-2</c:v>
                </c:pt>
                <c:pt idx="133">
                  <c:v>1.9189999999999999E-2</c:v>
                </c:pt>
                <c:pt idx="134">
                  <c:v>1.9598000000000001E-2</c:v>
                </c:pt>
                <c:pt idx="135">
                  <c:v>1.9116999999999999E-2</c:v>
                </c:pt>
                <c:pt idx="136">
                  <c:v>1.8471999999999999E-2</c:v>
                </c:pt>
                <c:pt idx="137">
                  <c:v>1.7462999999999999E-2</c:v>
                </c:pt>
                <c:pt idx="138">
                  <c:v>1.8554000000000001E-2</c:v>
                </c:pt>
                <c:pt idx="139">
                  <c:v>1.9588000000000026E-2</c:v>
                </c:pt>
                <c:pt idx="140">
                  <c:v>1.8751E-2</c:v>
                </c:pt>
                <c:pt idx="141">
                  <c:v>1.8828999999999999E-2</c:v>
                </c:pt>
                <c:pt idx="142">
                  <c:v>1.8870999999999999E-2</c:v>
                </c:pt>
                <c:pt idx="143">
                  <c:v>1.9802000000000028E-2</c:v>
                </c:pt>
                <c:pt idx="144">
                  <c:v>2.022500000000001E-2</c:v>
                </c:pt>
                <c:pt idx="145">
                  <c:v>1.9210000000000001E-2</c:v>
                </c:pt>
                <c:pt idx="146">
                  <c:v>1.8620000000000025E-2</c:v>
                </c:pt>
                <c:pt idx="147">
                  <c:v>1.8367000000000001E-2</c:v>
                </c:pt>
                <c:pt idx="148">
                  <c:v>1.8412000000000001E-2</c:v>
                </c:pt>
                <c:pt idx="149">
                  <c:v>1.8707999999999999E-2</c:v>
                </c:pt>
                <c:pt idx="150">
                  <c:v>1.7639999999999996E-2</c:v>
                </c:pt>
                <c:pt idx="151">
                  <c:v>1.7905000000000001E-2</c:v>
                </c:pt>
                <c:pt idx="152">
                  <c:v>1.8246999999999999E-2</c:v>
                </c:pt>
                <c:pt idx="153">
                  <c:v>1.9343000000000023E-2</c:v>
                </c:pt>
                <c:pt idx="154">
                  <c:v>2.0160999999999988E-2</c:v>
                </c:pt>
                <c:pt idx="155">
                  <c:v>1.9493000000000003E-2</c:v>
                </c:pt>
                <c:pt idx="156">
                  <c:v>1.8919999999999999E-2</c:v>
                </c:pt>
                <c:pt idx="157">
                  <c:v>1.9049000000000003E-2</c:v>
                </c:pt>
                <c:pt idx="158">
                  <c:v>1.8994E-2</c:v>
                </c:pt>
                <c:pt idx="159">
                  <c:v>1.8394000000000001E-2</c:v>
                </c:pt>
                <c:pt idx="160">
                  <c:v>1.7225000000000001E-2</c:v>
                </c:pt>
                <c:pt idx="161">
                  <c:v>1.6907000000000023E-2</c:v>
                </c:pt>
                <c:pt idx="162">
                  <c:v>1.7878999999999999E-2</c:v>
                </c:pt>
                <c:pt idx="163">
                  <c:v>1.8263999999999999E-2</c:v>
                </c:pt>
                <c:pt idx="164">
                  <c:v>1.8197999999999999E-2</c:v>
                </c:pt>
                <c:pt idx="165">
                  <c:v>1.6937000000000001E-2</c:v>
                </c:pt>
                <c:pt idx="166">
                  <c:v>1.6213999999999999E-2</c:v>
                </c:pt>
                <c:pt idx="167">
                  <c:v>1.6182999999999999E-2</c:v>
                </c:pt>
                <c:pt idx="168">
                  <c:v>1.6486000000000021E-2</c:v>
                </c:pt>
                <c:pt idx="169">
                  <c:v>1.6587999999999999E-2</c:v>
                </c:pt>
                <c:pt idx="170">
                  <c:v>1.6209000000000001E-2</c:v>
                </c:pt>
                <c:pt idx="171">
                  <c:v>1.6851999999999999E-2</c:v>
                </c:pt>
                <c:pt idx="172">
                  <c:v>1.8023000000000001E-2</c:v>
                </c:pt>
                <c:pt idx="173">
                  <c:v>1.9331999999999998E-2</c:v>
                </c:pt>
                <c:pt idx="174">
                  <c:v>1.9258999999999998E-2</c:v>
                </c:pt>
                <c:pt idx="175">
                  <c:v>1.8279E-2</c:v>
                </c:pt>
                <c:pt idx="176">
                  <c:v>1.6619999999999999E-2</c:v>
                </c:pt>
                <c:pt idx="177">
                  <c:v>1.6354E-2</c:v>
                </c:pt>
                <c:pt idx="178">
                  <c:v>1.6969999999999999E-2</c:v>
                </c:pt>
                <c:pt idx="179">
                  <c:v>1.8127999999999998E-2</c:v>
                </c:pt>
                <c:pt idx="180">
                  <c:v>1.7505E-2</c:v>
                </c:pt>
                <c:pt idx="181">
                  <c:v>1.6830999999999999E-2</c:v>
                </c:pt>
                <c:pt idx="182">
                  <c:v>1.7187999999999998E-2</c:v>
                </c:pt>
                <c:pt idx="183">
                  <c:v>1.7954999999999999E-2</c:v>
                </c:pt>
                <c:pt idx="184">
                  <c:v>1.9113999999999999E-2</c:v>
                </c:pt>
                <c:pt idx="185">
                  <c:v>1.8778E-2</c:v>
                </c:pt>
                <c:pt idx="186">
                  <c:v>1.9206000000000025E-2</c:v>
                </c:pt>
                <c:pt idx="187">
                  <c:v>1.8488999999999998E-2</c:v>
                </c:pt>
                <c:pt idx="188">
                  <c:v>1.8016000000000001E-2</c:v>
                </c:pt>
                <c:pt idx="189">
                  <c:v>1.7434000000000002E-2</c:v>
                </c:pt>
                <c:pt idx="190">
                  <c:v>1.7226000000000002E-2</c:v>
                </c:pt>
                <c:pt idx="191">
                  <c:v>1.7957000000000001E-2</c:v>
                </c:pt>
                <c:pt idx="192">
                  <c:v>1.8634000000000001E-2</c:v>
                </c:pt>
                <c:pt idx="193">
                  <c:v>1.8414E-2</c:v>
                </c:pt>
                <c:pt idx="194">
                  <c:v>1.7787000000000001E-2</c:v>
                </c:pt>
                <c:pt idx="195">
                  <c:v>1.5838000000000001E-2</c:v>
                </c:pt>
                <c:pt idx="196">
                  <c:v>1.6611000000000001E-2</c:v>
                </c:pt>
                <c:pt idx="197">
                  <c:v>1.6846000000000003E-2</c:v>
                </c:pt>
                <c:pt idx="198">
                  <c:v>1.8142999999999999E-2</c:v>
                </c:pt>
                <c:pt idx="199">
                  <c:v>1.7138E-2</c:v>
                </c:pt>
                <c:pt idx="200">
                  <c:v>1.8468999999999999E-2</c:v>
                </c:pt>
                <c:pt idx="201">
                  <c:v>1.8489999999999999E-2</c:v>
                </c:pt>
                <c:pt idx="202">
                  <c:v>2.003400000000001E-2</c:v>
                </c:pt>
                <c:pt idx="203">
                  <c:v>1.8922000000000026E-2</c:v>
                </c:pt>
                <c:pt idx="204">
                  <c:v>1.8977000000000001E-2</c:v>
                </c:pt>
                <c:pt idx="205">
                  <c:v>1.7857999999999999E-2</c:v>
                </c:pt>
                <c:pt idx="206">
                  <c:v>1.8127999999999998E-2</c:v>
                </c:pt>
                <c:pt idx="207">
                  <c:v>1.8452000000000003E-2</c:v>
                </c:pt>
                <c:pt idx="208">
                  <c:v>1.9356999999999999E-2</c:v>
                </c:pt>
                <c:pt idx="209">
                  <c:v>1.9352999999999999E-2</c:v>
                </c:pt>
                <c:pt idx="210">
                  <c:v>1.8707000000000001E-2</c:v>
                </c:pt>
                <c:pt idx="211">
                  <c:v>1.8381000000000026E-2</c:v>
                </c:pt>
                <c:pt idx="212">
                  <c:v>1.8461000000000026E-2</c:v>
                </c:pt>
                <c:pt idx="213">
                  <c:v>1.8086999999999999E-2</c:v>
                </c:pt>
                <c:pt idx="214">
                  <c:v>1.7964000000000001E-2</c:v>
                </c:pt>
                <c:pt idx="215">
                  <c:v>1.7177000000000001E-2</c:v>
                </c:pt>
                <c:pt idx="216">
                  <c:v>1.7266E-2</c:v>
                </c:pt>
                <c:pt idx="217">
                  <c:v>1.7330999999999999E-2</c:v>
                </c:pt>
                <c:pt idx="218">
                  <c:v>1.8180000000000026E-2</c:v>
                </c:pt>
                <c:pt idx="219">
                  <c:v>1.8637000000000001E-2</c:v>
                </c:pt>
                <c:pt idx="220">
                  <c:v>1.9420000000000028E-2</c:v>
                </c:pt>
                <c:pt idx="221">
                  <c:v>1.9195E-2</c:v>
                </c:pt>
                <c:pt idx="222">
                  <c:v>1.8678E-2</c:v>
                </c:pt>
                <c:pt idx="223">
                  <c:v>1.7048000000000001E-2</c:v>
                </c:pt>
                <c:pt idx="224">
                  <c:v>1.7242E-2</c:v>
                </c:pt>
                <c:pt idx="225">
                  <c:v>1.7437000000000001E-2</c:v>
                </c:pt>
                <c:pt idx="226">
                  <c:v>1.6587999999999999E-2</c:v>
                </c:pt>
                <c:pt idx="227">
                  <c:v>1.6147000000000005E-2</c:v>
                </c:pt>
                <c:pt idx="228">
                  <c:v>1.6670000000000001E-2</c:v>
                </c:pt>
                <c:pt idx="229">
                  <c:v>1.6988000000000024E-2</c:v>
                </c:pt>
                <c:pt idx="230">
                  <c:v>1.6741000000000023E-2</c:v>
                </c:pt>
                <c:pt idx="231">
                  <c:v>1.6649000000000001E-2</c:v>
                </c:pt>
                <c:pt idx="232">
                  <c:v>1.6925000000000023E-2</c:v>
                </c:pt>
                <c:pt idx="233">
                  <c:v>1.6211000000000003E-2</c:v>
                </c:pt>
                <c:pt idx="234">
                  <c:v>1.4938999999999996E-2</c:v>
                </c:pt>
                <c:pt idx="235">
                  <c:v>1.5917000000000001E-2</c:v>
                </c:pt>
                <c:pt idx="236">
                  <c:v>1.6771999999999999E-2</c:v>
                </c:pt>
                <c:pt idx="237">
                  <c:v>1.7125999999999999E-2</c:v>
                </c:pt>
                <c:pt idx="238">
                  <c:v>1.6693000000000003E-2</c:v>
                </c:pt>
                <c:pt idx="239">
                  <c:v>1.7069999999999998E-2</c:v>
                </c:pt>
                <c:pt idx="240">
                  <c:v>1.8648000000000001E-2</c:v>
                </c:pt>
                <c:pt idx="241">
                  <c:v>1.9306000000000028E-2</c:v>
                </c:pt>
                <c:pt idx="242">
                  <c:v>1.9254000000000007E-2</c:v>
                </c:pt>
                <c:pt idx="243">
                  <c:v>1.9550000000000001E-2</c:v>
                </c:pt>
                <c:pt idx="244">
                  <c:v>1.8681000000000024E-2</c:v>
                </c:pt>
                <c:pt idx="245">
                  <c:v>1.7996999999999999E-2</c:v>
                </c:pt>
                <c:pt idx="246">
                  <c:v>1.6820000000000026E-2</c:v>
                </c:pt>
                <c:pt idx="247">
                  <c:v>1.6528999999999999E-2</c:v>
                </c:pt>
                <c:pt idx="248">
                  <c:v>1.7124E-2</c:v>
                </c:pt>
                <c:pt idx="249">
                  <c:v>1.7606E-2</c:v>
                </c:pt>
                <c:pt idx="250">
                  <c:v>1.8277000000000002E-2</c:v>
                </c:pt>
                <c:pt idx="251">
                  <c:v>1.8433000000000001E-2</c:v>
                </c:pt>
                <c:pt idx="252">
                  <c:v>1.7755E-2</c:v>
                </c:pt>
                <c:pt idx="253">
                  <c:v>1.8085E-2</c:v>
                </c:pt>
                <c:pt idx="254">
                  <c:v>1.7989999999999999E-2</c:v>
                </c:pt>
                <c:pt idx="255">
                  <c:v>1.8332999999999999E-2</c:v>
                </c:pt>
                <c:pt idx="256">
                  <c:v>1.8688000000000003E-2</c:v>
                </c:pt>
                <c:pt idx="257">
                  <c:v>1.8276000000000001E-2</c:v>
                </c:pt>
                <c:pt idx="258">
                  <c:v>1.7729999999999999E-2</c:v>
                </c:pt>
                <c:pt idx="259">
                  <c:v>1.7925000000000003E-2</c:v>
                </c:pt>
                <c:pt idx="260">
                  <c:v>1.7551000000000001E-2</c:v>
                </c:pt>
                <c:pt idx="261">
                  <c:v>1.7572999999999998E-2</c:v>
                </c:pt>
                <c:pt idx="262">
                  <c:v>1.6611000000000001E-2</c:v>
                </c:pt>
                <c:pt idx="263">
                  <c:v>1.7436E-2</c:v>
                </c:pt>
                <c:pt idx="264">
                  <c:v>1.7783E-2</c:v>
                </c:pt>
                <c:pt idx="265">
                  <c:v>1.7829999999999999E-2</c:v>
                </c:pt>
                <c:pt idx="266">
                  <c:v>1.6671999999999999E-2</c:v>
                </c:pt>
                <c:pt idx="267">
                  <c:v>1.5911999999999999E-2</c:v>
                </c:pt>
                <c:pt idx="268">
                  <c:v>1.6095999999999999E-2</c:v>
                </c:pt>
                <c:pt idx="269">
                  <c:v>1.6324000000000026E-2</c:v>
                </c:pt>
                <c:pt idx="270">
                  <c:v>1.6403000000000025E-2</c:v>
                </c:pt>
                <c:pt idx="271">
                  <c:v>1.5636000000000001E-2</c:v>
                </c:pt>
                <c:pt idx="272">
                  <c:v>1.5582000000000016E-2</c:v>
                </c:pt>
                <c:pt idx="273">
                  <c:v>1.6133999999999999E-2</c:v>
                </c:pt>
                <c:pt idx="274">
                  <c:v>1.6396999999999998E-2</c:v>
                </c:pt>
                <c:pt idx="275">
                  <c:v>1.6147000000000005E-2</c:v>
                </c:pt>
                <c:pt idx="276">
                  <c:v>1.5406000000000001E-2</c:v>
                </c:pt>
                <c:pt idx="277">
                  <c:v>1.5701000000000003E-2</c:v>
                </c:pt>
                <c:pt idx="278">
                  <c:v>1.5687000000000003E-2</c:v>
                </c:pt>
                <c:pt idx="279">
                  <c:v>1.5426000000000007E-2</c:v>
                </c:pt>
                <c:pt idx="280">
                  <c:v>1.5769999999999999E-2</c:v>
                </c:pt>
                <c:pt idx="281">
                  <c:v>1.6465000000000021E-2</c:v>
                </c:pt>
                <c:pt idx="282">
                  <c:v>1.6796999999999999E-2</c:v>
                </c:pt>
                <c:pt idx="283">
                  <c:v>1.6476000000000001E-2</c:v>
                </c:pt>
                <c:pt idx="284">
                  <c:v>1.6525999999999999E-2</c:v>
                </c:pt>
                <c:pt idx="285">
                  <c:v>1.7127E-2</c:v>
                </c:pt>
                <c:pt idx="286">
                  <c:v>1.7721000000000001E-2</c:v>
                </c:pt>
                <c:pt idx="287">
                  <c:v>1.6629999999999999E-2</c:v>
                </c:pt>
                <c:pt idx="288">
                  <c:v>1.5538E-2</c:v>
                </c:pt>
                <c:pt idx="289">
                  <c:v>1.5944000000000003E-2</c:v>
                </c:pt>
                <c:pt idx="290">
                  <c:v>1.6271000000000001E-2</c:v>
                </c:pt>
                <c:pt idx="291">
                  <c:v>1.7387E-2</c:v>
                </c:pt>
                <c:pt idx="292">
                  <c:v>1.7794999999999998E-2</c:v>
                </c:pt>
                <c:pt idx="293">
                  <c:v>1.7587999999999999E-2</c:v>
                </c:pt>
                <c:pt idx="294">
                  <c:v>1.6159E-2</c:v>
                </c:pt>
                <c:pt idx="295">
                  <c:v>1.5458E-2</c:v>
                </c:pt>
                <c:pt idx="296">
                  <c:v>1.5454000000000001E-2</c:v>
                </c:pt>
                <c:pt idx="297">
                  <c:v>1.575E-2</c:v>
                </c:pt>
                <c:pt idx="298">
                  <c:v>1.5192000000000001E-2</c:v>
                </c:pt>
                <c:pt idx="299">
                  <c:v>1.5344999999999999E-2</c:v>
                </c:pt>
                <c:pt idx="300">
                  <c:v>1.6185999999999999E-2</c:v>
                </c:pt>
                <c:pt idx="301">
                  <c:v>1.6299000000000001E-2</c:v>
                </c:pt>
                <c:pt idx="302">
                  <c:v>1.5897000000000001E-2</c:v>
                </c:pt>
                <c:pt idx="303">
                  <c:v>1.5847000000000003E-2</c:v>
                </c:pt>
                <c:pt idx="304">
                  <c:v>1.5077999999999998E-2</c:v>
                </c:pt>
                <c:pt idx="305">
                  <c:v>1.5368000000000001E-2</c:v>
                </c:pt>
                <c:pt idx="306">
                  <c:v>1.4957E-2</c:v>
                </c:pt>
                <c:pt idx="307">
                  <c:v>1.4711999999999998E-2</c:v>
                </c:pt>
                <c:pt idx="308">
                  <c:v>1.4690999999999996E-2</c:v>
                </c:pt>
                <c:pt idx="309">
                  <c:v>1.4388E-2</c:v>
                </c:pt>
                <c:pt idx="310">
                  <c:v>1.5675999999999999E-2</c:v>
                </c:pt>
                <c:pt idx="311">
                  <c:v>1.6643000000000026E-2</c:v>
                </c:pt>
                <c:pt idx="312">
                  <c:v>1.7753999999999999E-2</c:v>
                </c:pt>
                <c:pt idx="313">
                  <c:v>1.7454999999999998E-2</c:v>
                </c:pt>
                <c:pt idx="314">
                  <c:v>1.8048000000000005E-2</c:v>
                </c:pt>
                <c:pt idx="315">
                  <c:v>1.7250000000000001E-2</c:v>
                </c:pt>
                <c:pt idx="316">
                  <c:v>1.7975000000000001E-2</c:v>
                </c:pt>
                <c:pt idx="317">
                  <c:v>1.7673000000000001E-2</c:v>
                </c:pt>
                <c:pt idx="318">
                  <c:v>1.7884000000000001E-2</c:v>
                </c:pt>
                <c:pt idx="319">
                  <c:v>1.5654999999999999E-2</c:v>
                </c:pt>
                <c:pt idx="320">
                  <c:v>1.5269000000000001E-2</c:v>
                </c:pt>
                <c:pt idx="321">
                  <c:v>1.4600999999999999E-2</c:v>
                </c:pt>
                <c:pt idx="322">
                  <c:v>1.6249000000000003E-2</c:v>
                </c:pt>
                <c:pt idx="323">
                  <c:v>1.6159E-2</c:v>
                </c:pt>
                <c:pt idx="324">
                  <c:v>1.7023E-2</c:v>
                </c:pt>
                <c:pt idx="325">
                  <c:v>1.6628000000000007E-2</c:v>
                </c:pt>
                <c:pt idx="326">
                  <c:v>1.6115000000000001E-2</c:v>
                </c:pt>
                <c:pt idx="327">
                  <c:v>1.7224E-2</c:v>
                </c:pt>
                <c:pt idx="328">
                  <c:v>1.7593000000000001E-2</c:v>
                </c:pt>
                <c:pt idx="329">
                  <c:v>1.8338E-2</c:v>
                </c:pt>
                <c:pt idx="330">
                  <c:v>1.6296000000000001E-2</c:v>
                </c:pt>
                <c:pt idx="331">
                  <c:v>1.5066000000000001E-2</c:v>
                </c:pt>
                <c:pt idx="332">
                  <c:v>1.4275999999999987E-2</c:v>
                </c:pt>
                <c:pt idx="333">
                  <c:v>1.5022000000000001E-2</c:v>
                </c:pt>
                <c:pt idx="334">
                  <c:v>1.6142000000000021E-2</c:v>
                </c:pt>
                <c:pt idx="335">
                  <c:v>1.6298E-2</c:v>
                </c:pt>
                <c:pt idx="336">
                  <c:v>1.5775999999999998E-2</c:v>
                </c:pt>
                <c:pt idx="337">
                  <c:v>1.5610000000000001E-2</c:v>
                </c:pt>
                <c:pt idx="338">
                  <c:v>1.6483000000000001E-2</c:v>
                </c:pt>
                <c:pt idx="339">
                  <c:v>1.5875E-2</c:v>
                </c:pt>
                <c:pt idx="340">
                  <c:v>1.4728E-2</c:v>
                </c:pt>
                <c:pt idx="341">
                  <c:v>1.4674999999999994E-2</c:v>
                </c:pt>
                <c:pt idx="342">
                  <c:v>1.5540999999999999E-2</c:v>
                </c:pt>
                <c:pt idx="343">
                  <c:v>1.6666000000000021E-2</c:v>
                </c:pt>
                <c:pt idx="344">
                  <c:v>1.6046999999999999E-2</c:v>
                </c:pt>
                <c:pt idx="345">
                  <c:v>1.5840000000000003E-2</c:v>
                </c:pt>
                <c:pt idx="346">
                  <c:v>1.6015000000000001E-2</c:v>
                </c:pt>
                <c:pt idx="347">
                  <c:v>1.6095999999999999E-2</c:v>
                </c:pt>
                <c:pt idx="348">
                  <c:v>1.7018999999999996E-2</c:v>
                </c:pt>
                <c:pt idx="349">
                  <c:v>1.6427000000000001E-2</c:v>
                </c:pt>
                <c:pt idx="350">
                  <c:v>1.6947000000000028E-2</c:v>
                </c:pt>
                <c:pt idx="351">
                  <c:v>1.6286999999999999E-2</c:v>
                </c:pt>
                <c:pt idx="352">
                  <c:v>1.7231E-2</c:v>
                </c:pt>
                <c:pt idx="353">
                  <c:v>1.7405E-2</c:v>
                </c:pt>
                <c:pt idx="354">
                  <c:v>1.6976000000000005E-2</c:v>
                </c:pt>
                <c:pt idx="355">
                  <c:v>1.6605000000000026E-2</c:v>
                </c:pt>
                <c:pt idx="356">
                  <c:v>1.6133999999999999E-2</c:v>
                </c:pt>
                <c:pt idx="357">
                  <c:v>1.6646000000000001E-2</c:v>
                </c:pt>
                <c:pt idx="358">
                  <c:v>1.6008999999999999E-2</c:v>
                </c:pt>
                <c:pt idx="359">
                  <c:v>1.6313000000000001E-2</c:v>
                </c:pt>
                <c:pt idx="360">
                  <c:v>1.5661999999999999E-2</c:v>
                </c:pt>
                <c:pt idx="361">
                  <c:v>1.5740000000000007E-2</c:v>
                </c:pt>
                <c:pt idx="362">
                  <c:v>1.4825000000000001E-2</c:v>
                </c:pt>
                <c:pt idx="363">
                  <c:v>1.5207000000000005E-2</c:v>
                </c:pt>
                <c:pt idx="364">
                  <c:v>1.5330000000000003E-2</c:v>
                </c:pt>
                <c:pt idx="365">
                  <c:v>1.5405000000000005E-2</c:v>
                </c:pt>
                <c:pt idx="366">
                  <c:v>1.6551000000000003E-2</c:v>
                </c:pt>
                <c:pt idx="367">
                  <c:v>1.6140999999999999E-2</c:v>
                </c:pt>
                <c:pt idx="368">
                  <c:v>1.6809999999999999E-2</c:v>
                </c:pt>
                <c:pt idx="369">
                  <c:v>1.5685000000000001E-2</c:v>
                </c:pt>
                <c:pt idx="370">
                  <c:v>1.6191000000000001E-2</c:v>
                </c:pt>
                <c:pt idx="371">
                  <c:v>1.5703999999999999E-2</c:v>
                </c:pt>
                <c:pt idx="372">
                  <c:v>1.6181000000000025E-2</c:v>
                </c:pt>
                <c:pt idx="373">
                  <c:v>1.6419E-2</c:v>
                </c:pt>
                <c:pt idx="374">
                  <c:v>1.6871000000000021E-2</c:v>
                </c:pt>
                <c:pt idx="375">
                  <c:v>1.7127E-2</c:v>
                </c:pt>
                <c:pt idx="376">
                  <c:v>1.6171999999999999E-2</c:v>
                </c:pt>
                <c:pt idx="377">
                  <c:v>1.5022000000000001E-2</c:v>
                </c:pt>
                <c:pt idx="378">
                  <c:v>1.4413E-2</c:v>
                </c:pt>
                <c:pt idx="379">
                  <c:v>1.4826000000000001E-2</c:v>
                </c:pt>
                <c:pt idx="380">
                  <c:v>1.5647999999999999E-2</c:v>
                </c:pt>
                <c:pt idx="381">
                  <c:v>1.5007000000000001E-2</c:v>
                </c:pt>
                <c:pt idx="382">
                  <c:v>1.4671999999999998E-2</c:v>
                </c:pt>
                <c:pt idx="383">
                  <c:v>1.4226000000000001E-2</c:v>
                </c:pt>
                <c:pt idx="384">
                  <c:v>1.5217E-2</c:v>
                </c:pt>
                <c:pt idx="385">
                  <c:v>1.5134E-2</c:v>
                </c:pt>
                <c:pt idx="386">
                  <c:v>1.5651999999999999E-2</c:v>
                </c:pt>
                <c:pt idx="387">
                  <c:v>1.4858999999999987E-2</c:v>
                </c:pt>
                <c:pt idx="388">
                  <c:v>1.7077999999999996E-2</c:v>
                </c:pt>
                <c:pt idx="389">
                  <c:v>1.7054E-2</c:v>
                </c:pt>
                <c:pt idx="390">
                  <c:v>1.6632000000000001E-2</c:v>
                </c:pt>
                <c:pt idx="391">
                  <c:v>1.6285000000000001E-2</c:v>
                </c:pt>
                <c:pt idx="392">
                  <c:v>1.5481000000000003E-2</c:v>
                </c:pt>
                <c:pt idx="393">
                  <c:v>1.5812E-2</c:v>
                </c:pt>
                <c:pt idx="394">
                  <c:v>1.6114E-2</c:v>
                </c:pt>
                <c:pt idx="395">
                  <c:v>1.7308E-2</c:v>
                </c:pt>
                <c:pt idx="396">
                  <c:v>1.7503000000000001E-2</c:v>
                </c:pt>
                <c:pt idx="397">
                  <c:v>1.6934000000000001E-2</c:v>
                </c:pt>
                <c:pt idx="398">
                  <c:v>1.5692000000000001E-2</c:v>
                </c:pt>
                <c:pt idx="399">
                  <c:v>1.5117999999999998E-2</c:v>
                </c:pt>
                <c:pt idx="400">
                  <c:v>1.5955E-2</c:v>
                </c:pt>
                <c:pt idx="401">
                  <c:v>1.7468999999999998E-2</c:v>
                </c:pt>
                <c:pt idx="402">
                  <c:v>1.7756000000000001E-2</c:v>
                </c:pt>
                <c:pt idx="403">
                  <c:v>1.7347999999999999E-2</c:v>
                </c:pt>
                <c:pt idx="404">
                  <c:v>1.6610000000000003E-2</c:v>
                </c:pt>
                <c:pt idx="405">
                  <c:v>1.6253E-2</c:v>
                </c:pt>
                <c:pt idx="406">
                  <c:v>1.5782000000000001E-2</c:v>
                </c:pt>
                <c:pt idx="407">
                  <c:v>1.5001000000000007E-2</c:v>
                </c:pt>
                <c:pt idx="408">
                  <c:v>1.5532000000000001E-2</c:v>
                </c:pt>
                <c:pt idx="409">
                  <c:v>1.6340000000000028E-2</c:v>
                </c:pt>
                <c:pt idx="410">
                  <c:v>1.7121999999999998E-2</c:v>
                </c:pt>
                <c:pt idx="411">
                  <c:v>1.6833999999999998E-2</c:v>
                </c:pt>
                <c:pt idx="412">
                  <c:v>1.6484000000000023E-2</c:v>
                </c:pt>
                <c:pt idx="413">
                  <c:v>1.8217000000000001E-2</c:v>
                </c:pt>
                <c:pt idx="414">
                  <c:v>1.8400000000000024E-2</c:v>
                </c:pt>
                <c:pt idx="415">
                  <c:v>1.8103000000000001E-2</c:v>
                </c:pt>
                <c:pt idx="416">
                  <c:v>1.6018999999999999E-2</c:v>
                </c:pt>
                <c:pt idx="417">
                  <c:v>1.5698E-2</c:v>
                </c:pt>
                <c:pt idx="418">
                  <c:v>1.4229E-2</c:v>
                </c:pt>
                <c:pt idx="419">
                  <c:v>1.3225000000000015E-2</c:v>
                </c:pt>
                <c:pt idx="420">
                  <c:v>1.2971999999999999E-2</c:v>
                </c:pt>
                <c:pt idx="421">
                  <c:v>1.405799999999998E-2</c:v>
                </c:pt>
                <c:pt idx="422">
                  <c:v>1.4957E-2</c:v>
                </c:pt>
                <c:pt idx="423">
                  <c:v>1.5403000000000003E-2</c:v>
                </c:pt>
                <c:pt idx="424">
                  <c:v>1.5448000000000003E-2</c:v>
                </c:pt>
                <c:pt idx="425">
                  <c:v>1.6896999999999999E-2</c:v>
                </c:pt>
                <c:pt idx="426">
                  <c:v>1.6708000000000021E-2</c:v>
                </c:pt>
                <c:pt idx="427">
                  <c:v>1.6552000000000001E-2</c:v>
                </c:pt>
                <c:pt idx="428">
                  <c:v>1.5282000000000014E-2</c:v>
                </c:pt>
                <c:pt idx="429">
                  <c:v>1.4683999999999999E-2</c:v>
                </c:pt>
                <c:pt idx="430">
                  <c:v>1.4463E-2</c:v>
                </c:pt>
                <c:pt idx="431">
                  <c:v>1.5543000000000001E-2</c:v>
                </c:pt>
                <c:pt idx="432">
                  <c:v>1.6426000000000003E-2</c:v>
                </c:pt>
                <c:pt idx="433">
                  <c:v>1.6927000000000025E-2</c:v>
                </c:pt>
                <c:pt idx="434">
                  <c:v>1.6729000000000001E-2</c:v>
                </c:pt>
                <c:pt idx="435">
                  <c:v>1.6598999999999999E-2</c:v>
                </c:pt>
                <c:pt idx="436">
                  <c:v>1.6892000000000001E-2</c:v>
                </c:pt>
                <c:pt idx="437">
                  <c:v>1.6336E-2</c:v>
                </c:pt>
                <c:pt idx="438">
                  <c:v>1.5082000000000003E-2</c:v>
                </c:pt>
                <c:pt idx="439">
                  <c:v>1.4814000000000001E-2</c:v>
                </c:pt>
                <c:pt idx="440">
                  <c:v>1.4024E-2</c:v>
                </c:pt>
                <c:pt idx="441">
                  <c:v>1.3950000000000014E-2</c:v>
                </c:pt>
                <c:pt idx="442">
                  <c:v>1.2491E-2</c:v>
                </c:pt>
                <c:pt idx="443">
                  <c:v>1.2213E-2</c:v>
                </c:pt>
                <c:pt idx="444">
                  <c:v>1.2846000000000003E-2</c:v>
                </c:pt>
                <c:pt idx="445">
                  <c:v>1.3538E-2</c:v>
                </c:pt>
                <c:pt idx="446">
                  <c:v>1.5209E-2</c:v>
                </c:pt>
                <c:pt idx="447">
                  <c:v>1.5386000000000007E-2</c:v>
                </c:pt>
                <c:pt idx="448">
                  <c:v>1.5545000000000003E-2</c:v>
                </c:pt>
                <c:pt idx="449">
                  <c:v>1.3929000000000014E-2</c:v>
                </c:pt>
                <c:pt idx="450">
                  <c:v>1.4742000000000003E-2</c:v>
                </c:pt>
                <c:pt idx="451">
                  <c:v>1.4098999999999981E-2</c:v>
                </c:pt>
                <c:pt idx="452">
                  <c:v>1.3846000000000015E-2</c:v>
                </c:pt>
                <c:pt idx="453">
                  <c:v>1.3911000000000001E-2</c:v>
                </c:pt>
                <c:pt idx="454">
                  <c:v>1.4692999999999998E-2</c:v>
                </c:pt>
                <c:pt idx="455">
                  <c:v>1.5962000000000007E-2</c:v>
                </c:pt>
                <c:pt idx="456">
                  <c:v>1.5087000000000001E-2</c:v>
                </c:pt>
                <c:pt idx="457">
                  <c:v>1.4389000000000001E-2</c:v>
                </c:pt>
                <c:pt idx="458">
                  <c:v>1.3375E-2</c:v>
                </c:pt>
                <c:pt idx="459">
                  <c:v>1.3695000000000001E-2</c:v>
                </c:pt>
                <c:pt idx="460">
                  <c:v>1.4429000000000001E-2</c:v>
                </c:pt>
                <c:pt idx="461">
                  <c:v>1.5762999999999999E-2</c:v>
                </c:pt>
                <c:pt idx="462">
                  <c:v>1.5966000000000001E-2</c:v>
                </c:pt>
                <c:pt idx="463">
                  <c:v>1.4778999999999994E-2</c:v>
                </c:pt>
                <c:pt idx="464">
                  <c:v>1.4374999999999987E-2</c:v>
                </c:pt>
                <c:pt idx="465">
                  <c:v>1.4297999999999986E-2</c:v>
                </c:pt>
                <c:pt idx="466">
                  <c:v>1.4220999999999999E-2</c:v>
                </c:pt>
                <c:pt idx="467">
                  <c:v>1.3462000000000017E-2</c:v>
                </c:pt>
                <c:pt idx="468">
                  <c:v>1.4282000000000001E-2</c:v>
                </c:pt>
                <c:pt idx="469">
                  <c:v>1.4726000000000001E-2</c:v>
                </c:pt>
                <c:pt idx="470">
                  <c:v>1.5590000000000001E-2</c:v>
                </c:pt>
                <c:pt idx="471">
                  <c:v>1.398300000000002E-2</c:v>
                </c:pt>
                <c:pt idx="472">
                  <c:v>1.3579000000000001E-2</c:v>
                </c:pt>
                <c:pt idx="473">
                  <c:v>1.4437999999999998E-2</c:v>
                </c:pt>
                <c:pt idx="474">
                  <c:v>1.5202000000000005E-2</c:v>
                </c:pt>
                <c:pt idx="475">
                  <c:v>1.5258000000000001E-2</c:v>
                </c:pt>
                <c:pt idx="476">
                  <c:v>1.3760000000000022E-2</c:v>
                </c:pt>
                <c:pt idx="477">
                  <c:v>1.4902000000000007E-2</c:v>
                </c:pt>
                <c:pt idx="478">
                  <c:v>1.5202000000000005E-2</c:v>
                </c:pt>
                <c:pt idx="479">
                  <c:v>1.5252E-2</c:v>
                </c:pt>
                <c:pt idx="480">
                  <c:v>1.3757E-2</c:v>
                </c:pt>
                <c:pt idx="481">
                  <c:v>1.4146000000000001E-2</c:v>
                </c:pt>
                <c:pt idx="482">
                  <c:v>1.5025999999999999E-2</c:v>
                </c:pt>
                <c:pt idx="483">
                  <c:v>1.5651999999999999E-2</c:v>
                </c:pt>
                <c:pt idx="484">
                  <c:v>1.5290000000000003E-2</c:v>
                </c:pt>
                <c:pt idx="485">
                  <c:v>1.4900000000000005E-2</c:v>
                </c:pt>
                <c:pt idx="486">
                  <c:v>1.5963000000000001E-2</c:v>
                </c:pt>
                <c:pt idx="487">
                  <c:v>1.6428999999999999E-2</c:v>
                </c:pt>
                <c:pt idx="488">
                  <c:v>1.6105999999999999E-2</c:v>
                </c:pt>
                <c:pt idx="489">
                  <c:v>1.4551E-2</c:v>
                </c:pt>
                <c:pt idx="490">
                  <c:v>1.4381000000000001E-2</c:v>
                </c:pt>
                <c:pt idx="491">
                  <c:v>1.3864000000000019E-2</c:v>
                </c:pt>
                <c:pt idx="492">
                  <c:v>1.4045E-2</c:v>
                </c:pt>
                <c:pt idx="493">
                  <c:v>1.4444E-2</c:v>
                </c:pt>
                <c:pt idx="494">
                  <c:v>1.4822000000000005E-2</c:v>
                </c:pt>
                <c:pt idx="495">
                  <c:v>1.4928E-2</c:v>
                </c:pt>
                <c:pt idx="496">
                  <c:v>1.4725E-2</c:v>
                </c:pt>
                <c:pt idx="497">
                  <c:v>1.5871E-2</c:v>
                </c:pt>
                <c:pt idx="498">
                  <c:v>1.4834E-2</c:v>
                </c:pt>
                <c:pt idx="499">
                  <c:v>1.4168E-2</c:v>
                </c:pt>
                <c:pt idx="500">
                  <c:v>1.3313E-2</c:v>
                </c:pt>
                <c:pt idx="501">
                  <c:v>1.3806000000000016E-2</c:v>
                </c:pt>
                <c:pt idx="502">
                  <c:v>1.5500000000000017E-2</c:v>
                </c:pt>
                <c:pt idx="503">
                  <c:v>1.5446000000000001E-2</c:v>
                </c:pt>
                <c:pt idx="504">
                  <c:v>1.5393E-2</c:v>
                </c:pt>
                <c:pt idx="505">
                  <c:v>1.3925999999999999E-2</c:v>
                </c:pt>
                <c:pt idx="506">
                  <c:v>1.3547000000000003E-2</c:v>
                </c:pt>
                <c:pt idx="507">
                  <c:v>1.3663000000000017E-2</c:v>
                </c:pt>
                <c:pt idx="508">
                  <c:v>1.3995E-2</c:v>
                </c:pt>
                <c:pt idx="509">
                  <c:v>1.4201E-2</c:v>
                </c:pt>
                <c:pt idx="510">
                  <c:v>1.5082999999999999E-2</c:v>
                </c:pt>
                <c:pt idx="511">
                  <c:v>1.5699000000000001E-2</c:v>
                </c:pt>
                <c:pt idx="512">
                  <c:v>1.6761000000000026E-2</c:v>
                </c:pt>
                <c:pt idx="513">
                  <c:v>1.5993E-2</c:v>
                </c:pt>
                <c:pt idx="514">
                  <c:v>1.4800000000000001E-2</c:v>
                </c:pt>
                <c:pt idx="515">
                  <c:v>1.3127000000000003E-2</c:v>
                </c:pt>
                <c:pt idx="516">
                  <c:v>1.2122000000000001E-2</c:v>
                </c:pt>
                <c:pt idx="517">
                  <c:v>1.1124000000000005E-2</c:v>
                </c:pt>
                <c:pt idx="518">
                  <c:v>1.1166000000000014E-2</c:v>
                </c:pt>
                <c:pt idx="519">
                  <c:v>1.1892000000000003E-2</c:v>
                </c:pt>
                <c:pt idx="520">
                  <c:v>1.3068000000000001E-2</c:v>
                </c:pt>
                <c:pt idx="521">
                  <c:v>1.3642000000000019E-2</c:v>
                </c:pt>
                <c:pt idx="522">
                  <c:v>1.4508999999999998E-2</c:v>
                </c:pt>
                <c:pt idx="523">
                  <c:v>1.4438999999999985E-2</c:v>
                </c:pt>
                <c:pt idx="524">
                  <c:v>1.4957999999999996E-2</c:v>
                </c:pt>
                <c:pt idx="525">
                  <c:v>1.4377999999999986E-2</c:v>
                </c:pt>
                <c:pt idx="526">
                  <c:v>1.4831E-2</c:v>
                </c:pt>
                <c:pt idx="527">
                  <c:v>1.4577999999999985E-2</c:v>
                </c:pt>
                <c:pt idx="528">
                  <c:v>1.3181000000000003E-2</c:v>
                </c:pt>
                <c:pt idx="529">
                  <c:v>1.1931000000000015E-2</c:v>
                </c:pt>
                <c:pt idx="530">
                  <c:v>1.2614999999999998E-2</c:v>
                </c:pt>
                <c:pt idx="531">
                  <c:v>1.3132000000000001E-2</c:v>
                </c:pt>
                <c:pt idx="532">
                  <c:v>1.4291999999999996E-2</c:v>
                </c:pt>
                <c:pt idx="533">
                  <c:v>1.3880000000000021E-2</c:v>
                </c:pt>
                <c:pt idx="534">
                  <c:v>1.3646000000000016E-2</c:v>
                </c:pt>
                <c:pt idx="535">
                  <c:v>1.3932000000000003E-2</c:v>
                </c:pt>
                <c:pt idx="536">
                  <c:v>1.3403999999999999E-2</c:v>
                </c:pt>
                <c:pt idx="537">
                  <c:v>1.4048E-2</c:v>
                </c:pt>
                <c:pt idx="538">
                  <c:v>1.2969000000000001E-2</c:v>
                </c:pt>
              </c:numCache>
            </c:numRef>
          </c:yVal>
          <c:smooth val="0"/>
        </c:ser>
        <c:ser>
          <c:idx val="1"/>
          <c:order val="1"/>
          <c:tx>
            <c:strRef>
              <c:f>Data!$F$1</c:f>
              <c:strCache>
                <c:ptCount val="1"/>
                <c:pt idx="0">
                  <c:v>TVE VB</c:v>
                </c:pt>
              </c:strCache>
            </c:strRef>
          </c:tx>
          <c:marker>
            <c:symbol val="none"/>
          </c:marker>
          <c:xVal>
            <c:numRef>
              <c:f>Data!$B$2:$B$2999</c:f>
              <c:numCache>
                <c:formatCode>General</c:formatCode>
                <c:ptCount val="2998"/>
                <c:pt idx="0">
                  <c:v>56.016590000000001</c:v>
                </c:pt>
                <c:pt idx="1">
                  <c:v>56.033290000000001</c:v>
                </c:pt>
                <c:pt idx="2">
                  <c:v>56.049730000000011</c:v>
                </c:pt>
                <c:pt idx="3">
                  <c:v>56.066660000000006</c:v>
                </c:pt>
                <c:pt idx="4">
                  <c:v>56.083259999999996</c:v>
                </c:pt>
                <c:pt idx="5">
                  <c:v>56.099890000000002</c:v>
                </c:pt>
                <c:pt idx="6">
                  <c:v>56.11656</c:v>
                </c:pt>
                <c:pt idx="7">
                  <c:v>56.133290000000002</c:v>
                </c:pt>
                <c:pt idx="8">
                  <c:v>56.15</c:v>
                </c:pt>
                <c:pt idx="9">
                  <c:v>56.166790000000013</c:v>
                </c:pt>
                <c:pt idx="10">
                  <c:v>56.183190000000003</c:v>
                </c:pt>
                <c:pt idx="11">
                  <c:v>56.199860000000001</c:v>
                </c:pt>
                <c:pt idx="12">
                  <c:v>56.216570000000011</c:v>
                </c:pt>
                <c:pt idx="13">
                  <c:v>56.233330000000066</c:v>
                </c:pt>
                <c:pt idx="14">
                  <c:v>56.249880000000005</c:v>
                </c:pt>
                <c:pt idx="15">
                  <c:v>56.266550000000066</c:v>
                </c:pt>
                <c:pt idx="16">
                  <c:v>56.283480000000004</c:v>
                </c:pt>
                <c:pt idx="17">
                  <c:v>56.299930000000067</c:v>
                </c:pt>
                <c:pt idx="18">
                  <c:v>56.316459999999999</c:v>
                </c:pt>
                <c:pt idx="19">
                  <c:v>56.333259999999996</c:v>
                </c:pt>
                <c:pt idx="20">
                  <c:v>56.349930000000001</c:v>
                </c:pt>
                <c:pt idx="21">
                  <c:v>56.366760000000006</c:v>
                </c:pt>
                <c:pt idx="22">
                  <c:v>56.383499999999998</c:v>
                </c:pt>
                <c:pt idx="23">
                  <c:v>56.400010000000002</c:v>
                </c:pt>
                <c:pt idx="24">
                  <c:v>56.416789999999999</c:v>
                </c:pt>
                <c:pt idx="25">
                  <c:v>56.433230000000002</c:v>
                </c:pt>
                <c:pt idx="26">
                  <c:v>56.449730000000002</c:v>
                </c:pt>
                <c:pt idx="27">
                  <c:v>56.466770000000011</c:v>
                </c:pt>
                <c:pt idx="28">
                  <c:v>56.483459999999994</c:v>
                </c:pt>
                <c:pt idx="29">
                  <c:v>56.499860000000005</c:v>
                </c:pt>
                <c:pt idx="30">
                  <c:v>56.516500000000001</c:v>
                </c:pt>
                <c:pt idx="31">
                  <c:v>56.533260000000006</c:v>
                </c:pt>
                <c:pt idx="32">
                  <c:v>56.549990000000001</c:v>
                </c:pt>
                <c:pt idx="33">
                  <c:v>56.566470000000002</c:v>
                </c:pt>
                <c:pt idx="34">
                  <c:v>56.583449999999999</c:v>
                </c:pt>
                <c:pt idx="35">
                  <c:v>56.600110000000051</c:v>
                </c:pt>
                <c:pt idx="36">
                  <c:v>56.616600000000005</c:v>
                </c:pt>
                <c:pt idx="37">
                  <c:v>56.63353000000005</c:v>
                </c:pt>
                <c:pt idx="38">
                  <c:v>56.650040000000004</c:v>
                </c:pt>
                <c:pt idx="39">
                  <c:v>56.666560000000011</c:v>
                </c:pt>
                <c:pt idx="40">
                  <c:v>56.683460000000004</c:v>
                </c:pt>
                <c:pt idx="41">
                  <c:v>56.699980000000011</c:v>
                </c:pt>
                <c:pt idx="42">
                  <c:v>56.716440000000006</c:v>
                </c:pt>
                <c:pt idx="43">
                  <c:v>56.733400000000003</c:v>
                </c:pt>
                <c:pt idx="44">
                  <c:v>56.75027</c:v>
                </c:pt>
                <c:pt idx="45">
                  <c:v>56.766660000000002</c:v>
                </c:pt>
                <c:pt idx="46">
                  <c:v>56.783240000000006</c:v>
                </c:pt>
                <c:pt idx="47">
                  <c:v>56.799940000000056</c:v>
                </c:pt>
                <c:pt idx="48">
                  <c:v>56.816499999999998</c:v>
                </c:pt>
                <c:pt idx="49">
                  <c:v>56.833259999999996</c:v>
                </c:pt>
                <c:pt idx="50">
                  <c:v>56.849910000000001</c:v>
                </c:pt>
                <c:pt idx="51">
                  <c:v>56.866489999999999</c:v>
                </c:pt>
                <c:pt idx="52">
                  <c:v>56.883369999999999</c:v>
                </c:pt>
                <c:pt idx="53">
                  <c:v>56.900089999999999</c:v>
                </c:pt>
                <c:pt idx="54">
                  <c:v>56.916649999999997</c:v>
                </c:pt>
                <c:pt idx="55">
                  <c:v>56.933310000000013</c:v>
                </c:pt>
                <c:pt idx="56">
                  <c:v>56.950189999999999</c:v>
                </c:pt>
                <c:pt idx="57">
                  <c:v>56.966710000000013</c:v>
                </c:pt>
                <c:pt idx="58">
                  <c:v>56.983049999999999</c:v>
                </c:pt>
                <c:pt idx="59">
                  <c:v>56.999920000000003</c:v>
                </c:pt>
                <c:pt idx="60">
                  <c:v>57.017069999999997</c:v>
                </c:pt>
                <c:pt idx="61">
                  <c:v>57.033280000000005</c:v>
                </c:pt>
                <c:pt idx="62">
                  <c:v>57.049810000000001</c:v>
                </c:pt>
                <c:pt idx="63">
                  <c:v>57.06664</c:v>
                </c:pt>
                <c:pt idx="64">
                  <c:v>57.083300000000001</c:v>
                </c:pt>
                <c:pt idx="65">
                  <c:v>57.100100000000012</c:v>
                </c:pt>
                <c:pt idx="66">
                  <c:v>57.116580000000006</c:v>
                </c:pt>
                <c:pt idx="67">
                  <c:v>57.13335000000005</c:v>
                </c:pt>
                <c:pt idx="68">
                  <c:v>57.149889999999999</c:v>
                </c:pt>
                <c:pt idx="69">
                  <c:v>57.166530000000058</c:v>
                </c:pt>
                <c:pt idx="70">
                  <c:v>57.183479999999996</c:v>
                </c:pt>
                <c:pt idx="71">
                  <c:v>57.200030000000012</c:v>
                </c:pt>
                <c:pt idx="72">
                  <c:v>57.216670000000001</c:v>
                </c:pt>
                <c:pt idx="73">
                  <c:v>57.233220000000003</c:v>
                </c:pt>
                <c:pt idx="74">
                  <c:v>57.250060000000005</c:v>
                </c:pt>
                <c:pt idx="75">
                  <c:v>57.266810000000049</c:v>
                </c:pt>
                <c:pt idx="76">
                  <c:v>57.283280000000005</c:v>
                </c:pt>
                <c:pt idx="77">
                  <c:v>57.299960000000013</c:v>
                </c:pt>
                <c:pt idx="78">
                  <c:v>57.316739999999996</c:v>
                </c:pt>
                <c:pt idx="79">
                  <c:v>57.333210000000001</c:v>
                </c:pt>
                <c:pt idx="80">
                  <c:v>57.349859999999993</c:v>
                </c:pt>
                <c:pt idx="81">
                  <c:v>57.366970000000002</c:v>
                </c:pt>
                <c:pt idx="82">
                  <c:v>57.383569999999999</c:v>
                </c:pt>
                <c:pt idx="83">
                  <c:v>57.399850000000001</c:v>
                </c:pt>
                <c:pt idx="84">
                  <c:v>57.416489999999996</c:v>
                </c:pt>
                <c:pt idx="85">
                  <c:v>57.433230000000002</c:v>
                </c:pt>
                <c:pt idx="86">
                  <c:v>57.450259999999993</c:v>
                </c:pt>
                <c:pt idx="87">
                  <c:v>57.466610000000003</c:v>
                </c:pt>
                <c:pt idx="88">
                  <c:v>57.483239999999995</c:v>
                </c:pt>
                <c:pt idx="89">
                  <c:v>57.499960000000002</c:v>
                </c:pt>
                <c:pt idx="90">
                  <c:v>57.51681</c:v>
                </c:pt>
                <c:pt idx="91">
                  <c:v>57.533380000000001</c:v>
                </c:pt>
                <c:pt idx="92">
                  <c:v>57.55001</c:v>
                </c:pt>
                <c:pt idx="93">
                  <c:v>57.56664</c:v>
                </c:pt>
                <c:pt idx="94">
                  <c:v>57.583069999999999</c:v>
                </c:pt>
                <c:pt idx="95">
                  <c:v>57.600030000000011</c:v>
                </c:pt>
                <c:pt idx="96">
                  <c:v>57.616460000000004</c:v>
                </c:pt>
                <c:pt idx="97">
                  <c:v>57.633300000000013</c:v>
                </c:pt>
                <c:pt idx="98">
                  <c:v>57.650130000000011</c:v>
                </c:pt>
                <c:pt idx="99">
                  <c:v>57.666650000000011</c:v>
                </c:pt>
                <c:pt idx="100">
                  <c:v>57.683540000000001</c:v>
                </c:pt>
                <c:pt idx="101">
                  <c:v>57.69988</c:v>
                </c:pt>
                <c:pt idx="102">
                  <c:v>57.716480000000004</c:v>
                </c:pt>
                <c:pt idx="103">
                  <c:v>57.733520000000013</c:v>
                </c:pt>
                <c:pt idx="104">
                  <c:v>57.750130000000013</c:v>
                </c:pt>
                <c:pt idx="105">
                  <c:v>57.76661000000005</c:v>
                </c:pt>
                <c:pt idx="106">
                  <c:v>57.783460000000005</c:v>
                </c:pt>
                <c:pt idx="107">
                  <c:v>57.80021</c:v>
                </c:pt>
                <c:pt idx="108">
                  <c:v>57.816699999999997</c:v>
                </c:pt>
                <c:pt idx="109">
                  <c:v>57.833310000000012</c:v>
                </c:pt>
                <c:pt idx="110">
                  <c:v>57.849940000000004</c:v>
                </c:pt>
                <c:pt idx="111">
                  <c:v>57.866669999999999</c:v>
                </c:pt>
                <c:pt idx="112">
                  <c:v>57.883229999999998</c:v>
                </c:pt>
                <c:pt idx="113">
                  <c:v>57.900059999999996</c:v>
                </c:pt>
                <c:pt idx="114">
                  <c:v>57.916760000000004</c:v>
                </c:pt>
                <c:pt idx="115">
                  <c:v>57.933210000000003</c:v>
                </c:pt>
                <c:pt idx="116">
                  <c:v>57.949859999999994</c:v>
                </c:pt>
                <c:pt idx="117">
                  <c:v>57.966720000000002</c:v>
                </c:pt>
                <c:pt idx="118">
                  <c:v>57.983520000000006</c:v>
                </c:pt>
                <c:pt idx="119">
                  <c:v>57.999970000000012</c:v>
                </c:pt>
                <c:pt idx="120">
                  <c:v>58.016659999999995</c:v>
                </c:pt>
                <c:pt idx="121">
                  <c:v>58.033230000000003</c:v>
                </c:pt>
                <c:pt idx="122">
                  <c:v>58.049839999999996</c:v>
                </c:pt>
                <c:pt idx="123">
                  <c:v>58.06682</c:v>
                </c:pt>
                <c:pt idx="124">
                  <c:v>58.083459999999995</c:v>
                </c:pt>
                <c:pt idx="125">
                  <c:v>58.099920000000012</c:v>
                </c:pt>
                <c:pt idx="126">
                  <c:v>58.116600000000005</c:v>
                </c:pt>
                <c:pt idx="127">
                  <c:v>58.133510000000058</c:v>
                </c:pt>
                <c:pt idx="128">
                  <c:v>58.150089999999999</c:v>
                </c:pt>
                <c:pt idx="129">
                  <c:v>58.166990000000013</c:v>
                </c:pt>
                <c:pt idx="130">
                  <c:v>58.183340000000001</c:v>
                </c:pt>
                <c:pt idx="131">
                  <c:v>58.199910000000067</c:v>
                </c:pt>
                <c:pt idx="132">
                  <c:v>58.216830000000002</c:v>
                </c:pt>
                <c:pt idx="133">
                  <c:v>58.233210000000049</c:v>
                </c:pt>
                <c:pt idx="134">
                  <c:v>58.250120000000003</c:v>
                </c:pt>
                <c:pt idx="135">
                  <c:v>58.266710000000067</c:v>
                </c:pt>
                <c:pt idx="136">
                  <c:v>58.283430000000003</c:v>
                </c:pt>
                <c:pt idx="137">
                  <c:v>58.300200000000004</c:v>
                </c:pt>
                <c:pt idx="138">
                  <c:v>58.316499999999998</c:v>
                </c:pt>
                <c:pt idx="139">
                  <c:v>58.333190000000002</c:v>
                </c:pt>
                <c:pt idx="140">
                  <c:v>58.350139999999996</c:v>
                </c:pt>
                <c:pt idx="141">
                  <c:v>58.366810000000001</c:v>
                </c:pt>
                <c:pt idx="142">
                  <c:v>58.383459999999999</c:v>
                </c:pt>
                <c:pt idx="143">
                  <c:v>58.400210000000001</c:v>
                </c:pt>
                <c:pt idx="144">
                  <c:v>58.416429999999998</c:v>
                </c:pt>
                <c:pt idx="145">
                  <c:v>58.433240000000005</c:v>
                </c:pt>
                <c:pt idx="146">
                  <c:v>58.450009999999999</c:v>
                </c:pt>
                <c:pt idx="147">
                  <c:v>58.466710000000013</c:v>
                </c:pt>
                <c:pt idx="148">
                  <c:v>58.48321</c:v>
                </c:pt>
                <c:pt idx="149">
                  <c:v>58.5</c:v>
                </c:pt>
                <c:pt idx="150">
                  <c:v>58.516770000000001</c:v>
                </c:pt>
                <c:pt idx="151">
                  <c:v>58.533180000000002</c:v>
                </c:pt>
                <c:pt idx="152">
                  <c:v>58.550190000000001</c:v>
                </c:pt>
                <c:pt idx="153">
                  <c:v>58.566790000000012</c:v>
                </c:pt>
                <c:pt idx="154">
                  <c:v>58.583380000000005</c:v>
                </c:pt>
                <c:pt idx="155">
                  <c:v>58.600020000000001</c:v>
                </c:pt>
                <c:pt idx="156">
                  <c:v>58.616600000000005</c:v>
                </c:pt>
                <c:pt idx="157">
                  <c:v>58.633500000000012</c:v>
                </c:pt>
                <c:pt idx="158">
                  <c:v>58.649990000000003</c:v>
                </c:pt>
                <c:pt idx="159">
                  <c:v>58.66666</c:v>
                </c:pt>
                <c:pt idx="160">
                  <c:v>58.683340000000001</c:v>
                </c:pt>
                <c:pt idx="161">
                  <c:v>58.700090000000003</c:v>
                </c:pt>
                <c:pt idx="162">
                  <c:v>58.716730000000013</c:v>
                </c:pt>
                <c:pt idx="163">
                  <c:v>58.733200000000011</c:v>
                </c:pt>
                <c:pt idx="164">
                  <c:v>58.749980000000001</c:v>
                </c:pt>
                <c:pt idx="165">
                  <c:v>58.766820000000003</c:v>
                </c:pt>
                <c:pt idx="166">
                  <c:v>58.783350000000013</c:v>
                </c:pt>
                <c:pt idx="167">
                  <c:v>58.800110000000011</c:v>
                </c:pt>
                <c:pt idx="168">
                  <c:v>58.81673</c:v>
                </c:pt>
                <c:pt idx="169">
                  <c:v>58.833300000000001</c:v>
                </c:pt>
                <c:pt idx="170">
                  <c:v>58.850219999999993</c:v>
                </c:pt>
                <c:pt idx="171">
                  <c:v>58.866600000000005</c:v>
                </c:pt>
                <c:pt idx="172">
                  <c:v>58.883340000000004</c:v>
                </c:pt>
                <c:pt idx="173">
                  <c:v>58.900200000000005</c:v>
                </c:pt>
                <c:pt idx="174">
                  <c:v>58.916649999999997</c:v>
                </c:pt>
                <c:pt idx="175">
                  <c:v>58.933410000000002</c:v>
                </c:pt>
                <c:pt idx="176">
                  <c:v>58.950229999999998</c:v>
                </c:pt>
                <c:pt idx="177">
                  <c:v>58.966850000000001</c:v>
                </c:pt>
                <c:pt idx="178">
                  <c:v>58.983530000000002</c:v>
                </c:pt>
                <c:pt idx="179">
                  <c:v>59.000100000000003</c:v>
                </c:pt>
                <c:pt idx="180">
                  <c:v>59.016619999999996</c:v>
                </c:pt>
                <c:pt idx="181">
                  <c:v>59.033470000000001</c:v>
                </c:pt>
                <c:pt idx="182">
                  <c:v>59.049889999999998</c:v>
                </c:pt>
                <c:pt idx="183">
                  <c:v>59.066600000000001</c:v>
                </c:pt>
                <c:pt idx="184">
                  <c:v>59.083380000000005</c:v>
                </c:pt>
                <c:pt idx="185">
                  <c:v>59.099920000000012</c:v>
                </c:pt>
                <c:pt idx="186">
                  <c:v>59.11665</c:v>
                </c:pt>
                <c:pt idx="187">
                  <c:v>59.133390000000013</c:v>
                </c:pt>
                <c:pt idx="188">
                  <c:v>59.150040000000004</c:v>
                </c:pt>
                <c:pt idx="189">
                  <c:v>59.16675000000005</c:v>
                </c:pt>
                <c:pt idx="190">
                  <c:v>59.183320000000002</c:v>
                </c:pt>
                <c:pt idx="191">
                  <c:v>59.200200000000002</c:v>
                </c:pt>
                <c:pt idx="192">
                  <c:v>59.216710000000013</c:v>
                </c:pt>
                <c:pt idx="193">
                  <c:v>59.233260000000001</c:v>
                </c:pt>
                <c:pt idx="194">
                  <c:v>59.25009</c:v>
                </c:pt>
                <c:pt idx="195">
                  <c:v>59.266600000000011</c:v>
                </c:pt>
                <c:pt idx="196">
                  <c:v>59.283380000000001</c:v>
                </c:pt>
                <c:pt idx="197">
                  <c:v>59.300190000000001</c:v>
                </c:pt>
                <c:pt idx="198">
                  <c:v>59.316809999999997</c:v>
                </c:pt>
                <c:pt idx="199">
                  <c:v>59.333289999999998</c:v>
                </c:pt>
                <c:pt idx="200">
                  <c:v>59.349959999999996</c:v>
                </c:pt>
                <c:pt idx="201">
                  <c:v>59.366580000000006</c:v>
                </c:pt>
                <c:pt idx="202">
                  <c:v>59.383389999999999</c:v>
                </c:pt>
                <c:pt idx="203">
                  <c:v>59.400279999999995</c:v>
                </c:pt>
                <c:pt idx="204">
                  <c:v>59.416920000000005</c:v>
                </c:pt>
                <c:pt idx="205">
                  <c:v>59.43327</c:v>
                </c:pt>
                <c:pt idx="206">
                  <c:v>59.449920000000006</c:v>
                </c:pt>
                <c:pt idx="207">
                  <c:v>59.46669</c:v>
                </c:pt>
                <c:pt idx="208">
                  <c:v>59.483409999999999</c:v>
                </c:pt>
                <c:pt idx="209">
                  <c:v>59.499970000000012</c:v>
                </c:pt>
                <c:pt idx="210">
                  <c:v>59.516849999999998</c:v>
                </c:pt>
                <c:pt idx="211">
                  <c:v>59.533680000000004</c:v>
                </c:pt>
                <c:pt idx="212">
                  <c:v>59.549980000000005</c:v>
                </c:pt>
                <c:pt idx="213">
                  <c:v>59.566470000000002</c:v>
                </c:pt>
                <c:pt idx="214">
                  <c:v>59.583479999999994</c:v>
                </c:pt>
                <c:pt idx="215">
                  <c:v>59.600340000000003</c:v>
                </c:pt>
                <c:pt idx="216">
                  <c:v>59.616679999999995</c:v>
                </c:pt>
                <c:pt idx="217">
                  <c:v>59.63308</c:v>
                </c:pt>
                <c:pt idx="218">
                  <c:v>59.649800000000006</c:v>
                </c:pt>
                <c:pt idx="219">
                  <c:v>59.666980000000002</c:v>
                </c:pt>
                <c:pt idx="220">
                  <c:v>59.683540000000001</c:v>
                </c:pt>
                <c:pt idx="221">
                  <c:v>59.699930000000059</c:v>
                </c:pt>
                <c:pt idx="222">
                  <c:v>59.716889999999999</c:v>
                </c:pt>
                <c:pt idx="223">
                  <c:v>59.73348</c:v>
                </c:pt>
                <c:pt idx="224">
                  <c:v>59.749950000000013</c:v>
                </c:pt>
                <c:pt idx="225">
                  <c:v>59.766770000000058</c:v>
                </c:pt>
                <c:pt idx="226">
                  <c:v>59.783210000000011</c:v>
                </c:pt>
                <c:pt idx="227">
                  <c:v>59.8001</c:v>
                </c:pt>
                <c:pt idx="228">
                  <c:v>59.816879999999998</c:v>
                </c:pt>
                <c:pt idx="229">
                  <c:v>59.833150000000003</c:v>
                </c:pt>
                <c:pt idx="230">
                  <c:v>59.850079999999998</c:v>
                </c:pt>
                <c:pt idx="231">
                  <c:v>59.866879999999995</c:v>
                </c:pt>
                <c:pt idx="232">
                  <c:v>59.883330000000001</c:v>
                </c:pt>
                <c:pt idx="233">
                  <c:v>59.900030000000001</c:v>
                </c:pt>
                <c:pt idx="234">
                  <c:v>59.916899999999998</c:v>
                </c:pt>
                <c:pt idx="235">
                  <c:v>59.933500000000002</c:v>
                </c:pt>
                <c:pt idx="236">
                  <c:v>59.949980000000004</c:v>
                </c:pt>
                <c:pt idx="237">
                  <c:v>59.966840000000005</c:v>
                </c:pt>
                <c:pt idx="238">
                  <c:v>59.983499999999999</c:v>
                </c:pt>
                <c:pt idx="239">
                  <c:v>60.000040000000006</c:v>
                </c:pt>
                <c:pt idx="240">
                  <c:v>60.017019999999995</c:v>
                </c:pt>
                <c:pt idx="241">
                  <c:v>60.0334</c:v>
                </c:pt>
                <c:pt idx="242">
                  <c:v>60.049960000000006</c:v>
                </c:pt>
                <c:pt idx="243">
                  <c:v>60.066860000000005</c:v>
                </c:pt>
                <c:pt idx="244">
                  <c:v>60.083540000000006</c:v>
                </c:pt>
                <c:pt idx="245">
                  <c:v>60.100180000000002</c:v>
                </c:pt>
                <c:pt idx="246">
                  <c:v>60.116659999999996</c:v>
                </c:pt>
                <c:pt idx="247">
                  <c:v>60.133390000000013</c:v>
                </c:pt>
                <c:pt idx="248">
                  <c:v>60.150220000000004</c:v>
                </c:pt>
                <c:pt idx="249">
                  <c:v>60.166770000000049</c:v>
                </c:pt>
                <c:pt idx="250">
                  <c:v>60.183230000000002</c:v>
                </c:pt>
                <c:pt idx="251">
                  <c:v>60.20008</c:v>
                </c:pt>
                <c:pt idx="252">
                  <c:v>60.216760000000001</c:v>
                </c:pt>
                <c:pt idx="253">
                  <c:v>60.233520000000013</c:v>
                </c:pt>
                <c:pt idx="254">
                  <c:v>60.250130000000013</c:v>
                </c:pt>
                <c:pt idx="255">
                  <c:v>60.26661000000005</c:v>
                </c:pt>
                <c:pt idx="256">
                  <c:v>60.283500000000011</c:v>
                </c:pt>
                <c:pt idx="257">
                  <c:v>60.300110000000011</c:v>
                </c:pt>
                <c:pt idx="258">
                  <c:v>60.316739999999996</c:v>
                </c:pt>
                <c:pt idx="259">
                  <c:v>60.333380000000005</c:v>
                </c:pt>
                <c:pt idx="260">
                  <c:v>60.349910000000001</c:v>
                </c:pt>
                <c:pt idx="261">
                  <c:v>60.366770000000002</c:v>
                </c:pt>
                <c:pt idx="262">
                  <c:v>60.383449999999996</c:v>
                </c:pt>
                <c:pt idx="263">
                  <c:v>60.400240000000004</c:v>
                </c:pt>
                <c:pt idx="264">
                  <c:v>60.416920000000005</c:v>
                </c:pt>
                <c:pt idx="265">
                  <c:v>60.433400000000006</c:v>
                </c:pt>
                <c:pt idx="266">
                  <c:v>60.450059999999993</c:v>
                </c:pt>
                <c:pt idx="267">
                  <c:v>60.466810000000002</c:v>
                </c:pt>
                <c:pt idx="268">
                  <c:v>60.483530000000002</c:v>
                </c:pt>
                <c:pt idx="269">
                  <c:v>60.500170000000011</c:v>
                </c:pt>
                <c:pt idx="270">
                  <c:v>60.516740000000006</c:v>
                </c:pt>
                <c:pt idx="271">
                  <c:v>60.533370000000012</c:v>
                </c:pt>
                <c:pt idx="272">
                  <c:v>60.550219999999996</c:v>
                </c:pt>
                <c:pt idx="273">
                  <c:v>60.566890000000001</c:v>
                </c:pt>
                <c:pt idx="274">
                  <c:v>60.583330000000011</c:v>
                </c:pt>
                <c:pt idx="275">
                  <c:v>60.599970000000013</c:v>
                </c:pt>
                <c:pt idx="276">
                  <c:v>60.616750000000003</c:v>
                </c:pt>
                <c:pt idx="277">
                  <c:v>60.633330000000051</c:v>
                </c:pt>
                <c:pt idx="278">
                  <c:v>60.65</c:v>
                </c:pt>
                <c:pt idx="279">
                  <c:v>60.666560000000011</c:v>
                </c:pt>
                <c:pt idx="280">
                  <c:v>60.683479999999996</c:v>
                </c:pt>
                <c:pt idx="281">
                  <c:v>60.700190000000013</c:v>
                </c:pt>
                <c:pt idx="282">
                  <c:v>60.716770000000011</c:v>
                </c:pt>
                <c:pt idx="283">
                  <c:v>60.733610000000013</c:v>
                </c:pt>
                <c:pt idx="284">
                  <c:v>60.750190000000003</c:v>
                </c:pt>
                <c:pt idx="285">
                  <c:v>60.766750000000059</c:v>
                </c:pt>
                <c:pt idx="286">
                  <c:v>60.783570000000012</c:v>
                </c:pt>
                <c:pt idx="287">
                  <c:v>60.800069999999998</c:v>
                </c:pt>
                <c:pt idx="288">
                  <c:v>60.816619999999993</c:v>
                </c:pt>
                <c:pt idx="289">
                  <c:v>60.833469999999998</c:v>
                </c:pt>
                <c:pt idx="290">
                  <c:v>60.850219999999993</c:v>
                </c:pt>
                <c:pt idx="291">
                  <c:v>60.866859999999996</c:v>
                </c:pt>
                <c:pt idx="292">
                  <c:v>60.883069999999996</c:v>
                </c:pt>
                <c:pt idx="293">
                  <c:v>60.899970000000003</c:v>
                </c:pt>
                <c:pt idx="294">
                  <c:v>60.916849999999997</c:v>
                </c:pt>
                <c:pt idx="295">
                  <c:v>60.933170000000011</c:v>
                </c:pt>
                <c:pt idx="296">
                  <c:v>60.949980000000004</c:v>
                </c:pt>
                <c:pt idx="297">
                  <c:v>60.966889999999999</c:v>
                </c:pt>
                <c:pt idx="298">
                  <c:v>60.983520000000006</c:v>
                </c:pt>
                <c:pt idx="299">
                  <c:v>61.000050000000002</c:v>
                </c:pt>
                <c:pt idx="300">
                  <c:v>61.016689999999997</c:v>
                </c:pt>
                <c:pt idx="301">
                  <c:v>61.033300000000011</c:v>
                </c:pt>
                <c:pt idx="302">
                  <c:v>61.050059999999995</c:v>
                </c:pt>
                <c:pt idx="303">
                  <c:v>61.066830000000003</c:v>
                </c:pt>
                <c:pt idx="304">
                  <c:v>61.083500000000001</c:v>
                </c:pt>
                <c:pt idx="305">
                  <c:v>61.099920000000012</c:v>
                </c:pt>
                <c:pt idx="306">
                  <c:v>61.116700000000002</c:v>
                </c:pt>
                <c:pt idx="307">
                  <c:v>61.133490000000002</c:v>
                </c:pt>
                <c:pt idx="308">
                  <c:v>61.14996</c:v>
                </c:pt>
                <c:pt idx="309">
                  <c:v>61.16675000000005</c:v>
                </c:pt>
                <c:pt idx="310">
                  <c:v>61.18356</c:v>
                </c:pt>
                <c:pt idx="311">
                  <c:v>61.200220000000002</c:v>
                </c:pt>
                <c:pt idx="312">
                  <c:v>61.216840000000005</c:v>
                </c:pt>
                <c:pt idx="313">
                  <c:v>61.23337000000005</c:v>
                </c:pt>
                <c:pt idx="314">
                  <c:v>61.250300000000003</c:v>
                </c:pt>
                <c:pt idx="315">
                  <c:v>61.266620000000003</c:v>
                </c:pt>
                <c:pt idx="316">
                  <c:v>61.283410000000003</c:v>
                </c:pt>
                <c:pt idx="317">
                  <c:v>61.3003</c:v>
                </c:pt>
                <c:pt idx="318">
                  <c:v>61.316699999999997</c:v>
                </c:pt>
                <c:pt idx="319">
                  <c:v>61.333330000000011</c:v>
                </c:pt>
                <c:pt idx="320">
                  <c:v>61.350259999999999</c:v>
                </c:pt>
                <c:pt idx="321">
                  <c:v>61.366700000000002</c:v>
                </c:pt>
                <c:pt idx="322">
                  <c:v>61.383429999999997</c:v>
                </c:pt>
                <c:pt idx="323">
                  <c:v>61.400469999999999</c:v>
                </c:pt>
                <c:pt idx="324">
                  <c:v>61.416649999999997</c:v>
                </c:pt>
                <c:pt idx="325">
                  <c:v>61.433340000000001</c:v>
                </c:pt>
                <c:pt idx="326">
                  <c:v>61.450219999999995</c:v>
                </c:pt>
                <c:pt idx="327">
                  <c:v>61.466840000000005</c:v>
                </c:pt>
                <c:pt idx="328">
                  <c:v>61.483629999999998</c:v>
                </c:pt>
                <c:pt idx="329">
                  <c:v>61.500300000000003</c:v>
                </c:pt>
                <c:pt idx="330">
                  <c:v>61.516649999999998</c:v>
                </c:pt>
                <c:pt idx="331">
                  <c:v>61.533390000000011</c:v>
                </c:pt>
                <c:pt idx="332">
                  <c:v>61.549980000000005</c:v>
                </c:pt>
                <c:pt idx="333">
                  <c:v>61.566970000000012</c:v>
                </c:pt>
                <c:pt idx="334">
                  <c:v>61.583560000000006</c:v>
                </c:pt>
                <c:pt idx="335">
                  <c:v>61.599900000000012</c:v>
                </c:pt>
                <c:pt idx="336">
                  <c:v>61.616700000000002</c:v>
                </c:pt>
                <c:pt idx="337">
                  <c:v>61.633410000000012</c:v>
                </c:pt>
                <c:pt idx="338">
                  <c:v>61.650259999999996</c:v>
                </c:pt>
                <c:pt idx="339">
                  <c:v>61.666620000000002</c:v>
                </c:pt>
                <c:pt idx="340">
                  <c:v>61.683150000000012</c:v>
                </c:pt>
                <c:pt idx="341">
                  <c:v>61.700290000000003</c:v>
                </c:pt>
                <c:pt idx="342">
                  <c:v>61.716770000000011</c:v>
                </c:pt>
                <c:pt idx="343">
                  <c:v>61.733400000000003</c:v>
                </c:pt>
                <c:pt idx="344">
                  <c:v>61.7502</c:v>
                </c:pt>
                <c:pt idx="345">
                  <c:v>61.766810000000049</c:v>
                </c:pt>
                <c:pt idx="346">
                  <c:v>61.78349</c:v>
                </c:pt>
                <c:pt idx="347">
                  <c:v>61.799910000000075</c:v>
                </c:pt>
                <c:pt idx="348">
                  <c:v>61.816809999999997</c:v>
                </c:pt>
                <c:pt idx="349">
                  <c:v>61.833629999999999</c:v>
                </c:pt>
                <c:pt idx="350">
                  <c:v>61.849899999999998</c:v>
                </c:pt>
                <c:pt idx="351">
                  <c:v>61.866730000000011</c:v>
                </c:pt>
                <c:pt idx="352">
                  <c:v>61.88353</c:v>
                </c:pt>
                <c:pt idx="353">
                  <c:v>61.900130000000011</c:v>
                </c:pt>
                <c:pt idx="354">
                  <c:v>61.917009999999998</c:v>
                </c:pt>
                <c:pt idx="355">
                  <c:v>61.93374</c:v>
                </c:pt>
                <c:pt idx="356">
                  <c:v>61.950259999999993</c:v>
                </c:pt>
                <c:pt idx="357">
                  <c:v>61.966920000000002</c:v>
                </c:pt>
                <c:pt idx="358">
                  <c:v>61.983520000000006</c:v>
                </c:pt>
                <c:pt idx="359">
                  <c:v>62.000150000000012</c:v>
                </c:pt>
                <c:pt idx="360">
                  <c:v>62.016770000000001</c:v>
                </c:pt>
                <c:pt idx="361">
                  <c:v>62.033650000000002</c:v>
                </c:pt>
                <c:pt idx="362">
                  <c:v>62.049960000000006</c:v>
                </c:pt>
                <c:pt idx="363">
                  <c:v>62.066720000000011</c:v>
                </c:pt>
                <c:pt idx="364">
                  <c:v>62.083740000000006</c:v>
                </c:pt>
                <c:pt idx="365">
                  <c:v>62.100230000000003</c:v>
                </c:pt>
                <c:pt idx="366">
                  <c:v>62.116910000000011</c:v>
                </c:pt>
                <c:pt idx="367">
                  <c:v>62.13344</c:v>
                </c:pt>
                <c:pt idx="368">
                  <c:v>62.150040000000004</c:v>
                </c:pt>
                <c:pt idx="369">
                  <c:v>62.166610000000013</c:v>
                </c:pt>
                <c:pt idx="370">
                  <c:v>62.183460000000004</c:v>
                </c:pt>
                <c:pt idx="371">
                  <c:v>62.200130000000058</c:v>
                </c:pt>
                <c:pt idx="372">
                  <c:v>62.216900000000003</c:v>
                </c:pt>
                <c:pt idx="373">
                  <c:v>62.233530000000059</c:v>
                </c:pt>
                <c:pt idx="374">
                  <c:v>62.25</c:v>
                </c:pt>
                <c:pt idx="375">
                  <c:v>62.266950000000058</c:v>
                </c:pt>
                <c:pt idx="376">
                  <c:v>62.283350000000013</c:v>
                </c:pt>
                <c:pt idx="377">
                  <c:v>62.300079999999994</c:v>
                </c:pt>
                <c:pt idx="378">
                  <c:v>62.316879999999998</c:v>
                </c:pt>
                <c:pt idx="379">
                  <c:v>62.333370000000002</c:v>
                </c:pt>
                <c:pt idx="380">
                  <c:v>62.350249999999996</c:v>
                </c:pt>
                <c:pt idx="381">
                  <c:v>62.366669999999999</c:v>
                </c:pt>
                <c:pt idx="382">
                  <c:v>62.383489999999995</c:v>
                </c:pt>
                <c:pt idx="383">
                  <c:v>62.400310000000012</c:v>
                </c:pt>
                <c:pt idx="384">
                  <c:v>62.416499999999999</c:v>
                </c:pt>
                <c:pt idx="385">
                  <c:v>62.433400000000006</c:v>
                </c:pt>
                <c:pt idx="386">
                  <c:v>62.450239999999994</c:v>
                </c:pt>
                <c:pt idx="387">
                  <c:v>62.466800000000006</c:v>
                </c:pt>
                <c:pt idx="388">
                  <c:v>62.483350000000002</c:v>
                </c:pt>
                <c:pt idx="389">
                  <c:v>62.500410000000002</c:v>
                </c:pt>
                <c:pt idx="390">
                  <c:v>62.516859999999994</c:v>
                </c:pt>
                <c:pt idx="391">
                  <c:v>62.533470000000001</c:v>
                </c:pt>
                <c:pt idx="392">
                  <c:v>62.550289999999997</c:v>
                </c:pt>
                <c:pt idx="393">
                  <c:v>62.566570000000013</c:v>
                </c:pt>
                <c:pt idx="394">
                  <c:v>62.583629999999999</c:v>
                </c:pt>
                <c:pt idx="395">
                  <c:v>62.600030000000011</c:v>
                </c:pt>
                <c:pt idx="396">
                  <c:v>62.616600000000005</c:v>
                </c:pt>
                <c:pt idx="397">
                  <c:v>62.633570000000013</c:v>
                </c:pt>
                <c:pt idx="398">
                  <c:v>62.649950000000011</c:v>
                </c:pt>
                <c:pt idx="399">
                  <c:v>62.666700000000013</c:v>
                </c:pt>
                <c:pt idx="400">
                  <c:v>62.683350000000011</c:v>
                </c:pt>
                <c:pt idx="401">
                  <c:v>62.700060000000001</c:v>
                </c:pt>
                <c:pt idx="402">
                  <c:v>62.716790000000003</c:v>
                </c:pt>
                <c:pt idx="403">
                  <c:v>62.733530000000059</c:v>
                </c:pt>
                <c:pt idx="404">
                  <c:v>62.750160000000001</c:v>
                </c:pt>
                <c:pt idx="405">
                  <c:v>62.766830000000013</c:v>
                </c:pt>
                <c:pt idx="406">
                  <c:v>62.783470000000001</c:v>
                </c:pt>
                <c:pt idx="407">
                  <c:v>62.800079999999994</c:v>
                </c:pt>
                <c:pt idx="408">
                  <c:v>62.816749999999999</c:v>
                </c:pt>
                <c:pt idx="409">
                  <c:v>62.83352</c:v>
                </c:pt>
                <c:pt idx="410">
                  <c:v>62.850419999999993</c:v>
                </c:pt>
                <c:pt idx="411">
                  <c:v>62.867190000000001</c:v>
                </c:pt>
                <c:pt idx="412">
                  <c:v>62.883330000000001</c:v>
                </c:pt>
                <c:pt idx="413">
                  <c:v>62.900030000000001</c:v>
                </c:pt>
                <c:pt idx="414">
                  <c:v>62.916829999999997</c:v>
                </c:pt>
                <c:pt idx="415">
                  <c:v>62.933160000000001</c:v>
                </c:pt>
                <c:pt idx="416">
                  <c:v>62.950120000000005</c:v>
                </c:pt>
                <c:pt idx="417">
                  <c:v>62.966879999999996</c:v>
                </c:pt>
                <c:pt idx="418">
                  <c:v>62.983599999999996</c:v>
                </c:pt>
                <c:pt idx="419">
                  <c:v>63.000170000000011</c:v>
                </c:pt>
                <c:pt idx="420">
                  <c:v>63.016489999999997</c:v>
                </c:pt>
                <c:pt idx="421">
                  <c:v>63.033550000000012</c:v>
                </c:pt>
                <c:pt idx="422">
                  <c:v>63.050089999999997</c:v>
                </c:pt>
                <c:pt idx="423">
                  <c:v>63.066660000000006</c:v>
                </c:pt>
                <c:pt idx="424">
                  <c:v>63.083619999999996</c:v>
                </c:pt>
                <c:pt idx="425">
                  <c:v>63.100200000000001</c:v>
                </c:pt>
                <c:pt idx="426">
                  <c:v>63.116839999999996</c:v>
                </c:pt>
                <c:pt idx="427">
                  <c:v>63.133600000000001</c:v>
                </c:pt>
                <c:pt idx="428">
                  <c:v>63.150320000000001</c:v>
                </c:pt>
                <c:pt idx="429">
                  <c:v>63.166940000000011</c:v>
                </c:pt>
                <c:pt idx="430">
                  <c:v>63.18338</c:v>
                </c:pt>
                <c:pt idx="431">
                  <c:v>63.200420000000001</c:v>
                </c:pt>
                <c:pt idx="432">
                  <c:v>63.217010000000002</c:v>
                </c:pt>
                <c:pt idx="433">
                  <c:v>63.233380000000011</c:v>
                </c:pt>
                <c:pt idx="434">
                  <c:v>63.250080000000004</c:v>
                </c:pt>
                <c:pt idx="435">
                  <c:v>63.266820000000003</c:v>
                </c:pt>
                <c:pt idx="436">
                  <c:v>63.283760000000001</c:v>
                </c:pt>
                <c:pt idx="437">
                  <c:v>63.3</c:v>
                </c:pt>
                <c:pt idx="438">
                  <c:v>63.31653</c:v>
                </c:pt>
                <c:pt idx="439">
                  <c:v>63.333510000000011</c:v>
                </c:pt>
                <c:pt idx="440">
                  <c:v>63.349989999999998</c:v>
                </c:pt>
                <c:pt idx="441">
                  <c:v>63.366669999999999</c:v>
                </c:pt>
                <c:pt idx="442">
                  <c:v>63.383510000000001</c:v>
                </c:pt>
                <c:pt idx="443">
                  <c:v>63.400120000000001</c:v>
                </c:pt>
                <c:pt idx="444">
                  <c:v>63.417099999999998</c:v>
                </c:pt>
                <c:pt idx="445">
                  <c:v>63.433750000000003</c:v>
                </c:pt>
                <c:pt idx="446">
                  <c:v>63.450059999999993</c:v>
                </c:pt>
                <c:pt idx="447">
                  <c:v>63.46678</c:v>
                </c:pt>
                <c:pt idx="448">
                  <c:v>63.48359</c:v>
                </c:pt>
                <c:pt idx="449">
                  <c:v>63.500250000000001</c:v>
                </c:pt>
                <c:pt idx="450">
                  <c:v>63.516799999999996</c:v>
                </c:pt>
                <c:pt idx="451">
                  <c:v>63.533320000000003</c:v>
                </c:pt>
                <c:pt idx="452">
                  <c:v>63.550200000000004</c:v>
                </c:pt>
                <c:pt idx="453">
                  <c:v>63.566850000000002</c:v>
                </c:pt>
                <c:pt idx="454">
                  <c:v>63.583449999999999</c:v>
                </c:pt>
                <c:pt idx="455">
                  <c:v>63.600100000000012</c:v>
                </c:pt>
                <c:pt idx="456">
                  <c:v>63.616689999999998</c:v>
                </c:pt>
                <c:pt idx="457">
                  <c:v>63.633270000000003</c:v>
                </c:pt>
                <c:pt idx="458">
                  <c:v>63.65014</c:v>
                </c:pt>
                <c:pt idx="459">
                  <c:v>63.667010000000012</c:v>
                </c:pt>
                <c:pt idx="460">
                  <c:v>63.683570000000003</c:v>
                </c:pt>
                <c:pt idx="461">
                  <c:v>63.700270000000003</c:v>
                </c:pt>
                <c:pt idx="462">
                  <c:v>63.717040000000004</c:v>
                </c:pt>
                <c:pt idx="463">
                  <c:v>63.733490000000003</c:v>
                </c:pt>
                <c:pt idx="464">
                  <c:v>63.750130000000013</c:v>
                </c:pt>
                <c:pt idx="465">
                  <c:v>63.766890000000011</c:v>
                </c:pt>
                <c:pt idx="466">
                  <c:v>63.783560000000001</c:v>
                </c:pt>
                <c:pt idx="467">
                  <c:v>63.8001</c:v>
                </c:pt>
                <c:pt idx="468">
                  <c:v>63.816969999999998</c:v>
                </c:pt>
                <c:pt idx="469">
                  <c:v>63.833350000000003</c:v>
                </c:pt>
                <c:pt idx="470">
                  <c:v>63.850169999999999</c:v>
                </c:pt>
                <c:pt idx="471">
                  <c:v>63.866889999999998</c:v>
                </c:pt>
                <c:pt idx="472">
                  <c:v>63.883279999999999</c:v>
                </c:pt>
                <c:pt idx="473">
                  <c:v>63.900269999999999</c:v>
                </c:pt>
                <c:pt idx="474">
                  <c:v>63.916979999999995</c:v>
                </c:pt>
                <c:pt idx="475">
                  <c:v>63.933550000000011</c:v>
                </c:pt>
                <c:pt idx="476">
                  <c:v>63.950150000000001</c:v>
                </c:pt>
                <c:pt idx="477">
                  <c:v>63.96678</c:v>
                </c:pt>
                <c:pt idx="478">
                  <c:v>63.983679999999993</c:v>
                </c:pt>
                <c:pt idx="479">
                  <c:v>64.00036999999999</c:v>
                </c:pt>
                <c:pt idx="480">
                  <c:v>64.016949999999994</c:v>
                </c:pt>
                <c:pt idx="481">
                  <c:v>64.033540000000002</c:v>
                </c:pt>
                <c:pt idx="482">
                  <c:v>64.050280000000001</c:v>
                </c:pt>
                <c:pt idx="483">
                  <c:v>64.066800000000001</c:v>
                </c:pt>
                <c:pt idx="484">
                  <c:v>64.083590000000001</c:v>
                </c:pt>
                <c:pt idx="485">
                  <c:v>64.100020000000001</c:v>
                </c:pt>
                <c:pt idx="486">
                  <c:v>64.116849999999999</c:v>
                </c:pt>
                <c:pt idx="487">
                  <c:v>64.133610000000004</c:v>
                </c:pt>
                <c:pt idx="488">
                  <c:v>64.149990000000003</c:v>
                </c:pt>
                <c:pt idx="489">
                  <c:v>64.166869999999989</c:v>
                </c:pt>
                <c:pt idx="490">
                  <c:v>64.183539999999979</c:v>
                </c:pt>
                <c:pt idx="491">
                  <c:v>64.200339999999983</c:v>
                </c:pt>
                <c:pt idx="492">
                  <c:v>64.216790000000003</c:v>
                </c:pt>
                <c:pt idx="493">
                  <c:v>64.233350000000002</c:v>
                </c:pt>
                <c:pt idx="494">
                  <c:v>64.250439999999998</c:v>
                </c:pt>
                <c:pt idx="495">
                  <c:v>64.266750000000002</c:v>
                </c:pt>
                <c:pt idx="496">
                  <c:v>64.283540000000002</c:v>
                </c:pt>
                <c:pt idx="497">
                  <c:v>64.300460000000001</c:v>
                </c:pt>
                <c:pt idx="498">
                  <c:v>64.31671</c:v>
                </c:pt>
                <c:pt idx="499">
                  <c:v>64.333579999999998</c:v>
                </c:pt>
                <c:pt idx="500">
                  <c:v>64.350329999999985</c:v>
                </c:pt>
                <c:pt idx="501">
                  <c:v>64.366709999999998</c:v>
                </c:pt>
                <c:pt idx="502">
                  <c:v>64.38364</c:v>
                </c:pt>
                <c:pt idx="503">
                  <c:v>64.400189999999995</c:v>
                </c:pt>
                <c:pt idx="504">
                  <c:v>64.416880000000006</c:v>
                </c:pt>
                <c:pt idx="505">
                  <c:v>64.43338</c:v>
                </c:pt>
                <c:pt idx="506">
                  <c:v>64.450059999999993</c:v>
                </c:pt>
                <c:pt idx="507">
                  <c:v>64.466830000000002</c:v>
                </c:pt>
                <c:pt idx="508">
                  <c:v>64.483649999999997</c:v>
                </c:pt>
                <c:pt idx="509">
                  <c:v>64.500489999999999</c:v>
                </c:pt>
                <c:pt idx="510">
                  <c:v>64.516710000000003</c:v>
                </c:pt>
                <c:pt idx="511">
                  <c:v>64.533609999999996</c:v>
                </c:pt>
                <c:pt idx="512">
                  <c:v>64.550270000000012</c:v>
                </c:pt>
                <c:pt idx="513">
                  <c:v>64.566680000000005</c:v>
                </c:pt>
                <c:pt idx="514">
                  <c:v>64.58347999999998</c:v>
                </c:pt>
                <c:pt idx="515">
                  <c:v>64.600110000000001</c:v>
                </c:pt>
                <c:pt idx="516">
                  <c:v>64.616839999999982</c:v>
                </c:pt>
                <c:pt idx="517">
                  <c:v>64.633579999999981</c:v>
                </c:pt>
                <c:pt idx="518">
                  <c:v>64.650189999999981</c:v>
                </c:pt>
                <c:pt idx="519">
                  <c:v>64.666809999999998</c:v>
                </c:pt>
                <c:pt idx="520">
                  <c:v>64.683669999999992</c:v>
                </c:pt>
                <c:pt idx="521">
                  <c:v>64.7002600000001</c:v>
                </c:pt>
                <c:pt idx="522">
                  <c:v>64.7170500000001</c:v>
                </c:pt>
                <c:pt idx="523">
                  <c:v>64.733599999999996</c:v>
                </c:pt>
                <c:pt idx="524">
                  <c:v>64.750209999999996</c:v>
                </c:pt>
                <c:pt idx="525">
                  <c:v>64.766949999999994</c:v>
                </c:pt>
                <c:pt idx="526">
                  <c:v>64.783530000000013</c:v>
                </c:pt>
                <c:pt idx="527">
                  <c:v>64.799909999999997</c:v>
                </c:pt>
                <c:pt idx="528">
                  <c:v>64.816860000000005</c:v>
                </c:pt>
                <c:pt idx="529">
                  <c:v>64.833619999999996</c:v>
                </c:pt>
                <c:pt idx="530">
                  <c:v>64.849970000000013</c:v>
                </c:pt>
                <c:pt idx="531">
                  <c:v>64.867070000000012</c:v>
                </c:pt>
                <c:pt idx="532">
                  <c:v>64.883809999999983</c:v>
                </c:pt>
                <c:pt idx="533">
                  <c:v>64.900200000000027</c:v>
                </c:pt>
                <c:pt idx="534">
                  <c:v>64.917190000000147</c:v>
                </c:pt>
                <c:pt idx="535">
                  <c:v>64.933589999999995</c:v>
                </c:pt>
                <c:pt idx="536">
                  <c:v>64.950210000000027</c:v>
                </c:pt>
                <c:pt idx="537">
                  <c:v>64.966920000000115</c:v>
                </c:pt>
                <c:pt idx="538">
                  <c:v>64.983590000000007</c:v>
                </c:pt>
              </c:numCache>
            </c:numRef>
          </c:xVal>
          <c:yVal>
            <c:numRef>
              <c:f>Data!$F$2:$F$2999</c:f>
              <c:numCache>
                <c:formatCode>General</c:formatCode>
                <c:ptCount val="2998"/>
                <c:pt idx="0">
                  <c:v>1.7787000000000001E-2</c:v>
                </c:pt>
                <c:pt idx="1">
                  <c:v>1.7016E-2</c:v>
                </c:pt>
                <c:pt idx="2">
                  <c:v>1.7363E-2</c:v>
                </c:pt>
                <c:pt idx="3">
                  <c:v>1.7062000000000001E-2</c:v>
                </c:pt>
                <c:pt idx="4">
                  <c:v>1.6728000000000003E-2</c:v>
                </c:pt>
                <c:pt idx="5">
                  <c:v>1.5479E-2</c:v>
                </c:pt>
                <c:pt idx="6">
                  <c:v>1.5769999999999999E-2</c:v>
                </c:pt>
                <c:pt idx="7">
                  <c:v>1.4947E-2</c:v>
                </c:pt>
                <c:pt idx="8">
                  <c:v>1.5580000000000017E-2</c:v>
                </c:pt>
                <c:pt idx="9">
                  <c:v>1.6227999999999999E-2</c:v>
                </c:pt>
                <c:pt idx="10">
                  <c:v>1.8214000000000001E-2</c:v>
                </c:pt>
                <c:pt idx="11">
                  <c:v>1.8384000000000001E-2</c:v>
                </c:pt>
                <c:pt idx="12">
                  <c:v>1.6789000000000005E-2</c:v>
                </c:pt>
                <c:pt idx="13">
                  <c:v>1.6466000000000001E-2</c:v>
                </c:pt>
                <c:pt idx="14">
                  <c:v>1.5311999999999999E-2</c:v>
                </c:pt>
                <c:pt idx="15">
                  <c:v>1.6310999999999999E-2</c:v>
                </c:pt>
                <c:pt idx="16">
                  <c:v>1.5789000000000001E-2</c:v>
                </c:pt>
                <c:pt idx="17">
                  <c:v>1.6757999999999999E-2</c:v>
                </c:pt>
                <c:pt idx="18">
                  <c:v>1.6854000000000001E-2</c:v>
                </c:pt>
                <c:pt idx="19">
                  <c:v>1.6781000000000025E-2</c:v>
                </c:pt>
                <c:pt idx="20">
                  <c:v>1.6733999999999999E-2</c:v>
                </c:pt>
                <c:pt idx="21">
                  <c:v>1.6057999999999999E-2</c:v>
                </c:pt>
                <c:pt idx="22">
                  <c:v>1.6059E-2</c:v>
                </c:pt>
                <c:pt idx="23">
                  <c:v>1.6074000000000001E-2</c:v>
                </c:pt>
                <c:pt idx="24">
                  <c:v>1.5935000000000001E-2</c:v>
                </c:pt>
                <c:pt idx="25">
                  <c:v>1.6107000000000003E-2</c:v>
                </c:pt>
                <c:pt idx="26">
                  <c:v>1.5457E-2</c:v>
                </c:pt>
                <c:pt idx="27">
                  <c:v>1.6369999999999999E-2</c:v>
                </c:pt>
                <c:pt idx="28">
                  <c:v>1.7552000000000002E-2</c:v>
                </c:pt>
                <c:pt idx="29">
                  <c:v>1.7659000000000001E-2</c:v>
                </c:pt>
                <c:pt idx="30">
                  <c:v>1.6978E-2</c:v>
                </c:pt>
                <c:pt idx="31">
                  <c:v>1.6341000000000001E-2</c:v>
                </c:pt>
                <c:pt idx="32">
                  <c:v>1.6069000000000003E-2</c:v>
                </c:pt>
                <c:pt idx="33">
                  <c:v>1.5590000000000001E-2</c:v>
                </c:pt>
                <c:pt idx="34">
                  <c:v>1.5105E-2</c:v>
                </c:pt>
                <c:pt idx="35">
                  <c:v>1.5873000000000002E-2</c:v>
                </c:pt>
                <c:pt idx="36">
                  <c:v>1.5687000000000003E-2</c:v>
                </c:pt>
                <c:pt idx="37">
                  <c:v>1.5927E-2</c:v>
                </c:pt>
                <c:pt idx="38">
                  <c:v>1.5330000000000003E-2</c:v>
                </c:pt>
                <c:pt idx="39">
                  <c:v>1.4926999999999999E-2</c:v>
                </c:pt>
                <c:pt idx="40">
                  <c:v>1.5646E-2</c:v>
                </c:pt>
                <c:pt idx="41">
                  <c:v>1.6156E-2</c:v>
                </c:pt>
                <c:pt idx="42">
                  <c:v>1.6777E-2</c:v>
                </c:pt>
                <c:pt idx="43">
                  <c:v>1.6695000000000005E-2</c:v>
                </c:pt>
                <c:pt idx="44">
                  <c:v>1.7523E-2</c:v>
                </c:pt>
                <c:pt idx="45">
                  <c:v>1.7121999999999998E-2</c:v>
                </c:pt>
                <c:pt idx="46">
                  <c:v>1.6646000000000001E-2</c:v>
                </c:pt>
                <c:pt idx="47">
                  <c:v>1.5454000000000001E-2</c:v>
                </c:pt>
                <c:pt idx="48">
                  <c:v>1.6792000000000001E-2</c:v>
                </c:pt>
                <c:pt idx="49">
                  <c:v>1.763E-2</c:v>
                </c:pt>
                <c:pt idx="50">
                  <c:v>1.8109E-2</c:v>
                </c:pt>
                <c:pt idx="51">
                  <c:v>1.8685000000000021E-2</c:v>
                </c:pt>
                <c:pt idx="52">
                  <c:v>1.7679E-2</c:v>
                </c:pt>
                <c:pt idx="53">
                  <c:v>1.7288000000000001E-2</c:v>
                </c:pt>
                <c:pt idx="54">
                  <c:v>1.4843000000000005E-2</c:v>
                </c:pt>
                <c:pt idx="55">
                  <c:v>1.5551000000000001E-2</c:v>
                </c:pt>
                <c:pt idx="56">
                  <c:v>1.5448999999999999E-2</c:v>
                </c:pt>
                <c:pt idx="57">
                  <c:v>1.6750999999999999E-2</c:v>
                </c:pt>
                <c:pt idx="58">
                  <c:v>1.7003000000000001E-2</c:v>
                </c:pt>
                <c:pt idx="59">
                  <c:v>1.6337999999999998E-2</c:v>
                </c:pt>
                <c:pt idx="60">
                  <c:v>1.6499E-2</c:v>
                </c:pt>
                <c:pt idx="61">
                  <c:v>1.5965000000000003E-2</c:v>
                </c:pt>
                <c:pt idx="62">
                  <c:v>1.6920000000000029E-2</c:v>
                </c:pt>
                <c:pt idx="63">
                  <c:v>1.5507999999999999E-2</c:v>
                </c:pt>
                <c:pt idx="64">
                  <c:v>1.5852999999999999E-2</c:v>
                </c:pt>
                <c:pt idx="65">
                  <c:v>1.5550000000000001E-2</c:v>
                </c:pt>
                <c:pt idx="66">
                  <c:v>1.8081000000000003E-2</c:v>
                </c:pt>
                <c:pt idx="67">
                  <c:v>1.8277999999999999E-2</c:v>
                </c:pt>
                <c:pt idx="68">
                  <c:v>1.6872000000000005E-2</c:v>
                </c:pt>
                <c:pt idx="69">
                  <c:v>1.6271999999999998E-2</c:v>
                </c:pt>
                <c:pt idx="70">
                  <c:v>1.6025999999999999E-2</c:v>
                </c:pt>
                <c:pt idx="71">
                  <c:v>1.7103E-2</c:v>
                </c:pt>
                <c:pt idx="72">
                  <c:v>1.7079E-2</c:v>
                </c:pt>
                <c:pt idx="73">
                  <c:v>1.8520999999999999E-2</c:v>
                </c:pt>
                <c:pt idx="74">
                  <c:v>1.8235999999999999E-2</c:v>
                </c:pt>
                <c:pt idx="75">
                  <c:v>1.8343000000000026E-2</c:v>
                </c:pt>
                <c:pt idx="76">
                  <c:v>1.6695000000000005E-2</c:v>
                </c:pt>
                <c:pt idx="77">
                  <c:v>1.6850000000000007E-2</c:v>
                </c:pt>
                <c:pt idx="78">
                  <c:v>1.6670999999999998E-2</c:v>
                </c:pt>
                <c:pt idx="79">
                  <c:v>1.6438000000000001E-2</c:v>
                </c:pt>
                <c:pt idx="80">
                  <c:v>1.5937E-2</c:v>
                </c:pt>
                <c:pt idx="81">
                  <c:v>1.6055E-2</c:v>
                </c:pt>
                <c:pt idx="82">
                  <c:v>1.6444000000000021E-2</c:v>
                </c:pt>
                <c:pt idx="83">
                  <c:v>1.6239E-2</c:v>
                </c:pt>
                <c:pt idx="84">
                  <c:v>1.6393999999999999E-2</c:v>
                </c:pt>
                <c:pt idx="85">
                  <c:v>1.6156E-2</c:v>
                </c:pt>
                <c:pt idx="86">
                  <c:v>1.6603000000000024E-2</c:v>
                </c:pt>
                <c:pt idx="87">
                  <c:v>1.6577999999999999E-2</c:v>
                </c:pt>
                <c:pt idx="88">
                  <c:v>1.7094000000000002E-2</c:v>
                </c:pt>
                <c:pt idx="89">
                  <c:v>1.6931999999999999E-2</c:v>
                </c:pt>
                <c:pt idx="90">
                  <c:v>1.6723999999999999E-2</c:v>
                </c:pt>
                <c:pt idx="91">
                  <c:v>1.6834999999999999E-2</c:v>
                </c:pt>
                <c:pt idx="92">
                  <c:v>1.6534E-2</c:v>
                </c:pt>
                <c:pt idx="93">
                  <c:v>1.6985000000000024E-2</c:v>
                </c:pt>
                <c:pt idx="94">
                  <c:v>1.7467E-2</c:v>
                </c:pt>
                <c:pt idx="95">
                  <c:v>1.6955999999999999E-2</c:v>
                </c:pt>
                <c:pt idx="96">
                  <c:v>1.6715000000000001E-2</c:v>
                </c:pt>
                <c:pt idx="97">
                  <c:v>1.6781000000000025E-2</c:v>
                </c:pt>
                <c:pt idx="98">
                  <c:v>1.7680999999999999E-2</c:v>
                </c:pt>
                <c:pt idx="99">
                  <c:v>1.7763000000000001E-2</c:v>
                </c:pt>
                <c:pt idx="100">
                  <c:v>1.7010000000000001E-2</c:v>
                </c:pt>
                <c:pt idx="101">
                  <c:v>1.6522999999999999E-2</c:v>
                </c:pt>
                <c:pt idx="102">
                  <c:v>1.6139000000000001E-2</c:v>
                </c:pt>
                <c:pt idx="103">
                  <c:v>1.6133999999999999E-2</c:v>
                </c:pt>
                <c:pt idx="104">
                  <c:v>1.5200999999999999E-2</c:v>
                </c:pt>
                <c:pt idx="105">
                  <c:v>1.5716000000000001E-2</c:v>
                </c:pt>
                <c:pt idx="106">
                  <c:v>1.5785E-2</c:v>
                </c:pt>
                <c:pt idx="107">
                  <c:v>1.6317999999999999E-2</c:v>
                </c:pt>
                <c:pt idx="108">
                  <c:v>1.719E-2</c:v>
                </c:pt>
                <c:pt idx="109">
                  <c:v>1.6928000000000023E-2</c:v>
                </c:pt>
                <c:pt idx="110">
                  <c:v>1.7961000000000001E-2</c:v>
                </c:pt>
                <c:pt idx="111">
                  <c:v>1.6669000000000003E-2</c:v>
                </c:pt>
                <c:pt idx="112">
                  <c:v>1.6591000000000005E-2</c:v>
                </c:pt>
                <c:pt idx="113">
                  <c:v>1.6180000000000003E-2</c:v>
                </c:pt>
                <c:pt idx="114">
                  <c:v>1.7016E-2</c:v>
                </c:pt>
                <c:pt idx="115">
                  <c:v>1.7583999999999999E-2</c:v>
                </c:pt>
                <c:pt idx="116">
                  <c:v>1.7564000000000003E-2</c:v>
                </c:pt>
                <c:pt idx="117">
                  <c:v>1.8189E-2</c:v>
                </c:pt>
                <c:pt idx="118">
                  <c:v>1.8232000000000005E-2</c:v>
                </c:pt>
                <c:pt idx="119">
                  <c:v>1.7641E-2</c:v>
                </c:pt>
                <c:pt idx="120">
                  <c:v>1.7214E-2</c:v>
                </c:pt>
                <c:pt idx="121">
                  <c:v>1.7586000000000001E-2</c:v>
                </c:pt>
                <c:pt idx="122">
                  <c:v>1.7460000000000003E-2</c:v>
                </c:pt>
                <c:pt idx="123">
                  <c:v>1.7398E-2</c:v>
                </c:pt>
                <c:pt idx="124">
                  <c:v>1.7375999999999999E-2</c:v>
                </c:pt>
                <c:pt idx="125">
                  <c:v>1.8324000000000003E-2</c:v>
                </c:pt>
                <c:pt idx="126">
                  <c:v>1.8190000000000001E-2</c:v>
                </c:pt>
                <c:pt idx="127">
                  <c:v>1.8533999999999998E-2</c:v>
                </c:pt>
                <c:pt idx="128">
                  <c:v>1.7099E-2</c:v>
                </c:pt>
                <c:pt idx="129">
                  <c:v>1.6456999999999999E-2</c:v>
                </c:pt>
                <c:pt idx="130">
                  <c:v>1.5344999999999999E-2</c:v>
                </c:pt>
                <c:pt idx="131">
                  <c:v>1.5833E-2</c:v>
                </c:pt>
                <c:pt idx="132">
                  <c:v>1.7259E-2</c:v>
                </c:pt>
                <c:pt idx="133">
                  <c:v>1.8223000000000003E-2</c:v>
                </c:pt>
                <c:pt idx="134">
                  <c:v>1.8797000000000001E-2</c:v>
                </c:pt>
                <c:pt idx="135">
                  <c:v>1.7552999999999999E-2</c:v>
                </c:pt>
                <c:pt idx="136">
                  <c:v>1.6726999999999999E-2</c:v>
                </c:pt>
                <c:pt idx="137">
                  <c:v>1.7179E-2</c:v>
                </c:pt>
                <c:pt idx="138">
                  <c:v>1.7784000000000001E-2</c:v>
                </c:pt>
                <c:pt idx="139">
                  <c:v>1.7655000000000001E-2</c:v>
                </c:pt>
                <c:pt idx="140">
                  <c:v>1.7044E-2</c:v>
                </c:pt>
                <c:pt idx="141">
                  <c:v>1.6633999999999999E-2</c:v>
                </c:pt>
                <c:pt idx="142">
                  <c:v>1.7353E-2</c:v>
                </c:pt>
                <c:pt idx="143">
                  <c:v>1.7451999999999999E-2</c:v>
                </c:pt>
                <c:pt idx="144">
                  <c:v>1.7600000000000001E-2</c:v>
                </c:pt>
                <c:pt idx="145">
                  <c:v>1.7114000000000001E-2</c:v>
                </c:pt>
                <c:pt idx="146">
                  <c:v>1.7750999999999999E-2</c:v>
                </c:pt>
                <c:pt idx="147">
                  <c:v>1.8769999999999998E-2</c:v>
                </c:pt>
                <c:pt idx="148">
                  <c:v>1.9388000000000023E-2</c:v>
                </c:pt>
                <c:pt idx="149">
                  <c:v>1.9186999999999999E-2</c:v>
                </c:pt>
                <c:pt idx="150">
                  <c:v>1.8253999999999999E-2</c:v>
                </c:pt>
                <c:pt idx="151">
                  <c:v>1.8433999999999999E-2</c:v>
                </c:pt>
                <c:pt idx="152">
                  <c:v>1.7905000000000001E-2</c:v>
                </c:pt>
                <c:pt idx="153">
                  <c:v>1.8290000000000001E-2</c:v>
                </c:pt>
                <c:pt idx="154">
                  <c:v>1.8127000000000001E-2</c:v>
                </c:pt>
                <c:pt idx="155">
                  <c:v>1.8030999999999998E-2</c:v>
                </c:pt>
                <c:pt idx="156">
                  <c:v>1.7474E-2</c:v>
                </c:pt>
                <c:pt idx="157">
                  <c:v>1.6267000000000007E-2</c:v>
                </c:pt>
                <c:pt idx="158">
                  <c:v>1.6101000000000025E-2</c:v>
                </c:pt>
                <c:pt idx="159">
                  <c:v>1.5507999999999999E-2</c:v>
                </c:pt>
                <c:pt idx="160">
                  <c:v>1.6053999999999999E-2</c:v>
                </c:pt>
                <c:pt idx="161">
                  <c:v>1.7295999999999999E-2</c:v>
                </c:pt>
                <c:pt idx="162">
                  <c:v>1.7651E-2</c:v>
                </c:pt>
                <c:pt idx="163">
                  <c:v>1.8808999999999999E-2</c:v>
                </c:pt>
                <c:pt idx="164">
                  <c:v>1.7957000000000001E-2</c:v>
                </c:pt>
                <c:pt idx="165">
                  <c:v>1.7607999999999999E-2</c:v>
                </c:pt>
                <c:pt idx="166">
                  <c:v>1.7167000000000002E-2</c:v>
                </c:pt>
                <c:pt idx="167">
                  <c:v>1.6567999999999999E-2</c:v>
                </c:pt>
                <c:pt idx="168">
                  <c:v>1.7437000000000001E-2</c:v>
                </c:pt>
                <c:pt idx="169">
                  <c:v>1.6389000000000001E-2</c:v>
                </c:pt>
                <c:pt idx="170">
                  <c:v>1.7388000000000001E-2</c:v>
                </c:pt>
                <c:pt idx="171">
                  <c:v>1.7076000000000001E-2</c:v>
                </c:pt>
                <c:pt idx="172">
                  <c:v>1.7270000000000001E-2</c:v>
                </c:pt>
                <c:pt idx="173">
                  <c:v>1.7316999999999999E-2</c:v>
                </c:pt>
                <c:pt idx="174">
                  <c:v>1.7642999999999999E-2</c:v>
                </c:pt>
                <c:pt idx="175">
                  <c:v>1.7491E-2</c:v>
                </c:pt>
                <c:pt idx="176">
                  <c:v>1.7079E-2</c:v>
                </c:pt>
                <c:pt idx="177">
                  <c:v>1.6393999999999999E-2</c:v>
                </c:pt>
                <c:pt idx="178">
                  <c:v>1.6882000000000025E-2</c:v>
                </c:pt>
                <c:pt idx="179">
                  <c:v>1.6048000000000003E-2</c:v>
                </c:pt>
                <c:pt idx="180">
                  <c:v>1.6404999999999999E-2</c:v>
                </c:pt>
                <c:pt idx="181">
                  <c:v>1.6681000000000026E-2</c:v>
                </c:pt>
                <c:pt idx="182">
                  <c:v>1.6553999999999999E-2</c:v>
                </c:pt>
                <c:pt idx="183">
                  <c:v>1.5070999999999998E-2</c:v>
                </c:pt>
                <c:pt idx="184">
                  <c:v>1.5101000000000003E-2</c:v>
                </c:pt>
                <c:pt idx="185">
                  <c:v>1.6513000000000003E-2</c:v>
                </c:pt>
                <c:pt idx="186">
                  <c:v>1.7221E-2</c:v>
                </c:pt>
                <c:pt idx="187">
                  <c:v>1.6955999999999999E-2</c:v>
                </c:pt>
                <c:pt idx="188">
                  <c:v>1.5016E-2</c:v>
                </c:pt>
                <c:pt idx="189">
                  <c:v>1.6435999999999999E-2</c:v>
                </c:pt>
                <c:pt idx="190">
                  <c:v>1.7586000000000001E-2</c:v>
                </c:pt>
                <c:pt idx="191">
                  <c:v>1.9574999999999999E-2</c:v>
                </c:pt>
                <c:pt idx="192">
                  <c:v>1.8683000000000026E-2</c:v>
                </c:pt>
                <c:pt idx="193">
                  <c:v>1.8293E-2</c:v>
                </c:pt>
                <c:pt idx="194">
                  <c:v>1.7180000000000001E-2</c:v>
                </c:pt>
                <c:pt idx="195">
                  <c:v>1.6715000000000001E-2</c:v>
                </c:pt>
                <c:pt idx="196">
                  <c:v>1.6327000000000001E-2</c:v>
                </c:pt>
                <c:pt idx="197">
                  <c:v>1.6343000000000003E-2</c:v>
                </c:pt>
                <c:pt idx="198">
                  <c:v>1.7249E-2</c:v>
                </c:pt>
                <c:pt idx="199">
                  <c:v>1.7620000000000007E-2</c:v>
                </c:pt>
                <c:pt idx="200">
                  <c:v>1.8924000000000024E-2</c:v>
                </c:pt>
                <c:pt idx="201">
                  <c:v>1.8897000000000001E-2</c:v>
                </c:pt>
                <c:pt idx="202">
                  <c:v>1.7540000000000007E-2</c:v>
                </c:pt>
                <c:pt idx="203">
                  <c:v>1.8037000000000001E-2</c:v>
                </c:pt>
                <c:pt idx="204">
                  <c:v>1.8593999999999999E-2</c:v>
                </c:pt>
                <c:pt idx="205">
                  <c:v>1.8155000000000001E-2</c:v>
                </c:pt>
                <c:pt idx="206">
                  <c:v>1.6511000000000001E-2</c:v>
                </c:pt>
                <c:pt idx="207">
                  <c:v>1.6388000000000003E-2</c:v>
                </c:pt>
                <c:pt idx="208">
                  <c:v>1.6879999999999999E-2</c:v>
                </c:pt>
                <c:pt idx="209">
                  <c:v>1.6331999999999999E-2</c:v>
                </c:pt>
                <c:pt idx="210">
                  <c:v>1.6833999999999998E-2</c:v>
                </c:pt>
                <c:pt idx="211">
                  <c:v>1.6948999999999999E-2</c:v>
                </c:pt>
                <c:pt idx="212">
                  <c:v>1.7507000000000002E-2</c:v>
                </c:pt>
                <c:pt idx="213">
                  <c:v>1.6744999999999999E-2</c:v>
                </c:pt>
                <c:pt idx="214">
                  <c:v>1.6875000000000001E-2</c:v>
                </c:pt>
                <c:pt idx="215">
                  <c:v>1.7357000000000001E-2</c:v>
                </c:pt>
                <c:pt idx="216">
                  <c:v>1.8086999999999999E-2</c:v>
                </c:pt>
                <c:pt idx="217">
                  <c:v>1.7523E-2</c:v>
                </c:pt>
                <c:pt idx="218">
                  <c:v>1.7132000000000001E-2</c:v>
                </c:pt>
                <c:pt idx="219">
                  <c:v>1.7287E-2</c:v>
                </c:pt>
                <c:pt idx="220">
                  <c:v>1.7853000000000001E-2</c:v>
                </c:pt>
                <c:pt idx="221">
                  <c:v>1.8504000000000003E-2</c:v>
                </c:pt>
                <c:pt idx="222">
                  <c:v>1.8702000000000024E-2</c:v>
                </c:pt>
                <c:pt idx="223">
                  <c:v>1.8596000000000001E-2</c:v>
                </c:pt>
                <c:pt idx="224">
                  <c:v>1.719E-2</c:v>
                </c:pt>
                <c:pt idx="225">
                  <c:v>1.6407000000000001E-2</c:v>
                </c:pt>
                <c:pt idx="226">
                  <c:v>1.6174000000000001E-2</c:v>
                </c:pt>
                <c:pt idx="227">
                  <c:v>1.7595E-2</c:v>
                </c:pt>
                <c:pt idx="228">
                  <c:v>1.8759000000000001E-2</c:v>
                </c:pt>
                <c:pt idx="229">
                  <c:v>1.8017999999999999E-2</c:v>
                </c:pt>
                <c:pt idx="230">
                  <c:v>1.6459000000000001E-2</c:v>
                </c:pt>
                <c:pt idx="231">
                  <c:v>1.6271999999999998E-2</c:v>
                </c:pt>
                <c:pt idx="232">
                  <c:v>1.7294E-2</c:v>
                </c:pt>
                <c:pt idx="233">
                  <c:v>1.8158000000000001E-2</c:v>
                </c:pt>
                <c:pt idx="234">
                  <c:v>1.8527999999999999E-2</c:v>
                </c:pt>
                <c:pt idx="235">
                  <c:v>1.8411E-2</c:v>
                </c:pt>
                <c:pt idx="236">
                  <c:v>1.9541000000000027E-2</c:v>
                </c:pt>
                <c:pt idx="237">
                  <c:v>1.8487000000000003E-2</c:v>
                </c:pt>
                <c:pt idx="238">
                  <c:v>1.8848000000000021E-2</c:v>
                </c:pt>
                <c:pt idx="239">
                  <c:v>1.7859E-2</c:v>
                </c:pt>
                <c:pt idx="240">
                  <c:v>1.8055999999999999E-2</c:v>
                </c:pt>
                <c:pt idx="241">
                  <c:v>1.7111000000000001E-2</c:v>
                </c:pt>
                <c:pt idx="242">
                  <c:v>1.7413999999999999E-2</c:v>
                </c:pt>
                <c:pt idx="243">
                  <c:v>1.7937000000000002E-2</c:v>
                </c:pt>
                <c:pt idx="244">
                  <c:v>1.9071999999999999E-2</c:v>
                </c:pt>
                <c:pt idx="245">
                  <c:v>1.8964000000000026E-2</c:v>
                </c:pt>
                <c:pt idx="246">
                  <c:v>1.7916999999999999E-2</c:v>
                </c:pt>
                <c:pt idx="247">
                  <c:v>1.7096E-2</c:v>
                </c:pt>
                <c:pt idx="248">
                  <c:v>1.6735000000000003E-2</c:v>
                </c:pt>
                <c:pt idx="249">
                  <c:v>1.6989000000000021E-2</c:v>
                </c:pt>
                <c:pt idx="250">
                  <c:v>1.6372999999999999E-2</c:v>
                </c:pt>
                <c:pt idx="251">
                  <c:v>1.5924000000000001E-2</c:v>
                </c:pt>
                <c:pt idx="252">
                  <c:v>1.6355999999999999E-2</c:v>
                </c:pt>
                <c:pt idx="253">
                  <c:v>1.5816E-2</c:v>
                </c:pt>
                <c:pt idx="254">
                  <c:v>1.6626000000000005E-2</c:v>
                </c:pt>
                <c:pt idx="255">
                  <c:v>1.7586999999999998E-2</c:v>
                </c:pt>
                <c:pt idx="256">
                  <c:v>1.7874999999999999E-2</c:v>
                </c:pt>
                <c:pt idx="257">
                  <c:v>1.7913999999999999E-2</c:v>
                </c:pt>
                <c:pt idx="258">
                  <c:v>1.7264000000000005E-2</c:v>
                </c:pt>
                <c:pt idx="259">
                  <c:v>1.7876E-2</c:v>
                </c:pt>
                <c:pt idx="260">
                  <c:v>1.6618000000000001E-2</c:v>
                </c:pt>
                <c:pt idx="261">
                  <c:v>1.6539999999999999E-2</c:v>
                </c:pt>
                <c:pt idx="262">
                  <c:v>1.6249000000000003E-2</c:v>
                </c:pt>
                <c:pt idx="263">
                  <c:v>1.7382000000000005E-2</c:v>
                </c:pt>
                <c:pt idx="264">
                  <c:v>1.7794000000000001E-2</c:v>
                </c:pt>
                <c:pt idx="265">
                  <c:v>1.7571E-2</c:v>
                </c:pt>
                <c:pt idx="266">
                  <c:v>1.8429000000000001E-2</c:v>
                </c:pt>
                <c:pt idx="267">
                  <c:v>1.8894000000000001E-2</c:v>
                </c:pt>
                <c:pt idx="268">
                  <c:v>1.9885000000000028E-2</c:v>
                </c:pt>
                <c:pt idx="269">
                  <c:v>1.9134999999999999E-2</c:v>
                </c:pt>
                <c:pt idx="270">
                  <c:v>1.8090999999999999E-2</c:v>
                </c:pt>
                <c:pt idx="271">
                  <c:v>1.8492000000000001E-2</c:v>
                </c:pt>
                <c:pt idx="272">
                  <c:v>1.8889000000000003E-2</c:v>
                </c:pt>
                <c:pt idx="273">
                  <c:v>1.8995000000000001E-2</c:v>
                </c:pt>
                <c:pt idx="274">
                  <c:v>1.8164000000000003E-2</c:v>
                </c:pt>
                <c:pt idx="275">
                  <c:v>1.7177000000000001E-2</c:v>
                </c:pt>
                <c:pt idx="276">
                  <c:v>1.6587000000000001E-2</c:v>
                </c:pt>
                <c:pt idx="277">
                  <c:v>1.7160000000000005E-2</c:v>
                </c:pt>
                <c:pt idx="278">
                  <c:v>1.7392000000000001E-2</c:v>
                </c:pt>
                <c:pt idx="279">
                  <c:v>1.6317000000000002E-2</c:v>
                </c:pt>
                <c:pt idx="280">
                  <c:v>1.5173000000000001E-2</c:v>
                </c:pt>
                <c:pt idx="281">
                  <c:v>1.5160000000000003E-2</c:v>
                </c:pt>
                <c:pt idx="282">
                  <c:v>1.6652000000000007E-2</c:v>
                </c:pt>
                <c:pt idx="283">
                  <c:v>1.7025999999999999E-2</c:v>
                </c:pt>
                <c:pt idx="284">
                  <c:v>1.8112E-2</c:v>
                </c:pt>
                <c:pt idx="285">
                  <c:v>1.6976000000000005E-2</c:v>
                </c:pt>
                <c:pt idx="286">
                  <c:v>1.6317000000000002E-2</c:v>
                </c:pt>
                <c:pt idx="287">
                  <c:v>1.4987E-2</c:v>
                </c:pt>
                <c:pt idx="288">
                  <c:v>1.6027000000000003E-2</c:v>
                </c:pt>
                <c:pt idx="289">
                  <c:v>1.5637999999999999E-2</c:v>
                </c:pt>
                <c:pt idx="290">
                  <c:v>1.6171999999999999E-2</c:v>
                </c:pt>
                <c:pt idx="291">
                  <c:v>1.6760000000000028E-2</c:v>
                </c:pt>
                <c:pt idx="292">
                  <c:v>1.7304E-2</c:v>
                </c:pt>
                <c:pt idx="293">
                  <c:v>1.7311E-2</c:v>
                </c:pt>
                <c:pt idx="294">
                  <c:v>1.6360000000000024E-2</c:v>
                </c:pt>
                <c:pt idx="295">
                  <c:v>1.5753E-2</c:v>
                </c:pt>
                <c:pt idx="296">
                  <c:v>1.6244999999999999E-2</c:v>
                </c:pt>
                <c:pt idx="297">
                  <c:v>1.6220999999999999E-2</c:v>
                </c:pt>
                <c:pt idx="298">
                  <c:v>1.6993999999999999E-2</c:v>
                </c:pt>
                <c:pt idx="299">
                  <c:v>1.6803000000000023E-2</c:v>
                </c:pt>
                <c:pt idx="300">
                  <c:v>1.6997000000000005E-2</c:v>
                </c:pt>
                <c:pt idx="301">
                  <c:v>1.7146000000000002E-2</c:v>
                </c:pt>
                <c:pt idx="302">
                  <c:v>1.7136999999999996E-2</c:v>
                </c:pt>
                <c:pt idx="303">
                  <c:v>1.7013E-2</c:v>
                </c:pt>
                <c:pt idx="304">
                  <c:v>1.7517000000000001E-2</c:v>
                </c:pt>
                <c:pt idx="305">
                  <c:v>1.6636999999999999E-2</c:v>
                </c:pt>
                <c:pt idx="306">
                  <c:v>1.7162E-2</c:v>
                </c:pt>
                <c:pt idx="307">
                  <c:v>1.6236E-2</c:v>
                </c:pt>
                <c:pt idx="308">
                  <c:v>1.7045000000000001E-2</c:v>
                </c:pt>
                <c:pt idx="309">
                  <c:v>1.6341999999999999E-2</c:v>
                </c:pt>
                <c:pt idx="310">
                  <c:v>1.7332E-2</c:v>
                </c:pt>
                <c:pt idx="311">
                  <c:v>1.7128000000000001E-2</c:v>
                </c:pt>
                <c:pt idx="312">
                  <c:v>1.7537000000000001E-2</c:v>
                </c:pt>
                <c:pt idx="313">
                  <c:v>1.6700000000000024E-2</c:v>
                </c:pt>
                <c:pt idx="314">
                  <c:v>1.6128000000000003E-2</c:v>
                </c:pt>
                <c:pt idx="315">
                  <c:v>1.6147999999999999E-2</c:v>
                </c:pt>
                <c:pt idx="316">
                  <c:v>1.5465000000000001E-2</c:v>
                </c:pt>
                <c:pt idx="317">
                  <c:v>1.6312E-2</c:v>
                </c:pt>
                <c:pt idx="318">
                  <c:v>1.5945999999999998E-2</c:v>
                </c:pt>
                <c:pt idx="319">
                  <c:v>1.7212000000000002E-2</c:v>
                </c:pt>
                <c:pt idx="320">
                  <c:v>1.7572999999999998E-2</c:v>
                </c:pt>
                <c:pt idx="321">
                  <c:v>1.7644E-2</c:v>
                </c:pt>
                <c:pt idx="322">
                  <c:v>1.7010000000000001E-2</c:v>
                </c:pt>
                <c:pt idx="323">
                  <c:v>1.6836E-2</c:v>
                </c:pt>
                <c:pt idx="324">
                  <c:v>1.6989000000000021E-2</c:v>
                </c:pt>
                <c:pt idx="325">
                  <c:v>1.6926000000000024E-2</c:v>
                </c:pt>
                <c:pt idx="326">
                  <c:v>1.6678999999999999E-2</c:v>
                </c:pt>
                <c:pt idx="327">
                  <c:v>1.7231E-2</c:v>
                </c:pt>
                <c:pt idx="328">
                  <c:v>1.7604999999999999E-2</c:v>
                </c:pt>
                <c:pt idx="329">
                  <c:v>1.7245E-2</c:v>
                </c:pt>
                <c:pt idx="330">
                  <c:v>1.6358000000000001E-2</c:v>
                </c:pt>
                <c:pt idx="331">
                  <c:v>1.5942999999999999E-2</c:v>
                </c:pt>
                <c:pt idx="332">
                  <c:v>1.5644999999999999E-2</c:v>
                </c:pt>
                <c:pt idx="333">
                  <c:v>1.6025999999999999E-2</c:v>
                </c:pt>
                <c:pt idx="334">
                  <c:v>1.5447000000000001E-2</c:v>
                </c:pt>
                <c:pt idx="335">
                  <c:v>1.7033E-2</c:v>
                </c:pt>
                <c:pt idx="336">
                  <c:v>1.7278999999999996E-2</c:v>
                </c:pt>
                <c:pt idx="337">
                  <c:v>1.6469999999999999E-2</c:v>
                </c:pt>
                <c:pt idx="338">
                  <c:v>1.6395E-2</c:v>
                </c:pt>
                <c:pt idx="339">
                  <c:v>1.5096E-2</c:v>
                </c:pt>
                <c:pt idx="340">
                  <c:v>1.7087000000000001E-2</c:v>
                </c:pt>
                <c:pt idx="341">
                  <c:v>1.6709000000000005E-2</c:v>
                </c:pt>
                <c:pt idx="342">
                  <c:v>1.7385000000000001E-2</c:v>
                </c:pt>
                <c:pt idx="343">
                  <c:v>1.6813000000000005E-2</c:v>
                </c:pt>
                <c:pt idx="344">
                  <c:v>1.7129999999999999E-2</c:v>
                </c:pt>
                <c:pt idx="345">
                  <c:v>1.7361000000000001E-2</c:v>
                </c:pt>
                <c:pt idx="346">
                  <c:v>1.6247999999999999E-2</c:v>
                </c:pt>
                <c:pt idx="347">
                  <c:v>1.6223000000000001E-2</c:v>
                </c:pt>
                <c:pt idx="348">
                  <c:v>1.6581000000000023E-2</c:v>
                </c:pt>
                <c:pt idx="349">
                  <c:v>1.7343000000000001E-2</c:v>
                </c:pt>
                <c:pt idx="350">
                  <c:v>1.7288999999999999E-2</c:v>
                </c:pt>
                <c:pt idx="351">
                  <c:v>1.7638000000000001E-2</c:v>
                </c:pt>
                <c:pt idx="352">
                  <c:v>1.8567000000000021E-2</c:v>
                </c:pt>
                <c:pt idx="353">
                  <c:v>1.8740000000000024E-2</c:v>
                </c:pt>
                <c:pt idx="354">
                  <c:v>1.7607999999999999E-2</c:v>
                </c:pt>
                <c:pt idx="355">
                  <c:v>1.7691999999999999E-2</c:v>
                </c:pt>
                <c:pt idx="356">
                  <c:v>1.7212999999999999E-2</c:v>
                </c:pt>
                <c:pt idx="357">
                  <c:v>1.7587999999999999E-2</c:v>
                </c:pt>
                <c:pt idx="358">
                  <c:v>1.7235E-2</c:v>
                </c:pt>
                <c:pt idx="359">
                  <c:v>1.6803999999999999E-2</c:v>
                </c:pt>
                <c:pt idx="360">
                  <c:v>1.5807999999999999E-2</c:v>
                </c:pt>
                <c:pt idx="361">
                  <c:v>1.6407000000000001E-2</c:v>
                </c:pt>
                <c:pt idx="362">
                  <c:v>1.6423000000000024E-2</c:v>
                </c:pt>
                <c:pt idx="363">
                  <c:v>1.6697E-2</c:v>
                </c:pt>
                <c:pt idx="364">
                  <c:v>1.5722000000000003E-2</c:v>
                </c:pt>
                <c:pt idx="365">
                  <c:v>1.6153000000000001E-2</c:v>
                </c:pt>
                <c:pt idx="366">
                  <c:v>1.5236E-2</c:v>
                </c:pt>
                <c:pt idx="367">
                  <c:v>1.4844000000000001E-2</c:v>
                </c:pt>
                <c:pt idx="368">
                  <c:v>1.4773E-2</c:v>
                </c:pt>
                <c:pt idx="369">
                  <c:v>1.5658999999999999E-2</c:v>
                </c:pt>
                <c:pt idx="370">
                  <c:v>1.6670000000000001E-2</c:v>
                </c:pt>
                <c:pt idx="371">
                  <c:v>1.5573E-2</c:v>
                </c:pt>
                <c:pt idx="372">
                  <c:v>1.4813E-2</c:v>
                </c:pt>
                <c:pt idx="373">
                  <c:v>1.4010999999999996E-2</c:v>
                </c:pt>
                <c:pt idx="374">
                  <c:v>1.4866000000000001E-2</c:v>
                </c:pt>
                <c:pt idx="375">
                  <c:v>1.6161999999999999E-2</c:v>
                </c:pt>
                <c:pt idx="376">
                  <c:v>1.7160999999999999E-2</c:v>
                </c:pt>
                <c:pt idx="377">
                  <c:v>1.7080999999999999E-2</c:v>
                </c:pt>
                <c:pt idx="378">
                  <c:v>1.6920000000000029E-2</c:v>
                </c:pt>
                <c:pt idx="379">
                  <c:v>1.6199000000000002E-2</c:v>
                </c:pt>
                <c:pt idx="380">
                  <c:v>1.6559000000000001E-2</c:v>
                </c:pt>
                <c:pt idx="381">
                  <c:v>1.7002E-2</c:v>
                </c:pt>
                <c:pt idx="382">
                  <c:v>1.7999999999999999E-2</c:v>
                </c:pt>
                <c:pt idx="383">
                  <c:v>1.9064000000000025E-2</c:v>
                </c:pt>
                <c:pt idx="384">
                  <c:v>1.8509000000000001E-2</c:v>
                </c:pt>
                <c:pt idx="385">
                  <c:v>1.7912000000000001E-2</c:v>
                </c:pt>
                <c:pt idx="386">
                  <c:v>1.7205999999999999E-2</c:v>
                </c:pt>
                <c:pt idx="387">
                  <c:v>1.7205000000000005E-2</c:v>
                </c:pt>
                <c:pt idx="388">
                  <c:v>1.6437E-2</c:v>
                </c:pt>
                <c:pt idx="389">
                  <c:v>1.5273E-2</c:v>
                </c:pt>
                <c:pt idx="390">
                  <c:v>1.5464000000000014E-2</c:v>
                </c:pt>
                <c:pt idx="391">
                  <c:v>1.6062000000000003E-2</c:v>
                </c:pt>
                <c:pt idx="392">
                  <c:v>1.7641E-2</c:v>
                </c:pt>
                <c:pt idx="393">
                  <c:v>1.7138999999999998E-2</c:v>
                </c:pt>
                <c:pt idx="394">
                  <c:v>1.651E-2</c:v>
                </c:pt>
                <c:pt idx="395">
                  <c:v>1.6602000000000023E-2</c:v>
                </c:pt>
                <c:pt idx="396">
                  <c:v>1.6060999999999999E-2</c:v>
                </c:pt>
                <c:pt idx="397">
                  <c:v>1.6121000000000003E-2</c:v>
                </c:pt>
                <c:pt idx="398">
                  <c:v>1.7108999999999999E-2</c:v>
                </c:pt>
                <c:pt idx="399">
                  <c:v>1.7627E-2</c:v>
                </c:pt>
                <c:pt idx="400">
                  <c:v>1.8516999999999999E-2</c:v>
                </c:pt>
                <c:pt idx="401">
                  <c:v>1.7024000000000001E-2</c:v>
                </c:pt>
                <c:pt idx="402">
                  <c:v>1.6836E-2</c:v>
                </c:pt>
                <c:pt idx="403">
                  <c:v>1.5188E-2</c:v>
                </c:pt>
                <c:pt idx="404">
                  <c:v>1.6057999999999999E-2</c:v>
                </c:pt>
                <c:pt idx="405">
                  <c:v>1.7451999999999999E-2</c:v>
                </c:pt>
                <c:pt idx="406">
                  <c:v>1.8006999999999999E-2</c:v>
                </c:pt>
                <c:pt idx="407">
                  <c:v>1.7977E-2</c:v>
                </c:pt>
                <c:pt idx="408">
                  <c:v>1.5615E-2</c:v>
                </c:pt>
                <c:pt idx="409">
                  <c:v>1.6643999999999999E-2</c:v>
                </c:pt>
                <c:pt idx="410">
                  <c:v>1.6594000000000001E-2</c:v>
                </c:pt>
                <c:pt idx="411">
                  <c:v>1.7496999999999999E-2</c:v>
                </c:pt>
                <c:pt idx="412">
                  <c:v>1.6324999999999999E-2</c:v>
                </c:pt>
                <c:pt idx="413">
                  <c:v>1.5740000000000007E-2</c:v>
                </c:pt>
                <c:pt idx="414">
                  <c:v>1.5774E-2</c:v>
                </c:pt>
                <c:pt idx="415">
                  <c:v>1.5292E-2</c:v>
                </c:pt>
                <c:pt idx="416">
                  <c:v>1.4796999999999998E-2</c:v>
                </c:pt>
                <c:pt idx="417">
                  <c:v>1.4355999999999996E-2</c:v>
                </c:pt>
                <c:pt idx="418">
                  <c:v>1.6261000000000001E-2</c:v>
                </c:pt>
                <c:pt idx="419">
                  <c:v>1.6845000000000023E-2</c:v>
                </c:pt>
                <c:pt idx="420">
                  <c:v>1.6653000000000001E-2</c:v>
                </c:pt>
                <c:pt idx="421">
                  <c:v>1.5805000000000003E-2</c:v>
                </c:pt>
                <c:pt idx="422">
                  <c:v>1.6111E-2</c:v>
                </c:pt>
                <c:pt idx="423">
                  <c:v>1.6299000000000001E-2</c:v>
                </c:pt>
                <c:pt idx="424">
                  <c:v>1.6424999999999999E-2</c:v>
                </c:pt>
                <c:pt idx="425">
                  <c:v>1.6233999999999998E-2</c:v>
                </c:pt>
                <c:pt idx="426">
                  <c:v>1.6485000000000003E-2</c:v>
                </c:pt>
                <c:pt idx="427">
                  <c:v>1.7395999999999998E-2</c:v>
                </c:pt>
                <c:pt idx="428">
                  <c:v>1.7350999999999998E-2</c:v>
                </c:pt>
                <c:pt idx="429">
                  <c:v>1.7638999999999998E-2</c:v>
                </c:pt>
                <c:pt idx="430">
                  <c:v>1.6855999999999999E-2</c:v>
                </c:pt>
                <c:pt idx="431">
                  <c:v>1.7339E-2</c:v>
                </c:pt>
                <c:pt idx="432">
                  <c:v>1.7287E-2</c:v>
                </c:pt>
                <c:pt idx="433">
                  <c:v>1.6573999999999998E-2</c:v>
                </c:pt>
                <c:pt idx="434">
                  <c:v>1.6014E-2</c:v>
                </c:pt>
                <c:pt idx="435">
                  <c:v>1.5841000000000001E-2</c:v>
                </c:pt>
                <c:pt idx="436">
                  <c:v>1.7240999999999999E-2</c:v>
                </c:pt>
                <c:pt idx="437">
                  <c:v>1.7856E-2</c:v>
                </c:pt>
                <c:pt idx="438">
                  <c:v>1.7076999999999998E-2</c:v>
                </c:pt>
                <c:pt idx="439">
                  <c:v>1.6038E-2</c:v>
                </c:pt>
                <c:pt idx="440">
                  <c:v>1.5008000000000001E-2</c:v>
                </c:pt>
                <c:pt idx="441">
                  <c:v>1.5550000000000001E-2</c:v>
                </c:pt>
                <c:pt idx="442">
                  <c:v>1.5821000000000005E-2</c:v>
                </c:pt>
                <c:pt idx="443">
                  <c:v>1.5823000000000007E-2</c:v>
                </c:pt>
                <c:pt idx="444">
                  <c:v>1.5692999999999999E-2</c:v>
                </c:pt>
                <c:pt idx="445">
                  <c:v>1.6984000000000023E-2</c:v>
                </c:pt>
                <c:pt idx="446">
                  <c:v>1.7392999999999999E-2</c:v>
                </c:pt>
                <c:pt idx="447">
                  <c:v>1.7628999999999999E-2</c:v>
                </c:pt>
                <c:pt idx="448">
                  <c:v>1.7232000000000001E-2</c:v>
                </c:pt>
                <c:pt idx="449">
                  <c:v>1.7649000000000001E-2</c:v>
                </c:pt>
                <c:pt idx="450">
                  <c:v>1.7184000000000001E-2</c:v>
                </c:pt>
                <c:pt idx="451">
                  <c:v>1.6247999999999999E-2</c:v>
                </c:pt>
                <c:pt idx="452">
                  <c:v>1.6480000000000026E-2</c:v>
                </c:pt>
                <c:pt idx="453">
                  <c:v>1.6952999999999999E-2</c:v>
                </c:pt>
                <c:pt idx="454">
                  <c:v>1.6886999999999999E-2</c:v>
                </c:pt>
                <c:pt idx="455">
                  <c:v>1.6872999999999999E-2</c:v>
                </c:pt>
                <c:pt idx="456">
                  <c:v>1.5604000000000003E-2</c:v>
                </c:pt>
                <c:pt idx="457">
                  <c:v>1.6452999999999999E-2</c:v>
                </c:pt>
                <c:pt idx="458">
                  <c:v>1.5647999999999999E-2</c:v>
                </c:pt>
                <c:pt idx="459">
                  <c:v>1.6057999999999999E-2</c:v>
                </c:pt>
                <c:pt idx="460">
                  <c:v>1.4978999999999998E-2</c:v>
                </c:pt>
                <c:pt idx="461">
                  <c:v>1.5980999999999999E-2</c:v>
                </c:pt>
                <c:pt idx="462">
                  <c:v>1.6351999999999998E-2</c:v>
                </c:pt>
                <c:pt idx="463">
                  <c:v>1.6687000000000021E-2</c:v>
                </c:pt>
                <c:pt idx="464">
                  <c:v>1.5862000000000001E-2</c:v>
                </c:pt>
                <c:pt idx="465">
                  <c:v>1.6253E-2</c:v>
                </c:pt>
                <c:pt idx="466">
                  <c:v>1.6173E-2</c:v>
                </c:pt>
                <c:pt idx="467">
                  <c:v>1.6974000000000003E-2</c:v>
                </c:pt>
                <c:pt idx="468">
                  <c:v>1.6365999999999999E-2</c:v>
                </c:pt>
                <c:pt idx="469">
                  <c:v>1.6684000000000025E-2</c:v>
                </c:pt>
                <c:pt idx="470">
                  <c:v>1.6552999999999998E-2</c:v>
                </c:pt>
                <c:pt idx="471">
                  <c:v>1.7292999999999999E-2</c:v>
                </c:pt>
                <c:pt idx="472">
                  <c:v>1.6372999999999999E-2</c:v>
                </c:pt>
                <c:pt idx="473">
                  <c:v>1.6619999999999999E-2</c:v>
                </c:pt>
                <c:pt idx="474">
                  <c:v>1.5911999999999999E-2</c:v>
                </c:pt>
                <c:pt idx="475">
                  <c:v>1.6195999999999999E-2</c:v>
                </c:pt>
                <c:pt idx="476">
                  <c:v>1.5328000000000001E-2</c:v>
                </c:pt>
                <c:pt idx="477">
                  <c:v>1.5436999999999998E-2</c:v>
                </c:pt>
                <c:pt idx="478">
                  <c:v>1.6053999999999999E-2</c:v>
                </c:pt>
                <c:pt idx="479">
                  <c:v>1.7231E-2</c:v>
                </c:pt>
                <c:pt idx="480">
                  <c:v>1.6257000000000001E-2</c:v>
                </c:pt>
                <c:pt idx="481">
                  <c:v>1.6954000000000007E-2</c:v>
                </c:pt>
                <c:pt idx="482">
                  <c:v>1.6485000000000003E-2</c:v>
                </c:pt>
                <c:pt idx="483">
                  <c:v>1.7097000000000001E-2</c:v>
                </c:pt>
                <c:pt idx="484">
                  <c:v>1.5880999999999999E-2</c:v>
                </c:pt>
                <c:pt idx="485">
                  <c:v>1.4369E-2</c:v>
                </c:pt>
                <c:pt idx="486">
                  <c:v>1.4589E-2</c:v>
                </c:pt>
                <c:pt idx="487">
                  <c:v>1.4396999999999986E-2</c:v>
                </c:pt>
                <c:pt idx="488">
                  <c:v>1.5013E-2</c:v>
                </c:pt>
                <c:pt idx="489">
                  <c:v>1.5047000000000001E-2</c:v>
                </c:pt>
                <c:pt idx="490">
                  <c:v>1.5893000000000001E-2</c:v>
                </c:pt>
                <c:pt idx="491">
                  <c:v>1.5949000000000001E-2</c:v>
                </c:pt>
                <c:pt idx="492">
                  <c:v>1.5720000000000001E-2</c:v>
                </c:pt>
                <c:pt idx="493">
                  <c:v>1.5687000000000003E-2</c:v>
                </c:pt>
                <c:pt idx="494">
                  <c:v>1.5523000000000016E-2</c:v>
                </c:pt>
                <c:pt idx="495">
                  <c:v>1.6039000000000001E-2</c:v>
                </c:pt>
                <c:pt idx="496">
                  <c:v>1.6105999999999999E-2</c:v>
                </c:pt>
                <c:pt idx="497">
                  <c:v>1.6643000000000026E-2</c:v>
                </c:pt>
                <c:pt idx="498">
                  <c:v>1.6417000000000001E-2</c:v>
                </c:pt>
                <c:pt idx="499">
                  <c:v>1.5351E-2</c:v>
                </c:pt>
                <c:pt idx="500">
                  <c:v>1.6213999999999999E-2</c:v>
                </c:pt>
                <c:pt idx="501">
                  <c:v>1.6379999999999999E-2</c:v>
                </c:pt>
                <c:pt idx="502">
                  <c:v>1.6343000000000003E-2</c:v>
                </c:pt>
                <c:pt idx="503">
                  <c:v>1.5275E-2</c:v>
                </c:pt>
                <c:pt idx="504">
                  <c:v>1.5365999999999999E-2</c:v>
                </c:pt>
                <c:pt idx="505">
                  <c:v>1.5502999999999999E-2</c:v>
                </c:pt>
                <c:pt idx="506">
                  <c:v>1.5861000000000021E-2</c:v>
                </c:pt>
                <c:pt idx="507">
                  <c:v>1.5004999999999999E-2</c:v>
                </c:pt>
                <c:pt idx="508">
                  <c:v>1.4621E-2</c:v>
                </c:pt>
                <c:pt idx="509">
                  <c:v>1.4690999999999996E-2</c:v>
                </c:pt>
                <c:pt idx="510">
                  <c:v>1.3754000000000001E-2</c:v>
                </c:pt>
                <c:pt idx="511">
                  <c:v>1.5088000000000001E-2</c:v>
                </c:pt>
                <c:pt idx="512">
                  <c:v>1.5247999999999999E-2</c:v>
                </c:pt>
                <c:pt idx="513">
                  <c:v>1.6379999999999999E-2</c:v>
                </c:pt>
                <c:pt idx="514">
                  <c:v>1.4997E-2</c:v>
                </c:pt>
                <c:pt idx="515">
                  <c:v>1.5044999999999999E-2</c:v>
                </c:pt>
                <c:pt idx="516">
                  <c:v>1.6251999999999999E-2</c:v>
                </c:pt>
                <c:pt idx="517">
                  <c:v>1.737E-2</c:v>
                </c:pt>
                <c:pt idx="518">
                  <c:v>1.6702999999999999E-2</c:v>
                </c:pt>
                <c:pt idx="519">
                  <c:v>1.5202000000000005E-2</c:v>
                </c:pt>
                <c:pt idx="520">
                  <c:v>1.4880000000000001E-2</c:v>
                </c:pt>
                <c:pt idx="521">
                  <c:v>1.5164000000000007E-2</c:v>
                </c:pt>
                <c:pt idx="522">
                  <c:v>1.5381000000000014E-2</c:v>
                </c:pt>
                <c:pt idx="523">
                  <c:v>1.6455000000000001E-2</c:v>
                </c:pt>
                <c:pt idx="524">
                  <c:v>1.7403999999999999E-2</c:v>
                </c:pt>
                <c:pt idx="525">
                  <c:v>1.7243000000000001E-2</c:v>
                </c:pt>
                <c:pt idx="526">
                  <c:v>1.7135999999999998E-2</c:v>
                </c:pt>
                <c:pt idx="527">
                  <c:v>1.6333E-2</c:v>
                </c:pt>
                <c:pt idx="528">
                  <c:v>1.6538000000000001E-2</c:v>
                </c:pt>
                <c:pt idx="529">
                  <c:v>1.5316E-2</c:v>
                </c:pt>
                <c:pt idx="530">
                  <c:v>1.5584000000000015E-2</c:v>
                </c:pt>
                <c:pt idx="531">
                  <c:v>1.6639999999999999E-2</c:v>
                </c:pt>
                <c:pt idx="532">
                  <c:v>1.8284999999999999E-2</c:v>
                </c:pt>
                <c:pt idx="533">
                  <c:v>1.8213E-2</c:v>
                </c:pt>
                <c:pt idx="534">
                  <c:v>1.6909000000000021E-2</c:v>
                </c:pt>
                <c:pt idx="535">
                  <c:v>1.6497999999999999E-2</c:v>
                </c:pt>
                <c:pt idx="536">
                  <c:v>1.5611000000000003E-2</c:v>
                </c:pt>
                <c:pt idx="537">
                  <c:v>1.6029999999999999E-2</c:v>
                </c:pt>
                <c:pt idx="538">
                  <c:v>1.5934E-2</c:v>
                </c:pt>
              </c:numCache>
            </c:numRef>
          </c:yVal>
          <c:smooth val="0"/>
        </c:ser>
        <c:ser>
          <c:idx val="2"/>
          <c:order val="2"/>
          <c:tx>
            <c:strRef>
              <c:f>Data!$I$1</c:f>
              <c:strCache>
                <c:ptCount val="1"/>
                <c:pt idx="0">
                  <c:v>TVE VC</c:v>
                </c:pt>
              </c:strCache>
            </c:strRef>
          </c:tx>
          <c:marker>
            <c:symbol val="none"/>
          </c:marker>
          <c:xVal>
            <c:numRef>
              <c:f>Plots!$B$2:$B$8</c:f>
              <c:numCache>
                <c:formatCode>General</c:formatCode>
                <c:ptCount val="7"/>
              </c:numCache>
            </c:numRef>
          </c:xVal>
          <c:yVal>
            <c:numRef>
              <c:f>Data!$I$2:$I$2999</c:f>
              <c:numCache>
                <c:formatCode>General</c:formatCode>
                <c:ptCount val="2998"/>
                <c:pt idx="0">
                  <c:v>1.6143999999999999E-2</c:v>
                </c:pt>
                <c:pt idx="1">
                  <c:v>1.5517E-2</c:v>
                </c:pt>
                <c:pt idx="2">
                  <c:v>1.7096E-2</c:v>
                </c:pt>
                <c:pt idx="3">
                  <c:v>1.7291000000000001E-2</c:v>
                </c:pt>
                <c:pt idx="4">
                  <c:v>1.8312999999999999E-2</c:v>
                </c:pt>
                <c:pt idx="5">
                  <c:v>1.7961999999999999E-2</c:v>
                </c:pt>
                <c:pt idx="6">
                  <c:v>1.7635999999999999E-2</c:v>
                </c:pt>
                <c:pt idx="7">
                  <c:v>1.7689E-2</c:v>
                </c:pt>
                <c:pt idx="8">
                  <c:v>1.7850999999999999E-2</c:v>
                </c:pt>
                <c:pt idx="9">
                  <c:v>1.6865999999999999E-2</c:v>
                </c:pt>
                <c:pt idx="10">
                  <c:v>1.5975E-2</c:v>
                </c:pt>
                <c:pt idx="11">
                  <c:v>1.5973000000000001E-2</c:v>
                </c:pt>
                <c:pt idx="12">
                  <c:v>1.8138999999999999E-2</c:v>
                </c:pt>
                <c:pt idx="13">
                  <c:v>1.9597000000000003E-2</c:v>
                </c:pt>
                <c:pt idx="14">
                  <c:v>1.9343000000000023E-2</c:v>
                </c:pt>
                <c:pt idx="15">
                  <c:v>1.7805000000000001E-2</c:v>
                </c:pt>
                <c:pt idx="16">
                  <c:v>1.6478E-2</c:v>
                </c:pt>
                <c:pt idx="17">
                  <c:v>1.7559000000000002E-2</c:v>
                </c:pt>
                <c:pt idx="18">
                  <c:v>1.729E-2</c:v>
                </c:pt>
                <c:pt idx="19">
                  <c:v>1.8773000000000001E-2</c:v>
                </c:pt>
                <c:pt idx="20">
                  <c:v>1.7635999999999999E-2</c:v>
                </c:pt>
                <c:pt idx="21">
                  <c:v>1.8491E-2</c:v>
                </c:pt>
                <c:pt idx="22">
                  <c:v>1.7638999999999998E-2</c:v>
                </c:pt>
                <c:pt idx="23">
                  <c:v>1.7610000000000001E-2</c:v>
                </c:pt>
                <c:pt idx="24">
                  <c:v>1.7994E-2</c:v>
                </c:pt>
                <c:pt idx="25">
                  <c:v>1.8096999999999999E-2</c:v>
                </c:pt>
                <c:pt idx="26">
                  <c:v>1.8252999999999998E-2</c:v>
                </c:pt>
                <c:pt idx="27">
                  <c:v>1.6709999999999999E-2</c:v>
                </c:pt>
                <c:pt idx="28">
                  <c:v>1.6646999999999999E-2</c:v>
                </c:pt>
                <c:pt idx="29">
                  <c:v>1.7086E-2</c:v>
                </c:pt>
                <c:pt idx="30">
                  <c:v>1.7040000000000003E-2</c:v>
                </c:pt>
                <c:pt idx="31">
                  <c:v>1.7552999999999999E-2</c:v>
                </c:pt>
                <c:pt idx="32">
                  <c:v>1.7356E-2</c:v>
                </c:pt>
                <c:pt idx="33">
                  <c:v>1.7690000000000001E-2</c:v>
                </c:pt>
                <c:pt idx="34">
                  <c:v>1.7772E-2</c:v>
                </c:pt>
                <c:pt idx="35">
                  <c:v>1.7558000000000001E-2</c:v>
                </c:pt>
                <c:pt idx="36">
                  <c:v>1.8943999999999999E-2</c:v>
                </c:pt>
                <c:pt idx="37">
                  <c:v>1.7738E-2</c:v>
                </c:pt>
                <c:pt idx="38">
                  <c:v>1.8293E-2</c:v>
                </c:pt>
                <c:pt idx="39">
                  <c:v>1.6008999999999999E-2</c:v>
                </c:pt>
                <c:pt idx="40">
                  <c:v>1.6766000000000024E-2</c:v>
                </c:pt>
                <c:pt idx="41">
                  <c:v>1.6367000000000003E-2</c:v>
                </c:pt>
                <c:pt idx="42">
                  <c:v>1.7351999999999999E-2</c:v>
                </c:pt>
                <c:pt idx="43">
                  <c:v>1.6379999999999999E-2</c:v>
                </c:pt>
                <c:pt idx="44">
                  <c:v>1.7298000000000001E-2</c:v>
                </c:pt>
                <c:pt idx="45">
                  <c:v>1.7652999999999999E-2</c:v>
                </c:pt>
                <c:pt idx="46">
                  <c:v>1.9373000000000001E-2</c:v>
                </c:pt>
                <c:pt idx="47">
                  <c:v>1.9054000000000001E-2</c:v>
                </c:pt>
                <c:pt idx="48">
                  <c:v>1.9279999999999999E-2</c:v>
                </c:pt>
                <c:pt idx="49">
                  <c:v>1.8157E-2</c:v>
                </c:pt>
                <c:pt idx="50">
                  <c:v>1.6775000000000005E-2</c:v>
                </c:pt>
                <c:pt idx="51">
                  <c:v>1.6292999999999998E-2</c:v>
                </c:pt>
                <c:pt idx="52">
                  <c:v>1.6761000000000026E-2</c:v>
                </c:pt>
                <c:pt idx="53">
                  <c:v>1.7469999999999999E-2</c:v>
                </c:pt>
                <c:pt idx="54">
                  <c:v>1.7337000000000002E-2</c:v>
                </c:pt>
                <c:pt idx="55">
                  <c:v>1.8516000000000001E-2</c:v>
                </c:pt>
                <c:pt idx="56">
                  <c:v>1.9598000000000001E-2</c:v>
                </c:pt>
                <c:pt idx="57">
                  <c:v>1.9876999999999999E-2</c:v>
                </c:pt>
                <c:pt idx="58">
                  <c:v>1.9680000000000027E-2</c:v>
                </c:pt>
                <c:pt idx="59">
                  <c:v>1.8817E-2</c:v>
                </c:pt>
                <c:pt idx="60">
                  <c:v>1.8494E-2</c:v>
                </c:pt>
                <c:pt idx="61">
                  <c:v>1.7604000000000005E-2</c:v>
                </c:pt>
                <c:pt idx="62">
                  <c:v>1.7520999999999998E-2</c:v>
                </c:pt>
                <c:pt idx="63">
                  <c:v>1.7395000000000001E-2</c:v>
                </c:pt>
                <c:pt idx="64">
                  <c:v>1.6791000000000007E-2</c:v>
                </c:pt>
                <c:pt idx="65">
                  <c:v>1.7028999999999999E-2</c:v>
                </c:pt>
                <c:pt idx="66">
                  <c:v>1.7396999999999999E-2</c:v>
                </c:pt>
                <c:pt idx="67">
                  <c:v>1.6989000000000021E-2</c:v>
                </c:pt>
                <c:pt idx="68">
                  <c:v>1.6383000000000026E-2</c:v>
                </c:pt>
                <c:pt idx="69">
                  <c:v>1.5538E-2</c:v>
                </c:pt>
                <c:pt idx="70">
                  <c:v>1.7038999999999999E-2</c:v>
                </c:pt>
                <c:pt idx="71">
                  <c:v>1.8227000000000007E-2</c:v>
                </c:pt>
                <c:pt idx="72">
                  <c:v>1.9242000000000023E-2</c:v>
                </c:pt>
                <c:pt idx="73">
                  <c:v>1.8345000000000021E-2</c:v>
                </c:pt>
                <c:pt idx="74">
                  <c:v>1.6635E-2</c:v>
                </c:pt>
                <c:pt idx="75">
                  <c:v>1.6921000000000026E-2</c:v>
                </c:pt>
                <c:pt idx="76">
                  <c:v>1.7368999999999999E-2</c:v>
                </c:pt>
                <c:pt idx="77">
                  <c:v>1.7336000000000001E-2</c:v>
                </c:pt>
                <c:pt idx="78">
                  <c:v>1.6494000000000005E-2</c:v>
                </c:pt>
                <c:pt idx="79">
                  <c:v>1.6048000000000003E-2</c:v>
                </c:pt>
                <c:pt idx="80">
                  <c:v>1.7281999999999999E-2</c:v>
                </c:pt>
                <c:pt idx="81">
                  <c:v>1.9071999999999999E-2</c:v>
                </c:pt>
                <c:pt idx="82">
                  <c:v>1.9751000000000025E-2</c:v>
                </c:pt>
                <c:pt idx="83">
                  <c:v>1.9340000000000024E-2</c:v>
                </c:pt>
                <c:pt idx="84">
                  <c:v>1.7642000000000001E-2</c:v>
                </c:pt>
                <c:pt idx="85">
                  <c:v>1.6459999999999999E-2</c:v>
                </c:pt>
                <c:pt idx="86">
                  <c:v>1.6739E-2</c:v>
                </c:pt>
                <c:pt idx="87">
                  <c:v>1.7406000000000001E-2</c:v>
                </c:pt>
                <c:pt idx="88">
                  <c:v>1.8467999999999998E-2</c:v>
                </c:pt>
                <c:pt idx="89">
                  <c:v>1.8495000000000001E-2</c:v>
                </c:pt>
                <c:pt idx="90">
                  <c:v>1.8062000000000005E-2</c:v>
                </c:pt>
                <c:pt idx="91">
                  <c:v>1.6806000000000001E-2</c:v>
                </c:pt>
                <c:pt idx="92">
                  <c:v>1.6455999999999998E-2</c:v>
                </c:pt>
                <c:pt idx="93">
                  <c:v>1.6430000000000007E-2</c:v>
                </c:pt>
                <c:pt idx="94">
                  <c:v>1.8376E-2</c:v>
                </c:pt>
                <c:pt idx="95">
                  <c:v>1.7495E-2</c:v>
                </c:pt>
                <c:pt idx="96">
                  <c:v>1.7314E-2</c:v>
                </c:pt>
                <c:pt idx="97">
                  <c:v>1.4165000000000001E-2</c:v>
                </c:pt>
                <c:pt idx="98">
                  <c:v>1.4808999999999998E-2</c:v>
                </c:pt>
                <c:pt idx="99">
                  <c:v>1.6360000000000024E-2</c:v>
                </c:pt>
                <c:pt idx="100">
                  <c:v>1.8711999999999999E-2</c:v>
                </c:pt>
                <c:pt idx="101">
                  <c:v>1.9345000000000025E-2</c:v>
                </c:pt>
                <c:pt idx="102">
                  <c:v>1.7451999999999999E-2</c:v>
                </c:pt>
                <c:pt idx="103">
                  <c:v>1.6053999999999999E-2</c:v>
                </c:pt>
                <c:pt idx="104">
                  <c:v>1.5883999999999999E-2</c:v>
                </c:pt>
                <c:pt idx="105">
                  <c:v>1.7697999999999998E-2</c:v>
                </c:pt>
                <c:pt idx="106">
                  <c:v>1.8474000000000001E-2</c:v>
                </c:pt>
                <c:pt idx="107">
                  <c:v>1.9244000000000025E-2</c:v>
                </c:pt>
                <c:pt idx="108">
                  <c:v>1.8648000000000001E-2</c:v>
                </c:pt>
                <c:pt idx="109">
                  <c:v>1.8364999999999999E-2</c:v>
                </c:pt>
                <c:pt idx="110">
                  <c:v>1.8315000000000001E-2</c:v>
                </c:pt>
                <c:pt idx="111">
                  <c:v>1.7864999999999999E-2</c:v>
                </c:pt>
                <c:pt idx="112">
                  <c:v>1.8551999999999999E-2</c:v>
                </c:pt>
                <c:pt idx="113">
                  <c:v>1.7857999999999999E-2</c:v>
                </c:pt>
                <c:pt idx="114">
                  <c:v>1.6837000000000001E-2</c:v>
                </c:pt>
                <c:pt idx="115">
                  <c:v>1.6184000000000007E-2</c:v>
                </c:pt>
                <c:pt idx="116">
                  <c:v>1.7249E-2</c:v>
                </c:pt>
                <c:pt idx="117">
                  <c:v>1.7464E-2</c:v>
                </c:pt>
                <c:pt idx="118">
                  <c:v>1.8380000000000021E-2</c:v>
                </c:pt>
                <c:pt idx="119">
                  <c:v>1.6854000000000001E-2</c:v>
                </c:pt>
                <c:pt idx="120">
                  <c:v>1.6891000000000003E-2</c:v>
                </c:pt>
                <c:pt idx="121">
                  <c:v>1.7451000000000001E-2</c:v>
                </c:pt>
                <c:pt idx="122">
                  <c:v>1.8165000000000001E-2</c:v>
                </c:pt>
                <c:pt idx="123">
                  <c:v>1.8693999999999999E-2</c:v>
                </c:pt>
                <c:pt idx="124">
                  <c:v>1.7670000000000002E-2</c:v>
                </c:pt>
                <c:pt idx="125">
                  <c:v>1.8532000000000003E-2</c:v>
                </c:pt>
                <c:pt idx="126">
                  <c:v>1.8038999999999999E-2</c:v>
                </c:pt>
                <c:pt idx="127">
                  <c:v>1.8731000000000001E-2</c:v>
                </c:pt>
                <c:pt idx="128">
                  <c:v>1.8265000000000003E-2</c:v>
                </c:pt>
                <c:pt idx="129">
                  <c:v>1.8423000000000005E-2</c:v>
                </c:pt>
                <c:pt idx="130">
                  <c:v>1.8037000000000001E-2</c:v>
                </c:pt>
                <c:pt idx="131">
                  <c:v>1.9938000000000001E-2</c:v>
                </c:pt>
                <c:pt idx="132">
                  <c:v>2.0347000000000001E-2</c:v>
                </c:pt>
                <c:pt idx="133">
                  <c:v>1.9143000000000028E-2</c:v>
                </c:pt>
                <c:pt idx="134">
                  <c:v>1.8416999999999999E-2</c:v>
                </c:pt>
                <c:pt idx="135">
                  <c:v>1.7125999999999999E-2</c:v>
                </c:pt>
                <c:pt idx="136">
                  <c:v>1.7266E-2</c:v>
                </c:pt>
                <c:pt idx="137">
                  <c:v>1.8103999999999999E-2</c:v>
                </c:pt>
                <c:pt idx="138">
                  <c:v>1.8579999999999999E-2</c:v>
                </c:pt>
                <c:pt idx="139">
                  <c:v>1.9292000000000021E-2</c:v>
                </c:pt>
                <c:pt idx="140">
                  <c:v>1.7769E-2</c:v>
                </c:pt>
                <c:pt idx="141">
                  <c:v>1.8585000000000001E-2</c:v>
                </c:pt>
                <c:pt idx="142">
                  <c:v>1.8023999999999998E-2</c:v>
                </c:pt>
                <c:pt idx="143">
                  <c:v>1.6984000000000023E-2</c:v>
                </c:pt>
                <c:pt idx="144">
                  <c:v>1.6725000000000021E-2</c:v>
                </c:pt>
                <c:pt idx="145">
                  <c:v>1.8107999999999999E-2</c:v>
                </c:pt>
                <c:pt idx="146">
                  <c:v>1.8020000000000001E-2</c:v>
                </c:pt>
                <c:pt idx="147">
                  <c:v>1.8072999999999999E-2</c:v>
                </c:pt>
                <c:pt idx="148">
                  <c:v>1.6572000000000003E-2</c:v>
                </c:pt>
                <c:pt idx="149">
                  <c:v>1.6615000000000001E-2</c:v>
                </c:pt>
                <c:pt idx="150">
                  <c:v>1.7364000000000001E-2</c:v>
                </c:pt>
                <c:pt idx="151">
                  <c:v>1.7772E-2</c:v>
                </c:pt>
                <c:pt idx="152">
                  <c:v>1.6903000000000026E-2</c:v>
                </c:pt>
                <c:pt idx="153">
                  <c:v>1.6839E-2</c:v>
                </c:pt>
                <c:pt idx="154">
                  <c:v>1.6878000000000001E-2</c:v>
                </c:pt>
                <c:pt idx="155">
                  <c:v>1.7912999999999998E-2</c:v>
                </c:pt>
                <c:pt idx="156">
                  <c:v>1.7363E-2</c:v>
                </c:pt>
                <c:pt idx="157">
                  <c:v>1.8072000000000001E-2</c:v>
                </c:pt>
                <c:pt idx="158">
                  <c:v>1.7912999999999998E-2</c:v>
                </c:pt>
                <c:pt idx="159">
                  <c:v>1.7773000000000001E-2</c:v>
                </c:pt>
                <c:pt idx="160">
                  <c:v>1.7759E-2</c:v>
                </c:pt>
                <c:pt idx="161">
                  <c:v>1.8494E-2</c:v>
                </c:pt>
                <c:pt idx="162">
                  <c:v>1.9619999999999999E-2</c:v>
                </c:pt>
                <c:pt idx="163">
                  <c:v>1.9297999999999999E-2</c:v>
                </c:pt>
                <c:pt idx="164">
                  <c:v>1.9358E-2</c:v>
                </c:pt>
                <c:pt idx="165">
                  <c:v>1.9171000000000007E-2</c:v>
                </c:pt>
                <c:pt idx="166">
                  <c:v>1.8020999999999999E-2</c:v>
                </c:pt>
                <c:pt idx="167">
                  <c:v>1.8806000000000003E-2</c:v>
                </c:pt>
                <c:pt idx="168">
                  <c:v>1.7655000000000001E-2</c:v>
                </c:pt>
                <c:pt idx="169">
                  <c:v>1.8803000000000028E-2</c:v>
                </c:pt>
                <c:pt idx="170">
                  <c:v>1.8759999999999999E-2</c:v>
                </c:pt>
                <c:pt idx="171">
                  <c:v>1.9379E-2</c:v>
                </c:pt>
                <c:pt idx="172">
                  <c:v>2.0563000000000001E-2</c:v>
                </c:pt>
                <c:pt idx="173">
                  <c:v>1.9400000000000032E-2</c:v>
                </c:pt>
                <c:pt idx="174">
                  <c:v>1.8439000000000001E-2</c:v>
                </c:pt>
                <c:pt idx="175">
                  <c:v>1.6993000000000001E-2</c:v>
                </c:pt>
                <c:pt idx="176">
                  <c:v>1.7842000000000007E-2</c:v>
                </c:pt>
                <c:pt idx="177">
                  <c:v>1.9287000000000023E-2</c:v>
                </c:pt>
                <c:pt idx="178">
                  <c:v>2.0806999999999999E-2</c:v>
                </c:pt>
                <c:pt idx="179">
                  <c:v>2.0878000000000011E-2</c:v>
                </c:pt>
                <c:pt idx="180">
                  <c:v>2.0900000000000002E-2</c:v>
                </c:pt>
                <c:pt idx="181">
                  <c:v>1.9678999999999999E-2</c:v>
                </c:pt>
                <c:pt idx="182">
                  <c:v>1.9248000000000001E-2</c:v>
                </c:pt>
                <c:pt idx="183">
                  <c:v>1.8204999999999999E-2</c:v>
                </c:pt>
                <c:pt idx="184">
                  <c:v>1.8405999999999999E-2</c:v>
                </c:pt>
                <c:pt idx="185">
                  <c:v>1.9084000000000028E-2</c:v>
                </c:pt>
                <c:pt idx="186">
                  <c:v>1.9082000000000026E-2</c:v>
                </c:pt>
                <c:pt idx="187">
                  <c:v>1.9158999999999999E-2</c:v>
                </c:pt>
                <c:pt idx="188">
                  <c:v>1.7819999999999999E-2</c:v>
                </c:pt>
                <c:pt idx="189">
                  <c:v>1.8211999999999999E-2</c:v>
                </c:pt>
                <c:pt idx="190">
                  <c:v>1.7693E-2</c:v>
                </c:pt>
                <c:pt idx="191">
                  <c:v>1.7805000000000001E-2</c:v>
                </c:pt>
                <c:pt idx="192">
                  <c:v>1.8268000000000003E-2</c:v>
                </c:pt>
                <c:pt idx="193">
                  <c:v>1.8395000000000005E-2</c:v>
                </c:pt>
                <c:pt idx="194">
                  <c:v>1.8172000000000001E-2</c:v>
                </c:pt>
                <c:pt idx="195">
                  <c:v>1.7347000000000001E-2</c:v>
                </c:pt>
                <c:pt idx="196">
                  <c:v>1.6830000000000001E-2</c:v>
                </c:pt>
                <c:pt idx="197">
                  <c:v>1.6445000000000001E-2</c:v>
                </c:pt>
                <c:pt idx="198">
                  <c:v>1.6570999999999999E-2</c:v>
                </c:pt>
                <c:pt idx="199">
                  <c:v>1.8273000000000001E-2</c:v>
                </c:pt>
                <c:pt idx="200">
                  <c:v>1.9252000000000005E-2</c:v>
                </c:pt>
                <c:pt idx="201">
                  <c:v>1.9491000000000001E-2</c:v>
                </c:pt>
                <c:pt idx="202">
                  <c:v>1.7517000000000001E-2</c:v>
                </c:pt>
                <c:pt idx="203">
                  <c:v>1.7158E-2</c:v>
                </c:pt>
                <c:pt idx="204">
                  <c:v>1.6279999999999999E-2</c:v>
                </c:pt>
                <c:pt idx="205">
                  <c:v>1.7420000000000001E-2</c:v>
                </c:pt>
                <c:pt idx="206">
                  <c:v>1.8036E-2</c:v>
                </c:pt>
                <c:pt idx="207">
                  <c:v>1.8834E-2</c:v>
                </c:pt>
                <c:pt idx="208">
                  <c:v>1.9012999999999999E-2</c:v>
                </c:pt>
                <c:pt idx="209">
                  <c:v>1.7974E-2</c:v>
                </c:pt>
                <c:pt idx="210">
                  <c:v>1.7951000000000002E-2</c:v>
                </c:pt>
                <c:pt idx="211">
                  <c:v>1.7113E-2</c:v>
                </c:pt>
                <c:pt idx="212">
                  <c:v>1.7853000000000001E-2</c:v>
                </c:pt>
                <c:pt idx="213">
                  <c:v>1.7058E-2</c:v>
                </c:pt>
                <c:pt idx="214">
                  <c:v>1.7104999999999999E-2</c:v>
                </c:pt>
                <c:pt idx="215">
                  <c:v>1.7683999999999998E-2</c:v>
                </c:pt>
                <c:pt idx="216">
                  <c:v>1.7579999999999998E-2</c:v>
                </c:pt>
                <c:pt idx="217">
                  <c:v>1.7467E-2</c:v>
                </c:pt>
                <c:pt idx="218">
                  <c:v>1.7867000000000001E-2</c:v>
                </c:pt>
                <c:pt idx="219">
                  <c:v>1.9977999999999999E-2</c:v>
                </c:pt>
                <c:pt idx="220">
                  <c:v>2.0735000000000031E-2</c:v>
                </c:pt>
                <c:pt idx="221">
                  <c:v>1.9788000000000024E-2</c:v>
                </c:pt>
                <c:pt idx="222">
                  <c:v>1.9205000000000024E-2</c:v>
                </c:pt>
                <c:pt idx="223">
                  <c:v>1.8929999999999999E-2</c:v>
                </c:pt>
                <c:pt idx="224">
                  <c:v>1.8689000000000001E-2</c:v>
                </c:pt>
                <c:pt idx="225">
                  <c:v>1.7485000000000001E-2</c:v>
                </c:pt>
                <c:pt idx="226">
                  <c:v>1.6990000000000026E-2</c:v>
                </c:pt>
                <c:pt idx="227">
                  <c:v>1.7069999999999998E-2</c:v>
                </c:pt>
                <c:pt idx="228">
                  <c:v>1.6066E-2</c:v>
                </c:pt>
                <c:pt idx="229">
                  <c:v>1.6050999999999999E-2</c:v>
                </c:pt>
                <c:pt idx="230">
                  <c:v>1.5671000000000001E-2</c:v>
                </c:pt>
                <c:pt idx="231">
                  <c:v>1.6587999999999999E-2</c:v>
                </c:pt>
                <c:pt idx="232">
                  <c:v>1.6050999999999999E-2</c:v>
                </c:pt>
                <c:pt idx="233">
                  <c:v>1.6004000000000001E-2</c:v>
                </c:pt>
                <c:pt idx="234">
                  <c:v>1.6428999999999999E-2</c:v>
                </c:pt>
                <c:pt idx="235">
                  <c:v>1.7399999999999999E-2</c:v>
                </c:pt>
                <c:pt idx="236">
                  <c:v>1.7871999999999999E-2</c:v>
                </c:pt>
                <c:pt idx="237">
                  <c:v>1.7322000000000001E-2</c:v>
                </c:pt>
                <c:pt idx="238">
                  <c:v>1.6768000000000026E-2</c:v>
                </c:pt>
                <c:pt idx="239">
                  <c:v>1.7408E-2</c:v>
                </c:pt>
                <c:pt idx="240">
                  <c:v>1.7978000000000001E-2</c:v>
                </c:pt>
                <c:pt idx="241">
                  <c:v>1.8686999999999999E-2</c:v>
                </c:pt>
                <c:pt idx="242">
                  <c:v>1.8003000000000005E-2</c:v>
                </c:pt>
                <c:pt idx="243">
                  <c:v>1.7738E-2</c:v>
                </c:pt>
                <c:pt idx="244">
                  <c:v>1.7437000000000001E-2</c:v>
                </c:pt>
                <c:pt idx="245">
                  <c:v>1.7172E-2</c:v>
                </c:pt>
                <c:pt idx="246">
                  <c:v>1.7256000000000001E-2</c:v>
                </c:pt>
                <c:pt idx="247">
                  <c:v>1.8172000000000001E-2</c:v>
                </c:pt>
                <c:pt idx="248">
                  <c:v>1.7911E-2</c:v>
                </c:pt>
                <c:pt idx="249">
                  <c:v>1.8704000000000023E-2</c:v>
                </c:pt>
                <c:pt idx="250">
                  <c:v>1.7984000000000003E-2</c:v>
                </c:pt>
                <c:pt idx="251">
                  <c:v>1.8588000000000007E-2</c:v>
                </c:pt>
                <c:pt idx="252">
                  <c:v>1.7534000000000001E-2</c:v>
                </c:pt>
                <c:pt idx="253">
                  <c:v>1.7432E-2</c:v>
                </c:pt>
                <c:pt idx="254">
                  <c:v>1.7783E-2</c:v>
                </c:pt>
                <c:pt idx="255">
                  <c:v>1.8676000000000005E-2</c:v>
                </c:pt>
                <c:pt idx="256">
                  <c:v>1.8731999999999999E-2</c:v>
                </c:pt>
                <c:pt idx="257">
                  <c:v>1.8376E-2</c:v>
                </c:pt>
                <c:pt idx="258">
                  <c:v>1.7846000000000001E-2</c:v>
                </c:pt>
                <c:pt idx="259">
                  <c:v>1.6442000000000023E-2</c:v>
                </c:pt>
                <c:pt idx="260">
                  <c:v>1.6815E-2</c:v>
                </c:pt>
                <c:pt idx="261">
                  <c:v>1.6420000000000021E-2</c:v>
                </c:pt>
                <c:pt idx="262">
                  <c:v>1.7991E-2</c:v>
                </c:pt>
                <c:pt idx="263">
                  <c:v>1.7961999999999999E-2</c:v>
                </c:pt>
                <c:pt idx="264">
                  <c:v>2.0258999999999999E-2</c:v>
                </c:pt>
                <c:pt idx="265">
                  <c:v>2.0060999999999999E-2</c:v>
                </c:pt>
                <c:pt idx="266">
                  <c:v>1.8061000000000001E-2</c:v>
                </c:pt>
                <c:pt idx="267">
                  <c:v>1.6636000000000001E-2</c:v>
                </c:pt>
                <c:pt idx="268">
                  <c:v>1.7288000000000001E-2</c:v>
                </c:pt>
                <c:pt idx="269">
                  <c:v>1.8262000000000021E-2</c:v>
                </c:pt>
                <c:pt idx="270">
                  <c:v>1.9473000000000025E-2</c:v>
                </c:pt>
                <c:pt idx="271">
                  <c:v>1.7306999999999999E-2</c:v>
                </c:pt>
                <c:pt idx="272">
                  <c:v>1.7395000000000001E-2</c:v>
                </c:pt>
                <c:pt idx="273">
                  <c:v>1.6976000000000005E-2</c:v>
                </c:pt>
                <c:pt idx="274">
                  <c:v>1.7610000000000001E-2</c:v>
                </c:pt>
                <c:pt idx="275">
                  <c:v>1.8873000000000001E-2</c:v>
                </c:pt>
                <c:pt idx="276">
                  <c:v>1.8447000000000005E-2</c:v>
                </c:pt>
                <c:pt idx="277">
                  <c:v>1.9234000000000001E-2</c:v>
                </c:pt>
                <c:pt idx="278">
                  <c:v>1.7634E-2</c:v>
                </c:pt>
                <c:pt idx="279">
                  <c:v>1.6976999999999999E-2</c:v>
                </c:pt>
                <c:pt idx="280">
                  <c:v>1.6125000000000007E-2</c:v>
                </c:pt>
                <c:pt idx="281">
                  <c:v>1.6115999999999998E-2</c:v>
                </c:pt>
                <c:pt idx="282">
                  <c:v>1.7107000000000001E-2</c:v>
                </c:pt>
                <c:pt idx="283">
                  <c:v>1.736E-2</c:v>
                </c:pt>
                <c:pt idx="284">
                  <c:v>1.7838E-2</c:v>
                </c:pt>
                <c:pt idx="285">
                  <c:v>1.8621000000000023E-2</c:v>
                </c:pt>
                <c:pt idx="286">
                  <c:v>1.8460000000000025E-2</c:v>
                </c:pt>
                <c:pt idx="287">
                  <c:v>1.8391000000000001E-2</c:v>
                </c:pt>
                <c:pt idx="288">
                  <c:v>1.7749000000000001E-2</c:v>
                </c:pt>
                <c:pt idx="289">
                  <c:v>1.8154E-2</c:v>
                </c:pt>
                <c:pt idx="290">
                  <c:v>1.8482000000000023E-2</c:v>
                </c:pt>
                <c:pt idx="291">
                  <c:v>1.8471000000000001E-2</c:v>
                </c:pt>
                <c:pt idx="292">
                  <c:v>1.7145000000000001E-2</c:v>
                </c:pt>
                <c:pt idx="293">
                  <c:v>1.7246000000000001E-2</c:v>
                </c:pt>
                <c:pt idx="294">
                  <c:v>1.6886999999999999E-2</c:v>
                </c:pt>
                <c:pt idx="295">
                  <c:v>1.8415000000000001E-2</c:v>
                </c:pt>
                <c:pt idx="296">
                  <c:v>1.7603000000000001E-2</c:v>
                </c:pt>
                <c:pt idx="297">
                  <c:v>1.7919999999999998E-2</c:v>
                </c:pt>
                <c:pt idx="298">
                  <c:v>1.6943000000000027E-2</c:v>
                </c:pt>
                <c:pt idx="299">
                  <c:v>1.7545999999999999E-2</c:v>
                </c:pt>
                <c:pt idx="300">
                  <c:v>1.7291999999999998E-2</c:v>
                </c:pt>
                <c:pt idx="301">
                  <c:v>1.8259000000000001E-2</c:v>
                </c:pt>
                <c:pt idx="302">
                  <c:v>1.8452000000000003E-2</c:v>
                </c:pt>
                <c:pt idx="303">
                  <c:v>1.7194000000000001E-2</c:v>
                </c:pt>
                <c:pt idx="304">
                  <c:v>1.7099E-2</c:v>
                </c:pt>
                <c:pt idx="305">
                  <c:v>1.5887999999999999E-2</c:v>
                </c:pt>
                <c:pt idx="306">
                  <c:v>1.7385999999999999E-2</c:v>
                </c:pt>
                <c:pt idx="307">
                  <c:v>1.7673000000000001E-2</c:v>
                </c:pt>
                <c:pt idx="308">
                  <c:v>1.7690000000000001E-2</c:v>
                </c:pt>
                <c:pt idx="309">
                  <c:v>1.7342000000000003E-2</c:v>
                </c:pt>
                <c:pt idx="310">
                  <c:v>1.5653E-2</c:v>
                </c:pt>
                <c:pt idx="311">
                  <c:v>1.5661999999999999E-2</c:v>
                </c:pt>
                <c:pt idx="312">
                  <c:v>1.5994999999999999E-2</c:v>
                </c:pt>
                <c:pt idx="313">
                  <c:v>1.8498000000000001E-2</c:v>
                </c:pt>
                <c:pt idx="314">
                  <c:v>1.9252999999999999E-2</c:v>
                </c:pt>
                <c:pt idx="315">
                  <c:v>1.8845000000000021E-2</c:v>
                </c:pt>
                <c:pt idx="316">
                  <c:v>1.8485000000000001E-2</c:v>
                </c:pt>
                <c:pt idx="317">
                  <c:v>1.8637999999999998E-2</c:v>
                </c:pt>
                <c:pt idx="318">
                  <c:v>1.9115000000000007E-2</c:v>
                </c:pt>
                <c:pt idx="319">
                  <c:v>1.7755E-2</c:v>
                </c:pt>
                <c:pt idx="320">
                  <c:v>1.7122999999999999E-2</c:v>
                </c:pt>
                <c:pt idx="321">
                  <c:v>1.6407000000000001E-2</c:v>
                </c:pt>
                <c:pt idx="322">
                  <c:v>1.7302999999999999E-2</c:v>
                </c:pt>
                <c:pt idx="323">
                  <c:v>1.7666000000000001E-2</c:v>
                </c:pt>
                <c:pt idx="324">
                  <c:v>1.9592999999999999E-2</c:v>
                </c:pt>
                <c:pt idx="325">
                  <c:v>1.9301000000000026E-2</c:v>
                </c:pt>
                <c:pt idx="326">
                  <c:v>1.9070000000000021E-2</c:v>
                </c:pt>
                <c:pt idx="327">
                  <c:v>1.8258E-2</c:v>
                </c:pt>
                <c:pt idx="328">
                  <c:v>1.8015E-2</c:v>
                </c:pt>
                <c:pt idx="329">
                  <c:v>1.7444999999999999E-2</c:v>
                </c:pt>
                <c:pt idx="330">
                  <c:v>1.7946E-2</c:v>
                </c:pt>
                <c:pt idx="331">
                  <c:v>1.8162999999999999E-2</c:v>
                </c:pt>
                <c:pt idx="332">
                  <c:v>1.8599999999999998E-2</c:v>
                </c:pt>
                <c:pt idx="333">
                  <c:v>1.7898000000000001E-2</c:v>
                </c:pt>
                <c:pt idx="334">
                  <c:v>1.7068E-2</c:v>
                </c:pt>
                <c:pt idx="335">
                  <c:v>1.5651000000000002E-2</c:v>
                </c:pt>
                <c:pt idx="336">
                  <c:v>1.5786000000000001E-2</c:v>
                </c:pt>
                <c:pt idx="337">
                  <c:v>1.6055E-2</c:v>
                </c:pt>
                <c:pt idx="338">
                  <c:v>1.711E-2</c:v>
                </c:pt>
                <c:pt idx="339">
                  <c:v>1.7940999999999999E-2</c:v>
                </c:pt>
                <c:pt idx="340">
                  <c:v>1.8652999999999999E-2</c:v>
                </c:pt>
                <c:pt idx="341">
                  <c:v>2.0500000000000001E-2</c:v>
                </c:pt>
                <c:pt idx="342">
                  <c:v>2.0654000000000002E-2</c:v>
                </c:pt>
                <c:pt idx="343">
                  <c:v>2.030100000000001E-2</c:v>
                </c:pt>
                <c:pt idx="344">
                  <c:v>1.9889000000000028E-2</c:v>
                </c:pt>
                <c:pt idx="345">
                  <c:v>1.7946E-2</c:v>
                </c:pt>
                <c:pt idx="346">
                  <c:v>1.9137999999999999E-2</c:v>
                </c:pt>
                <c:pt idx="347">
                  <c:v>1.8356999999999998E-2</c:v>
                </c:pt>
                <c:pt idx="348">
                  <c:v>1.9202000000000028E-2</c:v>
                </c:pt>
                <c:pt idx="349">
                  <c:v>1.8955000000000003E-2</c:v>
                </c:pt>
                <c:pt idx="350">
                  <c:v>1.8578999999999998E-2</c:v>
                </c:pt>
                <c:pt idx="351">
                  <c:v>1.7365999999999999E-2</c:v>
                </c:pt>
                <c:pt idx="352">
                  <c:v>1.8238000000000001E-2</c:v>
                </c:pt>
                <c:pt idx="353">
                  <c:v>1.8440999999999999E-2</c:v>
                </c:pt>
                <c:pt idx="354">
                  <c:v>1.9878000000000003E-2</c:v>
                </c:pt>
                <c:pt idx="355">
                  <c:v>1.8232000000000005E-2</c:v>
                </c:pt>
                <c:pt idx="356">
                  <c:v>1.7468999999999998E-2</c:v>
                </c:pt>
                <c:pt idx="357">
                  <c:v>1.7472999999999999E-2</c:v>
                </c:pt>
                <c:pt idx="358">
                  <c:v>1.7524000000000001E-2</c:v>
                </c:pt>
                <c:pt idx="359">
                  <c:v>1.7309999999999999E-2</c:v>
                </c:pt>
                <c:pt idx="360">
                  <c:v>1.6881000000000028E-2</c:v>
                </c:pt>
                <c:pt idx="361">
                  <c:v>1.7361000000000001E-2</c:v>
                </c:pt>
                <c:pt idx="362">
                  <c:v>1.7281000000000001E-2</c:v>
                </c:pt>
                <c:pt idx="363">
                  <c:v>1.7822999999999999E-2</c:v>
                </c:pt>
                <c:pt idx="364">
                  <c:v>1.7291999999999998E-2</c:v>
                </c:pt>
                <c:pt idx="365">
                  <c:v>1.7389999999999999E-2</c:v>
                </c:pt>
                <c:pt idx="366">
                  <c:v>1.6421000000000026E-2</c:v>
                </c:pt>
                <c:pt idx="367">
                  <c:v>1.5979E-2</c:v>
                </c:pt>
                <c:pt idx="368">
                  <c:v>1.5790999999999999E-2</c:v>
                </c:pt>
                <c:pt idx="369">
                  <c:v>1.5821000000000005E-2</c:v>
                </c:pt>
                <c:pt idx="370">
                  <c:v>1.6351999999999998E-2</c:v>
                </c:pt>
                <c:pt idx="371">
                  <c:v>1.7912999999999998E-2</c:v>
                </c:pt>
                <c:pt idx="372">
                  <c:v>1.8438E-2</c:v>
                </c:pt>
                <c:pt idx="373">
                  <c:v>1.8343999999999999E-2</c:v>
                </c:pt>
                <c:pt idx="374">
                  <c:v>1.6936000000000003E-2</c:v>
                </c:pt>
                <c:pt idx="375">
                  <c:v>1.7167000000000002E-2</c:v>
                </c:pt>
                <c:pt idx="376">
                  <c:v>1.7221E-2</c:v>
                </c:pt>
                <c:pt idx="377">
                  <c:v>1.7544000000000001E-2</c:v>
                </c:pt>
                <c:pt idx="378">
                  <c:v>1.7257999999999999E-2</c:v>
                </c:pt>
                <c:pt idx="379">
                  <c:v>1.7365999999999999E-2</c:v>
                </c:pt>
                <c:pt idx="380">
                  <c:v>1.7554E-2</c:v>
                </c:pt>
                <c:pt idx="381">
                  <c:v>1.8239999999999999E-2</c:v>
                </c:pt>
                <c:pt idx="382">
                  <c:v>1.8374999999999999E-2</c:v>
                </c:pt>
                <c:pt idx="383">
                  <c:v>1.8881000000000023E-2</c:v>
                </c:pt>
                <c:pt idx="384">
                  <c:v>1.9108000000000003E-2</c:v>
                </c:pt>
                <c:pt idx="385">
                  <c:v>1.9012999999999999E-2</c:v>
                </c:pt>
                <c:pt idx="386">
                  <c:v>1.8474999999999998E-2</c:v>
                </c:pt>
                <c:pt idx="387">
                  <c:v>1.7323000000000005E-2</c:v>
                </c:pt>
                <c:pt idx="388">
                  <c:v>1.5443000000000016E-2</c:v>
                </c:pt>
                <c:pt idx="389">
                  <c:v>1.5165000000000001E-2</c:v>
                </c:pt>
                <c:pt idx="390">
                  <c:v>1.5193E-2</c:v>
                </c:pt>
                <c:pt idx="391">
                  <c:v>1.6285000000000001E-2</c:v>
                </c:pt>
                <c:pt idx="392">
                  <c:v>1.6111E-2</c:v>
                </c:pt>
                <c:pt idx="393">
                  <c:v>1.6317999999999999E-2</c:v>
                </c:pt>
                <c:pt idx="394">
                  <c:v>1.6917999999999999E-2</c:v>
                </c:pt>
                <c:pt idx="395">
                  <c:v>1.8120000000000025E-2</c:v>
                </c:pt>
                <c:pt idx="396">
                  <c:v>1.8051999999999999E-2</c:v>
                </c:pt>
                <c:pt idx="397">
                  <c:v>1.8055000000000002E-2</c:v>
                </c:pt>
                <c:pt idx="398">
                  <c:v>1.6520000000000024E-2</c:v>
                </c:pt>
                <c:pt idx="399">
                  <c:v>1.6591999999999999E-2</c:v>
                </c:pt>
                <c:pt idx="400">
                  <c:v>1.5984000000000005E-2</c:v>
                </c:pt>
                <c:pt idx="401">
                  <c:v>1.6025999999999999E-2</c:v>
                </c:pt>
                <c:pt idx="402">
                  <c:v>1.5467000000000003E-2</c:v>
                </c:pt>
                <c:pt idx="403">
                  <c:v>1.5180000000000015E-2</c:v>
                </c:pt>
                <c:pt idx="404">
                  <c:v>1.6115999999999998E-2</c:v>
                </c:pt>
                <c:pt idx="405">
                  <c:v>1.7138E-2</c:v>
                </c:pt>
                <c:pt idx="406">
                  <c:v>1.7294E-2</c:v>
                </c:pt>
                <c:pt idx="407">
                  <c:v>1.7953E-2</c:v>
                </c:pt>
                <c:pt idx="408">
                  <c:v>1.7606E-2</c:v>
                </c:pt>
                <c:pt idx="409">
                  <c:v>1.7597000000000002E-2</c:v>
                </c:pt>
                <c:pt idx="410">
                  <c:v>1.7493999999999999E-2</c:v>
                </c:pt>
                <c:pt idx="411">
                  <c:v>1.8669999999999999E-2</c:v>
                </c:pt>
                <c:pt idx="412">
                  <c:v>1.8360999999999999E-2</c:v>
                </c:pt>
                <c:pt idx="413">
                  <c:v>1.8072999999999999E-2</c:v>
                </c:pt>
                <c:pt idx="414">
                  <c:v>1.7746000000000001E-2</c:v>
                </c:pt>
                <c:pt idx="415">
                  <c:v>1.8040000000000007E-2</c:v>
                </c:pt>
                <c:pt idx="416">
                  <c:v>1.8426000000000001E-2</c:v>
                </c:pt>
                <c:pt idx="417">
                  <c:v>1.7358999999999996E-2</c:v>
                </c:pt>
                <c:pt idx="418">
                  <c:v>1.7468999999999998E-2</c:v>
                </c:pt>
                <c:pt idx="419">
                  <c:v>1.7373E-2</c:v>
                </c:pt>
                <c:pt idx="420">
                  <c:v>1.8689000000000001E-2</c:v>
                </c:pt>
                <c:pt idx="421">
                  <c:v>1.8891000000000005E-2</c:v>
                </c:pt>
                <c:pt idx="422">
                  <c:v>1.9653000000000021E-2</c:v>
                </c:pt>
                <c:pt idx="423">
                  <c:v>1.8977000000000001E-2</c:v>
                </c:pt>
                <c:pt idx="424">
                  <c:v>1.9509000000000023E-2</c:v>
                </c:pt>
                <c:pt idx="425">
                  <c:v>1.8112E-2</c:v>
                </c:pt>
                <c:pt idx="426">
                  <c:v>1.7967E-2</c:v>
                </c:pt>
                <c:pt idx="427">
                  <c:v>1.7173999999999998E-2</c:v>
                </c:pt>
                <c:pt idx="428">
                  <c:v>1.6802000000000025E-2</c:v>
                </c:pt>
                <c:pt idx="429">
                  <c:v>1.5650000000000001E-2</c:v>
                </c:pt>
                <c:pt idx="430">
                  <c:v>1.6822000000000024E-2</c:v>
                </c:pt>
                <c:pt idx="431">
                  <c:v>1.7135000000000001E-2</c:v>
                </c:pt>
                <c:pt idx="432">
                  <c:v>1.8432E-2</c:v>
                </c:pt>
                <c:pt idx="433">
                  <c:v>1.6147000000000005E-2</c:v>
                </c:pt>
                <c:pt idx="434">
                  <c:v>1.6140000000000026E-2</c:v>
                </c:pt>
                <c:pt idx="435">
                  <c:v>1.5816E-2</c:v>
                </c:pt>
                <c:pt idx="436">
                  <c:v>1.7538000000000002E-2</c:v>
                </c:pt>
                <c:pt idx="437">
                  <c:v>1.6684000000000025E-2</c:v>
                </c:pt>
                <c:pt idx="438">
                  <c:v>1.6530000000000003E-2</c:v>
                </c:pt>
                <c:pt idx="439">
                  <c:v>1.5963000000000001E-2</c:v>
                </c:pt>
                <c:pt idx="440">
                  <c:v>1.6330999999999998E-2</c:v>
                </c:pt>
                <c:pt idx="441">
                  <c:v>1.6362999999999999E-2</c:v>
                </c:pt>
                <c:pt idx="442">
                  <c:v>1.6625000000000025E-2</c:v>
                </c:pt>
                <c:pt idx="443">
                  <c:v>1.6632999999999998E-2</c:v>
                </c:pt>
                <c:pt idx="444">
                  <c:v>1.6730999999999999E-2</c:v>
                </c:pt>
                <c:pt idx="445">
                  <c:v>1.5774E-2</c:v>
                </c:pt>
                <c:pt idx="446">
                  <c:v>1.5963000000000001E-2</c:v>
                </c:pt>
                <c:pt idx="447">
                  <c:v>1.6202999999999999E-2</c:v>
                </c:pt>
                <c:pt idx="448">
                  <c:v>1.6112000000000001E-2</c:v>
                </c:pt>
                <c:pt idx="449">
                  <c:v>1.6645000000000024E-2</c:v>
                </c:pt>
                <c:pt idx="450">
                  <c:v>1.6655000000000003E-2</c:v>
                </c:pt>
                <c:pt idx="451">
                  <c:v>1.6347000000000007E-2</c:v>
                </c:pt>
                <c:pt idx="452">
                  <c:v>1.5500000000000017E-2</c:v>
                </c:pt>
                <c:pt idx="453">
                  <c:v>1.4737999999999998E-2</c:v>
                </c:pt>
                <c:pt idx="454">
                  <c:v>1.4881000000000005E-2</c:v>
                </c:pt>
                <c:pt idx="455">
                  <c:v>1.4090999999999998E-2</c:v>
                </c:pt>
                <c:pt idx="456">
                  <c:v>1.5615E-2</c:v>
                </c:pt>
                <c:pt idx="457">
                  <c:v>1.5134999999999996E-2</c:v>
                </c:pt>
                <c:pt idx="458">
                  <c:v>1.6091000000000001E-2</c:v>
                </c:pt>
                <c:pt idx="459">
                  <c:v>1.485E-2</c:v>
                </c:pt>
                <c:pt idx="460">
                  <c:v>1.6693000000000003E-2</c:v>
                </c:pt>
                <c:pt idx="461">
                  <c:v>1.6735000000000003E-2</c:v>
                </c:pt>
                <c:pt idx="462">
                  <c:v>1.8040000000000007E-2</c:v>
                </c:pt>
                <c:pt idx="463">
                  <c:v>1.7011999999999999E-2</c:v>
                </c:pt>
                <c:pt idx="464">
                  <c:v>1.7319999999999999E-2</c:v>
                </c:pt>
                <c:pt idx="465">
                  <c:v>1.6469999999999999E-2</c:v>
                </c:pt>
                <c:pt idx="466">
                  <c:v>1.6285999999999998E-2</c:v>
                </c:pt>
                <c:pt idx="467">
                  <c:v>1.6898000000000003E-2</c:v>
                </c:pt>
                <c:pt idx="468">
                  <c:v>1.7802999999999999E-2</c:v>
                </c:pt>
                <c:pt idx="469">
                  <c:v>1.7672E-2</c:v>
                </c:pt>
                <c:pt idx="470">
                  <c:v>1.7555000000000001E-2</c:v>
                </c:pt>
                <c:pt idx="471">
                  <c:v>1.7167000000000002E-2</c:v>
                </c:pt>
                <c:pt idx="472">
                  <c:v>1.7906999999999999E-2</c:v>
                </c:pt>
                <c:pt idx="473">
                  <c:v>1.736E-2</c:v>
                </c:pt>
                <c:pt idx="474">
                  <c:v>1.6728000000000003E-2</c:v>
                </c:pt>
                <c:pt idx="475">
                  <c:v>1.6646999999999999E-2</c:v>
                </c:pt>
                <c:pt idx="476">
                  <c:v>1.6206999999999999E-2</c:v>
                </c:pt>
                <c:pt idx="477">
                  <c:v>1.7323000000000005E-2</c:v>
                </c:pt>
                <c:pt idx="478">
                  <c:v>1.6212000000000001E-2</c:v>
                </c:pt>
                <c:pt idx="479">
                  <c:v>1.7461999999999998E-2</c:v>
                </c:pt>
                <c:pt idx="480">
                  <c:v>1.6301000000000024E-2</c:v>
                </c:pt>
                <c:pt idx="481">
                  <c:v>1.6708000000000021E-2</c:v>
                </c:pt>
                <c:pt idx="482">
                  <c:v>1.5722000000000003E-2</c:v>
                </c:pt>
                <c:pt idx="483">
                  <c:v>1.5897999999999999E-2</c:v>
                </c:pt>
                <c:pt idx="484">
                  <c:v>1.6160000000000025E-2</c:v>
                </c:pt>
                <c:pt idx="485">
                  <c:v>1.6768999999999999E-2</c:v>
                </c:pt>
                <c:pt idx="486">
                  <c:v>1.7828E-2</c:v>
                </c:pt>
                <c:pt idx="487">
                  <c:v>1.7687999999999999E-2</c:v>
                </c:pt>
                <c:pt idx="488">
                  <c:v>1.7174999999999999E-2</c:v>
                </c:pt>
                <c:pt idx="489">
                  <c:v>1.6909000000000021E-2</c:v>
                </c:pt>
                <c:pt idx="490">
                  <c:v>1.7868999999999999E-2</c:v>
                </c:pt>
                <c:pt idx="491">
                  <c:v>1.8053E-2</c:v>
                </c:pt>
                <c:pt idx="492">
                  <c:v>1.7517000000000001E-2</c:v>
                </c:pt>
                <c:pt idx="493">
                  <c:v>1.5448999999999999E-2</c:v>
                </c:pt>
                <c:pt idx="494">
                  <c:v>1.5132E-2</c:v>
                </c:pt>
                <c:pt idx="495">
                  <c:v>1.3833000000000003E-2</c:v>
                </c:pt>
                <c:pt idx="496">
                  <c:v>1.5120000000000001E-2</c:v>
                </c:pt>
                <c:pt idx="497">
                  <c:v>1.5491000000000001E-2</c:v>
                </c:pt>
                <c:pt idx="498">
                  <c:v>1.5363999999999999E-2</c:v>
                </c:pt>
                <c:pt idx="499">
                  <c:v>1.5493000000000003E-2</c:v>
                </c:pt>
                <c:pt idx="500">
                  <c:v>1.6357E-2</c:v>
                </c:pt>
                <c:pt idx="501">
                  <c:v>1.8468999999999999E-2</c:v>
                </c:pt>
                <c:pt idx="502">
                  <c:v>1.8553E-2</c:v>
                </c:pt>
                <c:pt idx="503">
                  <c:v>1.7846000000000001E-2</c:v>
                </c:pt>
                <c:pt idx="504">
                  <c:v>1.7146999999999999E-2</c:v>
                </c:pt>
                <c:pt idx="505">
                  <c:v>1.6494999999999999E-2</c:v>
                </c:pt>
                <c:pt idx="506">
                  <c:v>1.5779999999999999E-2</c:v>
                </c:pt>
                <c:pt idx="507">
                  <c:v>1.3901000000000021E-2</c:v>
                </c:pt>
                <c:pt idx="508">
                  <c:v>1.439E-2</c:v>
                </c:pt>
                <c:pt idx="509">
                  <c:v>1.4291999999999996E-2</c:v>
                </c:pt>
                <c:pt idx="510">
                  <c:v>1.5443000000000016E-2</c:v>
                </c:pt>
                <c:pt idx="511">
                  <c:v>1.5226999999999999E-2</c:v>
                </c:pt>
                <c:pt idx="512">
                  <c:v>1.5775000000000001E-2</c:v>
                </c:pt>
                <c:pt idx="513">
                  <c:v>1.5984000000000005E-2</c:v>
                </c:pt>
                <c:pt idx="514">
                  <c:v>1.5762000000000005E-2</c:v>
                </c:pt>
                <c:pt idx="515">
                  <c:v>1.5913E-2</c:v>
                </c:pt>
                <c:pt idx="516">
                  <c:v>1.6726000000000001E-2</c:v>
                </c:pt>
                <c:pt idx="517">
                  <c:v>1.7264999999999999E-2</c:v>
                </c:pt>
                <c:pt idx="518">
                  <c:v>1.7788000000000005E-2</c:v>
                </c:pt>
                <c:pt idx="519">
                  <c:v>1.6649000000000001E-2</c:v>
                </c:pt>
                <c:pt idx="520">
                  <c:v>1.5786999999999999E-2</c:v>
                </c:pt>
                <c:pt idx="521">
                  <c:v>1.6059E-2</c:v>
                </c:pt>
                <c:pt idx="522">
                  <c:v>1.5862000000000001E-2</c:v>
                </c:pt>
                <c:pt idx="523">
                  <c:v>1.6427000000000001E-2</c:v>
                </c:pt>
                <c:pt idx="524">
                  <c:v>1.5765000000000001E-2</c:v>
                </c:pt>
                <c:pt idx="525">
                  <c:v>1.7006E-2</c:v>
                </c:pt>
                <c:pt idx="526">
                  <c:v>1.6442999999999999E-2</c:v>
                </c:pt>
                <c:pt idx="527">
                  <c:v>1.5880999999999999E-2</c:v>
                </c:pt>
                <c:pt idx="528">
                  <c:v>1.4991000000000001E-2</c:v>
                </c:pt>
                <c:pt idx="529">
                  <c:v>1.5485000000000007E-2</c:v>
                </c:pt>
                <c:pt idx="530">
                  <c:v>1.5486000000000003E-2</c:v>
                </c:pt>
                <c:pt idx="531">
                  <c:v>1.4182E-2</c:v>
                </c:pt>
                <c:pt idx="532">
                  <c:v>1.4277999999999985E-2</c:v>
                </c:pt>
                <c:pt idx="533">
                  <c:v>1.3320000000000018E-2</c:v>
                </c:pt>
                <c:pt idx="534">
                  <c:v>1.4767000000000001E-2</c:v>
                </c:pt>
                <c:pt idx="535">
                  <c:v>1.4324999999999996E-2</c:v>
                </c:pt>
                <c:pt idx="536">
                  <c:v>1.4558E-2</c:v>
                </c:pt>
                <c:pt idx="537">
                  <c:v>1.2907999999999999E-2</c:v>
                </c:pt>
                <c:pt idx="538">
                  <c:v>1.3098E-2</c:v>
                </c:pt>
              </c:numCache>
            </c:numRef>
          </c:yVal>
          <c:smooth val="0"/>
        </c:ser>
        <c:ser>
          <c:idx val="3"/>
          <c:order val="3"/>
          <c:tx>
            <c:v>uncertainty</c:v>
          </c:tx>
          <c:spPr>
            <a:ln>
              <a:solidFill>
                <a:srgbClr val="92D050"/>
              </a:solidFill>
            </a:ln>
          </c:spPr>
          <c:marker>
            <c:symbol val="none"/>
          </c:marker>
          <c:xVal>
            <c:numLit>
              <c:formatCode>General</c:formatCode>
              <c:ptCount val="2"/>
              <c:pt idx="0">
                <c:v>55</c:v>
              </c:pt>
              <c:pt idx="1">
                <c:v>65</c:v>
              </c:pt>
            </c:numLit>
          </c:xVal>
          <c:yVal>
            <c:numLit>
              <c:formatCode>General</c:formatCode>
              <c:ptCount val="2"/>
              <c:pt idx="0">
                <c:v>0.05</c:v>
              </c:pt>
              <c:pt idx="1">
                <c:v>0.05</c:v>
              </c:pt>
            </c:numLit>
          </c:yVal>
          <c:smooth val="0"/>
        </c:ser>
        <c:dLbls>
          <c:showLegendKey val="0"/>
          <c:showVal val="0"/>
          <c:showCatName val="0"/>
          <c:showSerName val="0"/>
          <c:showPercent val="0"/>
          <c:showBubbleSize val="0"/>
        </c:dLbls>
        <c:axId val="671760864"/>
        <c:axId val="671765176"/>
      </c:scatterChart>
      <c:valAx>
        <c:axId val="671760864"/>
        <c:scaling>
          <c:orientation val="minMax"/>
          <c:max val="65"/>
          <c:min val="5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5176"/>
        <c:crosses val="autoZero"/>
        <c:crossBetween val="midCat"/>
        <c:majorUnit val="1"/>
      </c:valAx>
      <c:valAx>
        <c:axId val="671765176"/>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60864"/>
        <c:crosses val="autoZero"/>
        <c:crossBetween val="midCat"/>
      </c:valAx>
    </c:plotArea>
    <c:legend>
      <c:legendPos val="r"/>
      <c:layout>
        <c:manualLayout>
          <c:xMode val="edge"/>
          <c:yMode val="edge"/>
          <c:x val="0.73557369387004412"/>
          <c:y val="0.36699194027190712"/>
          <c:w val="0.23979606678996893"/>
          <c:h val="0.49542580637542066"/>
        </c:manualLayout>
      </c:layout>
      <c:overlay val="0"/>
      <c:txPr>
        <a:bodyPr/>
        <a:lstStyle/>
        <a:p>
          <a:pPr>
            <a:defRPr sz="800" baseline="0"/>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Current TVE</a:t>
            </a:r>
          </a:p>
        </c:rich>
      </c:tx>
      <c:overlay val="0"/>
    </c:title>
    <c:autoTitleDeleted val="0"/>
    <c:plotArea>
      <c:layout/>
      <c:scatterChart>
        <c:scatterStyle val="lineMarker"/>
        <c:varyColors val="0"/>
        <c:ser>
          <c:idx val="0"/>
          <c:order val="0"/>
          <c:tx>
            <c:strRef>
              <c:f>Data!$L$1</c:f>
              <c:strCache>
                <c:ptCount val="1"/>
                <c:pt idx="0">
                  <c:v>TVE IA</c:v>
                </c:pt>
              </c:strCache>
            </c:strRef>
          </c:tx>
          <c:marker>
            <c:symbol val="none"/>
          </c:marker>
          <c:xVal>
            <c:numRef>
              <c:f>Data!$B$2:$B$3000</c:f>
              <c:numCache>
                <c:formatCode>General</c:formatCode>
                <c:ptCount val="2999"/>
                <c:pt idx="0">
                  <c:v>53.98001</c:v>
                </c:pt>
                <c:pt idx="1">
                  <c:v>53.960100000000011</c:v>
                </c:pt>
                <c:pt idx="2">
                  <c:v>53.939960000000006</c:v>
                </c:pt>
                <c:pt idx="3">
                  <c:v>53.919889999999995</c:v>
                </c:pt>
                <c:pt idx="4">
                  <c:v>53.899910000000013</c:v>
                </c:pt>
                <c:pt idx="5">
                  <c:v>53.879960000000004</c:v>
                </c:pt>
                <c:pt idx="6">
                  <c:v>53.860240000000005</c:v>
                </c:pt>
                <c:pt idx="7">
                  <c:v>53.8401</c:v>
                </c:pt>
                <c:pt idx="8">
                  <c:v>53.820060000000005</c:v>
                </c:pt>
                <c:pt idx="9">
                  <c:v>53.800130000000003</c:v>
                </c:pt>
                <c:pt idx="10">
                  <c:v>53.78</c:v>
                </c:pt>
                <c:pt idx="11">
                  <c:v>53.76012000000005</c:v>
                </c:pt>
                <c:pt idx="12">
                  <c:v>53.739880000000007</c:v>
                </c:pt>
                <c:pt idx="13">
                  <c:v>53.719879999999996</c:v>
                </c:pt>
                <c:pt idx="14">
                  <c:v>53.700130000000058</c:v>
                </c:pt>
                <c:pt idx="15">
                  <c:v>53.68018</c:v>
                </c:pt>
                <c:pt idx="16">
                  <c:v>53.660240000000002</c:v>
                </c:pt>
                <c:pt idx="17">
                  <c:v>53.640080000000005</c:v>
                </c:pt>
                <c:pt idx="18">
                  <c:v>53.61983</c:v>
                </c:pt>
                <c:pt idx="19">
                  <c:v>53.59986</c:v>
                </c:pt>
                <c:pt idx="20">
                  <c:v>53.579950000000011</c:v>
                </c:pt>
                <c:pt idx="21">
                  <c:v>53.560120000000012</c:v>
                </c:pt>
                <c:pt idx="22">
                  <c:v>53.540010000000002</c:v>
                </c:pt>
                <c:pt idx="23">
                  <c:v>53.520180000000003</c:v>
                </c:pt>
                <c:pt idx="24">
                  <c:v>53.500100000000003</c:v>
                </c:pt>
                <c:pt idx="25">
                  <c:v>53.480079999999994</c:v>
                </c:pt>
                <c:pt idx="26">
                  <c:v>53.460050000000003</c:v>
                </c:pt>
                <c:pt idx="27">
                  <c:v>53.439859999999996</c:v>
                </c:pt>
                <c:pt idx="28">
                  <c:v>53.42</c:v>
                </c:pt>
                <c:pt idx="29">
                  <c:v>53.399900000000002</c:v>
                </c:pt>
                <c:pt idx="30">
                  <c:v>53.38015</c:v>
                </c:pt>
                <c:pt idx="31">
                  <c:v>53.360310000000013</c:v>
                </c:pt>
                <c:pt idx="32">
                  <c:v>53.340140000000005</c:v>
                </c:pt>
                <c:pt idx="33">
                  <c:v>53.320120000000003</c:v>
                </c:pt>
                <c:pt idx="34">
                  <c:v>53.299990000000058</c:v>
                </c:pt>
                <c:pt idx="35">
                  <c:v>53.279990000000012</c:v>
                </c:pt>
                <c:pt idx="36">
                  <c:v>53.259970000000003</c:v>
                </c:pt>
                <c:pt idx="37">
                  <c:v>53.239920000000012</c:v>
                </c:pt>
                <c:pt idx="38">
                  <c:v>53.22005000000005</c:v>
                </c:pt>
                <c:pt idx="39">
                  <c:v>53.200100000000013</c:v>
                </c:pt>
                <c:pt idx="40">
                  <c:v>53.180080000000004</c:v>
                </c:pt>
                <c:pt idx="41">
                  <c:v>53.160000000000011</c:v>
                </c:pt>
                <c:pt idx="42">
                  <c:v>53.139940000000003</c:v>
                </c:pt>
                <c:pt idx="43">
                  <c:v>53.120080000000002</c:v>
                </c:pt>
                <c:pt idx="44">
                  <c:v>53.099950000000049</c:v>
                </c:pt>
                <c:pt idx="45">
                  <c:v>53.079970000000003</c:v>
                </c:pt>
                <c:pt idx="46">
                  <c:v>53.06026</c:v>
                </c:pt>
                <c:pt idx="47">
                  <c:v>53.040230000000001</c:v>
                </c:pt>
                <c:pt idx="48">
                  <c:v>53.02008</c:v>
                </c:pt>
                <c:pt idx="49">
                  <c:v>52.999900000000011</c:v>
                </c:pt>
                <c:pt idx="50">
                  <c:v>52.980039999999995</c:v>
                </c:pt>
                <c:pt idx="51">
                  <c:v>52.960120000000003</c:v>
                </c:pt>
                <c:pt idx="52">
                  <c:v>52.939930000000011</c:v>
                </c:pt>
                <c:pt idx="53">
                  <c:v>52.920030000000011</c:v>
                </c:pt>
                <c:pt idx="54">
                  <c:v>52.900040000000004</c:v>
                </c:pt>
                <c:pt idx="55">
                  <c:v>52.87997</c:v>
                </c:pt>
                <c:pt idx="56">
                  <c:v>52.859929999999999</c:v>
                </c:pt>
                <c:pt idx="57">
                  <c:v>52.839999999999996</c:v>
                </c:pt>
                <c:pt idx="58">
                  <c:v>52.82</c:v>
                </c:pt>
                <c:pt idx="59">
                  <c:v>52.800200000000004</c:v>
                </c:pt>
                <c:pt idx="60">
                  <c:v>52.780300000000011</c:v>
                </c:pt>
                <c:pt idx="61">
                  <c:v>52.75994</c:v>
                </c:pt>
                <c:pt idx="62">
                  <c:v>52.739820000000002</c:v>
                </c:pt>
                <c:pt idx="63">
                  <c:v>52.719810000000003</c:v>
                </c:pt>
                <c:pt idx="64">
                  <c:v>52.699920000000013</c:v>
                </c:pt>
                <c:pt idx="65">
                  <c:v>52.679970000000012</c:v>
                </c:pt>
                <c:pt idx="66">
                  <c:v>52.660110000000067</c:v>
                </c:pt>
                <c:pt idx="67">
                  <c:v>52.640090000000001</c:v>
                </c:pt>
                <c:pt idx="68">
                  <c:v>52.620000000000012</c:v>
                </c:pt>
                <c:pt idx="69">
                  <c:v>52.599890000000002</c:v>
                </c:pt>
                <c:pt idx="70">
                  <c:v>52.579820000000005</c:v>
                </c:pt>
                <c:pt idx="71">
                  <c:v>52.56006</c:v>
                </c:pt>
                <c:pt idx="72">
                  <c:v>52.540180000000007</c:v>
                </c:pt>
                <c:pt idx="73">
                  <c:v>52.519960000000005</c:v>
                </c:pt>
                <c:pt idx="74">
                  <c:v>52.500030000000002</c:v>
                </c:pt>
                <c:pt idx="75">
                  <c:v>52.480160000000005</c:v>
                </c:pt>
                <c:pt idx="76">
                  <c:v>52.459959999999995</c:v>
                </c:pt>
                <c:pt idx="77">
                  <c:v>52.439950000000003</c:v>
                </c:pt>
                <c:pt idx="78">
                  <c:v>52.420070000000003</c:v>
                </c:pt>
                <c:pt idx="79">
                  <c:v>52.399910000000013</c:v>
                </c:pt>
                <c:pt idx="80">
                  <c:v>52.380029999999998</c:v>
                </c:pt>
                <c:pt idx="81">
                  <c:v>52.360010000000003</c:v>
                </c:pt>
                <c:pt idx="82">
                  <c:v>52.339849999999998</c:v>
                </c:pt>
                <c:pt idx="83">
                  <c:v>52.319929999999999</c:v>
                </c:pt>
                <c:pt idx="84">
                  <c:v>52.299800000000012</c:v>
                </c:pt>
                <c:pt idx="85">
                  <c:v>52.279890000000002</c:v>
                </c:pt>
                <c:pt idx="86">
                  <c:v>52.260200000000012</c:v>
                </c:pt>
                <c:pt idx="87">
                  <c:v>52.24033000000005</c:v>
                </c:pt>
                <c:pt idx="88">
                  <c:v>52.220170000000067</c:v>
                </c:pt>
                <c:pt idx="89">
                  <c:v>52.19979000000005</c:v>
                </c:pt>
                <c:pt idx="90">
                  <c:v>52.179900000000011</c:v>
                </c:pt>
                <c:pt idx="91">
                  <c:v>52.159970000000001</c:v>
                </c:pt>
                <c:pt idx="92">
                  <c:v>52.139860000000006</c:v>
                </c:pt>
                <c:pt idx="93">
                  <c:v>52.120140000000013</c:v>
                </c:pt>
                <c:pt idx="94">
                  <c:v>52.100170000000013</c:v>
                </c:pt>
                <c:pt idx="95">
                  <c:v>52.079840000000004</c:v>
                </c:pt>
                <c:pt idx="96">
                  <c:v>52.059779999999996</c:v>
                </c:pt>
                <c:pt idx="97">
                  <c:v>52.040150000000011</c:v>
                </c:pt>
                <c:pt idx="98">
                  <c:v>52.020180000000003</c:v>
                </c:pt>
                <c:pt idx="99">
                  <c:v>52</c:v>
                </c:pt>
                <c:pt idx="100">
                  <c:v>51.980079999999994</c:v>
                </c:pt>
                <c:pt idx="101">
                  <c:v>51.960250000000002</c:v>
                </c:pt>
                <c:pt idx="102">
                  <c:v>51.939910000000012</c:v>
                </c:pt>
                <c:pt idx="103">
                  <c:v>51.919679999999993</c:v>
                </c:pt>
                <c:pt idx="104">
                  <c:v>51.899970000000003</c:v>
                </c:pt>
                <c:pt idx="105">
                  <c:v>51.88015</c:v>
                </c:pt>
                <c:pt idx="106">
                  <c:v>51.859989999999996</c:v>
                </c:pt>
                <c:pt idx="107">
                  <c:v>51.83999</c:v>
                </c:pt>
                <c:pt idx="108">
                  <c:v>51.819949999999999</c:v>
                </c:pt>
                <c:pt idx="109">
                  <c:v>51.799820000000011</c:v>
                </c:pt>
                <c:pt idx="110">
                  <c:v>51.779980000000002</c:v>
                </c:pt>
                <c:pt idx="111">
                  <c:v>51.760110000000076</c:v>
                </c:pt>
                <c:pt idx="112">
                  <c:v>51.740100000000012</c:v>
                </c:pt>
                <c:pt idx="113">
                  <c:v>51.720180000000013</c:v>
                </c:pt>
                <c:pt idx="114">
                  <c:v>51.699980000000011</c:v>
                </c:pt>
                <c:pt idx="115">
                  <c:v>51.679740000000002</c:v>
                </c:pt>
                <c:pt idx="116">
                  <c:v>51.659980000000004</c:v>
                </c:pt>
                <c:pt idx="117">
                  <c:v>51.640090000000001</c:v>
                </c:pt>
                <c:pt idx="118">
                  <c:v>51.620040000000003</c:v>
                </c:pt>
                <c:pt idx="119">
                  <c:v>51.599990000000012</c:v>
                </c:pt>
                <c:pt idx="120">
                  <c:v>51.579920000000001</c:v>
                </c:pt>
                <c:pt idx="121">
                  <c:v>51.559899999999999</c:v>
                </c:pt>
                <c:pt idx="122">
                  <c:v>51.540060000000004</c:v>
                </c:pt>
                <c:pt idx="123">
                  <c:v>51.520200000000003</c:v>
                </c:pt>
                <c:pt idx="124">
                  <c:v>51.5002</c:v>
                </c:pt>
                <c:pt idx="125">
                  <c:v>51.480039999999995</c:v>
                </c:pt>
                <c:pt idx="126">
                  <c:v>51.459779999999995</c:v>
                </c:pt>
                <c:pt idx="127">
                  <c:v>51.439900000000002</c:v>
                </c:pt>
                <c:pt idx="128">
                  <c:v>51.42022</c:v>
                </c:pt>
                <c:pt idx="129">
                  <c:v>51.40005</c:v>
                </c:pt>
                <c:pt idx="130">
                  <c:v>51.379930000000002</c:v>
                </c:pt>
                <c:pt idx="131">
                  <c:v>51.359809999999996</c:v>
                </c:pt>
                <c:pt idx="132">
                  <c:v>51.339780000000005</c:v>
                </c:pt>
                <c:pt idx="133">
                  <c:v>51.319959999999995</c:v>
                </c:pt>
                <c:pt idx="134">
                  <c:v>51.299980000000012</c:v>
                </c:pt>
                <c:pt idx="135">
                  <c:v>51.279980000000002</c:v>
                </c:pt>
                <c:pt idx="136">
                  <c:v>51.260180000000013</c:v>
                </c:pt>
                <c:pt idx="137">
                  <c:v>51.239930000000058</c:v>
                </c:pt>
                <c:pt idx="138">
                  <c:v>51.219730000000013</c:v>
                </c:pt>
                <c:pt idx="139">
                  <c:v>51.200060000000001</c:v>
                </c:pt>
                <c:pt idx="140">
                  <c:v>51.180100000000003</c:v>
                </c:pt>
                <c:pt idx="141">
                  <c:v>51.159970000000001</c:v>
                </c:pt>
                <c:pt idx="142">
                  <c:v>51.139970000000012</c:v>
                </c:pt>
                <c:pt idx="143">
                  <c:v>51.119889999999998</c:v>
                </c:pt>
                <c:pt idx="144">
                  <c:v>51.099820000000001</c:v>
                </c:pt>
                <c:pt idx="145">
                  <c:v>51.079820000000005</c:v>
                </c:pt>
                <c:pt idx="146">
                  <c:v>51.059960000000004</c:v>
                </c:pt>
                <c:pt idx="147">
                  <c:v>51.040040000000005</c:v>
                </c:pt>
                <c:pt idx="148">
                  <c:v>51.019960000000005</c:v>
                </c:pt>
                <c:pt idx="149">
                  <c:v>50.999760000000002</c:v>
                </c:pt>
                <c:pt idx="150">
                  <c:v>50.98</c:v>
                </c:pt>
                <c:pt idx="151">
                  <c:v>50.9602</c:v>
                </c:pt>
                <c:pt idx="152">
                  <c:v>50.940010000000001</c:v>
                </c:pt>
                <c:pt idx="153">
                  <c:v>50.919879999999999</c:v>
                </c:pt>
                <c:pt idx="154">
                  <c:v>50.899900000000002</c:v>
                </c:pt>
                <c:pt idx="155">
                  <c:v>50.879730000000002</c:v>
                </c:pt>
                <c:pt idx="156">
                  <c:v>50.859869999999994</c:v>
                </c:pt>
                <c:pt idx="157">
                  <c:v>50.840160000000004</c:v>
                </c:pt>
                <c:pt idx="158">
                  <c:v>50.819969999999998</c:v>
                </c:pt>
                <c:pt idx="159">
                  <c:v>50.799940000000056</c:v>
                </c:pt>
                <c:pt idx="160">
                  <c:v>50.779850000000003</c:v>
                </c:pt>
                <c:pt idx="161">
                  <c:v>50.759800000000006</c:v>
                </c:pt>
                <c:pt idx="162">
                  <c:v>50.740090000000002</c:v>
                </c:pt>
                <c:pt idx="163">
                  <c:v>50.720000000000013</c:v>
                </c:pt>
                <c:pt idx="164">
                  <c:v>50.699980000000011</c:v>
                </c:pt>
                <c:pt idx="165">
                  <c:v>50.679920000000003</c:v>
                </c:pt>
                <c:pt idx="166">
                  <c:v>50.659770000000002</c:v>
                </c:pt>
                <c:pt idx="167">
                  <c:v>50.639990000000012</c:v>
                </c:pt>
                <c:pt idx="168">
                  <c:v>50.620320000000049</c:v>
                </c:pt>
                <c:pt idx="169">
                  <c:v>50.600110000000051</c:v>
                </c:pt>
                <c:pt idx="170">
                  <c:v>50.579740000000001</c:v>
                </c:pt>
                <c:pt idx="171">
                  <c:v>50.559889999999996</c:v>
                </c:pt>
                <c:pt idx="172">
                  <c:v>50.539930000000012</c:v>
                </c:pt>
                <c:pt idx="173">
                  <c:v>50.519889999999997</c:v>
                </c:pt>
                <c:pt idx="174">
                  <c:v>50.499950000000013</c:v>
                </c:pt>
                <c:pt idx="175">
                  <c:v>50.47992</c:v>
                </c:pt>
                <c:pt idx="176">
                  <c:v>50.459799999999994</c:v>
                </c:pt>
                <c:pt idx="177">
                  <c:v>50.439830000000001</c:v>
                </c:pt>
                <c:pt idx="178">
                  <c:v>50.419989999999999</c:v>
                </c:pt>
                <c:pt idx="179">
                  <c:v>50.400010000000002</c:v>
                </c:pt>
                <c:pt idx="180">
                  <c:v>50.379809999999999</c:v>
                </c:pt>
                <c:pt idx="181">
                  <c:v>50.359779999999994</c:v>
                </c:pt>
                <c:pt idx="182">
                  <c:v>50.339740000000006</c:v>
                </c:pt>
                <c:pt idx="183">
                  <c:v>50.319979999999994</c:v>
                </c:pt>
                <c:pt idx="184">
                  <c:v>50.300140000000006</c:v>
                </c:pt>
                <c:pt idx="185">
                  <c:v>50.279920000000011</c:v>
                </c:pt>
                <c:pt idx="186">
                  <c:v>50.259879999999995</c:v>
                </c:pt>
                <c:pt idx="187">
                  <c:v>50.240020000000001</c:v>
                </c:pt>
                <c:pt idx="188">
                  <c:v>50.220030000000058</c:v>
                </c:pt>
                <c:pt idx="189">
                  <c:v>50.200030000000012</c:v>
                </c:pt>
                <c:pt idx="190">
                  <c:v>50.180130000000013</c:v>
                </c:pt>
                <c:pt idx="191">
                  <c:v>50.16001000000005</c:v>
                </c:pt>
                <c:pt idx="192">
                  <c:v>50.139750000000049</c:v>
                </c:pt>
                <c:pt idx="193">
                  <c:v>50.119980000000005</c:v>
                </c:pt>
                <c:pt idx="194">
                  <c:v>50.100080000000005</c:v>
                </c:pt>
                <c:pt idx="195">
                  <c:v>50.080040000000004</c:v>
                </c:pt>
                <c:pt idx="196">
                  <c:v>50.05997</c:v>
                </c:pt>
                <c:pt idx="197">
                  <c:v>50.039740000000002</c:v>
                </c:pt>
                <c:pt idx="198">
                  <c:v>50.019859999999994</c:v>
                </c:pt>
                <c:pt idx="199">
                  <c:v>50.00018</c:v>
                </c:pt>
                <c:pt idx="200">
                  <c:v>49.979950000000002</c:v>
                </c:pt>
                <c:pt idx="201">
                  <c:v>49.959710000000001</c:v>
                </c:pt>
                <c:pt idx="202">
                  <c:v>49.939820000000005</c:v>
                </c:pt>
                <c:pt idx="203">
                  <c:v>49.919940000000004</c:v>
                </c:pt>
                <c:pt idx="204">
                  <c:v>49.899970000000003</c:v>
                </c:pt>
                <c:pt idx="205">
                  <c:v>49.880049999999997</c:v>
                </c:pt>
                <c:pt idx="206">
                  <c:v>49.859869999999994</c:v>
                </c:pt>
                <c:pt idx="207">
                  <c:v>49.839740000000006</c:v>
                </c:pt>
                <c:pt idx="208">
                  <c:v>49.819969999999998</c:v>
                </c:pt>
                <c:pt idx="209">
                  <c:v>49.800079999999994</c:v>
                </c:pt>
                <c:pt idx="210">
                  <c:v>49.780050000000003</c:v>
                </c:pt>
                <c:pt idx="211">
                  <c:v>49.759910000000012</c:v>
                </c:pt>
                <c:pt idx="212">
                  <c:v>49.73986</c:v>
                </c:pt>
                <c:pt idx="213">
                  <c:v>49.720100000000059</c:v>
                </c:pt>
                <c:pt idx="214">
                  <c:v>49.699950000000058</c:v>
                </c:pt>
                <c:pt idx="215">
                  <c:v>49.679780000000001</c:v>
                </c:pt>
                <c:pt idx="216">
                  <c:v>49.659750000000003</c:v>
                </c:pt>
                <c:pt idx="217">
                  <c:v>49.639810000000011</c:v>
                </c:pt>
                <c:pt idx="218">
                  <c:v>49.620000000000012</c:v>
                </c:pt>
                <c:pt idx="219">
                  <c:v>49.600100000000012</c:v>
                </c:pt>
                <c:pt idx="220">
                  <c:v>49.579910000000012</c:v>
                </c:pt>
                <c:pt idx="221">
                  <c:v>49.559750000000001</c:v>
                </c:pt>
                <c:pt idx="222">
                  <c:v>49.5398</c:v>
                </c:pt>
                <c:pt idx="223">
                  <c:v>49.5199</c:v>
                </c:pt>
                <c:pt idx="224">
                  <c:v>49.499890000000001</c:v>
                </c:pt>
                <c:pt idx="225">
                  <c:v>49.479879999999994</c:v>
                </c:pt>
                <c:pt idx="226">
                  <c:v>49.459849999999996</c:v>
                </c:pt>
                <c:pt idx="227">
                  <c:v>49.439910000000012</c:v>
                </c:pt>
                <c:pt idx="228">
                  <c:v>49.42004</c:v>
                </c:pt>
                <c:pt idx="229">
                  <c:v>49.399950000000011</c:v>
                </c:pt>
                <c:pt idx="230">
                  <c:v>49.379819999999995</c:v>
                </c:pt>
                <c:pt idx="231">
                  <c:v>49.359779999999994</c:v>
                </c:pt>
                <c:pt idx="232">
                  <c:v>49.339980000000004</c:v>
                </c:pt>
                <c:pt idx="233">
                  <c:v>49.320080000000004</c:v>
                </c:pt>
                <c:pt idx="234">
                  <c:v>49.299890000000012</c:v>
                </c:pt>
                <c:pt idx="235">
                  <c:v>49.279820000000001</c:v>
                </c:pt>
                <c:pt idx="236">
                  <c:v>49.259859999999996</c:v>
                </c:pt>
                <c:pt idx="237">
                  <c:v>49.240120000000012</c:v>
                </c:pt>
                <c:pt idx="238">
                  <c:v>49.220040000000012</c:v>
                </c:pt>
                <c:pt idx="239">
                  <c:v>49.199670000000012</c:v>
                </c:pt>
                <c:pt idx="240">
                  <c:v>49.179810000000003</c:v>
                </c:pt>
                <c:pt idx="241">
                  <c:v>49.159960000000005</c:v>
                </c:pt>
                <c:pt idx="242">
                  <c:v>49.139970000000012</c:v>
                </c:pt>
                <c:pt idx="243">
                  <c:v>49.119889999999998</c:v>
                </c:pt>
                <c:pt idx="244">
                  <c:v>49.099910000000058</c:v>
                </c:pt>
                <c:pt idx="245">
                  <c:v>49.079810000000002</c:v>
                </c:pt>
                <c:pt idx="246">
                  <c:v>49.059859999999993</c:v>
                </c:pt>
                <c:pt idx="247">
                  <c:v>49.040120000000002</c:v>
                </c:pt>
                <c:pt idx="248">
                  <c:v>49.0199</c:v>
                </c:pt>
                <c:pt idx="249">
                  <c:v>48.999860000000005</c:v>
                </c:pt>
                <c:pt idx="250">
                  <c:v>48.98</c:v>
                </c:pt>
                <c:pt idx="251">
                  <c:v>48.960040000000006</c:v>
                </c:pt>
                <c:pt idx="252">
                  <c:v>48.939900000000002</c:v>
                </c:pt>
                <c:pt idx="253">
                  <c:v>48.919579999999996</c:v>
                </c:pt>
                <c:pt idx="254">
                  <c:v>48.899770000000011</c:v>
                </c:pt>
                <c:pt idx="255">
                  <c:v>48.880179999999996</c:v>
                </c:pt>
                <c:pt idx="256">
                  <c:v>48.860030000000002</c:v>
                </c:pt>
                <c:pt idx="257">
                  <c:v>48.839700000000001</c:v>
                </c:pt>
                <c:pt idx="258">
                  <c:v>48.819710000000001</c:v>
                </c:pt>
                <c:pt idx="259">
                  <c:v>48.799950000000067</c:v>
                </c:pt>
                <c:pt idx="260">
                  <c:v>48.779860000000006</c:v>
                </c:pt>
                <c:pt idx="261">
                  <c:v>48.75985</c:v>
                </c:pt>
                <c:pt idx="262">
                  <c:v>48.739910000000059</c:v>
                </c:pt>
                <c:pt idx="263">
                  <c:v>48.719750000000012</c:v>
                </c:pt>
                <c:pt idx="264">
                  <c:v>48.699860000000001</c:v>
                </c:pt>
                <c:pt idx="265">
                  <c:v>48.680060000000005</c:v>
                </c:pt>
                <c:pt idx="266">
                  <c:v>48.659780000000005</c:v>
                </c:pt>
                <c:pt idx="267">
                  <c:v>48.639710000000058</c:v>
                </c:pt>
                <c:pt idx="268">
                  <c:v>48.620070000000013</c:v>
                </c:pt>
                <c:pt idx="269">
                  <c:v>48.599920000000012</c:v>
                </c:pt>
                <c:pt idx="270">
                  <c:v>48.579610000000002</c:v>
                </c:pt>
                <c:pt idx="271">
                  <c:v>48.559679999999993</c:v>
                </c:pt>
                <c:pt idx="272">
                  <c:v>48.539910000000013</c:v>
                </c:pt>
                <c:pt idx="273">
                  <c:v>48.519910000000003</c:v>
                </c:pt>
                <c:pt idx="274">
                  <c:v>48.499860000000005</c:v>
                </c:pt>
                <c:pt idx="275">
                  <c:v>48.47992</c:v>
                </c:pt>
                <c:pt idx="276">
                  <c:v>48.459829999999997</c:v>
                </c:pt>
                <c:pt idx="277">
                  <c:v>48.439840000000004</c:v>
                </c:pt>
                <c:pt idx="278">
                  <c:v>48.419959999999996</c:v>
                </c:pt>
                <c:pt idx="279">
                  <c:v>48.39978</c:v>
                </c:pt>
                <c:pt idx="280">
                  <c:v>48.379710000000003</c:v>
                </c:pt>
                <c:pt idx="281">
                  <c:v>48.359879999999997</c:v>
                </c:pt>
                <c:pt idx="282">
                  <c:v>48.3401</c:v>
                </c:pt>
                <c:pt idx="283">
                  <c:v>48.319969999999998</c:v>
                </c:pt>
                <c:pt idx="284">
                  <c:v>48.299520000000058</c:v>
                </c:pt>
                <c:pt idx="285">
                  <c:v>48.279630000000012</c:v>
                </c:pt>
                <c:pt idx="286">
                  <c:v>48.260100000000058</c:v>
                </c:pt>
                <c:pt idx="287">
                  <c:v>48.239960000000011</c:v>
                </c:pt>
                <c:pt idx="288">
                  <c:v>48.219720000000002</c:v>
                </c:pt>
                <c:pt idx="289">
                  <c:v>48.199860000000001</c:v>
                </c:pt>
                <c:pt idx="290">
                  <c:v>48.180030000000002</c:v>
                </c:pt>
                <c:pt idx="291">
                  <c:v>48.159910000000011</c:v>
                </c:pt>
                <c:pt idx="292">
                  <c:v>48.139740000000003</c:v>
                </c:pt>
                <c:pt idx="293">
                  <c:v>48.119820000000004</c:v>
                </c:pt>
                <c:pt idx="294">
                  <c:v>48.099920000000012</c:v>
                </c:pt>
                <c:pt idx="295">
                  <c:v>48.08005</c:v>
                </c:pt>
                <c:pt idx="296">
                  <c:v>48.05977</c:v>
                </c:pt>
                <c:pt idx="297">
                  <c:v>48.039900000000003</c:v>
                </c:pt>
                <c:pt idx="298">
                  <c:v>48.019930000000002</c:v>
                </c:pt>
                <c:pt idx="299">
                  <c:v>47.999900000000011</c:v>
                </c:pt>
                <c:pt idx="300">
                  <c:v>47.979859999999995</c:v>
                </c:pt>
                <c:pt idx="301">
                  <c:v>47.959609999999998</c:v>
                </c:pt>
                <c:pt idx="302">
                  <c:v>47.939960000000006</c:v>
                </c:pt>
                <c:pt idx="303">
                  <c:v>47.920030000000011</c:v>
                </c:pt>
                <c:pt idx="304">
                  <c:v>47.899820000000005</c:v>
                </c:pt>
                <c:pt idx="305">
                  <c:v>47.879889999999996</c:v>
                </c:pt>
                <c:pt idx="306">
                  <c:v>47.859939999999995</c:v>
                </c:pt>
                <c:pt idx="307">
                  <c:v>47.8399</c:v>
                </c:pt>
                <c:pt idx="308">
                  <c:v>47.819789999999998</c:v>
                </c:pt>
                <c:pt idx="309">
                  <c:v>47.799660000000003</c:v>
                </c:pt>
                <c:pt idx="310">
                  <c:v>47.77973000000005</c:v>
                </c:pt>
                <c:pt idx="311">
                  <c:v>47.759910000000012</c:v>
                </c:pt>
                <c:pt idx="312">
                  <c:v>47.74004</c:v>
                </c:pt>
                <c:pt idx="313">
                  <c:v>47.719940000000001</c:v>
                </c:pt>
                <c:pt idx="314">
                  <c:v>47.699910000000067</c:v>
                </c:pt>
                <c:pt idx="315">
                  <c:v>47.679840000000006</c:v>
                </c:pt>
                <c:pt idx="316">
                  <c:v>47.659770000000002</c:v>
                </c:pt>
                <c:pt idx="317">
                  <c:v>47.639880000000005</c:v>
                </c:pt>
                <c:pt idx="318">
                  <c:v>47.619889999999998</c:v>
                </c:pt>
                <c:pt idx="319">
                  <c:v>47.599880000000006</c:v>
                </c:pt>
                <c:pt idx="320">
                  <c:v>47.579830000000001</c:v>
                </c:pt>
                <c:pt idx="321">
                  <c:v>47.559689999999996</c:v>
                </c:pt>
                <c:pt idx="322">
                  <c:v>47.539750000000012</c:v>
                </c:pt>
                <c:pt idx="323">
                  <c:v>47.520010000000013</c:v>
                </c:pt>
                <c:pt idx="324">
                  <c:v>47.499990000000011</c:v>
                </c:pt>
                <c:pt idx="325">
                  <c:v>47.479659999999996</c:v>
                </c:pt>
                <c:pt idx="326">
                  <c:v>47.459869999999995</c:v>
                </c:pt>
                <c:pt idx="327">
                  <c:v>47.439920000000001</c:v>
                </c:pt>
                <c:pt idx="328">
                  <c:v>47.419740000000004</c:v>
                </c:pt>
                <c:pt idx="329">
                  <c:v>47.399750000000012</c:v>
                </c:pt>
                <c:pt idx="330">
                  <c:v>47.379859999999994</c:v>
                </c:pt>
                <c:pt idx="331">
                  <c:v>47.359969999999997</c:v>
                </c:pt>
                <c:pt idx="332">
                  <c:v>47.339879999999994</c:v>
                </c:pt>
                <c:pt idx="333">
                  <c:v>47.319699999999997</c:v>
                </c:pt>
                <c:pt idx="334">
                  <c:v>47.299730000000068</c:v>
                </c:pt>
                <c:pt idx="335">
                  <c:v>47.279910000000058</c:v>
                </c:pt>
                <c:pt idx="336">
                  <c:v>47.259790000000002</c:v>
                </c:pt>
                <c:pt idx="337">
                  <c:v>47.23986</c:v>
                </c:pt>
                <c:pt idx="338">
                  <c:v>47.219910000000013</c:v>
                </c:pt>
                <c:pt idx="339">
                  <c:v>47.199850000000012</c:v>
                </c:pt>
                <c:pt idx="340">
                  <c:v>47.179850000000002</c:v>
                </c:pt>
                <c:pt idx="341">
                  <c:v>47.159750000000003</c:v>
                </c:pt>
                <c:pt idx="342">
                  <c:v>47.139790000000012</c:v>
                </c:pt>
                <c:pt idx="343">
                  <c:v>47.11992</c:v>
                </c:pt>
                <c:pt idx="344">
                  <c:v>47.099820000000001</c:v>
                </c:pt>
                <c:pt idx="345">
                  <c:v>47.079730000000012</c:v>
                </c:pt>
                <c:pt idx="346">
                  <c:v>47.05979</c:v>
                </c:pt>
                <c:pt idx="347">
                  <c:v>47.03989</c:v>
                </c:pt>
                <c:pt idx="348">
                  <c:v>47.01979</c:v>
                </c:pt>
                <c:pt idx="349">
                  <c:v>46.999630000000003</c:v>
                </c:pt>
                <c:pt idx="350">
                  <c:v>46.97992</c:v>
                </c:pt>
                <c:pt idx="351">
                  <c:v>46.959939999999996</c:v>
                </c:pt>
                <c:pt idx="352">
                  <c:v>46.939689999999999</c:v>
                </c:pt>
                <c:pt idx="353">
                  <c:v>46.919750000000001</c:v>
                </c:pt>
                <c:pt idx="354">
                  <c:v>46.899930000000012</c:v>
                </c:pt>
                <c:pt idx="355">
                  <c:v>46.879920000000006</c:v>
                </c:pt>
                <c:pt idx="356">
                  <c:v>46.859759999999994</c:v>
                </c:pt>
                <c:pt idx="357">
                  <c:v>46.83972</c:v>
                </c:pt>
                <c:pt idx="358">
                  <c:v>46.819779999999994</c:v>
                </c:pt>
                <c:pt idx="359">
                  <c:v>46.79974000000005</c:v>
                </c:pt>
                <c:pt idx="360">
                  <c:v>46.779810000000012</c:v>
                </c:pt>
                <c:pt idx="361">
                  <c:v>46.759900000000002</c:v>
                </c:pt>
                <c:pt idx="362">
                  <c:v>46.739880000000007</c:v>
                </c:pt>
                <c:pt idx="363">
                  <c:v>46.719820000000006</c:v>
                </c:pt>
                <c:pt idx="364">
                  <c:v>46.699750000000058</c:v>
                </c:pt>
                <c:pt idx="365">
                  <c:v>46.679770000000012</c:v>
                </c:pt>
                <c:pt idx="366">
                  <c:v>46.660000000000011</c:v>
                </c:pt>
                <c:pt idx="367">
                  <c:v>46.640040000000006</c:v>
                </c:pt>
                <c:pt idx="368">
                  <c:v>46.619810000000001</c:v>
                </c:pt>
                <c:pt idx="369">
                  <c:v>46.599950000000049</c:v>
                </c:pt>
                <c:pt idx="370">
                  <c:v>46.579900000000002</c:v>
                </c:pt>
                <c:pt idx="371">
                  <c:v>46.559629999999999</c:v>
                </c:pt>
                <c:pt idx="372">
                  <c:v>46.539760000000001</c:v>
                </c:pt>
                <c:pt idx="373">
                  <c:v>46.520010000000013</c:v>
                </c:pt>
                <c:pt idx="374">
                  <c:v>46.49991000000005</c:v>
                </c:pt>
                <c:pt idx="375">
                  <c:v>46.479760000000006</c:v>
                </c:pt>
                <c:pt idx="376">
                  <c:v>46.459799999999994</c:v>
                </c:pt>
                <c:pt idx="377">
                  <c:v>46.439750000000011</c:v>
                </c:pt>
                <c:pt idx="378">
                  <c:v>46.419799999999995</c:v>
                </c:pt>
                <c:pt idx="379">
                  <c:v>46.399850000000001</c:v>
                </c:pt>
                <c:pt idx="380">
                  <c:v>46.379989999999999</c:v>
                </c:pt>
                <c:pt idx="381">
                  <c:v>46.359939999999995</c:v>
                </c:pt>
                <c:pt idx="382">
                  <c:v>46.339760000000005</c:v>
                </c:pt>
                <c:pt idx="383">
                  <c:v>46.319859999999998</c:v>
                </c:pt>
                <c:pt idx="384">
                  <c:v>46.299820000000011</c:v>
                </c:pt>
                <c:pt idx="385">
                  <c:v>46.279810000000012</c:v>
                </c:pt>
                <c:pt idx="386">
                  <c:v>46.259650000000001</c:v>
                </c:pt>
                <c:pt idx="387">
                  <c:v>46.239740000000012</c:v>
                </c:pt>
                <c:pt idx="388">
                  <c:v>46.21987</c:v>
                </c:pt>
                <c:pt idx="389">
                  <c:v>46.199810000000049</c:v>
                </c:pt>
                <c:pt idx="390">
                  <c:v>46.179650000000002</c:v>
                </c:pt>
                <c:pt idx="391">
                  <c:v>46.159879999999994</c:v>
                </c:pt>
                <c:pt idx="392">
                  <c:v>46.139900000000011</c:v>
                </c:pt>
                <c:pt idx="393">
                  <c:v>46.119710000000012</c:v>
                </c:pt>
                <c:pt idx="394">
                  <c:v>46.099830000000011</c:v>
                </c:pt>
                <c:pt idx="395">
                  <c:v>46.079610000000002</c:v>
                </c:pt>
                <c:pt idx="396">
                  <c:v>46.059859999999993</c:v>
                </c:pt>
                <c:pt idx="397">
                  <c:v>46.039920000000002</c:v>
                </c:pt>
                <c:pt idx="398">
                  <c:v>46.019819999999996</c:v>
                </c:pt>
                <c:pt idx="399">
                  <c:v>46.000010000000003</c:v>
                </c:pt>
                <c:pt idx="400">
                  <c:v>45.979879999999994</c:v>
                </c:pt>
                <c:pt idx="401">
                  <c:v>45.959740000000004</c:v>
                </c:pt>
                <c:pt idx="402">
                  <c:v>45.939889999999998</c:v>
                </c:pt>
                <c:pt idx="403">
                  <c:v>45.919789999999999</c:v>
                </c:pt>
                <c:pt idx="404">
                  <c:v>45.899740000000001</c:v>
                </c:pt>
                <c:pt idx="405">
                  <c:v>45.879859999999994</c:v>
                </c:pt>
                <c:pt idx="406">
                  <c:v>45.860010000000003</c:v>
                </c:pt>
                <c:pt idx="407">
                  <c:v>45.839839999999995</c:v>
                </c:pt>
                <c:pt idx="408">
                  <c:v>45.819699999999997</c:v>
                </c:pt>
                <c:pt idx="409">
                  <c:v>45.799660000000003</c:v>
                </c:pt>
                <c:pt idx="410">
                  <c:v>45.779620000000001</c:v>
                </c:pt>
                <c:pt idx="411">
                  <c:v>45.759920000000001</c:v>
                </c:pt>
                <c:pt idx="412">
                  <c:v>45.739870000000003</c:v>
                </c:pt>
                <c:pt idx="413">
                  <c:v>45.719810000000003</c:v>
                </c:pt>
                <c:pt idx="414">
                  <c:v>45.699680000000001</c:v>
                </c:pt>
                <c:pt idx="415">
                  <c:v>45.67971000000005</c:v>
                </c:pt>
                <c:pt idx="416">
                  <c:v>45.65992</c:v>
                </c:pt>
                <c:pt idx="417">
                  <c:v>45.639880000000005</c:v>
                </c:pt>
                <c:pt idx="418">
                  <c:v>45.619700000000002</c:v>
                </c:pt>
                <c:pt idx="419">
                  <c:v>45.599960000000003</c:v>
                </c:pt>
                <c:pt idx="420">
                  <c:v>45.579910000000012</c:v>
                </c:pt>
                <c:pt idx="421">
                  <c:v>45.55979</c:v>
                </c:pt>
                <c:pt idx="422">
                  <c:v>45.539860000000004</c:v>
                </c:pt>
                <c:pt idx="423">
                  <c:v>45.519829999999999</c:v>
                </c:pt>
                <c:pt idx="424">
                  <c:v>45.499850000000002</c:v>
                </c:pt>
                <c:pt idx="425">
                  <c:v>45.479639999999996</c:v>
                </c:pt>
                <c:pt idx="426">
                  <c:v>45.459849999999996</c:v>
                </c:pt>
                <c:pt idx="427">
                  <c:v>45.439970000000002</c:v>
                </c:pt>
                <c:pt idx="428">
                  <c:v>45.419560000000004</c:v>
                </c:pt>
                <c:pt idx="429">
                  <c:v>45.399850000000001</c:v>
                </c:pt>
                <c:pt idx="430">
                  <c:v>45.380049999999997</c:v>
                </c:pt>
                <c:pt idx="431">
                  <c:v>45.359669999999994</c:v>
                </c:pt>
                <c:pt idx="432">
                  <c:v>45.339689999999997</c:v>
                </c:pt>
                <c:pt idx="433">
                  <c:v>45.319949999999999</c:v>
                </c:pt>
                <c:pt idx="434">
                  <c:v>45.299850000000013</c:v>
                </c:pt>
                <c:pt idx="435">
                  <c:v>45.279630000000012</c:v>
                </c:pt>
                <c:pt idx="436">
                  <c:v>45.259770000000003</c:v>
                </c:pt>
                <c:pt idx="437">
                  <c:v>45.239880000000007</c:v>
                </c:pt>
                <c:pt idx="438">
                  <c:v>45.219730000000013</c:v>
                </c:pt>
                <c:pt idx="439">
                  <c:v>45.199490000000011</c:v>
                </c:pt>
                <c:pt idx="440">
                  <c:v>45.179770000000012</c:v>
                </c:pt>
                <c:pt idx="441">
                  <c:v>45.159839999999996</c:v>
                </c:pt>
                <c:pt idx="442">
                  <c:v>45.139520000000012</c:v>
                </c:pt>
              </c:numCache>
            </c:numRef>
          </c:xVal>
          <c:yVal>
            <c:numRef>
              <c:f>Data!$L$2:$L$3000</c:f>
              <c:numCache>
                <c:formatCode>General</c:formatCode>
                <c:ptCount val="2999"/>
                <c:pt idx="0">
                  <c:v>5.3829999999999998E-3</c:v>
                </c:pt>
                <c:pt idx="1">
                  <c:v>1.2383999999999999E-2</c:v>
                </c:pt>
                <c:pt idx="2">
                  <c:v>1.3868000000000016E-2</c:v>
                </c:pt>
                <c:pt idx="3">
                  <c:v>2.1189000000000006E-2</c:v>
                </c:pt>
                <c:pt idx="4">
                  <c:v>2.3130999999999999E-2</c:v>
                </c:pt>
                <c:pt idx="5">
                  <c:v>2.6038000000000016E-2</c:v>
                </c:pt>
                <c:pt idx="6">
                  <c:v>2.4857000000000011E-2</c:v>
                </c:pt>
                <c:pt idx="7">
                  <c:v>2.7070000000000045E-2</c:v>
                </c:pt>
                <c:pt idx="8">
                  <c:v>2.1662000000000001E-2</c:v>
                </c:pt>
                <c:pt idx="9">
                  <c:v>1.9238999999999999E-2</c:v>
                </c:pt>
                <c:pt idx="10">
                  <c:v>1.2923000000000007E-2</c:v>
                </c:pt>
                <c:pt idx="11">
                  <c:v>1.5066000000000001E-2</c:v>
                </c:pt>
                <c:pt idx="12">
                  <c:v>2.1510999999999999E-2</c:v>
                </c:pt>
                <c:pt idx="13">
                  <c:v>2.2094000000000006E-2</c:v>
                </c:pt>
                <c:pt idx="14">
                  <c:v>2.5610999999999998E-2</c:v>
                </c:pt>
                <c:pt idx="15">
                  <c:v>2.0646000000000001E-2</c:v>
                </c:pt>
                <c:pt idx="16">
                  <c:v>1.2857E-2</c:v>
                </c:pt>
                <c:pt idx="17">
                  <c:v>7.0030000000000092E-3</c:v>
                </c:pt>
                <c:pt idx="18">
                  <c:v>1.0765000000000005E-2</c:v>
                </c:pt>
                <c:pt idx="19">
                  <c:v>1.8128999999999999E-2</c:v>
                </c:pt>
                <c:pt idx="20">
                  <c:v>2.3847000000000011E-2</c:v>
                </c:pt>
                <c:pt idx="21">
                  <c:v>2.4184000000000001E-2</c:v>
                </c:pt>
                <c:pt idx="22">
                  <c:v>2.3133999999999998E-2</c:v>
                </c:pt>
                <c:pt idx="23">
                  <c:v>1.8074E-2</c:v>
                </c:pt>
                <c:pt idx="24">
                  <c:v>1.4886000000000003E-2</c:v>
                </c:pt>
                <c:pt idx="25">
                  <c:v>6.7560000000000103E-3</c:v>
                </c:pt>
                <c:pt idx="26">
                  <c:v>7.5030000000000105E-3</c:v>
                </c:pt>
                <c:pt idx="27">
                  <c:v>1.3108000000000003E-2</c:v>
                </c:pt>
                <c:pt idx="28">
                  <c:v>1.8463000000000021E-2</c:v>
                </c:pt>
                <c:pt idx="29">
                  <c:v>2.3515000000000001E-2</c:v>
                </c:pt>
                <c:pt idx="30">
                  <c:v>2.0256E-2</c:v>
                </c:pt>
                <c:pt idx="31">
                  <c:v>1.9545000000000028E-2</c:v>
                </c:pt>
                <c:pt idx="32">
                  <c:v>8.8460000000000066E-3</c:v>
                </c:pt>
                <c:pt idx="33">
                  <c:v>7.3360000000000083E-3</c:v>
                </c:pt>
                <c:pt idx="34">
                  <c:v>1.3734000000000001E-2</c:v>
                </c:pt>
                <c:pt idx="35">
                  <c:v>1.5336000000000001E-2</c:v>
                </c:pt>
                <c:pt idx="36">
                  <c:v>2.1236000000000012E-2</c:v>
                </c:pt>
                <c:pt idx="37">
                  <c:v>2.4287000000000006E-2</c:v>
                </c:pt>
                <c:pt idx="38">
                  <c:v>2.1639000000000033E-2</c:v>
                </c:pt>
                <c:pt idx="39">
                  <c:v>1.5145E-2</c:v>
                </c:pt>
                <c:pt idx="40">
                  <c:v>1.004E-2</c:v>
                </c:pt>
                <c:pt idx="41">
                  <c:v>1.5396999999999996E-2</c:v>
                </c:pt>
                <c:pt idx="42">
                  <c:v>2.0498000000000002E-2</c:v>
                </c:pt>
                <c:pt idx="43">
                  <c:v>2.1981000000000032E-2</c:v>
                </c:pt>
                <c:pt idx="44">
                  <c:v>2.4289000000000002E-2</c:v>
                </c:pt>
                <c:pt idx="45">
                  <c:v>2.5641000000000035E-2</c:v>
                </c:pt>
                <c:pt idx="46">
                  <c:v>2.2741000000000035E-2</c:v>
                </c:pt>
                <c:pt idx="47">
                  <c:v>1.427E-2</c:v>
                </c:pt>
                <c:pt idx="48">
                  <c:v>1.0994E-2</c:v>
                </c:pt>
                <c:pt idx="49">
                  <c:v>1.6136000000000001E-2</c:v>
                </c:pt>
                <c:pt idx="50">
                  <c:v>1.5675999999999999E-2</c:v>
                </c:pt>
                <c:pt idx="51">
                  <c:v>2.1416999999999999E-2</c:v>
                </c:pt>
                <c:pt idx="52">
                  <c:v>2.3496E-2</c:v>
                </c:pt>
                <c:pt idx="53">
                  <c:v>1.7264000000000005E-2</c:v>
                </c:pt>
                <c:pt idx="54">
                  <c:v>1.3154000000000001E-2</c:v>
                </c:pt>
                <c:pt idx="55">
                  <c:v>1.0333999999999998E-2</c:v>
                </c:pt>
                <c:pt idx="56">
                  <c:v>1.7412E-2</c:v>
                </c:pt>
                <c:pt idx="57">
                  <c:v>2.1010000000000001E-2</c:v>
                </c:pt>
                <c:pt idx="58">
                  <c:v>2.3184E-2</c:v>
                </c:pt>
                <c:pt idx="59">
                  <c:v>1.7652000000000001E-2</c:v>
                </c:pt>
                <c:pt idx="60">
                  <c:v>1.0258999999999996E-2</c:v>
                </c:pt>
                <c:pt idx="61">
                  <c:v>8.6780000000000034E-3</c:v>
                </c:pt>
                <c:pt idx="62">
                  <c:v>1.2456E-2</c:v>
                </c:pt>
                <c:pt idx="63">
                  <c:v>1.7328E-2</c:v>
                </c:pt>
                <c:pt idx="64">
                  <c:v>2.0616000000000002E-2</c:v>
                </c:pt>
                <c:pt idx="65">
                  <c:v>2.3112999999999988E-2</c:v>
                </c:pt>
                <c:pt idx="66">
                  <c:v>1.8030999999999998E-2</c:v>
                </c:pt>
                <c:pt idx="67">
                  <c:v>1.6522000000000023E-2</c:v>
                </c:pt>
                <c:pt idx="68">
                  <c:v>1.1671000000000001E-2</c:v>
                </c:pt>
                <c:pt idx="69">
                  <c:v>1.1801000000000023E-2</c:v>
                </c:pt>
                <c:pt idx="70">
                  <c:v>1.7963000000000003E-2</c:v>
                </c:pt>
                <c:pt idx="71">
                  <c:v>2.2263000000000012E-2</c:v>
                </c:pt>
                <c:pt idx="72">
                  <c:v>2.2138000000000001E-2</c:v>
                </c:pt>
                <c:pt idx="73">
                  <c:v>2.1205000000000033E-2</c:v>
                </c:pt>
                <c:pt idx="74">
                  <c:v>1.2630000000000001E-2</c:v>
                </c:pt>
                <c:pt idx="75">
                  <c:v>1.4834E-2</c:v>
                </c:pt>
                <c:pt idx="76">
                  <c:v>1.6514999999999998E-2</c:v>
                </c:pt>
                <c:pt idx="77">
                  <c:v>1.8570000000000003E-2</c:v>
                </c:pt>
                <c:pt idx="78">
                  <c:v>1.9359999999999999E-2</c:v>
                </c:pt>
                <c:pt idx="79">
                  <c:v>2.0271000000000036E-2</c:v>
                </c:pt>
                <c:pt idx="80">
                  <c:v>2.0065000000000006E-2</c:v>
                </c:pt>
                <c:pt idx="81">
                  <c:v>1.3773000000000001E-2</c:v>
                </c:pt>
                <c:pt idx="82">
                  <c:v>7.3590000000000062E-3</c:v>
                </c:pt>
                <c:pt idx="83">
                  <c:v>1.6792000000000001E-2</c:v>
                </c:pt>
                <c:pt idx="84">
                  <c:v>2.2526000000000001E-2</c:v>
                </c:pt>
                <c:pt idx="85">
                  <c:v>2.4236000000000011E-2</c:v>
                </c:pt>
                <c:pt idx="86">
                  <c:v>2.3539000000000001E-2</c:v>
                </c:pt>
                <c:pt idx="87">
                  <c:v>1.8526000000000001E-2</c:v>
                </c:pt>
                <c:pt idx="88">
                  <c:v>1.0518999999999994E-2</c:v>
                </c:pt>
                <c:pt idx="89">
                  <c:v>9.7310000000000001E-3</c:v>
                </c:pt>
                <c:pt idx="90">
                  <c:v>1.3339999999999998E-2</c:v>
                </c:pt>
                <c:pt idx="91">
                  <c:v>1.9292000000000021E-2</c:v>
                </c:pt>
                <c:pt idx="92">
                  <c:v>1.8159999999999999E-2</c:v>
                </c:pt>
                <c:pt idx="93">
                  <c:v>1.5622000000000016E-2</c:v>
                </c:pt>
                <c:pt idx="94">
                  <c:v>1.0272999999999996E-2</c:v>
                </c:pt>
                <c:pt idx="95">
                  <c:v>9.9900000000000145E-3</c:v>
                </c:pt>
                <c:pt idx="96">
                  <c:v>1.7454999999999998E-2</c:v>
                </c:pt>
                <c:pt idx="97">
                  <c:v>2.2549000000000034E-2</c:v>
                </c:pt>
                <c:pt idx="98">
                  <c:v>2.3056E-2</c:v>
                </c:pt>
                <c:pt idx="99">
                  <c:v>2.2849000000000036E-2</c:v>
                </c:pt>
                <c:pt idx="100">
                  <c:v>1.5063000000000003E-2</c:v>
                </c:pt>
                <c:pt idx="101">
                  <c:v>1.3762000000000021E-2</c:v>
                </c:pt>
                <c:pt idx="102">
                  <c:v>1.3051999999999998E-2</c:v>
                </c:pt>
                <c:pt idx="103">
                  <c:v>1.9734000000000026E-2</c:v>
                </c:pt>
                <c:pt idx="104">
                  <c:v>2.2087000000000037E-2</c:v>
                </c:pt>
                <c:pt idx="105">
                  <c:v>2.1218000000000001E-2</c:v>
                </c:pt>
                <c:pt idx="106">
                  <c:v>1.4491E-2</c:v>
                </c:pt>
                <c:pt idx="107">
                  <c:v>8.4820000000000208E-3</c:v>
                </c:pt>
                <c:pt idx="108">
                  <c:v>1.3282000000000016E-2</c:v>
                </c:pt>
                <c:pt idx="109">
                  <c:v>1.6515999999999999E-2</c:v>
                </c:pt>
                <c:pt idx="110">
                  <c:v>1.9792000000000021E-2</c:v>
                </c:pt>
                <c:pt idx="111">
                  <c:v>1.6041000000000003E-2</c:v>
                </c:pt>
                <c:pt idx="112">
                  <c:v>1.2652999999999998E-2</c:v>
                </c:pt>
                <c:pt idx="113">
                  <c:v>3.6640000000000045E-3</c:v>
                </c:pt>
                <c:pt idx="114">
                  <c:v>1.2072999999999987E-2</c:v>
                </c:pt>
                <c:pt idx="115">
                  <c:v>1.5869999999999999E-2</c:v>
                </c:pt>
                <c:pt idx="116">
                  <c:v>1.7617000000000001E-2</c:v>
                </c:pt>
                <c:pt idx="117">
                  <c:v>1.6143000000000001E-2</c:v>
                </c:pt>
                <c:pt idx="118">
                  <c:v>1.6173E-2</c:v>
                </c:pt>
                <c:pt idx="119">
                  <c:v>1.1675000000000001E-2</c:v>
                </c:pt>
                <c:pt idx="120">
                  <c:v>1.2189999999999998E-2</c:v>
                </c:pt>
                <c:pt idx="121">
                  <c:v>1.745E-2</c:v>
                </c:pt>
                <c:pt idx="122">
                  <c:v>1.9351000000000021E-2</c:v>
                </c:pt>
                <c:pt idx="123">
                  <c:v>2.1555000000000001E-2</c:v>
                </c:pt>
                <c:pt idx="124">
                  <c:v>1.4133E-2</c:v>
                </c:pt>
                <c:pt idx="125">
                  <c:v>1.1657000000000001E-2</c:v>
                </c:pt>
                <c:pt idx="126">
                  <c:v>1.5389000000000003E-2</c:v>
                </c:pt>
                <c:pt idx="127">
                  <c:v>2.3588999999999988E-2</c:v>
                </c:pt>
                <c:pt idx="128">
                  <c:v>2.2775000000000045E-2</c:v>
                </c:pt>
                <c:pt idx="129">
                  <c:v>1.4860999999999999E-2</c:v>
                </c:pt>
                <c:pt idx="130">
                  <c:v>1.0498E-2</c:v>
                </c:pt>
                <c:pt idx="131">
                  <c:v>9.4800000000000145E-3</c:v>
                </c:pt>
                <c:pt idx="132">
                  <c:v>1.3335000000000001E-2</c:v>
                </c:pt>
                <c:pt idx="133">
                  <c:v>2.4618000000000001E-2</c:v>
                </c:pt>
                <c:pt idx="134">
                  <c:v>2.4923999999999998E-2</c:v>
                </c:pt>
                <c:pt idx="135">
                  <c:v>2.0619999999999999E-2</c:v>
                </c:pt>
                <c:pt idx="136">
                  <c:v>8.2750000000000028E-3</c:v>
                </c:pt>
                <c:pt idx="137">
                  <c:v>1.1591000000000014E-2</c:v>
                </c:pt>
                <c:pt idx="138">
                  <c:v>1.4093999999999987E-2</c:v>
                </c:pt>
                <c:pt idx="139">
                  <c:v>2.227400000000004E-2</c:v>
                </c:pt>
                <c:pt idx="140">
                  <c:v>2.1357000000000001E-2</c:v>
                </c:pt>
                <c:pt idx="141">
                  <c:v>1.8374000000000001E-2</c:v>
                </c:pt>
                <c:pt idx="142">
                  <c:v>1.4337999999999986E-2</c:v>
                </c:pt>
                <c:pt idx="143">
                  <c:v>1.7911E-2</c:v>
                </c:pt>
                <c:pt idx="144">
                  <c:v>2.1650000000000006E-2</c:v>
                </c:pt>
                <c:pt idx="145">
                  <c:v>2.6202000000000034E-2</c:v>
                </c:pt>
                <c:pt idx="146">
                  <c:v>1.7961000000000001E-2</c:v>
                </c:pt>
                <c:pt idx="147">
                  <c:v>8.0290000000000066E-3</c:v>
                </c:pt>
                <c:pt idx="148">
                  <c:v>3.9769999999999996E-3</c:v>
                </c:pt>
                <c:pt idx="149">
                  <c:v>1.5793999999999999E-2</c:v>
                </c:pt>
                <c:pt idx="150">
                  <c:v>1.7759E-2</c:v>
                </c:pt>
                <c:pt idx="151">
                  <c:v>2.1212000000000002E-2</c:v>
                </c:pt>
                <c:pt idx="152">
                  <c:v>1.4222E-2</c:v>
                </c:pt>
                <c:pt idx="153">
                  <c:v>1.0052999999999998E-2</c:v>
                </c:pt>
                <c:pt idx="154">
                  <c:v>1.2555999999999998E-2</c:v>
                </c:pt>
                <c:pt idx="155">
                  <c:v>1.9523000000000026E-2</c:v>
                </c:pt>
                <c:pt idx="156">
                  <c:v>2.3539000000000001E-2</c:v>
                </c:pt>
                <c:pt idx="157">
                  <c:v>1.8931000000000003E-2</c:v>
                </c:pt>
                <c:pt idx="158">
                  <c:v>1.2355999999999987E-2</c:v>
                </c:pt>
                <c:pt idx="159">
                  <c:v>8.3880000000000048E-3</c:v>
                </c:pt>
                <c:pt idx="160">
                  <c:v>1.5461000000000015E-2</c:v>
                </c:pt>
                <c:pt idx="161">
                  <c:v>1.9702000000000029E-2</c:v>
                </c:pt>
                <c:pt idx="162">
                  <c:v>1.7047E-2</c:v>
                </c:pt>
                <c:pt idx="163">
                  <c:v>9.7760000000000121E-3</c:v>
                </c:pt>
                <c:pt idx="164">
                  <c:v>1.0236E-2</c:v>
                </c:pt>
                <c:pt idx="165">
                  <c:v>1.4481000000000001E-2</c:v>
                </c:pt>
                <c:pt idx="166">
                  <c:v>1.6677999999999998E-2</c:v>
                </c:pt>
                <c:pt idx="167">
                  <c:v>1.6288E-2</c:v>
                </c:pt>
                <c:pt idx="168">
                  <c:v>1.5197E-2</c:v>
                </c:pt>
                <c:pt idx="169">
                  <c:v>6.8880000000000061E-3</c:v>
                </c:pt>
                <c:pt idx="170">
                  <c:v>8.4860000000000144E-3</c:v>
                </c:pt>
                <c:pt idx="171">
                  <c:v>1.4482E-2</c:v>
                </c:pt>
                <c:pt idx="172">
                  <c:v>1.7000000000000001E-2</c:v>
                </c:pt>
                <c:pt idx="173">
                  <c:v>1.9937000000000003E-2</c:v>
                </c:pt>
                <c:pt idx="174">
                  <c:v>1.5900000000000001E-2</c:v>
                </c:pt>
                <c:pt idx="175">
                  <c:v>9.5080000000000008E-3</c:v>
                </c:pt>
                <c:pt idx="176">
                  <c:v>1.2944000000000001E-2</c:v>
                </c:pt>
                <c:pt idx="177">
                  <c:v>1.8438E-2</c:v>
                </c:pt>
                <c:pt idx="178">
                  <c:v>1.9865000000000028E-2</c:v>
                </c:pt>
                <c:pt idx="179">
                  <c:v>1.3195999999999998E-2</c:v>
                </c:pt>
                <c:pt idx="180">
                  <c:v>1.1334E-2</c:v>
                </c:pt>
                <c:pt idx="181">
                  <c:v>1.6614E-2</c:v>
                </c:pt>
                <c:pt idx="182">
                  <c:v>2.018E-2</c:v>
                </c:pt>
                <c:pt idx="183">
                  <c:v>1.9615000000000007E-2</c:v>
                </c:pt>
                <c:pt idx="184">
                  <c:v>1.499E-2</c:v>
                </c:pt>
                <c:pt idx="185">
                  <c:v>1.0796E-2</c:v>
                </c:pt>
                <c:pt idx="186">
                  <c:v>1.5677E-2</c:v>
                </c:pt>
                <c:pt idx="187">
                  <c:v>2.3805000000000031E-2</c:v>
                </c:pt>
                <c:pt idx="188">
                  <c:v>2.4143000000000001E-2</c:v>
                </c:pt>
                <c:pt idx="189">
                  <c:v>1.9318999999999999E-2</c:v>
                </c:pt>
                <c:pt idx="190">
                  <c:v>1.3570000000000007E-2</c:v>
                </c:pt>
                <c:pt idx="191">
                  <c:v>1.1349000000000001E-2</c:v>
                </c:pt>
                <c:pt idx="192">
                  <c:v>1.4511E-2</c:v>
                </c:pt>
                <c:pt idx="193">
                  <c:v>1.6937000000000001E-2</c:v>
                </c:pt>
                <c:pt idx="194">
                  <c:v>1.3126000000000001E-2</c:v>
                </c:pt>
                <c:pt idx="195">
                  <c:v>4.9460000000000103E-3</c:v>
                </c:pt>
                <c:pt idx="196">
                  <c:v>9.542000000000014E-3</c:v>
                </c:pt>
                <c:pt idx="197">
                  <c:v>1.9726000000000028E-2</c:v>
                </c:pt>
                <c:pt idx="198">
                  <c:v>2.4167999999999988E-2</c:v>
                </c:pt>
                <c:pt idx="199">
                  <c:v>2.0641000000000045E-2</c:v>
                </c:pt>
                <c:pt idx="200">
                  <c:v>1.1426000000000016E-2</c:v>
                </c:pt>
                <c:pt idx="201">
                  <c:v>1.247E-2</c:v>
                </c:pt>
                <c:pt idx="202">
                  <c:v>1.7868999999999999E-2</c:v>
                </c:pt>
                <c:pt idx="203">
                  <c:v>1.7670999999999999E-2</c:v>
                </c:pt>
                <c:pt idx="204">
                  <c:v>1.4626E-2</c:v>
                </c:pt>
                <c:pt idx="205">
                  <c:v>1.1346000000000005E-2</c:v>
                </c:pt>
                <c:pt idx="206">
                  <c:v>1.3256E-2</c:v>
                </c:pt>
                <c:pt idx="207">
                  <c:v>1.8176000000000001E-2</c:v>
                </c:pt>
                <c:pt idx="208">
                  <c:v>1.9134999999999999E-2</c:v>
                </c:pt>
                <c:pt idx="209">
                  <c:v>1.5214999999999998E-2</c:v>
                </c:pt>
                <c:pt idx="210">
                  <c:v>8.0710000000000122E-3</c:v>
                </c:pt>
                <c:pt idx="211">
                  <c:v>1.0593999999999998E-2</c:v>
                </c:pt>
                <c:pt idx="212">
                  <c:v>2.0116999999999993E-2</c:v>
                </c:pt>
                <c:pt idx="213">
                  <c:v>1.7840999999999999E-2</c:v>
                </c:pt>
                <c:pt idx="214">
                  <c:v>1.4468999999999996E-2</c:v>
                </c:pt>
                <c:pt idx="215">
                  <c:v>7.8410000000000129E-3</c:v>
                </c:pt>
                <c:pt idx="216">
                  <c:v>1.2101000000000001E-2</c:v>
                </c:pt>
                <c:pt idx="217">
                  <c:v>2.1412000000000011E-2</c:v>
                </c:pt>
                <c:pt idx="218">
                  <c:v>2.1451000000000033E-2</c:v>
                </c:pt>
                <c:pt idx="219">
                  <c:v>1.3557000000000001E-2</c:v>
                </c:pt>
                <c:pt idx="220">
                  <c:v>5.0060000000000061E-3</c:v>
                </c:pt>
                <c:pt idx="221">
                  <c:v>1.1486000000000001E-2</c:v>
                </c:pt>
                <c:pt idx="222">
                  <c:v>1.4E-2</c:v>
                </c:pt>
                <c:pt idx="223">
                  <c:v>1.6074000000000001E-2</c:v>
                </c:pt>
                <c:pt idx="224">
                  <c:v>1.4086E-2</c:v>
                </c:pt>
                <c:pt idx="225">
                  <c:v>1.2201999999999999E-2</c:v>
                </c:pt>
                <c:pt idx="226">
                  <c:v>1.7694000000000001E-2</c:v>
                </c:pt>
                <c:pt idx="227">
                  <c:v>2.1447000000000035E-2</c:v>
                </c:pt>
                <c:pt idx="228">
                  <c:v>1.9565000000000023E-2</c:v>
                </c:pt>
                <c:pt idx="229">
                  <c:v>1.451E-2</c:v>
                </c:pt>
                <c:pt idx="230">
                  <c:v>1.3178E-2</c:v>
                </c:pt>
                <c:pt idx="231">
                  <c:v>2.0567999999999993E-2</c:v>
                </c:pt>
                <c:pt idx="232">
                  <c:v>2.0133999999999999E-2</c:v>
                </c:pt>
                <c:pt idx="233">
                  <c:v>2.1148E-2</c:v>
                </c:pt>
                <c:pt idx="234">
                  <c:v>1.2867999999999999E-2</c:v>
                </c:pt>
                <c:pt idx="235">
                  <c:v>1.1024000000000015E-2</c:v>
                </c:pt>
                <c:pt idx="236">
                  <c:v>1.1956000000000001E-2</c:v>
                </c:pt>
                <c:pt idx="237">
                  <c:v>1.3302000000000001E-2</c:v>
                </c:pt>
                <c:pt idx="238">
                  <c:v>8.7200000000000003E-3</c:v>
                </c:pt>
                <c:pt idx="239">
                  <c:v>1.0988000000000001E-2</c:v>
                </c:pt>
                <c:pt idx="240">
                  <c:v>1.6414000000000005E-2</c:v>
                </c:pt>
                <c:pt idx="241">
                  <c:v>1.9255000000000001E-2</c:v>
                </c:pt>
                <c:pt idx="242">
                  <c:v>1.5679999999999999E-2</c:v>
                </c:pt>
                <c:pt idx="243">
                  <c:v>1.1469999999999999E-2</c:v>
                </c:pt>
                <c:pt idx="244">
                  <c:v>1.0152E-2</c:v>
                </c:pt>
                <c:pt idx="245">
                  <c:v>1.8794999999999999E-2</c:v>
                </c:pt>
                <c:pt idx="246">
                  <c:v>2.0653000000000012E-2</c:v>
                </c:pt>
                <c:pt idx="247">
                  <c:v>1.8051000000000001E-2</c:v>
                </c:pt>
                <c:pt idx="248">
                  <c:v>1.0904000000000007E-2</c:v>
                </c:pt>
                <c:pt idx="249">
                  <c:v>1.2004000000000001E-2</c:v>
                </c:pt>
                <c:pt idx="250">
                  <c:v>1.0477E-2</c:v>
                </c:pt>
                <c:pt idx="251">
                  <c:v>1.1710999999999999E-2</c:v>
                </c:pt>
                <c:pt idx="252">
                  <c:v>6.3229999999999996E-3</c:v>
                </c:pt>
                <c:pt idx="253">
                  <c:v>6.4940000000000024E-3</c:v>
                </c:pt>
                <c:pt idx="254">
                  <c:v>1.5356E-2</c:v>
                </c:pt>
                <c:pt idx="255">
                  <c:v>1.6282999999999999E-2</c:v>
                </c:pt>
                <c:pt idx="256">
                  <c:v>1.1787000000000016E-2</c:v>
                </c:pt>
                <c:pt idx="257">
                  <c:v>9.0170000000000007E-3</c:v>
                </c:pt>
                <c:pt idx="258">
                  <c:v>1.3271000000000003E-2</c:v>
                </c:pt>
                <c:pt idx="259">
                  <c:v>1.8936999999999999E-2</c:v>
                </c:pt>
                <c:pt idx="260">
                  <c:v>1.8737E-2</c:v>
                </c:pt>
                <c:pt idx="261">
                  <c:v>1.0926999999999999E-2</c:v>
                </c:pt>
                <c:pt idx="262">
                  <c:v>8.7730000000000048E-3</c:v>
                </c:pt>
                <c:pt idx="263">
                  <c:v>8.7760000000000008E-3</c:v>
                </c:pt>
                <c:pt idx="264">
                  <c:v>1.4397999999999998E-2</c:v>
                </c:pt>
                <c:pt idx="265">
                  <c:v>9.5260000000000067E-3</c:v>
                </c:pt>
                <c:pt idx="266">
                  <c:v>3.3029999999999999E-3</c:v>
                </c:pt>
                <c:pt idx="267">
                  <c:v>9.3060000000000191E-3</c:v>
                </c:pt>
                <c:pt idx="268">
                  <c:v>1.3769999999999999E-2</c:v>
                </c:pt>
                <c:pt idx="269">
                  <c:v>1.5413000000000001E-2</c:v>
                </c:pt>
                <c:pt idx="270">
                  <c:v>1.0387E-2</c:v>
                </c:pt>
                <c:pt idx="271">
                  <c:v>1.5089E-2</c:v>
                </c:pt>
                <c:pt idx="272">
                  <c:v>1.779E-2</c:v>
                </c:pt>
                <c:pt idx="273">
                  <c:v>1.5578E-2</c:v>
                </c:pt>
                <c:pt idx="274">
                  <c:v>1.1110000000000005E-2</c:v>
                </c:pt>
                <c:pt idx="275">
                  <c:v>1.1221999999999999E-2</c:v>
                </c:pt>
                <c:pt idx="276">
                  <c:v>1.6281000000000021E-2</c:v>
                </c:pt>
                <c:pt idx="277">
                  <c:v>1.5195E-2</c:v>
                </c:pt>
                <c:pt idx="278">
                  <c:v>1.2893999999999996E-2</c:v>
                </c:pt>
                <c:pt idx="279">
                  <c:v>9.686000000000014E-3</c:v>
                </c:pt>
                <c:pt idx="280">
                  <c:v>1.43E-2</c:v>
                </c:pt>
                <c:pt idx="281">
                  <c:v>1.8204000000000001E-2</c:v>
                </c:pt>
                <c:pt idx="282">
                  <c:v>1.2951000000000001E-2</c:v>
                </c:pt>
                <c:pt idx="283">
                  <c:v>8.6700000000000006E-3</c:v>
                </c:pt>
                <c:pt idx="284">
                  <c:v>9.9510000000000067E-3</c:v>
                </c:pt>
                <c:pt idx="285">
                  <c:v>1.7943000000000001E-2</c:v>
                </c:pt>
                <c:pt idx="286">
                  <c:v>2.0560999999999979E-2</c:v>
                </c:pt>
                <c:pt idx="287">
                  <c:v>1.0394E-2</c:v>
                </c:pt>
                <c:pt idx="288">
                  <c:v>1.0347E-2</c:v>
                </c:pt>
                <c:pt idx="289">
                  <c:v>1.6680000000000028E-2</c:v>
                </c:pt>
                <c:pt idx="290">
                  <c:v>1.7989999999999999E-2</c:v>
                </c:pt>
                <c:pt idx="291">
                  <c:v>1.1696000000000003E-2</c:v>
                </c:pt>
                <c:pt idx="292">
                  <c:v>1.1098999999999998E-2</c:v>
                </c:pt>
                <c:pt idx="293">
                  <c:v>1.3524000000000001E-2</c:v>
                </c:pt>
                <c:pt idx="294">
                  <c:v>1.4194E-2</c:v>
                </c:pt>
                <c:pt idx="295">
                  <c:v>9.7680000000000006E-3</c:v>
                </c:pt>
                <c:pt idx="296">
                  <c:v>1.0050999999999996E-2</c:v>
                </c:pt>
                <c:pt idx="297">
                  <c:v>6.2830000000000082E-3</c:v>
                </c:pt>
                <c:pt idx="298">
                  <c:v>1.0553999999999996E-2</c:v>
                </c:pt>
                <c:pt idx="299">
                  <c:v>6.8910000000000082E-3</c:v>
                </c:pt>
                <c:pt idx="300">
                  <c:v>4.8300000000000063E-4</c:v>
                </c:pt>
                <c:pt idx="301">
                  <c:v>8.8650000000000222E-3</c:v>
                </c:pt>
                <c:pt idx="302">
                  <c:v>1.7415E-2</c:v>
                </c:pt>
                <c:pt idx="303">
                  <c:v>1.5907999999999999E-2</c:v>
                </c:pt>
                <c:pt idx="304">
                  <c:v>1.6098000000000001E-2</c:v>
                </c:pt>
                <c:pt idx="305">
                  <c:v>1.2666E-2</c:v>
                </c:pt>
                <c:pt idx="306">
                  <c:v>1.5244000000000001E-2</c:v>
                </c:pt>
                <c:pt idx="307">
                  <c:v>1.1436999999999999E-2</c:v>
                </c:pt>
                <c:pt idx="308">
                  <c:v>7.2400000000000103E-3</c:v>
                </c:pt>
                <c:pt idx="309">
                  <c:v>9.8880000000000027E-3</c:v>
                </c:pt>
                <c:pt idx="310">
                  <c:v>1.439E-2</c:v>
                </c:pt>
                <c:pt idx="311">
                  <c:v>1.6879999999999999E-2</c:v>
                </c:pt>
                <c:pt idx="312">
                  <c:v>1.4256E-2</c:v>
                </c:pt>
                <c:pt idx="313">
                  <c:v>1.073E-2</c:v>
                </c:pt>
                <c:pt idx="314">
                  <c:v>1.2596E-2</c:v>
                </c:pt>
                <c:pt idx="315">
                  <c:v>9.6780000000000008E-3</c:v>
                </c:pt>
                <c:pt idx="316">
                  <c:v>7.1349999999999998E-3</c:v>
                </c:pt>
                <c:pt idx="317">
                  <c:v>9.1210000000000006E-3</c:v>
                </c:pt>
                <c:pt idx="318">
                  <c:v>1.1923000000000019E-2</c:v>
                </c:pt>
                <c:pt idx="319">
                  <c:v>9.7050000000000122E-3</c:v>
                </c:pt>
                <c:pt idx="320">
                  <c:v>9.8860000000000163E-3</c:v>
                </c:pt>
                <c:pt idx="321">
                  <c:v>1.1989000000000001E-2</c:v>
                </c:pt>
                <c:pt idx="322">
                  <c:v>1.8314E-2</c:v>
                </c:pt>
                <c:pt idx="323">
                  <c:v>1.1068000000000001E-2</c:v>
                </c:pt>
                <c:pt idx="324">
                  <c:v>1.3730000000000023E-3</c:v>
                </c:pt>
                <c:pt idx="325">
                  <c:v>8.2030000000000002E-3</c:v>
                </c:pt>
                <c:pt idx="326">
                  <c:v>1.2806000000000001E-2</c:v>
                </c:pt>
                <c:pt idx="327">
                  <c:v>1.3646000000000016E-2</c:v>
                </c:pt>
                <c:pt idx="328">
                  <c:v>8.9860000000000183E-3</c:v>
                </c:pt>
                <c:pt idx="329">
                  <c:v>1.1346000000000005E-2</c:v>
                </c:pt>
                <c:pt idx="330">
                  <c:v>1.5346000000000005E-2</c:v>
                </c:pt>
                <c:pt idx="331">
                  <c:v>1.5886000000000001E-2</c:v>
                </c:pt>
                <c:pt idx="332">
                  <c:v>6.2850000000000093E-3</c:v>
                </c:pt>
                <c:pt idx="333">
                  <c:v>1.0793000000000001E-2</c:v>
                </c:pt>
                <c:pt idx="334">
                  <c:v>1.3476E-2</c:v>
                </c:pt>
                <c:pt idx="335">
                  <c:v>1.9263000000000023E-2</c:v>
                </c:pt>
                <c:pt idx="336">
                  <c:v>1.5004000000000003E-2</c:v>
                </c:pt>
                <c:pt idx="337">
                  <c:v>1.5514E-2</c:v>
                </c:pt>
                <c:pt idx="338">
                  <c:v>1.3847000000000003E-2</c:v>
                </c:pt>
                <c:pt idx="339">
                  <c:v>1.2151E-2</c:v>
                </c:pt>
                <c:pt idx="340">
                  <c:v>9.2310000000000014E-3</c:v>
                </c:pt>
                <c:pt idx="341">
                  <c:v>9.8860000000000163E-3</c:v>
                </c:pt>
                <c:pt idx="342">
                  <c:v>1.3799000000000001E-2</c:v>
                </c:pt>
                <c:pt idx="343">
                  <c:v>1.0081000000000001E-2</c:v>
                </c:pt>
                <c:pt idx="344">
                  <c:v>8.5230000000000028E-3</c:v>
                </c:pt>
                <c:pt idx="345">
                  <c:v>7.1209999999999997E-3</c:v>
                </c:pt>
                <c:pt idx="346">
                  <c:v>8.4010000000000005E-3</c:v>
                </c:pt>
                <c:pt idx="347">
                  <c:v>8.7590000000000046E-3</c:v>
                </c:pt>
                <c:pt idx="348">
                  <c:v>8.8070000000000145E-3</c:v>
                </c:pt>
                <c:pt idx="349">
                  <c:v>1.2055999999999996E-2</c:v>
                </c:pt>
                <c:pt idx="350">
                  <c:v>1.2526000000000001E-2</c:v>
                </c:pt>
                <c:pt idx="351">
                  <c:v>1.1129000000000003E-2</c:v>
                </c:pt>
                <c:pt idx="352">
                  <c:v>1.0867999999999999E-2</c:v>
                </c:pt>
                <c:pt idx="353">
                  <c:v>1.2871E-2</c:v>
                </c:pt>
                <c:pt idx="354">
                  <c:v>1.1790999999999999E-2</c:v>
                </c:pt>
                <c:pt idx="355">
                  <c:v>4.9570000000000013E-3</c:v>
                </c:pt>
                <c:pt idx="356">
                  <c:v>8.0660000000000141E-3</c:v>
                </c:pt>
                <c:pt idx="357">
                  <c:v>1.461E-2</c:v>
                </c:pt>
                <c:pt idx="358">
                  <c:v>1.8516999999999999E-2</c:v>
                </c:pt>
                <c:pt idx="359">
                  <c:v>1.4896E-2</c:v>
                </c:pt>
                <c:pt idx="360">
                  <c:v>8.1620000000000165E-3</c:v>
                </c:pt>
                <c:pt idx="361">
                  <c:v>1.2043E-2</c:v>
                </c:pt>
                <c:pt idx="362">
                  <c:v>1.3381000000000016E-2</c:v>
                </c:pt>
                <c:pt idx="363">
                  <c:v>8.4030000000000146E-3</c:v>
                </c:pt>
                <c:pt idx="364">
                  <c:v>1.2296999999999987E-2</c:v>
                </c:pt>
                <c:pt idx="365">
                  <c:v>1.5420000000000001E-2</c:v>
                </c:pt>
                <c:pt idx="366">
                  <c:v>1.3018999999999998E-2</c:v>
                </c:pt>
                <c:pt idx="367">
                  <c:v>1.1316000000000001E-2</c:v>
                </c:pt>
                <c:pt idx="368">
                  <c:v>1.4309000000000001E-2</c:v>
                </c:pt>
                <c:pt idx="369">
                  <c:v>9.5550000000000183E-3</c:v>
                </c:pt>
                <c:pt idx="370">
                  <c:v>9.6320000000000138E-3</c:v>
                </c:pt>
                <c:pt idx="371">
                  <c:v>4.3550000000000004E-3</c:v>
                </c:pt>
                <c:pt idx="372">
                  <c:v>6.6340000000000001E-3</c:v>
                </c:pt>
                <c:pt idx="373">
                  <c:v>1.0936E-2</c:v>
                </c:pt>
                <c:pt idx="374">
                  <c:v>1.9910000000000032E-3</c:v>
                </c:pt>
                <c:pt idx="375">
                  <c:v>7.2140000000000034E-3</c:v>
                </c:pt>
                <c:pt idx="376">
                  <c:v>1.172300000000002E-2</c:v>
                </c:pt>
                <c:pt idx="377">
                  <c:v>1.3403999999999999E-2</c:v>
                </c:pt>
                <c:pt idx="378">
                  <c:v>9.3820000000000223E-3</c:v>
                </c:pt>
                <c:pt idx="379">
                  <c:v>1.2456E-2</c:v>
                </c:pt>
                <c:pt idx="380">
                  <c:v>1.2883000000000007E-2</c:v>
                </c:pt>
                <c:pt idx="381">
                  <c:v>9.9120000000000163E-3</c:v>
                </c:pt>
                <c:pt idx="382">
                  <c:v>1.2250000000000015E-3</c:v>
                </c:pt>
                <c:pt idx="383">
                  <c:v>1.0331999999999996E-2</c:v>
                </c:pt>
                <c:pt idx="384">
                  <c:v>1.1596E-2</c:v>
                </c:pt>
                <c:pt idx="385">
                  <c:v>1.0965000000000001E-2</c:v>
                </c:pt>
                <c:pt idx="386">
                  <c:v>1.3320000000000018E-2</c:v>
                </c:pt>
                <c:pt idx="387">
                  <c:v>1.5559E-2</c:v>
                </c:pt>
                <c:pt idx="388">
                  <c:v>1.0548E-2</c:v>
                </c:pt>
                <c:pt idx="389">
                  <c:v>5.2180000000000004E-3</c:v>
                </c:pt>
                <c:pt idx="390">
                  <c:v>9.3420000000000048E-3</c:v>
                </c:pt>
                <c:pt idx="391">
                  <c:v>1.6362999999999999E-2</c:v>
                </c:pt>
                <c:pt idx="392">
                  <c:v>1.6819000000000001E-2</c:v>
                </c:pt>
                <c:pt idx="393">
                  <c:v>1.4851E-2</c:v>
                </c:pt>
                <c:pt idx="394">
                  <c:v>1.4546E-2</c:v>
                </c:pt>
                <c:pt idx="395">
                  <c:v>1.3226000000000003E-2</c:v>
                </c:pt>
                <c:pt idx="396">
                  <c:v>7.4960000000000122E-3</c:v>
                </c:pt>
                <c:pt idx="397">
                  <c:v>9.8600000000000163E-3</c:v>
                </c:pt>
                <c:pt idx="398">
                  <c:v>8.0630000000000163E-3</c:v>
                </c:pt>
                <c:pt idx="399">
                  <c:v>6.7330000000000133E-3</c:v>
                </c:pt>
                <c:pt idx="400">
                  <c:v>3.552E-3</c:v>
                </c:pt>
                <c:pt idx="401">
                  <c:v>7.7260000000000072E-3</c:v>
                </c:pt>
                <c:pt idx="402">
                  <c:v>4.9000000000000094E-3</c:v>
                </c:pt>
                <c:pt idx="403">
                  <c:v>6.3940000000000004E-3</c:v>
                </c:pt>
                <c:pt idx="404">
                  <c:v>6.3540000000000003E-3</c:v>
                </c:pt>
                <c:pt idx="405">
                  <c:v>1.1272000000000001E-2</c:v>
                </c:pt>
                <c:pt idx="406">
                  <c:v>7.0420000000000092E-3</c:v>
                </c:pt>
                <c:pt idx="407">
                  <c:v>8.7020000000000066E-3</c:v>
                </c:pt>
                <c:pt idx="408">
                  <c:v>6.4910000000000124E-3</c:v>
                </c:pt>
                <c:pt idx="409">
                  <c:v>1.1880000000000022E-2</c:v>
                </c:pt>
                <c:pt idx="410">
                  <c:v>9.5400000000000068E-3</c:v>
                </c:pt>
                <c:pt idx="411">
                  <c:v>7.4420000000000102E-3</c:v>
                </c:pt>
                <c:pt idx="412">
                  <c:v>6.6300000000000083E-3</c:v>
                </c:pt>
                <c:pt idx="413">
                  <c:v>5.7390000000000123E-3</c:v>
                </c:pt>
                <c:pt idx="414">
                  <c:v>1.1852000000000001E-2</c:v>
                </c:pt>
                <c:pt idx="415">
                  <c:v>1.3858000000000001E-2</c:v>
                </c:pt>
                <c:pt idx="416">
                  <c:v>1.0597000000000001E-2</c:v>
                </c:pt>
                <c:pt idx="417">
                  <c:v>9.5140000000000068E-3</c:v>
                </c:pt>
                <c:pt idx="418">
                  <c:v>1.2045E-2</c:v>
                </c:pt>
                <c:pt idx="419">
                  <c:v>9.4110000000000027E-3</c:v>
                </c:pt>
                <c:pt idx="420">
                  <c:v>1.3965000000000017E-2</c:v>
                </c:pt>
                <c:pt idx="421">
                  <c:v>8.9210000000000001E-3</c:v>
                </c:pt>
                <c:pt idx="422">
                  <c:v>1.1299E-2</c:v>
                </c:pt>
                <c:pt idx="423">
                  <c:v>7.0470000000000073E-3</c:v>
                </c:pt>
                <c:pt idx="424">
                  <c:v>2.2860000000000011E-3</c:v>
                </c:pt>
                <c:pt idx="425">
                  <c:v>4.9290000000000072E-3</c:v>
                </c:pt>
                <c:pt idx="426">
                  <c:v>7.8150000000000094E-3</c:v>
                </c:pt>
                <c:pt idx="427">
                  <c:v>1.0033E-2</c:v>
                </c:pt>
                <c:pt idx="428">
                  <c:v>9.1010000000000067E-3</c:v>
                </c:pt>
                <c:pt idx="429">
                  <c:v>1.0678E-2</c:v>
                </c:pt>
                <c:pt idx="430">
                  <c:v>1.0456999999999998E-2</c:v>
                </c:pt>
                <c:pt idx="431">
                  <c:v>9.1040000000000027E-3</c:v>
                </c:pt>
                <c:pt idx="432">
                  <c:v>7.7910000000000123E-3</c:v>
                </c:pt>
                <c:pt idx="433">
                  <c:v>1.1552000000000003E-2</c:v>
                </c:pt>
                <c:pt idx="434">
                  <c:v>1.3187000000000001E-2</c:v>
                </c:pt>
                <c:pt idx="435">
                  <c:v>1.1729000000000003E-2</c:v>
                </c:pt>
                <c:pt idx="436">
                  <c:v>1.0610000000000001E-2</c:v>
                </c:pt>
                <c:pt idx="437">
                  <c:v>2.6160000000000011E-3</c:v>
                </c:pt>
                <c:pt idx="438">
                  <c:v>4.9380000000000092E-3</c:v>
                </c:pt>
                <c:pt idx="439">
                  <c:v>1.0629000000000001E-2</c:v>
                </c:pt>
                <c:pt idx="440">
                  <c:v>1.1849999999999999E-2</c:v>
                </c:pt>
                <c:pt idx="441">
                  <c:v>3.2720000000000002E-3</c:v>
                </c:pt>
                <c:pt idx="442">
                  <c:v>5.8590000000000083E-3</c:v>
                </c:pt>
              </c:numCache>
            </c:numRef>
          </c:yVal>
          <c:smooth val="0"/>
        </c:ser>
        <c:ser>
          <c:idx val="1"/>
          <c:order val="1"/>
          <c:tx>
            <c:strRef>
              <c:f>Data!$O$1</c:f>
              <c:strCache>
                <c:ptCount val="1"/>
                <c:pt idx="0">
                  <c:v>TVE IB</c:v>
                </c:pt>
              </c:strCache>
            </c:strRef>
          </c:tx>
          <c:marker>
            <c:symbol val="none"/>
          </c:marker>
          <c:xVal>
            <c:numRef>
              <c:f>Data!$B$2:$B$3000</c:f>
              <c:numCache>
                <c:formatCode>General</c:formatCode>
                <c:ptCount val="2999"/>
                <c:pt idx="0">
                  <c:v>53.98001</c:v>
                </c:pt>
                <c:pt idx="1">
                  <c:v>53.960100000000011</c:v>
                </c:pt>
                <c:pt idx="2">
                  <c:v>53.939960000000006</c:v>
                </c:pt>
                <c:pt idx="3">
                  <c:v>53.919889999999995</c:v>
                </c:pt>
                <c:pt idx="4">
                  <c:v>53.899910000000013</c:v>
                </c:pt>
                <c:pt idx="5">
                  <c:v>53.879960000000004</c:v>
                </c:pt>
                <c:pt idx="6">
                  <c:v>53.860240000000005</c:v>
                </c:pt>
                <c:pt idx="7">
                  <c:v>53.8401</c:v>
                </c:pt>
                <c:pt idx="8">
                  <c:v>53.820060000000005</c:v>
                </c:pt>
                <c:pt idx="9">
                  <c:v>53.800130000000003</c:v>
                </c:pt>
                <c:pt idx="10">
                  <c:v>53.78</c:v>
                </c:pt>
                <c:pt idx="11">
                  <c:v>53.76012000000005</c:v>
                </c:pt>
                <c:pt idx="12">
                  <c:v>53.739880000000007</c:v>
                </c:pt>
                <c:pt idx="13">
                  <c:v>53.719879999999996</c:v>
                </c:pt>
                <c:pt idx="14">
                  <c:v>53.700130000000058</c:v>
                </c:pt>
                <c:pt idx="15">
                  <c:v>53.68018</c:v>
                </c:pt>
                <c:pt idx="16">
                  <c:v>53.660240000000002</c:v>
                </c:pt>
                <c:pt idx="17">
                  <c:v>53.640080000000005</c:v>
                </c:pt>
                <c:pt idx="18">
                  <c:v>53.61983</c:v>
                </c:pt>
                <c:pt idx="19">
                  <c:v>53.59986</c:v>
                </c:pt>
                <c:pt idx="20">
                  <c:v>53.579950000000011</c:v>
                </c:pt>
                <c:pt idx="21">
                  <c:v>53.560120000000012</c:v>
                </c:pt>
                <c:pt idx="22">
                  <c:v>53.540010000000002</c:v>
                </c:pt>
                <c:pt idx="23">
                  <c:v>53.520180000000003</c:v>
                </c:pt>
                <c:pt idx="24">
                  <c:v>53.500100000000003</c:v>
                </c:pt>
                <c:pt idx="25">
                  <c:v>53.480079999999994</c:v>
                </c:pt>
                <c:pt idx="26">
                  <c:v>53.460050000000003</c:v>
                </c:pt>
                <c:pt idx="27">
                  <c:v>53.439859999999996</c:v>
                </c:pt>
                <c:pt idx="28">
                  <c:v>53.42</c:v>
                </c:pt>
                <c:pt idx="29">
                  <c:v>53.399900000000002</c:v>
                </c:pt>
                <c:pt idx="30">
                  <c:v>53.38015</c:v>
                </c:pt>
                <c:pt idx="31">
                  <c:v>53.360310000000013</c:v>
                </c:pt>
                <c:pt idx="32">
                  <c:v>53.340140000000005</c:v>
                </c:pt>
                <c:pt idx="33">
                  <c:v>53.320120000000003</c:v>
                </c:pt>
                <c:pt idx="34">
                  <c:v>53.299990000000058</c:v>
                </c:pt>
                <c:pt idx="35">
                  <c:v>53.279990000000012</c:v>
                </c:pt>
                <c:pt idx="36">
                  <c:v>53.259970000000003</c:v>
                </c:pt>
                <c:pt idx="37">
                  <c:v>53.239920000000012</c:v>
                </c:pt>
                <c:pt idx="38">
                  <c:v>53.22005000000005</c:v>
                </c:pt>
                <c:pt idx="39">
                  <c:v>53.200100000000013</c:v>
                </c:pt>
                <c:pt idx="40">
                  <c:v>53.180080000000004</c:v>
                </c:pt>
                <c:pt idx="41">
                  <c:v>53.160000000000011</c:v>
                </c:pt>
                <c:pt idx="42">
                  <c:v>53.139940000000003</c:v>
                </c:pt>
                <c:pt idx="43">
                  <c:v>53.120080000000002</c:v>
                </c:pt>
                <c:pt idx="44">
                  <c:v>53.099950000000049</c:v>
                </c:pt>
                <c:pt idx="45">
                  <c:v>53.079970000000003</c:v>
                </c:pt>
                <c:pt idx="46">
                  <c:v>53.06026</c:v>
                </c:pt>
                <c:pt idx="47">
                  <c:v>53.040230000000001</c:v>
                </c:pt>
                <c:pt idx="48">
                  <c:v>53.02008</c:v>
                </c:pt>
                <c:pt idx="49">
                  <c:v>52.999900000000011</c:v>
                </c:pt>
                <c:pt idx="50">
                  <c:v>52.980039999999995</c:v>
                </c:pt>
                <c:pt idx="51">
                  <c:v>52.960120000000003</c:v>
                </c:pt>
                <c:pt idx="52">
                  <c:v>52.939930000000011</c:v>
                </c:pt>
                <c:pt idx="53">
                  <c:v>52.920030000000011</c:v>
                </c:pt>
                <c:pt idx="54">
                  <c:v>52.900040000000004</c:v>
                </c:pt>
                <c:pt idx="55">
                  <c:v>52.87997</c:v>
                </c:pt>
                <c:pt idx="56">
                  <c:v>52.859929999999999</c:v>
                </c:pt>
                <c:pt idx="57">
                  <c:v>52.839999999999996</c:v>
                </c:pt>
                <c:pt idx="58">
                  <c:v>52.82</c:v>
                </c:pt>
                <c:pt idx="59">
                  <c:v>52.800200000000004</c:v>
                </c:pt>
                <c:pt idx="60">
                  <c:v>52.780300000000011</c:v>
                </c:pt>
                <c:pt idx="61">
                  <c:v>52.75994</c:v>
                </c:pt>
                <c:pt idx="62">
                  <c:v>52.739820000000002</c:v>
                </c:pt>
                <c:pt idx="63">
                  <c:v>52.719810000000003</c:v>
                </c:pt>
                <c:pt idx="64">
                  <c:v>52.699920000000013</c:v>
                </c:pt>
                <c:pt idx="65">
                  <c:v>52.679970000000012</c:v>
                </c:pt>
                <c:pt idx="66">
                  <c:v>52.660110000000067</c:v>
                </c:pt>
                <c:pt idx="67">
                  <c:v>52.640090000000001</c:v>
                </c:pt>
                <c:pt idx="68">
                  <c:v>52.620000000000012</c:v>
                </c:pt>
                <c:pt idx="69">
                  <c:v>52.599890000000002</c:v>
                </c:pt>
                <c:pt idx="70">
                  <c:v>52.579820000000005</c:v>
                </c:pt>
                <c:pt idx="71">
                  <c:v>52.56006</c:v>
                </c:pt>
                <c:pt idx="72">
                  <c:v>52.540180000000007</c:v>
                </c:pt>
                <c:pt idx="73">
                  <c:v>52.519960000000005</c:v>
                </c:pt>
                <c:pt idx="74">
                  <c:v>52.500030000000002</c:v>
                </c:pt>
                <c:pt idx="75">
                  <c:v>52.480160000000005</c:v>
                </c:pt>
                <c:pt idx="76">
                  <c:v>52.459959999999995</c:v>
                </c:pt>
                <c:pt idx="77">
                  <c:v>52.439950000000003</c:v>
                </c:pt>
                <c:pt idx="78">
                  <c:v>52.420070000000003</c:v>
                </c:pt>
                <c:pt idx="79">
                  <c:v>52.399910000000013</c:v>
                </c:pt>
                <c:pt idx="80">
                  <c:v>52.380029999999998</c:v>
                </c:pt>
                <c:pt idx="81">
                  <c:v>52.360010000000003</c:v>
                </c:pt>
                <c:pt idx="82">
                  <c:v>52.339849999999998</c:v>
                </c:pt>
                <c:pt idx="83">
                  <c:v>52.319929999999999</c:v>
                </c:pt>
                <c:pt idx="84">
                  <c:v>52.299800000000012</c:v>
                </c:pt>
                <c:pt idx="85">
                  <c:v>52.279890000000002</c:v>
                </c:pt>
                <c:pt idx="86">
                  <c:v>52.260200000000012</c:v>
                </c:pt>
                <c:pt idx="87">
                  <c:v>52.24033000000005</c:v>
                </c:pt>
                <c:pt idx="88">
                  <c:v>52.220170000000067</c:v>
                </c:pt>
                <c:pt idx="89">
                  <c:v>52.19979000000005</c:v>
                </c:pt>
                <c:pt idx="90">
                  <c:v>52.179900000000011</c:v>
                </c:pt>
                <c:pt idx="91">
                  <c:v>52.159970000000001</c:v>
                </c:pt>
                <c:pt idx="92">
                  <c:v>52.139860000000006</c:v>
                </c:pt>
                <c:pt idx="93">
                  <c:v>52.120140000000013</c:v>
                </c:pt>
                <c:pt idx="94">
                  <c:v>52.100170000000013</c:v>
                </c:pt>
                <c:pt idx="95">
                  <c:v>52.079840000000004</c:v>
                </c:pt>
                <c:pt idx="96">
                  <c:v>52.059779999999996</c:v>
                </c:pt>
                <c:pt idx="97">
                  <c:v>52.040150000000011</c:v>
                </c:pt>
                <c:pt idx="98">
                  <c:v>52.020180000000003</c:v>
                </c:pt>
                <c:pt idx="99">
                  <c:v>52</c:v>
                </c:pt>
                <c:pt idx="100">
                  <c:v>51.980079999999994</c:v>
                </c:pt>
                <c:pt idx="101">
                  <c:v>51.960250000000002</c:v>
                </c:pt>
                <c:pt idx="102">
                  <c:v>51.939910000000012</c:v>
                </c:pt>
                <c:pt idx="103">
                  <c:v>51.919679999999993</c:v>
                </c:pt>
                <c:pt idx="104">
                  <c:v>51.899970000000003</c:v>
                </c:pt>
                <c:pt idx="105">
                  <c:v>51.88015</c:v>
                </c:pt>
                <c:pt idx="106">
                  <c:v>51.859989999999996</c:v>
                </c:pt>
                <c:pt idx="107">
                  <c:v>51.83999</c:v>
                </c:pt>
                <c:pt idx="108">
                  <c:v>51.819949999999999</c:v>
                </c:pt>
                <c:pt idx="109">
                  <c:v>51.799820000000011</c:v>
                </c:pt>
                <c:pt idx="110">
                  <c:v>51.779980000000002</c:v>
                </c:pt>
                <c:pt idx="111">
                  <c:v>51.760110000000076</c:v>
                </c:pt>
                <c:pt idx="112">
                  <c:v>51.740100000000012</c:v>
                </c:pt>
                <c:pt idx="113">
                  <c:v>51.720180000000013</c:v>
                </c:pt>
                <c:pt idx="114">
                  <c:v>51.699980000000011</c:v>
                </c:pt>
                <c:pt idx="115">
                  <c:v>51.679740000000002</c:v>
                </c:pt>
                <c:pt idx="116">
                  <c:v>51.659980000000004</c:v>
                </c:pt>
                <c:pt idx="117">
                  <c:v>51.640090000000001</c:v>
                </c:pt>
                <c:pt idx="118">
                  <c:v>51.620040000000003</c:v>
                </c:pt>
                <c:pt idx="119">
                  <c:v>51.599990000000012</c:v>
                </c:pt>
                <c:pt idx="120">
                  <c:v>51.579920000000001</c:v>
                </c:pt>
                <c:pt idx="121">
                  <c:v>51.559899999999999</c:v>
                </c:pt>
                <c:pt idx="122">
                  <c:v>51.540060000000004</c:v>
                </c:pt>
                <c:pt idx="123">
                  <c:v>51.520200000000003</c:v>
                </c:pt>
                <c:pt idx="124">
                  <c:v>51.5002</c:v>
                </c:pt>
                <c:pt idx="125">
                  <c:v>51.480039999999995</c:v>
                </c:pt>
                <c:pt idx="126">
                  <c:v>51.459779999999995</c:v>
                </c:pt>
                <c:pt idx="127">
                  <c:v>51.439900000000002</c:v>
                </c:pt>
                <c:pt idx="128">
                  <c:v>51.42022</c:v>
                </c:pt>
                <c:pt idx="129">
                  <c:v>51.40005</c:v>
                </c:pt>
                <c:pt idx="130">
                  <c:v>51.379930000000002</c:v>
                </c:pt>
                <c:pt idx="131">
                  <c:v>51.359809999999996</c:v>
                </c:pt>
                <c:pt idx="132">
                  <c:v>51.339780000000005</c:v>
                </c:pt>
                <c:pt idx="133">
                  <c:v>51.319959999999995</c:v>
                </c:pt>
                <c:pt idx="134">
                  <c:v>51.299980000000012</c:v>
                </c:pt>
                <c:pt idx="135">
                  <c:v>51.279980000000002</c:v>
                </c:pt>
                <c:pt idx="136">
                  <c:v>51.260180000000013</c:v>
                </c:pt>
                <c:pt idx="137">
                  <c:v>51.239930000000058</c:v>
                </c:pt>
                <c:pt idx="138">
                  <c:v>51.219730000000013</c:v>
                </c:pt>
                <c:pt idx="139">
                  <c:v>51.200060000000001</c:v>
                </c:pt>
                <c:pt idx="140">
                  <c:v>51.180100000000003</c:v>
                </c:pt>
                <c:pt idx="141">
                  <c:v>51.159970000000001</c:v>
                </c:pt>
                <c:pt idx="142">
                  <c:v>51.139970000000012</c:v>
                </c:pt>
                <c:pt idx="143">
                  <c:v>51.119889999999998</c:v>
                </c:pt>
                <c:pt idx="144">
                  <c:v>51.099820000000001</c:v>
                </c:pt>
                <c:pt idx="145">
                  <c:v>51.079820000000005</c:v>
                </c:pt>
                <c:pt idx="146">
                  <c:v>51.059960000000004</c:v>
                </c:pt>
                <c:pt idx="147">
                  <c:v>51.040040000000005</c:v>
                </c:pt>
                <c:pt idx="148">
                  <c:v>51.019960000000005</c:v>
                </c:pt>
                <c:pt idx="149">
                  <c:v>50.999760000000002</c:v>
                </c:pt>
                <c:pt idx="150">
                  <c:v>50.98</c:v>
                </c:pt>
                <c:pt idx="151">
                  <c:v>50.9602</c:v>
                </c:pt>
                <c:pt idx="152">
                  <c:v>50.940010000000001</c:v>
                </c:pt>
                <c:pt idx="153">
                  <c:v>50.919879999999999</c:v>
                </c:pt>
                <c:pt idx="154">
                  <c:v>50.899900000000002</c:v>
                </c:pt>
                <c:pt idx="155">
                  <c:v>50.879730000000002</c:v>
                </c:pt>
                <c:pt idx="156">
                  <c:v>50.859869999999994</c:v>
                </c:pt>
                <c:pt idx="157">
                  <c:v>50.840160000000004</c:v>
                </c:pt>
                <c:pt idx="158">
                  <c:v>50.819969999999998</c:v>
                </c:pt>
                <c:pt idx="159">
                  <c:v>50.799940000000056</c:v>
                </c:pt>
                <c:pt idx="160">
                  <c:v>50.779850000000003</c:v>
                </c:pt>
                <c:pt idx="161">
                  <c:v>50.759800000000006</c:v>
                </c:pt>
                <c:pt idx="162">
                  <c:v>50.740090000000002</c:v>
                </c:pt>
                <c:pt idx="163">
                  <c:v>50.720000000000013</c:v>
                </c:pt>
                <c:pt idx="164">
                  <c:v>50.699980000000011</c:v>
                </c:pt>
                <c:pt idx="165">
                  <c:v>50.679920000000003</c:v>
                </c:pt>
                <c:pt idx="166">
                  <c:v>50.659770000000002</c:v>
                </c:pt>
                <c:pt idx="167">
                  <c:v>50.639990000000012</c:v>
                </c:pt>
                <c:pt idx="168">
                  <c:v>50.620320000000049</c:v>
                </c:pt>
                <c:pt idx="169">
                  <c:v>50.600110000000051</c:v>
                </c:pt>
                <c:pt idx="170">
                  <c:v>50.579740000000001</c:v>
                </c:pt>
                <c:pt idx="171">
                  <c:v>50.559889999999996</c:v>
                </c:pt>
                <c:pt idx="172">
                  <c:v>50.539930000000012</c:v>
                </c:pt>
                <c:pt idx="173">
                  <c:v>50.519889999999997</c:v>
                </c:pt>
                <c:pt idx="174">
                  <c:v>50.499950000000013</c:v>
                </c:pt>
                <c:pt idx="175">
                  <c:v>50.47992</c:v>
                </c:pt>
                <c:pt idx="176">
                  <c:v>50.459799999999994</c:v>
                </c:pt>
                <c:pt idx="177">
                  <c:v>50.439830000000001</c:v>
                </c:pt>
                <c:pt idx="178">
                  <c:v>50.419989999999999</c:v>
                </c:pt>
                <c:pt idx="179">
                  <c:v>50.400010000000002</c:v>
                </c:pt>
                <c:pt idx="180">
                  <c:v>50.379809999999999</c:v>
                </c:pt>
                <c:pt idx="181">
                  <c:v>50.359779999999994</c:v>
                </c:pt>
                <c:pt idx="182">
                  <c:v>50.339740000000006</c:v>
                </c:pt>
                <c:pt idx="183">
                  <c:v>50.319979999999994</c:v>
                </c:pt>
                <c:pt idx="184">
                  <c:v>50.300140000000006</c:v>
                </c:pt>
                <c:pt idx="185">
                  <c:v>50.279920000000011</c:v>
                </c:pt>
                <c:pt idx="186">
                  <c:v>50.259879999999995</c:v>
                </c:pt>
                <c:pt idx="187">
                  <c:v>50.240020000000001</c:v>
                </c:pt>
                <c:pt idx="188">
                  <c:v>50.220030000000058</c:v>
                </c:pt>
                <c:pt idx="189">
                  <c:v>50.200030000000012</c:v>
                </c:pt>
                <c:pt idx="190">
                  <c:v>50.180130000000013</c:v>
                </c:pt>
                <c:pt idx="191">
                  <c:v>50.16001000000005</c:v>
                </c:pt>
                <c:pt idx="192">
                  <c:v>50.139750000000049</c:v>
                </c:pt>
                <c:pt idx="193">
                  <c:v>50.119980000000005</c:v>
                </c:pt>
                <c:pt idx="194">
                  <c:v>50.100080000000005</c:v>
                </c:pt>
                <c:pt idx="195">
                  <c:v>50.080040000000004</c:v>
                </c:pt>
                <c:pt idx="196">
                  <c:v>50.05997</c:v>
                </c:pt>
                <c:pt idx="197">
                  <c:v>50.039740000000002</c:v>
                </c:pt>
                <c:pt idx="198">
                  <c:v>50.019859999999994</c:v>
                </c:pt>
                <c:pt idx="199">
                  <c:v>50.00018</c:v>
                </c:pt>
                <c:pt idx="200">
                  <c:v>49.979950000000002</c:v>
                </c:pt>
                <c:pt idx="201">
                  <c:v>49.959710000000001</c:v>
                </c:pt>
                <c:pt idx="202">
                  <c:v>49.939820000000005</c:v>
                </c:pt>
                <c:pt idx="203">
                  <c:v>49.919940000000004</c:v>
                </c:pt>
                <c:pt idx="204">
                  <c:v>49.899970000000003</c:v>
                </c:pt>
                <c:pt idx="205">
                  <c:v>49.880049999999997</c:v>
                </c:pt>
                <c:pt idx="206">
                  <c:v>49.859869999999994</c:v>
                </c:pt>
                <c:pt idx="207">
                  <c:v>49.839740000000006</c:v>
                </c:pt>
                <c:pt idx="208">
                  <c:v>49.819969999999998</c:v>
                </c:pt>
                <c:pt idx="209">
                  <c:v>49.800079999999994</c:v>
                </c:pt>
                <c:pt idx="210">
                  <c:v>49.780050000000003</c:v>
                </c:pt>
                <c:pt idx="211">
                  <c:v>49.759910000000012</c:v>
                </c:pt>
                <c:pt idx="212">
                  <c:v>49.73986</c:v>
                </c:pt>
                <c:pt idx="213">
                  <c:v>49.720100000000059</c:v>
                </c:pt>
                <c:pt idx="214">
                  <c:v>49.699950000000058</c:v>
                </c:pt>
                <c:pt idx="215">
                  <c:v>49.679780000000001</c:v>
                </c:pt>
                <c:pt idx="216">
                  <c:v>49.659750000000003</c:v>
                </c:pt>
                <c:pt idx="217">
                  <c:v>49.639810000000011</c:v>
                </c:pt>
                <c:pt idx="218">
                  <c:v>49.620000000000012</c:v>
                </c:pt>
                <c:pt idx="219">
                  <c:v>49.600100000000012</c:v>
                </c:pt>
                <c:pt idx="220">
                  <c:v>49.579910000000012</c:v>
                </c:pt>
                <c:pt idx="221">
                  <c:v>49.559750000000001</c:v>
                </c:pt>
                <c:pt idx="222">
                  <c:v>49.5398</c:v>
                </c:pt>
                <c:pt idx="223">
                  <c:v>49.5199</c:v>
                </c:pt>
                <c:pt idx="224">
                  <c:v>49.499890000000001</c:v>
                </c:pt>
                <c:pt idx="225">
                  <c:v>49.479879999999994</c:v>
                </c:pt>
                <c:pt idx="226">
                  <c:v>49.459849999999996</c:v>
                </c:pt>
                <c:pt idx="227">
                  <c:v>49.439910000000012</c:v>
                </c:pt>
                <c:pt idx="228">
                  <c:v>49.42004</c:v>
                </c:pt>
                <c:pt idx="229">
                  <c:v>49.399950000000011</c:v>
                </c:pt>
                <c:pt idx="230">
                  <c:v>49.379819999999995</c:v>
                </c:pt>
                <c:pt idx="231">
                  <c:v>49.359779999999994</c:v>
                </c:pt>
                <c:pt idx="232">
                  <c:v>49.339980000000004</c:v>
                </c:pt>
                <c:pt idx="233">
                  <c:v>49.320080000000004</c:v>
                </c:pt>
                <c:pt idx="234">
                  <c:v>49.299890000000012</c:v>
                </c:pt>
                <c:pt idx="235">
                  <c:v>49.279820000000001</c:v>
                </c:pt>
                <c:pt idx="236">
                  <c:v>49.259859999999996</c:v>
                </c:pt>
                <c:pt idx="237">
                  <c:v>49.240120000000012</c:v>
                </c:pt>
                <c:pt idx="238">
                  <c:v>49.220040000000012</c:v>
                </c:pt>
                <c:pt idx="239">
                  <c:v>49.199670000000012</c:v>
                </c:pt>
                <c:pt idx="240">
                  <c:v>49.179810000000003</c:v>
                </c:pt>
                <c:pt idx="241">
                  <c:v>49.159960000000005</c:v>
                </c:pt>
                <c:pt idx="242">
                  <c:v>49.139970000000012</c:v>
                </c:pt>
                <c:pt idx="243">
                  <c:v>49.119889999999998</c:v>
                </c:pt>
                <c:pt idx="244">
                  <c:v>49.099910000000058</c:v>
                </c:pt>
                <c:pt idx="245">
                  <c:v>49.079810000000002</c:v>
                </c:pt>
                <c:pt idx="246">
                  <c:v>49.059859999999993</c:v>
                </c:pt>
                <c:pt idx="247">
                  <c:v>49.040120000000002</c:v>
                </c:pt>
                <c:pt idx="248">
                  <c:v>49.0199</c:v>
                </c:pt>
                <c:pt idx="249">
                  <c:v>48.999860000000005</c:v>
                </c:pt>
                <c:pt idx="250">
                  <c:v>48.98</c:v>
                </c:pt>
                <c:pt idx="251">
                  <c:v>48.960040000000006</c:v>
                </c:pt>
                <c:pt idx="252">
                  <c:v>48.939900000000002</c:v>
                </c:pt>
                <c:pt idx="253">
                  <c:v>48.919579999999996</c:v>
                </c:pt>
                <c:pt idx="254">
                  <c:v>48.899770000000011</c:v>
                </c:pt>
                <c:pt idx="255">
                  <c:v>48.880179999999996</c:v>
                </c:pt>
                <c:pt idx="256">
                  <c:v>48.860030000000002</c:v>
                </c:pt>
                <c:pt idx="257">
                  <c:v>48.839700000000001</c:v>
                </c:pt>
                <c:pt idx="258">
                  <c:v>48.819710000000001</c:v>
                </c:pt>
                <c:pt idx="259">
                  <c:v>48.799950000000067</c:v>
                </c:pt>
                <c:pt idx="260">
                  <c:v>48.779860000000006</c:v>
                </c:pt>
                <c:pt idx="261">
                  <c:v>48.75985</c:v>
                </c:pt>
                <c:pt idx="262">
                  <c:v>48.739910000000059</c:v>
                </c:pt>
                <c:pt idx="263">
                  <c:v>48.719750000000012</c:v>
                </c:pt>
                <c:pt idx="264">
                  <c:v>48.699860000000001</c:v>
                </c:pt>
                <c:pt idx="265">
                  <c:v>48.680060000000005</c:v>
                </c:pt>
                <c:pt idx="266">
                  <c:v>48.659780000000005</c:v>
                </c:pt>
                <c:pt idx="267">
                  <c:v>48.639710000000058</c:v>
                </c:pt>
                <c:pt idx="268">
                  <c:v>48.620070000000013</c:v>
                </c:pt>
                <c:pt idx="269">
                  <c:v>48.599920000000012</c:v>
                </c:pt>
                <c:pt idx="270">
                  <c:v>48.579610000000002</c:v>
                </c:pt>
                <c:pt idx="271">
                  <c:v>48.559679999999993</c:v>
                </c:pt>
                <c:pt idx="272">
                  <c:v>48.539910000000013</c:v>
                </c:pt>
                <c:pt idx="273">
                  <c:v>48.519910000000003</c:v>
                </c:pt>
                <c:pt idx="274">
                  <c:v>48.499860000000005</c:v>
                </c:pt>
                <c:pt idx="275">
                  <c:v>48.47992</c:v>
                </c:pt>
                <c:pt idx="276">
                  <c:v>48.459829999999997</c:v>
                </c:pt>
                <c:pt idx="277">
                  <c:v>48.439840000000004</c:v>
                </c:pt>
                <c:pt idx="278">
                  <c:v>48.419959999999996</c:v>
                </c:pt>
                <c:pt idx="279">
                  <c:v>48.39978</c:v>
                </c:pt>
                <c:pt idx="280">
                  <c:v>48.379710000000003</c:v>
                </c:pt>
                <c:pt idx="281">
                  <c:v>48.359879999999997</c:v>
                </c:pt>
                <c:pt idx="282">
                  <c:v>48.3401</c:v>
                </c:pt>
                <c:pt idx="283">
                  <c:v>48.319969999999998</c:v>
                </c:pt>
                <c:pt idx="284">
                  <c:v>48.299520000000058</c:v>
                </c:pt>
                <c:pt idx="285">
                  <c:v>48.279630000000012</c:v>
                </c:pt>
                <c:pt idx="286">
                  <c:v>48.260100000000058</c:v>
                </c:pt>
                <c:pt idx="287">
                  <c:v>48.239960000000011</c:v>
                </c:pt>
                <c:pt idx="288">
                  <c:v>48.219720000000002</c:v>
                </c:pt>
                <c:pt idx="289">
                  <c:v>48.199860000000001</c:v>
                </c:pt>
                <c:pt idx="290">
                  <c:v>48.180030000000002</c:v>
                </c:pt>
                <c:pt idx="291">
                  <c:v>48.159910000000011</c:v>
                </c:pt>
                <c:pt idx="292">
                  <c:v>48.139740000000003</c:v>
                </c:pt>
                <c:pt idx="293">
                  <c:v>48.119820000000004</c:v>
                </c:pt>
                <c:pt idx="294">
                  <c:v>48.099920000000012</c:v>
                </c:pt>
                <c:pt idx="295">
                  <c:v>48.08005</c:v>
                </c:pt>
                <c:pt idx="296">
                  <c:v>48.05977</c:v>
                </c:pt>
                <c:pt idx="297">
                  <c:v>48.039900000000003</c:v>
                </c:pt>
                <c:pt idx="298">
                  <c:v>48.019930000000002</c:v>
                </c:pt>
                <c:pt idx="299">
                  <c:v>47.999900000000011</c:v>
                </c:pt>
                <c:pt idx="300">
                  <c:v>47.979859999999995</c:v>
                </c:pt>
                <c:pt idx="301">
                  <c:v>47.959609999999998</c:v>
                </c:pt>
                <c:pt idx="302">
                  <c:v>47.939960000000006</c:v>
                </c:pt>
                <c:pt idx="303">
                  <c:v>47.920030000000011</c:v>
                </c:pt>
                <c:pt idx="304">
                  <c:v>47.899820000000005</c:v>
                </c:pt>
                <c:pt idx="305">
                  <c:v>47.879889999999996</c:v>
                </c:pt>
                <c:pt idx="306">
                  <c:v>47.859939999999995</c:v>
                </c:pt>
                <c:pt idx="307">
                  <c:v>47.8399</c:v>
                </c:pt>
                <c:pt idx="308">
                  <c:v>47.819789999999998</c:v>
                </c:pt>
                <c:pt idx="309">
                  <c:v>47.799660000000003</c:v>
                </c:pt>
                <c:pt idx="310">
                  <c:v>47.77973000000005</c:v>
                </c:pt>
                <c:pt idx="311">
                  <c:v>47.759910000000012</c:v>
                </c:pt>
                <c:pt idx="312">
                  <c:v>47.74004</c:v>
                </c:pt>
                <c:pt idx="313">
                  <c:v>47.719940000000001</c:v>
                </c:pt>
                <c:pt idx="314">
                  <c:v>47.699910000000067</c:v>
                </c:pt>
                <c:pt idx="315">
                  <c:v>47.679840000000006</c:v>
                </c:pt>
                <c:pt idx="316">
                  <c:v>47.659770000000002</c:v>
                </c:pt>
                <c:pt idx="317">
                  <c:v>47.639880000000005</c:v>
                </c:pt>
                <c:pt idx="318">
                  <c:v>47.619889999999998</c:v>
                </c:pt>
                <c:pt idx="319">
                  <c:v>47.599880000000006</c:v>
                </c:pt>
                <c:pt idx="320">
                  <c:v>47.579830000000001</c:v>
                </c:pt>
                <c:pt idx="321">
                  <c:v>47.559689999999996</c:v>
                </c:pt>
                <c:pt idx="322">
                  <c:v>47.539750000000012</c:v>
                </c:pt>
                <c:pt idx="323">
                  <c:v>47.520010000000013</c:v>
                </c:pt>
                <c:pt idx="324">
                  <c:v>47.499990000000011</c:v>
                </c:pt>
                <c:pt idx="325">
                  <c:v>47.479659999999996</c:v>
                </c:pt>
                <c:pt idx="326">
                  <c:v>47.459869999999995</c:v>
                </c:pt>
                <c:pt idx="327">
                  <c:v>47.439920000000001</c:v>
                </c:pt>
                <c:pt idx="328">
                  <c:v>47.419740000000004</c:v>
                </c:pt>
                <c:pt idx="329">
                  <c:v>47.399750000000012</c:v>
                </c:pt>
                <c:pt idx="330">
                  <c:v>47.379859999999994</c:v>
                </c:pt>
                <c:pt idx="331">
                  <c:v>47.359969999999997</c:v>
                </c:pt>
                <c:pt idx="332">
                  <c:v>47.339879999999994</c:v>
                </c:pt>
                <c:pt idx="333">
                  <c:v>47.319699999999997</c:v>
                </c:pt>
                <c:pt idx="334">
                  <c:v>47.299730000000068</c:v>
                </c:pt>
                <c:pt idx="335">
                  <c:v>47.279910000000058</c:v>
                </c:pt>
                <c:pt idx="336">
                  <c:v>47.259790000000002</c:v>
                </c:pt>
                <c:pt idx="337">
                  <c:v>47.23986</c:v>
                </c:pt>
                <c:pt idx="338">
                  <c:v>47.219910000000013</c:v>
                </c:pt>
                <c:pt idx="339">
                  <c:v>47.199850000000012</c:v>
                </c:pt>
                <c:pt idx="340">
                  <c:v>47.179850000000002</c:v>
                </c:pt>
                <c:pt idx="341">
                  <c:v>47.159750000000003</c:v>
                </c:pt>
                <c:pt idx="342">
                  <c:v>47.139790000000012</c:v>
                </c:pt>
                <c:pt idx="343">
                  <c:v>47.11992</c:v>
                </c:pt>
                <c:pt idx="344">
                  <c:v>47.099820000000001</c:v>
                </c:pt>
                <c:pt idx="345">
                  <c:v>47.079730000000012</c:v>
                </c:pt>
                <c:pt idx="346">
                  <c:v>47.05979</c:v>
                </c:pt>
                <c:pt idx="347">
                  <c:v>47.03989</c:v>
                </c:pt>
                <c:pt idx="348">
                  <c:v>47.01979</c:v>
                </c:pt>
                <c:pt idx="349">
                  <c:v>46.999630000000003</c:v>
                </c:pt>
                <c:pt idx="350">
                  <c:v>46.97992</c:v>
                </c:pt>
                <c:pt idx="351">
                  <c:v>46.959939999999996</c:v>
                </c:pt>
                <c:pt idx="352">
                  <c:v>46.939689999999999</c:v>
                </c:pt>
                <c:pt idx="353">
                  <c:v>46.919750000000001</c:v>
                </c:pt>
                <c:pt idx="354">
                  <c:v>46.899930000000012</c:v>
                </c:pt>
                <c:pt idx="355">
                  <c:v>46.879920000000006</c:v>
                </c:pt>
                <c:pt idx="356">
                  <c:v>46.859759999999994</c:v>
                </c:pt>
                <c:pt idx="357">
                  <c:v>46.83972</c:v>
                </c:pt>
                <c:pt idx="358">
                  <c:v>46.819779999999994</c:v>
                </c:pt>
                <c:pt idx="359">
                  <c:v>46.79974000000005</c:v>
                </c:pt>
                <c:pt idx="360">
                  <c:v>46.779810000000012</c:v>
                </c:pt>
                <c:pt idx="361">
                  <c:v>46.759900000000002</c:v>
                </c:pt>
                <c:pt idx="362">
                  <c:v>46.739880000000007</c:v>
                </c:pt>
                <c:pt idx="363">
                  <c:v>46.719820000000006</c:v>
                </c:pt>
                <c:pt idx="364">
                  <c:v>46.699750000000058</c:v>
                </c:pt>
                <c:pt idx="365">
                  <c:v>46.679770000000012</c:v>
                </c:pt>
                <c:pt idx="366">
                  <c:v>46.660000000000011</c:v>
                </c:pt>
                <c:pt idx="367">
                  <c:v>46.640040000000006</c:v>
                </c:pt>
                <c:pt idx="368">
                  <c:v>46.619810000000001</c:v>
                </c:pt>
                <c:pt idx="369">
                  <c:v>46.599950000000049</c:v>
                </c:pt>
                <c:pt idx="370">
                  <c:v>46.579900000000002</c:v>
                </c:pt>
                <c:pt idx="371">
                  <c:v>46.559629999999999</c:v>
                </c:pt>
                <c:pt idx="372">
                  <c:v>46.539760000000001</c:v>
                </c:pt>
                <c:pt idx="373">
                  <c:v>46.520010000000013</c:v>
                </c:pt>
                <c:pt idx="374">
                  <c:v>46.49991000000005</c:v>
                </c:pt>
                <c:pt idx="375">
                  <c:v>46.479760000000006</c:v>
                </c:pt>
                <c:pt idx="376">
                  <c:v>46.459799999999994</c:v>
                </c:pt>
                <c:pt idx="377">
                  <c:v>46.439750000000011</c:v>
                </c:pt>
                <c:pt idx="378">
                  <c:v>46.419799999999995</c:v>
                </c:pt>
                <c:pt idx="379">
                  <c:v>46.399850000000001</c:v>
                </c:pt>
                <c:pt idx="380">
                  <c:v>46.379989999999999</c:v>
                </c:pt>
                <c:pt idx="381">
                  <c:v>46.359939999999995</c:v>
                </c:pt>
                <c:pt idx="382">
                  <c:v>46.339760000000005</c:v>
                </c:pt>
                <c:pt idx="383">
                  <c:v>46.319859999999998</c:v>
                </c:pt>
                <c:pt idx="384">
                  <c:v>46.299820000000011</c:v>
                </c:pt>
                <c:pt idx="385">
                  <c:v>46.279810000000012</c:v>
                </c:pt>
                <c:pt idx="386">
                  <c:v>46.259650000000001</c:v>
                </c:pt>
                <c:pt idx="387">
                  <c:v>46.239740000000012</c:v>
                </c:pt>
                <c:pt idx="388">
                  <c:v>46.21987</c:v>
                </c:pt>
                <c:pt idx="389">
                  <c:v>46.199810000000049</c:v>
                </c:pt>
                <c:pt idx="390">
                  <c:v>46.179650000000002</c:v>
                </c:pt>
                <c:pt idx="391">
                  <c:v>46.159879999999994</c:v>
                </c:pt>
                <c:pt idx="392">
                  <c:v>46.139900000000011</c:v>
                </c:pt>
                <c:pt idx="393">
                  <c:v>46.119710000000012</c:v>
                </c:pt>
                <c:pt idx="394">
                  <c:v>46.099830000000011</c:v>
                </c:pt>
                <c:pt idx="395">
                  <c:v>46.079610000000002</c:v>
                </c:pt>
                <c:pt idx="396">
                  <c:v>46.059859999999993</c:v>
                </c:pt>
                <c:pt idx="397">
                  <c:v>46.039920000000002</c:v>
                </c:pt>
                <c:pt idx="398">
                  <c:v>46.019819999999996</c:v>
                </c:pt>
                <c:pt idx="399">
                  <c:v>46.000010000000003</c:v>
                </c:pt>
                <c:pt idx="400">
                  <c:v>45.979879999999994</c:v>
                </c:pt>
                <c:pt idx="401">
                  <c:v>45.959740000000004</c:v>
                </c:pt>
                <c:pt idx="402">
                  <c:v>45.939889999999998</c:v>
                </c:pt>
                <c:pt idx="403">
                  <c:v>45.919789999999999</c:v>
                </c:pt>
                <c:pt idx="404">
                  <c:v>45.899740000000001</c:v>
                </c:pt>
                <c:pt idx="405">
                  <c:v>45.879859999999994</c:v>
                </c:pt>
                <c:pt idx="406">
                  <c:v>45.860010000000003</c:v>
                </c:pt>
                <c:pt idx="407">
                  <c:v>45.839839999999995</c:v>
                </c:pt>
                <c:pt idx="408">
                  <c:v>45.819699999999997</c:v>
                </c:pt>
                <c:pt idx="409">
                  <c:v>45.799660000000003</c:v>
                </c:pt>
                <c:pt idx="410">
                  <c:v>45.779620000000001</c:v>
                </c:pt>
                <c:pt idx="411">
                  <c:v>45.759920000000001</c:v>
                </c:pt>
                <c:pt idx="412">
                  <c:v>45.739870000000003</c:v>
                </c:pt>
                <c:pt idx="413">
                  <c:v>45.719810000000003</c:v>
                </c:pt>
                <c:pt idx="414">
                  <c:v>45.699680000000001</c:v>
                </c:pt>
                <c:pt idx="415">
                  <c:v>45.67971000000005</c:v>
                </c:pt>
                <c:pt idx="416">
                  <c:v>45.65992</c:v>
                </c:pt>
                <c:pt idx="417">
                  <c:v>45.639880000000005</c:v>
                </c:pt>
                <c:pt idx="418">
                  <c:v>45.619700000000002</c:v>
                </c:pt>
                <c:pt idx="419">
                  <c:v>45.599960000000003</c:v>
                </c:pt>
                <c:pt idx="420">
                  <c:v>45.579910000000012</c:v>
                </c:pt>
                <c:pt idx="421">
                  <c:v>45.55979</c:v>
                </c:pt>
                <c:pt idx="422">
                  <c:v>45.539860000000004</c:v>
                </c:pt>
                <c:pt idx="423">
                  <c:v>45.519829999999999</c:v>
                </c:pt>
                <c:pt idx="424">
                  <c:v>45.499850000000002</c:v>
                </c:pt>
                <c:pt idx="425">
                  <c:v>45.479639999999996</c:v>
                </c:pt>
                <c:pt idx="426">
                  <c:v>45.459849999999996</c:v>
                </c:pt>
                <c:pt idx="427">
                  <c:v>45.439970000000002</c:v>
                </c:pt>
                <c:pt idx="428">
                  <c:v>45.419560000000004</c:v>
                </c:pt>
                <c:pt idx="429">
                  <c:v>45.399850000000001</c:v>
                </c:pt>
                <c:pt idx="430">
                  <c:v>45.380049999999997</c:v>
                </c:pt>
                <c:pt idx="431">
                  <c:v>45.359669999999994</c:v>
                </c:pt>
                <c:pt idx="432">
                  <c:v>45.339689999999997</c:v>
                </c:pt>
                <c:pt idx="433">
                  <c:v>45.319949999999999</c:v>
                </c:pt>
                <c:pt idx="434">
                  <c:v>45.299850000000013</c:v>
                </c:pt>
                <c:pt idx="435">
                  <c:v>45.279630000000012</c:v>
                </c:pt>
                <c:pt idx="436">
                  <c:v>45.259770000000003</c:v>
                </c:pt>
                <c:pt idx="437">
                  <c:v>45.239880000000007</c:v>
                </c:pt>
                <c:pt idx="438">
                  <c:v>45.219730000000013</c:v>
                </c:pt>
                <c:pt idx="439">
                  <c:v>45.199490000000011</c:v>
                </c:pt>
                <c:pt idx="440">
                  <c:v>45.179770000000012</c:v>
                </c:pt>
                <c:pt idx="441">
                  <c:v>45.159839999999996</c:v>
                </c:pt>
                <c:pt idx="442">
                  <c:v>45.139520000000012</c:v>
                </c:pt>
              </c:numCache>
            </c:numRef>
          </c:xVal>
          <c:yVal>
            <c:numRef>
              <c:f>Data!$O$2:$O$3000</c:f>
              <c:numCache>
                <c:formatCode>General</c:formatCode>
                <c:ptCount val="2999"/>
                <c:pt idx="0">
                  <c:v>1.2493000000000001E-2</c:v>
                </c:pt>
                <c:pt idx="1">
                  <c:v>1.7460000000000003E-2</c:v>
                </c:pt>
                <c:pt idx="2">
                  <c:v>2.2169000000000001E-2</c:v>
                </c:pt>
                <c:pt idx="3">
                  <c:v>2.1538999999999999E-2</c:v>
                </c:pt>
                <c:pt idx="4">
                  <c:v>2.1075000000000052E-2</c:v>
                </c:pt>
                <c:pt idx="5">
                  <c:v>1.8710999999999998E-2</c:v>
                </c:pt>
                <c:pt idx="6">
                  <c:v>1.8436000000000001E-2</c:v>
                </c:pt>
                <c:pt idx="7">
                  <c:v>2.2175000000000035E-2</c:v>
                </c:pt>
                <c:pt idx="8">
                  <c:v>2.1315000000000001E-2</c:v>
                </c:pt>
                <c:pt idx="9">
                  <c:v>2.3185999999999998E-2</c:v>
                </c:pt>
                <c:pt idx="10">
                  <c:v>2.1879000000000048E-2</c:v>
                </c:pt>
                <c:pt idx="11">
                  <c:v>2.1930000000000002E-2</c:v>
                </c:pt>
                <c:pt idx="12">
                  <c:v>2.0280000000000006E-2</c:v>
                </c:pt>
                <c:pt idx="13">
                  <c:v>1.7028999999999999E-2</c:v>
                </c:pt>
                <c:pt idx="14">
                  <c:v>2.0286000000000002E-2</c:v>
                </c:pt>
                <c:pt idx="15">
                  <c:v>2.1249000000000035E-2</c:v>
                </c:pt>
                <c:pt idx="16">
                  <c:v>1.421E-2</c:v>
                </c:pt>
                <c:pt idx="17">
                  <c:v>1.9099999999999999E-2</c:v>
                </c:pt>
                <c:pt idx="18">
                  <c:v>2.1690000000000011E-2</c:v>
                </c:pt>
                <c:pt idx="19">
                  <c:v>2.5066999999999999E-2</c:v>
                </c:pt>
                <c:pt idx="20">
                  <c:v>2.333E-2</c:v>
                </c:pt>
                <c:pt idx="21">
                  <c:v>2.0456999999999999E-2</c:v>
                </c:pt>
                <c:pt idx="22">
                  <c:v>2.0315E-2</c:v>
                </c:pt>
                <c:pt idx="23">
                  <c:v>1.8546000000000003E-2</c:v>
                </c:pt>
                <c:pt idx="24">
                  <c:v>2.1202000000000002E-2</c:v>
                </c:pt>
                <c:pt idx="25">
                  <c:v>1.8438E-2</c:v>
                </c:pt>
                <c:pt idx="26">
                  <c:v>1.7488E-2</c:v>
                </c:pt>
                <c:pt idx="27">
                  <c:v>1.6249000000000003E-2</c:v>
                </c:pt>
                <c:pt idx="28">
                  <c:v>1.7642999999999999E-2</c:v>
                </c:pt>
                <c:pt idx="29">
                  <c:v>2.0639000000000036E-2</c:v>
                </c:pt>
                <c:pt idx="30">
                  <c:v>2.2530000000000012E-2</c:v>
                </c:pt>
                <c:pt idx="31">
                  <c:v>2.1804000000000011E-2</c:v>
                </c:pt>
                <c:pt idx="32">
                  <c:v>1.6574999999999999E-2</c:v>
                </c:pt>
                <c:pt idx="33">
                  <c:v>2.0606000000000006E-2</c:v>
                </c:pt>
                <c:pt idx="34">
                  <c:v>2.1987000000000034E-2</c:v>
                </c:pt>
                <c:pt idx="35">
                  <c:v>2.1858000000000002E-2</c:v>
                </c:pt>
                <c:pt idx="36">
                  <c:v>2.0965000000000001E-2</c:v>
                </c:pt>
                <c:pt idx="37">
                  <c:v>1.7357000000000001E-2</c:v>
                </c:pt>
                <c:pt idx="38">
                  <c:v>2.0518999999999989E-2</c:v>
                </c:pt>
                <c:pt idx="39">
                  <c:v>2.3307000000000001E-2</c:v>
                </c:pt>
                <c:pt idx="40">
                  <c:v>2.5139000000000002E-2</c:v>
                </c:pt>
                <c:pt idx="41">
                  <c:v>2.1361999999999999E-2</c:v>
                </c:pt>
                <c:pt idx="42">
                  <c:v>1.9723000000000029E-2</c:v>
                </c:pt>
                <c:pt idx="43">
                  <c:v>1.9417000000000007E-2</c:v>
                </c:pt>
                <c:pt idx="44">
                  <c:v>2.0369999999999989E-2</c:v>
                </c:pt>
                <c:pt idx="45">
                  <c:v>2.0041000000000034E-2</c:v>
                </c:pt>
                <c:pt idx="46">
                  <c:v>1.8345000000000021E-2</c:v>
                </c:pt>
                <c:pt idx="47">
                  <c:v>1.7187000000000001E-2</c:v>
                </c:pt>
                <c:pt idx="48">
                  <c:v>1.5377E-2</c:v>
                </c:pt>
                <c:pt idx="49">
                  <c:v>1.5938000000000001E-2</c:v>
                </c:pt>
                <c:pt idx="50">
                  <c:v>1.5009000000000003E-2</c:v>
                </c:pt>
                <c:pt idx="51">
                  <c:v>1.6421999999999999E-2</c:v>
                </c:pt>
                <c:pt idx="52">
                  <c:v>1.6369000000000005E-2</c:v>
                </c:pt>
                <c:pt idx="53">
                  <c:v>1.5254999999999998E-2</c:v>
                </c:pt>
                <c:pt idx="54">
                  <c:v>1.7439E-2</c:v>
                </c:pt>
                <c:pt idx="55">
                  <c:v>1.5748000000000005E-2</c:v>
                </c:pt>
                <c:pt idx="56">
                  <c:v>1.7638999999999998E-2</c:v>
                </c:pt>
                <c:pt idx="57">
                  <c:v>2.0572E-2</c:v>
                </c:pt>
                <c:pt idx="58">
                  <c:v>2.2381000000000012E-2</c:v>
                </c:pt>
                <c:pt idx="59">
                  <c:v>1.9668000000000026E-2</c:v>
                </c:pt>
                <c:pt idx="60">
                  <c:v>1.8412000000000001E-2</c:v>
                </c:pt>
                <c:pt idx="61">
                  <c:v>1.6438000000000001E-2</c:v>
                </c:pt>
                <c:pt idx="62">
                  <c:v>1.9694000000000003E-2</c:v>
                </c:pt>
                <c:pt idx="63">
                  <c:v>1.4130999999999998E-2</c:v>
                </c:pt>
                <c:pt idx="64">
                  <c:v>1.9932999999999999E-2</c:v>
                </c:pt>
                <c:pt idx="65">
                  <c:v>2.0662E-2</c:v>
                </c:pt>
                <c:pt idx="66">
                  <c:v>1.8317E-2</c:v>
                </c:pt>
                <c:pt idx="67">
                  <c:v>1.9744000000000032E-2</c:v>
                </c:pt>
                <c:pt idx="68">
                  <c:v>1.9420000000000028E-2</c:v>
                </c:pt>
                <c:pt idx="69">
                  <c:v>2.0521999999999999E-2</c:v>
                </c:pt>
                <c:pt idx="70">
                  <c:v>2.3366999999999968E-2</c:v>
                </c:pt>
                <c:pt idx="71">
                  <c:v>2.2672000000000036E-2</c:v>
                </c:pt>
                <c:pt idx="72">
                  <c:v>2.0313999999999999E-2</c:v>
                </c:pt>
                <c:pt idx="73">
                  <c:v>1.9011000000000021E-2</c:v>
                </c:pt>
                <c:pt idx="74">
                  <c:v>2.0267999999999998E-2</c:v>
                </c:pt>
                <c:pt idx="75">
                  <c:v>2.1881000000000036E-2</c:v>
                </c:pt>
                <c:pt idx="76">
                  <c:v>1.9047000000000001E-2</c:v>
                </c:pt>
                <c:pt idx="77">
                  <c:v>1.6133000000000005E-2</c:v>
                </c:pt>
                <c:pt idx="78">
                  <c:v>1.5282000000000014E-2</c:v>
                </c:pt>
                <c:pt idx="79">
                  <c:v>1.6079E-2</c:v>
                </c:pt>
                <c:pt idx="80">
                  <c:v>1.4440000000000001E-2</c:v>
                </c:pt>
                <c:pt idx="81">
                  <c:v>1.6326000000000021E-2</c:v>
                </c:pt>
                <c:pt idx="82">
                  <c:v>1.2203E-2</c:v>
                </c:pt>
                <c:pt idx="83">
                  <c:v>2.1493000000000012E-2</c:v>
                </c:pt>
                <c:pt idx="84">
                  <c:v>2.1794999999999998E-2</c:v>
                </c:pt>
                <c:pt idx="85">
                  <c:v>2.3198999999999987E-2</c:v>
                </c:pt>
                <c:pt idx="86">
                  <c:v>2.0874000000000031E-2</c:v>
                </c:pt>
                <c:pt idx="87">
                  <c:v>1.6948000000000001E-2</c:v>
                </c:pt>
                <c:pt idx="88">
                  <c:v>1.5074000000000001E-2</c:v>
                </c:pt>
                <c:pt idx="89">
                  <c:v>1.8012E-2</c:v>
                </c:pt>
                <c:pt idx="90">
                  <c:v>1.8283000000000021E-2</c:v>
                </c:pt>
                <c:pt idx="91">
                  <c:v>2.0572E-2</c:v>
                </c:pt>
                <c:pt idx="92">
                  <c:v>1.8387000000000001E-2</c:v>
                </c:pt>
                <c:pt idx="93">
                  <c:v>2.1816000000000002E-2</c:v>
                </c:pt>
                <c:pt idx="94">
                  <c:v>1.7260000000000001E-2</c:v>
                </c:pt>
                <c:pt idx="95">
                  <c:v>1.9559000000000003E-2</c:v>
                </c:pt>
                <c:pt idx="96">
                  <c:v>1.8862000000000028E-2</c:v>
                </c:pt>
                <c:pt idx="97">
                  <c:v>1.9708000000000024E-2</c:v>
                </c:pt>
                <c:pt idx="98">
                  <c:v>1.5636000000000001E-2</c:v>
                </c:pt>
                <c:pt idx="99">
                  <c:v>1.7340000000000001E-2</c:v>
                </c:pt>
                <c:pt idx="100">
                  <c:v>1.4449999999999998E-2</c:v>
                </c:pt>
                <c:pt idx="101">
                  <c:v>1.8277000000000002E-2</c:v>
                </c:pt>
                <c:pt idx="102">
                  <c:v>1.5332E-2</c:v>
                </c:pt>
                <c:pt idx="103">
                  <c:v>1.8918999999999998E-2</c:v>
                </c:pt>
                <c:pt idx="104">
                  <c:v>1.9905000000000023E-2</c:v>
                </c:pt>
                <c:pt idx="105">
                  <c:v>2.1443000000000042E-2</c:v>
                </c:pt>
                <c:pt idx="106">
                  <c:v>1.8085E-2</c:v>
                </c:pt>
                <c:pt idx="107">
                  <c:v>1.821E-2</c:v>
                </c:pt>
                <c:pt idx="108">
                  <c:v>1.9827000000000029E-2</c:v>
                </c:pt>
                <c:pt idx="109">
                  <c:v>1.9976000000000025E-2</c:v>
                </c:pt>
                <c:pt idx="110">
                  <c:v>1.8723000000000024E-2</c:v>
                </c:pt>
                <c:pt idx="111">
                  <c:v>1.9406000000000027E-2</c:v>
                </c:pt>
                <c:pt idx="112">
                  <c:v>1.9597000000000003E-2</c:v>
                </c:pt>
                <c:pt idx="113">
                  <c:v>1.7042000000000005E-2</c:v>
                </c:pt>
                <c:pt idx="114">
                  <c:v>1.8298999999999999E-2</c:v>
                </c:pt>
                <c:pt idx="115">
                  <c:v>2.0183000000000006E-2</c:v>
                </c:pt>
                <c:pt idx="116">
                  <c:v>1.5768000000000001E-2</c:v>
                </c:pt>
                <c:pt idx="117">
                  <c:v>2.2783000000000032E-2</c:v>
                </c:pt>
                <c:pt idx="118">
                  <c:v>2.0756E-2</c:v>
                </c:pt>
                <c:pt idx="119">
                  <c:v>2.2161000000000011E-2</c:v>
                </c:pt>
                <c:pt idx="120">
                  <c:v>2.276100000000001E-2</c:v>
                </c:pt>
                <c:pt idx="121">
                  <c:v>2.2371000000000033E-2</c:v>
                </c:pt>
                <c:pt idx="122">
                  <c:v>2.1244000000000002E-2</c:v>
                </c:pt>
                <c:pt idx="123">
                  <c:v>1.8837000000000003E-2</c:v>
                </c:pt>
                <c:pt idx="124">
                  <c:v>1.8038999999999999E-2</c:v>
                </c:pt>
                <c:pt idx="125">
                  <c:v>1.3889000000000016E-2</c:v>
                </c:pt>
                <c:pt idx="126">
                  <c:v>1.6524000000000021E-2</c:v>
                </c:pt>
                <c:pt idx="127">
                  <c:v>1.6250000000000001E-2</c:v>
                </c:pt>
                <c:pt idx="128">
                  <c:v>1.6566000000000001E-2</c:v>
                </c:pt>
                <c:pt idx="129">
                  <c:v>1.1787000000000016E-2</c:v>
                </c:pt>
                <c:pt idx="130">
                  <c:v>1.4281E-2</c:v>
                </c:pt>
                <c:pt idx="131">
                  <c:v>1.6253E-2</c:v>
                </c:pt>
                <c:pt idx="132">
                  <c:v>1.4706E-2</c:v>
                </c:pt>
                <c:pt idx="133">
                  <c:v>1.8519000000000001E-2</c:v>
                </c:pt>
                <c:pt idx="134">
                  <c:v>2.0346E-2</c:v>
                </c:pt>
                <c:pt idx="135">
                  <c:v>2.1277000000000042E-2</c:v>
                </c:pt>
                <c:pt idx="136">
                  <c:v>2.1253000000000011E-2</c:v>
                </c:pt>
                <c:pt idx="137">
                  <c:v>2.3179999999999999E-2</c:v>
                </c:pt>
                <c:pt idx="138">
                  <c:v>2.2918000000000001E-2</c:v>
                </c:pt>
                <c:pt idx="139">
                  <c:v>2.2847000000000048E-2</c:v>
                </c:pt>
                <c:pt idx="140">
                  <c:v>1.9355000000000001E-2</c:v>
                </c:pt>
                <c:pt idx="141">
                  <c:v>1.6629999999999999E-2</c:v>
                </c:pt>
                <c:pt idx="142">
                  <c:v>1.6846000000000003E-2</c:v>
                </c:pt>
                <c:pt idx="143">
                  <c:v>1.4430999999999998E-2</c:v>
                </c:pt>
                <c:pt idx="144">
                  <c:v>1.5914000000000001E-2</c:v>
                </c:pt>
                <c:pt idx="145">
                  <c:v>1.6958999999999998E-2</c:v>
                </c:pt>
                <c:pt idx="146">
                  <c:v>2.3743E-2</c:v>
                </c:pt>
                <c:pt idx="147">
                  <c:v>2.1822000000000001E-2</c:v>
                </c:pt>
                <c:pt idx="148">
                  <c:v>1.9141000000000026E-2</c:v>
                </c:pt>
                <c:pt idx="149">
                  <c:v>1.5633000000000001E-2</c:v>
                </c:pt>
                <c:pt idx="150">
                  <c:v>1.3129999999999999E-2</c:v>
                </c:pt>
                <c:pt idx="151">
                  <c:v>1.8353000000000001E-2</c:v>
                </c:pt>
                <c:pt idx="152">
                  <c:v>1.5893999999999998E-2</c:v>
                </c:pt>
                <c:pt idx="153">
                  <c:v>1.6955999999999999E-2</c:v>
                </c:pt>
                <c:pt idx="154">
                  <c:v>1.7857999999999999E-2</c:v>
                </c:pt>
                <c:pt idx="155">
                  <c:v>2.1806000000000002E-2</c:v>
                </c:pt>
                <c:pt idx="156">
                  <c:v>2.0838000000000002E-2</c:v>
                </c:pt>
                <c:pt idx="157">
                  <c:v>2.1521999999999999E-2</c:v>
                </c:pt>
                <c:pt idx="158">
                  <c:v>1.8367999999999999E-2</c:v>
                </c:pt>
                <c:pt idx="159">
                  <c:v>1.6395E-2</c:v>
                </c:pt>
                <c:pt idx="160">
                  <c:v>1.4685999999999998E-2</c:v>
                </c:pt>
                <c:pt idx="161">
                  <c:v>1.8353000000000001E-2</c:v>
                </c:pt>
                <c:pt idx="162">
                  <c:v>1.8051999999999999E-2</c:v>
                </c:pt>
                <c:pt idx="163">
                  <c:v>1.4035999999999983E-2</c:v>
                </c:pt>
                <c:pt idx="164">
                  <c:v>1.4963000000000001E-2</c:v>
                </c:pt>
                <c:pt idx="165">
                  <c:v>1.9463000000000029E-2</c:v>
                </c:pt>
                <c:pt idx="166">
                  <c:v>1.5875E-2</c:v>
                </c:pt>
                <c:pt idx="167">
                  <c:v>2.3469E-2</c:v>
                </c:pt>
                <c:pt idx="168">
                  <c:v>1.9590000000000024E-2</c:v>
                </c:pt>
                <c:pt idx="169">
                  <c:v>2.0185000000000002E-2</c:v>
                </c:pt>
                <c:pt idx="170">
                  <c:v>1.8235000000000001E-2</c:v>
                </c:pt>
                <c:pt idx="171">
                  <c:v>1.8533000000000001E-2</c:v>
                </c:pt>
                <c:pt idx="172">
                  <c:v>1.8980000000000028E-2</c:v>
                </c:pt>
                <c:pt idx="173">
                  <c:v>1.9226000000000024E-2</c:v>
                </c:pt>
                <c:pt idx="174">
                  <c:v>2.0642000000000011E-2</c:v>
                </c:pt>
                <c:pt idx="175">
                  <c:v>2.3449000000000001E-2</c:v>
                </c:pt>
                <c:pt idx="176">
                  <c:v>2.4920999999999988E-2</c:v>
                </c:pt>
                <c:pt idx="177">
                  <c:v>2.5357999999999999E-2</c:v>
                </c:pt>
                <c:pt idx="178">
                  <c:v>2.0688000000000002E-2</c:v>
                </c:pt>
                <c:pt idx="179">
                  <c:v>1.6345000000000005E-2</c:v>
                </c:pt>
                <c:pt idx="180">
                  <c:v>1.7056000000000002E-2</c:v>
                </c:pt>
                <c:pt idx="181">
                  <c:v>1.8773000000000001E-2</c:v>
                </c:pt>
                <c:pt idx="182">
                  <c:v>1.7387E-2</c:v>
                </c:pt>
                <c:pt idx="183">
                  <c:v>1.8874999999999999E-2</c:v>
                </c:pt>
                <c:pt idx="184">
                  <c:v>2.0015999999999999E-2</c:v>
                </c:pt>
                <c:pt idx="185">
                  <c:v>2.0046999999999999E-2</c:v>
                </c:pt>
                <c:pt idx="186">
                  <c:v>2.2023000000000011E-2</c:v>
                </c:pt>
                <c:pt idx="187">
                  <c:v>1.9689000000000029E-2</c:v>
                </c:pt>
                <c:pt idx="188">
                  <c:v>2.1828E-2</c:v>
                </c:pt>
                <c:pt idx="189">
                  <c:v>2.1340000000000001E-2</c:v>
                </c:pt>
                <c:pt idx="190">
                  <c:v>1.9442000000000029E-2</c:v>
                </c:pt>
                <c:pt idx="191">
                  <c:v>1.6775999999999999E-2</c:v>
                </c:pt>
                <c:pt idx="192">
                  <c:v>1.6254999999999999E-2</c:v>
                </c:pt>
                <c:pt idx="193">
                  <c:v>1.6192999999999999E-2</c:v>
                </c:pt>
                <c:pt idx="194">
                  <c:v>1.9998999999999999E-2</c:v>
                </c:pt>
                <c:pt idx="195">
                  <c:v>1.7835E-2</c:v>
                </c:pt>
                <c:pt idx="196">
                  <c:v>1.7308E-2</c:v>
                </c:pt>
                <c:pt idx="197">
                  <c:v>1.5264000000000003E-2</c:v>
                </c:pt>
                <c:pt idx="198">
                  <c:v>1.6549000000000001E-2</c:v>
                </c:pt>
                <c:pt idx="199">
                  <c:v>1.9018E-2</c:v>
                </c:pt>
                <c:pt idx="200">
                  <c:v>1.3962000000000023E-2</c:v>
                </c:pt>
                <c:pt idx="201">
                  <c:v>1.4978999999999998E-2</c:v>
                </c:pt>
                <c:pt idx="202">
                  <c:v>1.1892000000000003E-2</c:v>
                </c:pt>
                <c:pt idx="203">
                  <c:v>1.3436999999999998E-2</c:v>
                </c:pt>
                <c:pt idx="204">
                  <c:v>1.4482999999999999E-2</c:v>
                </c:pt>
                <c:pt idx="205">
                  <c:v>1.7367E-2</c:v>
                </c:pt>
                <c:pt idx="206">
                  <c:v>1.6820000000000026E-2</c:v>
                </c:pt>
                <c:pt idx="207">
                  <c:v>1.9341000000000028E-2</c:v>
                </c:pt>
                <c:pt idx="208">
                  <c:v>2.0018000000000001E-2</c:v>
                </c:pt>
                <c:pt idx="209">
                  <c:v>1.9447000000000023E-2</c:v>
                </c:pt>
                <c:pt idx="210">
                  <c:v>1.6122000000000001E-2</c:v>
                </c:pt>
                <c:pt idx="211">
                  <c:v>1.8758E-2</c:v>
                </c:pt>
                <c:pt idx="212">
                  <c:v>1.8679000000000001E-2</c:v>
                </c:pt>
                <c:pt idx="213">
                  <c:v>1.5691E-2</c:v>
                </c:pt>
                <c:pt idx="214">
                  <c:v>1.3906000000000017E-2</c:v>
                </c:pt>
                <c:pt idx="215">
                  <c:v>1.2366E-2</c:v>
                </c:pt>
                <c:pt idx="216">
                  <c:v>1.0584000000000001E-2</c:v>
                </c:pt>
                <c:pt idx="217">
                  <c:v>1.4700000000000001E-2</c:v>
                </c:pt>
                <c:pt idx="218">
                  <c:v>1.7680000000000001E-2</c:v>
                </c:pt>
                <c:pt idx="219">
                  <c:v>1.6874000000000007E-2</c:v>
                </c:pt>
                <c:pt idx="220">
                  <c:v>1.6733999999999999E-2</c:v>
                </c:pt>
                <c:pt idx="221">
                  <c:v>1.5521000000000017E-2</c:v>
                </c:pt>
                <c:pt idx="222">
                  <c:v>1.6608000000000001E-2</c:v>
                </c:pt>
                <c:pt idx="223">
                  <c:v>1.8149999999999999E-2</c:v>
                </c:pt>
                <c:pt idx="224">
                  <c:v>1.8733000000000003E-2</c:v>
                </c:pt>
                <c:pt idx="225">
                  <c:v>1.8459E-2</c:v>
                </c:pt>
                <c:pt idx="226">
                  <c:v>1.8058000000000001E-2</c:v>
                </c:pt>
                <c:pt idx="227">
                  <c:v>1.9080000000000027E-2</c:v>
                </c:pt>
                <c:pt idx="228">
                  <c:v>1.9257000000000003E-2</c:v>
                </c:pt>
                <c:pt idx="229">
                  <c:v>1.7866E-2</c:v>
                </c:pt>
                <c:pt idx="230">
                  <c:v>1.6558E-2</c:v>
                </c:pt>
                <c:pt idx="231">
                  <c:v>1.8263999999999999E-2</c:v>
                </c:pt>
                <c:pt idx="232">
                  <c:v>1.3975000000000001E-2</c:v>
                </c:pt>
                <c:pt idx="233">
                  <c:v>1.7267000000000001E-2</c:v>
                </c:pt>
                <c:pt idx="234">
                  <c:v>1.5814000000000002E-2</c:v>
                </c:pt>
                <c:pt idx="235">
                  <c:v>2.0607000000000035E-2</c:v>
                </c:pt>
                <c:pt idx="236">
                  <c:v>2.1896000000000002E-2</c:v>
                </c:pt>
                <c:pt idx="237">
                  <c:v>2.1173000000000032E-2</c:v>
                </c:pt>
                <c:pt idx="238">
                  <c:v>1.7308E-2</c:v>
                </c:pt>
                <c:pt idx="239">
                  <c:v>1.7406999999999999E-2</c:v>
                </c:pt>
                <c:pt idx="240">
                  <c:v>1.7623000000000003E-2</c:v>
                </c:pt>
                <c:pt idx="241">
                  <c:v>1.7953E-2</c:v>
                </c:pt>
                <c:pt idx="242">
                  <c:v>1.4626999999999998E-2</c:v>
                </c:pt>
                <c:pt idx="243">
                  <c:v>1.5311E-2</c:v>
                </c:pt>
                <c:pt idx="244">
                  <c:v>1.1330000000000003E-2</c:v>
                </c:pt>
                <c:pt idx="245">
                  <c:v>1.4645999999999998E-2</c:v>
                </c:pt>
                <c:pt idx="246">
                  <c:v>1.7434000000000002E-2</c:v>
                </c:pt>
                <c:pt idx="247">
                  <c:v>1.9725000000000024E-2</c:v>
                </c:pt>
                <c:pt idx="248">
                  <c:v>2.0871000000000046E-2</c:v>
                </c:pt>
                <c:pt idx="249">
                  <c:v>1.8131000000000001E-2</c:v>
                </c:pt>
                <c:pt idx="250">
                  <c:v>1.4296E-2</c:v>
                </c:pt>
                <c:pt idx="251">
                  <c:v>1.2096999999999986E-2</c:v>
                </c:pt>
                <c:pt idx="252">
                  <c:v>1.3318999999999998E-2</c:v>
                </c:pt>
                <c:pt idx="253">
                  <c:v>1.9355000000000001E-2</c:v>
                </c:pt>
                <c:pt idx="254">
                  <c:v>2.086300000000001E-2</c:v>
                </c:pt>
                <c:pt idx="255">
                  <c:v>2.0593999999999998E-2</c:v>
                </c:pt>
                <c:pt idx="256">
                  <c:v>1.4952999999999998E-2</c:v>
                </c:pt>
                <c:pt idx="257">
                  <c:v>1.7673999999999999E-2</c:v>
                </c:pt>
                <c:pt idx="258">
                  <c:v>1.6854000000000001E-2</c:v>
                </c:pt>
                <c:pt idx="259">
                  <c:v>1.8662999999999999E-2</c:v>
                </c:pt>
                <c:pt idx="260">
                  <c:v>1.5806000000000001E-2</c:v>
                </c:pt>
                <c:pt idx="261">
                  <c:v>1.7274000000000001E-2</c:v>
                </c:pt>
                <c:pt idx="262">
                  <c:v>1.9016999999999999E-2</c:v>
                </c:pt>
                <c:pt idx="263">
                  <c:v>1.609E-2</c:v>
                </c:pt>
                <c:pt idx="264">
                  <c:v>1.5987000000000001E-2</c:v>
                </c:pt>
                <c:pt idx="265">
                  <c:v>1.5002000000000001E-2</c:v>
                </c:pt>
                <c:pt idx="266">
                  <c:v>1.7430000000000001E-2</c:v>
                </c:pt>
                <c:pt idx="267">
                  <c:v>1.8363000000000001E-2</c:v>
                </c:pt>
                <c:pt idx="268">
                  <c:v>1.6448999999999998E-2</c:v>
                </c:pt>
                <c:pt idx="269">
                  <c:v>1.2640999999999999E-2</c:v>
                </c:pt>
                <c:pt idx="270">
                  <c:v>1.5928000000000001E-2</c:v>
                </c:pt>
                <c:pt idx="271">
                  <c:v>1.9757000000000021E-2</c:v>
                </c:pt>
                <c:pt idx="272">
                  <c:v>2.1184000000000001E-2</c:v>
                </c:pt>
                <c:pt idx="273">
                  <c:v>2.2565999999999999E-2</c:v>
                </c:pt>
                <c:pt idx="274">
                  <c:v>2.173400000000001E-2</c:v>
                </c:pt>
                <c:pt idx="275">
                  <c:v>2.1236000000000012E-2</c:v>
                </c:pt>
                <c:pt idx="276">
                  <c:v>1.7561E-2</c:v>
                </c:pt>
                <c:pt idx="277">
                  <c:v>1.5608000000000007E-2</c:v>
                </c:pt>
                <c:pt idx="278">
                  <c:v>1.5049999999999999E-2</c:v>
                </c:pt>
                <c:pt idx="279">
                  <c:v>1.7880000000000021E-2</c:v>
                </c:pt>
                <c:pt idx="280">
                  <c:v>1.8977999999999998E-2</c:v>
                </c:pt>
                <c:pt idx="281">
                  <c:v>2.0820999999999999E-2</c:v>
                </c:pt>
                <c:pt idx="282">
                  <c:v>1.6623000000000023E-2</c:v>
                </c:pt>
                <c:pt idx="283">
                  <c:v>1.7554E-2</c:v>
                </c:pt>
                <c:pt idx="284">
                  <c:v>1.4343E-2</c:v>
                </c:pt>
                <c:pt idx="285">
                  <c:v>1.5117E-2</c:v>
                </c:pt>
                <c:pt idx="286">
                  <c:v>1.4142999999999998E-2</c:v>
                </c:pt>
                <c:pt idx="287">
                  <c:v>1.465E-2</c:v>
                </c:pt>
                <c:pt idx="288">
                  <c:v>1.4152E-2</c:v>
                </c:pt>
                <c:pt idx="289">
                  <c:v>1.6527000000000003E-2</c:v>
                </c:pt>
                <c:pt idx="290">
                  <c:v>1.6386999999999999E-2</c:v>
                </c:pt>
                <c:pt idx="291">
                  <c:v>1.7256000000000001E-2</c:v>
                </c:pt>
                <c:pt idx="292">
                  <c:v>1.6752000000000003E-2</c:v>
                </c:pt>
                <c:pt idx="293">
                  <c:v>1.8557000000000001E-2</c:v>
                </c:pt>
                <c:pt idx="294">
                  <c:v>2.1406000000000001E-2</c:v>
                </c:pt>
                <c:pt idx="295">
                  <c:v>2.0208E-2</c:v>
                </c:pt>
                <c:pt idx="296">
                  <c:v>1.7045000000000001E-2</c:v>
                </c:pt>
                <c:pt idx="297">
                  <c:v>1.4406E-2</c:v>
                </c:pt>
                <c:pt idx="298">
                  <c:v>1.6277E-2</c:v>
                </c:pt>
                <c:pt idx="299">
                  <c:v>1.5228E-2</c:v>
                </c:pt>
                <c:pt idx="300">
                  <c:v>1.2843000000000005E-2</c:v>
                </c:pt>
                <c:pt idx="301">
                  <c:v>1.6693000000000003E-2</c:v>
                </c:pt>
                <c:pt idx="302">
                  <c:v>1.5498E-2</c:v>
                </c:pt>
                <c:pt idx="303">
                  <c:v>1.5730999999999998E-2</c:v>
                </c:pt>
                <c:pt idx="304">
                  <c:v>1.3705999999999999E-2</c:v>
                </c:pt>
                <c:pt idx="305">
                  <c:v>1.5082999999999999E-2</c:v>
                </c:pt>
                <c:pt idx="306">
                  <c:v>1.5986000000000007E-2</c:v>
                </c:pt>
                <c:pt idx="307">
                  <c:v>1.6149E-2</c:v>
                </c:pt>
                <c:pt idx="308">
                  <c:v>1.5952000000000001E-2</c:v>
                </c:pt>
                <c:pt idx="309">
                  <c:v>1.4275999999999987E-2</c:v>
                </c:pt>
                <c:pt idx="310">
                  <c:v>1.5082999999999999E-2</c:v>
                </c:pt>
                <c:pt idx="311">
                  <c:v>1.9086000000000023E-2</c:v>
                </c:pt>
                <c:pt idx="312">
                  <c:v>1.8149999999999999E-2</c:v>
                </c:pt>
                <c:pt idx="313">
                  <c:v>1.5148999999999999E-2</c:v>
                </c:pt>
                <c:pt idx="314">
                  <c:v>1.3211000000000001E-2</c:v>
                </c:pt>
                <c:pt idx="315">
                  <c:v>1.523E-2</c:v>
                </c:pt>
                <c:pt idx="316">
                  <c:v>1.2723999999999999E-2</c:v>
                </c:pt>
                <c:pt idx="317">
                  <c:v>1.6688999999999999E-2</c:v>
                </c:pt>
                <c:pt idx="318">
                  <c:v>1.4171999999999994E-2</c:v>
                </c:pt>
                <c:pt idx="319">
                  <c:v>1.5765999999999999E-2</c:v>
                </c:pt>
                <c:pt idx="320">
                  <c:v>1.7691999999999999E-2</c:v>
                </c:pt>
                <c:pt idx="321">
                  <c:v>1.8037000000000001E-2</c:v>
                </c:pt>
                <c:pt idx="322">
                  <c:v>2.1363999999999998E-2</c:v>
                </c:pt>
                <c:pt idx="323">
                  <c:v>2.1224E-2</c:v>
                </c:pt>
                <c:pt idx="324">
                  <c:v>2.0809000000000012E-2</c:v>
                </c:pt>
                <c:pt idx="325">
                  <c:v>1.5136999999999998E-2</c:v>
                </c:pt>
                <c:pt idx="326">
                  <c:v>1.7729000000000002E-2</c:v>
                </c:pt>
                <c:pt idx="327">
                  <c:v>1.7308E-2</c:v>
                </c:pt>
                <c:pt idx="328">
                  <c:v>1.9889000000000028E-2</c:v>
                </c:pt>
                <c:pt idx="329">
                  <c:v>1.8928000000000021E-2</c:v>
                </c:pt>
                <c:pt idx="330">
                  <c:v>1.7454000000000001E-2</c:v>
                </c:pt>
                <c:pt idx="331">
                  <c:v>1.7002E-2</c:v>
                </c:pt>
                <c:pt idx="332">
                  <c:v>1.4286E-2</c:v>
                </c:pt>
                <c:pt idx="333">
                  <c:v>1.9473000000000025E-2</c:v>
                </c:pt>
                <c:pt idx="334">
                  <c:v>1.8280000000000001E-2</c:v>
                </c:pt>
                <c:pt idx="335">
                  <c:v>1.7263000000000001E-2</c:v>
                </c:pt>
                <c:pt idx="336">
                  <c:v>1.9103000000000023E-2</c:v>
                </c:pt>
                <c:pt idx="337">
                  <c:v>1.9610000000000023E-2</c:v>
                </c:pt>
                <c:pt idx="338">
                  <c:v>1.9910000000000028E-2</c:v>
                </c:pt>
                <c:pt idx="339">
                  <c:v>1.8488000000000001E-2</c:v>
                </c:pt>
                <c:pt idx="340">
                  <c:v>1.8537000000000001E-2</c:v>
                </c:pt>
                <c:pt idx="341">
                  <c:v>2.1736000000000002E-2</c:v>
                </c:pt>
                <c:pt idx="342">
                  <c:v>2.1240000000000002E-2</c:v>
                </c:pt>
                <c:pt idx="343">
                  <c:v>2.0715999999999998E-2</c:v>
                </c:pt>
                <c:pt idx="344">
                  <c:v>2.1601000000000033E-2</c:v>
                </c:pt>
                <c:pt idx="345">
                  <c:v>1.8235999999999999E-2</c:v>
                </c:pt>
                <c:pt idx="346">
                  <c:v>2.0235000000000038E-2</c:v>
                </c:pt>
                <c:pt idx="347">
                  <c:v>1.7883000000000003E-2</c:v>
                </c:pt>
                <c:pt idx="348">
                  <c:v>2.0485000000000034E-2</c:v>
                </c:pt>
                <c:pt idx="349">
                  <c:v>2.1174000000000002E-2</c:v>
                </c:pt>
                <c:pt idx="350">
                  <c:v>1.7947999999999999E-2</c:v>
                </c:pt>
                <c:pt idx="351">
                  <c:v>1.9229000000000024E-2</c:v>
                </c:pt>
                <c:pt idx="352">
                  <c:v>1.8814000000000001E-2</c:v>
                </c:pt>
                <c:pt idx="353">
                  <c:v>1.6573999999999998E-2</c:v>
                </c:pt>
                <c:pt idx="354">
                  <c:v>1.6153000000000001E-2</c:v>
                </c:pt>
                <c:pt idx="355">
                  <c:v>1.3585000000000003E-2</c:v>
                </c:pt>
                <c:pt idx="356">
                  <c:v>1.6426000000000003E-2</c:v>
                </c:pt>
                <c:pt idx="357">
                  <c:v>1.5814999999999999E-2</c:v>
                </c:pt>
                <c:pt idx="358">
                  <c:v>1.8463000000000021E-2</c:v>
                </c:pt>
                <c:pt idx="359">
                  <c:v>1.6702000000000026E-2</c:v>
                </c:pt>
                <c:pt idx="360">
                  <c:v>1.9081000000000028E-2</c:v>
                </c:pt>
                <c:pt idx="361">
                  <c:v>1.5217E-2</c:v>
                </c:pt>
                <c:pt idx="362">
                  <c:v>1.5523000000000016E-2</c:v>
                </c:pt>
                <c:pt idx="363">
                  <c:v>1.1630000000000001E-2</c:v>
                </c:pt>
                <c:pt idx="364">
                  <c:v>1.4281E-2</c:v>
                </c:pt>
                <c:pt idx="365">
                  <c:v>1.3905000000000016E-2</c:v>
                </c:pt>
                <c:pt idx="366">
                  <c:v>1.2072999999999987E-2</c:v>
                </c:pt>
                <c:pt idx="367">
                  <c:v>1.4482999999999999E-2</c:v>
                </c:pt>
                <c:pt idx="368">
                  <c:v>1.3913000000000003E-2</c:v>
                </c:pt>
                <c:pt idx="369">
                  <c:v>1.3198E-2</c:v>
                </c:pt>
                <c:pt idx="370">
                  <c:v>1.3551000000000001E-2</c:v>
                </c:pt>
                <c:pt idx="371">
                  <c:v>1.1742000000000023E-2</c:v>
                </c:pt>
                <c:pt idx="372">
                  <c:v>1.2109E-2</c:v>
                </c:pt>
                <c:pt idx="373">
                  <c:v>1.4925000000000001E-2</c:v>
                </c:pt>
                <c:pt idx="374">
                  <c:v>1.6535000000000001E-2</c:v>
                </c:pt>
                <c:pt idx="375">
                  <c:v>1.7120000000000003E-2</c:v>
                </c:pt>
                <c:pt idx="376">
                  <c:v>1.3183000000000005E-2</c:v>
                </c:pt>
                <c:pt idx="377">
                  <c:v>1.2671E-2</c:v>
                </c:pt>
                <c:pt idx="378">
                  <c:v>1.2818999999999994E-2</c:v>
                </c:pt>
                <c:pt idx="379">
                  <c:v>1.3236E-2</c:v>
                </c:pt>
                <c:pt idx="380">
                  <c:v>1.2781000000000001E-2</c:v>
                </c:pt>
                <c:pt idx="381">
                  <c:v>1.4909E-2</c:v>
                </c:pt>
                <c:pt idx="382">
                  <c:v>1.2145000000000001E-2</c:v>
                </c:pt>
                <c:pt idx="383">
                  <c:v>1.6631000000000003E-2</c:v>
                </c:pt>
                <c:pt idx="384">
                  <c:v>1.3993999999999999E-2</c:v>
                </c:pt>
                <c:pt idx="385">
                  <c:v>1.6116999999999999E-2</c:v>
                </c:pt>
                <c:pt idx="386">
                  <c:v>1.6407000000000001E-2</c:v>
                </c:pt>
                <c:pt idx="387">
                  <c:v>1.6794000000000003E-2</c:v>
                </c:pt>
                <c:pt idx="388">
                  <c:v>1.721E-2</c:v>
                </c:pt>
                <c:pt idx="389">
                  <c:v>1.4284E-2</c:v>
                </c:pt>
                <c:pt idx="390">
                  <c:v>1.4260999999999999E-2</c:v>
                </c:pt>
                <c:pt idx="391">
                  <c:v>9.6500000000000145E-3</c:v>
                </c:pt>
                <c:pt idx="392">
                  <c:v>1.3887000000000017E-2</c:v>
                </c:pt>
                <c:pt idx="393">
                  <c:v>1.6121000000000003E-2</c:v>
                </c:pt>
                <c:pt idx="394">
                  <c:v>1.8898000000000005E-2</c:v>
                </c:pt>
                <c:pt idx="395">
                  <c:v>1.8606000000000001E-2</c:v>
                </c:pt>
                <c:pt idx="396">
                  <c:v>1.8605000000000003E-2</c:v>
                </c:pt>
                <c:pt idx="397">
                  <c:v>1.8822000000000023E-2</c:v>
                </c:pt>
                <c:pt idx="398">
                  <c:v>1.9670000000000024E-2</c:v>
                </c:pt>
                <c:pt idx="399">
                  <c:v>1.5911999999999999E-2</c:v>
                </c:pt>
                <c:pt idx="400">
                  <c:v>1.2812E-2</c:v>
                </c:pt>
                <c:pt idx="401">
                  <c:v>1.1625999999999999E-2</c:v>
                </c:pt>
                <c:pt idx="402">
                  <c:v>1.1048000000000001E-2</c:v>
                </c:pt>
                <c:pt idx="403">
                  <c:v>1.0607999999999999E-2</c:v>
                </c:pt>
                <c:pt idx="404">
                  <c:v>1.1873999999999999E-2</c:v>
                </c:pt>
                <c:pt idx="405">
                  <c:v>1.1749000000000015E-2</c:v>
                </c:pt>
                <c:pt idx="406">
                  <c:v>1.2322000000000001E-2</c:v>
                </c:pt>
                <c:pt idx="407">
                  <c:v>1.2782999999999999E-2</c:v>
                </c:pt>
                <c:pt idx="408">
                  <c:v>1.2682000000000001E-2</c:v>
                </c:pt>
                <c:pt idx="409">
                  <c:v>1.4545000000000001E-2</c:v>
                </c:pt>
                <c:pt idx="410">
                  <c:v>1.8571000000000001E-2</c:v>
                </c:pt>
                <c:pt idx="411">
                  <c:v>2.1900000000000006E-2</c:v>
                </c:pt>
                <c:pt idx="412">
                  <c:v>1.8595E-2</c:v>
                </c:pt>
                <c:pt idx="413">
                  <c:v>1.1513000000000001E-2</c:v>
                </c:pt>
                <c:pt idx="414">
                  <c:v>1.3590000000000001E-2</c:v>
                </c:pt>
                <c:pt idx="415">
                  <c:v>1.5088000000000001E-2</c:v>
                </c:pt>
                <c:pt idx="416">
                  <c:v>1.3707000000000014E-2</c:v>
                </c:pt>
                <c:pt idx="417">
                  <c:v>1.6241000000000023E-2</c:v>
                </c:pt>
                <c:pt idx="418">
                  <c:v>1.6114E-2</c:v>
                </c:pt>
                <c:pt idx="419">
                  <c:v>1.5167999999999999E-2</c:v>
                </c:pt>
                <c:pt idx="420">
                  <c:v>1.4068000000000001E-2</c:v>
                </c:pt>
                <c:pt idx="421">
                  <c:v>1.2743000000000001E-2</c:v>
                </c:pt>
                <c:pt idx="422">
                  <c:v>1.3442000000000015E-2</c:v>
                </c:pt>
                <c:pt idx="423">
                  <c:v>1.3578E-2</c:v>
                </c:pt>
                <c:pt idx="424">
                  <c:v>1.3620000000000018E-2</c:v>
                </c:pt>
                <c:pt idx="425">
                  <c:v>1.4759E-2</c:v>
                </c:pt>
                <c:pt idx="426">
                  <c:v>1.396400000000002E-2</c:v>
                </c:pt>
                <c:pt idx="427">
                  <c:v>1.6440000000000024E-2</c:v>
                </c:pt>
                <c:pt idx="428">
                  <c:v>1.6653000000000001E-2</c:v>
                </c:pt>
                <c:pt idx="429">
                  <c:v>1.8949000000000021E-2</c:v>
                </c:pt>
                <c:pt idx="430">
                  <c:v>1.8003000000000005E-2</c:v>
                </c:pt>
                <c:pt idx="431">
                  <c:v>1.9682000000000029E-2</c:v>
                </c:pt>
                <c:pt idx="432">
                  <c:v>1.5723000000000001E-2</c:v>
                </c:pt>
                <c:pt idx="433">
                  <c:v>1.7350000000000001E-2</c:v>
                </c:pt>
                <c:pt idx="434">
                  <c:v>1.2492E-2</c:v>
                </c:pt>
                <c:pt idx="435">
                  <c:v>1.4505000000000001E-2</c:v>
                </c:pt>
                <c:pt idx="436">
                  <c:v>1.5903000000000007E-2</c:v>
                </c:pt>
                <c:pt idx="437">
                  <c:v>1.9302000000000027E-2</c:v>
                </c:pt>
                <c:pt idx="438">
                  <c:v>1.6306999999999999E-2</c:v>
                </c:pt>
                <c:pt idx="439">
                  <c:v>1.6674999999999999E-2</c:v>
                </c:pt>
                <c:pt idx="440">
                  <c:v>1.6417000000000001E-2</c:v>
                </c:pt>
                <c:pt idx="441">
                  <c:v>1.6872999999999999E-2</c:v>
                </c:pt>
                <c:pt idx="442">
                  <c:v>1.5599E-2</c:v>
                </c:pt>
              </c:numCache>
            </c:numRef>
          </c:yVal>
          <c:smooth val="0"/>
        </c:ser>
        <c:ser>
          <c:idx val="2"/>
          <c:order val="2"/>
          <c:tx>
            <c:strRef>
              <c:f>Data!$R$1</c:f>
              <c:strCache>
                <c:ptCount val="1"/>
                <c:pt idx="0">
                  <c:v>TVE IC</c:v>
                </c:pt>
              </c:strCache>
            </c:strRef>
          </c:tx>
          <c:spPr>
            <a:ln>
              <a:solidFill>
                <a:srgbClr val="FFC000"/>
              </a:solidFill>
            </a:ln>
          </c:spPr>
          <c:marker>
            <c:symbol val="none"/>
          </c:marker>
          <c:xVal>
            <c:numRef>
              <c:f>Plots!$B$2:$B$8</c:f>
              <c:numCache>
                <c:formatCode>General</c:formatCode>
                <c:ptCount val="7"/>
              </c:numCache>
            </c:numRef>
          </c:xVal>
          <c:yVal>
            <c:numRef>
              <c:f>Data!$R$2:$R$3000</c:f>
              <c:numCache>
                <c:formatCode>General</c:formatCode>
                <c:ptCount val="2999"/>
                <c:pt idx="0">
                  <c:v>1.8504000000000003E-2</c:v>
                </c:pt>
                <c:pt idx="1">
                  <c:v>1.9116999999999999E-2</c:v>
                </c:pt>
                <c:pt idx="2">
                  <c:v>2.0496E-2</c:v>
                </c:pt>
                <c:pt idx="3">
                  <c:v>2.2720000000000001E-2</c:v>
                </c:pt>
                <c:pt idx="4">
                  <c:v>2.6050000000000011E-2</c:v>
                </c:pt>
                <c:pt idx="5">
                  <c:v>2.9687000000000012E-2</c:v>
                </c:pt>
                <c:pt idx="6">
                  <c:v>2.6394000000000001E-2</c:v>
                </c:pt>
                <c:pt idx="7">
                  <c:v>2.3497000000000001E-2</c:v>
                </c:pt>
                <c:pt idx="8">
                  <c:v>2.0240000000000001E-2</c:v>
                </c:pt>
                <c:pt idx="9">
                  <c:v>2.1249000000000035E-2</c:v>
                </c:pt>
                <c:pt idx="10">
                  <c:v>2.0420000000000001E-2</c:v>
                </c:pt>
                <c:pt idx="11">
                  <c:v>1.8665999999999999E-2</c:v>
                </c:pt>
                <c:pt idx="12">
                  <c:v>2.0844999999999999E-2</c:v>
                </c:pt>
                <c:pt idx="13">
                  <c:v>1.9318999999999999E-2</c:v>
                </c:pt>
                <c:pt idx="14">
                  <c:v>2.3555999999999997E-2</c:v>
                </c:pt>
                <c:pt idx="15">
                  <c:v>2.1608000000000002E-2</c:v>
                </c:pt>
                <c:pt idx="16">
                  <c:v>1.3441000000000017E-2</c:v>
                </c:pt>
                <c:pt idx="17">
                  <c:v>2.0545999999999998E-2</c:v>
                </c:pt>
                <c:pt idx="18">
                  <c:v>1.9687000000000027E-2</c:v>
                </c:pt>
                <c:pt idx="19">
                  <c:v>2.6041000000000036E-2</c:v>
                </c:pt>
                <c:pt idx="20">
                  <c:v>2.5669000000000001E-2</c:v>
                </c:pt>
                <c:pt idx="21">
                  <c:v>2.5902000000000001E-2</c:v>
                </c:pt>
                <c:pt idx="22">
                  <c:v>2.2834000000000045E-2</c:v>
                </c:pt>
                <c:pt idx="23">
                  <c:v>2.1423000000000011E-2</c:v>
                </c:pt>
                <c:pt idx="24">
                  <c:v>2.3383000000000001E-2</c:v>
                </c:pt>
                <c:pt idx="25">
                  <c:v>2.2516999999999999E-2</c:v>
                </c:pt>
                <c:pt idx="26">
                  <c:v>2.1259000000000031E-2</c:v>
                </c:pt>
                <c:pt idx="27">
                  <c:v>1.7649999999999999E-2</c:v>
                </c:pt>
                <c:pt idx="28">
                  <c:v>2.0716999999999989E-2</c:v>
                </c:pt>
                <c:pt idx="29">
                  <c:v>2.4565E-2</c:v>
                </c:pt>
                <c:pt idx="30">
                  <c:v>2.5529E-2</c:v>
                </c:pt>
                <c:pt idx="31">
                  <c:v>2.7138000000000002E-2</c:v>
                </c:pt>
                <c:pt idx="32">
                  <c:v>1.8955000000000003E-2</c:v>
                </c:pt>
                <c:pt idx="33">
                  <c:v>2.4267E-2</c:v>
                </c:pt>
                <c:pt idx="34">
                  <c:v>2.0248000000000002E-2</c:v>
                </c:pt>
                <c:pt idx="35">
                  <c:v>2.3577000000000001E-2</c:v>
                </c:pt>
                <c:pt idx="36">
                  <c:v>2.1122999999999989E-2</c:v>
                </c:pt>
                <c:pt idx="37">
                  <c:v>2.5741000000000031E-2</c:v>
                </c:pt>
                <c:pt idx="38">
                  <c:v>2.1452000000000002E-2</c:v>
                </c:pt>
                <c:pt idx="39">
                  <c:v>2.0111999999999998E-2</c:v>
                </c:pt>
                <c:pt idx="40">
                  <c:v>1.6476000000000001E-2</c:v>
                </c:pt>
                <c:pt idx="41">
                  <c:v>1.8860999999999999E-2</c:v>
                </c:pt>
                <c:pt idx="42">
                  <c:v>2.3112999999999988E-2</c:v>
                </c:pt>
                <c:pt idx="43">
                  <c:v>2.3865000000000001E-2</c:v>
                </c:pt>
                <c:pt idx="44">
                  <c:v>2.6035000000000048E-2</c:v>
                </c:pt>
                <c:pt idx="45">
                  <c:v>2.6068999999999998E-2</c:v>
                </c:pt>
                <c:pt idx="46">
                  <c:v>3.1329000000000003E-2</c:v>
                </c:pt>
                <c:pt idx="47">
                  <c:v>2.8622999999999989E-2</c:v>
                </c:pt>
                <c:pt idx="48">
                  <c:v>2.4008000000000002E-2</c:v>
                </c:pt>
                <c:pt idx="49">
                  <c:v>2.5292000000000002E-2</c:v>
                </c:pt>
                <c:pt idx="50">
                  <c:v>2.0240000000000001E-2</c:v>
                </c:pt>
                <c:pt idx="51">
                  <c:v>2.6641000000000043E-2</c:v>
                </c:pt>
                <c:pt idx="52">
                  <c:v>2.4174000000000001E-2</c:v>
                </c:pt>
                <c:pt idx="53">
                  <c:v>2.4602000000000002E-2</c:v>
                </c:pt>
                <c:pt idx="54">
                  <c:v>2.2611000000000044E-2</c:v>
                </c:pt>
                <c:pt idx="55">
                  <c:v>1.9769999999999999E-2</c:v>
                </c:pt>
                <c:pt idx="56">
                  <c:v>1.9467999999999999E-2</c:v>
                </c:pt>
                <c:pt idx="57">
                  <c:v>1.5358E-2</c:v>
                </c:pt>
                <c:pt idx="58">
                  <c:v>2.1836000000000012E-2</c:v>
                </c:pt>
                <c:pt idx="59">
                  <c:v>2.3158999999999978E-2</c:v>
                </c:pt>
                <c:pt idx="60">
                  <c:v>2.6898000000000002E-2</c:v>
                </c:pt>
                <c:pt idx="61">
                  <c:v>2.1410000000000002E-2</c:v>
                </c:pt>
                <c:pt idx="62">
                  <c:v>2.2682000000000035E-2</c:v>
                </c:pt>
                <c:pt idx="63">
                  <c:v>2.3163E-2</c:v>
                </c:pt>
                <c:pt idx="64">
                  <c:v>2.8004999999999999E-2</c:v>
                </c:pt>
                <c:pt idx="65">
                  <c:v>2.5003000000000032E-2</c:v>
                </c:pt>
                <c:pt idx="66">
                  <c:v>1.8747000000000003E-2</c:v>
                </c:pt>
                <c:pt idx="67">
                  <c:v>2.4452999999999999E-2</c:v>
                </c:pt>
                <c:pt idx="68">
                  <c:v>2.2103000000000012E-2</c:v>
                </c:pt>
                <c:pt idx="69">
                  <c:v>2.5642000000000002E-2</c:v>
                </c:pt>
                <c:pt idx="70">
                  <c:v>2.6688000000000031E-2</c:v>
                </c:pt>
                <c:pt idx="71">
                  <c:v>2.7667000000000035E-2</c:v>
                </c:pt>
                <c:pt idx="72">
                  <c:v>2.2796E-2</c:v>
                </c:pt>
                <c:pt idx="73">
                  <c:v>2.1283000000000045E-2</c:v>
                </c:pt>
                <c:pt idx="74">
                  <c:v>2.0248000000000002E-2</c:v>
                </c:pt>
                <c:pt idx="75">
                  <c:v>1.8697999999999999E-2</c:v>
                </c:pt>
                <c:pt idx="76">
                  <c:v>1.4395999999999996E-2</c:v>
                </c:pt>
                <c:pt idx="77">
                  <c:v>1.5198E-2</c:v>
                </c:pt>
                <c:pt idx="78">
                  <c:v>1.5973999999999999E-2</c:v>
                </c:pt>
                <c:pt idx="79">
                  <c:v>1.8464999999999999E-2</c:v>
                </c:pt>
                <c:pt idx="80">
                  <c:v>2.364900000000001E-2</c:v>
                </c:pt>
                <c:pt idx="81">
                  <c:v>2.5559999999999999E-2</c:v>
                </c:pt>
                <c:pt idx="82">
                  <c:v>2.1222999999999999E-2</c:v>
                </c:pt>
                <c:pt idx="83">
                  <c:v>1.8220000000000024E-2</c:v>
                </c:pt>
                <c:pt idx="84">
                  <c:v>1.9146000000000024E-2</c:v>
                </c:pt>
                <c:pt idx="85">
                  <c:v>2.0761000000000002E-2</c:v>
                </c:pt>
                <c:pt idx="86">
                  <c:v>2.5831000000000055E-2</c:v>
                </c:pt>
                <c:pt idx="87">
                  <c:v>2.3202E-2</c:v>
                </c:pt>
                <c:pt idx="88">
                  <c:v>2.0851000000000012E-2</c:v>
                </c:pt>
                <c:pt idx="89">
                  <c:v>1.9036999999999998E-2</c:v>
                </c:pt>
                <c:pt idx="90">
                  <c:v>2.0022999999999999E-2</c:v>
                </c:pt>
                <c:pt idx="91">
                  <c:v>2.4264999999999998E-2</c:v>
                </c:pt>
                <c:pt idx="92">
                  <c:v>2.5746000000000002E-2</c:v>
                </c:pt>
                <c:pt idx="93">
                  <c:v>2.7296000000000011E-2</c:v>
                </c:pt>
                <c:pt idx="94">
                  <c:v>2.3181999999999998E-2</c:v>
                </c:pt>
                <c:pt idx="95">
                  <c:v>2.2654000000000011E-2</c:v>
                </c:pt>
                <c:pt idx="96">
                  <c:v>2.1298000000000001E-2</c:v>
                </c:pt>
                <c:pt idx="97">
                  <c:v>2.227400000000004E-2</c:v>
                </c:pt>
                <c:pt idx="98">
                  <c:v>2.3005999999999999E-2</c:v>
                </c:pt>
                <c:pt idx="99">
                  <c:v>2.3593999999999997E-2</c:v>
                </c:pt>
                <c:pt idx="100">
                  <c:v>1.9831000000000001E-2</c:v>
                </c:pt>
                <c:pt idx="101">
                  <c:v>2.2548000000000002E-2</c:v>
                </c:pt>
                <c:pt idx="102">
                  <c:v>1.9036000000000001E-2</c:v>
                </c:pt>
                <c:pt idx="103">
                  <c:v>1.8053E-2</c:v>
                </c:pt>
                <c:pt idx="104">
                  <c:v>1.8369000000000003E-2</c:v>
                </c:pt>
                <c:pt idx="105">
                  <c:v>1.6586000000000021E-2</c:v>
                </c:pt>
                <c:pt idx="106">
                  <c:v>2.0836000000000011E-2</c:v>
                </c:pt>
                <c:pt idx="107">
                  <c:v>2.1971000000000036E-2</c:v>
                </c:pt>
                <c:pt idx="108">
                  <c:v>1.8814999999999998E-2</c:v>
                </c:pt>
                <c:pt idx="109">
                  <c:v>1.8348000000000003E-2</c:v>
                </c:pt>
                <c:pt idx="110">
                  <c:v>2.3089999999999999E-2</c:v>
                </c:pt>
                <c:pt idx="111">
                  <c:v>2.7215000000000052E-2</c:v>
                </c:pt>
                <c:pt idx="112">
                  <c:v>2.5121999999999998E-2</c:v>
                </c:pt>
                <c:pt idx="113">
                  <c:v>2.2544999999999999E-2</c:v>
                </c:pt>
                <c:pt idx="114">
                  <c:v>2.1031000000000046E-2</c:v>
                </c:pt>
                <c:pt idx="115">
                  <c:v>2.4157000000000001E-2</c:v>
                </c:pt>
                <c:pt idx="116">
                  <c:v>2.1319999999999999E-2</c:v>
                </c:pt>
                <c:pt idx="117">
                  <c:v>2.7374000000000002E-2</c:v>
                </c:pt>
                <c:pt idx="118">
                  <c:v>2.7620000000000002E-2</c:v>
                </c:pt>
                <c:pt idx="119">
                  <c:v>2.1090999999999999E-2</c:v>
                </c:pt>
                <c:pt idx="120">
                  <c:v>2.0729000000000001E-2</c:v>
                </c:pt>
                <c:pt idx="121">
                  <c:v>1.9788000000000024E-2</c:v>
                </c:pt>
                <c:pt idx="122">
                  <c:v>2.3612999999999999E-2</c:v>
                </c:pt>
                <c:pt idx="123">
                  <c:v>2.0082000000000006E-2</c:v>
                </c:pt>
                <c:pt idx="124">
                  <c:v>1.7534000000000001E-2</c:v>
                </c:pt>
                <c:pt idx="125">
                  <c:v>1.9421000000000029E-2</c:v>
                </c:pt>
                <c:pt idx="126">
                  <c:v>2.4923999999999998E-2</c:v>
                </c:pt>
                <c:pt idx="127">
                  <c:v>2.6817000000000035E-2</c:v>
                </c:pt>
                <c:pt idx="128">
                  <c:v>2.3488999999999999E-2</c:v>
                </c:pt>
                <c:pt idx="129">
                  <c:v>2.5398E-2</c:v>
                </c:pt>
                <c:pt idx="130">
                  <c:v>2.3261999999999998E-2</c:v>
                </c:pt>
                <c:pt idx="131">
                  <c:v>2.691E-2</c:v>
                </c:pt>
                <c:pt idx="132">
                  <c:v>1.8010999999999999E-2</c:v>
                </c:pt>
                <c:pt idx="133">
                  <c:v>1.9727000000000026E-2</c:v>
                </c:pt>
                <c:pt idx="134">
                  <c:v>1.9494000000000001E-2</c:v>
                </c:pt>
                <c:pt idx="135">
                  <c:v>2.0782000000000002E-2</c:v>
                </c:pt>
                <c:pt idx="136">
                  <c:v>1.9823000000000028E-2</c:v>
                </c:pt>
                <c:pt idx="137">
                  <c:v>2.1724E-2</c:v>
                </c:pt>
                <c:pt idx="138">
                  <c:v>2.3583E-2</c:v>
                </c:pt>
                <c:pt idx="139">
                  <c:v>2.4849000000000034E-2</c:v>
                </c:pt>
                <c:pt idx="140">
                  <c:v>2.1514999999999989E-2</c:v>
                </c:pt>
                <c:pt idx="141">
                  <c:v>2.0132000000000001E-2</c:v>
                </c:pt>
                <c:pt idx="142">
                  <c:v>2.1344999999999999E-2</c:v>
                </c:pt>
                <c:pt idx="143">
                  <c:v>2.3071000000000012E-2</c:v>
                </c:pt>
                <c:pt idx="144">
                  <c:v>2.0872000000000012E-2</c:v>
                </c:pt>
                <c:pt idx="145">
                  <c:v>2.1319000000000001E-2</c:v>
                </c:pt>
                <c:pt idx="146">
                  <c:v>2.3706999999999988E-2</c:v>
                </c:pt>
                <c:pt idx="147">
                  <c:v>2.7577000000000036E-2</c:v>
                </c:pt>
                <c:pt idx="148">
                  <c:v>2.7990999999999999E-2</c:v>
                </c:pt>
                <c:pt idx="149">
                  <c:v>2.4028999999999988E-2</c:v>
                </c:pt>
                <c:pt idx="150">
                  <c:v>1.8769999999999998E-2</c:v>
                </c:pt>
                <c:pt idx="151">
                  <c:v>1.8932000000000001E-2</c:v>
                </c:pt>
                <c:pt idx="152">
                  <c:v>1.9344000000000024E-2</c:v>
                </c:pt>
                <c:pt idx="153">
                  <c:v>2.009E-2</c:v>
                </c:pt>
                <c:pt idx="154">
                  <c:v>2.2619000000000035E-2</c:v>
                </c:pt>
                <c:pt idx="155">
                  <c:v>2.0655000000000031E-2</c:v>
                </c:pt>
                <c:pt idx="156">
                  <c:v>2.0048E-2</c:v>
                </c:pt>
                <c:pt idx="157">
                  <c:v>1.8704999999999999E-2</c:v>
                </c:pt>
                <c:pt idx="158">
                  <c:v>2.0806000000000002E-2</c:v>
                </c:pt>
                <c:pt idx="159">
                  <c:v>2.1740000000000002E-2</c:v>
                </c:pt>
                <c:pt idx="160">
                  <c:v>2.1333000000000012E-2</c:v>
                </c:pt>
                <c:pt idx="161">
                  <c:v>1.9375000000000003E-2</c:v>
                </c:pt>
                <c:pt idx="162">
                  <c:v>1.9869000000000026E-2</c:v>
                </c:pt>
                <c:pt idx="163">
                  <c:v>2.0164999999999978E-2</c:v>
                </c:pt>
                <c:pt idx="164">
                  <c:v>2.2020999999999999E-2</c:v>
                </c:pt>
                <c:pt idx="165">
                  <c:v>2.4881000000000035E-2</c:v>
                </c:pt>
                <c:pt idx="166">
                  <c:v>2.0774999999999998E-2</c:v>
                </c:pt>
                <c:pt idx="167">
                  <c:v>2.6823000000000034E-2</c:v>
                </c:pt>
                <c:pt idx="168">
                  <c:v>1.9495999999999999E-2</c:v>
                </c:pt>
                <c:pt idx="169">
                  <c:v>1.5122000000000003E-2</c:v>
                </c:pt>
                <c:pt idx="170">
                  <c:v>1.4128999999999996E-2</c:v>
                </c:pt>
                <c:pt idx="171">
                  <c:v>1.6534E-2</c:v>
                </c:pt>
                <c:pt idx="172">
                  <c:v>1.8423999999999999E-2</c:v>
                </c:pt>
                <c:pt idx="173">
                  <c:v>1.5625E-2</c:v>
                </c:pt>
                <c:pt idx="174">
                  <c:v>1.9775000000000001E-2</c:v>
                </c:pt>
                <c:pt idx="175">
                  <c:v>1.8952000000000007E-2</c:v>
                </c:pt>
                <c:pt idx="176">
                  <c:v>2.1782000000000006E-2</c:v>
                </c:pt>
                <c:pt idx="177">
                  <c:v>1.9954000000000024E-2</c:v>
                </c:pt>
                <c:pt idx="178">
                  <c:v>2.2886000000000035E-2</c:v>
                </c:pt>
                <c:pt idx="179">
                  <c:v>2.3647000000000001E-2</c:v>
                </c:pt>
                <c:pt idx="180">
                  <c:v>2.4635000000000035E-2</c:v>
                </c:pt>
                <c:pt idx="181">
                  <c:v>1.9654000000000001E-2</c:v>
                </c:pt>
                <c:pt idx="182">
                  <c:v>1.6931000000000026E-2</c:v>
                </c:pt>
                <c:pt idx="183">
                  <c:v>2.3990999999999988E-2</c:v>
                </c:pt>
                <c:pt idx="184">
                  <c:v>2.6388999999999999E-2</c:v>
                </c:pt>
                <c:pt idx="185">
                  <c:v>2.5551999999999998E-2</c:v>
                </c:pt>
                <c:pt idx="186">
                  <c:v>2.0223000000000001E-2</c:v>
                </c:pt>
                <c:pt idx="187">
                  <c:v>1.9071999999999999E-2</c:v>
                </c:pt>
                <c:pt idx="188">
                  <c:v>1.5351999999999999E-2</c:v>
                </c:pt>
                <c:pt idx="189">
                  <c:v>1.5569000000000001E-2</c:v>
                </c:pt>
                <c:pt idx="190">
                  <c:v>1.7843999999999999E-2</c:v>
                </c:pt>
                <c:pt idx="191">
                  <c:v>1.9268000000000021E-2</c:v>
                </c:pt>
                <c:pt idx="192">
                  <c:v>2.1725000000000001E-2</c:v>
                </c:pt>
                <c:pt idx="193">
                  <c:v>2.2006000000000012E-2</c:v>
                </c:pt>
                <c:pt idx="194">
                  <c:v>2.3372E-2</c:v>
                </c:pt>
                <c:pt idx="195">
                  <c:v>2.1462000000000002E-2</c:v>
                </c:pt>
                <c:pt idx="196">
                  <c:v>1.6611999999999998E-2</c:v>
                </c:pt>
                <c:pt idx="197">
                  <c:v>1.8401000000000025E-2</c:v>
                </c:pt>
                <c:pt idx="198">
                  <c:v>1.9705000000000028E-2</c:v>
                </c:pt>
                <c:pt idx="199">
                  <c:v>1.9011000000000021E-2</c:v>
                </c:pt>
                <c:pt idx="200">
                  <c:v>1.4350999999999996E-2</c:v>
                </c:pt>
                <c:pt idx="201">
                  <c:v>1.5859000000000002E-2</c:v>
                </c:pt>
                <c:pt idx="202">
                  <c:v>2.1274000000000012E-2</c:v>
                </c:pt>
                <c:pt idx="203">
                  <c:v>2.0584000000000002E-2</c:v>
                </c:pt>
                <c:pt idx="204">
                  <c:v>2.0525999999999999E-2</c:v>
                </c:pt>
                <c:pt idx="205">
                  <c:v>1.8308000000000001E-2</c:v>
                </c:pt>
                <c:pt idx="206">
                  <c:v>2.024200000000001E-2</c:v>
                </c:pt>
                <c:pt idx="207">
                  <c:v>2.057900000000001E-2</c:v>
                </c:pt>
                <c:pt idx="208">
                  <c:v>2.3779999999999999E-2</c:v>
                </c:pt>
                <c:pt idx="209">
                  <c:v>2.6608000000000031E-2</c:v>
                </c:pt>
                <c:pt idx="210">
                  <c:v>2.5684000000000002E-2</c:v>
                </c:pt>
                <c:pt idx="211">
                  <c:v>2.1187000000000001E-2</c:v>
                </c:pt>
                <c:pt idx="212">
                  <c:v>1.5407000000000001E-2</c:v>
                </c:pt>
                <c:pt idx="213">
                  <c:v>8.8930000000000068E-3</c:v>
                </c:pt>
                <c:pt idx="214">
                  <c:v>1.6420000000000021E-2</c:v>
                </c:pt>
                <c:pt idx="215">
                  <c:v>2.0201000000000035E-2</c:v>
                </c:pt>
                <c:pt idx="216">
                  <c:v>2.1159999999999998E-2</c:v>
                </c:pt>
                <c:pt idx="217">
                  <c:v>2.4823999999999999E-2</c:v>
                </c:pt>
                <c:pt idx="218">
                  <c:v>2.6645000000000033E-2</c:v>
                </c:pt>
                <c:pt idx="219">
                  <c:v>2.2487000000000052E-2</c:v>
                </c:pt>
                <c:pt idx="220">
                  <c:v>2.3609999999999999E-2</c:v>
                </c:pt>
                <c:pt idx="221">
                  <c:v>2.1531000000000012E-2</c:v>
                </c:pt>
                <c:pt idx="222">
                  <c:v>2.1297000000000035E-2</c:v>
                </c:pt>
                <c:pt idx="223">
                  <c:v>1.9252999999999999E-2</c:v>
                </c:pt>
                <c:pt idx="224">
                  <c:v>2.4650000000000002E-2</c:v>
                </c:pt>
                <c:pt idx="225">
                  <c:v>2.3852999999999999E-2</c:v>
                </c:pt>
                <c:pt idx="226">
                  <c:v>2.2185000000000035E-2</c:v>
                </c:pt>
                <c:pt idx="227">
                  <c:v>1.8794000000000005E-2</c:v>
                </c:pt>
                <c:pt idx="228">
                  <c:v>1.9404000000000029E-2</c:v>
                </c:pt>
                <c:pt idx="229">
                  <c:v>1.9408999999999999E-2</c:v>
                </c:pt>
                <c:pt idx="230">
                  <c:v>2.0932000000000006E-2</c:v>
                </c:pt>
                <c:pt idx="231">
                  <c:v>2.051E-2</c:v>
                </c:pt>
                <c:pt idx="232">
                  <c:v>1.5890999999999999E-2</c:v>
                </c:pt>
                <c:pt idx="233">
                  <c:v>1.6591999999999999E-2</c:v>
                </c:pt>
                <c:pt idx="234">
                  <c:v>1.7725999999999999E-2</c:v>
                </c:pt>
                <c:pt idx="235">
                  <c:v>2.009E-2</c:v>
                </c:pt>
                <c:pt idx="236">
                  <c:v>2.1132000000000001E-2</c:v>
                </c:pt>
                <c:pt idx="237">
                  <c:v>1.7059999999999999E-2</c:v>
                </c:pt>
                <c:pt idx="238">
                  <c:v>1.2416999999999996E-2</c:v>
                </c:pt>
                <c:pt idx="239">
                  <c:v>1.1561000000000021E-2</c:v>
                </c:pt>
                <c:pt idx="240">
                  <c:v>1.5084999999999999E-2</c:v>
                </c:pt>
                <c:pt idx="241">
                  <c:v>1.583E-2</c:v>
                </c:pt>
                <c:pt idx="242">
                  <c:v>1.7600999999999999E-2</c:v>
                </c:pt>
                <c:pt idx="243">
                  <c:v>2.2950000000000002E-2</c:v>
                </c:pt>
                <c:pt idx="244">
                  <c:v>2.2477000000000052E-2</c:v>
                </c:pt>
                <c:pt idx="245">
                  <c:v>2.3393999999999998E-2</c:v>
                </c:pt>
                <c:pt idx="246">
                  <c:v>2.2975000000000037E-2</c:v>
                </c:pt>
                <c:pt idx="247">
                  <c:v>2.324E-2</c:v>
                </c:pt>
                <c:pt idx="248">
                  <c:v>1.8843000000000023E-2</c:v>
                </c:pt>
                <c:pt idx="249">
                  <c:v>1.6556000000000001E-2</c:v>
                </c:pt>
                <c:pt idx="250">
                  <c:v>1.4133E-2</c:v>
                </c:pt>
                <c:pt idx="251">
                  <c:v>1.6084000000000001E-2</c:v>
                </c:pt>
                <c:pt idx="252">
                  <c:v>1.6288E-2</c:v>
                </c:pt>
                <c:pt idx="253">
                  <c:v>2.0021000000000001E-2</c:v>
                </c:pt>
                <c:pt idx="254">
                  <c:v>2.2454000000000002E-2</c:v>
                </c:pt>
                <c:pt idx="255">
                  <c:v>2.1896000000000002E-2</c:v>
                </c:pt>
                <c:pt idx="256">
                  <c:v>1.6614E-2</c:v>
                </c:pt>
                <c:pt idx="257">
                  <c:v>1.6633999999999999E-2</c:v>
                </c:pt>
                <c:pt idx="258">
                  <c:v>1.8742999999999999E-2</c:v>
                </c:pt>
                <c:pt idx="259">
                  <c:v>1.7607999999999999E-2</c:v>
                </c:pt>
                <c:pt idx="260">
                  <c:v>2.1526E-2</c:v>
                </c:pt>
                <c:pt idx="261">
                  <c:v>2.0036000000000002E-2</c:v>
                </c:pt>
                <c:pt idx="262">
                  <c:v>2.2103000000000012E-2</c:v>
                </c:pt>
                <c:pt idx="263">
                  <c:v>1.9859000000000005E-2</c:v>
                </c:pt>
                <c:pt idx="264">
                  <c:v>2.2222000000000002E-2</c:v>
                </c:pt>
                <c:pt idx="265">
                  <c:v>2.4315999999999997E-2</c:v>
                </c:pt>
                <c:pt idx="266">
                  <c:v>2.1488000000000011E-2</c:v>
                </c:pt>
                <c:pt idx="267">
                  <c:v>2.2052000000000002E-2</c:v>
                </c:pt>
                <c:pt idx="268">
                  <c:v>1.9584000000000028E-2</c:v>
                </c:pt>
                <c:pt idx="269">
                  <c:v>1.8206000000000003E-2</c:v>
                </c:pt>
                <c:pt idx="270">
                  <c:v>2.0642000000000011E-2</c:v>
                </c:pt>
                <c:pt idx="271">
                  <c:v>2.2738000000000001E-2</c:v>
                </c:pt>
                <c:pt idx="272">
                  <c:v>2.0376999999999999E-2</c:v>
                </c:pt>
                <c:pt idx="273">
                  <c:v>1.9338999999999999E-2</c:v>
                </c:pt>
                <c:pt idx="274">
                  <c:v>1.9879000000000001E-2</c:v>
                </c:pt>
                <c:pt idx="275">
                  <c:v>1.6851999999999999E-2</c:v>
                </c:pt>
                <c:pt idx="276">
                  <c:v>1.7603000000000001E-2</c:v>
                </c:pt>
                <c:pt idx="277">
                  <c:v>2.0025000000000001E-2</c:v>
                </c:pt>
                <c:pt idx="278">
                  <c:v>2.0115000000000001E-2</c:v>
                </c:pt>
                <c:pt idx="279">
                  <c:v>2.154E-2</c:v>
                </c:pt>
                <c:pt idx="280">
                  <c:v>2.2698000000000006E-2</c:v>
                </c:pt>
                <c:pt idx="281">
                  <c:v>2.373900000000001E-2</c:v>
                </c:pt>
                <c:pt idx="282">
                  <c:v>1.7985000000000001E-2</c:v>
                </c:pt>
                <c:pt idx="283">
                  <c:v>1.7927999999999999E-2</c:v>
                </c:pt>
                <c:pt idx="284">
                  <c:v>2.0681000000000033E-2</c:v>
                </c:pt>
                <c:pt idx="285">
                  <c:v>2.034E-2</c:v>
                </c:pt>
                <c:pt idx="286">
                  <c:v>2.3389999999999998E-2</c:v>
                </c:pt>
                <c:pt idx="287">
                  <c:v>2.0116999999999993E-2</c:v>
                </c:pt>
                <c:pt idx="288">
                  <c:v>1.9158999999999999E-2</c:v>
                </c:pt>
                <c:pt idx="289">
                  <c:v>1.6171999999999999E-2</c:v>
                </c:pt>
                <c:pt idx="290">
                  <c:v>1.1003000000000015E-2</c:v>
                </c:pt>
                <c:pt idx="291">
                  <c:v>1.1157E-2</c:v>
                </c:pt>
                <c:pt idx="292">
                  <c:v>1.6628000000000007E-2</c:v>
                </c:pt>
                <c:pt idx="293">
                  <c:v>1.8672000000000001E-2</c:v>
                </c:pt>
                <c:pt idx="294">
                  <c:v>1.4141000000000001E-2</c:v>
                </c:pt>
                <c:pt idx="295">
                  <c:v>1.4296E-2</c:v>
                </c:pt>
                <c:pt idx="296">
                  <c:v>1.8433999999999999E-2</c:v>
                </c:pt>
                <c:pt idx="297">
                  <c:v>1.8745000000000001E-2</c:v>
                </c:pt>
                <c:pt idx="298">
                  <c:v>2.1731000000000035E-2</c:v>
                </c:pt>
                <c:pt idx="299">
                  <c:v>1.3612000000000001E-2</c:v>
                </c:pt>
                <c:pt idx="300">
                  <c:v>1.4833000000000001E-2</c:v>
                </c:pt>
                <c:pt idx="301">
                  <c:v>1.8846000000000026E-2</c:v>
                </c:pt>
                <c:pt idx="302">
                  <c:v>1.9384999999999999E-2</c:v>
                </c:pt>
                <c:pt idx="303">
                  <c:v>2.0239000000000035E-2</c:v>
                </c:pt>
                <c:pt idx="304">
                  <c:v>2.0832000000000035E-2</c:v>
                </c:pt>
                <c:pt idx="305">
                  <c:v>2.4216999999999999E-2</c:v>
                </c:pt>
                <c:pt idx="306">
                  <c:v>1.8384999999999999E-2</c:v>
                </c:pt>
                <c:pt idx="307">
                  <c:v>1.9184000000000024E-2</c:v>
                </c:pt>
                <c:pt idx="308">
                  <c:v>2.034300000000001E-2</c:v>
                </c:pt>
                <c:pt idx="309">
                  <c:v>2.5525999999999997E-2</c:v>
                </c:pt>
                <c:pt idx="310">
                  <c:v>2.5776E-2</c:v>
                </c:pt>
                <c:pt idx="311">
                  <c:v>2.6914E-2</c:v>
                </c:pt>
                <c:pt idx="312">
                  <c:v>2.2885000000000048E-2</c:v>
                </c:pt>
                <c:pt idx="313">
                  <c:v>1.5584000000000015E-2</c:v>
                </c:pt>
                <c:pt idx="314">
                  <c:v>1.4093999999999987E-2</c:v>
                </c:pt>
                <c:pt idx="315">
                  <c:v>1.6653999999999999E-2</c:v>
                </c:pt>
                <c:pt idx="316">
                  <c:v>1.8759999999999999E-2</c:v>
                </c:pt>
                <c:pt idx="317">
                  <c:v>2.1727999999999997E-2</c:v>
                </c:pt>
                <c:pt idx="318">
                  <c:v>2.1999999999999999E-2</c:v>
                </c:pt>
                <c:pt idx="319">
                  <c:v>2.1049000000000012E-2</c:v>
                </c:pt>
                <c:pt idx="320">
                  <c:v>2.3498999999999989E-2</c:v>
                </c:pt>
                <c:pt idx="321">
                  <c:v>2.2871000000000051E-2</c:v>
                </c:pt>
                <c:pt idx="322">
                  <c:v>1.9557999999999999E-2</c:v>
                </c:pt>
                <c:pt idx="323">
                  <c:v>1.4917E-2</c:v>
                </c:pt>
                <c:pt idx="324">
                  <c:v>1.2983000000000001E-2</c:v>
                </c:pt>
                <c:pt idx="325">
                  <c:v>1.7592E-2</c:v>
                </c:pt>
                <c:pt idx="326">
                  <c:v>1.3025999999999999E-2</c:v>
                </c:pt>
                <c:pt idx="327">
                  <c:v>1.5259999999999998E-2</c:v>
                </c:pt>
                <c:pt idx="328">
                  <c:v>1.7031000000000001E-2</c:v>
                </c:pt>
                <c:pt idx="329">
                  <c:v>1.7728000000000001E-2</c:v>
                </c:pt>
                <c:pt idx="330">
                  <c:v>1.6362000000000026E-2</c:v>
                </c:pt>
                <c:pt idx="331">
                  <c:v>1.1908000000000018E-2</c:v>
                </c:pt>
                <c:pt idx="332">
                  <c:v>7.6449999999999999E-3</c:v>
                </c:pt>
                <c:pt idx="333">
                  <c:v>1.0723999999999999E-2</c:v>
                </c:pt>
                <c:pt idx="334">
                  <c:v>1.575E-2</c:v>
                </c:pt>
                <c:pt idx="335">
                  <c:v>1.5991999999999999E-2</c:v>
                </c:pt>
                <c:pt idx="336">
                  <c:v>1.9767000000000028E-2</c:v>
                </c:pt>
                <c:pt idx="337">
                  <c:v>1.7221E-2</c:v>
                </c:pt>
                <c:pt idx="338">
                  <c:v>2.2395999999999999E-2</c:v>
                </c:pt>
                <c:pt idx="339">
                  <c:v>1.8831000000000001E-2</c:v>
                </c:pt>
                <c:pt idx="340">
                  <c:v>2.0341000000000001E-2</c:v>
                </c:pt>
                <c:pt idx="341">
                  <c:v>1.5539000000000001E-2</c:v>
                </c:pt>
                <c:pt idx="342">
                  <c:v>1.5465000000000001E-2</c:v>
                </c:pt>
                <c:pt idx="343">
                  <c:v>1.4626999999999998E-2</c:v>
                </c:pt>
                <c:pt idx="344">
                  <c:v>1.2918000000000001E-2</c:v>
                </c:pt>
                <c:pt idx="345">
                  <c:v>1.5254E-2</c:v>
                </c:pt>
                <c:pt idx="346">
                  <c:v>1.9059000000000003E-2</c:v>
                </c:pt>
                <c:pt idx="347">
                  <c:v>1.9527000000000024E-2</c:v>
                </c:pt>
                <c:pt idx="348">
                  <c:v>1.7014000000000001E-2</c:v>
                </c:pt>
                <c:pt idx="349">
                  <c:v>1.3257E-2</c:v>
                </c:pt>
                <c:pt idx="350">
                  <c:v>1.3749000000000001E-2</c:v>
                </c:pt>
                <c:pt idx="351">
                  <c:v>1.5591000000000001E-2</c:v>
                </c:pt>
                <c:pt idx="352">
                  <c:v>1.8509999999999999E-2</c:v>
                </c:pt>
                <c:pt idx="353">
                  <c:v>1.5121000000000015E-2</c:v>
                </c:pt>
                <c:pt idx="354">
                  <c:v>1.4768E-2</c:v>
                </c:pt>
                <c:pt idx="355">
                  <c:v>1.6480999999999999E-2</c:v>
                </c:pt>
                <c:pt idx="356">
                  <c:v>1.3223000000000014E-2</c:v>
                </c:pt>
                <c:pt idx="357">
                  <c:v>1.0576E-2</c:v>
                </c:pt>
                <c:pt idx="358">
                  <c:v>9.8280000000000155E-3</c:v>
                </c:pt>
                <c:pt idx="359">
                  <c:v>1.4178999999999985E-2</c:v>
                </c:pt>
                <c:pt idx="360">
                  <c:v>1.4260999999999999E-2</c:v>
                </c:pt>
                <c:pt idx="361">
                  <c:v>1.4274E-2</c:v>
                </c:pt>
                <c:pt idx="362">
                  <c:v>7.4390000000000133E-3</c:v>
                </c:pt>
                <c:pt idx="363">
                  <c:v>1.0153000000000001E-2</c:v>
                </c:pt>
                <c:pt idx="364">
                  <c:v>1.2050999999999996E-2</c:v>
                </c:pt>
                <c:pt idx="365">
                  <c:v>1.9696000000000005E-2</c:v>
                </c:pt>
                <c:pt idx="366">
                  <c:v>1.5677E-2</c:v>
                </c:pt>
                <c:pt idx="367">
                  <c:v>1.8762000000000025E-2</c:v>
                </c:pt>
                <c:pt idx="368">
                  <c:v>1.2061000000000001E-2</c:v>
                </c:pt>
                <c:pt idx="369">
                  <c:v>8.5930000000000156E-3</c:v>
                </c:pt>
                <c:pt idx="370">
                  <c:v>9.4280000000000006E-3</c:v>
                </c:pt>
                <c:pt idx="371">
                  <c:v>1.4903000000000001E-2</c:v>
                </c:pt>
                <c:pt idx="372">
                  <c:v>1.8745000000000001E-2</c:v>
                </c:pt>
                <c:pt idx="373">
                  <c:v>2.3285000000000011E-2</c:v>
                </c:pt>
                <c:pt idx="374">
                  <c:v>2.2420000000000002E-2</c:v>
                </c:pt>
                <c:pt idx="375">
                  <c:v>2.0299999999999999E-2</c:v>
                </c:pt>
                <c:pt idx="376">
                  <c:v>2.1258000000000006E-2</c:v>
                </c:pt>
                <c:pt idx="377">
                  <c:v>2.1583000000000012E-2</c:v>
                </c:pt>
                <c:pt idx="378">
                  <c:v>2.0903999999999999E-2</c:v>
                </c:pt>
                <c:pt idx="379">
                  <c:v>1.7306999999999999E-2</c:v>
                </c:pt>
                <c:pt idx="380">
                  <c:v>1.0784000000000005E-2</c:v>
                </c:pt>
                <c:pt idx="381">
                  <c:v>1.0146000000000001E-2</c:v>
                </c:pt>
                <c:pt idx="382">
                  <c:v>7.1260000000000004E-3</c:v>
                </c:pt>
                <c:pt idx="383">
                  <c:v>1.1604000000000001E-2</c:v>
                </c:pt>
                <c:pt idx="384">
                  <c:v>1.1207999999999999E-2</c:v>
                </c:pt>
                <c:pt idx="385">
                  <c:v>1.4902000000000007E-2</c:v>
                </c:pt>
                <c:pt idx="386">
                  <c:v>9.8870000000000121E-3</c:v>
                </c:pt>
                <c:pt idx="387">
                  <c:v>7.4120000000000071E-3</c:v>
                </c:pt>
                <c:pt idx="388">
                  <c:v>1.172300000000002E-2</c:v>
                </c:pt>
                <c:pt idx="389">
                  <c:v>1.6143999999999999E-2</c:v>
                </c:pt>
                <c:pt idx="390">
                  <c:v>2.1066000000000001E-2</c:v>
                </c:pt>
                <c:pt idx="391">
                  <c:v>1.72E-2</c:v>
                </c:pt>
                <c:pt idx="392">
                  <c:v>1.6107000000000003E-2</c:v>
                </c:pt>
                <c:pt idx="393">
                  <c:v>6.5990000000000094E-3</c:v>
                </c:pt>
                <c:pt idx="394">
                  <c:v>7.1120000000000003E-3</c:v>
                </c:pt>
                <c:pt idx="395">
                  <c:v>9.6700000000000067E-3</c:v>
                </c:pt>
                <c:pt idx="396">
                  <c:v>1.2704999999999999E-2</c:v>
                </c:pt>
                <c:pt idx="397">
                  <c:v>1.5297999999999996E-2</c:v>
                </c:pt>
                <c:pt idx="398">
                  <c:v>1.4526000000000001E-2</c:v>
                </c:pt>
                <c:pt idx="399">
                  <c:v>1.7478E-2</c:v>
                </c:pt>
                <c:pt idx="400">
                  <c:v>1.4671E-2</c:v>
                </c:pt>
                <c:pt idx="401">
                  <c:v>1.5911999999999999E-2</c:v>
                </c:pt>
                <c:pt idx="402">
                  <c:v>1.4843000000000005E-2</c:v>
                </c:pt>
                <c:pt idx="403">
                  <c:v>1.8971999999999999E-2</c:v>
                </c:pt>
                <c:pt idx="404">
                  <c:v>2.1582E-2</c:v>
                </c:pt>
                <c:pt idx="405">
                  <c:v>2.5912000000000001E-2</c:v>
                </c:pt>
                <c:pt idx="406">
                  <c:v>2.0044000000000006E-2</c:v>
                </c:pt>
                <c:pt idx="407">
                  <c:v>1.8016000000000001E-2</c:v>
                </c:pt>
                <c:pt idx="408">
                  <c:v>1.4016999999999983E-2</c:v>
                </c:pt>
                <c:pt idx="409">
                  <c:v>2.4027999999999997E-2</c:v>
                </c:pt>
                <c:pt idx="410">
                  <c:v>2.0309000000000001E-2</c:v>
                </c:pt>
                <c:pt idx="411">
                  <c:v>2.2162999999999999E-2</c:v>
                </c:pt>
                <c:pt idx="412">
                  <c:v>1.7895000000000001E-2</c:v>
                </c:pt>
                <c:pt idx="413">
                  <c:v>1.6309000000000001E-2</c:v>
                </c:pt>
                <c:pt idx="414">
                  <c:v>2.3278E-2</c:v>
                </c:pt>
                <c:pt idx="415">
                  <c:v>2.368700000000001E-2</c:v>
                </c:pt>
                <c:pt idx="416">
                  <c:v>2.0608999999999999E-2</c:v>
                </c:pt>
                <c:pt idx="417">
                  <c:v>1.9223000000000028E-2</c:v>
                </c:pt>
                <c:pt idx="418">
                  <c:v>1.9776999999999999E-2</c:v>
                </c:pt>
                <c:pt idx="419">
                  <c:v>2.0847000000000032E-2</c:v>
                </c:pt>
                <c:pt idx="420">
                  <c:v>2.0445000000000012E-2</c:v>
                </c:pt>
                <c:pt idx="421">
                  <c:v>1.5980999999999999E-2</c:v>
                </c:pt>
                <c:pt idx="422">
                  <c:v>1.3195E-2</c:v>
                </c:pt>
                <c:pt idx="423">
                  <c:v>1.3589000000000007E-2</c:v>
                </c:pt>
                <c:pt idx="424">
                  <c:v>1.8995999999999999E-2</c:v>
                </c:pt>
                <c:pt idx="425">
                  <c:v>2.4757999999999999E-2</c:v>
                </c:pt>
                <c:pt idx="426">
                  <c:v>1.8939999999999999E-2</c:v>
                </c:pt>
                <c:pt idx="427">
                  <c:v>1.6802000000000025E-2</c:v>
                </c:pt>
                <c:pt idx="428">
                  <c:v>1.8044000000000001E-2</c:v>
                </c:pt>
                <c:pt idx="429">
                  <c:v>2.1548000000000001E-2</c:v>
                </c:pt>
                <c:pt idx="430">
                  <c:v>1.8093000000000001E-2</c:v>
                </c:pt>
                <c:pt idx="431">
                  <c:v>1.1135000000000001E-2</c:v>
                </c:pt>
                <c:pt idx="432">
                  <c:v>1.1349000000000001E-2</c:v>
                </c:pt>
                <c:pt idx="433">
                  <c:v>1.5512000000000001E-2</c:v>
                </c:pt>
                <c:pt idx="434">
                  <c:v>1.5918000000000002E-2</c:v>
                </c:pt>
                <c:pt idx="435">
                  <c:v>1.805E-2</c:v>
                </c:pt>
                <c:pt idx="436">
                  <c:v>2.1288999999999999E-2</c:v>
                </c:pt>
                <c:pt idx="437">
                  <c:v>1.8421000000000003E-2</c:v>
                </c:pt>
                <c:pt idx="438">
                  <c:v>1.1280000000000017E-2</c:v>
                </c:pt>
                <c:pt idx="439">
                  <c:v>9.6130000000000122E-3</c:v>
                </c:pt>
                <c:pt idx="440">
                  <c:v>1.5167000000000003E-2</c:v>
                </c:pt>
                <c:pt idx="441">
                  <c:v>1.9787000000000023E-2</c:v>
                </c:pt>
                <c:pt idx="442">
                  <c:v>2.5287000000000035E-2</c:v>
                </c:pt>
              </c:numCache>
            </c:numRef>
          </c:yVal>
          <c:smooth val="0"/>
        </c:ser>
        <c:ser>
          <c:idx val="3"/>
          <c:order val="3"/>
          <c:tx>
            <c:v>uncertainty</c:v>
          </c:tx>
          <c:spPr>
            <a:ln>
              <a:solidFill>
                <a:srgbClr val="92D050"/>
              </a:solidFill>
            </a:ln>
          </c:spPr>
          <c:marker>
            <c:symbol val="none"/>
          </c:marker>
          <c:xVal>
            <c:numLit>
              <c:formatCode>General</c:formatCode>
              <c:ptCount val="2"/>
              <c:pt idx="0">
                <c:v>45</c:v>
              </c:pt>
              <c:pt idx="1">
                <c:v>55</c:v>
              </c:pt>
            </c:numLit>
          </c:xVal>
          <c:yVal>
            <c:numLit>
              <c:formatCode>General</c:formatCode>
              <c:ptCount val="2"/>
              <c:pt idx="0">
                <c:v>2.5700000000000001E-2</c:v>
              </c:pt>
              <c:pt idx="1">
                <c:v>2.5700000000000001E-2</c:v>
              </c:pt>
            </c:numLit>
          </c:yVal>
          <c:smooth val="0"/>
        </c:ser>
        <c:dLbls>
          <c:showLegendKey val="0"/>
          <c:showVal val="0"/>
          <c:showCatName val="0"/>
          <c:showSerName val="0"/>
          <c:showPercent val="0"/>
          <c:showBubbleSize val="0"/>
        </c:dLbls>
        <c:axId val="671765568"/>
        <c:axId val="671769880"/>
      </c:scatterChart>
      <c:valAx>
        <c:axId val="671765568"/>
        <c:scaling>
          <c:orientation val="minMax"/>
          <c:max val="55"/>
          <c:min val="4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9880"/>
        <c:crosses val="autoZero"/>
        <c:crossBetween val="midCat"/>
        <c:majorUnit val="1"/>
      </c:valAx>
      <c:valAx>
        <c:axId val="671769880"/>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65568"/>
        <c:crosses val="autoZero"/>
        <c:crossBetween val="midCat"/>
      </c:valAx>
    </c:plotArea>
    <c:legend>
      <c:legendPos val="r"/>
      <c:overlay val="0"/>
      <c:txPr>
        <a:bodyPr/>
        <a:lstStyle/>
        <a:p>
          <a:pPr>
            <a:defRPr sz="800" baseline="0"/>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aseline="0"/>
            </a:pPr>
            <a:r>
              <a:rPr lang="en-US" sz="1200" baseline="0"/>
              <a:t>Current TVE</a:t>
            </a:r>
          </a:p>
        </c:rich>
      </c:tx>
      <c:overlay val="0"/>
    </c:title>
    <c:autoTitleDeleted val="0"/>
    <c:plotArea>
      <c:layout/>
      <c:scatterChart>
        <c:scatterStyle val="lineMarker"/>
        <c:varyColors val="0"/>
        <c:ser>
          <c:idx val="0"/>
          <c:order val="0"/>
          <c:tx>
            <c:strRef>
              <c:f>Data!$L$1</c:f>
              <c:strCache>
                <c:ptCount val="1"/>
                <c:pt idx="0">
                  <c:v>TVE IA</c:v>
                </c:pt>
              </c:strCache>
            </c:strRef>
          </c:tx>
          <c:marker>
            <c:symbol val="none"/>
          </c:marker>
          <c:xVal>
            <c:numRef>
              <c:f>Data!$B$2:$B$2999</c:f>
              <c:numCache>
                <c:formatCode>General</c:formatCode>
                <c:ptCount val="2998"/>
                <c:pt idx="0">
                  <c:v>56.016590000000001</c:v>
                </c:pt>
                <c:pt idx="1">
                  <c:v>56.033290000000001</c:v>
                </c:pt>
                <c:pt idx="2">
                  <c:v>56.049730000000011</c:v>
                </c:pt>
                <c:pt idx="3">
                  <c:v>56.066660000000006</c:v>
                </c:pt>
                <c:pt idx="4">
                  <c:v>56.083259999999996</c:v>
                </c:pt>
                <c:pt idx="5">
                  <c:v>56.099890000000002</c:v>
                </c:pt>
                <c:pt idx="6">
                  <c:v>56.11656</c:v>
                </c:pt>
                <c:pt idx="7">
                  <c:v>56.133290000000002</c:v>
                </c:pt>
                <c:pt idx="8">
                  <c:v>56.15</c:v>
                </c:pt>
                <c:pt idx="9">
                  <c:v>56.166790000000013</c:v>
                </c:pt>
                <c:pt idx="10">
                  <c:v>56.183190000000003</c:v>
                </c:pt>
                <c:pt idx="11">
                  <c:v>56.199860000000001</c:v>
                </c:pt>
                <c:pt idx="12">
                  <c:v>56.216570000000011</c:v>
                </c:pt>
                <c:pt idx="13">
                  <c:v>56.233330000000066</c:v>
                </c:pt>
                <c:pt idx="14">
                  <c:v>56.249880000000005</c:v>
                </c:pt>
                <c:pt idx="15">
                  <c:v>56.266550000000066</c:v>
                </c:pt>
                <c:pt idx="16">
                  <c:v>56.283480000000004</c:v>
                </c:pt>
                <c:pt idx="17">
                  <c:v>56.299930000000067</c:v>
                </c:pt>
                <c:pt idx="18">
                  <c:v>56.316459999999999</c:v>
                </c:pt>
                <c:pt idx="19">
                  <c:v>56.333259999999996</c:v>
                </c:pt>
                <c:pt idx="20">
                  <c:v>56.349930000000001</c:v>
                </c:pt>
                <c:pt idx="21">
                  <c:v>56.366760000000006</c:v>
                </c:pt>
                <c:pt idx="22">
                  <c:v>56.383499999999998</c:v>
                </c:pt>
                <c:pt idx="23">
                  <c:v>56.400010000000002</c:v>
                </c:pt>
                <c:pt idx="24">
                  <c:v>56.416789999999999</c:v>
                </c:pt>
                <c:pt idx="25">
                  <c:v>56.433230000000002</c:v>
                </c:pt>
                <c:pt idx="26">
                  <c:v>56.449730000000002</c:v>
                </c:pt>
                <c:pt idx="27">
                  <c:v>56.466770000000011</c:v>
                </c:pt>
                <c:pt idx="28">
                  <c:v>56.483459999999994</c:v>
                </c:pt>
                <c:pt idx="29">
                  <c:v>56.499860000000005</c:v>
                </c:pt>
                <c:pt idx="30">
                  <c:v>56.516500000000001</c:v>
                </c:pt>
                <c:pt idx="31">
                  <c:v>56.533260000000006</c:v>
                </c:pt>
                <c:pt idx="32">
                  <c:v>56.549990000000001</c:v>
                </c:pt>
                <c:pt idx="33">
                  <c:v>56.566470000000002</c:v>
                </c:pt>
                <c:pt idx="34">
                  <c:v>56.583449999999999</c:v>
                </c:pt>
                <c:pt idx="35">
                  <c:v>56.600110000000051</c:v>
                </c:pt>
                <c:pt idx="36">
                  <c:v>56.616600000000005</c:v>
                </c:pt>
                <c:pt idx="37">
                  <c:v>56.63353000000005</c:v>
                </c:pt>
                <c:pt idx="38">
                  <c:v>56.650040000000004</c:v>
                </c:pt>
                <c:pt idx="39">
                  <c:v>56.666560000000011</c:v>
                </c:pt>
                <c:pt idx="40">
                  <c:v>56.683460000000004</c:v>
                </c:pt>
                <c:pt idx="41">
                  <c:v>56.699980000000011</c:v>
                </c:pt>
                <c:pt idx="42">
                  <c:v>56.716440000000006</c:v>
                </c:pt>
                <c:pt idx="43">
                  <c:v>56.733400000000003</c:v>
                </c:pt>
                <c:pt idx="44">
                  <c:v>56.75027</c:v>
                </c:pt>
                <c:pt idx="45">
                  <c:v>56.766660000000002</c:v>
                </c:pt>
                <c:pt idx="46">
                  <c:v>56.783240000000006</c:v>
                </c:pt>
                <c:pt idx="47">
                  <c:v>56.799940000000056</c:v>
                </c:pt>
                <c:pt idx="48">
                  <c:v>56.816499999999998</c:v>
                </c:pt>
                <c:pt idx="49">
                  <c:v>56.833259999999996</c:v>
                </c:pt>
                <c:pt idx="50">
                  <c:v>56.849910000000001</c:v>
                </c:pt>
                <c:pt idx="51">
                  <c:v>56.866489999999999</c:v>
                </c:pt>
                <c:pt idx="52">
                  <c:v>56.883369999999999</c:v>
                </c:pt>
                <c:pt idx="53">
                  <c:v>56.900089999999999</c:v>
                </c:pt>
                <c:pt idx="54">
                  <c:v>56.916649999999997</c:v>
                </c:pt>
                <c:pt idx="55">
                  <c:v>56.933310000000013</c:v>
                </c:pt>
                <c:pt idx="56">
                  <c:v>56.950189999999999</c:v>
                </c:pt>
                <c:pt idx="57">
                  <c:v>56.966710000000013</c:v>
                </c:pt>
                <c:pt idx="58">
                  <c:v>56.983049999999999</c:v>
                </c:pt>
                <c:pt idx="59">
                  <c:v>56.999920000000003</c:v>
                </c:pt>
                <c:pt idx="60">
                  <c:v>57.017069999999997</c:v>
                </c:pt>
                <c:pt idx="61">
                  <c:v>57.033280000000005</c:v>
                </c:pt>
                <c:pt idx="62">
                  <c:v>57.049810000000001</c:v>
                </c:pt>
                <c:pt idx="63">
                  <c:v>57.06664</c:v>
                </c:pt>
                <c:pt idx="64">
                  <c:v>57.083300000000001</c:v>
                </c:pt>
                <c:pt idx="65">
                  <c:v>57.100100000000012</c:v>
                </c:pt>
                <c:pt idx="66">
                  <c:v>57.116580000000006</c:v>
                </c:pt>
                <c:pt idx="67">
                  <c:v>57.13335000000005</c:v>
                </c:pt>
                <c:pt idx="68">
                  <c:v>57.149889999999999</c:v>
                </c:pt>
                <c:pt idx="69">
                  <c:v>57.166530000000058</c:v>
                </c:pt>
                <c:pt idx="70">
                  <c:v>57.183479999999996</c:v>
                </c:pt>
                <c:pt idx="71">
                  <c:v>57.200030000000012</c:v>
                </c:pt>
                <c:pt idx="72">
                  <c:v>57.216670000000001</c:v>
                </c:pt>
                <c:pt idx="73">
                  <c:v>57.233220000000003</c:v>
                </c:pt>
                <c:pt idx="74">
                  <c:v>57.250060000000005</c:v>
                </c:pt>
                <c:pt idx="75">
                  <c:v>57.266810000000049</c:v>
                </c:pt>
                <c:pt idx="76">
                  <c:v>57.283280000000005</c:v>
                </c:pt>
                <c:pt idx="77">
                  <c:v>57.299960000000013</c:v>
                </c:pt>
                <c:pt idx="78">
                  <c:v>57.316739999999996</c:v>
                </c:pt>
                <c:pt idx="79">
                  <c:v>57.333210000000001</c:v>
                </c:pt>
                <c:pt idx="80">
                  <c:v>57.349859999999993</c:v>
                </c:pt>
                <c:pt idx="81">
                  <c:v>57.366970000000002</c:v>
                </c:pt>
                <c:pt idx="82">
                  <c:v>57.383569999999999</c:v>
                </c:pt>
                <c:pt idx="83">
                  <c:v>57.399850000000001</c:v>
                </c:pt>
                <c:pt idx="84">
                  <c:v>57.416489999999996</c:v>
                </c:pt>
                <c:pt idx="85">
                  <c:v>57.433230000000002</c:v>
                </c:pt>
                <c:pt idx="86">
                  <c:v>57.450259999999993</c:v>
                </c:pt>
                <c:pt idx="87">
                  <c:v>57.466610000000003</c:v>
                </c:pt>
                <c:pt idx="88">
                  <c:v>57.483239999999995</c:v>
                </c:pt>
                <c:pt idx="89">
                  <c:v>57.499960000000002</c:v>
                </c:pt>
                <c:pt idx="90">
                  <c:v>57.51681</c:v>
                </c:pt>
                <c:pt idx="91">
                  <c:v>57.533380000000001</c:v>
                </c:pt>
                <c:pt idx="92">
                  <c:v>57.55001</c:v>
                </c:pt>
                <c:pt idx="93">
                  <c:v>57.56664</c:v>
                </c:pt>
                <c:pt idx="94">
                  <c:v>57.583069999999999</c:v>
                </c:pt>
                <c:pt idx="95">
                  <c:v>57.600030000000011</c:v>
                </c:pt>
                <c:pt idx="96">
                  <c:v>57.616460000000004</c:v>
                </c:pt>
                <c:pt idx="97">
                  <c:v>57.633300000000013</c:v>
                </c:pt>
                <c:pt idx="98">
                  <c:v>57.650130000000011</c:v>
                </c:pt>
                <c:pt idx="99">
                  <c:v>57.666650000000011</c:v>
                </c:pt>
                <c:pt idx="100">
                  <c:v>57.683540000000001</c:v>
                </c:pt>
                <c:pt idx="101">
                  <c:v>57.69988</c:v>
                </c:pt>
                <c:pt idx="102">
                  <c:v>57.716480000000004</c:v>
                </c:pt>
                <c:pt idx="103">
                  <c:v>57.733520000000013</c:v>
                </c:pt>
                <c:pt idx="104">
                  <c:v>57.750130000000013</c:v>
                </c:pt>
                <c:pt idx="105">
                  <c:v>57.76661000000005</c:v>
                </c:pt>
                <c:pt idx="106">
                  <c:v>57.783460000000005</c:v>
                </c:pt>
                <c:pt idx="107">
                  <c:v>57.80021</c:v>
                </c:pt>
                <c:pt idx="108">
                  <c:v>57.816699999999997</c:v>
                </c:pt>
                <c:pt idx="109">
                  <c:v>57.833310000000012</c:v>
                </c:pt>
                <c:pt idx="110">
                  <c:v>57.849940000000004</c:v>
                </c:pt>
                <c:pt idx="111">
                  <c:v>57.866669999999999</c:v>
                </c:pt>
                <c:pt idx="112">
                  <c:v>57.883229999999998</c:v>
                </c:pt>
                <c:pt idx="113">
                  <c:v>57.900059999999996</c:v>
                </c:pt>
                <c:pt idx="114">
                  <c:v>57.916760000000004</c:v>
                </c:pt>
                <c:pt idx="115">
                  <c:v>57.933210000000003</c:v>
                </c:pt>
                <c:pt idx="116">
                  <c:v>57.949859999999994</c:v>
                </c:pt>
                <c:pt idx="117">
                  <c:v>57.966720000000002</c:v>
                </c:pt>
                <c:pt idx="118">
                  <c:v>57.983520000000006</c:v>
                </c:pt>
                <c:pt idx="119">
                  <c:v>57.999970000000012</c:v>
                </c:pt>
                <c:pt idx="120">
                  <c:v>58.016659999999995</c:v>
                </c:pt>
                <c:pt idx="121">
                  <c:v>58.033230000000003</c:v>
                </c:pt>
                <c:pt idx="122">
                  <c:v>58.049839999999996</c:v>
                </c:pt>
                <c:pt idx="123">
                  <c:v>58.06682</c:v>
                </c:pt>
                <c:pt idx="124">
                  <c:v>58.083459999999995</c:v>
                </c:pt>
                <c:pt idx="125">
                  <c:v>58.099920000000012</c:v>
                </c:pt>
                <c:pt idx="126">
                  <c:v>58.116600000000005</c:v>
                </c:pt>
                <c:pt idx="127">
                  <c:v>58.133510000000058</c:v>
                </c:pt>
                <c:pt idx="128">
                  <c:v>58.150089999999999</c:v>
                </c:pt>
                <c:pt idx="129">
                  <c:v>58.166990000000013</c:v>
                </c:pt>
                <c:pt idx="130">
                  <c:v>58.183340000000001</c:v>
                </c:pt>
                <c:pt idx="131">
                  <c:v>58.199910000000067</c:v>
                </c:pt>
                <c:pt idx="132">
                  <c:v>58.216830000000002</c:v>
                </c:pt>
                <c:pt idx="133">
                  <c:v>58.233210000000049</c:v>
                </c:pt>
                <c:pt idx="134">
                  <c:v>58.250120000000003</c:v>
                </c:pt>
                <c:pt idx="135">
                  <c:v>58.266710000000067</c:v>
                </c:pt>
                <c:pt idx="136">
                  <c:v>58.283430000000003</c:v>
                </c:pt>
                <c:pt idx="137">
                  <c:v>58.300200000000004</c:v>
                </c:pt>
                <c:pt idx="138">
                  <c:v>58.316499999999998</c:v>
                </c:pt>
                <c:pt idx="139">
                  <c:v>58.333190000000002</c:v>
                </c:pt>
                <c:pt idx="140">
                  <c:v>58.350139999999996</c:v>
                </c:pt>
                <c:pt idx="141">
                  <c:v>58.366810000000001</c:v>
                </c:pt>
                <c:pt idx="142">
                  <c:v>58.383459999999999</c:v>
                </c:pt>
                <c:pt idx="143">
                  <c:v>58.400210000000001</c:v>
                </c:pt>
                <c:pt idx="144">
                  <c:v>58.416429999999998</c:v>
                </c:pt>
                <c:pt idx="145">
                  <c:v>58.433240000000005</c:v>
                </c:pt>
                <c:pt idx="146">
                  <c:v>58.450009999999999</c:v>
                </c:pt>
                <c:pt idx="147">
                  <c:v>58.466710000000013</c:v>
                </c:pt>
                <c:pt idx="148">
                  <c:v>58.48321</c:v>
                </c:pt>
                <c:pt idx="149">
                  <c:v>58.5</c:v>
                </c:pt>
                <c:pt idx="150">
                  <c:v>58.516770000000001</c:v>
                </c:pt>
                <c:pt idx="151">
                  <c:v>58.533180000000002</c:v>
                </c:pt>
                <c:pt idx="152">
                  <c:v>58.550190000000001</c:v>
                </c:pt>
                <c:pt idx="153">
                  <c:v>58.566790000000012</c:v>
                </c:pt>
                <c:pt idx="154">
                  <c:v>58.583380000000005</c:v>
                </c:pt>
                <c:pt idx="155">
                  <c:v>58.600020000000001</c:v>
                </c:pt>
                <c:pt idx="156">
                  <c:v>58.616600000000005</c:v>
                </c:pt>
                <c:pt idx="157">
                  <c:v>58.633500000000012</c:v>
                </c:pt>
                <c:pt idx="158">
                  <c:v>58.649990000000003</c:v>
                </c:pt>
                <c:pt idx="159">
                  <c:v>58.66666</c:v>
                </c:pt>
                <c:pt idx="160">
                  <c:v>58.683340000000001</c:v>
                </c:pt>
                <c:pt idx="161">
                  <c:v>58.700090000000003</c:v>
                </c:pt>
                <c:pt idx="162">
                  <c:v>58.716730000000013</c:v>
                </c:pt>
                <c:pt idx="163">
                  <c:v>58.733200000000011</c:v>
                </c:pt>
                <c:pt idx="164">
                  <c:v>58.749980000000001</c:v>
                </c:pt>
                <c:pt idx="165">
                  <c:v>58.766820000000003</c:v>
                </c:pt>
                <c:pt idx="166">
                  <c:v>58.783350000000013</c:v>
                </c:pt>
                <c:pt idx="167">
                  <c:v>58.800110000000011</c:v>
                </c:pt>
                <c:pt idx="168">
                  <c:v>58.81673</c:v>
                </c:pt>
                <c:pt idx="169">
                  <c:v>58.833300000000001</c:v>
                </c:pt>
                <c:pt idx="170">
                  <c:v>58.850219999999993</c:v>
                </c:pt>
                <c:pt idx="171">
                  <c:v>58.866600000000005</c:v>
                </c:pt>
                <c:pt idx="172">
                  <c:v>58.883340000000004</c:v>
                </c:pt>
                <c:pt idx="173">
                  <c:v>58.900200000000005</c:v>
                </c:pt>
                <c:pt idx="174">
                  <c:v>58.916649999999997</c:v>
                </c:pt>
                <c:pt idx="175">
                  <c:v>58.933410000000002</c:v>
                </c:pt>
                <c:pt idx="176">
                  <c:v>58.950229999999998</c:v>
                </c:pt>
                <c:pt idx="177">
                  <c:v>58.966850000000001</c:v>
                </c:pt>
                <c:pt idx="178">
                  <c:v>58.983530000000002</c:v>
                </c:pt>
                <c:pt idx="179">
                  <c:v>59.000100000000003</c:v>
                </c:pt>
                <c:pt idx="180">
                  <c:v>59.016619999999996</c:v>
                </c:pt>
                <c:pt idx="181">
                  <c:v>59.033470000000001</c:v>
                </c:pt>
                <c:pt idx="182">
                  <c:v>59.049889999999998</c:v>
                </c:pt>
                <c:pt idx="183">
                  <c:v>59.066600000000001</c:v>
                </c:pt>
                <c:pt idx="184">
                  <c:v>59.083380000000005</c:v>
                </c:pt>
                <c:pt idx="185">
                  <c:v>59.099920000000012</c:v>
                </c:pt>
                <c:pt idx="186">
                  <c:v>59.11665</c:v>
                </c:pt>
                <c:pt idx="187">
                  <c:v>59.133390000000013</c:v>
                </c:pt>
                <c:pt idx="188">
                  <c:v>59.150040000000004</c:v>
                </c:pt>
                <c:pt idx="189">
                  <c:v>59.16675000000005</c:v>
                </c:pt>
                <c:pt idx="190">
                  <c:v>59.183320000000002</c:v>
                </c:pt>
                <c:pt idx="191">
                  <c:v>59.200200000000002</c:v>
                </c:pt>
                <c:pt idx="192">
                  <c:v>59.216710000000013</c:v>
                </c:pt>
                <c:pt idx="193">
                  <c:v>59.233260000000001</c:v>
                </c:pt>
                <c:pt idx="194">
                  <c:v>59.25009</c:v>
                </c:pt>
                <c:pt idx="195">
                  <c:v>59.266600000000011</c:v>
                </c:pt>
                <c:pt idx="196">
                  <c:v>59.283380000000001</c:v>
                </c:pt>
                <c:pt idx="197">
                  <c:v>59.300190000000001</c:v>
                </c:pt>
                <c:pt idx="198">
                  <c:v>59.316809999999997</c:v>
                </c:pt>
                <c:pt idx="199">
                  <c:v>59.333289999999998</c:v>
                </c:pt>
                <c:pt idx="200">
                  <c:v>59.349959999999996</c:v>
                </c:pt>
                <c:pt idx="201">
                  <c:v>59.366580000000006</c:v>
                </c:pt>
                <c:pt idx="202">
                  <c:v>59.383389999999999</c:v>
                </c:pt>
                <c:pt idx="203">
                  <c:v>59.400279999999995</c:v>
                </c:pt>
                <c:pt idx="204">
                  <c:v>59.416920000000005</c:v>
                </c:pt>
                <c:pt idx="205">
                  <c:v>59.43327</c:v>
                </c:pt>
                <c:pt idx="206">
                  <c:v>59.449920000000006</c:v>
                </c:pt>
                <c:pt idx="207">
                  <c:v>59.46669</c:v>
                </c:pt>
                <c:pt idx="208">
                  <c:v>59.483409999999999</c:v>
                </c:pt>
                <c:pt idx="209">
                  <c:v>59.499970000000012</c:v>
                </c:pt>
                <c:pt idx="210">
                  <c:v>59.516849999999998</c:v>
                </c:pt>
                <c:pt idx="211">
                  <c:v>59.533680000000004</c:v>
                </c:pt>
                <c:pt idx="212">
                  <c:v>59.549980000000005</c:v>
                </c:pt>
                <c:pt idx="213">
                  <c:v>59.566470000000002</c:v>
                </c:pt>
                <c:pt idx="214">
                  <c:v>59.583479999999994</c:v>
                </c:pt>
                <c:pt idx="215">
                  <c:v>59.600340000000003</c:v>
                </c:pt>
                <c:pt idx="216">
                  <c:v>59.616679999999995</c:v>
                </c:pt>
                <c:pt idx="217">
                  <c:v>59.63308</c:v>
                </c:pt>
                <c:pt idx="218">
                  <c:v>59.649800000000006</c:v>
                </c:pt>
                <c:pt idx="219">
                  <c:v>59.666980000000002</c:v>
                </c:pt>
                <c:pt idx="220">
                  <c:v>59.683540000000001</c:v>
                </c:pt>
                <c:pt idx="221">
                  <c:v>59.699930000000059</c:v>
                </c:pt>
                <c:pt idx="222">
                  <c:v>59.716889999999999</c:v>
                </c:pt>
                <c:pt idx="223">
                  <c:v>59.73348</c:v>
                </c:pt>
                <c:pt idx="224">
                  <c:v>59.749950000000013</c:v>
                </c:pt>
                <c:pt idx="225">
                  <c:v>59.766770000000058</c:v>
                </c:pt>
                <c:pt idx="226">
                  <c:v>59.783210000000011</c:v>
                </c:pt>
                <c:pt idx="227">
                  <c:v>59.8001</c:v>
                </c:pt>
                <c:pt idx="228">
                  <c:v>59.816879999999998</c:v>
                </c:pt>
                <c:pt idx="229">
                  <c:v>59.833150000000003</c:v>
                </c:pt>
                <c:pt idx="230">
                  <c:v>59.850079999999998</c:v>
                </c:pt>
                <c:pt idx="231">
                  <c:v>59.866879999999995</c:v>
                </c:pt>
                <c:pt idx="232">
                  <c:v>59.883330000000001</c:v>
                </c:pt>
                <c:pt idx="233">
                  <c:v>59.900030000000001</c:v>
                </c:pt>
                <c:pt idx="234">
                  <c:v>59.916899999999998</c:v>
                </c:pt>
                <c:pt idx="235">
                  <c:v>59.933500000000002</c:v>
                </c:pt>
                <c:pt idx="236">
                  <c:v>59.949980000000004</c:v>
                </c:pt>
                <c:pt idx="237">
                  <c:v>59.966840000000005</c:v>
                </c:pt>
                <c:pt idx="238">
                  <c:v>59.983499999999999</c:v>
                </c:pt>
                <c:pt idx="239">
                  <c:v>60.000040000000006</c:v>
                </c:pt>
                <c:pt idx="240">
                  <c:v>60.017019999999995</c:v>
                </c:pt>
                <c:pt idx="241">
                  <c:v>60.0334</c:v>
                </c:pt>
                <c:pt idx="242">
                  <c:v>60.049960000000006</c:v>
                </c:pt>
                <c:pt idx="243">
                  <c:v>60.066860000000005</c:v>
                </c:pt>
                <c:pt idx="244">
                  <c:v>60.083540000000006</c:v>
                </c:pt>
                <c:pt idx="245">
                  <c:v>60.100180000000002</c:v>
                </c:pt>
                <c:pt idx="246">
                  <c:v>60.116659999999996</c:v>
                </c:pt>
                <c:pt idx="247">
                  <c:v>60.133390000000013</c:v>
                </c:pt>
                <c:pt idx="248">
                  <c:v>60.150220000000004</c:v>
                </c:pt>
                <c:pt idx="249">
                  <c:v>60.166770000000049</c:v>
                </c:pt>
                <c:pt idx="250">
                  <c:v>60.183230000000002</c:v>
                </c:pt>
                <c:pt idx="251">
                  <c:v>60.20008</c:v>
                </c:pt>
                <c:pt idx="252">
                  <c:v>60.216760000000001</c:v>
                </c:pt>
                <c:pt idx="253">
                  <c:v>60.233520000000013</c:v>
                </c:pt>
                <c:pt idx="254">
                  <c:v>60.250130000000013</c:v>
                </c:pt>
                <c:pt idx="255">
                  <c:v>60.26661000000005</c:v>
                </c:pt>
                <c:pt idx="256">
                  <c:v>60.283500000000011</c:v>
                </c:pt>
                <c:pt idx="257">
                  <c:v>60.300110000000011</c:v>
                </c:pt>
                <c:pt idx="258">
                  <c:v>60.316739999999996</c:v>
                </c:pt>
                <c:pt idx="259">
                  <c:v>60.333380000000005</c:v>
                </c:pt>
                <c:pt idx="260">
                  <c:v>60.349910000000001</c:v>
                </c:pt>
                <c:pt idx="261">
                  <c:v>60.366770000000002</c:v>
                </c:pt>
                <c:pt idx="262">
                  <c:v>60.383449999999996</c:v>
                </c:pt>
                <c:pt idx="263">
                  <c:v>60.400240000000004</c:v>
                </c:pt>
                <c:pt idx="264">
                  <c:v>60.416920000000005</c:v>
                </c:pt>
                <c:pt idx="265">
                  <c:v>60.433400000000006</c:v>
                </c:pt>
                <c:pt idx="266">
                  <c:v>60.450059999999993</c:v>
                </c:pt>
                <c:pt idx="267">
                  <c:v>60.466810000000002</c:v>
                </c:pt>
                <c:pt idx="268">
                  <c:v>60.483530000000002</c:v>
                </c:pt>
                <c:pt idx="269">
                  <c:v>60.500170000000011</c:v>
                </c:pt>
                <c:pt idx="270">
                  <c:v>60.516740000000006</c:v>
                </c:pt>
                <c:pt idx="271">
                  <c:v>60.533370000000012</c:v>
                </c:pt>
                <c:pt idx="272">
                  <c:v>60.550219999999996</c:v>
                </c:pt>
                <c:pt idx="273">
                  <c:v>60.566890000000001</c:v>
                </c:pt>
                <c:pt idx="274">
                  <c:v>60.583330000000011</c:v>
                </c:pt>
                <c:pt idx="275">
                  <c:v>60.599970000000013</c:v>
                </c:pt>
                <c:pt idx="276">
                  <c:v>60.616750000000003</c:v>
                </c:pt>
                <c:pt idx="277">
                  <c:v>60.633330000000051</c:v>
                </c:pt>
                <c:pt idx="278">
                  <c:v>60.65</c:v>
                </c:pt>
                <c:pt idx="279">
                  <c:v>60.666560000000011</c:v>
                </c:pt>
                <c:pt idx="280">
                  <c:v>60.683479999999996</c:v>
                </c:pt>
                <c:pt idx="281">
                  <c:v>60.700190000000013</c:v>
                </c:pt>
                <c:pt idx="282">
                  <c:v>60.716770000000011</c:v>
                </c:pt>
                <c:pt idx="283">
                  <c:v>60.733610000000013</c:v>
                </c:pt>
                <c:pt idx="284">
                  <c:v>60.750190000000003</c:v>
                </c:pt>
                <c:pt idx="285">
                  <c:v>60.766750000000059</c:v>
                </c:pt>
                <c:pt idx="286">
                  <c:v>60.783570000000012</c:v>
                </c:pt>
                <c:pt idx="287">
                  <c:v>60.800069999999998</c:v>
                </c:pt>
                <c:pt idx="288">
                  <c:v>60.816619999999993</c:v>
                </c:pt>
                <c:pt idx="289">
                  <c:v>60.833469999999998</c:v>
                </c:pt>
                <c:pt idx="290">
                  <c:v>60.850219999999993</c:v>
                </c:pt>
                <c:pt idx="291">
                  <c:v>60.866859999999996</c:v>
                </c:pt>
                <c:pt idx="292">
                  <c:v>60.883069999999996</c:v>
                </c:pt>
                <c:pt idx="293">
                  <c:v>60.899970000000003</c:v>
                </c:pt>
                <c:pt idx="294">
                  <c:v>60.916849999999997</c:v>
                </c:pt>
                <c:pt idx="295">
                  <c:v>60.933170000000011</c:v>
                </c:pt>
                <c:pt idx="296">
                  <c:v>60.949980000000004</c:v>
                </c:pt>
                <c:pt idx="297">
                  <c:v>60.966889999999999</c:v>
                </c:pt>
                <c:pt idx="298">
                  <c:v>60.983520000000006</c:v>
                </c:pt>
                <c:pt idx="299">
                  <c:v>61.000050000000002</c:v>
                </c:pt>
                <c:pt idx="300">
                  <c:v>61.016689999999997</c:v>
                </c:pt>
                <c:pt idx="301">
                  <c:v>61.033300000000011</c:v>
                </c:pt>
                <c:pt idx="302">
                  <c:v>61.050059999999995</c:v>
                </c:pt>
                <c:pt idx="303">
                  <c:v>61.066830000000003</c:v>
                </c:pt>
                <c:pt idx="304">
                  <c:v>61.083500000000001</c:v>
                </c:pt>
                <c:pt idx="305">
                  <c:v>61.099920000000012</c:v>
                </c:pt>
                <c:pt idx="306">
                  <c:v>61.116700000000002</c:v>
                </c:pt>
                <c:pt idx="307">
                  <c:v>61.133490000000002</c:v>
                </c:pt>
                <c:pt idx="308">
                  <c:v>61.14996</c:v>
                </c:pt>
                <c:pt idx="309">
                  <c:v>61.16675000000005</c:v>
                </c:pt>
                <c:pt idx="310">
                  <c:v>61.18356</c:v>
                </c:pt>
                <c:pt idx="311">
                  <c:v>61.200220000000002</c:v>
                </c:pt>
                <c:pt idx="312">
                  <c:v>61.216840000000005</c:v>
                </c:pt>
                <c:pt idx="313">
                  <c:v>61.23337000000005</c:v>
                </c:pt>
                <c:pt idx="314">
                  <c:v>61.250300000000003</c:v>
                </c:pt>
                <c:pt idx="315">
                  <c:v>61.266620000000003</c:v>
                </c:pt>
                <c:pt idx="316">
                  <c:v>61.283410000000003</c:v>
                </c:pt>
                <c:pt idx="317">
                  <c:v>61.3003</c:v>
                </c:pt>
                <c:pt idx="318">
                  <c:v>61.316699999999997</c:v>
                </c:pt>
                <c:pt idx="319">
                  <c:v>61.333330000000011</c:v>
                </c:pt>
                <c:pt idx="320">
                  <c:v>61.350259999999999</c:v>
                </c:pt>
                <c:pt idx="321">
                  <c:v>61.366700000000002</c:v>
                </c:pt>
                <c:pt idx="322">
                  <c:v>61.383429999999997</c:v>
                </c:pt>
                <c:pt idx="323">
                  <c:v>61.400469999999999</c:v>
                </c:pt>
                <c:pt idx="324">
                  <c:v>61.416649999999997</c:v>
                </c:pt>
                <c:pt idx="325">
                  <c:v>61.433340000000001</c:v>
                </c:pt>
                <c:pt idx="326">
                  <c:v>61.450219999999995</c:v>
                </c:pt>
                <c:pt idx="327">
                  <c:v>61.466840000000005</c:v>
                </c:pt>
                <c:pt idx="328">
                  <c:v>61.483629999999998</c:v>
                </c:pt>
                <c:pt idx="329">
                  <c:v>61.500300000000003</c:v>
                </c:pt>
                <c:pt idx="330">
                  <c:v>61.516649999999998</c:v>
                </c:pt>
                <c:pt idx="331">
                  <c:v>61.533390000000011</c:v>
                </c:pt>
                <c:pt idx="332">
                  <c:v>61.549980000000005</c:v>
                </c:pt>
                <c:pt idx="333">
                  <c:v>61.566970000000012</c:v>
                </c:pt>
                <c:pt idx="334">
                  <c:v>61.583560000000006</c:v>
                </c:pt>
                <c:pt idx="335">
                  <c:v>61.599900000000012</c:v>
                </c:pt>
                <c:pt idx="336">
                  <c:v>61.616700000000002</c:v>
                </c:pt>
                <c:pt idx="337">
                  <c:v>61.633410000000012</c:v>
                </c:pt>
                <c:pt idx="338">
                  <c:v>61.650259999999996</c:v>
                </c:pt>
                <c:pt idx="339">
                  <c:v>61.666620000000002</c:v>
                </c:pt>
                <c:pt idx="340">
                  <c:v>61.683150000000012</c:v>
                </c:pt>
                <c:pt idx="341">
                  <c:v>61.700290000000003</c:v>
                </c:pt>
                <c:pt idx="342">
                  <c:v>61.716770000000011</c:v>
                </c:pt>
                <c:pt idx="343">
                  <c:v>61.733400000000003</c:v>
                </c:pt>
                <c:pt idx="344">
                  <c:v>61.7502</c:v>
                </c:pt>
                <c:pt idx="345">
                  <c:v>61.766810000000049</c:v>
                </c:pt>
                <c:pt idx="346">
                  <c:v>61.78349</c:v>
                </c:pt>
                <c:pt idx="347">
                  <c:v>61.799910000000075</c:v>
                </c:pt>
                <c:pt idx="348">
                  <c:v>61.816809999999997</c:v>
                </c:pt>
                <c:pt idx="349">
                  <c:v>61.833629999999999</c:v>
                </c:pt>
                <c:pt idx="350">
                  <c:v>61.849899999999998</c:v>
                </c:pt>
                <c:pt idx="351">
                  <c:v>61.866730000000011</c:v>
                </c:pt>
                <c:pt idx="352">
                  <c:v>61.88353</c:v>
                </c:pt>
                <c:pt idx="353">
                  <c:v>61.900130000000011</c:v>
                </c:pt>
                <c:pt idx="354">
                  <c:v>61.917009999999998</c:v>
                </c:pt>
                <c:pt idx="355">
                  <c:v>61.93374</c:v>
                </c:pt>
                <c:pt idx="356">
                  <c:v>61.950259999999993</c:v>
                </c:pt>
                <c:pt idx="357">
                  <c:v>61.966920000000002</c:v>
                </c:pt>
                <c:pt idx="358">
                  <c:v>61.983520000000006</c:v>
                </c:pt>
                <c:pt idx="359">
                  <c:v>62.000150000000012</c:v>
                </c:pt>
                <c:pt idx="360">
                  <c:v>62.016770000000001</c:v>
                </c:pt>
                <c:pt idx="361">
                  <c:v>62.033650000000002</c:v>
                </c:pt>
                <c:pt idx="362">
                  <c:v>62.049960000000006</c:v>
                </c:pt>
                <c:pt idx="363">
                  <c:v>62.066720000000011</c:v>
                </c:pt>
                <c:pt idx="364">
                  <c:v>62.083740000000006</c:v>
                </c:pt>
                <c:pt idx="365">
                  <c:v>62.100230000000003</c:v>
                </c:pt>
                <c:pt idx="366">
                  <c:v>62.116910000000011</c:v>
                </c:pt>
                <c:pt idx="367">
                  <c:v>62.13344</c:v>
                </c:pt>
                <c:pt idx="368">
                  <c:v>62.150040000000004</c:v>
                </c:pt>
                <c:pt idx="369">
                  <c:v>62.166610000000013</c:v>
                </c:pt>
                <c:pt idx="370">
                  <c:v>62.183460000000004</c:v>
                </c:pt>
                <c:pt idx="371">
                  <c:v>62.200130000000058</c:v>
                </c:pt>
                <c:pt idx="372">
                  <c:v>62.216900000000003</c:v>
                </c:pt>
                <c:pt idx="373">
                  <c:v>62.233530000000059</c:v>
                </c:pt>
                <c:pt idx="374">
                  <c:v>62.25</c:v>
                </c:pt>
                <c:pt idx="375">
                  <c:v>62.266950000000058</c:v>
                </c:pt>
                <c:pt idx="376">
                  <c:v>62.283350000000013</c:v>
                </c:pt>
                <c:pt idx="377">
                  <c:v>62.300079999999994</c:v>
                </c:pt>
                <c:pt idx="378">
                  <c:v>62.316879999999998</c:v>
                </c:pt>
                <c:pt idx="379">
                  <c:v>62.333370000000002</c:v>
                </c:pt>
                <c:pt idx="380">
                  <c:v>62.350249999999996</c:v>
                </c:pt>
                <c:pt idx="381">
                  <c:v>62.366669999999999</c:v>
                </c:pt>
                <c:pt idx="382">
                  <c:v>62.383489999999995</c:v>
                </c:pt>
                <c:pt idx="383">
                  <c:v>62.400310000000012</c:v>
                </c:pt>
                <c:pt idx="384">
                  <c:v>62.416499999999999</c:v>
                </c:pt>
                <c:pt idx="385">
                  <c:v>62.433400000000006</c:v>
                </c:pt>
                <c:pt idx="386">
                  <c:v>62.450239999999994</c:v>
                </c:pt>
                <c:pt idx="387">
                  <c:v>62.466800000000006</c:v>
                </c:pt>
                <c:pt idx="388">
                  <c:v>62.483350000000002</c:v>
                </c:pt>
                <c:pt idx="389">
                  <c:v>62.500410000000002</c:v>
                </c:pt>
                <c:pt idx="390">
                  <c:v>62.516859999999994</c:v>
                </c:pt>
                <c:pt idx="391">
                  <c:v>62.533470000000001</c:v>
                </c:pt>
                <c:pt idx="392">
                  <c:v>62.550289999999997</c:v>
                </c:pt>
                <c:pt idx="393">
                  <c:v>62.566570000000013</c:v>
                </c:pt>
                <c:pt idx="394">
                  <c:v>62.583629999999999</c:v>
                </c:pt>
                <c:pt idx="395">
                  <c:v>62.600030000000011</c:v>
                </c:pt>
                <c:pt idx="396">
                  <c:v>62.616600000000005</c:v>
                </c:pt>
                <c:pt idx="397">
                  <c:v>62.633570000000013</c:v>
                </c:pt>
                <c:pt idx="398">
                  <c:v>62.649950000000011</c:v>
                </c:pt>
                <c:pt idx="399">
                  <c:v>62.666700000000013</c:v>
                </c:pt>
                <c:pt idx="400">
                  <c:v>62.683350000000011</c:v>
                </c:pt>
                <c:pt idx="401">
                  <c:v>62.700060000000001</c:v>
                </c:pt>
                <c:pt idx="402">
                  <c:v>62.716790000000003</c:v>
                </c:pt>
                <c:pt idx="403">
                  <c:v>62.733530000000059</c:v>
                </c:pt>
                <c:pt idx="404">
                  <c:v>62.750160000000001</c:v>
                </c:pt>
                <c:pt idx="405">
                  <c:v>62.766830000000013</c:v>
                </c:pt>
                <c:pt idx="406">
                  <c:v>62.783470000000001</c:v>
                </c:pt>
                <c:pt idx="407">
                  <c:v>62.800079999999994</c:v>
                </c:pt>
                <c:pt idx="408">
                  <c:v>62.816749999999999</c:v>
                </c:pt>
                <c:pt idx="409">
                  <c:v>62.83352</c:v>
                </c:pt>
                <c:pt idx="410">
                  <c:v>62.850419999999993</c:v>
                </c:pt>
                <c:pt idx="411">
                  <c:v>62.867190000000001</c:v>
                </c:pt>
                <c:pt idx="412">
                  <c:v>62.883330000000001</c:v>
                </c:pt>
                <c:pt idx="413">
                  <c:v>62.900030000000001</c:v>
                </c:pt>
                <c:pt idx="414">
                  <c:v>62.916829999999997</c:v>
                </c:pt>
                <c:pt idx="415">
                  <c:v>62.933160000000001</c:v>
                </c:pt>
                <c:pt idx="416">
                  <c:v>62.950120000000005</c:v>
                </c:pt>
                <c:pt idx="417">
                  <c:v>62.966879999999996</c:v>
                </c:pt>
                <c:pt idx="418">
                  <c:v>62.983599999999996</c:v>
                </c:pt>
                <c:pt idx="419">
                  <c:v>63.000170000000011</c:v>
                </c:pt>
                <c:pt idx="420">
                  <c:v>63.016489999999997</c:v>
                </c:pt>
                <c:pt idx="421">
                  <c:v>63.033550000000012</c:v>
                </c:pt>
                <c:pt idx="422">
                  <c:v>63.050089999999997</c:v>
                </c:pt>
                <c:pt idx="423">
                  <c:v>63.066660000000006</c:v>
                </c:pt>
                <c:pt idx="424">
                  <c:v>63.083619999999996</c:v>
                </c:pt>
                <c:pt idx="425">
                  <c:v>63.100200000000001</c:v>
                </c:pt>
                <c:pt idx="426">
                  <c:v>63.116839999999996</c:v>
                </c:pt>
                <c:pt idx="427">
                  <c:v>63.133600000000001</c:v>
                </c:pt>
                <c:pt idx="428">
                  <c:v>63.150320000000001</c:v>
                </c:pt>
                <c:pt idx="429">
                  <c:v>63.166940000000011</c:v>
                </c:pt>
                <c:pt idx="430">
                  <c:v>63.18338</c:v>
                </c:pt>
                <c:pt idx="431">
                  <c:v>63.200420000000001</c:v>
                </c:pt>
                <c:pt idx="432">
                  <c:v>63.217010000000002</c:v>
                </c:pt>
                <c:pt idx="433">
                  <c:v>63.233380000000011</c:v>
                </c:pt>
                <c:pt idx="434">
                  <c:v>63.250080000000004</c:v>
                </c:pt>
                <c:pt idx="435">
                  <c:v>63.266820000000003</c:v>
                </c:pt>
                <c:pt idx="436">
                  <c:v>63.283760000000001</c:v>
                </c:pt>
                <c:pt idx="437">
                  <c:v>63.3</c:v>
                </c:pt>
                <c:pt idx="438">
                  <c:v>63.31653</c:v>
                </c:pt>
                <c:pt idx="439">
                  <c:v>63.333510000000011</c:v>
                </c:pt>
                <c:pt idx="440">
                  <c:v>63.349989999999998</c:v>
                </c:pt>
                <c:pt idx="441">
                  <c:v>63.366669999999999</c:v>
                </c:pt>
                <c:pt idx="442">
                  <c:v>63.383510000000001</c:v>
                </c:pt>
                <c:pt idx="443">
                  <c:v>63.400120000000001</c:v>
                </c:pt>
                <c:pt idx="444">
                  <c:v>63.417099999999998</c:v>
                </c:pt>
                <c:pt idx="445">
                  <c:v>63.433750000000003</c:v>
                </c:pt>
                <c:pt idx="446">
                  <c:v>63.450059999999993</c:v>
                </c:pt>
                <c:pt idx="447">
                  <c:v>63.46678</c:v>
                </c:pt>
                <c:pt idx="448">
                  <c:v>63.48359</c:v>
                </c:pt>
                <c:pt idx="449">
                  <c:v>63.500250000000001</c:v>
                </c:pt>
                <c:pt idx="450">
                  <c:v>63.516799999999996</c:v>
                </c:pt>
                <c:pt idx="451">
                  <c:v>63.533320000000003</c:v>
                </c:pt>
                <c:pt idx="452">
                  <c:v>63.550200000000004</c:v>
                </c:pt>
                <c:pt idx="453">
                  <c:v>63.566850000000002</c:v>
                </c:pt>
                <c:pt idx="454">
                  <c:v>63.583449999999999</c:v>
                </c:pt>
                <c:pt idx="455">
                  <c:v>63.600100000000012</c:v>
                </c:pt>
                <c:pt idx="456">
                  <c:v>63.616689999999998</c:v>
                </c:pt>
                <c:pt idx="457">
                  <c:v>63.633270000000003</c:v>
                </c:pt>
                <c:pt idx="458">
                  <c:v>63.65014</c:v>
                </c:pt>
                <c:pt idx="459">
                  <c:v>63.667010000000012</c:v>
                </c:pt>
                <c:pt idx="460">
                  <c:v>63.683570000000003</c:v>
                </c:pt>
                <c:pt idx="461">
                  <c:v>63.700270000000003</c:v>
                </c:pt>
                <c:pt idx="462">
                  <c:v>63.717040000000004</c:v>
                </c:pt>
                <c:pt idx="463">
                  <c:v>63.733490000000003</c:v>
                </c:pt>
                <c:pt idx="464">
                  <c:v>63.750130000000013</c:v>
                </c:pt>
                <c:pt idx="465">
                  <c:v>63.766890000000011</c:v>
                </c:pt>
                <c:pt idx="466">
                  <c:v>63.783560000000001</c:v>
                </c:pt>
                <c:pt idx="467">
                  <c:v>63.8001</c:v>
                </c:pt>
                <c:pt idx="468">
                  <c:v>63.816969999999998</c:v>
                </c:pt>
                <c:pt idx="469">
                  <c:v>63.833350000000003</c:v>
                </c:pt>
                <c:pt idx="470">
                  <c:v>63.850169999999999</c:v>
                </c:pt>
                <c:pt idx="471">
                  <c:v>63.866889999999998</c:v>
                </c:pt>
                <c:pt idx="472">
                  <c:v>63.883279999999999</c:v>
                </c:pt>
                <c:pt idx="473">
                  <c:v>63.900269999999999</c:v>
                </c:pt>
                <c:pt idx="474">
                  <c:v>63.916979999999995</c:v>
                </c:pt>
                <c:pt idx="475">
                  <c:v>63.933550000000011</c:v>
                </c:pt>
                <c:pt idx="476">
                  <c:v>63.950150000000001</c:v>
                </c:pt>
                <c:pt idx="477">
                  <c:v>63.96678</c:v>
                </c:pt>
                <c:pt idx="478">
                  <c:v>63.983679999999993</c:v>
                </c:pt>
                <c:pt idx="479">
                  <c:v>64.00036999999999</c:v>
                </c:pt>
                <c:pt idx="480">
                  <c:v>64.016949999999994</c:v>
                </c:pt>
                <c:pt idx="481">
                  <c:v>64.033540000000002</c:v>
                </c:pt>
                <c:pt idx="482">
                  <c:v>64.050280000000001</c:v>
                </c:pt>
                <c:pt idx="483">
                  <c:v>64.066800000000001</c:v>
                </c:pt>
                <c:pt idx="484">
                  <c:v>64.083590000000001</c:v>
                </c:pt>
                <c:pt idx="485">
                  <c:v>64.100020000000001</c:v>
                </c:pt>
                <c:pt idx="486">
                  <c:v>64.116849999999999</c:v>
                </c:pt>
                <c:pt idx="487">
                  <c:v>64.133610000000004</c:v>
                </c:pt>
                <c:pt idx="488">
                  <c:v>64.149990000000003</c:v>
                </c:pt>
                <c:pt idx="489">
                  <c:v>64.166869999999989</c:v>
                </c:pt>
                <c:pt idx="490">
                  <c:v>64.183539999999979</c:v>
                </c:pt>
                <c:pt idx="491">
                  <c:v>64.200339999999983</c:v>
                </c:pt>
                <c:pt idx="492">
                  <c:v>64.216790000000003</c:v>
                </c:pt>
                <c:pt idx="493">
                  <c:v>64.233350000000002</c:v>
                </c:pt>
                <c:pt idx="494">
                  <c:v>64.250439999999998</c:v>
                </c:pt>
                <c:pt idx="495">
                  <c:v>64.266750000000002</c:v>
                </c:pt>
                <c:pt idx="496">
                  <c:v>64.283540000000002</c:v>
                </c:pt>
                <c:pt idx="497">
                  <c:v>64.300460000000001</c:v>
                </c:pt>
                <c:pt idx="498">
                  <c:v>64.31671</c:v>
                </c:pt>
                <c:pt idx="499">
                  <c:v>64.333579999999998</c:v>
                </c:pt>
                <c:pt idx="500">
                  <c:v>64.350329999999985</c:v>
                </c:pt>
                <c:pt idx="501">
                  <c:v>64.366709999999998</c:v>
                </c:pt>
                <c:pt idx="502">
                  <c:v>64.38364</c:v>
                </c:pt>
                <c:pt idx="503">
                  <c:v>64.400189999999995</c:v>
                </c:pt>
                <c:pt idx="504">
                  <c:v>64.416880000000006</c:v>
                </c:pt>
                <c:pt idx="505">
                  <c:v>64.43338</c:v>
                </c:pt>
                <c:pt idx="506">
                  <c:v>64.450059999999993</c:v>
                </c:pt>
                <c:pt idx="507">
                  <c:v>64.466830000000002</c:v>
                </c:pt>
                <c:pt idx="508">
                  <c:v>64.483649999999997</c:v>
                </c:pt>
                <c:pt idx="509">
                  <c:v>64.500489999999999</c:v>
                </c:pt>
                <c:pt idx="510">
                  <c:v>64.516710000000003</c:v>
                </c:pt>
                <c:pt idx="511">
                  <c:v>64.533609999999996</c:v>
                </c:pt>
                <c:pt idx="512">
                  <c:v>64.550270000000012</c:v>
                </c:pt>
                <c:pt idx="513">
                  <c:v>64.566680000000005</c:v>
                </c:pt>
                <c:pt idx="514">
                  <c:v>64.58347999999998</c:v>
                </c:pt>
                <c:pt idx="515">
                  <c:v>64.600110000000001</c:v>
                </c:pt>
                <c:pt idx="516">
                  <c:v>64.616839999999982</c:v>
                </c:pt>
                <c:pt idx="517">
                  <c:v>64.633579999999981</c:v>
                </c:pt>
                <c:pt idx="518">
                  <c:v>64.650189999999981</c:v>
                </c:pt>
                <c:pt idx="519">
                  <c:v>64.666809999999998</c:v>
                </c:pt>
                <c:pt idx="520">
                  <c:v>64.683669999999992</c:v>
                </c:pt>
                <c:pt idx="521">
                  <c:v>64.7002600000001</c:v>
                </c:pt>
                <c:pt idx="522">
                  <c:v>64.7170500000001</c:v>
                </c:pt>
                <c:pt idx="523">
                  <c:v>64.733599999999996</c:v>
                </c:pt>
                <c:pt idx="524">
                  <c:v>64.750209999999996</c:v>
                </c:pt>
                <c:pt idx="525">
                  <c:v>64.766949999999994</c:v>
                </c:pt>
                <c:pt idx="526">
                  <c:v>64.783530000000013</c:v>
                </c:pt>
                <c:pt idx="527">
                  <c:v>64.799909999999997</c:v>
                </c:pt>
                <c:pt idx="528">
                  <c:v>64.816860000000005</c:v>
                </c:pt>
                <c:pt idx="529">
                  <c:v>64.833619999999996</c:v>
                </c:pt>
                <c:pt idx="530">
                  <c:v>64.849970000000013</c:v>
                </c:pt>
                <c:pt idx="531">
                  <c:v>64.867070000000012</c:v>
                </c:pt>
                <c:pt idx="532">
                  <c:v>64.883809999999983</c:v>
                </c:pt>
                <c:pt idx="533">
                  <c:v>64.900200000000027</c:v>
                </c:pt>
                <c:pt idx="534">
                  <c:v>64.917190000000147</c:v>
                </c:pt>
                <c:pt idx="535">
                  <c:v>64.933589999999995</c:v>
                </c:pt>
                <c:pt idx="536">
                  <c:v>64.950210000000027</c:v>
                </c:pt>
                <c:pt idx="537">
                  <c:v>64.966920000000115</c:v>
                </c:pt>
                <c:pt idx="538">
                  <c:v>64.983590000000007</c:v>
                </c:pt>
              </c:numCache>
            </c:numRef>
          </c:xVal>
          <c:yVal>
            <c:numRef>
              <c:f>Data!$L$2:$L$2999</c:f>
              <c:numCache>
                <c:formatCode>General</c:formatCode>
                <c:ptCount val="2998"/>
                <c:pt idx="0">
                  <c:v>2.2264000000000006E-2</c:v>
                </c:pt>
                <c:pt idx="1">
                  <c:v>1.8519000000000001E-2</c:v>
                </c:pt>
                <c:pt idx="2">
                  <c:v>1.9649000000000024E-2</c:v>
                </c:pt>
                <c:pt idx="3">
                  <c:v>1.5512000000000001E-2</c:v>
                </c:pt>
                <c:pt idx="4">
                  <c:v>1.1764999999999999E-2</c:v>
                </c:pt>
                <c:pt idx="5">
                  <c:v>1.6306999999999999E-2</c:v>
                </c:pt>
                <c:pt idx="6">
                  <c:v>1.8714999999999999E-2</c:v>
                </c:pt>
                <c:pt idx="7">
                  <c:v>2.4372000000000001E-2</c:v>
                </c:pt>
                <c:pt idx="8">
                  <c:v>2.1825000000000011E-2</c:v>
                </c:pt>
                <c:pt idx="9">
                  <c:v>2.3821999999999999E-2</c:v>
                </c:pt>
                <c:pt idx="10">
                  <c:v>2.364900000000001E-2</c:v>
                </c:pt>
                <c:pt idx="11">
                  <c:v>2.3889000000000011E-2</c:v>
                </c:pt>
                <c:pt idx="12">
                  <c:v>2.3515999999999999E-2</c:v>
                </c:pt>
                <c:pt idx="13">
                  <c:v>2.8169E-2</c:v>
                </c:pt>
                <c:pt idx="14">
                  <c:v>2.6970000000000011E-2</c:v>
                </c:pt>
                <c:pt idx="15">
                  <c:v>1.8234E-2</c:v>
                </c:pt>
                <c:pt idx="16">
                  <c:v>1.5299999999999998E-2</c:v>
                </c:pt>
                <c:pt idx="17">
                  <c:v>1.3717E-2</c:v>
                </c:pt>
                <c:pt idx="18">
                  <c:v>1.2398999999999986E-2</c:v>
                </c:pt>
                <c:pt idx="19">
                  <c:v>5.8450000000000004E-3</c:v>
                </c:pt>
                <c:pt idx="20">
                  <c:v>6.6340000000000001E-3</c:v>
                </c:pt>
                <c:pt idx="21">
                  <c:v>1.3214999999999998E-2</c:v>
                </c:pt>
                <c:pt idx="22">
                  <c:v>2.0643000000000012E-2</c:v>
                </c:pt>
                <c:pt idx="23">
                  <c:v>2.5676000000000011E-2</c:v>
                </c:pt>
                <c:pt idx="24">
                  <c:v>2.8857000000000011E-2</c:v>
                </c:pt>
                <c:pt idx="25">
                  <c:v>2.9936000000000001E-2</c:v>
                </c:pt>
                <c:pt idx="26">
                  <c:v>2.7310999999999998E-2</c:v>
                </c:pt>
                <c:pt idx="27">
                  <c:v>2.6554999999999999E-2</c:v>
                </c:pt>
                <c:pt idx="28">
                  <c:v>2.7333000000000052E-2</c:v>
                </c:pt>
                <c:pt idx="29">
                  <c:v>2.9888000000000001E-2</c:v>
                </c:pt>
                <c:pt idx="30">
                  <c:v>2.6259000000000011E-2</c:v>
                </c:pt>
                <c:pt idx="31">
                  <c:v>2.2049000000000044E-2</c:v>
                </c:pt>
                <c:pt idx="32">
                  <c:v>1.9026999999999999E-2</c:v>
                </c:pt>
                <c:pt idx="33">
                  <c:v>1.3472000000000001E-2</c:v>
                </c:pt>
                <c:pt idx="34">
                  <c:v>1.4619999999999998E-2</c:v>
                </c:pt>
                <c:pt idx="35">
                  <c:v>1.4350999999999996E-2</c:v>
                </c:pt>
                <c:pt idx="36">
                  <c:v>1.3938000000000001E-2</c:v>
                </c:pt>
                <c:pt idx="37">
                  <c:v>1.8664000000000024E-2</c:v>
                </c:pt>
                <c:pt idx="38">
                  <c:v>2.1780999999999998E-2</c:v>
                </c:pt>
                <c:pt idx="39">
                  <c:v>2.7336000000000006E-2</c:v>
                </c:pt>
                <c:pt idx="40">
                  <c:v>2.6623000000000011E-2</c:v>
                </c:pt>
                <c:pt idx="41">
                  <c:v>2.3921999999999988E-2</c:v>
                </c:pt>
                <c:pt idx="42">
                  <c:v>2.9627000000000001E-2</c:v>
                </c:pt>
                <c:pt idx="43">
                  <c:v>2.9996999999999989E-2</c:v>
                </c:pt>
                <c:pt idx="44">
                  <c:v>3.0623000000000011E-2</c:v>
                </c:pt>
                <c:pt idx="45">
                  <c:v>3.2740999999999999E-2</c:v>
                </c:pt>
                <c:pt idx="46">
                  <c:v>3.1776000000000006E-2</c:v>
                </c:pt>
                <c:pt idx="47">
                  <c:v>3.1450000000000006E-2</c:v>
                </c:pt>
                <c:pt idx="48">
                  <c:v>2.4469000000000001E-2</c:v>
                </c:pt>
                <c:pt idx="49">
                  <c:v>2.4171999999999999E-2</c:v>
                </c:pt>
                <c:pt idx="50">
                  <c:v>2.0083000000000035E-2</c:v>
                </c:pt>
                <c:pt idx="51">
                  <c:v>1.5626000000000001E-2</c:v>
                </c:pt>
                <c:pt idx="52">
                  <c:v>7.8289999999999992E-3</c:v>
                </c:pt>
                <c:pt idx="53">
                  <c:v>1.0451999999999998E-2</c:v>
                </c:pt>
                <c:pt idx="54">
                  <c:v>1.0647E-2</c:v>
                </c:pt>
                <c:pt idx="55">
                  <c:v>1.4749E-2</c:v>
                </c:pt>
                <c:pt idx="56">
                  <c:v>1.5247000000000005E-2</c:v>
                </c:pt>
                <c:pt idx="57">
                  <c:v>2.1073000000000043E-2</c:v>
                </c:pt>
                <c:pt idx="58">
                  <c:v>1.9884000000000027E-2</c:v>
                </c:pt>
                <c:pt idx="59">
                  <c:v>1.6947000000000028E-2</c:v>
                </c:pt>
                <c:pt idx="60">
                  <c:v>2.0576000000000001E-2</c:v>
                </c:pt>
                <c:pt idx="61">
                  <c:v>2.3366999999999968E-2</c:v>
                </c:pt>
                <c:pt idx="62">
                  <c:v>2.4321999999999993E-2</c:v>
                </c:pt>
                <c:pt idx="63">
                  <c:v>2.3143999999999998E-2</c:v>
                </c:pt>
                <c:pt idx="64">
                  <c:v>2.7902000000000031E-2</c:v>
                </c:pt>
                <c:pt idx="65">
                  <c:v>2.8584999999999989E-2</c:v>
                </c:pt>
                <c:pt idx="66">
                  <c:v>2.3689000000000002E-2</c:v>
                </c:pt>
                <c:pt idx="67">
                  <c:v>2.6228999999999999E-2</c:v>
                </c:pt>
                <c:pt idx="68">
                  <c:v>2.0990999999999999E-2</c:v>
                </c:pt>
                <c:pt idx="69">
                  <c:v>2.3623000000000002E-2</c:v>
                </c:pt>
                <c:pt idx="70">
                  <c:v>2.0733000000000012E-2</c:v>
                </c:pt>
                <c:pt idx="71">
                  <c:v>2.0368999999999977E-2</c:v>
                </c:pt>
                <c:pt idx="72">
                  <c:v>1.9210999999999999E-2</c:v>
                </c:pt>
                <c:pt idx="73">
                  <c:v>8.3340000000000046E-3</c:v>
                </c:pt>
                <c:pt idx="74">
                  <c:v>1.2392E-2</c:v>
                </c:pt>
                <c:pt idx="75">
                  <c:v>1.3122000000000003E-2</c:v>
                </c:pt>
                <c:pt idx="76">
                  <c:v>1.9273999999999999E-2</c:v>
                </c:pt>
                <c:pt idx="77">
                  <c:v>1.6511999999999999E-2</c:v>
                </c:pt>
                <c:pt idx="78">
                  <c:v>1.8665999999999999E-2</c:v>
                </c:pt>
                <c:pt idx="79">
                  <c:v>2.0056000000000001E-2</c:v>
                </c:pt>
                <c:pt idx="80">
                  <c:v>2.2557000000000011E-2</c:v>
                </c:pt>
                <c:pt idx="81">
                  <c:v>1.8148000000000001E-2</c:v>
                </c:pt>
                <c:pt idx="82">
                  <c:v>2.3722999999999987E-2</c:v>
                </c:pt>
                <c:pt idx="83">
                  <c:v>2.5826000000000002E-2</c:v>
                </c:pt>
                <c:pt idx="84">
                  <c:v>2.4851000000000012E-2</c:v>
                </c:pt>
                <c:pt idx="85">
                  <c:v>2.3157000000000001E-2</c:v>
                </c:pt>
                <c:pt idx="86">
                  <c:v>2.6645000000000033E-2</c:v>
                </c:pt>
                <c:pt idx="87">
                  <c:v>2.6690000000000002E-2</c:v>
                </c:pt>
                <c:pt idx="88">
                  <c:v>2.8705000000000001E-2</c:v>
                </c:pt>
                <c:pt idx="89">
                  <c:v>2.7488000000000012E-2</c:v>
                </c:pt>
                <c:pt idx="90">
                  <c:v>2.9389999999999999E-2</c:v>
                </c:pt>
                <c:pt idx="91">
                  <c:v>2.7700000000000002E-2</c:v>
                </c:pt>
                <c:pt idx="92">
                  <c:v>2.7798E-2</c:v>
                </c:pt>
                <c:pt idx="93">
                  <c:v>2.6336000000000002E-2</c:v>
                </c:pt>
                <c:pt idx="94">
                  <c:v>1.9527000000000024E-2</c:v>
                </c:pt>
                <c:pt idx="95">
                  <c:v>1.5402000000000015E-2</c:v>
                </c:pt>
                <c:pt idx="96">
                  <c:v>1.6444000000000021E-2</c:v>
                </c:pt>
                <c:pt idx="97">
                  <c:v>1.4305E-2</c:v>
                </c:pt>
                <c:pt idx="98">
                  <c:v>8.7190000000000028E-3</c:v>
                </c:pt>
                <c:pt idx="99">
                  <c:v>1.1478E-2</c:v>
                </c:pt>
                <c:pt idx="100">
                  <c:v>1.4992999999999998E-2</c:v>
                </c:pt>
                <c:pt idx="101">
                  <c:v>1.9573000000000021E-2</c:v>
                </c:pt>
                <c:pt idx="102">
                  <c:v>1.9282000000000028E-2</c:v>
                </c:pt>
                <c:pt idx="103">
                  <c:v>2.2732000000000002E-2</c:v>
                </c:pt>
                <c:pt idx="104">
                  <c:v>2.6207000000000036E-2</c:v>
                </c:pt>
                <c:pt idx="105">
                  <c:v>2.5207000000000035E-2</c:v>
                </c:pt>
                <c:pt idx="106">
                  <c:v>2.2932000000000011E-2</c:v>
                </c:pt>
                <c:pt idx="107">
                  <c:v>2.7253000000000045E-2</c:v>
                </c:pt>
                <c:pt idx="108">
                  <c:v>3.3008000000000003E-2</c:v>
                </c:pt>
                <c:pt idx="109">
                  <c:v>3.2398000000000003E-2</c:v>
                </c:pt>
                <c:pt idx="110">
                  <c:v>3.0886000000000031E-2</c:v>
                </c:pt>
                <c:pt idx="111">
                  <c:v>2.7334000000000011E-2</c:v>
                </c:pt>
                <c:pt idx="112">
                  <c:v>2.5427999999999999E-2</c:v>
                </c:pt>
                <c:pt idx="113">
                  <c:v>2.6208000000000002E-2</c:v>
                </c:pt>
                <c:pt idx="114">
                  <c:v>2.9302999999999999E-2</c:v>
                </c:pt>
                <c:pt idx="115">
                  <c:v>2.7696000000000012E-2</c:v>
                </c:pt>
                <c:pt idx="116">
                  <c:v>2.8934999999999999E-2</c:v>
                </c:pt>
                <c:pt idx="117">
                  <c:v>2.8607000000000011E-2</c:v>
                </c:pt>
                <c:pt idx="118">
                  <c:v>3.2341000000000016E-2</c:v>
                </c:pt>
                <c:pt idx="119">
                  <c:v>2.5848000000000006E-2</c:v>
                </c:pt>
                <c:pt idx="120">
                  <c:v>2.3719E-2</c:v>
                </c:pt>
                <c:pt idx="121">
                  <c:v>2.0857000000000011E-2</c:v>
                </c:pt>
                <c:pt idx="122">
                  <c:v>1.7115999999999999E-2</c:v>
                </c:pt>
                <c:pt idx="123">
                  <c:v>1.1081000000000016E-2</c:v>
                </c:pt>
                <c:pt idx="124">
                  <c:v>9.1000000000000004E-3</c:v>
                </c:pt>
                <c:pt idx="125">
                  <c:v>8.4960000000000122E-3</c:v>
                </c:pt>
                <c:pt idx="126">
                  <c:v>1.2489999999999998E-2</c:v>
                </c:pt>
                <c:pt idx="127">
                  <c:v>1.0340999999999999E-2</c:v>
                </c:pt>
                <c:pt idx="128">
                  <c:v>1.3814000000000003E-2</c:v>
                </c:pt>
                <c:pt idx="129">
                  <c:v>1.6497999999999999E-2</c:v>
                </c:pt>
                <c:pt idx="130">
                  <c:v>1.8983000000000024E-2</c:v>
                </c:pt>
                <c:pt idx="131">
                  <c:v>2.2010999999999999E-2</c:v>
                </c:pt>
                <c:pt idx="132">
                  <c:v>2.0917000000000002E-2</c:v>
                </c:pt>
                <c:pt idx="133">
                  <c:v>2.040200000000001E-2</c:v>
                </c:pt>
                <c:pt idx="134">
                  <c:v>2.3387999999999999E-2</c:v>
                </c:pt>
                <c:pt idx="135">
                  <c:v>2.3976999999999998E-2</c:v>
                </c:pt>
                <c:pt idx="136">
                  <c:v>2.1668E-2</c:v>
                </c:pt>
                <c:pt idx="137">
                  <c:v>2.2946000000000001E-2</c:v>
                </c:pt>
                <c:pt idx="138">
                  <c:v>2.5870000000000035E-2</c:v>
                </c:pt>
                <c:pt idx="139">
                  <c:v>2.5895000000000012E-2</c:v>
                </c:pt>
                <c:pt idx="140">
                  <c:v>2.7560000000000001E-2</c:v>
                </c:pt>
                <c:pt idx="141">
                  <c:v>2.9870000000000032E-2</c:v>
                </c:pt>
                <c:pt idx="142">
                  <c:v>3.0599000000000001E-2</c:v>
                </c:pt>
                <c:pt idx="143">
                  <c:v>3.0032000000000034E-2</c:v>
                </c:pt>
                <c:pt idx="144">
                  <c:v>3.0913000000000006E-2</c:v>
                </c:pt>
                <c:pt idx="145">
                  <c:v>2.7854000000000032E-2</c:v>
                </c:pt>
                <c:pt idx="146">
                  <c:v>2.4749E-2</c:v>
                </c:pt>
                <c:pt idx="147">
                  <c:v>2.7141000000000012E-2</c:v>
                </c:pt>
                <c:pt idx="148">
                  <c:v>2.6100999999999999E-2</c:v>
                </c:pt>
                <c:pt idx="149">
                  <c:v>2.9316999999999989E-2</c:v>
                </c:pt>
                <c:pt idx="150">
                  <c:v>2.5388999999999998E-2</c:v>
                </c:pt>
                <c:pt idx="151">
                  <c:v>2.6180000000000002E-2</c:v>
                </c:pt>
                <c:pt idx="152">
                  <c:v>2.4320999999999978E-2</c:v>
                </c:pt>
                <c:pt idx="153">
                  <c:v>2.3470999999999999E-2</c:v>
                </c:pt>
                <c:pt idx="154">
                  <c:v>2.1746000000000001E-2</c:v>
                </c:pt>
                <c:pt idx="155">
                  <c:v>1.9009999999999999E-2</c:v>
                </c:pt>
                <c:pt idx="156">
                  <c:v>1.4305999999999998E-2</c:v>
                </c:pt>
                <c:pt idx="157">
                  <c:v>1.4584000000000001E-2</c:v>
                </c:pt>
                <c:pt idx="158">
                  <c:v>1.9641000000000026E-2</c:v>
                </c:pt>
                <c:pt idx="159">
                  <c:v>1.787E-2</c:v>
                </c:pt>
                <c:pt idx="160">
                  <c:v>1.2687E-2</c:v>
                </c:pt>
                <c:pt idx="161">
                  <c:v>1.5796999999999999E-2</c:v>
                </c:pt>
                <c:pt idx="162">
                  <c:v>1.2344000000000001E-2</c:v>
                </c:pt>
                <c:pt idx="163">
                  <c:v>9.9950000000000143E-3</c:v>
                </c:pt>
                <c:pt idx="164">
                  <c:v>1.2600000000000005E-2</c:v>
                </c:pt>
                <c:pt idx="165">
                  <c:v>1.0872000000000001E-2</c:v>
                </c:pt>
                <c:pt idx="166">
                  <c:v>1.231E-2</c:v>
                </c:pt>
                <c:pt idx="167">
                  <c:v>1.1342000000000001E-2</c:v>
                </c:pt>
                <c:pt idx="168">
                  <c:v>1.3056999999999996E-2</c:v>
                </c:pt>
                <c:pt idx="169">
                  <c:v>1.3708000000000001E-2</c:v>
                </c:pt>
                <c:pt idx="170">
                  <c:v>1.2336999999999996E-2</c:v>
                </c:pt>
                <c:pt idx="171">
                  <c:v>1.0985000000000003E-2</c:v>
                </c:pt>
                <c:pt idx="172">
                  <c:v>1.7003999999999998E-2</c:v>
                </c:pt>
                <c:pt idx="173">
                  <c:v>1.6952000000000005E-2</c:v>
                </c:pt>
                <c:pt idx="174">
                  <c:v>1.7474E-2</c:v>
                </c:pt>
                <c:pt idx="175">
                  <c:v>2.2164E-2</c:v>
                </c:pt>
                <c:pt idx="176">
                  <c:v>2.1298000000000001E-2</c:v>
                </c:pt>
                <c:pt idx="177">
                  <c:v>2.1033000000000052E-2</c:v>
                </c:pt>
                <c:pt idx="178">
                  <c:v>1.9858000000000001E-2</c:v>
                </c:pt>
                <c:pt idx="179">
                  <c:v>2.2872000000000052E-2</c:v>
                </c:pt>
                <c:pt idx="180">
                  <c:v>2.3865999999999998E-2</c:v>
                </c:pt>
                <c:pt idx="181">
                  <c:v>2.9037000000000035E-2</c:v>
                </c:pt>
                <c:pt idx="182">
                  <c:v>2.6624999999999999E-2</c:v>
                </c:pt>
                <c:pt idx="183">
                  <c:v>2.6471000000000057E-2</c:v>
                </c:pt>
                <c:pt idx="184">
                  <c:v>2.6890000000000011E-2</c:v>
                </c:pt>
                <c:pt idx="185">
                  <c:v>3.4705E-2</c:v>
                </c:pt>
                <c:pt idx="186">
                  <c:v>3.0141000000000012E-2</c:v>
                </c:pt>
                <c:pt idx="187">
                  <c:v>3.193100000000005E-2</c:v>
                </c:pt>
                <c:pt idx="188">
                  <c:v>3.2411000000000051E-2</c:v>
                </c:pt>
                <c:pt idx="189">
                  <c:v>2.5749999999999999E-2</c:v>
                </c:pt>
                <c:pt idx="190">
                  <c:v>3.0779000000000032E-2</c:v>
                </c:pt>
                <c:pt idx="191">
                  <c:v>3.2066999999999998E-2</c:v>
                </c:pt>
                <c:pt idx="192">
                  <c:v>3.0818000000000002E-2</c:v>
                </c:pt>
                <c:pt idx="193">
                  <c:v>3.1368E-2</c:v>
                </c:pt>
                <c:pt idx="194">
                  <c:v>3.2822000000000011E-2</c:v>
                </c:pt>
                <c:pt idx="195">
                  <c:v>2.9211000000000011E-2</c:v>
                </c:pt>
                <c:pt idx="196">
                  <c:v>2.7800000000000033E-2</c:v>
                </c:pt>
                <c:pt idx="197">
                  <c:v>2.8202999999999999E-2</c:v>
                </c:pt>
                <c:pt idx="198">
                  <c:v>3.1100000000000006E-2</c:v>
                </c:pt>
                <c:pt idx="199">
                  <c:v>3.0886000000000031E-2</c:v>
                </c:pt>
                <c:pt idx="200">
                  <c:v>2.7134000000000002E-2</c:v>
                </c:pt>
                <c:pt idx="201">
                  <c:v>2.5250000000000002E-2</c:v>
                </c:pt>
                <c:pt idx="202">
                  <c:v>2.6608000000000031E-2</c:v>
                </c:pt>
                <c:pt idx="203">
                  <c:v>3.0106000000000001E-2</c:v>
                </c:pt>
                <c:pt idx="204">
                  <c:v>2.9266E-2</c:v>
                </c:pt>
                <c:pt idx="205">
                  <c:v>2.7158999999999999E-2</c:v>
                </c:pt>
                <c:pt idx="206">
                  <c:v>2.3571999999999999E-2</c:v>
                </c:pt>
                <c:pt idx="207">
                  <c:v>2.1843000000000036E-2</c:v>
                </c:pt>
                <c:pt idx="208">
                  <c:v>2.1033000000000052E-2</c:v>
                </c:pt>
                <c:pt idx="209">
                  <c:v>2.1062999999999998E-2</c:v>
                </c:pt>
                <c:pt idx="210">
                  <c:v>2.3448E-2</c:v>
                </c:pt>
                <c:pt idx="211">
                  <c:v>2.4885000000000032E-2</c:v>
                </c:pt>
                <c:pt idx="212">
                  <c:v>2.465500000000001E-2</c:v>
                </c:pt>
                <c:pt idx="213">
                  <c:v>2.3164999999999977E-2</c:v>
                </c:pt>
                <c:pt idx="214">
                  <c:v>2.2449000000000045E-2</c:v>
                </c:pt>
                <c:pt idx="215">
                  <c:v>2.1859000000000035E-2</c:v>
                </c:pt>
                <c:pt idx="216">
                  <c:v>2.3085000000000001E-2</c:v>
                </c:pt>
                <c:pt idx="217">
                  <c:v>2.2110000000000001E-2</c:v>
                </c:pt>
                <c:pt idx="218">
                  <c:v>1.6399E-2</c:v>
                </c:pt>
                <c:pt idx="219">
                  <c:v>1.6546999999999999E-2</c:v>
                </c:pt>
                <c:pt idx="220">
                  <c:v>1.9968000000000027E-2</c:v>
                </c:pt>
                <c:pt idx="221">
                  <c:v>2.1561E-2</c:v>
                </c:pt>
                <c:pt idx="222">
                  <c:v>1.9782000000000029E-2</c:v>
                </c:pt>
                <c:pt idx="223">
                  <c:v>2.0476000000000012E-2</c:v>
                </c:pt>
                <c:pt idx="224">
                  <c:v>2.1693000000000035E-2</c:v>
                </c:pt>
                <c:pt idx="225">
                  <c:v>1.9292000000000021E-2</c:v>
                </c:pt>
                <c:pt idx="226">
                  <c:v>1.8214000000000001E-2</c:v>
                </c:pt>
                <c:pt idx="227">
                  <c:v>1.8478999999999999E-2</c:v>
                </c:pt>
                <c:pt idx="228">
                  <c:v>1.8821000000000025E-2</c:v>
                </c:pt>
                <c:pt idx="229">
                  <c:v>2.0967999999999997E-2</c:v>
                </c:pt>
                <c:pt idx="230">
                  <c:v>1.7597999999999999E-2</c:v>
                </c:pt>
                <c:pt idx="231">
                  <c:v>1.5688000000000001E-2</c:v>
                </c:pt>
                <c:pt idx="232">
                  <c:v>1.8591000000000003E-2</c:v>
                </c:pt>
                <c:pt idx="233">
                  <c:v>1.5918999999999999E-2</c:v>
                </c:pt>
                <c:pt idx="234">
                  <c:v>1.5733E-2</c:v>
                </c:pt>
                <c:pt idx="235">
                  <c:v>2.0972999999999999E-2</c:v>
                </c:pt>
                <c:pt idx="236">
                  <c:v>1.9334E-2</c:v>
                </c:pt>
                <c:pt idx="237">
                  <c:v>1.7365999999999999E-2</c:v>
                </c:pt>
                <c:pt idx="238">
                  <c:v>1.7819999999999999E-2</c:v>
                </c:pt>
                <c:pt idx="239">
                  <c:v>1.7753999999999999E-2</c:v>
                </c:pt>
                <c:pt idx="240">
                  <c:v>2.1184999999999999E-2</c:v>
                </c:pt>
                <c:pt idx="241">
                  <c:v>2.4107999999999997E-2</c:v>
                </c:pt>
                <c:pt idx="242">
                  <c:v>2.0077000000000032E-2</c:v>
                </c:pt>
                <c:pt idx="243">
                  <c:v>1.0681000000000001E-2</c:v>
                </c:pt>
                <c:pt idx="244">
                  <c:v>1.6661000000000023E-2</c:v>
                </c:pt>
                <c:pt idx="245">
                  <c:v>1.8165000000000001E-2</c:v>
                </c:pt>
                <c:pt idx="246">
                  <c:v>1.4760000000000007E-2</c:v>
                </c:pt>
                <c:pt idx="247">
                  <c:v>1.7479000000000001E-2</c:v>
                </c:pt>
                <c:pt idx="248">
                  <c:v>1.8922000000000026E-2</c:v>
                </c:pt>
                <c:pt idx="249">
                  <c:v>2.0004000000000001E-2</c:v>
                </c:pt>
                <c:pt idx="250">
                  <c:v>2.3303000000000001E-2</c:v>
                </c:pt>
                <c:pt idx="251">
                  <c:v>1.7534999999999999E-2</c:v>
                </c:pt>
                <c:pt idx="252">
                  <c:v>1.4626999999999998E-2</c:v>
                </c:pt>
                <c:pt idx="253">
                  <c:v>1.8374000000000001E-2</c:v>
                </c:pt>
                <c:pt idx="254">
                  <c:v>1.9049000000000003E-2</c:v>
                </c:pt>
                <c:pt idx="255">
                  <c:v>2.1674000000000016E-2</c:v>
                </c:pt>
                <c:pt idx="256">
                  <c:v>2.0553999999999999E-2</c:v>
                </c:pt>
                <c:pt idx="257">
                  <c:v>1.9234000000000001E-2</c:v>
                </c:pt>
                <c:pt idx="258">
                  <c:v>1.8606999999999999E-2</c:v>
                </c:pt>
                <c:pt idx="259">
                  <c:v>1.7333999999999999E-2</c:v>
                </c:pt>
                <c:pt idx="260">
                  <c:v>2.211900000000001E-2</c:v>
                </c:pt>
                <c:pt idx="261">
                  <c:v>1.8733000000000003E-2</c:v>
                </c:pt>
                <c:pt idx="262">
                  <c:v>1.8187999999999999E-2</c:v>
                </c:pt>
                <c:pt idx="263">
                  <c:v>1.7208999999999999E-2</c:v>
                </c:pt>
                <c:pt idx="264">
                  <c:v>2.1786E-2</c:v>
                </c:pt>
                <c:pt idx="265">
                  <c:v>2.6117999999999999E-2</c:v>
                </c:pt>
                <c:pt idx="266">
                  <c:v>2.7249000000000037E-2</c:v>
                </c:pt>
                <c:pt idx="267">
                  <c:v>2.3609999999999999E-2</c:v>
                </c:pt>
                <c:pt idx="268">
                  <c:v>1.8726000000000003E-2</c:v>
                </c:pt>
                <c:pt idx="269">
                  <c:v>2.0117999999999997E-2</c:v>
                </c:pt>
                <c:pt idx="270">
                  <c:v>1.9529000000000026E-2</c:v>
                </c:pt>
                <c:pt idx="271">
                  <c:v>2.0709000000000002E-2</c:v>
                </c:pt>
                <c:pt idx="272">
                  <c:v>2.1266E-2</c:v>
                </c:pt>
                <c:pt idx="273">
                  <c:v>2.2815000000000033E-2</c:v>
                </c:pt>
                <c:pt idx="274">
                  <c:v>2.8414999999999999E-2</c:v>
                </c:pt>
                <c:pt idx="275">
                  <c:v>2.8140999999999989E-2</c:v>
                </c:pt>
                <c:pt idx="276">
                  <c:v>3.1673000000000055E-2</c:v>
                </c:pt>
                <c:pt idx="277">
                  <c:v>2.8032999999999999E-2</c:v>
                </c:pt>
                <c:pt idx="278">
                  <c:v>2.5816000000000002E-2</c:v>
                </c:pt>
                <c:pt idx="279">
                  <c:v>2.1129999999999999E-2</c:v>
                </c:pt>
                <c:pt idx="280">
                  <c:v>2.2480000000000035E-2</c:v>
                </c:pt>
                <c:pt idx="281">
                  <c:v>2.3470999999999999E-2</c:v>
                </c:pt>
                <c:pt idx="282">
                  <c:v>2.714600000000001E-2</c:v>
                </c:pt>
                <c:pt idx="283">
                  <c:v>3.0521000000000006E-2</c:v>
                </c:pt>
                <c:pt idx="284">
                  <c:v>2.8142E-2</c:v>
                </c:pt>
                <c:pt idx="285">
                  <c:v>2.8157999999999999E-2</c:v>
                </c:pt>
                <c:pt idx="286">
                  <c:v>3.025400000000001E-2</c:v>
                </c:pt>
                <c:pt idx="287">
                  <c:v>3.077800000000001E-2</c:v>
                </c:pt>
                <c:pt idx="288">
                  <c:v>3.5055000000000051E-2</c:v>
                </c:pt>
                <c:pt idx="289">
                  <c:v>3.1198E-2</c:v>
                </c:pt>
                <c:pt idx="290">
                  <c:v>3.1730000000000001E-2</c:v>
                </c:pt>
                <c:pt idx="291">
                  <c:v>2.7483000000000053E-2</c:v>
                </c:pt>
                <c:pt idx="292">
                  <c:v>2.8799000000000002E-2</c:v>
                </c:pt>
                <c:pt idx="293">
                  <c:v>2.468600000000001E-2</c:v>
                </c:pt>
                <c:pt idx="294">
                  <c:v>2.6726E-2</c:v>
                </c:pt>
                <c:pt idx="295">
                  <c:v>2.645200000000001E-2</c:v>
                </c:pt>
                <c:pt idx="296">
                  <c:v>2.3366999999999968E-2</c:v>
                </c:pt>
                <c:pt idx="297">
                  <c:v>2.1574000000000006E-2</c:v>
                </c:pt>
                <c:pt idx="298">
                  <c:v>2.6898000000000002E-2</c:v>
                </c:pt>
                <c:pt idx="299">
                  <c:v>2.1656999999999999E-2</c:v>
                </c:pt>
                <c:pt idx="300">
                  <c:v>1.9174000000000007E-2</c:v>
                </c:pt>
                <c:pt idx="301">
                  <c:v>1.4826000000000001E-2</c:v>
                </c:pt>
                <c:pt idx="302">
                  <c:v>1.8518E-2</c:v>
                </c:pt>
                <c:pt idx="303">
                  <c:v>1.7732999999999999E-2</c:v>
                </c:pt>
                <c:pt idx="304">
                  <c:v>2.1286000000000006E-2</c:v>
                </c:pt>
                <c:pt idx="305">
                  <c:v>1.8393000000000003E-2</c:v>
                </c:pt>
                <c:pt idx="306">
                  <c:v>1.6877000000000003E-2</c:v>
                </c:pt>
                <c:pt idx="307">
                  <c:v>1.7519E-2</c:v>
                </c:pt>
                <c:pt idx="308">
                  <c:v>1.617E-2</c:v>
                </c:pt>
                <c:pt idx="309">
                  <c:v>1.1812000000000001E-2</c:v>
                </c:pt>
                <c:pt idx="310">
                  <c:v>1.1575E-2</c:v>
                </c:pt>
                <c:pt idx="311">
                  <c:v>1.2154E-2</c:v>
                </c:pt>
                <c:pt idx="312">
                  <c:v>9.5880000000000028E-3</c:v>
                </c:pt>
                <c:pt idx="313">
                  <c:v>4.0610000000000004E-3</c:v>
                </c:pt>
                <c:pt idx="314">
                  <c:v>5.8609999999999999E-3</c:v>
                </c:pt>
                <c:pt idx="315">
                  <c:v>5.8780000000000082E-3</c:v>
                </c:pt>
                <c:pt idx="316">
                  <c:v>8.5250000000000048E-3</c:v>
                </c:pt>
                <c:pt idx="317">
                  <c:v>7.8539999999999999E-3</c:v>
                </c:pt>
                <c:pt idx="318">
                  <c:v>8.8090000000000165E-3</c:v>
                </c:pt>
                <c:pt idx="319">
                  <c:v>7.2480000000000122E-3</c:v>
                </c:pt>
                <c:pt idx="320">
                  <c:v>7.7110000000000112E-3</c:v>
                </c:pt>
                <c:pt idx="321">
                  <c:v>1.1233999999999999E-2</c:v>
                </c:pt>
                <c:pt idx="322">
                  <c:v>1.4361000000000001E-2</c:v>
                </c:pt>
                <c:pt idx="323">
                  <c:v>1.7101999999999999E-2</c:v>
                </c:pt>
                <c:pt idx="324">
                  <c:v>2.1292999999999999E-2</c:v>
                </c:pt>
                <c:pt idx="325">
                  <c:v>1.8799E-2</c:v>
                </c:pt>
                <c:pt idx="326">
                  <c:v>1.5131E-2</c:v>
                </c:pt>
                <c:pt idx="327">
                  <c:v>1.9269999999999999E-2</c:v>
                </c:pt>
                <c:pt idx="328">
                  <c:v>2.2908000000000001E-2</c:v>
                </c:pt>
                <c:pt idx="329">
                  <c:v>2.1896000000000002E-2</c:v>
                </c:pt>
                <c:pt idx="330">
                  <c:v>2.3911000000000002E-2</c:v>
                </c:pt>
                <c:pt idx="331">
                  <c:v>2.2084000000000034E-2</c:v>
                </c:pt>
                <c:pt idx="332">
                  <c:v>2.2176000000000001E-2</c:v>
                </c:pt>
                <c:pt idx="333">
                  <c:v>2.4021999999999998E-2</c:v>
                </c:pt>
                <c:pt idx="334">
                  <c:v>2.9537000000000011E-2</c:v>
                </c:pt>
                <c:pt idx="335">
                  <c:v>3.3086999999999998E-2</c:v>
                </c:pt>
                <c:pt idx="336">
                  <c:v>2.8202000000000001E-2</c:v>
                </c:pt>
                <c:pt idx="337">
                  <c:v>2.6582999999999999E-2</c:v>
                </c:pt>
                <c:pt idx="338">
                  <c:v>2.8834000000000002E-2</c:v>
                </c:pt>
                <c:pt idx="339">
                  <c:v>2.7389000000000035E-2</c:v>
                </c:pt>
                <c:pt idx="340">
                  <c:v>3.0938000000000011E-2</c:v>
                </c:pt>
                <c:pt idx="341">
                  <c:v>2.9718999999999988E-2</c:v>
                </c:pt>
                <c:pt idx="342">
                  <c:v>2.6706000000000001E-2</c:v>
                </c:pt>
                <c:pt idx="343">
                  <c:v>2.1136000000000002E-2</c:v>
                </c:pt>
                <c:pt idx="344">
                  <c:v>2.545E-2</c:v>
                </c:pt>
                <c:pt idx="345">
                  <c:v>2.1930999999999999E-2</c:v>
                </c:pt>
                <c:pt idx="346">
                  <c:v>1.9557000000000001E-2</c:v>
                </c:pt>
                <c:pt idx="347">
                  <c:v>1.7031999999999999E-2</c:v>
                </c:pt>
                <c:pt idx="348">
                  <c:v>1.7009E-2</c:v>
                </c:pt>
                <c:pt idx="349">
                  <c:v>1.4180000000000003E-2</c:v>
                </c:pt>
                <c:pt idx="350">
                  <c:v>1.4898999999999996E-2</c:v>
                </c:pt>
                <c:pt idx="351">
                  <c:v>7.5910000000000092E-3</c:v>
                </c:pt>
                <c:pt idx="352">
                  <c:v>2.2780000000000035E-3</c:v>
                </c:pt>
                <c:pt idx="353">
                  <c:v>7.8060000000000065E-3</c:v>
                </c:pt>
                <c:pt idx="354">
                  <c:v>3.4580000000000001E-3</c:v>
                </c:pt>
                <c:pt idx="355">
                  <c:v>6.1890000000000061E-3</c:v>
                </c:pt>
                <c:pt idx="356">
                  <c:v>6.2100000000000072E-3</c:v>
                </c:pt>
                <c:pt idx="357">
                  <c:v>9.1380000000000003E-3</c:v>
                </c:pt>
                <c:pt idx="358">
                  <c:v>1.3750000000000005E-2</c:v>
                </c:pt>
                <c:pt idx="359">
                  <c:v>1.4220999999999999E-2</c:v>
                </c:pt>
                <c:pt idx="360">
                  <c:v>1.4945999999999999E-2</c:v>
                </c:pt>
                <c:pt idx="361">
                  <c:v>1.8551999999999999E-2</c:v>
                </c:pt>
                <c:pt idx="362">
                  <c:v>2.0140999999999999E-2</c:v>
                </c:pt>
                <c:pt idx="363">
                  <c:v>2.4840000000000001E-2</c:v>
                </c:pt>
                <c:pt idx="364">
                  <c:v>2.7366000000000001E-2</c:v>
                </c:pt>
                <c:pt idx="365">
                  <c:v>2.8060999999999989E-2</c:v>
                </c:pt>
                <c:pt idx="366">
                  <c:v>2.6666000000000002E-2</c:v>
                </c:pt>
                <c:pt idx="367">
                  <c:v>2.4656999999999998E-2</c:v>
                </c:pt>
                <c:pt idx="368">
                  <c:v>2.389500000000001E-2</c:v>
                </c:pt>
                <c:pt idx="369">
                  <c:v>2.3640999999999999E-2</c:v>
                </c:pt>
                <c:pt idx="370">
                  <c:v>2.5498E-2</c:v>
                </c:pt>
                <c:pt idx="371">
                  <c:v>2.6705000000000034E-2</c:v>
                </c:pt>
                <c:pt idx="372">
                  <c:v>2.8653999999999999E-2</c:v>
                </c:pt>
                <c:pt idx="373">
                  <c:v>2.3561999999999993E-2</c:v>
                </c:pt>
                <c:pt idx="374">
                  <c:v>2.2180000000000002E-2</c:v>
                </c:pt>
                <c:pt idx="375">
                  <c:v>2.1656000000000002E-2</c:v>
                </c:pt>
                <c:pt idx="376">
                  <c:v>2.0957999999999997E-2</c:v>
                </c:pt>
                <c:pt idx="377">
                  <c:v>1.6293999999999999E-2</c:v>
                </c:pt>
                <c:pt idx="378">
                  <c:v>1.4652E-2</c:v>
                </c:pt>
                <c:pt idx="379">
                  <c:v>1.3350000000000001E-2</c:v>
                </c:pt>
                <c:pt idx="380">
                  <c:v>8.0480000000000013E-3</c:v>
                </c:pt>
                <c:pt idx="381">
                  <c:v>3.2180000000000012E-3</c:v>
                </c:pt>
                <c:pt idx="382">
                  <c:v>2.1129999999999999E-3</c:v>
                </c:pt>
                <c:pt idx="383">
                  <c:v>1.0709000000000003E-2</c:v>
                </c:pt>
                <c:pt idx="384">
                  <c:v>8.9840000000000007E-3</c:v>
                </c:pt>
                <c:pt idx="385">
                  <c:v>1.0376E-2</c:v>
                </c:pt>
                <c:pt idx="386">
                  <c:v>6.0920000000000071E-3</c:v>
                </c:pt>
                <c:pt idx="387">
                  <c:v>1.3128000000000001E-2</c:v>
                </c:pt>
                <c:pt idx="388">
                  <c:v>1.0956E-2</c:v>
                </c:pt>
                <c:pt idx="389">
                  <c:v>1.7607000000000001E-2</c:v>
                </c:pt>
                <c:pt idx="390">
                  <c:v>1.8356999999999998E-2</c:v>
                </c:pt>
                <c:pt idx="391">
                  <c:v>2.4772000000000002E-2</c:v>
                </c:pt>
                <c:pt idx="392">
                  <c:v>2.1558000000000001E-2</c:v>
                </c:pt>
                <c:pt idx="393">
                  <c:v>2.4261000000000001E-2</c:v>
                </c:pt>
                <c:pt idx="394">
                  <c:v>2.9891000000000032E-2</c:v>
                </c:pt>
                <c:pt idx="395">
                  <c:v>2.4961999999999998E-2</c:v>
                </c:pt>
                <c:pt idx="396">
                  <c:v>1.8366000000000007E-2</c:v>
                </c:pt>
                <c:pt idx="397">
                  <c:v>1.7238E-2</c:v>
                </c:pt>
                <c:pt idx="398">
                  <c:v>2.1214E-2</c:v>
                </c:pt>
                <c:pt idx="399">
                  <c:v>1.5310000000000001E-2</c:v>
                </c:pt>
                <c:pt idx="400">
                  <c:v>1.5615E-2</c:v>
                </c:pt>
                <c:pt idx="401">
                  <c:v>1.7079E-2</c:v>
                </c:pt>
                <c:pt idx="402">
                  <c:v>1.5618999999999996E-2</c:v>
                </c:pt>
                <c:pt idx="403">
                  <c:v>1.5458E-2</c:v>
                </c:pt>
                <c:pt idx="404">
                  <c:v>7.8300000000000123E-3</c:v>
                </c:pt>
                <c:pt idx="405">
                  <c:v>8.3200000000000027E-3</c:v>
                </c:pt>
                <c:pt idx="406">
                  <c:v>4.2870000000000061E-3</c:v>
                </c:pt>
                <c:pt idx="407">
                  <c:v>1.1122999999999999E-2</c:v>
                </c:pt>
                <c:pt idx="408">
                  <c:v>1.2204000000000001E-2</c:v>
                </c:pt>
                <c:pt idx="409">
                  <c:v>1.2342000000000001E-2</c:v>
                </c:pt>
                <c:pt idx="410">
                  <c:v>1.3311999999999999E-2</c:v>
                </c:pt>
                <c:pt idx="411">
                  <c:v>1.6961000000000028E-2</c:v>
                </c:pt>
                <c:pt idx="412">
                  <c:v>2.0823000000000001E-2</c:v>
                </c:pt>
                <c:pt idx="413">
                  <c:v>2.2731000000000036E-2</c:v>
                </c:pt>
                <c:pt idx="414">
                  <c:v>2.4163999999999998E-2</c:v>
                </c:pt>
                <c:pt idx="415">
                  <c:v>2.6027000000000002E-2</c:v>
                </c:pt>
                <c:pt idx="416">
                  <c:v>2.2014000000000002E-2</c:v>
                </c:pt>
                <c:pt idx="417">
                  <c:v>1.6014E-2</c:v>
                </c:pt>
                <c:pt idx="418">
                  <c:v>1.8678E-2</c:v>
                </c:pt>
                <c:pt idx="419">
                  <c:v>1.9509000000000023E-2</c:v>
                </c:pt>
                <c:pt idx="420">
                  <c:v>2.0153000000000001E-2</c:v>
                </c:pt>
                <c:pt idx="421">
                  <c:v>1.7403999999999999E-2</c:v>
                </c:pt>
                <c:pt idx="422">
                  <c:v>1.5467000000000003E-2</c:v>
                </c:pt>
                <c:pt idx="423">
                  <c:v>9.8070000000000067E-3</c:v>
                </c:pt>
                <c:pt idx="424">
                  <c:v>4.7370000000000034E-3</c:v>
                </c:pt>
                <c:pt idx="425">
                  <c:v>6.8129999999999996E-3</c:v>
                </c:pt>
                <c:pt idx="426">
                  <c:v>5.0490000000000092E-3</c:v>
                </c:pt>
                <c:pt idx="427">
                  <c:v>6.2940000000000071E-3</c:v>
                </c:pt>
                <c:pt idx="428">
                  <c:v>1.0544000000000001E-2</c:v>
                </c:pt>
                <c:pt idx="429">
                  <c:v>2.0185999999999999E-2</c:v>
                </c:pt>
                <c:pt idx="430">
                  <c:v>2.1590999999999999E-2</c:v>
                </c:pt>
                <c:pt idx="431">
                  <c:v>1.6930000000000021E-2</c:v>
                </c:pt>
                <c:pt idx="432">
                  <c:v>1.6567000000000005E-2</c:v>
                </c:pt>
                <c:pt idx="433">
                  <c:v>1.9599999999999999E-2</c:v>
                </c:pt>
                <c:pt idx="434">
                  <c:v>2.1670000000000012E-2</c:v>
                </c:pt>
                <c:pt idx="435">
                  <c:v>1.9331000000000001E-2</c:v>
                </c:pt>
                <c:pt idx="436">
                  <c:v>1.7752E-2</c:v>
                </c:pt>
                <c:pt idx="437">
                  <c:v>2.2254000000000006E-2</c:v>
                </c:pt>
                <c:pt idx="438">
                  <c:v>2.0472000000000011E-2</c:v>
                </c:pt>
                <c:pt idx="439">
                  <c:v>1.7788000000000005E-2</c:v>
                </c:pt>
                <c:pt idx="440">
                  <c:v>1.2841999999999999E-2</c:v>
                </c:pt>
                <c:pt idx="441">
                  <c:v>1.4825000000000001E-2</c:v>
                </c:pt>
                <c:pt idx="442">
                  <c:v>1.0895E-2</c:v>
                </c:pt>
                <c:pt idx="443">
                  <c:v>9.0560000000000258E-3</c:v>
                </c:pt>
                <c:pt idx="444">
                  <c:v>8.4290000000000163E-3</c:v>
                </c:pt>
                <c:pt idx="445">
                  <c:v>1.2138999999999985E-2</c:v>
                </c:pt>
                <c:pt idx="446">
                  <c:v>9.9870000000000028E-3</c:v>
                </c:pt>
                <c:pt idx="447">
                  <c:v>9.0040000000000068E-3</c:v>
                </c:pt>
                <c:pt idx="448">
                  <c:v>1.0062000000000001E-2</c:v>
                </c:pt>
                <c:pt idx="449">
                  <c:v>1.7354999999999999E-2</c:v>
                </c:pt>
                <c:pt idx="450">
                  <c:v>1.8179000000000001E-2</c:v>
                </c:pt>
                <c:pt idx="451">
                  <c:v>1.6542000000000025E-2</c:v>
                </c:pt>
                <c:pt idx="452">
                  <c:v>2.1798000000000001E-2</c:v>
                </c:pt>
                <c:pt idx="453">
                  <c:v>2.2067000000000031E-2</c:v>
                </c:pt>
                <c:pt idx="454">
                  <c:v>2.4633000000000033E-2</c:v>
                </c:pt>
                <c:pt idx="455">
                  <c:v>1.6653999999999999E-2</c:v>
                </c:pt>
                <c:pt idx="456">
                  <c:v>1.7892000000000002E-2</c:v>
                </c:pt>
                <c:pt idx="457">
                  <c:v>1.6340000000000028E-2</c:v>
                </c:pt>
                <c:pt idx="458">
                  <c:v>1.2423000000000003E-2</c:v>
                </c:pt>
                <c:pt idx="459">
                  <c:v>1.1479E-2</c:v>
                </c:pt>
                <c:pt idx="460">
                  <c:v>6.0670000000000003E-3</c:v>
                </c:pt>
                <c:pt idx="461">
                  <c:v>2.7870000000000056E-3</c:v>
                </c:pt>
                <c:pt idx="462">
                  <c:v>8.9970000000000067E-3</c:v>
                </c:pt>
                <c:pt idx="463">
                  <c:v>6.5680000000000061E-3</c:v>
                </c:pt>
                <c:pt idx="464">
                  <c:v>9.6340000000000002E-3</c:v>
                </c:pt>
                <c:pt idx="465">
                  <c:v>1.4666E-2</c:v>
                </c:pt>
                <c:pt idx="466">
                  <c:v>1.423999999999998E-2</c:v>
                </c:pt>
                <c:pt idx="467">
                  <c:v>2.0079000000000034E-2</c:v>
                </c:pt>
                <c:pt idx="468">
                  <c:v>2.0302000000000001E-2</c:v>
                </c:pt>
                <c:pt idx="469">
                  <c:v>1.9965000000000028E-2</c:v>
                </c:pt>
                <c:pt idx="470">
                  <c:v>1.9879999999999998E-2</c:v>
                </c:pt>
                <c:pt idx="471">
                  <c:v>2.2066000000000002E-2</c:v>
                </c:pt>
                <c:pt idx="472">
                  <c:v>2.0101999999999998E-2</c:v>
                </c:pt>
                <c:pt idx="473">
                  <c:v>1.2168999999999998E-2</c:v>
                </c:pt>
                <c:pt idx="474">
                  <c:v>1.1780000000000023E-2</c:v>
                </c:pt>
                <c:pt idx="475">
                  <c:v>9.0230000000000067E-3</c:v>
                </c:pt>
                <c:pt idx="476">
                  <c:v>1.1896000000000007E-2</c:v>
                </c:pt>
                <c:pt idx="477">
                  <c:v>8.5980000000000015E-3</c:v>
                </c:pt>
                <c:pt idx="478">
                  <c:v>9.3300000000000067E-3</c:v>
                </c:pt>
                <c:pt idx="479">
                  <c:v>1.0316000000000001E-2</c:v>
                </c:pt>
                <c:pt idx="480">
                  <c:v>1.3653999999999999E-2</c:v>
                </c:pt>
                <c:pt idx="481">
                  <c:v>1.5037E-2</c:v>
                </c:pt>
                <c:pt idx="482">
                  <c:v>1.6622000000000001E-2</c:v>
                </c:pt>
                <c:pt idx="483">
                  <c:v>1.7323999999999999E-2</c:v>
                </c:pt>
                <c:pt idx="484">
                  <c:v>1.9541000000000027E-2</c:v>
                </c:pt>
                <c:pt idx="485">
                  <c:v>1.8256000000000001E-2</c:v>
                </c:pt>
                <c:pt idx="486">
                  <c:v>2.1456000000000006E-2</c:v>
                </c:pt>
                <c:pt idx="487">
                  <c:v>2.2538000000000002E-2</c:v>
                </c:pt>
                <c:pt idx="488">
                  <c:v>1.7666000000000001E-2</c:v>
                </c:pt>
                <c:pt idx="489">
                  <c:v>1.1958999999999999E-2</c:v>
                </c:pt>
                <c:pt idx="490">
                  <c:v>6.5580000000000083E-3</c:v>
                </c:pt>
                <c:pt idx="491">
                  <c:v>7.8070000000000014E-3</c:v>
                </c:pt>
                <c:pt idx="492">
                  <c:v>7.9720000000000121E-3</c:v>
                </c:pt>
                <c:pt idx="493">
                  <c:v>9.6770000000000068E-3</c:v>
                </c:pt>
                <c:pt idx="494">
                  <c:v>9.3310000000000008E-3</c:v>
                </c:pt>
                <c:pt idx="495">
                  <c:v>1.2565000000000003E-2</c:v>
                </c:pt>
                <c:pt idx="496">
                  <c:v>1.417E-2</c:v>
                </c:pt>
                <c:pt idx="497">
                  <c:v>1.7704999999999999E-2</c:v>
                </c:pt>
                <c:pt idx="498">
                  <c:v>1.8866000000000025E-2</c:v>
                </c:pt>
                <c:pt idx="499">
                  <c:v>2.3269999999999999E-2</c:v>
                </c:pt>
                <c:pt idx="500">
                  <c:v>2.4484000000000002E-2</c:v>
                </c:pt>
                <c:pt idx="501">
                  <c:v>1.7885000000000005E-2</c:v>
                </c:pt>
                <c:pt idx="502">
                  <c:v>1.5572000000000001E-2</c:v>
                </c:pt>
                <c:pt idx="503">
                  <c:v>1.1554999999999999E-2</c:v>
                </c:pt>
                <c:pt idx="504">
                  <c:v>1.1043000000000015E-2</c:v>
                </c:pt>
                <c:pt idx="505">
                  <c:v>5.9070000000000034E-3</c:v>
                </c:pt>
                <c:pt idx="506">
                  <c:v>8.6530000000000183E-3</c:v>
                </c:pt>
                <c:pt idx="507">
                  <c:v>8.9340000000000027E-3</c:v>
                </c:pt>
                <c:pt idx="508">
                  <c:v>1.6077000000000001E-2</c:v>
                </c:pt>
                <c:pt idx="509">
                  <c:v>1.4345E-2</c:v>
                </c:pt>
                <c:pt idx="510">
                  <c:v>1.4511E-2</c:v>
                </c:pt>
                <c:pt idx="511">
                  <c:v>1.6028000000000001E-2</c:v>
                </c:pt>
                <c:pt idx="512">
                  <c:v>2.1187000000000001E-2</c:v>
                </c:pt>
                <c:pt idx="513">
                  <c:v>1.9512000000000026E-2</c:v>
                </c:pt>
                <c:pt idx="514">
                  <c:v>1.9928000000000026E-2</c:v>
                </c:pt>
                <c:pt idx="515">
                  <c:v>1.8324000000000003E-2</c:v>
                </c:pt>
                <c:pt idx="516">
                  <c:v>1.8224000000000001E-2</c:v>
                </c:pt>
                <c:pt idx="517">
                  <c:v>1.2636E-2</c:v>
                </c:pt>
                <c:pt idx="518">
                  <c:v>8.3270000000000028E-3</c:v>
                </c:pt>
                <c:pt idx="519">
                  <c:v>3.875000000000003E-3</c:v>
                </c:pt>
                <c:pt idx="520">
                  <c:v>4.3509999999999998E-3</c:v>
                </c:pt>
                <c:pt idx="521">
                  <c:v>7.9180000000000118E-3</c:v>
                </c:pt>
                <c:pt idx="522">
                  <c:v>1.5488000000000005E-2</c:v>
                </c:pt>
                <c:pt idx="523">
                  <c:v>1.7437000000000001E-2</c:v>
                </c:pt>
                <c:pt idx="524">
                  <c:v>2.2201000000000033E-2</c:v>
                </c:pt>
                <c:pt idx="525">
                  <c:v>2.4169E-2</c:v>
                </c:pt>
                <c:pt idx="526">
                  <c:v>2.3463000000000001E-2</c:v>
                </c:pt>
                <c:pt idx="527">
                  <c:v>2.4258999999999999E-2</c:v>
                </c:pt>
                <c:pt idx="528">
                  <c:v>2.099500000000001E-2</c:v>
                </c:pt>
                <c:pt idx="529">
                  <c:v>1.7729999999999999E-2</c:v>
                </c:pt>
                <c:pt idx="530">
                  <c:v>1.5713000000000001E-2</c:v>
                </c:pt>
                <c:pt idx="531">
                  <c:v>1.2893999999999996E-2</c:v>
                </c:pt>
                <c:pt idx="532">
                  <c:v>1.1181000000000017E-2</c:v>
                </c:pt>
                <c:pt idx="533">
                  <c:v>1.4520000000000003E-2</c:v>
                </c:pt>
                <c:pt idx="534">
                  <c:v>1.3011E-2</c:v>
                </c:pt>
                <c:pt idx="535">
                  <c:v>1.3819000000000001E-2</c:v>
                </c:pt>
                <c:pt idx="536">
                  <c:v>2.2834000000000045E-2</c:v>
                </c:pt>
                <c:pt idx="537">
                  <c:v>2.4004000000000001E-2</c:v>
                </c:pt>
                <c:pt idx="538">
                  <c:v>2.0788999999999998E-2</c:v>
                </c:pt>
              </c:numCache>
            </c:numRef>
          </c:yVal>
          <c:smooth val="0"/>
        </c:ser>
        <c:ser>
          <c:idx val="1"/>
          <c:order val="1"/>
          <c:tx>
            <c:strRef>
              <c:f>Data!$O$1</c:f>
              <c:strCache>
                <c:ptCount val="1"/>
                <c:pt idx="0">
                  <c:v>TVE IB</c:v>
                </c:pt>
              </c:strCache>
            </c:strRef>
          </c:tx>
          <c:marker>
            <c:symbol val="none"/>
          </c:marker>
          <c:xVal>
            <c:numRef>
              <c:f>Data!$B$2:$B$2999</c:f>
              <c:numCache>
                <c:formatCode>General</c:formatCode>
                <c:ptCount val="2998"/>
                <c:pt idx="0">
                  <c:v>56.016590000000001</c:v>
                </c:pt>
                <c:pt idx="1">
                  <c:v>56.033290000000001</c:v>
                </c:pt>
                <c:pt idx="2">
                  <c:v>56.049730000000011</c:v>
                </c:pt>
                <c:pt idx="3">
                  <c:v>56.066660000000006</c:v>
                </c:pt>
                <c:pt idx="4">
                  <c:v>56.083259999999996</c:v>
                </c:pt>
                <c:pt idx="5">
                  <c:v>56.099890000000002</c:v>
                </c:pt>
                <c:pt idx="6">
                  <c:v>56.11656</c:v>
                </c:pt>
                <c:pt idx="7">
                  <c:v>56.133290000000002</c:v>
                </c:pt>
                <c:pt idx="8">
                  <c:v>56.15</c:v>
                </c:pt>
                <c:pt idx="9">
                  <c:v>56.166790000000013</c:v>
                </c:pt>
                <c:pt idx="10">
                  <c:v>56.183190000000003</c:v>
                </c:pt>
                <c:pt idx="11">
                  <c:v>56.199860000000001</c:v>
                </c:pt>
                <c:pt idx="12">
                  <c:v>56.216570000000011</c:v>
                </c:pt>
                <c:pt idx="13">
                  <c:v>56.233330000000066</c:v>
                </c:pt>
                <c:pt idx="14">
                  <c:v>56.249880000000005</c:v>
                </c:pt>
                <c:pt idx="15">
                  <c:v>56.266550000000066</c:v>
                </c:pt>
                <c:pt idx="16">
                  <c:v>56.283480000000004</c:v>
                </c:pt>
                <c:pt idx="17">
                  <c:v>56.299930000000067</c:v>
                </c:pt>
                <c:pt idx="18">
                  <c:v>56.316459999999999</c:v>
                </c:pt>
                <c:pt idx="19">
                  <c:v>56.333259999999996</c:v>
                </c:pt>
                <c:pt idx="20">
                  <c:v>56.349930000000001</c:v>
                </c:pt>
                <c:pt idx="21">
                  <c:v>56.366760000000006</c:v>
                </c:pt>
                <c:pt idx="22">
                  <c:v>56.383499999999998</c:v>
                </c:pt>
                <c:pt idx="23">
                  <c:v>56.400010000000002</c:v>
                </c:pt>
                <c:pt idx="24">
                  <c:v>56.416789999999999</c:v>
                </c:pt>
                <c:pt idx="25">
                  <c:v>56.433230000000002</c:v>
                </c:pt>
                <c:pt idx="26">
                  <c:v>56.449730000000002</c:v>
                </c:pt>
                <c:pt idx="27">
                  <c:v>56.466770000000011</c:v>
                </c:pt>
                <c:pt idx="28">
                  <c:v>56.483459999999994</c:v>
                </c:pt>
                <c:pt idx="29">
                  <c:v>56.499860000000005</c:v>
                </c:pt>
                <c:pt idx="30">
                  <c:v>56.516500000000001</c:v>
                </c:pt>
                <c:pt idx="31">
                  <c:v>56.533260000000006</c:v>
                </c:pt>
                <c:pt idx="32">
                  <c:v>56.549990000000001</c:v>
                </c:pt>
                <c:pt idx="33">
                  <c:v>56.566470000000002</c:v>
                </c:pt>
                <c:pt idx="34">
                  <c:v>56.583449999999999</c:v>
                </c:pt>
                <c:pt idx="35">
                  <c:v>56.600110000000051</c:v>
                </c:pt>
                <c:pt idx="36">
                  <c:v>56.616600000000005</c:v>
                </c:pt>
                <c:pt idx="37">
                  <c:v>56.63353000000005</c:v>
                </c:pt>
                <c:pt idx="38">
                  <c:v>56.650040000000004</c:v>
                </c:pt>
                <c:pt idx="39">
                  <c:v>56.666560000000011</c:v>
                </c:pt>
                <c:pt idx="40">
                  <c:v>56.683460000000004</c:v>
                </c:pt>
                <c:pt idx="41">
                  <c:v>56.699980000000011</c:v>
                </c:pt>
                <c:pt idx="42">
                  <c:v>56.716440000000006</c:v>
                </c:pt>
                <c:pt idx="43">
                  <c:v>56.733400000000003</c:v>
                </c:pt>
                <c:pt idx="44">
                  <c:v>56.75027</c:v>
                </c:pt>
                <c:pt idx="45">
                  <c:v>56.766660000000002</c:v>
                </c:pt>
                <c:pt idx="46">
                  <c:v>56.783240000000006</c:v>
                </c:pt>
                <c:pt idx="47">
                  <c:v>56.799940000000056</c:v>
                </c:pt>
                <c:pt idx="48">
                  <c:v>56.816499999999998</c:v>
                </c:pt>
                <c:pt idx="49">
                  <c:v>56.833259999999996</c:v>
                </c:pt>
                <c:pt idx="50">
                  <c:v>56.849910000000001</c:v>
                </c:pt>
                <c:pt idx="51">
                  <c:v>56.866489999999999</c:v>
                </c:pt>
                <c:pt idx="52">
                  <c:v>56.883369999999999</c:v>
                </c:pt>
                <c:pt idx="53">
                  <c:v>56.900089999999999</c:v>
                </c:pt>
                <c:pt idx="54">
                  <c:v>56.916649999999997</c:v>
                </c:pt>
                <c:pt idx="55">
                  <c:v>56.933310000000013</c:v>
                </c:pt>
                <c:pt idx="56">
                  <c:v>56.950189999999999</c:v>
                </c:pt>
                <c:pt idx="57">
                  <c:v>56.966710000000013</c:v>
                </c:pt>
                <c:pt idx="58">
                  <c:v>56.983049999999999</c:v>
                </c:pt>
                <c:pt idx="59">
                  <c:v>56.999920000000003</c:v>
                </c:pt>
                <c:pt idx="60">
                  <c:v>57.017069999999997</c:v>
                </c:pt>
                <c:pt idx="61">
                  <c:v>57.033280000000005</c:v>
                </c:pt>
                <c:pt idx="62">
                  <c:v>57.049810000000001</c:v>
                </c:pt>
                <c:pt idx="63">
                  <c:v>57.06664</c:v>
                </c:pt>
                <c:pt idx="64">
                  <c:v>57.083300000000001</c:v>
                </c:pt>
                <c:pt idx="65">
                  <c:v>57.100100000000012</c:v>
                </c:pt>
                <c:pt idx="66">
                  <c:v>57.116580000000006</c:v>
                </c:pt>
                <c:pt idx="67">
                  <c:v>57.13335000000005</c:v>
                </c:pt>
                <c:pt idx="68">
                  <c:v>57.149889999999999</c:v>
                </c:pt>
                <c:pt idx="69">
                  <c:v>57.166530000000058</c:v>
                </c:pt>
                <c:pt idx="70">
                  <c:v>57.183479999999996</c:v>
                </c:pt>
                <c:pt idx="71">
                  <c:v>57.200030000000012</c:v>
                </c:pt>
                <c:pt idx="72">
                  <c:v>57.216670000000001</c:v>
                </c:pt>
                <c:pt idx="73">
                  <c:v>57.233220000000003</c:v>
                </c:pt>
                <c:pt idx="74">
                  <c:v>57.250060000000005</c:v>
                </c:pt>
                <c:pt idx="75">
                  <c:v>57.266810000000049</c:v>
                </c:pt>
                <c:pt idx="76">
                  <c:v>57.283280000000005</c:v>
                </c:pt>
                <c:pt idx="77">
                  <c:v>57.299960000000013</c:v>
                </c:pt>
                <c:pt idx="78">
                  <c:v>57.316739999999996</c:v>
                </c:pt>
                <c:pt idx="79">
                  <c:v>57.333210000000001</c:v>
                </c:pt>
                <c:pt idx="80">
                  <c:v>57.349859999999993</c:v>
                </c:pt>
                <c:pt idx="81">
                  <c:v>57.366970000000002</c:v>
                </c:pt>
                <c:pt idx="82">
                  <c:v>57.383569999999999</c:v>
                </c:pt>
                <c:pt idx="83">
                  <c:v>57.399850000000001</c:v>
                </c:pt>
                <c:pt idx="84">
                  <c:v>57.416489999999996</c:v>
                </c:pt>
                <c:pt idx="85">
                  <c:v>57.433230000000002</c:v>
                </c:pt>
                <c:pt idx="86">
                  <c:v>57.450259999999993</c:v>
                </c:pt>
                <c:pt idx="87">
                  <c:v>57.466610000000003</c:v>
                </c:pt>
                <c:pt idx="88">
                  <c:v>57.483239999999995</c:v>
                </c:pt>
                <c:pt idx="89">
                  <c:v>57.499960000000002</c:v>
                </c:pt>
                <c:pt idx="90">
                  <c:v>57.51681</c:v>
                </c:pt>
                <c:pt idx="91">
                  <c:v>57.533380000000001</c:v>
                </c:pt>
                <c:pt idx="92">
                  <c:v>57.55001</c:v>
                </c:pt>
                <c:pt idx="93">
                  <c:v>57.56664</c:v>
                </c:pt>
                <c:pt idx="94">
                  <c:v>57.583069999999999</c:v>
                </c:pt>
                <c:pt idx="95">
                  <c:v>57.600030000000011</c:v>
                </c:pt>
                <c:pt idx="96">
                  <c:v>57.616460000000004</c:v>
                </c:pt>
                <c:pt idx="97">
                  <c:v>57.633300000000013</c:v>
                </c:pt>
                <c:pt idx="98">
                  <c:v>57.650130000000011</c:v>
                </c:pt>
                <c:pt idx="99">
                  <c:v>57.666650000000011</c:v>
                </c:pt>
                <c:pt idx="100">
                  <c:v>57.683540000000001</c:v>
                </c:pt>
                <c:pt idx="101">
                  <c:v>57.69988</c:v>
                </c:pt>
                <c:pt idx="102">
                  <c:v>57.716480000000004</c:v>
                </c:pt>
                <c:pt idx="103">
                  <c:v>57.733520000000013</c:v>
                </c:pt>
                <c:pt idx="104">
                  <c:v>57.750130000000013</c:v>
                </c:pt>
                <c:pt idx="105">
                  <c:v>57.76661000000005</c:v>
                </c:pt>
                <c:pt idx="106">
                  <c:v>57.783460000000005</c:v>
                </c:pt>
                <c:pt idx="107">
                  <c:v>57.80021</c:v>
                </c:pt>
                <c:pt idx="108">
                  <c:v>57.816699999999997</c:v>
                </c:pt>
                <c:pt idx="109">
                  <c:v>57.833310000000012</c:v>
                </c:pt>
                <c:pt idx="110">
                  <c:v>57.849940000000004</c:v>
                </c:pt>
                <c:pt idx="111">
                  <c:v>57.866669999999999</c:v>
                </c:pt>
                <c:pt idx="112">
                  <c:v>57.883229999999998</c:v>
                </c:pt>
                <c:pt idx="113">
                  <c:v>57.900059999999996</c:v>
                </c:pt>
                <c:pt idx="114">
                  <c:v>57.916760000000004</c:v>
                </c:pt>
                <c:pt idx="115">
                  <c:v>57.933210000000003</c:v>
                </c:pt>
                <c:pt idx="116">
                  <c:v>57.949859999999994</c:v>
                </c:pt>
                <c:pt idx="117">
                  <c:v>57.966720000000002</c:v>
                </c:pt>
                <c:pt idx="118">
                  <c:v>57.983520000000006</c:v>
                </c:pt>
                <c:pt idx="119">
                  <c:v>57.999970000000012</c:v>
                </c:pt>
                <c:pt idx="120">
                  <c:v>58.016659999999995</c:v>
                </c:pt>
                <c:pt idx="121">
                  <c:v>58.033230000000003</c:v>
                </c:pt>
                <c:pt idx="122">
                  <c:v>58.049839999999996</c:v>
                </c:pt>
                <c:pt idx="123">
                  <c:v>58.06682</c:v>
                </c:pt>
                <c:pt idx="124">
                  <c:v>58.083459999999995</c:v>
                </c:pt>
                <c:pt idx="125">
                  <c:v>58.099920000000012</c:v>
                </c:pt>
                <c:pt idx="126">
                  <c:v>58.116600000000005</c:v>
                </c:pt>
                <c:pt idx="127">
                  <c:v>58.133510000000058</c:v>
                </c:pt>
                <c:pt idx="128">
                  <c:v>58.150089999999999</c:v>
                </c:pt>
                <c:pt idx="129">
                  <c:v>58.166990000000013</c:v>
                </c:pt>
                <c:pt idx="130">
                  <c:v>58.183340000000001</c:v>
                </c:pt>
                <c:pt idx="131">
                  <c:v>58.199910000000067</c:v>
                </c:pt>
                <c:pt idx="132">
                  <c:v>58.216830000000002</c:v>
                </c:pt>
                <c:pt idx="133">
                  <c:v>58.233210000000049</c:v>
                </c:pt>
                <c:pt idx="134">
                  <c:v>58.250120000000003</c:v>
                </c:pt>
                <c:pt idx="135">
                  <c:v>58.266710000000067</c:v>
                </c:pt>
                <c:pt idx="136">
                  <c:v>58.283430000000003</c:v>
                </c:pt>
                <c:pt idx="137">
                  <c:v>58.300200000000004</c:v>
                </c:pt>
                <c:pt idx="138">
                  <c:v>58.316499999999998</c:v>
                </c:pt>
                <c:pt idx="139">
                  <c:v>58.333190000000002</c:v>
                </c:pt>
                <c:pt idx="140">
                  <c:v>58.350139999999996</c:v>
                </c:pt>
                <c:pt idx="141">
                  <c:v>58.366810000000001</c:v>
                </c:pt>
                <c:pt idx="142">
                  <c:v>58.383459999999999</c:v>
                </c:pt>
                <c:pt idx="143">
                  <c:v>58.400210000000001</c:v>
                </c:pt>
                <c:pt idx="144">
                  <c:v>58.416429999999998</c:v>
                </c:pt>
                <c:pt idx="145">
                  <c:v>58.433240000000005</c:v>
                </c:pt>
                <c:pt idx="146">
                  <c:v>58.450009999999999</c:v>
                </c:pt>
                <c:pt idx="147">
                  <c:v>58.466710000000013</c:v>
                </c:pt>
                <c:pt idx="148">
                  <c:v>58.48321</c:v>
                </c:pt>
                <c:pt idx="149">
                  <c:v>58.5</c:v>
                </c:pt>
                <c:pt idx="150">
                  <c:v>58.516770000000001</c:v>
                </c:pt>
                <c:pt idx="151">
                  <c:v>58.533180000000002</c:v>
                </c:pt>
                <c:pt idx="152">
                  <c:v>58.550190000000001</c:v>
                </c:pt>
                <c:pt idx="153">
                  <c:v>58.566790000000012</c:v>
                </c:pt>
                <c:pt idx="154">
                  <c:v>58.583380000000005</c:v>
                </c:pt>
                <c:pt idx="155">
                  <c:v>58.600020000000001</c:v>
                </c:pt>
                <c:pt idx="156">
                  <c:v>58.616600000000005</c:v>
                </c:pt>
                <c:pt idx="157">
                  <c:v>58.633500000000012</c:v>
                </c:pt>
                <c:pt idx="158">
                  <c:v>58.649990000000003</c:v>
                </c:pt>
                <c:pt idx="159">
                  <c:v>58.66666</c:v>
                </c:pt>
                <c:pt idx="160">
                  <c:v>58.683340000000001</c:v>
                </c:pt>
                <c:pt idx="161">
                  <c:v>58.700090000000003</c:v>
                </c:pt>
                <c:pt idx="162">
                  <c:v>58.716730000000013</c:v>
                </c:pt>
                <c:pt idx="163">
                  <c:v>58.733200000000011</c:v>
                </c:pt>
                <c:pt idx="164">
                  <c:v>58.749980000000001</c:v>
                </c:pt>
                <c:pt idx="165">
                  <c:v>58.766820000000003</c:v>
                </c:pt>
                <c:pt idx="166">
                  <c:v>58.783350000000013</c:v>
                </c:pt>
                <c:pt idx="167">
                  <c:v>58.800110000000011</c:v>
                </c:pt>
                <c:pt idx="168">
                  <c:v>58.81673</c:v>
                </c:pt>
                <c:pt idx="169">
                  <c:v>58.833300000000001</c:v>
                </c:pt>
                <c:pt idx="170">
                  <c:v>58.850219999999993</c:v>
                </c:pt>
                <c:pt idx="171">
                  <c:v>58.866600000000005</c:v>
                </c:pt>
                <c:pt idx="172">
                  <c:v>58.883340000000004</c:v>
                </c:pt>
                <c:pt idx="173">
                  <c:v>58.900200000000005</c:v>
                </c:pt>
                <c:pt idx="174">
                  <c:v>58.916649999999997</c:v>
                </c:pt>
                <c:pt idx="175">
                  <c:v>58.933410000000002</c:v>
                </c:pt>
                <c:pt idx="176">
                  <c:v>58.950229999999998</c:v>
                </c:pt>
                <c:pt idx="177">
                  <c:v>58.966850000000001</c:v>
                </c:pt>
                <c:pt idx="178">
                  <c:v>58.983530000000002</c:v>
                </c:pt>
                <c:pt idx="179">
                  <c:v>59.000100000000003</c:v>
                </c:pt>
                <c:pt idx="180">
                  <c:v>59.016619999999996</c:v>
                </c:pt>
                <c:pt idx="181">
                  <c:v>59.033470000000001</c:v>
                </c:pt>
                <c:pt idx="182">
                  <c:v>59.049889999999998</c:v>
                </c:pt>
                <c:pt idx="183">
                  <c:v>59.066600000000001</c:v>
                </c:pt>
                <c:pt idx="184">
                  <c:v>59.083380000000005</c:v>
                </c:pt>
                <c:pt idx="185">
                  <c:v>59.099920000000012</c:v>
                </c:pt>
                <c:pt idx="186">
                  <c:v>59.11665</c:v>
                </c:pt>
                <c:pt idx="187">
                  <c:v>59.133390000000013</c:v>
                </c:pt>
                <c:pt idx="188">
                  <c:v>59.150040000000004</c:v>
                </c:pt>
                <c:pt idx="189">
                  <c:v>59.16675000000005</c:v>
                </c:pt>
                <c:pt idx="190">
                  <c:v>59.183320000000002</c:v>
                </c:pt>
                <c:pt idx="191">
                  <c:v>59.200200000000002</c:v>
                </c:pt>
                <c:pt idx="192">
                  <c:v>59.216710000000013</c:v>
                </c:pt>
                <c:pt idx="193">
                  <c:v>59.233260000000001</c:v>
                </c:pt>
                <c:pt idx="194">
                  <c:v>59.25009</c:v>
                </c:pt>
                <c:pt idx="195">
                  <c:v>59.266600000000011</c:v>
                </c:pt>
                <c:pt idx="196">
                  <c:v>59.283380000000001</c:v>
                </c:pt>
                <c:pt idx="197">
                  <c:v>59.300190000000001</c:v>
                </c:pt>
                <c:pt idx="198">
                  <c:v>59.316809999999997</c:v>
                </c:pt>
                <c:pt idx="199">
                  <c:v>59.333289999999998</c:v>
                </c:pt>
                <c:pt idx="200">
                  <c:v>59.349959999999996</c:v>
                </c:pt>
                <c:pt idx="201">
                  <c:v>59.366580000000006</c:v>
                </c:pt>
                <c:pt idx="202">
                  <c:v>59.383389999999999</c:v>
                </c:pt>
                <c:pt idx="203">
                  <c:v>59.400279999999995</c:v>
                </c:pt>
                <c:pt idx="204">
                  <c:v>59.416920000000005</c:v>
                </c:pt>
                <c:pt idx="205">
                  <c:v>59.43327</c:v>
                </c:pt>
                <c:pt idx="206">
                  <c:v>59.449920000000006</c:v>
                </c:pt>
                <c:pt idx="207">
                  <c:v>59.46669</c:v>
                </c:pt>
                <c:pt idx="208">
                  <c:v>59.483409999999999</c:v>
                </c:pt>
                <c:pt idx="209">
                  <c:v>59.499970000000012</c:v>
                </c:pt>
                <c:pt idx="210">
                  <c:v>59.516849999999998</c:v>
                </c:pt>
                <c:pt idx="211">
                  <c:v>59.533680000000004</c:v>
                </c:pt>
                <c:pt idx="212">
                  <c:v>59.549980000000005</c:v>
                </c:pt>
                <c:pt idx="213">
                  <c:v>59.566470000000002</c:v>
                </c:pt>
                <c:pt idx="214">
                  <c:v>59.583479999999994</c:v>
                </c:pt>
                <c:pt idx="215">
                  <c:v>59.600340000000003</c:v>
                </c:pt>
                <c:pt idx="216">
                  <c:v>59.616679999999995</c:v>
                </c:pt>
                <c:pt idx="217">
                  <c:v>59.63308</c:v>
                </c:pt>
                <c:pt idx="218">
                  <c:v>59.649800000000006</c:v>
                </c:pt>
                <c:pt idx="219">
                  <c:v>59.666980000000002</c:v>
                </c:pt>
                <c:pt idx="220">
                  <c:v>59.683540000000001</c:v>
                </c:pt>
                <c:pt idx="221">
                  <c:v>59.699930000000059</c:v>
                </c:pt>
                <c:pt idx="222">
                  <c:v>59.716889999999999</c:v>
                </c:pt>
                <c:pt idx="223">
                  <c:v>59.73348</c:v>
                </c:pt>
                <c:pt idx="224">
                  <c:v>59.749950000000013</c:v>
                </c:pt>
                <c:pt idx="225">
                  <c:v>59.766770000000058</c:v>
                </c:pt>
                <c:pt idx="226">
                  <c:v>59.783210000000011</c:v>
                </c:pt>
                <c:pt idx="227">
                  <c:v>59.8001</c:v>
                </c:pt>
                <c:pt idx="228">
                  <c:v>59.816879999999998</c:v>
                </c:pt>
                <c:pt idx="229">
                  <c:v>59.833150000000003</c:v>
                </c:pt>
                <c:pt idx="230">
                  <c:v>59.850079999999998</c:v>
                </c:pt>
                <c:pt idx="231">
                  <c:v>59.866879999999995</c:v>
                </c:pt>
                <c:pt idx="232">
                  <c:v>59.883330000000001</c:v>
                </c:pt>
                <c:pt idx="233">
                  <c:v>59.900030000000001</c:v>
                </c:pt>
                <c:pt idx="234">
                  <c:v>59.916899999999998</c:v>
                </c:pt>
                <c:pt idx="235">
                  <c:v>59.933500000000002</c:v>
                </c:pt>
                <c:pt idx="236">
                  <c:v>59.949980000000004</c:v>
                </c:pt>
                <c:pt idx="237">
                  <c:v>59.966840000000005</c:v>
                </c:pt>
                <c:pt idx="238">
                  <c:v>59.983499999999999</c:v>
                </c:pt>
                <c:pt idx="239">
                  <c:v>60.000040000000006</c:v>
                </c:pt>
                <c:pt idx="240">
                  <c:v>60.017019999999995</c:v>
                </c:pt>
                <c:pt idx="241">
                  <c:v>60.0334</c:v>
                </c:pt>
                <c:pt idx="242">
                  <c:v>60.049960000000006</c:v>
                </c:pt>
                <c:pt idx="243">
                  <c:v>60.066860000000005</c:v>
                </c:pt>
                <c:pt idx="244">
                  <c:v>60.083540000000006</c:v>
                </c:pt>
                <c:pt idx="245">
                  <c:v>60.100180000000002</c:v>
                </c:pt>
                <c:pt idx="246">
                  <c:v>60.116659999999996</c:v>
                </c:pt>
                <c:pt idx="247">
                  <c:v>60.133390000000013</c:v>
                </c:pt>
                <c:pt idx="248">
                  <c:v>60.150220000000004</c:v>
                </c:pt>
                <c:pt idx="249">
                  <c:v>60.166770000000049</c:v>
                </c:pt>
                <c:pt idx="250">
                  <c:v>60.183230000000002</c:v>
                </c:pt>
                <c:pt idx="251">
                  <c:v>60.20008</c:v>
                </c:pt>
                <c:pt idx="252">
                  <c:v>60.216760000000001</c:v>
                </c:pt>
                <c:pt idx="253">
                  <c:v>60.233520000000013</c:v>
                </c:pt>
                <c:pt idx="254">
                  <c:v>60.250130000000013</c:v>
                </c:pt>
                <c:pt idx="255">
                  <c:v>60.26661000000005</c:v>
                </c:pt>
                <c:pt idx="256">
                  <c:v>60.283500000000011</c:v>
                </c:pt>
                <c:pt idx="257">
                  <c:v>60.300110000000011</c:v>
                </c:pt>
                <c:pt idx="258">
                  <c:v>60.316739999999996</c:v>
                </c:pt>
                <c:pt idx="259">
                  <c:v>60.333380000000005</c:v>
                </c:pt>
                <c:pt idx="260">
                  <c:v>60.349910000000001</c:v>
                </c:pt>
                <c:pt idx="261">
                  <c:v>60.366770000000002</c:v>
                </c:pt>
                <c:pt idx="262">
                  <c:v>60.383449999999996</c:v>
                </c:pt>
                <c:pt idx="263">
                  <c:v>60.400240000000004</c:v>
                </c:pt>
                <c:pt idx="264">
                  <c:v>60.416920000000005</c:v>
                </c:pt>
                <c:pt idx="265">
                  <c:v>60.433400000000006</c:v>
                </c:pt>
                <c:pt idx="266">
                  <c:v>60.450059999999993</c:v>
                </c:pt>
                <c:pt idx="267">
                  <c:v>60.466810000000002</c:v>
                </c:pt>
                <c:pt idx="268">
                  <c:v>60.483530000000002</c:v>
                </c:pt>
                <c:pt idx="269">
                  <c:v>60.500170000000011</c:v>
                </c:pt>
                <c:pt idx="270">
                  <c:v>60.516740000000006</c:v>
                </c:pt>
                <c:pt idx="271">
                  <c:v>60.533370000000012</c:v>
                </c:pt>
                <c:pt idx="272">
                  <c:v>60.550219999999996</c:v>
                </c:pt>
                <c:pt idx="273">
                  <c:v>60.566890000000001</c:v>
                </c:pt>
                <c:pt idx="274">
                  <c:v>60.583330000000011</c:v>
                </c:pt>
                <c:pt idx="275">
                  <c:v>60.599970000000013</c:v>
                </c:pt>
                <c:pt idx="276">
                  <c:v>60.616750000000003</c:v>
                </c:pt>
                <c:pt idx="277">
                  <c:v>60.633330000000051</c:v>
                </c:pt>
                <c:pt idx="278">
                  <c:v>60.65</c:v>
                </c:pt>
                <c:pt idx="279">
                  <c:v>60.666560000000011</c:v>
                </c:pt>
                <c:pt idx="280">
                  <c:v>60.683479999999996</c:v>
                </c:pt>
                <c:pt idx="281">
                  <c:v>60.700190000000013</c:v>
                </c:pt>
                <c:pt idx="282">
                  <c:v>60.716770000000011</c:v>
                </c:pt>
                <c:pt idx="283">
                  <c:v>60.733610000000013</c:v>
                </c:pt>
                <c:pt idx="284">
                  <c:v>60.750190000000003</c:v>
                </c:pt>
                <c:pt idx="285">
                  <c:v>60.766750000000059</c:v>
                </c:pt>
                <c:pt idx="286">
                  <c:v>60.783570000000012</c:v>
                </c:pt>
                <c:pt idx="287">
                  <c:v>60.800069999999998</c:v>
                </c:pt>
                <c:pt idx="288">
                  <c:v>60.816619999999993</c:v>
                </c:pt>
                <c:pt idx="289">
                  <c:v>60.833469999999998</c:v>
                </c:pt>
                <c:pt idx="290">
                  <c:v>60.850219999999993</c:v>
                </c:pt>
                <c:pt idx="291">
                  <c:v>60.866859999999996</c:v>
                </c:pt>
                <c:pt idx="292">
                  <c:v>60.883069999999996</c:v>
                </c:pt>
                <c:pt idx="293">
                  <c:v>60.899970000000003</c:v>
                </c:pt>
                <c:pt idx="294">
                  <c:v>60.916849999999997</c:v>
                </c:pt>
                <c:pt idx="295">
                  <c:v>60.933170000000011</c:v>
                </c:pt>
                <c:pt idx="296">
                  <c:v>60.949980000000004</c:v>
                </c:pt>
                <c:pt idx="297">
                  <c:v>60.966889999999999</c:v>
                </c:pt>
                <c:pt idx="298">
                  <c:v>60.983520000000006</c:v>
                </c:pt>
                <c:pt idx="299">
                  <c:v>61.000050000000002</c:v>
                </c:pt>
                <c:pt idx="300">
                  <c:v>61.016689999999997</c:v>
                </c:pt>
                <c:pt idx="301">
                  <c:v>61.033300000000011</c:v>
                </c:pt>
                <c:pt idx="302">
                  <c:v>61.050059999999995</c:v>
                </c:pt>
                <c:pt idx="303">
                  <c:v>61.066830000000003</c:v>
                </c:pt>
                <c:pt idx="304">
                  <c:v>61.083500000000001</c:v>
                </c:pt>
                <c:pt idx="305">
                  <c:v>61.099920000000012</c:v>
                </c:pt>
                <c:pt idx="306">
                  <c:v>61.116700000000002</c:v>
                </c:pt>
                <c:pt idx="307">
                  <c:v>61.133490000000002</c:v>
                </c:pt>
                <c:pt idx="308">
                  <c:v>61.14996</c:v>
                </c:pt>
                <c:pt idx="309">
                  <c:v>61.16675000000005</c:v>
                </c:pt>
                <c:pt idx="310">
                  <c:v>61.18356</c:v>
                </c:pt>
                <c:pt idx="311">
                  <c:v>61.200220000000002</c:v>
                </c:pt>
                <c:pt idx="312">
                  <c:v>61.216840000000005</c:v>
                </c:pt>
                <c:pt idx="313">
                  <c:v>61.23337000000005</c:v>
                </c:pt>
                <c:pt idx="314">
                  <c:v>61.250300000000003</c:v>
                </c:pt>
                <c:pt idx="315">
                  <c:v>61.266620000000003</c:v>
                </c:pt>
                <c:pt idx="316">
                  <c:v>61.283410000000003</c:v>
                </c:pt>
                <c:pt idx="317">
                  <c:v>61.3003</c:v>
                </c:pt>
                <c:pt idx="318">
                  <c:v>61.316699999999997</c:v>
                </c:pt>
                <c:pt idx="319">
                  <c:v>61.333330000000011</c:v>
                </c:pt>
                <c:pt idx="320">
                  <c:v>61.350259999999999</c:v>
                </c:pt>
                <c:pt idx="321">
                  <c:v>61.366700000000002</c:v>
                </c:pt>
                <c:pt idx="322">
                  <c:v>61.383429999999997</c:v>
                </c:pt>
                <c:pt idx="323">
                  <c:v>61.400469999999999</c:v>
                </c:pt>
                <c:pt idx="324">
                  <c:v>61.416649999999997</c:v>
                </c:pt>
                <c:pt idx="325">
                  <c:v>61.433340000000001</c:v>
                </c:pt>
                <c:pt idx="326">
                  <c:v>61.450219999999995</c:v>
                </c:pt>
                <c:pt idx="327">
                  <c:v>61.466840000000005</c:v>
                </c:pt>
                <c:pt idx="328">
                  <c:v>61.483629999999998</c:v>
                </c:pt>
                <c:pt idx="329">
                  <c:v>61.500300000000003</c:v>
                </c:pt>
                <c:pt idx="330">
                  <c:v>61.516649999999998</c:v>
                </c:pt>
                <c:pt idx="331">
                  <c:v>61.533390000000011</c:v>
                </c:pt>
                <c:pt idx="332">
                  <c:v>61.549980000000005</c:v>
                </c:pt>
                <c:pt idx="333">
                  <c:v>61.566970000000012</c:v>
                </c:pt>
                <c:pt idx="334">
                  <c:v>61.583560000000006</c:v>
                </c:pt>
                <c:pt idx="335">
                  <c:v>61.599900000000012</c:v>
                </c:pt>
                <c:pt idx="336">
                  <c:v>61.616700000000002</c:v>
                </c:pt>
                <c:pt idx="337">
                  <c:v>61.633410000000012</c:v>
                </c:pt>
                <c:pt idx="338">
                  <c:v>61.650259999999996</c:v>
                </c:pt>
                <c:pt idx="339">
                  <c:v>61.666620000000002</c:v>
                </c:pt>
                <c:pt idx="340">
                  <c:v>61.683150000000012</c:v>
                </c:pt>
                <c:pt idx="341">
                  <c:v>61.700290000000003</c:v>
                </c:pt>
                <c:pt idx="342">
                  <c:v>61.716770000000011</c:v>
                </c:pt>
                <c:pt idx="343">
                  <c:v>61.733400000000003</c:v>
                </c:pt>
                <c:pt idx="344">
                  <c:v>61.7502</c:v>
                </c:pt>
                <c:pt idx="345">
                  <c:v>61.766810000000049</c:v>
                </c:pt>
                <c:pt idx="346">
                  <c:v>61.78349</c:v>
                </c:pt>
                <c:pt idx="347">
                  <c:v>61.799910000000075</c:v>
                </c:pt>
                <c:pt idx="348">
                  <c:v>61.816809999999997</c:v>
                </c:pt>
                <c:pt idx="349">
                  <c:v>61.833629999999999</c:v>
                </c:pt>
                <c:pt idx="350">
                  <c:v>61.849899999999998</c:v>
                </c:pt>
                <c:pt idx="351">
                  <c:v>61.866730000000011</c:v>
                </c:pt>
                <c:pt idx="352">
                  <c:v>61.88353</c:v>
                </c:pt>
                <c:pt idx="353">
                  <c:v>61.900130000000011</c:v>
                </c:pt>
                <c:pt idx="354">
                  <c:v>61.917009999999998</c:v>
                </c:pt>
                <c:pt idx="355">
                  <c:v>61.93374</c:v>
                </c:pt>
                <c:pt idx="356">
                  <c:v>61.950259999999993</c:v>
                </c:pt>
                <c:pt idx="357">
                  <c:v>61.966920000000002</c:v>
                </c:pt>
                <c:pt idx="358">
                  <c:v>61.983520000000006</c:v>
                </c:pt>
                <c:pt idx="359">
                  <c:v>62.000150000000012</c:v>
                </c:pt>
                <c:pt idx="360">
                  <c:v>62.016770000000001</c:v>
                </c:pt>
                <c:pt idx="361">
                  <c:v>62.033650000000002</c:v>
                </c:pt>
                <c:pt idx="362">
                  <c:v>62.049960000000006</c:v>
                </c:pt>
                <c:pt idx="363">
                  <c:v>62.066720000000011</c:v>
                </c:pt>
                <c:pt idx="364">
                  <c:v>62.083740000000006</c:v>
                </c:pt>
                <c:pt idx="365">
                  <c:v>62.100230000000003</c:v>
                </c:pt>
                <c:pt idx="366">
                  <c:v>62.116910000000011</c:v>
                </c:pt>
                <c:pt idx="367">
                  <c:v>62.13344</c:v>
                </c:pt>
                <c:pt idx="368">
                  <c:v>62.150040000000004</c:v>
                </c:pt>
                <c:pt idx="369">
                  <c:v>62.166610000000013</c:v>
                </c:pt>
                <c:pt idx="370">
                  <c:v>62.183460000000004</c:v>
                </c:pt>
                <c:pt idx="371">
                  <c:v>62.200130000000058</c:v>
                </c:pt>
                <c:pt idx="372">
                  <c:v>62.216900000000003</c:v>
                </c:pt>
                <c:pt idx="373">
                  <c:v>62.233530000000059</c:v>
                </c:pt>
                <c:pt idx="374">
                  <c:v>62.25</c:v>
                </c:pt>
                <c:pt idx="375">
                  <c:v>62.266950000000058</c:v>
                </c:pt>
                <c:pt idx="376">
                  <c:v>62.283350000000013</c:v>
                </c:pt>
                <c:pt idx="377">
                  <c:v>62.300079999999994</c:v>
                </c:pt>
                <c:pt idx="378">
                  <c:v>62.316879999999998</c:v>
                </c:pt>
                <c:pt idx="379">
                  <c:v>62.333370000000002</c:v>
                </c:pt>
                <c:pt idx="380">
                  <c:v>62.350249999999996</c:v>
                </c:pt>
                <c:pt idx="381">
                  <c:v>62.366669999999999</c:v>
                </c:pt>
                <c:pt idx="382">
                  <c:v>62.383489999999995</c:v>
                </c:pt>
                <c:pt idx="383">
                  <c:v>62.400310000000012</c:v>
                </c:pt>
                <c:pt idx="384">
                  <c:v>62.416499999999999</c:v>
                </c:pt>
                <c:pt idx="385">
                  <c:v>62.433400000000006</c:v>
                </c:pt>
                <c:pt idx="386">
                  <c:v>62.450239999999994</c:v>
                </c:pt>
                <c:pt idx="387">
                  <c:v>62.466800000000006</c:v>
                </c:pt>
                <c:pt idx="388">
                  <c:v>62.483350000000002</c:v>
                </c:pt>
                <c:pt idx="389">
                  <c:v>62.500410000000002</c:v>
                </c:pt>
                <c:pt idx="390">
                  <c:v>62.516859999999994</c:v>
                </c:pt>
                <c:pt idx="391">
                  <c:v>62.533470000000001</c:v>
                </c:pt>
                <c:pt idx="392">
                  <c:v>62.550289999999997</c:v>
                </c:pt>
                <c:pt idx="393">
                  <c:v>62.566570000000013</c:v>
                </c:pt>
                <c:pt idx="394">
                  <c:v>62.583629999999999</c:v>
                </c:pt>
                <c:pt idx="395">
                  <c:v>62.600030000000011</c:v>
                </c:pt>
                <c:pt idx="396">
                  <c:v>62.616600000000005</c:v>
                </c:pt>
                <c:pt idx="397">
                  <c:v>62.633570000000013</c:v>
                </c:pt>
                <c:pt idx="398">
                  <c:v>62.649950000000011</c:v>
                </c:pt>
                <c:pt idx="399">
                  <c:v>62.666700000000013</c:v>
                </c:pt>
                <c:pt idx="400">
                  <c:v>62.683350000000011</c:v>
                </c:pt>
                <c:pt idx="401">
                  <c:v>62.700060000000001</c:v>
                </c:pt>
                <c:pt idx="402">
                  <c:v>62.716790000000003</c:v>
                </c:pt>
                <c:pt idx="403">
                  <c:v>62.733530000000059</c:v>
                </c:pt>
                <c:pt idx="404">
                  <c:v>62.750160000000001</c:v>
                </c:pt>
                <c:pt idx="405">
                  <c:v>62.766830000000013</c:v>
                </c:pt>
                <c:pt idx="406">
                  <c:v>62.783470000000001</c:v>
                </c:pt>
                <c:pt idx="407">
                  <c:v>62.800079999999994</c:v>
                </c:pt>
                <c:pt idx="408">
                  <c:v>62.816749999999999</c:v>
                </c:pt>
                <c:pt idx="409">
                  <c:v>62.83352</c:v>
                </c:pt>
                <c:pt idx="410">
                  <c:v>62.850419999999993</c:v>
                </c:pt>
                <c:pt idx="411">
                  <c:v>62.867190000000001</c:v>
                </c:pt>
                <c:pt idx="412">
                  <c:v>62.883330000000001</c:v>
                </c:pt>
                <c:pt idx="413">
                  <c:v>62.900030000000001</c:v>
                </c:pt>
                <c:pt idx="414">
                  <c:v>62.916829999999997</c:v>
                </c:pt>
                <c:pt idx="415">
                  <c:v>62.933160000000001</c:v>
                </c:pt>
                <c:pt idx="416">
                  <c:v>62.950120000000005</c:v>
                </c:pt>
                <c:pt idx="417">
                  <c:v>62.966879999999996</c:v>
                </c:pt>
                <c:pt idx="418">
                  <c:v>62.983599999999996</c:v>
                </c:pt>
                <c:pt idx="419">
                  <c:v>63.000170000000011</c:v>
                </c:pt>
                <c:pt idx="420">
                  <c:v>63.016489999999997</c:v>
                </c:pt>
                <c:pt idx="421">
                  <c:v>63.033550000000012</c:v>
                </c:pt>
                <c:pt idx="422">
                  <c:v>63.050089999999997</c:v>
                </c:pt>
                <c:pt idx="423">
                  <c:v>63.066660000000006</c:v>
                </c:pt>
                <c:pt idx="424">
                  <c:v>63.083619999999996</c:v>
                </c:pt>
                <c:pt idx="425">
                  <c:v>63.100200000000001</c:v>
                </c:pt>
                <c:pt idx="426">
                  <c:v>63.116839999999996</c:v>
                </c:pt>
                <c:pt idx="427">
                  <c:v>63.133600000000001</c:v>
                </c:pt>
                <c:pt idx="428">
                  <c:v>63.150320000000001</c:v>
                </c:pt>
                <c:pt idx="429">
                  <c:v>63.166940000000011</c:v>
                </c:pt>
                <c:pt idx="430">
                  <c:v>63.18338</c:v>
                </c:pt>
                <c:pt idx="431">
                  <c:v>63.200420000000001</c:v>
                </c:pt>
                <c:pt idx="432">
                  <c:v>63.217010000000002</c:v>
                </c:pt>
                <c:pt idx="433">
                  <c:v>63.233380000000011</c:v>
                </c:pt>
                <c:pt idx="434">
                  <c:v>63.250080000000004</c:v>
                </c:pt>
                <c:pt idx="435">
                  <c:v>63.266820000000003</c:v>
                </c:pt>
                <c:pt idx="436">
                  <c:v>63.283760000000001</c:v>
                </c:pt>
                <c:pt idx="437">
                  <c:v>63.3</c:v>
                </c:pt>
                <c:pt idx="438">
                  <c:v>63.31653</c:v>
                </c:pt>
                <c:pt idx="439">
                  <c:v>63.333510000000011</c:v>
                </c:pt>
                <c:pt idx="440">
                  <c:v>63.349989999999998</c:v>
                </c:pt>
                <c:pt idx="441">
                  <c:v>63.366669999999999</c:v>
                </c:pt>
                <c:pt idx="442">
                  <c:v>63.383510000000001</c:v>
                </c:pt>
                <c:pt idx="443">
                  <c:v>63.400120000000001</c:v>
                </c:pt>
                <c:pt idx="444">
                  <c:v>63.417099999999998</c:v>
                </c:pt>
                <c:pt idx="445">
                  <c:v>63.433750000000003</c:v>
                </c:pt>
                <c:pt idx="446">
                  <c:v>63.450059999999993</c:v>
                </c:pt>
                <c:pt idx="447">
                  <c:v>63.46678</c:v>
                </c:pt>
                <c:pt idx="448">
                  <c:v>63.48359</c:v>
                </c:pt>
                <c:pt idx="449">
                  <c:v>63.500250000000001</c:v>
                </c:pt>
                <c:pt idx="450">
                  <c:v>63.516799999999996</c:v>
                </c:pt>
                <c:pt idx="451">
                  <c:v>63.533320000000003</c:v>
                </c:pt>
                <c:pt idx="452">
                  <c:v>63.550200000000004</c:v>
                </c:pt>
                <c:pt idx="453">
                  <c:v>63.566850000000002</c:v>
                </c:pt>
                <c:pt idx="454">
                  <c:v>63.583449999999999</c:v>
                </c:pt>
                <c:pt idx="455">
                  <c:v>63.600100000000012</c:v>
                </c:pt>
                <c:pt idx="456">
                  <c:v>63.616689999999998</c:v>
                </c:pt>
                <c:pt idx="457">
                  <c:v>63.633270000000003</c:v>
                </c:pt>
                <c:pt idx="458">
                  <c:v>63.65014</c:v>
                </c:pt>
                <c:pt idx="459">
                  <c:v>63.667010000000012</c:v>
                </c:pt>
                <c:pt idx="460">
                  <c:v>63.683570000000003</c:v>
                </c:pt>
                <c:pt idx="461">
                  <c:v>63.700270000000003</c:v>
                </c:pt>
                <c:pt idx="462">
                  <c:v>63.717040000000004</c:v>
                </c:pt>
                <c:pt idx="463">
                  <c:v>63.733490000000003</c:v>
                </c:pt>
                <c:pt idx="464">
                  <c:v>63.750130000000013</c:v>
                </c:pt>
                <c:pt idx="465">
                  <c:v>63.766890000000011</c:v>
                </c:pt>
                <c:pt idx="466">
                  <c:v>63.783560000000001</c:v>
                </c:pt>
                <c:pt idx="467">
                  <c:v>63.8001</c:v>
                </c:pt>
                <c:pt idx="468">
                  <c:v>63.816969999999998</c:v>
                </c:pt>
                <c:pt idx="469">
                  <c:v>63.833350000000003</c:v>
                </c:pt>
                <c:pt idx="470">
                  <c:v>63.850169999999999</c:v>
                </c:pt>
                <c:pt idx="471">
                  <c:v>63.866889999999998</c:v>
                </c:pt>
                <c:pt idx="472">
                  <c:v>63.883279999999999</c:v>
                </c:pt>
                <c:pt idx="473">
                  <c:v>63.900269999999999</c:v>
                </c:pt>
                <c:pt idx="474">
                  <c:v>63.916979999999995</c:v>
                </c:pt>
                <c:pt idx="475">
                  <c:v>63.933550000000011</c:v>
                </c:pt>
                <c:pt idx="476">
                  <c:v>63.950150000000001</c:v>
                </c:pt>
                <c:pt idx="477">
                  <c:v>63.96678</c:v>
                </c:pt>
                <c:pt idx="478">
                  <c:v>63.983679999999993</c:v>
                </c:pt>
                <c:pt idx="479">
                  <c:v>64.00036999999999</c:v>
                </c:pt>
                <c:pt idx="480">
                  <c:v>64.016949999999994</c:v>
                </c:pt>
                <c:pt idx="481">
                  <c:v>64.033540000000002</c:v>
                </c:pt>
                <c:pt idx="482">
                  <c:v>64.050280000000001</c:v>
                </c:pt>
                <c:pt idx="483">
                  <c:v>64.066800000000001</c:v>
                </c:pt>
                <c:pt idx="484">
                  <c:v>64.083590000000001</c:v>
                </c:pt>
                <c:pt idx="485">
                  <c:v>64.100020000000001</c:v>
                </c:pt>
                <c:pt idx="486">
                  <c:v>64.116849999999999</c:v>
                </c:pt>
                <c:pt idx="487">
                  <c:v>64.133610000000004</c:v>
                </c:pt>
                <c:pt idx="488">
                  <c:v>64.149990000000003</c:v>
                </c:pt>
                <c:pt idx="489">
                  <c:v>64.166869999999989</c:v>
                </c:pt>
                <c:pt idx="490">
                  <c:v>64.183539999999979</c:v>
                </c:pt>
                <c:pt idx="491">
                  <c:v>64.200339999999983</c:v>
                </c:pt>
                <c:pt idx="492">
                  <c:v>64.216790000000003</c:v>
                </c:pt>
                <c:pt idx="493">
                  <c:v>64.233350000000002</c:v>
                </c:pt>
                <c:pt idx="494">
                  <c:v>64.250439999999998</c:v>
                </c:pt>
                <c:pt idx="495">
                  <c:v>64.266750000000002</c:v>
                </c:pt>
                <c:pt idx="496">
                  <c:v>64.283540000000002</c:v>
                </c:pt>
                <c:pt idx="497">
                  <c:v>64.300460000000001</c:v>
                </c:pt>
                <c:pt idx="498">
                  <c:v>64.31671</c:v>
                </c:pt>
                <c:pt idx="499">
                  <c:v>64.333579999999998</c:v>
                </c:pt>
                <c:pt idx="500">
                  <c:v>64.350329999999985</c:v>
                </c:pt>
                <c:pt idx="501">
                  <c:v>64.366709999999998</c:v>
                </c:pt>
                <c:pt idx="502">
                  <c:v>64.38364</c:v>
                </c:pt>
                <c:pt idx="503">
                  <c:v>64.400189999999995</c:v>
                </c:pt>
                <c:pt idx="504">
                  <c:v>64.416880000000006</c:v>
                </c:pt>
                <c:pt idx="505">
                  <c:v>64.43338</c:v>
                </c:pt>
                <c:pt idx="506">
                  <c:v>64.450059999999993</c:v>
                </c:pt>
                <c:pt idx="507">
                  <c:v>64.466830000000002</c:v>
                </c:pt>
                <c:pt idx="508">
                  <c:v>64.483649999999997</c:v>
                </c:pt>
                <c:pt idx="509">
                  <c:v>64.500489999999999</c:v>
                </c:pt>
                <c:pt idx="510">
                  <c:v>64.516710000000003</c:v>
                </c:pt>
                <c:pt idx="511">
                  <c:v>64.533609999999996</c:v>
                </c:pt>
                <c:pt idx="512">
                  <c:v>64.550270000000012</c:v>
                </c:pt>
                <c:pt idx="513">
                  <c:v>64.566680000000005</c:v>
                </c:pt>
                <c:pt idx="514">
                  <c:v>64.58347999999998</c:v>
                </c:pt>
                <c:pt idx="515">
                  <c:v>64.600110000000001</c:v>
                </c:pt>
                <c:pt idx="516">
                  <c:v>64.616839999999982</c:v>
                </c:pt>
                <c:pt idx="517">
                  <c:v>64.633579999999981</c:v>
                </c:pt>
                <c:pt idx="518">
                  <c:v>64.650189999999981</c:v>
                </c:pt>
                <c:pt idx="519">
                  <c:v>64.666809999999998</c:v>
                </c:pt>
                <c:pt idx="520">
                  <c:v>64.683669999999992</c:v>
                </c:pt>
                <c:pt idx="521">
                  <c:v>64.7002600000001</c:v>
                </c:pt>
                <c:pt idx="522">
                  <c:v>64.7170500000001</c:v>
                </c:pt>
                <c:pt idx="523">
                  <c:v>64.733599999999996</c:v>
                </c:pt>
                <c:pt idx="524">
                  <c:v>64.750209999999996</c:v>
                </c:pt>
                <c:pt idx="525">
                  <c:v>64.766949999999994</c:v>
                </c:pt>
                <c:pt idx="526">
                  <c:v>64.783530000000013</c:v>
                </c:pt>
                <c:pt idx="527">
                  <c:v>64.799909999999997</c:v>
                </c:pt>
                <c:pt idx="528">
                  <c:v>64.816860000000005</c:v>
                </c:pt>
                <c:pt idx="529">
                  <c:v>64.833619999999996</c:v>
                </c:pt>
                <c:pt idx="530">
                  <c:v>64.849970000000013</c:v>
                </c:pt>
                <c:pt idx="531">
                  <c:v>64.867070000000012</c:v>
                </c:pt>
                <c:pt idx="532">
                  <c:v>64.883809999999983</c:v>
                </c:pt>
                <c:pt idx="533">
                  <c:v>64.900200000000027</c:v>
                </c:pt>
                <c:pt idx="534">
                  <c:v>64.917190000000147</c:v>
                </c:pt>
                <c:pt idx="535">
                  <c:v>64.933589999999995</c:v>
                </c:pt>
                <c:pt idx="536">
                  <c:v>64.950210000000027</c:v>
                </c:pt>
                <c:pt idx="537">
                  <c:v>64.966920000000115</c:v>
                </c:pt>
                <c:pt idx="538">
                  <c:v>64.983590000000007</c:v>
                </c:pt>
              </c:numCache>
            </c:numRef>
          </c:xVal>
          <c:yVal>
            <c:numRef>
              <c:f>Data!$O$2:$O$2999</c:f>
              <c:numCache>
                <c:formatCode>General</c:formatCode>
                <c:ptCount val="2998"/>
                <c:pt idx="0">
                  <c:v>1.3603000000000016E-2</c:v>
                </c:pt>
                <c:pt idx="1">
                  <c:v>1.2685000000000005E-2</c:v>
                </c:pt>
                <c:pt idx="2">
                  <c:v>1.0992999999999999E-2</c:v>
                </c:pt>
                <c:pt idx="3">
                  <c:v>1.1423000000000018E-2</c:v>
                </c:pt>
                <c:pt idx="4">
                  <c:v>1.5103999999999999E-2</c:v>
                </c:pt>
                <c:pt idx="5">
                  <c:v>1.6111E-2</c:v>
                </c:pt>
                <c:pt idx="6">
                  <c:v>1.4871000000000001E-2</c:v>
                </c:pt>
                <c:pt idx="7">
                  <c:v>9.3990000000000185E-3</c:v>
                </c:pt>
                <c:pt idx="8">
                  <c:v>8.7479999999999988E-3</c:v>
                </c:pt>
                <c:pt idx="9">
                  <c:v>8.3480000000000047E-3</c:v>
                </c:pt>
                <c:pt idx="10">
                  <c:v>1.1773000000000007E-2</c:v>
                </c:pt>
                <c:pt idx="11">
                  <c:v>1.3877E-2</c:v>
                </c:pt>
                <c:pt idx="12">
                  <c:v>1.5535E-2</c:v>
                </c:pt>
                <c:pt idx="13">
                  <c:v>1.6125000000000007E-2</c:v>
                </c:pt>
                <c:pt idx="14">
                  <c:v>1.3649000000000001E-2</c:v>
                </c:pt>
                <c:pt idx="15">
                  <c:v>1.6507000000000001E-2</c:v>
                </c:pt>
                <c:pt idx="16">
                  <c:v>2.0091000000000012E-2</c:v>
                </c:pt>
                <c:pt idx="17">
                  <c:v>1.9914000000000001E-2</c:v>
                </c:pt>
                <c:pt idx="18">
                  <c:v>1.2864000000000007E-2</c:v>
                </c:pt>
                <c:pt idx="19">
                  <c:v>1.1811000000000014E-2</c:v>
                </c:pt>
                <c:pt idx="20">
                  <c:v>1.0420000000000007E-2</c:v>
                </c:pt>
                <c:pt idx="21">
                  <c:v>1.5539000000000001E-2</c:v>
                </c:pt>
                <c:pt idx="22">
                  <c:v>1.0361000000000007E-2</c:v>
                </c:pt>
                <c:pt idx="23">
                  <c:v>1.3063000000000003E-2</c:v>
                </c:pt>
                <c:pt idx="24">
                  <c:v>1.3814000000000003E-2</c:v>
                </c:pt>
                <c:pt idx="25">
                  <c:v>1.7399000000000001E-2</c:v>
                </c:pt>
                <c:pt idx="26">
                  <c:v>1.6159E-2</c:v>
                </c:pt>
                <c:pt idx="27">
                  <c:v>1.6232E-2</c:v>
                </c:pt>
                <c:pt idx="28">
                  <c:v>1.6036000000000002E-2</c:v>
                </c:pt>
                <c:pt idx="29">
                  <c:v>1.6131000000000003E-2</c:v>
                </c:pt>
                <c:pt idx="30">
                  <c:v>1.1932999999999999E-2</c:v>
                </c:pt>
                <c:pt idx="31">
                  <c:v>1.4396999999999986E-2</c:v>
                </c:pt>
                <c:pt idx="32">
                  <c:v>1.7493000000000002E-2</c:v>
                </c:pt>
                <c:pt idx="33">
                  <c:v>1.7734E-2</c:v>
                </c:pt>
                <c:pt idx="34">
                  <c:v>1.3915E-2</c:v>
                </c:pt>
                <c:pt idx="35">
                  <c:v>1.4068000000000001E-2</c:v>
                </c:pt>
                <c:pt idx="36">
                  <c:v>1.213799999999998E-2</c:v>
                </c:pt>
                <c:pt idx="37">
                  <c:v>1.6704000000000024E-2</c:v>
                </c:pt>
                <c:pt idx="38">
                  <c:v>1.3961000000000017E-2</c:v>
                </c:pt>
                <c:pt idx="39">
                  <c:v>1.5313999999999998E-2</c:v>
                </c:pt>
                <c:pt idx="40">
                  <c:v>1.2626E-2</c:v>
                </c:pt>
                <c:pt idx="41">
                  <c:v>1.2121000000000003E-2</c:v>
                </c:pt>
                <c:pt idx="42">
                  <c:v>1.0088E-2</c:v>
                </c:pt>
                <c:pt idx="43">
                  <c:v>1.3918000000000003E-2</c:v>
                </c:pt>
                <c:pt idx="44">
                  <c:v>1.6504999999999999E-2</c:v>
                </c:pt>
                <c:pt idx="45">
                  <c:v>1.9092000000000001E-2</c:v>
                </c:pt>
                <c:pt idx="46">
                  <c:v>1.5325000000000005E-2</c:v>
                </c:pt>
                <c:pt idx="47">
                  <c:v>1.4366E-2</c:v>
                </c:pt>
                <c:pt idx="48">
                  <c:v>1.4225E-2</c:v>
                </c:pt>
                <c:pt idx="49">
                  <c:v>1.5629000000000001E-2</c:v>
                </c:pt>
                <c:pt idx="50">
                  <c:v>1.4992E-2</c:v>
                </c:pt>
                <c:pt idx="51">
                  <c:v>1.0704000000000003E-2</c:v>
                </c:pt>
                <c:pt idx="52">
                  <c:v>1.5862999999999999E-2</c:v>
                </c:pt>
                <c:pt idx="53">
                  <c:v>1.2558999999999996E-2</c:v>
                </c:pt>
                <c:pt idx="54">
                  <c:v>1.8674000000000003E-2</c:v>
                </c:pt>
                <c:pt idx="55">
                  <c:v>1.4131999999999994E-2</c:v>
                </c:pt>
                <c:pt idx="56">
                  <c:v>1.6164000000000001E-2</c:v>
                </c:pt>
                <c:pt idx="57">
                  <c:v>1.4740000000000001E-2</c:v>
                </c:pt>
                <c:pt idx="58">
                  <c:v>1.1979999999999999E-2</c:v>
                </c:pt>
                <c:pt idx="59">
                  <c:v>1.3455999999999999E-2</c:v>
                </c:pt>
                <c:pt idx="60">
                  <c:v>1.5020000000000014E-2</c:v>
                </c:pt>
                <c:pt idx="61">
                  <c:v>1.8543000000000021E-2</c:v>
                </c:pt>
                <c:pt idx="62">
                  <c:v>1.4350999999999996E-2</c:v>
                </c:pt>
                <c:pt idx="63">
                  <c:v>1.0344000000000001E-2</c:v>
                </c:pt>
                <c:pt idx="64">
                  <c:v>1.3453000000000001E-2</c:v>
                </c:pt>
                <c:pt idx="65">
                  <c:v>1.6419E-2</c:v>
                </c:pt>
                <c:pt idx="66">
                  <c:v>1.8997E-2</c:v>
                </c:pt>
                <c:pt idx="67">
                  <c:v>1.3310000000000001E-2</c:v>
                </c:pt>
                <c:pt idx="68">
                  <c:v>1.2537999999999994E-2</c:v>
                </c:pt>
                <c:pt idx="69">
                  <c:v>1.1553000000000001E-2</c:v>
                </c:pt>
                <c:pt idx="70">
                  <c:v>1.1867000000000015E-2</c:v>
                </c:pt>
                <c:pt idx="71">
                  <c:v>1.6469000000000001E-2</c:v>
                </c:pt>
                <c:pt idx="72">
                  <c:v>1.6240000000000025E-2</c:v>
                </c:pt>
                <c:pt idx="73">
                  <c:v>1.3349000000000001E-2</c:v>
                </c:pt>
                <c:pt idx="74">
                  <c:v>1.4633E-2</c:v>
                </c:pt>
                <c:pt idx="75">
                  <c:v>1.7092E-2</c:v>
                </c:pt>
                <c:pt idx="76">
                  <c:v>1.8574E-2</c:v>
                </c:pt>
                <c:pt idx="77">
                  <c:v>1.6215E-2</c:v>
                </c:pt>
                <c:pt idx="78">
                  <c:v>1.5949999999999999E-2</c:v>
                </c:pt>
                <c:pt idx="79">
                  <c:v>1.7351999999999999E-2</c:v>
                </c:pt>
                <c:pt idx="80">
                  <c:v>1.2013999999999986E-2</c:v>
                </c:pt>
                <c:pt idx="81">
                  <c:v>1.3512000000000001E-2</c:v>
                </c:pt>
                <c:pt idx="82">
                  <c:v>1.7691999999999999E-2</c:v>
                </c:pt>
                <c:pt idx="83">
                  <c:v>1.9533999999999999E-2</c:v>
                </c:pt>
                <c:pt idx="84">
                  <c:v>1.5845999999999999E-2</c:v>
                </c:pt>
                <c:pt idx="85">
                  <c:v>1.1900000000000025E-2</c:v>
                </c:pt>
                <c:pt idx="86">
                  <c:v>1.2319999999999998E-2</c:v>
                </c:pt>
                <c:pt idx="87">
                  <c:v>1.3276E-2</c:v>
                </c:pt>
                <c:pt idx="88">
                  <c:v>1.2560000000000003E-2</c:v>
                </c:pt>
                <c:pt idx="89">
                  <c:v>1.2181000000000001E-2</c:v>
                </c:pt>
                <c:pt idx="90">
                  <c:v>1.2709E-2</c:v>
                </c:pt>
                <c:pt idx="91">
                  <c:v>1.7415E-2</c:v>
                </c:pt>
                <c:pt idx="92">
                  <c:v>1.8924000000000024E-2</c:v>
                </c:pt>
                <c:pt idx="93">
                  <c:v>1.6587000000000001E-2</c:v>
                </c:pt>
                <c:pt idx="94">
                  <c:v>1.6084999999999999E-2</c:v>
                </c:pt>
                <c:pt idx="95">
                  <c:v>1.3192000000000001E-2</c:v>
                </c:pt>
                <c:pt idx="96">
                  <c:v>1.5037999999999998E-2</c:v>
                </c:pt>
                <c:pt idx="97">
                  <c:v>1.3173000000000001E-2</c:v>
                </c:pt>
                <c:pt idx="98">
                  <c:v>1.4540000000000001E-2</c:v>
                </c:pt>
                <c:pt idx="99">
                  <c:v>1.3665000000000017E-2</c:v>
                </c:pt>
                <c:pt idx="100">
                  <c:v>1.6367000000000003E-2</c:v>
                </c:pt>
                <c:pt idx="101">
                  <c:v>1.6154000000000005E-2</c:v>
                </c:pt>
                <c:pt idx="102">
                  <c:v>1.7558000000000001E-2</c:v>
                </c:pt>
                <c:pt idx="103">
                  <c:v>1.6901000000000024E-2</c:v>
                </c:pt>
                <c:pt idx="104">
                  <c:v>1.9776999999999999E-2</c:v>
                </c:pt>
                <c:pt idx="105">
                  <c:v>1.6100000000000024E-2</c:v>
                </c:pt>
                <c:pt idx="106">
                  <c:v>1.9337000000000003E-2</c:v>
                </c:pt>
                <c:pt idx="107">
                  <c:v>1.4460000000000001E-2</c:v>
                </c:pt>
                <c:pt idx="108">
                  <c:v>1.5682000000000001E-2</c:v>
                </c:pt>
                <c:pt idx="109">
                  <c:v>1.5167000000000003E-2</c:v>
                </c:pt>
                <c:pt idx="110">
                  <c:v>1.6806999999999999E-2</c:v>
                </c:pt>
                <c:pt idx="111">
                  <c:v>1.5292999999999998E-2</c:v>
                </c:pt>
                <c:pt idx="112">
                  <c:v>1.1908000000000018E-2</c:v>
                </c:pt>
                <c:pt idx="113">
                  <c:v>1.3945000000000016E-2</c:v>
                </c:pt>
                <c:pt idx="114">
                  <c:v>1.5990999999999998E-2</c:v>
                </c:pt>
                <c:pt idx="115">
                  <c:v>1.9118000000000003E-2</c:v>
                </c:pt>
                <c:pt idx="116">
                  <c:v>1.3759E-2</c:v>
                </c:pt>
                <c:pt idx="117">
                  <c:v>1.3150999999999998E-2</c:v>
                </c:pt>
                <c:pt idx="118">
                  <c:v>1.1863000000000018E-2</c:v>
                </c:pt>
                <c:pt idx="119">
                  <c:v>1.6678999999999999E-2</c:v>
                </c:pt>
                <c:pt idx="120">
                  <c:v>1.5633000000000001E-2</c:v>
                </c:pt>
                <c:pt idx="121">
                  <c:v>1.3261999999999999E-2</c:v>
                </c:pt>
                <c:pt idx="122">
                  <c:v>8.6720000000000148E-3</c:v>
                </c:pt>
                <c:pt idx="123">
                  <c:v>7.5440000000000073E-3</c:v>
                </c:pt>
                <c:pt idx="124">
                  <c:v>1.3403999999999999E-2</c:v>
                </c:pt>
                <c:pt idx="125">
                  <c:v>1.4489E-2</c:v>
                </c:pt>
                <c:pt idx="126">
                  <c:v>1.3157E-2</c:v>
                </c:pt>
                <c:pt idx="127">
                  <c:v>9.7030000000000068E-3</c:v>
                </c:pt>
                <c:pt idx="128">
                  <c:v>1.0258E-2</c:v>
                </c:pt>
                <c:pt idx="129">
                  <c:v>1.5009000000000003E-2</c:v>
                </c:pt>
                <c:pt idx="130">
                  <c:v>1.7582E-2</c:v>
                </c:pt>
                <c:pt idx="131">
                  <c:v>1.6652000000000007E-2</c:v>
                </c:pt>
                <c:pt idx="132">
                  <c:v>1.4302E-2</c:v>
                </c:pt>
                <c:pt idx="133">
                  <c:v>1.0128E-2</c:v>
                </c:pt>
                <c:pt idx="134">
                  <c:v>1.4429000000000001E-2</c:v>
                </c:pt>
                <c:pt idx="135">
                  <c:v>1.5734000000000001E-2</c:v>
                </c:pt>
                <c:pt idx="136">
                  <c:v>2.3869999999999999E-2</c:v>
                </c:pt>
                <c:pt idx="137">
                  <c:v>2.3317999999999998E-2</c:v>
                </c:pt>
                <c:pt idx="138">
                  <c:v>2.1810000000000006E-2</c:v>
                </c:pt>
                <c:pt idx="139">
                  <c:v>1.4623000000000001E-2</c:v>
                </c:pt>
                <c:pt idx="140">
                  <c:v>1.3571000000000001E-2</c:v>
                </c:pt>
                <c:pt idx="141">
                  <c:v>1.5945999999999998E-2</c:v>
                </c:pt>
                <c:pt idx="142">
                  <c:v>1.6785999999999999E-2</c:v>
                </c:pt>
                <c:pt idx="143">
                  <c:v>1.6590000000000001E-2</c:v>
                </c:pt>
                <c:pt idx="144">
                  <c:v>1.4881000000000005E-2</c:v>
                </c:pt>
                <c:pt idx="145">
                  <c:v>1.6291000000000003E-2</c:v>
                </c:pt>
                <c:pt idx="146">
                  <c:v>1.5554999999999998E-2</c:v>
                </c:pt>
                <c:pt idx="147">
                  <c:v>1.6659E-2</c:v>
                </c:pt>
                <c:pt idx="148">
                  <c:v>1.3124000000000005E-2</c:v>
                </c:pt>
                <c:pt idx="149">
                  <c:v>1.3509000000000005E-2</c:v>
                </c:pt>
                <c:pt idx="150">
                  <c:v>1.4373E-2</c:v>
                </c:pt>
                <c:pt idx="151">
                  <c:v>1.4496999999999998E-2</c:v>
                </c:pt>
                <c:pt idx="152">
                  <c:v>1.3714E-2</c:v>
                </c:pt>
                <c:pt idx="153">
                  <c:v>1.2008E-2</c:v>
                </c:pt>
                <c:pt idx="154">
                  <c:v>1.2463000000000005E-2</c:v>
                </c:pt>
                <c:pt idx="155">
                  <c:v>1.1816000000000005E-2</c:v>
                </c:pt>
                <c:pt idx="156">
                  <c:v>1.2175999999999998E-2</c:v>
                </c:pt>
                <c:pt idx="157">
                  <c:v>1.2355E-2</c:v>
                </c:pt>
                <c:pt idx="158">
                  <c:v>1.3218000000000001E-2</c:v>
                </c:pt>
                <c:pt idx="159">
                  <c:v>1.0078999999999998E-2</c:v>
                </c:pt>
                <c:pt idx="160">
                  <c:v>1.4534999999999998E-2</c:v>
                </c:pt>
                <c:pt idx="161">
                  <c:v>1.2862999999999999E-2</c:v>
                </c:pt>
                <c:pt idx="162">
                  <c:v>1.4374999999999987E-2</c:v>
                </c:pt>
                <c:pt idx="163">
                  <c:v>8.0900000000000121E-3</c:v>
                </c:pt>
                <c:pt idx="164">
                  <c:v>6.8390000000000083E-3</c:v>
                </c:pt>
                <c:pt idx="165">
                  <c:v>7.6300000000000083E-3</c:v>
                </c:pt>
                <c:pt idx="166">
                  <c:v>1.2737E-2</c:v>
                </c:pt>
                <c:pt idx="167">
                  <c:v>1.4971E-2</c:v>
                </c:pt>
                <c:pt idx="168">
                  <c:v>1.6385000000000021E-2</c:v>
                </c:pt>
                <c:pt idx="169">
                  <c:v>1.7333999999999999E-2</c:v>
                </c:pt>
                <c:pt idx="170">
                  <c:v>1.5195E-2</c:v>
                </c:pt>
                <c:pt idx="171">
                  <c:v>1.5228E-2</c:v>
                </c:pt>
                <c:pt idx="172">
                  <c:v>1.2942000000000014E-2</c:v>
                </c:pt>
                <c:pt idx="173">
                  <c:v>1.5959999999999998E-2</c:v>
                </c:pt>
                <c:pt idx="174">
                  <c:v>1.2041000000000001E-2</c:v>
                </c:pt>
                <c:pt idx="175">
                  <c:v>1.0037999999999986E-2</c:v>
                </c:pt>
                <c:pt idx="176">
                  <c:v>1.1572000000000001E-2</c:v>
                </c:pt>
                <c:pt idx="177">
                  <c:v>1.5514999999999998E-2</c:v>
                </c:pt>
                <c:pt idx="178">
                  <c:v>1.4149999999999998E-2</c:v>
                </c:pt>
                <c:pt idx="179">
                  <c:v>1.6662000000000024E-2</c:v>
                </c:pt>
                <c:pt idx="180">
                  <c:v>1.3167999999999999E-2</c:v>
                </c:pt>
                <c:pt idx="181">
                  <c:v>1.6883000000000023E-2</c:v>
                </c:pt>
                <c:pt idx="182">
                  <c:v>1.1806000000000016E-2</c:v>
                </c:pt>
                <c:pt idx="183">
                  <c:v>1.4085E-2</c:v>
                </c:pt>
                <c:pt idx="184">
                  <c:v>1.1098999999999998E-2</c:v>
                </c:pt>
                <c:pt idx="185">
                  <c:v>5.7470000000000073E-3</c:v>
                </c:pt>
                <c:pt idx="186">
                  <c:v>3.9460000000000016E-3</c:v>
                </c:pt>
                <c:pt idx="187">
                  <c:v>4.8520000000000004E-3</c:v>
                </c:pt>
                <c:pt idx="188">
                  <c:v>1.3563000000000016E-2</c:v>
                </c:pt>
                <c:pt idx="189">
                  <c:v>1.7198999999999999E-2</c:v>
                </c:pt>
                <c:pt idx="190">
                  <c:v>1.6239E-2</c:v>
                </c:pt>
                <c:pt idx="191">
                  <c:v>1.4055E-2</c:v>
                </c:pt>
                <c:pt idx="192">
                  <c:v>1.2406E-2</c:v>
                </c:pt>
                <c:pt idx="193">
                  <c:v>1.4548E-2</c:v>
                </c:pt>
                <c:pt idx="194">
                  <c:v>1.3464000000000016E-2</c:v>
                </c:pt>
                <c:pt idx="195">
                  <c:v>1.4615999999999994E-2</c:v>
                </c:pt>
                <c:pt idx="196">
                  <c:v>1.43E-2</c:v>
                </c:pt>
                <c:pt idx="197">
                  <c:v>1.6868000000000001E-2</c:v>
                </c:pt>
                <c:pt idx="198">
                  <c:v>1.6462000000000025E-2</c:v>
                </c:pt>
                <c:pt idx="199">
                  <c:v>1.2303000000000001E-2</c:v>
                </c:pt>
                <c:pt idx="200">
                  <c:v>1.4131999999999994E-2</c:v>
                </c:pt>
                <c:pt idx="201">
                  <c:v>1.1868999999999999E-2</c:v>
                </c:pt>
                <c:pt idx="202">
                  <c:v>1.1636000000000001E-2</c:v>
                </c:pt>
                <c:pt idx="203">
                  <c:v>7.6940000000000003E-3</c:v>
                </c:pt>
                <c:pt idx="204">
                  <c:v>1.0914E-2</c:v>
                </c:pt>
                <c:pt idx="205">
                  <c:v>1.3218000000000001E-2</c:v>
                </c:pt>
                <c:pt idx="206">
                  <c:v>1.5731999999999999E-2</c:v>
                </c:pt>
                <c:pt idx="207">
                  <c:v>1.5148000000000003E-2</c:v>
                </c:pt>
                <c:pt idx="208">
                  <c:v>1.4168999999999998E-2</c:v>
                </c:pt>
                <c:pt idx="209">
                  <c:v>1.2671E-2</c:v>
                </c:pt>
                <c:pt idx="210">
                  <c:v>1.1512000000000001E-2</c:v>
                </c:pt>
                <c:pt idx="211">
                  <c:v>1.2093999999999987E-2</c:v>
                </c:pt>
                <c:pt idx="212">
                  <c:v>1.1582000000000018E-2</c:v>
                </c:pt>
                <c:pt idx="213">
                  <c:v>9.1070000000000005E-3</c:v>
                </c:pt>
                <c:pt idx="214">
                  <c:v>7.5649999999999997E-3</c:v>
                </c:pt>
                <c:pt idx="215">
                  <c:v>1.0939000000000001E-2</c:v>
                </c:pt>
                <c:pt idx="216">
                  <c:v>1.3238E-2</c:v>
                </c:pt>
                <c:pt idx="217">
                  <c:v>1.1028000000000001E-2</c:v>
                </c:pt>
                <c:pt idx="218">
                  <c:v>7.8350000000000034E-3</c:v>
                </c:pt>
                <c:pt idx="219">
                  <c:v>7.0060000000000122E-3</c:v>
                </c:pt>
                <c:pt idx="220">
                  <c:v>5.8430000000000062E-3</c:v>
                </c:pt>
                <c:pt idx="221">
                  <c:v>8.9720000000000147E-3</c:v>
                </c:pt>
                <c:pt idx="222">
                  <c:v>1.0911000000000001E-2</c:v>
                </c:pt>
                <c:pt idx="223">
                  <c:v>1.3271000000000003E-2</c:v>
                </c:pt>
                <c:pt idx="224">
                  <c:v>1.4614E-2</c:v>
                </c:pt>
                <c:pt idx="225">
                  <c:v>1.4409E-2</c:v>
                </c:pt>
                <c:pt idx="226">
                  <c:v>1.1800000000000022E-2</c:v>
                </c:pt>
                <c:pt idx="227">
                  <c:v>1.0529999999999998E-2</c:v>
                </c:pt>
                <c:pt idx="228">
                  <c:v>5.6649999999999956E-3</c:v>
                </c:pt>
                <c:pt idx="229">
                  <c:v>7.6629999999999997E-3</c:v>
                </c:pt>
                <c:pt idx="230">
                  <c:v>8.3390000000000165E-3</c:v>
                </c:pt>
                <c:pt idx="231">
                  <c:v>9.3660000000000219E-3</c:v>
                </c:pt>
                <c:pt idx="232">
                  <c:v>1.1620000000000023E-2</c:v>
                </c:pt>
                <c:pt idx="233">
                  <c:v>1.3622000000000016E-2</c:v>
                </c:pt>
                <c:pt idx="234">
                  <c:v>1.4012E-2</c:v>
                </c:pt>
                <c:pt idx="235">
                  <c:v>1.7552999999999999E-2</c:v>
                </c:pt>
                <c:pt idx="236">
                  <c:v>1.7597999999999999E-2</c:v>
                </c:pt>
                <c:pt idx="237">
                  <c:v>1.9170000000000003E-2</c:v>
                </c:pt>
                <c:pt idx="238">
                  <c:v>1.7167000000000002E-2</c:v>
                </c:pt>
                <c:pt idx="239">
                  <c:v>1.5198999999999994E-2</c:v>
                </c:pt>
                <c:pt idx="240">
                  <c:v>1.2203E-2</c:v>
                </c:pt>
                <c:pt idx="241">
                  <c:v>7.4090000000000128E-3</c:v>
                </c:pt>
                <c:pt idx="242">
                  <c:v>9.6760000000000145E-3</c:v>
                </c:pt>
                <c:pt idx="243">
                  <c:v>1.0843999999999999E-2</c:v>
                </c:pt>
                <c:pt idx="244">
                  <c:v>1.4553999999999996E-2</c:v>
                </c:pt>
                <c:pt idx="245">
                  <c:v>1.1939999999999999E-2</c:v>
                </c:pt>
                <c:pt idx="246">
                  <c:v>1.1041000000000016E-2</c:v>
                </c:pt>
                <c:pt idx="247">
                  <c:v>8.1570000000000028E-3</c:v>
                </c:pt>
                <c:pt idx="248">
                  <c:v>1.2357E-2</c:v>
                </c:pt>
                <c:pt idx="249">
                  <c:v>1.0063000000000001E-2</c:v>
                </c:pt>
                <c:pt idx="250">
                  <c:v>1.0959999999999998E-2</c:v>
                </c:pt>
                <c:pt idx="251">
                  <c:v>8.0950000000000067E-3</c:v>
                </c:pt>
                <c:pt idx="252">
                  <c:v>1.0137999999999998E-2</c:v>
                </c:pt>
                <c:pt idx="253">
                  <c:v>7.4550000000000094E-3</c:v>
                </c:pt>
                <c:pt idx="254">
                  <c:v>8.3820000000000144E-3</c:v>
                </c:pt>
                <c:pt idx="255">
                  <c:v>6.9390000000000146E-3</c:v>
                </c:pt>
                <c:pt idx="256">
                  <c:v>7.894E-3</c:v>
                </c:pt>
                <c:pt idx="257">
                  <c:v>7.7560000000000103E-3</c:v>
                </c:pt>
                <c:pt idx="258">
                  <c:v>1.2507000000000001E-2</c:v>
                </c:pt>
                <c:pt idx="259">
                  <c:v>1.4497999999999987E-2</c:v>
                </c:pt>
                <c:pt idx="260">
                  <c:v>1.3110999999999999E-2</c:v>
                </c:pt>
                <c:pt idx="261">
                  <c:v>1.1748000000000001E-2</c:v>
                </c:pt>
                <c:pt idx="262">
                  <c:v>1.1124999999999999E-2</c:v>
                </c:pt>
                <c:pt idx="263">
                  <c:v>1.3937000000000001E-2</c:v>
                </c:pt>
                <c:pt idx="264">
                  <c:v>1.3424999999999999E-2</c:v>
                </c:pt>
                <c:pt idx="265">
                  <c:v>1.3162999999999999E-2</c:v>
                </c:pt>
                <c:pt idx="266">
                  <c:v>1.4154E-2</c:v>
                </c:pt>
                <c:pt idx="267">
                  <c:v>1.5900000000000001E-2</c:v>
                </c:pt>
                <c:pt idx="268">
                  <c:v>1.6552000000000001E-2</c:v>
                </c:pt>
                <c:pt idx="269">
                  <c:v>1.4645E-2</c:v>
                </c:pt>
                <c:pt idx="270">
                  <c:v>1.5968000000000003E-2</c:v>
                </c:pt>
                <c:pt idx="271">
                  <c:v>1.3972000000000005E-2</c:v>
                </c:pt>
                <c:pt idx="272">
                  <c:v>1.7219999999999996E-2</c:v>
                </c:pt>
                <c:pt idx="273">
                  <c:v>1.5221000000000005E-2</c:v>
                </c:pt>
                <c:pt idx="274">
                  <c:v>1.6508999999999999E-2</c:v>
                </c:pt>
                <c:pt idx="275">
                  <c:v>1.4428E-2</c:v>
                </c:pt>
                <c:pt idx="276">
                  <c:v>1.1922000000000023E-2</c:v>
                </c:pt>
                <c:pt idx="277">
                  <c:v>1.2398999999999986E-2</c:v>
                </c:pt>
                <c:pt idx="278">
                  <c:v>1.2004000000000001E-2</c:v>
                </c:pt>
                <c:pt idx="279">
                  <c:v>1.2033E-2</c:v>
                </c:pt>
                <c:pt idx="280">
                  <c:v>1.1193000000000003E-2</c:v>
                </c:pt>
                <c:pt idx="281">
                  <c:v>9.1130000000000048E-3</c:v>
                </c:pt>
                <c:pt idx="282">
                  <c:v>7.8949999999999992E-3</c:v>
                </c:pt>
                <c:pt idx="283">
                  <c:v>8.6280000000000003E-3</c:v>
                </c:pt>
                <c:pt idx="284">
                  <c:v>9.7770000000000027E-3</c:v>
                </c:pt>
                <c:pt idx="285">
                  <c:v>1.0302E-2</c:v>
                </c:pt>
                <c:pt idx="286">
                  <c:v>1.1004000000000003E-2</c:v>
                </c:pt>
                <c:pt idx="287">
                  <c:v>9.6700000000000067E-3</c:v>
                </c:pt>
                <c:pt idx="288">
                  <c:v>1.1660000000000021E-2</c:v>
                </c:pt>
                <c:pt idx="289">
                  <c:v>1.3703999999999999E-2</c:v>
                </c:pt>
                <c:pt idx="290">
                  <c:v>1.6501000000000023E-2</c:v>
                </c:pt>
                <c:pt idx="291">
                  <c:v>1.7503000000000001E-2</c:v>
                </c:pt>
                <c:pt idx="292">
                  <c:v>1.1826000000000001E-2</c:v>
                </c:pt>
                <c:pt idx="293">
                  <c:v>1.3688000000000014E-2</c:v>
                </c:pt>
                <c:pt idx="294">
                  <c:v>1.0742000000000003E-2</c:v>
                </c:pt>
                <c:pt idx="295">
                  <c:v>8.8280000000000008E-3</c:v>
                </c:pt>
                <c:pt idx="296">
                  <c:v>4.6169999999999996E-3</c:v>
                </c:pt>
                <c:pt idx="297">
                  <c:v>8.6810000000000047E-3</c:v>
                </c:pt>
                <c:pt idx="298">
                  <c:v>1.2800000000000014E-2</c:v>
                </c:pt>
                <c:pt idx="299">
                  <c:v>1.8814999999999998E-2</c:v>
                </c:pt>
                <c:pt idx="300">
                  <c:v>1.6583000000000021E-2</c:v>
                </c:pt>
                <c:pt idx="301">
                  <c:v>1.3377E-2</c:v>
                </c:pt>
                <c:pt idx="302">
                  <c:v>1.3819000000000001E-2</c:v>
                </c:pt>
                <c:pt idx="303">
                  <c:v>1.2913000000000001E-2</c:v>
                </c:pt>
                <c:pt idx="304">
                  <c:v>1.5691E-2</c:v>
                </c:pt>
                <c:pt idx="305">
                  <c:v>1.3353E-2</c:v>
                </c:pt>
                <c:pt idx="306">
                  <c:v>1.3493000000000003E-2</c:v>
                </c:pt>
                <c:pt idx="307">
                  <c:v>1.3037E-2</c:v>
                </c:pt>
                <c:pt idx="308">
                  <c:v>1.1207000000000003E-2</c:v>
                </c:pt>
                <c:pt idx="309">
                  <c:v>1.2963000000000014E-2</c:v>
                </c:pt>
                <c:pt idx="310">
                  <c:v>1.2341000000000001E-2</c:v>
                </c:pt>
                <c:pt idx="311">
                  <c:v>1.5713999999999999E-2</c:v>
                </c:pt>
                <c:pt idx="312">
                  <c:v>1.4558999999999985E-2</c:v>
                </c:pt>
                <c:pt idx="313">
                  <c:v>1.3938000000000001E-2</c:v>
                </c:pt>
                <c:pt idx="314">
                  <c:v>1.1037999999999996E-2</c:v>
                </c:pt>
                <c:pt idx="315">
                  <c:v>9.2660000000000155E-3</c:v>
                </c:pt>
                <c:pt idx="316">
                  <c:v>1.0178E-2</c:v>
                </c:pt>
                <c:pt idx="317">
                  <c:v>1.2260999999999999E-2</c:v>
                </c:pt>
                <c:pt idx="318">
                  <c:v>1.5197E-2</c:v>
                </c:pt>
                <c:pt idx="319">
                  <c:v>1.2341000000000001E-2</c:v>
                </c:pt>
                <c:pt idx="320">
                  <c:v>1.1209000000000005E-2</c:v>
                </c:pt>
                <c:pt idx="321">
                  <c:v>6.1440000000000002E-3</c:v>
                </c:pt>
                <c:pt idx="322">
                  <c:v>1.0692999999999998E-2</c:v>
                </c:pt>
                <c:pt idx="323">
                  <c:v>7.8180000000000003E-3</c:v>
                </c:pt>
                <c:pt idx="324">
                  <c:v>1.1535999999999999E-2</c:v>
                </c:pt>
                <c:pt idx="325">
                  <c:v>1.0121000000000003E-2</c:v>
                </c:pt>
                <c:pt idx="326">
                  <c:v>9.346000000000014E-3</c:v>
                </c:pt>
                <c:pt idx="327">
                  <c:v>6.8849999999999996E-3</c:v>
                </c:pt>
                <c:pt idx="328">
                  <c:v>6.0390000000000122E-3</c:v>
                </c:pt>
                <c:pt idx="329">
                  <c:v>7.2740000000000062E-3</c:v>
                </c:pt>
                <c:pt idx="330">
                  <c:v>1.0449E-2</c:v>
                </c:pt>
                <c:pt idx="331">
                  <c:v>1.1556E-2</c:v>
                </c:pt>
                <c:pt idx="332">
                  <c:v>1.1124000000000005E-2</c:v>
                </c:pt>
                <c:pt idx="333">
                  <c:v>1.2204000000000001E-2</c:v>
                </c:pt>
                <c:pt idx="334">
                  <c:v>1.3583000000000001E-2</c:v>
                </c:pt>
                <c:pt idx="335">
                  <c:v>1.6441000000000025E-2</c:v>
                </c:pt>
                <c:pt idx="336">
                  <c:v>1.4256999999999985E-2</c:v>
                </c:pt>
                <c:pt idx="337">
                  <c:v>9.6310000000000007E-3</c:v>
                </c:pt>
                <c:pt idx="338">
                  <c:v>8.6480000000000012E-3</c:v>
                </c:pt>
                <c:pt idx="339">
                  <c:v>6.8760000000000123E-3</c:v>
                </c:pt>
                <c:pt idx="340">
                  <c:v>5.9580000000000093E-3</c:v>
                </c:pt>
                <c:pt idx="341">
                  <c:v>5.7740000000000083E-3</c:v>
                </c:pt>
                <c:pt idx="342">
                  <c:v>5.5060000000000083E-3</c:v>
                </c:pt>
                <c:pt idx="343">
                  <c:v>8.3140000000000158E-3</c:v>
                </c:pt>
                <c:pt idx="344">
                  <c:v>1.1691000000000003E-2</c:v>
                </c:pt>
                <c:pt idx="345">
                  <c:v>1.5653E-2</c:v>
                </c:pt>
                <c:pt idx="346">
                  <c:v>1.7958999999999999E-2</c:v>
                </c:pt>
                <c:pt idx="347">
                  <c:v>1.5278E-2</c:v>
                </c:pt>
                <c:pt idx="348">
                  <c:v>1.4164000000000001E-2</c:v>
                </c:pt>
                <c:pt idx="349">
                  <c:v>1.1929000000000016E-2</c:v>
                </c:pt>
                <c:pt idx="350">
                  <c:v>1.3344000000000003E-2</c:v>
                </c:pt>
                <c:pt idx="351">
                  <c:v>1.1500000000000019E-2</c:v>
                </c:pt>
                <c:pt idx="352">
                  <c:v>1.0560000000000003E-2</c:v>
                </c:pt>
                <c:pt idx="353">
                  <c:v>1.0422000000000001E-2</c:v>
                </c:pt>
                <c:pt idx="354">
                  <c:v>1.0936E-2</c:v>
                </c:pt>
                <c:pt idx="355">
                  <c:v>1.2954E-2</c:v>
                </c:pt>
                <c:pt idx="356">
                  <c:v>1.5380000000000001E-2</c:v>
                </c:pt>
                <c:pt idx="357">
                  <c:v>1.5563000000000016E-2</c:v>
                </c:pt>
                <c:pt idx="358">
                  <c:v>1.6872000000000005E-2</c:v>
                </c:pt>
                <c:pt idx="359">
                  <c:v>1.3141000000000003E-2</c:v>
                </c:pt>
                <c:pt idx="360">
                  <c:v>1.4220999999999999E-2</c:v>
                </c:pt>
                <c:pt idx="361">
                  <c:v>1.6997000000000005E-2</c:v>
                </c:pt>
                <c:pt idx="362">
                  <c:v>1.9261000000000028E-2</c:v>
                </c:pt>
                <c:pt idx="363">
                  <c:v>1.4371999999999998E-2</c:v>
                </c:pt>
                <c:pt idx="364">
                  <c:v>9.7770000000000027E-3</c:v>
                </c:pt>
                <c:pt idx="365">
                  <c:v>1.1792000000000014E-2</c:v>
                </c:pt>
                <c:pt idx="366">
                  <c:v>1.4318999999999983E-2</c:v>
                </c:pt>
                <c:pt idx="367">
                  <c:v>1.4241E-2</c:v>
                </c:pt>
                <c:pt idx="368">
                  <c:v>1.3953999999999999E-2</c:v>
                </c:pt>
                <c:pt idx="369">
                  <c:v>1.4430999999999998E-2</c:v>
                </c:pt>
                <c:pt idx="370">
                  <c:v>8.9310000000000066E-3</c:v>
                </c:pt>
                <c:pt idx="371">
                  <c:v>8.3260000000000122E-3</c:v>
                </c:pt>
                <c:pt idx="372">
                  <c:v>8.6200000000000027E-3</c:v>
                </c:pt>
                <c:pt idx="373">
                  <c:v>1.0279E-2</c:v>
                </c:pt>
                <c:pt idx="374">
                  <c:v>6.4240000000000061E-3</c:v>
                </c:pt>
                <c:pt idx="375">
                  <c:v>5.2860000000000103E-3</c:v>
                </c:pt>
                <c:pt idx="376">
                  <c:v>5.9820000000000073E-3</c:v>
                </c:pt>
                <c:pt idx="377">
                  <c:v>1.0170999999999998E-2</c:v>
                </c:pt>
                <c:pt idx="378">
                  <c:v>9.4760000000000157E-3</c:v>
                </c:pt>
                <c:pt idx="379">
                  <c:v>1.0458E-2</c:v>
                </c:pt>
                <c:pt idx="380">
                  <c:v>1.3492000000000001E-2</c:v>
                </c:pt>
                <c:pt idx="381">
                  <c:v>1.3759E-2</c:v>
                </c:pt>
                <c:pt idx="382">
                  <c:v>1.3080000000000001E-2</c:v>
                </c:pt>
                <c:pt idx="383">
                  <c:v>1.2800000000000014E-2</c:v>
                </c:pt>
                <c:pt idx="384">
                  <c:v>4.5580000000000004E-3</c:v>
                </c:pt>
                <c:pt idx="385">
                  <c:v>5.6270000000000001E-3</c:v>
                </c:pt>
                <c:pt idx="386">
                  <c:v>6.8900000000000072E-3</c:v>
                </c:pt>
                <c:pt idx="387">
                  <c:v>1.4714E-2</c:v>
                </c:pt>
                <c:pt idx="388">
                  <c:v>1.2359999999999982E-2</c:v>
                </c:pt>
                <c:pt idx="389">
                  <c:v>1.1629000000000014E-2</c:v>
                </c:pt>
                <c:pt idx="390">
                  <c:v>9.8470000000000068E-3</c:v>
                </c:pt>
                <c:pt idx="391">
                  <c:v>1.0819E-2</c:v>
                </c:pt>
                <c:pt idx="392">
                  <c:v>1.2661000000000007E-2</c:v>
                </c:pt>
                <c:pt idx="393">
                  <c:v>1.031E-2</c:v>
                </c:pt>
                <c:pt idx="394">
                  <c:v>1.3362000000000014E-2</c:v>
                </c:pt>
                <c:pt idx="395">
                  <c:v>1.0197999999999987E-2</c:v>
                </c:pt>
                <c:pt idx="396">
                  <c:v>1.5016E-2</c:v>
                </c:pt>
                <c:pt idx="397">
                  <c:v>1.2827000000000003E-2</c:v>
                </c:pt>
                <c:pt idx="398">
                  <c:v>1.4520999999999999E-2</c:v>
                </c:pt>
                <c:pt idx="399">
                  <c:v>1.2848999999999999E-2</c:v>
                </c:pt>
                <c:pt idx="400">
                  <c:v>1.2605999999999999E-2</c:v>
                </c:pt>
                <c:pt idx="401">
                  <c:v>1.0621000000000005E-2</c:v>
                </c:pt>
                <c:pt idx="402">
                  <c:v>1.0029E-2</c:v>
                </c:pt>
                <c:pt idx="403">
                  <c:v>1.3587999999999999E-2</c:v>
                </c:pt>
                <c:pt idx="404">
                  <c:v>1.4465E-2</c:v>
                </c:pt>
                <c:pt idx="405">
                  <c:v>1.2713E-2</c:v>
                </c:pt>
                <c:pt idx="406">
                  <c:v>7.2860000000000112E-3</c:v>
                </c:pt>
                <c:pt idx="407">
                  <c:v>7.4210000000000092E-3</c:v>
                </c:pt>
                <c:pt idx="408">
                  <c:v>8.5230000000000028E-3</c:v>
                </c:pt>
                <c:pt idx="409">
                  <c:v>1.0399E-2</c:v>
                </c:pt>
                <c:pt idx="410">
                  <c:v>1.1297E-2</c:v>
                </c:pt>
                <c:pt idx="411">
                  <c:v>1.3254999999999998E-2</c:v>
                </c:pt>
                <c:pt idx="412">
                  <c:v>1.3396999999999996E-2</c:v>
                </c:pt>
                <c:pt idx="413">
                  <c:v>9.6960000000000067E-3</c:v>
                </c:pt>
                <c:pt idx="414">
                  <c:v>5.7030000000000093E-3</c:v>
                </c:pt>
                <c:pt idx="415">
                  <c:v>3.3350000000000012E-3</c:v>
                </c:pt>
                <c:pt idx="416">
                  <c:v>7.4430000000000112E-3</c:v>
                </c:pt>
                <c:pt idx="417">
                  <c:v>6.1820000000000061E-3</c:v>
                </c:pt>
                <c:pt idx="418">
                  <c:v>9.5840000000000005E-3</c:v>
                </c:pt>
                <c:pt idx="419">
                  <c:v>9.2990000000000121E-3</c:v>
                </c:pt>
                <c:pt idx="420">
                  <c:v>1.2748000000000001E-2</c:v>
                </c:pt>
                <c:pt idx="421">
                  <c:v>1.3065999999999999E-2</c:v>
                </c:pt>
                <c:pt idx="422">
                  <c:v>1.2886999999999999E-2</c:v>
                </c:pt>
                <c:pt idx="423">
                  <c:v>1.0691000000000001E-2</c:v>
                </c:pt>
                <c:pt idx="424">
                  <c:v>7.5980000000000093E-3</c:v>
                </c:pt>
                <c:pt idx="425">
                  <c:v>8.1130000000000004E-3</c:v>
                </c:pt>
                <c:pt idx="426">
                  <c:v>8.2990000000000008E-3</c:v>
                </c:pt>
                <c:pt idx="427">
                  <c:v>6.7180000000000061E-3</c:v>
                </c:pt>
                <c:pt idx="428">
                  <c:v>6.8669999999999998E-3</c:v>
                </c:pt>
                <c:pt idx="429">
                  <c:v>4.9670000000000001E-3</c:v>
                </c:pt>
                <c:pt idx="430">
                  <c:v>6.8690000000000062E-3</c:v>
                </c:pt>
                <c:pt idx="431">
                  <c:v>8.4590000000000221E-3</c:v>
                </c:pt>
                <c:pt idx="432">
                  <c:v>1.1797E-2</c:v>
                </c:pt>
                <c:pt idx="433">
                  <c:v>1.4248E-2</c:v>
                </c:pt>
                <c:pt idx="434">
                  <c:v>9.3350000000000221E-3</c:v>
                </c:pt>
                <c:pt idx="435">
                  <c:v>1.1044999999999999E-2</c:v>
                </c:pt>
                <c:pt idx="436">
                  <c:v>1.3436999999999998E-2</c:v>
                </c:pt>
                <c:pt idx="437">
                  <c:v>1.1665999999999999E-2</c:v>
                </c:pt>
                <c:pt idx="438">
                  <c:v>9.3770000000000173E-3</c:v>
                </c:pt>
                <c:pt idx="439">
                  <c:v>6.8050000000000072E-3</c:v>
                </c:pt>
                <c:pt idx="440">
                  <c:v>1.2181000000000001E-2</c:v>
                </c:pt>
                <c:pt idx="441">
                  <c:v>1.2931E-2</c:v>
                </c:pt>
                <c:pt idx="442">
                  <c:v>1.0806000000000001E-2</c:v>
                </c:pt>
                <c:pt idx="443">
                  <c:v>9.356000000000024E-3</c:v>
                </c:pt>
                <c:pt idx="444">
                  <c:v>1.1107000000000007E-2</c:v>
                </c:pt>
                <c:pt idx="445">
                  <c:v>1.6094000000000001E-2</c:v>
                </c:pt>
                <c:pt idx="446">
                  <c:v>1.3808000000000015E-2</c:v>
                </c:pt>
                <c:pt idx="447">
                  <c:v>1.1063000000000003E-2</c:v>
                </c:pt>
                <c:pt idx="448">
                  <c:v>1.0758E-2</c:v>
                </c:pt>
                <c:pt idx="449">
                  <c:v>1.209E-2</c:v>
                </c:pt>
                <c:pt idx="450">
                  <c:v>1.2968E-2</c:v>
                </c:pt>
                <c:pt idx="451">
                  <c:v>1.1417999999999998E-2</c:v>
                </c:pt>
                <c:pt idx="452">
                  <c:v>1.1228000000000005E-2</c:v>
                </c:pt>
                <c:pt idx="453">
                  <c:v>1.2676E-2</c:v>
                </c:pt>
                <c:pt idx="454">
                  <c:v>1.3518000000000001E-2</c:v>
                </c:pt>
                <c:pt idx="455">
                  <c:v>1.4883E-2</c:v>
                </c:pt>
                <c:pt idx="456">
                  <c:v>1.3851000000000007E-2</c:v>
                </c:pt>
                <c:pt idx="457">
                  <c:v>1.3738999999999998E-2</c:v>
                </c:pt>
                <c:pt idx="458">
                  <c:v>1.1745000000000018E-2</c:v>
                </c:pt>
                <c:pt idx="459">
                  <c:v>1.2810999999999998E-2</c:v>
                </c:pt>
                <c:pt idx="460">
                  <c:v>1.2163E-2</c:v>
                </c:pt>
                <c:pt idx="461">
                  <c:v>1.2123E-2</c:v>
                </c:pt>
                <c:pt idx="462">
                  <c:v>1.2278999999999986E-2</c:v>
                </c:pt>
                <c:pt idx="463">
                  <c:v>1.0336999999999994E-2</c:v>
                </c:pt>
                <c:pt idx="464">
                  <c:v>9.7020000000000144E-3</c:v>
                </c:pt>
                <c:pt idx="465">
                  <c:v>8.5500000000000125E-3</c:v>
                </c:pt>
                <c:pt idx="466">
                  <c:v>7.1190000000000073E-3</c:v>
                </c:pt>
                <c:pt idx="467">
                  <c:v>5.3569999999999998E-3</c:v>
                </c:pt>
                <c:pt idx="468">
                  <c:v>1.0493000000000001E-2</c:v>
                </c:pt>
                <c:pt idx="469">
                  <c:v>1.1311000000000003E-2</c:v>
                </c:pt>
                <c:pt idx="470">
                  <c:v>1.235E-2</c:v>
                </c:pt>
                <c:pt idx="471">
                  <c:v>9.1650000000000221E-3</c:v>
                </c:pt>
                <c:pt idx="472">
                  <c:v>8.6870000000000003E-3</c:v>
                </c:pt>
                <c:pt idx="473">
                  <c:v>8.4020000000000223E-3</c:v>
                </c:pt>
                <c:pt idx="474">
                  <c:v>6.6689999999999996E-3</c:v>
                </c:pt>
                <c:pt idx="475">
                  <c:v>6.4410000000000118E-3</c:v>
                </c:pt>
                <c:pt idx="476">
                  <c:v>8.2379999999999988E-3</c:v>
                </c:pt>
                <c:pt idx="477">
                  <c:v>7.2860000000000112E-3</c:v>
                </c:pt>
                <c:pt idx="478">
                  <c:v>7.9270000000000104E-3</c:v>
                </c:pt>
                <c:pt idx="479">
                  <c:v>6.7040000000000034E-3</c:v>
                </c:pt>
                <c:pt idx="480">
                  <c:v>9.5040000000000003E-3</c:v>
                </c:pt>
                <c:pt idx="481">
                  <c:v>1.025E-2</c:v>
                </c:pt>
                <c:pt idx="482">
                  <c:v>1.1788000000000017E-2</c:v>
                </c:pt>
                <c:pt idx="483">
                  <c:v>1.2081000000000001E-2</c:v>
                </c:pt>
                <c:pt idx="484">
                  <c:v>1.1271000000000003E-2</c:v>
                </c:pt>
                <c:pt idx="485">
                  <c:v>7.1310000000000089E-3</c:v>
                </c:pt>
                <c:pt idx="486">
                  <c:v>6.7500000000000034E-3</c:v>
                </c:pt>
                <c:pt idx="487">
                  <c:v>4.5780000000000083E-3</c:v>
                </c:pt>
                <c:pt idx="488">
                  <c:v>1.0087E-2</c:v>
                </c:pt>
                <c:pt idx="489">
                  <c:v>1.0858E-2</c:v>
                </c:pt>
                <c:pt idx="490">
                  <c:v>1.3273E-2</c:v>
                </c:pt>
                <c:pt idx="491">
                  <c:v>1.0973999999999998E-2</c:v>
                </c:pt>
                <c:pt idx="492">
                  <c:v>6.9330000000000121E-3</c:v>
                </c:pt>
                <c:pt idx="493">
                  <c:v>8.3010000000000028E-3</c:v>
                </c:pt>
                <c:pt idx="494">
                  <c:v>9.6650000000000225E-3</c:v>
                </c:pt>
                <c:pt idx="495">
                  <c:v>1.3287000000000005E-2</c:v>
                </c:pt>
                <c:pt idx="496">
                  <c:v>1.2192E-2</c:v>
                </c:pt>
                <c:pt idx="497">
                  <c:v>1.0475E-2</c:v>
                </c:pt>
                <c:pt idx="498">
                  <c:v>8.1610000000000068E-3</c:v>
                </c:pt>
                <c:pt idx="499">
                  <c:v>9.6560000000000222E-3</c:v>
                </c:pt>
                <c:pt idx="500">
                  <c:v>8.4920000000000221E-3</c:v>
                </c:pt>
                <c:pt idx="501">
                  <c:v>1.0786E-2</c:v>
                </c:pt>
                <c:pt idx="502">
                  <c:v>1.0362000000000001E-2</c:v>
                </c:pt>
                <c:pt idx="503">
                  <c:v>1.1094000000000001E-2</c:v>
                </c:pt>
                <c:pt idx="504">
                  <c:v>1.2112999999999994E-2</c:v>
                </c:pt>
                <c:pt idx="505">
                  <c:v>9.3520000000000304E-3</c:v>
                </c:pt>
                <c:pt idx="506">
                  <c:v>9.0250000000000122E-3</c:v>
                </c:pt>
                <c:pt idx="507">
                  <c:v>5.2540000000000061E-3</c:v>
                </c:pt>
                <c:pt idx="508">
                  <c:v>5.6290000000000003E-3</c:v>
                </c:pt>
                <c:pt idx="509">
                  <c:v>6.8780000000000082E-3</c:v>
                </c:pt>
                <c:pt idx="510">
                  <c:v>4.0879999999999996E-3</c:v>
                </c:pt>
                <c:pt idx="511">
                  <c:v>4.9380000000000092E-3</c:v>
                </c:pt>
                <c:pt idx="512">
                  <c:v>1.7899999999999999E-3</c:v>
                </c:pt>
                <c:pt idx="513">
                  <c:v>5.6849999999999999E-3</c:v>
                </c:pt>
                <c:pt idx="514">
                  <c:v>4.6119999999999998E-3</c:v>
                </c:pt>
                <c:pt idx="515">
                  <c:v>1.1055000000000001E-2</c:v>
                </c:pt>
                <c:pt idx="516">
                  <c:v>1.0992E-2</c:v>
                </c:pt>
                <c:pt idx="517">
                  <c:v>1.0847000000000001E-2</c:v>
                </c:pt>
                <c:pt idx="518">
                  <c:v>8.4050000000000184E-3</c:v>
                </c:pt>
                <c:pt idx="519">
                  <c:v>7.0340000000000073E-3</c:v>
                </c:pt>
                <c:pt idx="520">
                  <c:v>6.3750000000000083E-3</c:v>
                </c:pt>
                <c:pt idx="521">
                  <c:v>6.2760000000000133E-3</c:v>
                </c:pt>
                <c:pt idx="522">
                  <c:v>5.8219999999999999E-3</c:v>
                </c:pt>
                <c:pt idx="523">
                  <c:v>7.3200000000000071E-3</c:v>
                </c:pt>
                <c:pt idx="524">
                  <c:v>5.3579999999999999E-3</c:v>
                </c:pt>
                <c:pt idx="525">
                  <c:v>1.2286E-2</c:v>
                </c:pt>
                <c:pt idx="526">
                  <c:v>1.3226000000000003E-2</c:v>
                </c:pt>
                <c:pt idx="527">
                  <c:v>1.4636999999999996E-2</c:v>
                </c:pt>
                <c:pt idx="528">
                  <c:v>1.1464000000000016E-2</c:v>
                </c:pt>
                <c:pt idx="529">
                  <c:v>1.0834999999999996E-2</c:v>
                </c:pt>
                <c:pt idx="530">
                  <c:v>5.5380000000000082E-3</c:v>
                </c:pt>
                <c:pt idx="531">
                  <c:v>3.8470000000000036E-3</c:v>
                </c:pt>
                <c:pt idx="532">
                  <c:v>5.0840000000000034E-3</c:v>
                </c:pt>
                <c:pt idx="533">
                  <c:v>9.9180000000000067E-3</c:v>
                </c:pt>
                <c:pt idx="534">
                  <c:v>1.3648000000000014E-2</c:v>
                </c:pt>
                <c:pt idx="535">
                  <c:v>1.5879000000000001E-2</c:v>
                </c:pt>
                <c:pt idx="536">
                  <c:v>1.0737999999999998E-2</c:v>
                </c:pt>
                <c:pt idx="537">
                  <c:v>8.1070000000000048E-3</c:v>
                </c:pt>
                <c:pt idx="538">
                  <c:v>9.8630000000000245E-3</c:v>
                </c:pt>
              </c:numCache>
            </c:numRef>
          </c:yVal>
          <c:smooth val="0"/>
        </c:ser>
        <c:ser>
          <c:idx val="2"/>
          <c:order val="2"/>
          <c:tx>
            <c:strRef>
              <c:f>Data!$R$1</c:f>
              <c:strCache>
                <c:ptCount val="1"/>
                <c:pt idx="0">
                  <c:v>TVE IC</c:v>
                </c:pt>
              </c:strCache>
            </c:strRef>
          </c:tx>
          <c:spPr>
            <a:ln>
              <a:solidFill>
                <a:srgbClr val="FFFF00"/>
              </a:solidFill>
            </a:ln>
          </c:spPr>
          <c:marker>
            <c:symbol val="none"/>
          </c:marker>
          <c:xVal>
            <c:numRef>
              <c:f>Plots!$B$2:$B$8</c:f>
              <c:numCache>
                <c:formatCode>General</c:formatCode>
                <c:ptCount val="7"/>
              </c:numCache>
            </c:numRef>
          </c:xVal>
          <c:yVal>
            <c:numRef>
              <c:f>Data!$R$2:$R$2999</c:f>
              <c:numCache>
                <c:formatCode>General</c:formatCode>
                <c:ptCount val="2998"/>
                <c:pt idx="0">
                  <c:v>2.0598999999999989E-2</c:v>
                </c:pt>
                <c:pt idx="1">
                  <c:v>2.1291000000000032E-2</c:v>
                </c:pt>
                <c:pt idx="2">
                  <c:v>1.9972000000000028E-2</c:v>
                </c:pt>
                <c:pt idx="3">
                  <c:v>1.3252999999999999E-2</c:v>
                </c:pt>
                <c:pt idx="4">
                  <c:v>1.6448999999999998E-2</c:v>
                </c:pt>
                <c:pt idx="5">
                  <c:v>1.1714E-2</c:v>
                </c:pt>
                <c:pt idx="6">
                  <c:v>1.2659E-2</c:v>
                </c:pt>
                <c:pt idx="7">
                  <c:v>1.1011000000000003E-2</c:v>
                </c:pt>
                <c:pt idx="8">
                  <c:v>1.3993999999999999E-2</c:v>
                </c:pt>
                <c:pt idx="9">
                  <c:v>1.9172999999999999E-2</c:v>
                </c:pt>
                <c:pt idx="10">
                  <c:v>2.1072000000000032E-2</c:v>
                </c:pt>
                <c:pt idx="11">
                  <c:v>2.0996999999999998E-2</c:v>
                </c:pt>
                <c:pt idx="12">
                  <c:v>1.5861000000000021E-2</c:v>
                </c:pt>
                <c:pt idx="13">
                  <c:v>1.403899999999998E-2</c:v>
                </c:pt>
                <c:pt idx="14">
                  <c:v>1.5737000000000001E-2</c:v>
                </c:pt>
                <c:pt idx="15">
                  <c:v>1.9598999999999998E-2</c:v>
                </c:pt>
                <c:pt idx="16">
                  <c:v>1.7589E-2</c:v>
                </c:pt>
                <c:pt idx="17">
                  <c:v>1.8256999999999999E-2</c:v>
                </c:pt>
                <c:pt idx="18">
                  <c:v>1.4906000000000001E-2</c:v>
                </c:pt>
                <c:pt idx="19">
                  <c:v>1.5819E-2</c:v>
                </c:pt>
                <c:pt idx="20">
                  <c:v>1.089E-2</c:v>
                </c:pt>
                <c:pt idx="21">
                  <c:v>1.4251E-2</c:v>
                </c:pt>
                <c:pt idx="22">
                  <c:v>1.6343000000000003E-2</c:v>
                </c:pt>
                <c:pt idx="23">
                  <c:v>2.0140000000000002E-2</c:v>
                </c:pt>
                <c:pt idx="24">
                  <c:v>1.9805000000000027E-2</c:v>
                </c:pt>
                <c:pt idx="25">
                  <c:v>1.8415000000000001E-2</c:v>
                </c:pt>
                <c:pt idx="26">
                  <c:v>1.5467000000000003E-2</c:v>
                </c:pt>
                <c:pt idx="27">
                  <c:v>1.6225000000000003E-2</c:v>
                </c:pt>
                <c:pt idx="28">
                  <c:v>1.4659999999999998E-2</c:v>
                </c:pt>
                <c:pt idx="29">
                  <c:v>1.7079E-2</c:v>
                </c:pt>
                <c:pt idx="30">
                  <c:v>1.1499000000000001E-2</c:v>
                </c:pt>
                <c:pt idx="31">
                  <c:v>1.1754000000000001E-2</c:v>
                </c:pt>
                <c:pt idx="32">
                  <c:v>1.6442000000000023E-2</c:v>
                </c:pt>
                <c:pt idx="33">
                  <c:v>1.2684000000000001E-2</c:v>
                </c:pt>
                <c:pt idx="34">
                  <c:v>1.5861000000000021E-2</c:v>
                </c:pt>
                <c:pt idx="35">
                  <c:v>1.4728E-2</c:v>
                </c:pt>
                <c:pt idx="36">
                  <c:v>1.6285000000000001E-2</c:v>
                </c:pt>
                <c:pt idx="37">
                  <c:v>1.1825000000000018E-2</c:v>
                </c:pt>
                <c:pt idx="38">
                  <c:v>1.5068000000000003E-2</c:v>
                </c:pt>
                <c:pt idx="39">
                  <c:v>1.7135999999999998E-2</c:v>
                </c:pt>
                <c:pt idx="40">
                  <c:v>2.2727999999999998E-2</c:v>
                </c:pt>
                <c:pt idx="41">
                  <c:v>2.0498000000000002E-2</c:v>
                </c:pt>
                <c:pt idx="42">
                  <c:v>1.9317999999999998E-2</c:v>
                </c:pt>
                <c:pt idx="43">
                  <c:v>1.6317000000000002E-2</c:v>
                </c:pt>
                <c:pt idx="44">
                  <c:v>1.5233999999999998E-2</c:v>
                </c:pt>
                <c:pt idx="45">
                  <c:v>1.9521000000000028E-2</c:v>
                </c:pt>
                <c:pt idx="46">
                  <c:v>2.1663000000000012E-2</c:v>
                </c:pt>
                <c:pt idx="47">
                  <c:v>2.2680000000000044E-2</c:v>
                </c:pt>
                <c:pt idx="48">
                  <c:v>2.3151000000000001E-2</c:v>
                </c:pt>
                <c:pt idx="49">
                  <c:v>2.1611000000000012E-2</c:v>
                </c:pt>
                <c:pt idx="50">
                  <c:v>1.8012E-2</c:v>
                </c:pt>
                <c:pt idx="51">
                  <c:v>1.9272000000000001E-2</c:v>
                </c:pt>
                <c:pt idx="52">
                  <c:v>1.3457999999999998E-2</c:v>
                </c:pt>
                <c:pt idx="53">
                  <c:v>1.5748999999999999E-2</c:v>
                </c:pt>
                <c:pt idx="54">
                  <c:v>9.5150000000000148E-3</c:v>
                </c:pt>
                <c:pt idx="55">
                  <c:v>1.1979999999999999E-2</c:v>
                </c:pt>
                <c:pt idx="56">
                  <c:v>1.5890999999999999E-2</c:v>
                </c:pt>
                <c:pt idx="57">
                  <c:v>1.8547000000000001E-2</c:v>
                </c:pt>
                <c:pt idx="58">
                  <c:v>1.7461000000000001E-2</c:v>
                </c:pt>
                <c:pt idx="59">
                  <c:v>1.9381000000000027E-2</c:v>
                </c:pt>
                <c:pt idx="60">
                  <c:v>2.2940000000000002E-2</c:v>
                </c:pt>
                <c:pt idx="61">
                  <c:v>2.5353000000000001E-2</c:v>
                </c:pt>
                <c:pt idx="62">
                  <c:v>1.8067000000000003E-2</c:v>
                </c:pt>
                <c:pt idx="63">
                  <c:v>1.5651000000000002E-2</c:v>
                </c:pt>
                <c:pt idx="64">
                  <c:v>8.5760000000000124E-3</c:v>
                </c:pt>
                <c:pt idx="65">
                  <c:v>8.3300000000000006E-3</c:v>
                </c:pt>
                <c:pt idx="66">
                  <c:v>9.3110000000000068E-3</c:v>
                </c:pt>
                <c:pt idx="67">
                  <c:v>1.8894999999999999E-2</c:v>
                </c:pt>
                <c:pt idx="68">
                  <c:v>1.4291E-2</c:v>
                </c:pt>
                <c:pt idx="69">
                  <c:v>1.4197E-2</c:v>
                </c:pt>
                <c:pt idx="70">
                  <c:v>1.0111E-2</c:v>
                </c:pt>
                <c:pt idx="71">
                  <c:v>1.2195999999999986E-2</c:v>
                </c:pt>
                <c:pt idx="72">
                  <c:v>1.3635000000000001E-2</c:v>
                </c:pt>
                <c:pt idx="73">
                  <c:v>1.4791E-2</c:v>
                </c:pt>
                <c:pt idx="74">
                  <c:v>1.5100000000000014E-2</c:v>
                </c:pt>
                <c:pt idx="75">
                  <c:v>1.5848000000000001E-2</c:v>
                </c:pt>
                <c:pt idx="76">
                  <c:v>1.7188999999999999E-2</c:v>
                </c:pt>
                <c:pt idx="77">
                  <c:v>1.6944000000000025E-2</c:v>
                </c:pt>
                <c:pt idx="78">
                  <c:v>1.8693000000000001E-2</c:v>
                </c:pt>
                <c:pt idx="79">
                  <c:v>1.4562E-2</c:v>
                </c:pt>
                <c:pt idx="80">
                  <c:v>1.4539E-2</c:v>
                </c:pt>
                <c:pt idx="81">
                  <c:v>1.4808999999999998E-2</c:v>
                </c:pt>
                <c:pt idx="82">
                  <c:v>1.4427000000000001E-2</c:v>
                </c:pt>
                <c:pt idx="83">
                  <c:v>1.5938999999999998E-2</c:v>
                </c:pt>
                <c:pt idx="84">
                  <c:v>1.2855E-2</c:v>
                </c:pt>
                <c:pt idx="85">
                  <c:v>1.1823000000000021E-2</c:v>
                </c:pt>
                <c:pt idx="86">
                  <c:v>1.1838000000000001E-2</c:v>
                </c:pt>
                <c:pt idx="87">
                  <c:v>1.3086000000000007E-2</c:v>
                </c:pt>
                <c:pt idx="88">
                  <c:v>1.5223000000000007E-2</c:v>
                </c:pt>
                <c:pt idx="89">
                  <c:v>1.0042000000000001E-2</c:v>
                </c:pt>
                <c:pt idx="90">
                  <c:v>1.7318E-2</c:v>
                </c:pt>
                <c:pt idx="91">
                  <c:v>1.1223000000000016E-2</c:v>
                </c:pt>
                <c:pt idx="92">
                  <c:v>1.9158000000000001E-2</c:v>
                </c:pt>
                <c:pt idx="93">
                  <c:v>1.4655999999999994E-2</c:v>
                </c:pt>
                <c:pt idx="94">
                  <c:v>1.8794999999999999E-2</c:v>
                </c:pt>
                <c:pt idx="95">
                  <c:v>1.6095000000000002E-2</c:v>
                </c:pt>
                <c:pt idx="96">
                  <c:v>1.3146000000000001E-2</c:v>
                </c:pt>
                <c:pt idx="97">
                  <c:v>1.7025999999999999E-2</c:v>
                </c:pt>
                <c:pt idx="98">
                  <c:v>1.5959000000000001E-2</c:v>
                </c:pt>
                <c:pt idx="99">
                  <c:v>1.7724E-2</c:v>
                </c:pt>
                <c:pt idx="100">
                  <c:v>1.5883999999999999E-2</c:v>
                </c:pt>
                <c:pt idx="101">
                  <c:v>8.8210000000000007E-3</c:v>
                </c:pt>
                <c:pt idx="102">
                  <c:v>1.0704999999999999E-2</c:v>
                </c:pt>
                <c:pt idx="103">
                  <c:v>7.1740000000000024E-3</c:v>
                </c:pt>
                <c:pt idx="104">
                  <c:v>9.3710000000000165E-3</c:v>
                </c:pt>
                <c:pt idx="105">
                  <c:v>1.0359999999999998E-2</c:v>
                </c:pt>
                <c:pt idx="106">
                  <c:v>2.4060999999999989E-2</c:v>
                </c:pt>
                <c:pt idx="107">
                  <c:v>1.7103E-2</c:v>
                </c:pt>
                <c:pt idx="108">
                  <c:v>1.8460000000000025E-2</c:v>
                </c:pt>
                <c:pt idx="109">
                  <c:v>1.8867999999999999E-2</c:v>
                </c:pt>
                <c:pt idx="110">
                  <c:v>1.7028000000000001E-2</c:v>
                </c:pt>
                <c:pt idx="111">
                  <c:v>1.4286999999999998E-2</c:v>
                </c:pt>
                <c:pt idx="112">
                  <c:v>1.5251000000000001E-2</c:v>
                </c:pt>
                <c:pt idx="113">
                  <c:v>1.3422999999999999E-2</c:v>
                </c:pt>
                <c:pt idx="114">
                  <c:v>1.0031E-2</c:v>
                </c:pt>
                <c:pt idx="115">
                  <c:v>1.3998E-2</c:v>
                </c:pt>
                <c:pt idx="116">
                  <c:v>1.0564E-2</c:v>
                </c:pt>
                <c:pt idx="117">
                  <c:v>1.3251000000000001E-2</c:v>
                </c:pt>
                <c:pt idx="118">
                  <c:v>2.1329999999999998E-2</c:v>
                </c:pt>
                <c:pt idx="119">
                  <c:v>2.8566999999999978E-2</c:v>
                </c:pt>
                <c:pt idx="120">
                  <c:v>2.9909000000000002E-2</c:v>
                </c:pt>
                <c:pt idx="121">
                  <c:v>2.1672000000000035E-2</c:v>
                </c:pt>
                <c:pt idx="122">
                  <c:v>1.5598000000000001E-2</c:v>
                </c:pt>
                <c:pt idx="123">
                  <c:v>1.6324999999999999E-2</c:v>
                </c:pt>
                <c:pt idx="124">
                  <c:v>1.9592000000000023E-2</c:v>
                </c:pt>
                <c:pt idx="125">
                  <c:v>1.3823999999999999E-2</c:v>
                </c:pt>
                <c:pt idx="126">
                  <c:v>1.2546000000000003E-2</c:v>
                </c:pt>
                <c:pt idx="127">
                  <c:v>1.3592000000000003E-2</c:v>
                </c:pt>
                <c:pt idx="128">
                  <c:v>1.9299E-2</c:v>
                </c:pt>
                <c:pt idx="129">
                  <c:v>2.7683000000000055E-2</c:v>
                </c:pt>
                <c:pt idx="130">
                  <c:v>1.9050000000000001E-2</c:v>
                </c:pt>
                <c:pt idx="131">
                  <c:v>1.8336000000000002E-2</c:v>
                </c:pt>
                <c:pt idx="132">
                  <c:v>1.3821000000000021E-2</c:v>
                </c:pt>
                <c:pt idx="133">
                  <c:v>1.3334E-2</c:v>
                </c:pt>
                <c:pt idx="134">
                  <c:v>1.5616E-2</c:v>
                </c:pt>
                <c:pt idx="135">
                  <c:v>1.7836000000000001E-2</c:v>
                </c:pt>
                <c:pt idx="136">
                  <c:v>1.8391000000000001E-2</c:v>
                </c:pt>
                <c:pt idx="137">
                  <c:v>1.4496999999999998E-2</c:v>
                </c:pt>
                <c:pt idx="138">
                  <c:v>1.5287000000000005E-2</c:v>
                </c:pt>
                <c:pt idx="139">
                  <c:v>1.4326E-2</c:v>
                </c:pt>
                <c:pt idx="140">
                  <c:v>9.4420000000000164E-3</c:v>
                </c:pt>
                <c:pt idx="141">
                  <c:v>6.4330000000000134E-3</c:v>
                </c:pt>
                <c:pt idx="142">
                  <c:v>1.6381000000000024E-2</c:v>
                </c:pt>
                <c:pt idx="143">
                  <c:v>1.7922E-2</c:v>
                </c:pt>
                <c:pt idx="144">
                  <c:v>2.0603000000000034E-2</c:v>
                </c:pt>
                <c:pt idx="145">
                  <c:v>1.3609000000000001E-2</c:v>
                </c:pt>
                <c:pt idx="146">
                  <c:v>1.2930000000000001E-2</c:v>
                </c:pt>
                <c:pt idx="147">
                  <c:v>1.3759E-2</c:v>
                </c:pt>
                <c:pt idx="148">
                  <c:v>1.5864000000000003E-2</c:v>
                </c:pt>
                <c:pt idx="149">
                  <c:v>1.6507000000000001E-2</c:v>
                </c:pt>
                <c:pt idx="150">
                  <c:v>1.0766000000000001E-2</c:v>
                </c:pt>
                <c:pt idx="151">
                  <c:v>5.5579999999999996E-3</c:v>
                </c:pt>
                <c:pt idx="152">
                  <c:v>8.2690000000000125E-3</c:v>
                </c:pt>
                <c:pt idx="153">
                  <c:v>8.3430000000000067E-3</c:v>
                </c:pt>
                <c:pt idx="154">
                  <c:v>2.0598999999999989E-2</c:v>
                </c:pt>
                <c:pt idx="155">
                  <c:v>1.6909000000000021E-2</c:v>
                </c:pt>
                <c:pt idx="156">
                  <c:v>2.3488999999999999E-2</c:v>
                </c:pt>
                <c:pt idx="157">
                  <c:v>1.9518000000000001E-2</c:v>
                </c:pt>
                <c:pt idx="158">
                  <c:v>1.6851000000000001E-2</c:v>
                </c:pt>
                <c:pt idx="159">
                  <c:v>1.8131999999999999E-2</c:v>
                </c:pt>
                <c:pt idx="160">
                  <c:v>1.3656000000000001E-2</c:v>
                </c:pt>
                <c:pt idx="161">
                  <c:v>1.8904000000000021E-2</c:v>
                </c:pt>
                <c:pt idx="162">
                  <c:v>1.3037999999999998E-2</c:v>
                </c:pt>
                <c:pt idx="163">
                  <c:v>1.5585999999999999E-2</c:v>
                </c:pt>
                <c:pt idx="164">
                  <c:v>1.1790000000000016E-2</c:v>
                </c:pt>
                <c:pt idx="165">
                  <c:v>1.0378999999999998E-2</c:v>
                </c:pt>
                <c:pt idx="166">
                  <c:v>8.4890000000000122E-3</c:v>
                </c:pt>
                <c:pt idx="167">
                  <c:v>1.2963000000000014E-2</c:v>
                </c:pt>
                <c:pt idx="168">
                  <c:v>8.0460000000000028E-3</c:v>
                </c:pt>
                <c:pt idx="169">
                  <c:v>1.1886000000000016E-2</c:v>
                </c:pt>
                <c:pt idx="170">
                  <c:v>1.5948E-2</c:v>
                </c:pt>
                <c:pt idx="171">
                  <c:v>1.3024000000000001E-2</c:v>
                </c:pt>
                <c:pt idx="172">
                  <c:v>1.1195999999999998E-2</c:v>
                </c:pt>
                <c:pt idx="173">
                  <c:v>8.4800000000000066E-3</c:v>
                </c:pt>
                <c:pt idx="174">
                  <c:v>1.0558999999999994E-2</c:v>
                </c:pt>
                <c:pt idx="175">
                  <c:v>1.0739E-2</c:v>
                </c:pt>
                <c:pt idx="176">
                  <c:v>1.4964999999999999E-2</c:v>
                </c:pt>
                <c:pt idx="177">
                  <c:v>1.2955E-2</c:v>
                </c:pt>
                <c:pt idx="178">
                  <c:v>1.6635E-2</c:v>
                </c:pt>
                <c:pt idx="179">
                  <c:v>1.6126999999999999E-2</c:v>
                </c:pt>
                <c:pt idx="180">
                  <c:v>1.6012999999999999E-2</c:v>
                </c:pt>
                <c:pt idx="181">
                  <c:v>1.6542000000000025E-2</c:v>
                </c:pt>
                <c:pt idx="182">
                  <c:v>1.9500000000000028E-2</c:v>
                </c:pt>
                <c:pt idx="183">
                  <c:v>1.5605000000000015E-2</c:v>
                </c:pt>
                <c:pt idx="184">
                  <c:v>1.0300000000000005E-2</c:v>
                </c:pt>
                <c:pt idx="185">
                  <c:v>1.0076E-2</c:v>
                </c:pt>
                <c:pt idx="186">
                  <c:v>1.2820000000000003E-2</c:v>
                </c:pt>
                <c:pt idx="187">
                  <c:v>1.4833000000000001E-2</c:v>
                </c:pt>
                <c:pt idx="188">
                  <c:v>1.3213000000000001E-2</c:v>
                </c:pt>
                <c:pt idx="189">
                  <c:v>7.2240000000000004E-3</c:v>
                </c:pt>
                <c:pt idx="190">
                  <c:v>5.9580000000000093E-3</c:v>
                </c:pt>
                <c:pt idx="191">
                  <c:v>9.4890000000000148E-3</c:v>
                </c:pt>
                <c:pt idx="192">
                  <c:v>7.8750000000000122E-3</c:v>
                </c:pt>
                <c:pt idx="193">
                  <c:v>1.1403999999999999E-2</c:v>
                </c:pt>
                <c:pt idx="194">
                  <c:v>7.9750000000000116E-3</c:v>
                </c:pt>
                <c:pt idx="195">
                  <c:v>1.0042000000000001E-2</c:v>
                </c:pt>
                <c:pt idx="196">
                  <c:v>1.0784999999999999E-2</c:v>
                </c:pt>
                <c:pt idx="197">
                  <c:v>8.6150000000000046E-3</c:v>
                </c:pt>
                <c:pt idx="198">
                  <c:v>1.0921000000000016E-2</c:v>
                </c:pt>
                <c:pt idx="199">
                  <c:v>1.1749000000000015E-2</c:v>
                </c:pt>
                <c:pt idx="200">
                  <c:v>1.2475E-2</c:v>
                </c:pt>
                <c:pt idx="201">
                  <c:v>8.8320000000000221E-3</c:v>
                </c:pt>
                <c:pt idx="202">
                  <c:v>1.1921000000000017E-2</c:v>
                </c:pt>
                <c:pt idx="203">
                  <c:v>1.2987E-2</c:v>
                </c:pt>
                <c:pt idx="204">
                  <c:v>1.8903000000000024E-2</c:v>
                </c:pt>
                <c:pt idx="205">
                  <c:v>1.5365999999999999E-2</c:v>
                </c:pt>
                <c:pt idx="206">
                  <c:v>1.4018999999999981E-2</c:v>
                </c:pt>
                <c:pt idx="207">
                  <c:v>6.6850000000000034E-3</c:v>
                </c:pt>
                <c:pt idx="208">
                  <c:v>6.7180000000000061E-3</c:v>
                </c:pt>
                <c:pt idx="209">
                  <c:v>4.9400000000000095E-3</c:v>
                </c:pt>
                <c:pt idx="210">
                  <c:v>9.6180000000000015E-3</c:v>
                </c:pt>
                <c:pt idx="211">
                  <c:v>1.5344999999999999E-2</c:v>
                </c:pt>
                <c:pt idx="212">
                  <c:v>2.7215000000000052E-2</c:v>
                </c:pt>
                <c:pt idx="213">
                  <c:v>1.7238E-2</c:v>
                </c:pt>
                <c:pt idx="214">
                  <c:v>2.0371000000000031E-2</c:v>
                </c:pt>
                <c:pt idx="215">
                  <c:v>1.9220000000000029E-2</c:v>
                </c:pt>
                <c:pt idx="216">
                  <c:v>2.722100000000003E-2</c:v>
                </c:pt>
                <c:pt idx="217">
                  <c:v>1.3513000000000001E-2</c:v>
                </c:pt>
                <c:pt idx="218">
                  <c:v>1.0293E-2</c:v>
                </c:pt>
                <c:pt idx="219">
                  <c:v>1.5240000000000016E-2</c:v>
                </c:pt>
                <c:pt idx="220">
                  <c:v>1.0707000000000001E-2</c:v>
                </c:pt>
                <c:pt idx="221">
                  <c:v>1.2883000000000007E-2</c:v>
                </c:pt>
                <c:pt idx="222">
                  <c:v>1.4782000000000003E-2</c:v>
                </c:pt>
                <c:pt idx="223">
                  <c:v>1.1629000000000014E-2</c:v>
                </c:pt>
                <c:pt idx="224">
                  <c:v>1.3804000000000018E-2</c:v>
                </c:pt>
                <c:pt idx="225">
                  <c:v>1.1534000000000001E-2</c:v>
                </c:pt>
                <c:pt idx="226">
                  <c:v>1.5464000000000014E-2</c:v>
                </c:pt>
                <c:pt idx="227">
                  <c:v>1.4333E-2</c:v>
                </c:pt>
                <c:pt idx="228">
                  <c:v>2.0772000000000002E-2</c:v>
                </c:pt>
                <c:pt idx="229">
                  <c:v>1.6050999999999999E-2</c:v>
                </c:pt>
                <c:pt idx="230">
                  <c:v>1.8669000000000005E-2</c:v>
                </c:pt>
                <c:pt idx="231">
                  <c:v>1.0245000000000001E-2</c:v>
                </c:pt>
                <c:pt idx="232">
                  <c:v>1.1840000000000022E-2</c:v>
                </c:pt>
                <c:pt idx="233">
                  <c:v>1.0656000000000001E-2</c:v>
                </c:pt>
                <c:pt idx="234">
                  <c:v>7.5060000000000092E-3</c:v>
                </c:pt>
                <c:pt idx="235">
                  <c:v>9.8970000000000048E-3</c:v>
                </c:pt>
                <c:pt idx="236">
                  <c:v>1.5007000000000001E-2</c:v>
                </c:pt>
                <c:pt idx="237">
                  <c:v>1.5341000000000016E-2</c:v>
                </c:pt>
                <c:pt idx="238">
                  <c:v>1.7350999999999998E-2</c:v>
                </c:pt>
                <c:pt idx="239">
                  <c:v>1.3469000000000005E-2</c:v>
                </c:pt>
                <c:pt idx="240">
                  <c:v>1.426E-2</c:v>
                </c:pt>
                <c:pt idx="241">
                  <c:v>1.9859000000000005E-2</c:v>
                </c:pt>
                <c:pt idx="242">
                  <c:v>2.7265000000000032E-2</c:v>
                </c:pt>
                <c:pt idx="243">
                  <c:v>2.0511000000000001E-2</c:v>
                </c:pt>
                <c:pt idx="244">
                  <c:v>2.3549999999999998E-2</c:v>
                </c:pt>
                <c:pt idx="245">
                  <c:v>1.6393999999999999E-2</c:v>
                </c:pt>
                <c:pt idx="246">
                  <c:v>1.8430999999999999E-2</c:v>
                </c:pt>
                <c:pt idx="247">
                  <c:v>1.4069999999999996E-2</c:v>
                </c:pt>
                <c:pt idx="248">
                  <c:v>1.3317000000000001E-2</c:v>
                </c:pt>
                <c:pt idx="249">
                  <c:v>1.3500000000000017E-2</c:v>
                </c:pt>
                <c:pt idx="250">
                  <c:v>1.7087000000000001E-2</c:v>
                </c:pt>
                <c:pt idx="251">
                  <c:v>1.3023000000000003E-2</c:v>
                </c:pt>
                <c:pt idx="252">
                  <c:v>1.3844000000000016E-2</c:v>
                </c:pt>
                <c:pt idx="253">
                  <c:v>3.1153000000000011E-2</c:v>
                </c:pt>
                <c:pt idx="254">
                  <c:v>1.5162999999999999E-2</c:v>
                </c:pt>
                <c:pt idx="255">
                  <c:v>1.4898999999999996E-2</c:v>
                </c:pt>
                <c:pt idx="256">
                  <c:v>1.2117999999999986E-2</c:v>
                </c:pt>
                <c:pt idx="257">
                  <c:v>2.049900000000001E-2</c:v>
                </c:pt>
                <c:pt idx="258">
                  <c:v>1.6886000000000026E-2</c:v>
                </c:pt>
                <c:pt idx="259">
                  <c:v>1.3665999999999999E-2</c:v>
                </c:pt>
                <c:pt idx="260">
                  <c:v>1.1944000000000019E-2</c:v>
                </c:pt>
                <c:pt idx="261">
                  <c:v>8.2430000000000003E-3</c:v>
                </c:pt>
                <c:pt idx="262">
                  <c:v>9.4660000000000161E-3</c:v>
                </c:pt>
                <c:pt idx="263">
                  <c:v>1.2735999999999996E-2</c:v>
                </c:pt>
                <c:pt idx="264">
                  <c:v>1.0621999999999999E-2</c:v>
                </c:pt>
                <c:pt idx="265">
                  <c:v>1.3424000000000016E-2</c:v>
                </c:pt>
                <c:pt idx="266">
                  <c:v>8.0680000000000005E-3</c:v>
                </c:pt>
                <c:pt idx="267">
                  <c:v>9.2200000000000008E-3</c:v>
                </c:pt>
                <c:pt idx="268">
                  <c:v>1.1670000000000003E-2</c:v>
                </c:pt>
                <c:pt idx="269">
                  <c:v>2.3179000000000002E-2</c:v>
                </c:pt>
                <c:pt idx="270">
                  <c:v>1.4007E-2</c:v>
                </c:pt>
                <c:pt idx="271">
                  <c:v>1.9189999999999999E-2</c:v>
                </c:pt>
                <c:pt idx="272">
                  <c:v>1.3018E-2</c:v>
                </c:pt>
                <c:pt idx="273">
                  <c:v>2.2382000000000006E-2</c:v>
                </c:pt>
                <c:pt idx="274">
                  <c:v>1.1169000000000005E-2</c:v>
                </c:pt>
                <c:pt idx="275">
                  <c:v>1.4638E-2</c:v>
                </c:pt>
                <c:pt idx="276">
                  <c:v>5.9210000000000079E-3</c:v>
                </c:pt>
                <c:pt idx="277">
                  <c:v>1.1656000000000001E-2</c:v>
                </c:pt>
                <c:pt idx="278">
                  <c:v>6.8000000000000083E-3</c:v>
                </c:pt>
                <c:pt idx="279">
                  <c:v>7.0410000000000091E-3</c:v>
                </c:pt>
                <c:pt idx="280">
                  <c:v>5.7790000000000133E-3</c:v>
                </c:pt>
                <c:pt idx="281">
                  <c:v>6.5620000000000001E-3</c:v>
                </c:pt>
                <c:pt idx="282">
                  <c:v>7.7030000000000093E-3</c:v>
                </c:pt>
                <c:pt idx="283">
                  <c:v>8.3460000000000027E-3</c:v>
                </c:pt>
                <c:pt idx="284">
                  <c:v>9.7060000000000028E-3</c:v>
                </c:pt>
                <c:pt idx="285">
                  <c:v>1.0973999999999998E-2</c:v>
                </c:pt>
                <c:pt idx="286">
                  <c:v>1.4492E-2</c:v>
                </c:pt>
                <c:pt idx="287">
                  <c:v>1.5351E-2</c:v>
                </c:pt>
                <c:pt idx="288">
                  <c:v>1.4710000000000001E-2</c:v>
                </c:pt>
                <c:pt idx="289">
                  <c:v>1.1330000000000003E-2</c:v>
                </c:pt>
                <c:pt idx="290">
                  <c:v>1.1977000000000003E-2</c:v>
                </c:pt>
                <c:pt idx="291">
                  <c:v>1.0917E-2</c:v>
                </c:pt>
                <c:pt idx="292">
                  <c:v>1.3410999999999999E-2</c:v>
                </c:pt>
                <c:pt idx="293">
                  <c:v>1.2331999999999996E-2</c:v>
                </c:pt>
                <c:pt idx="294">
                  <c:v>1.5100000000000014E-2</c:v>
                </c:pt>
                <c:pt idx="295">
                  <c:v>1.9781000000000028E-2</c:v>
                </c:pt>
                <c:pt idx="296">
                  <c:v>2.6024000000000002E-2</c:v>
                </c:pt>
                <c:pt idx="297">
                  <c:v>1.5570000000000001E-2</c:v>
                </c:pt>
                <c:pt idx="298">
                  <c:v>1.1473000000000001E-2</c:v>
                </c:pt>
                <c:pt idx="299">
                  <c:v>6.1400000000000014E-3</c:v>
                </c:pt>
                <c:pt idx="300">
                  <c:v>1.2747000000000001E-2</c:v>
                </c:pt>
                <c:pt idx="301">
                  <c:v>9.883000000000022E-3</c:v>
                </c:pt>
                <c:pt idx="302">
                  <c:v>1.0874999999999998E-2</c:v>
                </c:pt>
                <c:pt idx="303">
                  <c:v>7.5810000000000122E-3</c:v>
                </c:pt>
                <c:pt idx="304">
                  <c:v>1.5398999999999998E-2</c:v>
                </c:pt>
                <c:pt idx="305">
                  <c:v>8.5940000000000027E-3</c:v>
                </c:pt>
                <c:pt idx="306">
                  <c:v>1.0272E-2</c:v>
                </c:pt>
                <c:pt idx="307">
                  <c:v>4.6750000000000003E-3</c:v>
                </c:pt>
                <c:pt idx="308">
                  <c:v>7.0000000000000071E-3</c:v>
                </c:pt>
                <c:pt idx="309">
                  <c:v>6.9130000000000103E-3</c:v>
                </c:pt>
                <c:pt idx="310">
                  <c:v>6.5860000000000094E-3</c:v>
                </c:pt>
                <c:pt idx="311">
                  <c:v>9.2970000000000014E-3</c:v>
                </c:pt>
                <c:pt idx="312">
                  <c:v>9.4480000000000015E-3</c:v>
                </c:pt>
                <c:pt idx="313">
                  <c:v>1.3252999999999999E-2</c:v>
                </c:pt>
                <c:pt idx="314">
                  <c:v>1.6126000000000001E-2</c:v>
                </c:pt>
                <c:pt idx="315">
                  <c:v>1.1811000000000014E-2</c:v>
                </c:pt>
                <c:pt idx="316">
                  <c:v>1.2616E-2</c:v>
                </c:pt>
                <c:pt idx="317">
                  <c:v>7.8169999999999993E-3</c:v>
                </c:pt>
                <c:pt idx="318">
                  <c:v>1.3502000000000017E-2</c:v>
                </c:pt>
                <c:pt idx="319">
                  <c:v>8.2780000000000006E-3</c:v>
                </c:pt>
                <c:pt idx="320">
                  <c:v>1.6632999999999998E-2</c:v>
                </c:pt>
                <c:pt idx="321">
                  <c:v>1.2029E-2</c:v>
                </c:pt>
                <c:pt idx="322">
                  <c:v>1.7132999999999999E-2</c:v>
                </c:pt>
                <c:pt idx="323">
                  <c:v>1.3868999999999999E-2</c:v>
                </c:pt>
                <c:pt idx="324">
                  <c:v>1.5276E-2</c:v>
                </c:pt>
                <c:pt idx="325">
                  <c:v>1.8401000000000025E-2</c:v>
                </c:pt>
                <c:pt idx="326">
                  <c:v>1.5768999999999998E-2</c:v>
                </c:pt>
                <c:pt idx="327">
                  <c:v>2.2785000000000034E-2</c:v>
                </c:pt>
                <c:pt idx="328">
                  <c:v>2.2614000000000002E-2</c:v>
                </c:pt>
                <c:pt idx="329">
                  <c:v>2.9939000000000011E-2</c:v>
                </c:pt>
                <c:pt idx="330">
                  <c:v>2.4056000000000001E-2</c:v>
                </c:pt>
                <c:pt idx="331">
                  <c:v>1.7510000000000001E-2</c:v>
                </c:pt>
                <c:pt idx="332">
                  <c:v>1.2141000000000001E-2</c:v>
                </c:pt>
                <c:pt idx="333">
                  <c:v>1.7493999999999999E-2</c:v>
                </c:pt>
                <c:pt idx="334">
                  <c:v>1.4141000000000001E-2</c:v>
                </c:pt>
                <c:pt idx="335">
                  <c:v>1.2503E-2</c:v>
                </c:pt>
                <c:pt idx="336">
                  <c:v>7.4910000000000133E-3</c:v>
                </c:pt>
                <c:pt idx="337">
                  <c:v>6.9900000000000092E-3</c:v>
                </c:pt>
                <c:pt idx="338">
                  <c:v>1.8015E-2</c:v>
                </c:pt>
                <c:pt idx="339">
                  <c:v>1.5713000000000001E-2</c:v>
                </c:pt>
                <c:pt idx="340">
                  <c:v>1.6799000000000001E-2</c:v>
                </c:pt>
                <c:pt idx="341">
                  <c:v>1.0570000000000001E-2</c:v>
                </c:pt>
                <c:pt idx="342">
                  <c:v>1.5774E-2</c:v>
                </c:pt>
                <c:pt idx="343">
                  <c:v>1.7517999999999999E-2</c:v>
                </c:pt>
                <c:pt idx="344">
                  <c:v>1.6497000000000001E-2</c:v>
                </c:pt>
                <c:pt idx="345">
                  <c:v>1.0087E-2</c:v>
                </c:pt>
                <c:pt idx="346">
                  <c:v>1.3266000000000003E-2</c:v>
                </c:pt>
                <c:pt idx="347">
                  <c:v>9.9130000000000155E-3</c:v>
                </c:pt>
                <c:pt idx="348">
                  <c:v>1.5941000000000021E-2</c:v>
                </c:pt>
                <c:pt idx="349">
                  <c:v>1.2237999999999985E-2</c:v>
                </c:pt>
                <c:pt idx="350">
                  <c:v>1.0328E-2</c:v>
                </c:pt>
                <c:pt idx="351">
                  <c:v>5.0300000000000093E-3</c:v>
                </c:pt>
                <c:pt idx="352">
                  <c:v>2.885000000000003E-3</c:v>
                </c:pt>
                <c:pt idx="353">
                  <c:v>4.7800000000000082E-3</c:v>
                </c:pt>
                <c:pt idx="354">
                  <c:v>4.7760000000000103E-3</c:v>
                </c:pt>
                <c:pt idx="355">
                  <c:v>7.6830000000000093E-3</c:v>
                </c:pt>
                <c:pt idx="356">
                  <c:v>1.3624000000000015E-2</c:v>
                </c:pt>
                <c:pt idx="357">
                  <c:v>1.5436999999999998E-2</c:v>
                </c:pt>
                <c:pt idx="358">
                  <c:v>1.6209000000000001E-2</c:v>
                </c:pt>
                <c:pt idx="359">
                  <c:v>1.5151000000000001E-2</c:v>
                </c:pt>
                <c:pt idx="360">
                  <c:v>1.5157E-2</c:v>
                </c:pt>
                <c:pt idx="361">
                  <c:v>1.1689000000000001E-2</c:v>
                </c:pt>
                <c:pt idx="362">
                  <c:v>5.3360000000000083E-3</c:v>
                </c:pt>
                <c:pt idx="363">
                  <c:v>1.0725000000000005E-2</c:v>
                </c:pt>
                <c:pt idx="364">
                  <c:v>6.9920000000000034E-3</c:v>
                </c:pt>
                <c:pt idx="365">
                  <c:v>1.7672E-2</c:v>
                </c:pt>
                <c:pt idx="366">
                  <c:v>1.1504000000000016E-2</c:v>
                </c:pt>
                <c:pt idx="367">
                  <c:v>1.3120000000000001E-2</c:v>
                </c:pt>
                <c:pt idx="368">
                  <c:v>5.9760000000000134E-3</c:v>
                </c:pt>
                <c:pt idx="369">
                  <c:v>6.2240000000000004E-3</c:v>
                </c:pt>
                <c:pt idx="370">
                  <c:v>2.3189999999999999E-3</c:v>
                </c:pt>
                <c:pt idx="371">
                  <c:v>1.2912E-2</c:v>
                </c:pt>
                <c:pt idx="372">
                  <c:v>7.1730000000000092E-3</c:v>
                </c:pt>
                <c:pt idx="373">
                  <c:v>1.1435000000000001E-2</c:v>
                </c:pt>
                <c:pt idx="374">
                  <c:v>1.3013E-2</c:v>
                </c:pt>
                <c:pt idx="375">
                  <c:v>1.7274000000000001E-2</c:v>
                </c:pt>
                <c:pt idx="376">
                  <c:v>9.3730000000000219E-3</c:v>
                </c:pt>
                <c:pt idx="377">
                  <c:v>1.8886000000000003E-2</c:v>
                </c:pt>
                <c:pt idx="378">
                  <c:v>1.1974000000000005E-2</c:v>
                </c:pt>
                <c:pt idx="379">
                  <c:v>1.4452E-2</c:v>
                </c:pt>
                <c:pt idx="380">
                  <c:v>1.2891000000000001E-2</c:v>
                </c:pt>
                <c:pt idx="381">
                  <c:v>8.0050000000000121E-3</c:v>
                </c:pt>
                <c:pt idx="382">
                  <c:v>1.3624000000000015E-2</c:v>
                </c:pt>
                <c:pt idx="383">
                  <c:v>1.5698E-2</c:v>
                </c:pt>
                <c:pt idx="384">
                  <c:v>1.9008000000000021E-2</c:v>
                </c:pt>
                <c:pt idx="385">
                  <c:v>2.0480999999999999E-2</c:v>
                </c:pt>
                <c:pt idx="386">
                  <c:v>1.1483999999999999E-2</c:v>
                </c:pt>
                <c:pt idx="387">
                  <c:v>1.2133999999999987E-2</c:v>
                </c:pt>
                <c:pt idx="388">
                  <c:v>9.0910000000000001E-3</c:v>
                </c:pt>
                <c:pt idx="389">
                  <c:v>1.1386000000000005E-2</c:v>
                </c:pt>
                <c:pt idx="390">
                  <c:v>7.1929999999999997E-3</c:v>
                </c:pt>
                <c:pt idx="391">
                  <c:v>1.3881000000000017E-2</c:v>
                </c:pt>
                <c:pt idx="392">
                  <c:v>8.0110000000000008E-3</c:v>
                </c:pt>
                <c:pt idx="393">
                  <c:v>1.1809000000000016E-2</c:v>
                </c:pt>
                <c:pt idx="394">
                  <c:v>1.0274E-2</c:v>
                </c:pt>
                <c:pt idx="395">
                  <c:v>9.2630000000000143E-3</c:v>
                </c:pt>
                <c:pt idx="396">
                  <c:v>9.9040000000000048E-3</c:v>
                </c:pt>
                <c:pt idx="397">
                  <c:v>9.5970000000000048E-3</c:v>
                </c:pt>
                <c:pt idx="398">
                  <c:v>8.4080000000000005E-3</c:v>
                </c:pt>
                <c:pt idx="399">
                  <c:v>1.2357E-2</c:v>
                </c:pt>
                <c:pt idx="400">
                  <c:v>1.4989999999999999E-3</c:v>
                </c:pt>
                <c:pt idx="401">
                  <c:v>2.6070000000000051E-3</c:v>
                </c:pt>
                <c:pt idx="402">
                  <c:v>7.0120000000000061E-3</c:v>
                </c:pt>
                <c:pt idx="403">
                  <c:v>9.1170000000000001E-3</c:v>
                </c:pt>
                <c:pt idx="404">
                  <c:v>1.2087000000000001E-2</c:v>
                </c:pt>
                <c:pt idx="405">
                  <c:v>1.3461000000000016E-2</c:v>
                </c:pt>
                <c:pt idx="406">
                  <c:v>1.4520000000000003E-2</c:v>
                </c:pt>
                <c:pt idx="407">
                  <c:v>7.8890000000000123E-3</c:v>
                </c:pt>
                <c:pt idx="408">
                  <c:v>1.0688000000000001E-2</c:v>
                </c:pt>
                <c:pt idx="409">
                  <c:v>8.8080000000000068E-3</c:v>
                </c:pt>
                <c:pt idx="410">
                  <c:v>1.1095000000000001E-2</c:v>
                </c:pt>
                <c:pt idx="411">
                  <c:v>2.3939999999999999E-2</c:v>
                </c:pt>
                <c:pt idx="412">
                  <c:v>1.3862000000000017E-2</c:v>
                </c:pt>
                <c:pt idx="413">
                  <c:v>1.6922000000000024E-2</c:v>
                </c:pt>
                <c:pt idx="414">
                  <c:v>7.2310000000000126E-3</c:v>
                </c:pt>
                <c:pt idx="415">
                  <c:v>1.1063999999999999E-2</c:v>
                </c:pt>
                <c:pt idx="416">
                  <c:v>9.0630000000000068E-3</c:v>
                </c:pt>
                <c:pt idx="417">
                  <c:v>8.4600000000000144E-3</c:v>
                </c:pt>
                <c:pt idx="418">
                  <c:v>1.6834999999999999E-2</c:v>
                </c:pt>
                <c:pt idx="419">
                  <c:v>1.3292999999999999E-2</c:v>
                </c:pt>
                <c:pt idx="420">
                  <c:v>1.3743000000000017E-2</c:v>
                </c:pt>
                <c:pt idx="421">
                  <c:v>9.8240000000000046E-3</c:v>
                </c:pt>
                <c:pt idx="422">
                  <c:v>8.6800000000000141E-3</c:v>
                </c:pt>
                <c:pt idx="423">
                  <c:v>9.4440000000000027E-3</c:v>
                </c:pt>
                <c:pt idx="424">
                  <c:v>5.2860000000000103E-3</c:v>
                </c:pt>
                <c:pt idx="425">
                  <c:v>1.0104E-2</c:v>
                </c:pt>
                <c:pt idx="426">
                  <c:v>8.0120000000000122E-3</c:v>
                </c:pt>
                <c:pt idx="427">
                  <c:v>1.3332999999999999E-2</c:v>
                </c:pt>
                <c:pt idx="428">
                  <c:v>9.0980000000000002E-3</c:v>
                </c:pt>
                <c:pt idx="429">
                  <c:v>7.3300000000000093E-3</c:v>
                </c:pt>
                <c:pt idx="430">
                  <c:v>1.2848E-2</c:v>
                </c:pt>
                <c:pt idx="431">
                  <c:v>7.0370000000000094E-3</c:v>
                </c:pt>
                <c:pt idx="432">
                  <c:v>5.6220000000000003E-3</c:v>
                </c:pt>
                <c:pt idx="433">
                  <c:v>1.1299E-2</c:v>
                </c:pt>
                <c:pt idx="434">
                  <c:v>4.568E-3</c:v>
                </c:pt>
                <c:pt idx="435">
                  <c:v>8.1820000000000122E-3</c:v>
                </c:pt>
                <c:pt idx="436">
                  <c:v>7.2810000000000123E-3</c:v>
                </c:pt>
                <c:pt idx="437">
                  <c:v>9.2190000000000067E-3</c:v>
                </c:pt>
                <c:pt idx="438">
                  <c:v>1.0534999999999996E-2</c:v>
                </c:pt>
                <c:pt idx="439">
                  <c:v>1.6140000000000026E-2</c:v>
                </c:pt>
                <c:pt idx="440">
                  <c:v>8.5680000000000027E-3</c:v>
                </c:pt>
                <c:pt idx="441">
                  <c:v>1.051E-2</c:v>
                </c:pt>
                <c:pt idx="442">
                  <c:v>3.9569999999999996E-3</c:v>
                </c:pt>
                <c:pt idx="443">
                  <c:v>6.4450000000000071E-3</c:v>
                </c:pt>
                <c:pt idx="444">
                  <c:v>7.3270000000000002E-3</c:v>
                </c:pt>
                <c:pt idx="445">
                  <c:v>9.6780000000000008E-3</c:v>
                </c:pt>
                <c:pt idx="446">
                  <c:v>1.1056E-2</c:v>
                </c:pt>
                <c:pt idx="447">
                  <c:v>1.0969000000000001E-2</c:v>
                </c:pt>
                <c:pt idx="448">
                  <c:v>7.8150000000000094E-3</c:v>
                </c:pt>
                <c:pt idx="449">
                  <c:v>8.0620000000000223E-3</c:v>
                </c:pt>
                <c:pt idx="450">
                  <c:v>9.3270000000000141E-3</c:v>
                </c:pt>
                <c:pt idx="451">
                  <c:v>5.8720000000000014E-3</c:v>
                </c:pt>
                <c:pt idx="452">
                  <c:v>1.0460000000000018E-3</c:v>
                </c:pt>
                <c:pt idx="453">
                  <c:v>6.4650000000000072E-3</c:v>
                </c:pt>
                <c:pt idx="454">
                  <c:v>2.8700000000000002E-3</c:v>
                </c:pt>
                <c:pt idx="455">
                  <c:v>7.2030000000000123E-3</c:v>
                </c:pt>
                <c:pt idx="456">
                  <c:v>1.0493000000000001E-2</c:v>
                </c:pt>
                <c:pt idx="457">
                  <c:v>5.3699999999999998E-3</c:v>
                </c:pt>
                <c:pt idx="458">
                  <c:v>2.3349999999999998E-3</c:v>
                </c:pt>
                <c:pt idx="459">
                  <c:v>4.3619999999999996E-3</c:v>
                </c:pt>
                <c:pt idx="460">
                  <c:v>9.7000000000000048E-4</c:v>
                </c:pt>
                <c:pt idx="461">
                  <c:v>4.9550000000000071E-3</c:v>
                </c:pt>
                <c:pt idx="462">
                  <c:v>5.9090000000000123E-3</c:v>
                </c:pt>
                <c:pt idx="463">
                  <c:v>8.0950000000000067E-3</c:v>
                </c:pt>
                <c:pt idx="464">
                  <c:v>8.962000000000022E-3</c:v>
                </c:pt>
                <c:pt idx="465">
                  <c:v>6.8720000000000083E-3</c:v>
                </c:pt>
                <c:pt idx="466">
                  <c:v>7.9570000000000023E-3</c:v>
                </c:pt>
                <c:pt idx="467">
                  <c:v>4.7980000000000071E-3</c:v>
                </c:pt>
                <c:pt idx="468">
                  <c:v>6.6970000000000024E-3</c:v>
                </c:pt>
                <c:pt idx="469">
                  <c:v>7.3030000000000083E-3</c:v>
                </c:pt>
                <c:pt idx="470">
                  <c:v>9.8260000000000222E-3</c:v>
                </c:pt>
                <c:pt idx="471">
                  <c:v>1.3082000000000003E-2</c:v>
                </c:pt>
                <c:pt idx="472">
                  <c:v>1.0965000000000001E-2</c:v>
                </c:pt>
                <c:pt idx="473">
                  <c:v>1.2480000000000003E-2</c:v>
                </c:pt>
                <c:pt idx="474">
                  <c:v>1.4079E-2</c:v>
                </c:pt>
                <c:pt idx="475">
                  <c:v>1.6345999999999999E-2</c:v>
                </c:pt>
                <c:pt idx="476">
                  <c:v>1.0787000000000001E-2</c:v>
                </c:pt>
                <c:pt idx="477">
                  <c:v>9.7590000000000125E-3</c:v>
                </c:pt>
                <c:pt idx="478">
                  <c:v>8.5220000000000122E-3</c:v>
                </c:pt>
                <c:pt idx="479">
                  <c:v>1.0697E-2</c:v>
                </c:pt>
                <c:pt idx="480">
                  <c:v>1.3479E-2</c:v>
                </c:pt>
                <c:pt idx="481">
                  <c:v>1.0704000000000003E-2</c:v>
                </c:pt>
                <c:pt idx="482">
                  <c:v>5.1989999999999996E-3</c:v>
                </c:pt>
                <c:pt idx="483">
                  <c:v>5.0930000000000072E-3</c:v>
                </c:pt>
                <c:pt idx="484">
                  <c:v>1.0135999999999996E-2</c:v>
                </c:pt>
                <c:pt idx="485">
                  <c:v>8.4560000000000243E-3</c:v>
                </c:pt>
                <c:pt idx="486">
                  <c:v>8.5530000000000068E-3</c:v>
                </c:pt>
                <c:pt idx="487">
                  <c:v>1.1542000000000018E-2</c:v>
                </c:pt>
                <c:pt idx="488">
                  <c:v>1.0909E-2</c:v>
                </c:pt>
                <c:pt idx="489">
                  <c:v>8.7070000000000047E-3</c:v>
                </c:pt>
                <c:pt idx="490">
                  <c:v>6.1380000000000072E-3</c:v>
                </c:pt>
                <c:pt idx="491">
                  <c:v>1.1779000000000001E-2</c:v>
                </c:pt>
                <c:pt idx="492">
                  <c:v>1.4081000000000003E-2</c:v>
                </c:pt>
                <c:pt idx="493">
                  <c:v>8.3370000000000007E-3</c:v>
                </c:pt>
                <c:pt idx="494">
                  <c:v>1.4E-2</c:v>
                </c:pt>
                <c:pt idx="495">
                  <c:v>6.7320000000000088E-3</c:v>
                </c:pt>
                <c:pt idx="496">
                  <c:v>1.2766000000000001E-2</c:v>
                </c:pt>
                <c:pt idx="497">
                  <c:v>8.4510000000000158E-3</c:v>
                </c:pt>
                <c:pt idx="498">
                  <c:v>1.3809999999999999E-2</c:v>
                </c:pt>
                <c:pt idx="499">
                  <c:v>1.0491E-2</c:v>
                </c:pt>
                <c:pt idx="500">
                  <c:v>1.0409E-2</c:v>
                </c:pt>
                <c:pt idx="501">
                  <c:v>1.2678999999999998E-2</c:v>
                </c:pt>
                <c:pt idx="502">
                  <c:v>1.1606999999999999E-2</c:v>
                </c:pt>
                <c:pt idx="503">
                  <c:v>1.1179E-2</c:v>
                </c:pt>
                <c:pt idx="504">
                  <c:v>1.7757999999999999E-2</c:v>
                </c:pt>
                <c:pt idx="505">
                  <c:v>8.7489999999999998E-3</c:v>
                </c:pt>
                <c:pt idx="506">
                  <c:v>9.8650000000000265E-3</c:v>
                </c:pt>
                <c:pt idx="507">
                  <c:v>9.2240000000000013E-3</c:v>
                </c:pt>
                <c:pt idx="508">
                  <c:v>1.0817999999999998E-2</c:v>
                </c:pt>
                <c:pt idx="509">
                  <c:v>7.4060000000000133E-3</c:v>
                </c:pt>
                <c:pt idx="510">
                  <c:v>1.1058999999999998E-2</c:v>
                </c:pt>
                <c:pt idx="511">
                  <c:v>8.5370000000000047E-3</c:v>
                </c:pt>
                <c:pt idx="512">
                  <c:v>8.2730000000000008E-3</c:v>
                </c:pt>
                <c:pt idx="513">
                  <c:v>1.0826000000000001E-2</c:v>
                </c:pt>
                <c:pt idx="514">
                  <c:v>7.3049999999999999E-3</c:v>
                </c:pt>
                <c:pt idx="515">
                  <c:v>5.8209999999999998E-3</c:v>
                </c:pt>
                <c:pt idx="516">
                  <c:v>9.3200000000000184E-4</c:v>
                </c:pt>
                <c:pt idx="517">
                  <c:v>4.5079999999999999E-3</c:v>
                </c:pt>
                <c:pt idx="518">
                  <c:v>5.9440000000000083E-3</c:v>
                </c:pt>
                <c:pt idx="519">
                  <c:v>1.2784999999999999E-2</c:v>
                </c:pt>
                <c:pt idx="520">
                  <c:v>2.3300999999999988E-2</c:v>
                </c:pt>
                <c:pt idx="521">
                  <c:v>7.1410000000000093E-3</c:v>
                </c:pt>
                <c:pt idx="522">
                  <c:v>7.9740000000000123E-3</c:v>
                </c:pt>
                <c:pt idx="523">
                  <c:v>5.6849999999999999E-3</c:v>
                </c:pt>
                <c:pt idx="524">
                  <c:v>6.8330000000000092E-3</c:v>
                </c:pt>
                <c:pt idx="525">
                  <c:v>2.055E-3</c:v>
                </c:pt>
                <c:pt idx="526">
                  <c:v>1.0512000000000001E-2</c:v>
                </c:pt>
                <c:pt idx="527">
                  <c:v>9.8870000000000121E-3</c:v>
                </c:pt>
                <c:pt idx="528">
                  <c:v>1.9011000000000021E-2</c:v>
                </c:pt>
                <c:pt idx="529">
                  <c:v>1.3440000000000016E-2</c:v>
                </c:pt>
                <c:pt idx="530">
                  <c:v>1.4938999999999996E-2</c:v>
                </c:pt>
                <c:pt idx="531">
                  <c:v>5.3350000000000073E-3</c:v>
                </c:pt>
                <c:pt idx="532">
                  <c:v>5.4760000000000112E-3</c:v>
                </c:pt>
                <c:pt idx="533">
                  <c:v>1.1075E-2</c:v>
                </c:pt>
                <c:pt idx="534">
                  <c:v>7.933000000000013E-3</c:v>
                </c:pt>
                <c:pt idx="535">
                  <c:v>8.5890000000000046E-3</c:v>
                </c:pt>
                <c:pt idx="536">
                  <c:v>1.7402999999999998E-2</c:v>
                </c:pt>
                <c:pt idx="537">
                  <c:v>1.2740000000000001E-2</c:v>
                </c:pt>
                <c:pt idx="538">
                  <c:v>1.0632000000000001E-2</c:v>
                </c:pt>
              </c:numCache>
            </c:numRef>
          </c:yVal>
          <c:smooth val="0"/>
        </c:ser>
        <c:ser>
          <c:idx val="3"/>
          <c:order val="3"/>
          <c:tx>
            <c:v>uncertainty</c:v>
          </c:tx>
          <c:spPr>
            <a:ln>
              <a:solidFill>
                <a:srgbClr val="92D050"/>
              </a:solidFill>
            </a:ln>
          </c:spPr>
          <c:marker>
            <c:symbol val="none"/>
          </c:marker>
          <c:xVal>
            <c:numLit>
              <c:formatCode>General</c:formatCode>
              <c:ptCount val="2"/>
              <c:pt idx="0">
                <c:v>55</c:v>
              </c:pt>
              <c:pt idx="1">
                <c:v>65</c:v>
              </c:pt>
            </c:numLit>
          </c:xVal>
          <c:yVal>
            <c:numLit>
              <c:formatCode>General</c:formatCode>
              <c:ptCount val="2"/>
              <c:pt idx="0">
                <c:v>2.5700000000000001E-2</c:v>
              </c:pt>
              <c:pt idx="1">
                <c:v>2.5700000000000001E-2</c:v>
              </c:pt>
            </c:numLit>
          </c:yVal>
          <c:smooth val="0"/>
        </c:ser>
        <c:dLbls>
          <c:showLegendKey val="0"/>
          <c:showVal val="0"/>
          <c:showCatName val="0"/>
          <c:showSerName val="0"/>
          <c:showPercent val="0"/>
          <c:showBubbleSize val="0"/>
        </c:dLbls>
        <c:axId val="671770664"/>
        <c:axId val="671767136"/>
      </c:scatterChart>
      <c:valAx>
        <c:axId val="671770664"/>
        <c:scaling>
          <c:orientation val="minMax"/>
          <c:max val="65"/>
          <c:min val="55"/>
        </c:scaling>
        <c:delete val="0"/>
        <c:axPos val="b"/>
        <c:title>
          <c:tx>
            <c:rich>
              <a:bodyPr/>
              <a:lstStyle/>
              <a:p>
                <a:pPr>
                  <a:defRPr/>
                </a:pPr>
                <a:r>
                  <a:rPr lang="en-US"/>
                  <a:t>Frequency</a:t>
                </a:r>
              </a:p>
            </c:rich>
          </c:tx>
          <c:overlay val="0"/>
        </c:title>
        <c:numFmt formatCode="General" sourceLinked="1"/>
        <c:majorTickMark val="out"/>
        <c:minorTickMark val="none"/>
        <c:tickLblPos val="low"/>
        <c:crossAx val="671767136"/>
        <c:crosses val="autoZero"/>
        <c:crossBetween val="midCat"/>
        <c:majorUnit val="1"/>
      </c:valAx>
      <c:valAx>
        <c:axId val="671767136"/>
        <c:scaling>
          <c:orientation val="minMax"/>
        </c:scaling>
        <c:delete val="0"/>
        <c:axPos val="l"/>
        <c:majorGridlines/>
        <c:title>
          <c:tx>
            <c:rich>
              <a:bodyPr rot="-5400000" vert="horz"/>
              <a:lstStyle/>
              <a:p>
                <a:pPr>
                  <a:defRPr/>
                </a:pPr>
                <a:r>
                  <a:rPr lang="en-US"/>
                  <a:t>TVE (%)</a:t>
                </a:r>
              </a:p>
            </c:rich>
          </c:tx>
          <c:overlay val="0"/>
        </c:title>
        <c:numFmt formatCode="General" sourceLinked="1"/>
        <c:majorTickMark val="out"/>
        <c:minorTickMark val="none"/>
        <c:tickLblPos val="nextTo"/>
        <c:crossAx val="671770664"/>
        <c:crosses val="autoZero"/>
        <c:crossBetween val="midCat"/>
      </c:valAx>
    </c:plotArea>
    <c:legend>
      <c:legendPos val="r"/>
      <c:overlay val="0"/>
      <c:txPr>
        <a:bodyPr/>
        <a:lstStyle/>
        <a:p>
          <a:pPr>
            <a:defRPr sz="800" baseline="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mag 95% confidence (%)</a:t>
            </a:r>
          </a:p>
        </c:rich>
      </c:tx>
      <c:layout>
        <c:manualLayout>
          <c:xMode val="edge"/>
          <c:yMode val="edge"/>
          <c:x val="0.19888888888888889"/>
          <c:y val="2.1367521367521368E-2"/>
        </c:manualLayout>
      </c:layout>
      <c:overlay val="1"/>
    </c:title>
    <c:autoTitleDeleted val="0"/>
    <c:plotArea>
      <c:layout>
        <c:manualLayout>
          <c:layoutTarget val="inner"/>
          <c:xMode val="edge"/>
          <c:yMode val="edge"/>
          <c:x val="0.21881321515474775"/>
          <c:y val="5.1400554097404488E-2"/>
          <c:w val="0.51824254924214663"/>
          <c:h val="0.73444808982210552"/>
        </c:manualLayout>
      </c:layout>
      <c:scatterChart>
        <c:scatterStyle val="lineMarker"/>
        <c:varyColors val="0"/>
        <c:ser>
          <c:idx val="1"/>
          <c:order val="0"/>
          <c:tx>
            <c:strRef>
              <c:f>'frq_rng charts'!$U$1</c:f>
              <c:strCache>
                <c:ptCount val="1"/>
                <c:pt idx="0">
                  <c:v>VC_mag_conf</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charts'!$U$2:$U$101</c:f>
              <c:numCache>
                <c:formatCode>General</c:formatCode>
                <c:ptCount val="100"/>
                <c:pt idx="0">
                  <c:v>5.5498285326088484E-2</c:v>
                </c:pt>
                <c:pt idx="1">
                  <c:v>5.4470255299070965E-2</c:v>
                </c:pt>
                <c:pt idx="2">
                  <c:v>5.3065898715891062E-2</c:v>
                </c:pt>
                <c:pt idx="3">
                  <c:v>5.5014915351725077E-2</c:v>
                </c:pt>
                <c:pt idx="4">
                  <c:v>5.4390195809520474E-2</c:v>
                </c:pt>
                <c:pt idx="5">
                  <c:v>5.3970893732772696E-2</c:v>
                </c:pt>
                <c:pt idx="6">
                  <c:v>5.5363140951679289E-2</c:v>
                </c:pt>
                <c:pt idx="7">
                  <c:v>5.4457831049023818E-2</c:v>
                </c:pt>
                <c:pt idx="8">
                  <c:v>5.4857156781292396E-2</c:v>
                </c:pt>
                <c:pt idx="9">
                  <c:v>5.3250667594762165E-2</c:v>
                </c:pt>
                <c:pt idx="10">
                  <c:v>5.4467739105483248E-2</c:v>
                </c:pt>
                <c:pt idx="11">
                  <c:v>5.4919820223510593E-2</c:v>
                </c:pt>
                <c:pt idx="12">
                  <c:v>5.4613234342703175E-2</c:v>
                </c:pt>
                <c:pt idx="13">
                  <c:v>5.4933335457403323E-2</c:v>
                </c:pt>
                <c:pt idx="14">
                  <c:v>5.3949866828552656E-2</c:v>
                </c:pt>
                <c:pt idx="15">
                  <c:v>5.5631061925313308E-2</c:v>
                </c:pt>
                <c:pt idx="16">
                  <c:v>5.6450715913100392E-2</c:v>
                </c:pt>
                <c:pt idx="17">
                  <c:v>5.5695514659700421E-2</c:v>
                </c:pt>
                <c:pt idx="18">
                  <c:v>5.5364360706676725E-2</c:v>
                </c:pt>
                <c:pt idx="19">
                  <c:v>5.5033853078916423E-2</c:v>
                </c:pt>
                <c:pt idx="20">
                  <c:v>5.6003137099084999E-2</c:v>
                </c:pt>
                <c:pt idx="21">
                  <c:v>5.7879177211545119E-2</c:v>
                </c:pt>
                <c:pt idx="22">
                  <c:v>5.6781482433314004E-2</c:v>
                </c:pt>
                <c:pt idx="23">
                  <c:v>5.7272444180961724E-2</c:v>
                </c:pt>
                <c:pt idx="24">
                  <c:v>5.7050814940419761E-2</c:v>
                </c:pt>
                <c:pt idx="25">
                  <c:v>5.6419548779091257E-2</c:v>
                </c:pt>
                <c:pt idx="26">
                  <c:v>5.6699139415382308E-2</c:v>
                </c:pt>
                <c:pt idx="27">
                  <c:v>5.4149250794141825E-2</c:v>
                </c:pt>
                <c:pt idx="28">
                  <c:v>5.6262785333784322E-2</c:v>
                </c:pt>
                <c:pt idx="29">
                  <c:v>5.6582617582722414E-2</c:v>
                </c:pt>
                <c:pt idx="30">
                  <c:v>5.6140782550134778E-2</c:v>
                </c:pt>
                <c:pt idx="31">
                  <c:v>5.730357636623145E-2</c:v>
                </c:pt>
                <c:pt idx="32">
                  <c:v>5.6482858973416712E-2</c:v>
                </c:pt>
                <c:pt idx="33">
                  <c:v>5.6986284749308787E-2</c:v>
                </c:pt>
                <c:pt idx="34">
                  <c:v>5.6775583274559747E-2</c:v>
                </c:pt>
                <c:pt idx="35">
                  <c:v>5.5521839489824677E-2</c:v>
                </c:pt>
                <c:pt idx="36">
                  <c:v>5.7298232493602996E-2</c:v>
                </c:pt>
                <c:pt idx="37">
                  <c:v>5.6681631113738445E-2</c:v>
                </c:pt>
                <c:pt idx="38">
                  <c:v>5.7470634565239133E-2</c:v>
                </c:pt>
                <c:pt idx="39">
                  <c:v>5.6284111702919665E-2</c:v>
                </c:pt>
                <c:pt idx="40">
                  <c:v>5.677185318165355E-2</c:v>
                </c:pt>
                <c:pt idx="41">
                  <c:v>6.0324030891866602E-2</c:v>
                </c:pt>
                <c:pt idx="42">
                  <c:v>5.8246918462319525E-2</c:v>
                </c:pt>
                <c:pt idx="43">
                  <c:v>5.7868568418069609E-2</c:v>
                </c:pt>
                <c:pt idx="44">
                  <c:v>5.7363862364859165E-2</c:v>
                </c:pt>
                <c:pt idx="45">
                  <c:v>5.7836355054949232E-2</c:v>
                </c:pt>
                <c:pt idx="46">
                  <c:v>5.7522450652601836E-2</c:v>
                </c:pt>
                <c:pt idx="47">
                  <c:v>5.0741016271570689E-2</c:v>
                </c:pt>
                <c:pt idx="48">
                  <c:v>5.101952765972842E-2</c:v>
                </c:pt>
                <c:pt idx="49">
                  <c:v>6.4436624914674903E-2</c:v>
                </c:pt>
                <c:pt idx="50">
                  <c:v>1.3063341881616853E-2</c:v>
                </c:pt>
                <c:pt idx="51">
                  <c:v>3.7906793066848854E-2</c:v>
                </c:pt>
                <c:pt idx="52">
                  <c:v>5.8281793551439684E-2</c:v>
                </c:pt>
                <c:pt idx="53">
                  <c:v>5.9941720688396295E-2</c:v>
                </c:pt>
                <c:pt idx="54">
                  <c:v>5.5901119045042705E-2</c:v>
                </c:pt>
                <c:pt idx="55">
                  <c:v>5.7456422707461437E-2</c:v>
                </c:pt>
                <c:pt idx="56">
                  <c:v>6.0075304034434937E-2</c:v>
                </c:pt>
                <c:pt idx="57">
                  <c:v>5.8395702838822831E-2</c:v>
                </c:pt>
                <c:pt idx="58">
                  <c:v>5.7275430887707278E-2</c:v>
                </c:pt>
                <c:pt idx="59">
                  <c:v>5.8276628515403738E-2</c:v>
                </c:pt>
                <c:pt idx="60">
                  <c:v>5.700538625681633E-2</c:v>
                </c:pt>
                <c:pt idx="61">
                  <c:v>5.8870655410672885E-2</c:v>
                </c:pt>
                <c:pt idx="62">
                  <c:v>5.7440918254625113E-2</c:v>
                </c:pt>
                <c:pt idx="63">
                  <c:v>5.8944220823116428E-2</c:v>
                </c:pt>
                <c:pt idx="64">
                  <c:v>5.6439417234345458E-2</c:v>
                </c:pt>
                <c:pt idx="65">
                  <c:v>5.7171024132106146E-2</c:v>
                </c:pt>
                <c:pt idx="66">
                  <c:v>5.7046924098021833E-2</c:v>
                </c:pt>
                <c:pt idx="67">
                  <c:v>5.8746411964540196E-2</c:v>
                </c:pt>
                <c:pt idx="68">
                  <c:v>5.7301377622709593E-2</c:v>
                </c:pt>
                <c:pt idx="69">
                  <c:v>5.8000477455266777E-2</c:v>
                </c:pt>
                <c:pt idx="70">
                  <c:v>5.7549013308761054E-2</c:v>
                </c:pt>
                <c:pt idx="71">
                  <c:v>5.9238376123703723E-2</c:v>
                </c:pt>
                <c:pt idx="72">
                  <c:v>5.7352326935148142E-2</c:v>
                </c:pt>
                <c:pt idx="73">
                  <c:v>5.7748207780840291E-2</c:v>
                </c:pt>
                <c:pt idx="74">
                  <c:v>5.7502676655368366E-2</c:v>
                </c:pt>
                <c:pt idx="75">
                  <c:v>5.7332763911662449E-2</c:v>
                </c:pt>
                <c:pt idx="76">
                  <c:v>5.8319887169236501E-2</c:v>
                </c:pt>
                <c:pt idx="77">
                  <c:v>5.6101695104400093E-2</c:v>
                </c:pt>
                <c:pt idx="78">
                  <c:v>5.7037075633698434E-2</c:v>
                </c:pt>
                <c:pt idx="79">
                  <c:v>5.5727033329744775E-2</c:v>
                </c:pt>
                <c:pt idx="80">
                  <c:v>5.8218025069736813E-2</c:v>
                </c:pt>
                <c:pt idx="81">
                  <c:v>5.6671488782239848E-2</c:v>
                </c:pt>
                <c:pt idx="82">
                  <c:v>5.7672071387911798E-2</c:v>
                </c:pt>
                <c:pt idx="83">
                  <c:v>5.7009157504729825E-2</c:v>
                </c:pt>
                <c:pt idx="84">
                  <c:v>5.9520595602828193E-2</c:v>
                </c:pt>
                <c:pt idx="85">
                  <c:v>5.9393322436155388E-2</c:v>
                </c:pt>
                <c:pt idx="86">
                  <c:v>5.7220784204644583E-2</c:v>
                </c:pt>
                <c:pt idx="87">
                  <c:v>5.9528727764428163E-2</c:v>
                </c:pt>
                <c:pt idx="88">
                  <c:v>5.8468245804424793E-2</c:v>
                </c:pt>
                <c:pt idx="89">
                  <c:v>5.7306209020070831E-2</c:v>
                </c:pt>
                <c:pt idx="90">
                  <c:v>5.7400201699061994E-2</c:v>
                </c:pt>
                <c:pt idx="91">
                  <c:v>5.6379244428253053E-2</c:v>
                </c:pt>
                <c:pt idx="92">
                  <c:v>5.8060158846304888E-2</c:v>
                </c:pt>
                <c:pt idx="93">
                  <c:v>5.9013236900887722E-2</c:v>
                </c:pt>
                <c:pt idx="94">
                  <c:v>5.9311982814241437E-2</c:v>
                </c:pt>
                <c:pt idx="95">
                  <c:v>5.9681360738181283E-2</c:v>
                </c:pt>
                <c:pt idx="96">
                  <c:v>5.8550124698674377E-2</c:v>
                </c:pt>
                <c:pt idx="97">
                  <c:v>5.9200659134787413E-2</c:v>
                </c:pt>
                <c:pt idx="98">
                  <c:v>5.8915911548339021E-2</c:v>
                </c:pt>
                <c:pt idx="99">
                  <c:v>5.7818678534304731E-2</c:v>
                </c:pt>
              </c:numCache>
            </c:numRef>
          </c:yVal>
          <c:smooth val="0"/>
        </c:ser>
        <c:ser>
          <c:idx val="0"/>
          <c:order val="1"/>
          <c:tx>
            <c:strRef>
              <c:f>'frq_rng charts'!$T$1</c:f>
              <c:strCache>
                <c:ptCount val="1"/>
                <c:pt idx="0">
                  <c:v>VB_mag_conf</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charts'!$T$2:$T$101</c:f>
              <c:numCache>
                <c:formatCode>General</c:formatCode>
                <c:ptCount val="100"/>
                <c:pt idx="0">
                  <c:v>4.3471013001470264E-2</c:v>
                </c:pt>
                <c:pt idx="1">
                  <c:v>4.3609186184686094E-2</c:v>
                </c:pt>
                <c:pt idx="2">
                  <c:v>4.4260734904204298E-2</c:v>
                </c:pt>
                <c:pt idx="3">
                  <c:v>4.38419916114181E-2</c:v>
                </c:pt>
                <c:pt idx="4">
                  <c:v>4.3432993321273823E-2</c:v>
                </c:pt>
                <c:pt idx="5">
                  <c:v>4.3463500789487297E-2</c:v>
                </c:pt>
                <c:pt idx="6">
                  <c:v>4.3984614854547251E-2</c:v>
                </c:pt>
                <c:pt idx="7">
                  <c:v>4.4042505094532884E-2</c:v>
                </c:pt>
                <c:pt idx="8">
                  <c:v>4.3211872392891065E-2</c:v>
                </c:pt>
                <c:pt idx="9">
                  <c:v>4.3498590658535827E-2</c:v>
                </c:pt>
                <c:pt idx="10">
                  <c:v>4.4873390089181855E-2</c:v>
                </c:pt>
                <c:pt idx="11">
                  <c:v>4.6283606864196122E-2</c:v>
                </c:pt>
                <c:pt idx="12">
                  <c:v>4.4496228718525398E-2</c:v>
                </c:pt>
                <c:pt idx="13">
                  <c:v>4.4628098849456357E-2</c:v>
                </c:pt>
                <c:pt idx="14">
                  <c:v>4.1563820313336677E-2</c:v>
                </c:pt>
                <c:pt idx="15">
                  <c:v>4.7195197420521855E-2</c:v>
                </c:pt>
                <c:pt idx="16">
                  <c:v>4.430639493715384E-2</c:v>
                </c:pt>
                <c:pt idx="17">
                  <c:v>4.4777147797337949E-2</c:v>
                </c:pt>
                <c:pt idx="18">
                  <c:v>4.3845215605938709E-2</c:v>
                </c:pt>
                <c:pt idx="19">
                  <c:v>4.5102679888236359E-2</c:v>
                </c:pt>
                <c:pt idx="20">
                  <c:v>4.4104933822695674E-2</c:v>
                </c:pt>
                <c:pt idx="21">
                  <c:v>4.3892070203887523E-2</c:v>
                </c:pt>
                <c:pt idx="22">
                  <c:v>4.461744518202173E-2</c:v>
                </c:pt>
                <c:pt idx="23">
                  <c:v>4.4371804930855324E-2</c:v>
                </c:pt>
                <c:pt idx="24">
                  <c:v>4.5439029313720972E-2</c:v>
                </c:pt>
                <c:pt idx="25">
                  <c:v>4.5000297849989858E-2</c:v>
                </c:pt>
                <c:pt idx="26">
                  <c:v>4.4475024931901808E-2</c:v>
                </c:pt>
                <c:pt idx="27">
                  <c:v>4.5295803630268555E-2</c:v>
                </c:pt>
                <c:pt idx="28">
                  <c:v>4.5489919758305589E-2</c:v>
                </c:pt>
                <c:pt idx="29">
                  <c:v>4.5475361996253925E-2</c:v>
                </c:pt>
                <c:pt idx="30">
                  <c:v>4.419083957793718E-2</c:v>
                </c:pt>
                <c:pt idx="31">
                  <c:v>4.6177847154763405E-2</c:v>
                </c:pt>
                <c:pt idx="32">
                  <c:v>4.4338125752662154E-2</c:v>
                </c:pt>
                <c:pt idx="33">
                  <c:v>4.5179358141950662E-2</c:v>
                </c:pt>
                <c:pt idx="34">
                  <c:v>4.4812297227890513E-2</c:v>
                </c:pt>
                <c:pt idx="35">
                  <c:v>4.4737448393604384E-2</c:v>
                </c:pt>
                <c:pt idx="36">
                  <c:v>4.5167681374146562E-2</c:v>
                </c:pt>
                <c:pt idx="37">
                  <c:v>4.3831019678598877E-2</c:v>
                </c:pt>
                <c:pt idx="38">
                  <c:v>4.4645599870886683E-2</c:v>
                </c:pt>
                <c:pt idx="39">
                  <c:v>4.5165426392862772E-2</c:v>
                </c:pt>
                <c:pt idx="40">
                  <c:v>4.5682479141041926E-2</c:v>
                </c:pt>
                <c:pt idx="41">
                  <c:v>4.5560172675627467E-2</c:v>
                </c:pt>
                <c:pt idx="42">
                  <c:v>4.4673923930934792E-2</c:v>
                </c:pt>
                <c:pt idx="43">
                  <c:v>4.3446204418810239E-2</c:v>
                </c:pt>
                <c:pt idx="44">
                  <c:v>4.5278127228416419E-2</c:v>
                </c:pt>
                <c:pt idx="45">
                  <c:v>4.7574271868864322E-2</c:v>
                </c:pt>
                <c:pt idx="46">
                  <c:v>4.5128787179244491E-2</c:v>
                </c:pt>
                <c:pt idx="47">
                  <c:v>4.4136184336847246E-2</c:v>
                </c:pt>
                <c:pt idx="48">
                  <c:v>4.5511882834973094E-2</c:v>
                </c:pt>
                <c:pt idx="49">
                  <c:v>4.4445747448492452E-2</c:v>
                </c:pt>
                <c:pt idx="50">
                  <c:v>3.536991898307159E-2</c:v>
                </c:pt>
                <c:pt idx="51">
                  <c:v>4.2849606865427374E-2</c:v>
                </c:pt>
                <c:pt idx="52">
                  <c:v>4.4636740504766695E-2</c:v>
                </c:pt>
                <c:pt idx="53">
                  <c:v>4.737135229053447E-2</c:v>
                </c:pt>
                <c:pt idx="54">
                  <c:v>4.3389319666930215E-2</c:v>
                </c:pt>
                <c:pt idx="55">
                  <c:v>4.6815126983852359E-2</c:v>
                </c:pt>
                <c:pt idx="56">
                  <c:v>4.5750791074756804E-2</c:v>
                </c:pt>
                <c:pt idx="57">
                  <c:v>4.4416793097494779E-2</c:v>
                </c:pt>
                <c:pt idx="58">
                  <c:v>4.5029496215797223E-2</c:v>
                </c:pt>
                <c:pt idx="59">
                  <c:v>4.5768425333340405E-2</c:v>
                </c:pt>
                <c:pt idx="60">
                  <c:v>4.5229108224913168E-2</c:v>
                </c:pt>
                <c:pt idx="61">
                  <c:v>4.5381038855771133E-2</c:v>
                </c:pt>
                <c:pt idx="62">
                  <c:v>4.6111479770808976E-2</c:v>
                </c:pt>
                <c:pt idx="63">
                  <c:v>4.5535565320084855E-2</c:v>
                </c:pt>
                <c:pt idx="64">
                  <c:v>4.6122542629251057E-2</c:v>
                </c:pt>
                <c:pt idx="65">
                  <c:v>4.4480242507664441E-2</c:v>
                </c:pt>
                <c:pt idx="66">
                  <c:v>4.5539520280247693E-2</c:v>
                </c:pt>
                <c:pt idx="67">
                  <c:v>4.6203913418155447E-2</c:v>
                </c:pt>
                <c:pt idx="68">
                  <c:v>4.5629706618124197E-2</c:v>
                </c:pt>
                <c:pt idx="69">
                  <c:v>4.5579605672744695E-2</c:v>
                </c:pt>
                <c:pt idx="70">
                  <c:v>4.5024623531589404E-2</c:v>
                </c:pt>
                <c:pt idx="71">
                  <c:v>4.6998145206958282E-2</c:v>
                </c:pt>
                <c:pt idx="72">
                  <c:v>4.5017838336419813E-2</c:v>
                </c:pt>
                <c:pt idx="73">
                  <c:v>4.5146442534293223E-2</c:v>
                </c:pt>
                <c:pt idx="74">
                  <c:v>4.4478503994105523E-2</c:v>
                </c:pt>
                <c:pt idx="75">
                  <c:v>4.4982181557431312E-2</c:v>
                </c:pt>
                <c:pt idx="76">
                  <c:v>4.5038675049540851E-2</c:v>
                </c:pt>
                <c:pt idx="77">
                  <c:v>4.5692217899844109E-2</c:v>
                </c:pt>
                <c:pt idx="78">
                  <c:v>4.5123045079873456E-2</c:v>
                </c:pt>
                <c:pt idx="79">
                  <c:v>4.6014611939784733E-2</c:v>
                </c:pt>
                <c:pt idx="80">
                  <c:v>4.649336398576813E-2</c:v>
                </c:pt>
                <c:pt idx="81">
                  <c:v>4.5869623494122484E-2</c:v>
                </c:pt>
                <c:pt idx="82">
                  <c:v>4.5869779607506787E-2</c:v>
                </c:pt>
                <c:pt idx="83">
                  <c:v>4.6149652053580216E-2</c:v>
                </c:pt>
                <c:pt idx="84">
                  <c:v>4.4976507931056876E-2</c:v>
                </c:pt>
                <c:pt idx="85">
                  <c:v>4.5285186008215877E-2</c:v>
                </c:pt>
                <c:pt idx="86">
                  <c:v>4.6311171113816781E-2</c:v>
                </c:pt>
                <c:pt idx="87">
                  <c:v>4.3760520508029574E-2</c:v>
                </c:pt>
                <c:pt idx="88">
                  <c:v>4.4924014319643706E-2</c:v>
                </c:pt>
                <c:pt idx="89">
                  <c:v>4.5484913114848521E-2</c:v>
                </c:pt>
                <c:pt idx="90">
                  <c:v>4.5942030000650287E-2</c:v>
                </c:pt>
                <c:pt idx="91">
                  <c:v>4.4559113483156478E-2</c:v>
                </c:pt>
                <c:pt idx="92">
                  <c:v>4.4806736285568784E-2</c:v>
                </c:pt>
                <c:pt idx="93">
                  <c:v>4.3636136043692514E-2</c:v>
                </c:pt>
                <c:pt idx="94">
                  <c:v>4.4791546359988589E-2</c:v>
                </c:pt>
                <c:pt idx="95">
                  <c:v>4.5208962443110179E-2</c:v>
                </c:pt>
                <c:pt idx="96">
                  <c:v>4.6539263591482125E-2</c:v>
                </c:pt>
                <c:pt idx="97">
                  <c:v>4.4948855463462604E-2</c:v>
                </c:pt>
                <c:pt idx="98">
                  <c:v>4.3623131676156446E-2</c:v>
                </c:pt>
                <c:pt idx="99">
                  <c:v>4.2748522488429495E-2</c:v>
                </c:pt>
              </c:numCache>
            </c:numRef>
          </c:yVal>
          <c:smooth val="0"/>
        </c:ser>
        <c:ser>
          <c:idx val="2"/>
          <c:order val="2"/>
          <c:tx>
            <c:strRef>
              <c:f>'frq_rng charts'!$S$1</c:f>
              <c:strCache>
                <c:ptCount val="1"/>
                <c:pt idx="0">
                  <c:v>VA_mag_conf</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charts'!$S$2:$S$101</c:f>
              <c:numCache>
                <c:formatCode>General</c:formatCode>
                <c:ptCount val="100"/>
                <c:pt idx="0">
                  <c:v>5.3310682394191698E-2</c:v>
                </c:pt>
                <c:pt idx="1">
                  <c:v>5.4105269071613907E-2</c:v>
                </c:pt>
                <c:pt idx="2">
                  <c:v>5.5324649505193384E-2</c:v>
                </c:pt>
                <c:pt idx="3">
                  <c:v>5.7180281344872026E-2</c:v>
                </c:pt>
                <c:pt idx="4">
                  <c:v>5.7776927193203861E-2</c:v>
                </c:pt>
                <c:pt idx="5">
                  <c:v>5.6444628109221122E-2</c:v>
                </c:pt>
                <c:pt idx="6">
                  <c:v>5.655369874359438E-2</c:v>
                </c:pt>
                <c:pt idx="7">
                  <c:v>5.7025573309747703E-2</c:v>
                </c:pt>
                <c:pt idx="8">
                  <c:v>5.514248204450644E-2</c:v>
                </c:pt>
                <c:pt idx="9">
                  <c:v>5.6202217724152105E-2</c:v>
                </c:pt>
                <c:pt idx="10">
                  <c:v>5.8640429449599213E-2</c:v>
                </c:pt>
                <c:pt idx="11">
                  <c:v>5.7639493746144833E-2</c:v>
                </c:pt>
                <c:pt idx="12">
                  <c:v>5.7824880833306586E-2</c:v>
                </c:pt>
                <c:pt idx="13">
                  <c:v>5.7617170464605683E-2</c:v>
                </c:pt>
                <c:pt idx="14">
                  <c:v>5.7232313548665127E-2</c:v>
                </c:pt>
                <c:pt idx="15">
                  <c:v>5.8725614240003318E-2</c:v>
                </c:pt>
                <c:pt idx="16">
                  <c:v>5.7193763707927094E-2</c:v>
                </c:pt>
                <c:pt idx="17">
                  <c:v>5.7749658463344802E-2</c:v>
                </c:pt>
                <c:pt idx="18">
                  <c:v>5.7634043733341404E-2</c:v>
                </c:pt>
                <c:pt idx="19">
                  <c:v>5.7782844878843553E-2</c:v>
                </c:pt>
                <c:pt idx="20">
                  <c:v>5.7882268654663636E-2</c:v>
                </c:pt>
                <c:pt idx="21">
                  <c:v>5.9209946359806379E-2</c:v>
                </c:pt>
                <c:pt idx="22">
                  <c:v>5.8112887607055713E-2</c:v>
                </c:pt>
                <c:pt idx="23">
                  <c:v>5.8748841922502099E-2</c:v>
                </c:pt>
                <c:pt idx="24">
                  <c:v>5.9345645917308988E-2</c:v>
                </c:pt>
                <c:pt idx="25">
                  <c:v>5.9553110200426834E-2</c:v>
                </c:pt>
                <c:pt idx="26">
                  <c:v>5.8807706396747192E-2</c:v>
                </c:pt>
                <c:pt idx="27">
                  <c:v>5.9539506914887672E-2</c:v>
                </c:pt>
                <c:pt idx="28">
                  <c:v>5.9992058723740908E-2</c:v>
                </c:pt>
                <c:pt idx="29">
                  <c:v>6.0195442199569467E-2</c:v>
                </c:pt>
                <c:pt idx="30">
                  <c:v>5.8571455874005716E-2</c:v>
                </c:pt>
                <c:pt idx="31">
                  <c:v>5.9849054639228724E-2</c:v>
                </c:pt>
                <c:pt idx="32">
                  <c:v>5.9769359312224823E-2</c:v>
                </c:pt>
                <c:pt idx="33">
                  <c:v>6.1515258795219685E-2</c:v>
                </c:pt>
                <c:pt idx="34">
                  <c:v>6.0701441771714409E-2</c:v>
                </c:pt>
                <c:pt idx="35">
                  <c:v>6.0887581789439732E-2</c:v>
                </c:pt>
                <c:pt idx="36">
                  <c:v>5.9451254492808796E-2</c:v>
                </c:pt>
                <c:pt idx="37">
                  <c:v>6.0515778299477851E-2</c:v>
                </c:pt>
                <c:pt idx="38">
                  <c:v>6.0396011363173935E-2</c:v>
                </c:pt>
                <c:pt idx="39">
                  <c:v>6.1877650760097207E-2</c:v>
                </c:pt>
                <c:pt idx="40">
                  <c:v>6.0082772889776336E-2</c:v>
                </c:pt>
                <c:pt idx="41">
                  <c:v>5.833425933962183E-2</c:v>
                </c:pt>
                <c:pt idx="42">
                  <c:v>5.9648091378944702E-2</c:v>
                </c:pt>
                <c:pt idx="43">
                  <c:v>6.0475365575138676E-2</c:v>
                </c:pt>
                <c:pt idx="44">
                  <c:v>5.913319353490773E-2</c:v>
                </c:pt>
                <c:pt idx="45">
                  <c:v>5.7622846134099417E-2</c:v>
                </c:pt>
                <c:pt idx="46">
                  <c:v>6.0361622203951089E-2</c:v>
                </c:pt>
                <c:pt idx="47">
                  <c:v>6.6928546049723814E-2</c:v>
                </c:pt>
                <c:pt idx="48">
                  <c:v>6.0998562056111524E-2</c:v>
                </c:pt>
                <c:pt idx="49">
                  <c:v>4.4985285012057313E-2</c:v>
                </c:pt>
                <c:pt idx="50">
                  <c:v>3.1026287246636808E-2</c:v>
                </c:pt>
                <c:pt idx="51">
                  <c:v>6.0445847543470696E-2</c:v>
                </c:pt>
                <c:pt idx="52">
                  <c:v>6.1843042740769474E-2</c:v>
                </c:pt>
                <c:pt idx="53">
                  <c:v>5.0568955125242863E-2</c:v>
                </c:pt>
                <c:pt idx="54">
                  <c:v>6.5362280248464008E-2</c:v>
                </c:pt>
                <c:pt idx="55">
                  <c:v>6.1463128551283483E-2</c:v>
                </c:pt>
                <c:pt idx="56">
                  <c:v>5.9655722223655588E-2</c:v>
                </c:pt>
                <c:pt idx="57">
                  <c:v>6.1204448481461685E-2</c:v>
                </c:pt>
                <c:pt idx="58">
                  <c:v>6.0198932879823537E-2</c:v>
                </c:pt>
                <c:pt idx="59">
                  <c:v>5.8016897342492511E-2</c:v>
                </c:pt>
                <c:pt idx="60">
                  <c:v>6.1325889010997781E-2</c:v>
                </c:pt>
                <c:pt idx="61">
                  <c:v>5.7977579480773679E-2</c:v>
                </c:pt>
                <c:pt idx="62">
                  <c:v>5.9842086004209018E-2</c:v>
                </c:pt>
                <c:pt idx="63">
                  <c:v>5.8723332424528762E-2</c:v>
                </c:pt>
                <c:pt idx="64">
                  <c:v>6.0074429491192127E-2</c:v>
                </c:pt>
                <c:pt idx="65">
                  <c:v>5.9540842063610142E-2</c:v>
                </c:pt>
                <c:pt idx="66">
                  <c:v>5.9992981395910992E-2</c:v>
                </c:pt>
                <c:pt idx="67">
                  <c:v>6.0025546567101795E-2</c:v>
                </c:pt>
                <c:pt idx="68">
                  <c:v>6.0546336715117971E-2</c:v>
                </c:pt>
                <c:pt idx="69">
                  <c:v>5.8683134073950212E-2</c:v>
                </c:pt>
                <c:pt idx="70">
                  <c:v>6.021327424097251E-2</c:v>
                </c:pt>
                <c:pt idx="71">
                  <c:v>5.8980559227447223E-2</c:v>
                </c:pt>
                <c:pt idx="72">
                  <c:v>5.9365073078934655E-2</c:v>
                </c:pt>
                <c:pt idx="73">
                  <c:v>6.1219034570379235E-2</c:v>
                </c:pt>
                <c:pt idx="74">
                  <c:v>6.1000287239638934E-2</c:v>
                </c:pt>
                <c:pt idx="75">
                  <c:v>5.7791240741694484E-2</c:v>
                </c:pt>
                <c:pt idx="76">
                  <c:v>5.7807736628973316E-2</c:v>
                </c:pt>
                <c:pt idx="77">
                  <c:v>5.9480925540614238E-2</c:v>
                </c:pt>
                <c:pt idx="78">
                  <c:v>6.0815378643550078E-2</c:v>
                </c:pt>
                <c:pt idx="79">
                  <c:v>6.1157720371413926E-2</c:v>
                </c:pt>
                <c:pt idx="80">
                  <c:v>5.8875718351552066E-2</c:v>
                </c:pt>
                <c:pt idx="81">
                  <c:v>6.0293279746707014E-2</c:v>
                </c:pt>
                <c:pt idx="82">
                  <c:v>6.1014101778174262E-2</c:v>
                </c:pt>
                <c:pt idx="83">
                  <c:v>5.8458002078589394E-2</c:v>
                </c:pt>
                <c:pt idx="84">
                  <c:v>5.8651498685254669E-2</c:v>
                </c:pt>
                <c:pt idx="85">
                  <c:v>5.6822811188123032E-2</c:v>
                </c:pt>
                <c:pt idx="86">
                  <c:v>5.9895126521321514E-2</c:v>
                </c:pt>
                <c:pt idx="87">
                  <c:v>5.6914362278800881E-2</c:v>
                </c:pt>
                <c:pt idx="88">
                  <c:v>5.8512612171165004E-2</c:v>
                </c:pt>
                <c:pt idx="89">
                  <c:v>5.7428583079072754E-2</c:v>
                </c:pt>
                <c:pt idx="90">
                  <c:v>5.8701907022867483E-2</c:v>
                </c:pt>
                <c:pt idx="91">
                  <c:v>5.6783746399372025E-2</c:v>
                </c:pt>
                <c:pt idx="92">
                  <c:v>5.6568156927135529E-2</c:v>
                </c:pt>
                <c:pt idx="93">
                  <c:v>5.6383121432993816E-2</c:v>
                </c:pt>
                <c:pt idx="94">
                  <c:v>5.6922390062173402E-2</c:v>
                </c:pt>
                <c:pt idx="95">
                  <c:v>5.7383299783070191E-2</c:v>
                </c:pt>
                <c:pt idx="96">
                  <c:v>5.7775641248015944E-2</c:v>
                </c:pt>
                <c:pt idx="97">
                  <c:v>5.761218342955949E-2</c:v>
                </c:pt>
                <c:pt idx="98">
                  <c:v>5.5932361520554516E-2</c:v>
                </c:pt>
                <c:pt idx="99">
                  <c:v>5.482999331584594E-2</c:v>
                </c:pt>
              </c:numCache>
            </c:numRef>
          </c:yVal>
          <c:smooth val="0"/>
        </c:ser>
        <c:ser>
          <c:idx val="3"/>
          <c:order val="3"/>
          <c:tx>
            <c:strRef>
              <c:f>'frq_rng charts'!$V$1</c:f>
              <c:strCache>
                <c:ptCount val="1"/>
                <c:pt idx="0">
                  <c:v>V+_mag_conf</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charts'!$V$2:$V$101</c:f>
              <c:numCache>
                <c:formatCode>General</c:formatCode>
                <c:ptCount val="100"/>
                <c:pt idx="0">
                  <c:v>2.0324704710722868E-2</c:v>
                </c:pt>
                <c:pt idx="1">
                  <c:v>2.0663007359995676E-2</c:v>
                </c:pt>
                <c:pt idx="2">
                  <c:v>2.1930905844428399E-2</c:v>
                </c:pt>
                <c:pt idx="3">
                  <c:v>2.0726237818562511E-2</c:v>
                </c:pt>
                <c:pt idx="4">
                  <c:v>2.1009341625542979E-2</c:v>
                </c:pt>
                <c:pt idx="5">
                  <c:v>2.0901640187021793E-2</c:v>
                </c:pt>
                <c:pt idx="6">
                  <c:v>2.0556981848157602E-2</c:v>
                </c:pt>
                <c:pt idx="7">
                  <c:v>2.0821772737445451E-2</c:v>
                </c:pt>
                <c:pt idx="8">
                  <c:v>2.0853642596288292E-2</c:v>
                </c:pt>
                <c:pt idx="9">
                  <c:v>2.1399063459575006E-2</c:v>
                </c:pt>
                <c:pt idx="10">
                  <c:v>2.1206439604176206E-2</c:v>
                </c:pt>
                <c:pt idx="11">
                  <c:v>2.1068868133928897E-2</c:v>
                </c:pt>
                <c:pt idx="12">
                  <c:v>2.1392406270426181E-2</c:v>
                </c:pt>
                <c:pt idx="13">
                  <c:v>2.1056561505890293E-2</c:v>
                </c:pt>
                <c:pt idx="14">
                  <c:v>2.1094668584540292E-2</c:v>
                </c:pt>
                <c:pt idx="15">
                  <c:v>2.1961239675312536E-2</c:v>
                </c:pt>
                <c:pt idx="16">
                  <c:v>2.1674899061643115E-2</c:v>
                </c:pt>
                <c:pt idx="17">
                  <c:v>2.1355114944924536E-2</c:v>
                </c:pt>
                <c:pt idx="18">
                  <c:v>2.1605342923617099E-2</c:v>
                </c:pt>
                <c:pt idx="19">
                  <c:v>2.1839066856012147E-2</c:v>
                </c:pt>
                <c:pt idx="20">
                  <c:v>2.1809254067980111E-2</c:v>
                </c:pt>
                <c:pt idx="21">
                  <c:v>2.1255749766355178E-2</c:v>
                </c:pt>
                <c:pt idx="22">
                  <c:v>2.1602485006103789E-2</c:v>
                </c:pt>
                <c:pt idx="23">
                  <c:v>2.1491331017599213E-2</c:v>
                </c:pt>
                <c:pt idx="24">
                  <c:v>2.1838916296218952E-2</c:v>
                </c:pt>
                <c:pt idx="25">
                  <c:v>2.152950146524207E-2</c:v>
                </c:pt>
                <c:pt idx="26">
                  <c:v>2.1762083672404026E-2</c:v>
                </c:pt>
                <c:pt idx="27">
                  <c:v>2.2096307135161412E-2</c:v>
                </c:pt>
                <c:pt idx="28">
                  <c:v>2.2044725991361546E-2</c:v>
                </c:pt>
                <c:pt idx="29">
                  <c:v>2.2348012227706205E-2</c:v>
                </c:pt>
                <c:pt idx="30">
                  <c:v>2.2085407838475651E-2</c:v>
                </c:pt>
                <c:pt idx="31">
                  <c:v>2.2526340502458841E-2</c:v>
                </c:pt>
                <c:pt idx="32">
                  <c:v>2.2817477146602011E-2</c:v>
                </c:pt>
                <c:pt idx="33">
                  <c:v>2.2621747494486678E-2</c:v>
                </c:pt>
                <c:pt idx="34">
                  <c:v>2.201520709795049E-2</c:v>
                </c:pt>
                <c:pt idx="35">
                  <c:v>2.1729293397953094E-2</c:v>
                </c:pt>
                <c:pt idx="36">
                  <c:v>2.2415407980762407E-2</c:v>
                </c:pt>
                <c:pt idx="37">
                  <c:v>2.1702996887379093E-2</c:v>
                </c:pt>
                <c:pt idx="38">
                  <c:v>2.2388091529288341E-2</c:v>
                </c:pt>
                <c:pt idx="39">
                  <c:v>2.2560216467258216E-2</c:v>
                </c:pt>
                <c:pt idx="40">
                  <c:v>2.2468963699830754E-2</c:v>
                </c:pt>
                <c:pt idx="41">
                  <c:v>2.2231085113305158E-2</c:v>
                </c:pt>
                <c:pt idx="42">
                  <c:v>2.2042166664660835E-2</c:v>
                </c:pt>
                <c:pt idx="43">
                  <c:v>2.2254003167542141E-2</c:v>
                </c:pt>
                <c:pt idx="44">
                  <c:v>2.201140974972372E-2</c:v>
                </c:pt>
                <c:pt idx="45">
                  <c:v>2.2361249059744424E-2</c:v>
                </c:pt>
                <c:pt idx="46">
                  <c:v>2.2185442035410487E-2</c:v>
                </c:pt>
                <c:pt idx="47">
                  <c:v>2.182918854629811E-2</c:v>
                </c:pt>
                <c:pt idx="48">
                  <c:v>2.2735525690418583E-2</c:v>
                </c:pt>
                <c:pt idx="49">
                  <c:v>2.3171265260970141E-2</c:v>
                </c:pt>
                <c:pt idx="50">
                  <c:v>2.2205647873332252E-2</c:v>
                </c:pt>
                <c:pt idx="51">
                  <c:v>2.3098611101475403E-2</c:v>
                </c:pt>
                <c:pt idx="52">
                  <c:v>2.2261289054591311E-2</c:v>
                </c:pt>
                <c:pt idx="53">
                  <c:v>2.2512712401705187E-2</c:v>
                </c:pt>
                <c:pt idx="54">
                  <c:v>2.1960677235060781E-2</c:v>
                </c:pt>
                <c:pt idx="55">
                  <c:v>2.2548066338035841E-2</c:v>
                </c:pt>
                <c:pt idx="56">
                  <c:v>2.2441220217495166E-2</c:v>
                </c:pt>
                <c:pt idx="57">
                  <c:v>2.1974050928348782E-2</c:v>
                </c:pt>
                <c:pt idx="58">
                  <c:v>2.2355094160973119E-2</c:v>
                </c:pt>
                <c:pt idx="59">
                  <c:v>2.2132454574932198E-2</c:v>
                </c:pt>
                <c:pt idx="60">
                  <c:v>2.2355075862148049E-2</c:v>
                </c:pt>
                <c:pt idx="61">
                  <c:v>2.238465986153397E-2</c:v>
                </c:pt>
                <c:pt idx="62">
                  <c:v>2.2569125169370947E-2</c:v>
                </c:pt>
                <c:pt idx="63">
                  <c:v>2.2636794368402484E-2</c:v>
                </c:pt>
                <c:pt idx="64">
                  <c:v>2.2481652177551565E-2</c:v>
                </c:pt>
                <c:pt idx="65">
                  <c:v>2.2525142969051289E-2</c:v>
                </c:pt>
                <c:pt idx="66">
                  <c:v>2.2822437153493472E-2</c:v>
                </c:pt>
                <c:pt idx="67">
                  <c:v>2.3120766250022785E-2</c:v>
                </c:pt>
                <c:pt idx="68">
                  <c:v>2.2336166336915712E-2</c:v>
                </c:pt>
                <c:pt idx="69">
                  <c:v>2.2731365616421539E-2</c:v>
                </c:pt>
                <c:pt idx="70">
                  <c:v>2.3399903223302917E-2</c:v>
                </c:pt>
                <c:pt idx="71">
                  <c:v>2.3739150809444842E-2</c:v>
                </c:pt>
                <c:pt idx="72">
                  <c:v>2.2881934906364337E-2</c:v>
                </c:pt>
                <c:pt idx="73">
                  <c:v>2.2913975100205701E-2</c:v>
                </c:pt>
                <c:pt idx="74">
                  <c:v>2.3117434508023071E-2</c:v>
                </c:pt>
                <c:pt idx="75">
                  <c:v>2.3175596312599463E-2</c:v>
                </c:pt>
                <c:pt idx="76">
                  <c:v>2.326927453441897E-2</c:v>
                </c:pt>
                <c:pt idx="77">
                  <c:v>2.2942728219459571E-2</c:v>
                </c:pt>
                <c:pt idx="78">
                  <c:v>2.2971135161690942E-2</c:v>
                </c:pt>
                <c:pt idx="79">
                  <c:v>2.323192057089022E-2</c:v>
                </c:pt>
                <c:pt idx="80">
                  <c:v>2.308507000097965E-2</c:v>
                </c:pt>
                <c:pt idx="81">
                  <c:v>2.3297586009214447E-2</c:v>
                </c:pt>
                <c:pt idx="82">
                  <c:v>2.2908836179074993E-2</c:v>
                </c:pt>
                <c:pt idx="83">
                  <c:v>2.3348398461237232E-2</c:v>
                </c:pt>
                <c:pt idx="84">
                  <c:v>2.3488572650960594E-2</c:v>
                </c:pt>
                <c:pt idx="85">
                  <c:v>2.3820007850889276E-2</c:v>
                </c:pt>
                <c:pt idx="86">
                  <c:v>2.3581644435276546E-2</c:v>
                </c:pt>
                <c:pt idx="87">
                  <c:v>2.2667143935046818E-2</c:v>
                </c:pt>
                <c:pt idx="88">
                  <c:v>2.2814190011970822E-2</c:v>
                </c:pt>
                <c:pt idx="89">
                  <c:v>2.4045369183532988E-2</c:v>
                </c:pt>
                <c:pt idx="90">
                  <c:v>2.3622909527952648E-2</c:v>
                </c:pt>
                <c:pt idx="91">
                  <c:v>2.3565485409250561E-2</c:v>
                </c:pt>
                <c:pt idx="92">
                  <c:v>2.4020560736392936E-2</c:v>
                </c:pt>
                <c:pt idx="93">
                  <c:v>2.3432216659767986E-2</c:v>
                </c:pt>
                <c:pt idx="94">
                  <c:v>2.3426171513039776E-2</c:v>
                </c:pt>
                <c:pt idx="95">
                  <c:v>2.2956716520471029E-2</c:v>
                </c:pt>
                <c:pt idx="96">
                  <c:v>2.3275222325692364E-2</c:v>
                </c:pt>
                <c:pt idx="97">
                  <c:v>2.3180144844009036E-2</c:v>
                </c:pt>
                <c:pt idx="98">
                  <c:v>2.3928269048938342E-2</c:v>
                </c:pt>
                <c:pt idx="99">
                  <c:v>2.3360236082594771E-2</c:v>
                </c:pt>
              </c:numCache>
            </c:numRef>
          </c:yVal>
          <c:smooth val="0"/>
        </c:ser>
        <c:dLbls>
          <c:showLegendKey val="0"/>
          <c:showVal val="0"/>
          <c:showCatName val="0"/>
          <c:showSerName val="0"/>
          <c:showPercent val="0"/>
          <c:showBubbleSize val="0"/>
        </c:dLbls>
        <c:axId val="402664504"/>
        <c:axId val="402661368"/>
      </c:scatterChart>
      <c:valAx>
        <c:axId val="402664504"/>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02661368"/>
        <c:crosses val="autoZero"/>
        <c:crossBetween val="midCat"/>
      </c:valAx>
      <c:valAx>
        <c:axId val="402661368"/>
        <c:scaling>
          <c:orientation val="minMax"/>
        </c:scaling>
        <c:delete val="0"/>
        <c:axPos val="l"/>
        <c:majorGridlines/>
        <c:title>
          <c:tx>
            <c:rich>
              <a:bodyPr rot="-5400000" vert="horz"/>
              <a:lstStyle/>
              <a:p>
                <a:pPr>
                  <a:defRPr sz="800" baseline="0"/>
                </a:pPr>
                <a:r>
                  <a:rPr lang="en-US" sz="800" baseline="0"/>
                  <a:t>Mag  interval (%)</a:t>
                </a:r>
              </a:p>
            </c:rich>
          </c:tx>
          <c:overlay val="0"/>
        </c:title>
        <c:numFmt formatCode="General" sourceLinked="1"/>
        <c:majorTickMark val="out"/>
        <c:minorTickMark val="none"/>
        <c:tickLblPos val="nextTo"/>
        <c:txPr>
          <a:bodyPr/>
          <a:lstStyle/>
          <a:p>
            <a:pPr>
              <a:defRPr sz="600" baseline="0"/>
            </a:pPr>
            <a:endParaRPr lang="en-US"/>
          </a:p>
        </c:txPr>
        <c:crossAx val="402664504"/>
        <c:crosses val="autoZero"/>
        <c:crossBetween val="midCat"/>
      </c:valAx>
    </c:plotArea>
    <c:legend>
      <c:legendPos val="r"/>
      <c:layout>
        <c:manualLayout>
          <c:xMode val="edge"/>
          <c:yMode val="edge"/>
          <c:x val="0.669576019378325"/>
          <c:y val="0.13414781047105953"/>
          <c:w val="0.33042398062167566"/>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phase bias</a:t>
            </a:r>
          </a:p>
        </c:rich>
      </c:tx>
      <c:layout>
        <c:manualLayout>
          <c:xMode val="edge"/>
          <c:yMode val="edge"/>
          <c:x val="0.2687391479911152"/>
          <c:y val="4.2735042735042736E-2"/>
        </c:manualLayout>
      </c:layout>
      <c:overlay val="1"/>
    </c:title>
    <c:autoTitleDeleted val="0"/>
    <c:plotArea>
      <c:layout>
        <c:manualLayout>
          <c:layoutTarget val="inner"/>
          <c:xMode val="edge"/>
          <c:yMode val="edge"/>
          <c:x val="0.20053522753199632"/>
          <c:y val="5.1400554097404488E-2"/>
          <c:w val="0.53652074127276628"/>
          <c:h val="0.73444808982210552"/>
        </c:manualLayout>
      </c:layout>
      <c:scatterChart>
        <c:scatterStyle val="lineMarker"/>
        <c:varyColors val="0"/>
        <c:ser>
          <c:idx val="1"/>
          <c:order val="0"/>
          <c:tx>
            <c:strRef>
              <c:f>'frequency range_23C'!$AH$1</c:f>
              <c:strCache>
                <c:ptCount val="1"/>
                <c:pt idx="0">
                  <c:v>MeanPE_VC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range_23C'!$AH$2:$AH$101</c:f>
              <c:numCache>
                <c:formatCode>General</c:formatCode>
                <c:ptCount val="100"/>
                <c:pt idx="0">
                  <c:v>8.7710000000000028E-3</c:v>
                </c:pt>
                <c:pt idx="1">
                  <c:v>1.0109E-2</c:v>
                </c:pt>
                <c:pt idx="2">
                  <c:v>1.1090000000000001E-2</c:v>
                </c:pt>
                <c:pt idx="3">
                  <c:v>1.0052E-2</c:v>
                </c:pt>
                <c:pt idx="4">
                  <c:v>1.0071E-2</c:v>
                </c:pt>
                <c:pt idx="5">
                  <c:v>1.0841999999999999E-2</c:v>
                </c:pt>
                <c:pt idx="6">
                  <c:v>1.0376E-2</c:v>
                </c:pt>
                <c:pt idx="7">
                  <c:v>9.8110000000000072E-3</c:v>
                </c:pt>
                <c:pt idx="8">
                  <c:v>9.7400000000000021E-3</c:v>
                </c:pt>
                <c:pt idx="9">
                  <c:v>1.0564E-2</c:v>
                </c:pt>
                <c:pt idx="10">
                  <c:v>1.1292999999999999E-2</c:v>
                </c:pt>
                <c:pt idx="11">
                  <c:v>9.5300000000000003E-3</c:v>
                </c:pt>
                <c:pt idx="12">
                  <c:v>1.0404999999999999E-2</c:v>
                </c:pt>
                <c:pt idx="13">
                  <c:v>9.9550000000000107E-3</c:v>
                </c:pt>
                <c:pt idx="14">
                  <c:v>1.1594999999999999E-2</c:v>
                </c:pt>
                <c:pt idx="15">
                  <c:v>1.1103999999999999E-2</c:v>
                </c:pt>
                <c:pt idx="16">
                  <c:v>1.0438999999999995E-2</c:v>
                </c:pt>
                <c:pt idx="17">
                  <c:v>9.9440000000000067E-3</c:v>
                </c:pt>
                <c:pt idx="18">
                  <c:v>1.0643000000000001E-2</c:v>
                </c:pt>
                <c:pt idx="19">
                  <c:v>1.1311000000000003E-2</c:v>
                </c:pt>
                <c:pt idx="20">
                  <c:v>1.1282000000000007E-2</c:v>
                </c:pt>
                <c:pt idx="21">
                  <c:v>1.0511000000000001E-2</c:v>
                </c:pt>
                <c:pt idx="22">
                  <c:v>1.0502000000000001E-2</c:v>
                </c:pt>
                <c:pt idx="23">
                  <c:v>1.0870999999999999E-2</c:v>
                </c:pt>
                <c:pt idx="24">
                  <c:v>1.1249000000000006E-2</c:v>
                </c:pt>
                <c:pt idx="25">
                  <c:v>1.1264000000000001E-2</c:v>
                </c:pt>
                <c:pt idx="26">
                  <c:v>1.1117999999999998E-2</c:v>
                </c:pt>
                <c:pt idx="27">
                  <c:v>1.0617E-2</c:v>
                </c:pt>
                <c:pt idx="28">
                  <c:v>1.1488000000000003E-2</c:v>
                </c:pt>
                <c:pt idx="29">
                  <c:v>1.1672999999999999E-2</c:v>
                </c:pt>
                <c:pt idx="30">
                  <c:v>1.1474999999999999E-2</c:v>
                </c:pt>
                <c:pt idx="31">
                  <c:v>9.6590000000000079E-3</c:v>
                </c:pt>
                <c:pt idx="32">
                  <c:v>1.1073999999999999E-2</c:v>
                </c:pt>
                <c:pt idx="33">
                  <c:v>1.1769000000000003E-2</c:v>
                </c:pt>
                <c:pt idx="34">
                  <c:v>1.2295E-2</c:v>
                </c:pt>
                <c:pt idx="35">
                  <c:v>1.0915999999999999E-2</c:v>
                </c:pt>
                <c:pt idx="36">
                  <c:v>1.0763000000000003E-2</c:v>
                </c:pt>
                <c:pt idx="37">
                  <c:v>1.1634000000000005E-2</c:v>
                </c:pt>
                <c:pt idx="38">
                  <c:v>1.1307000000000001E-2</c:v>
                </c:pt>
                <c:pt idx="39">
                  <c:v>1.1422999999999999E-2</c:v>
                </c:pt>
                <c:pt idx="40">
                  <c:v>1.1122000000000003E-2</c:v>
                </c:pt>
                <c:pt idx="41">
                  <c:v>1.1059999999999993E-2</c:v>
                </c:pt>
                <c:pt idx="42">
                  <c:v>1.1186999999999999E-2</c:v>
                </c:pt>
                <c:pt idx="43">
                  <c:v>1.2990000000000003E-2</c:v>
                </c:pt>
                <c:pt idx="44">
                  <c:v>1.1890000000000001E-2</c:v>
                </c:pt>
                <c:pt idx="45">
                  <c:v>9.7550000000000085E-3</c:v>
                </c:pt>
                <c:pt idx="46">
                  <c:v>1.1179999999999994E-2</c:v>
                </c:pt>
                <c:pt idx="47">
                  <c:v>1.0321000000000006E-2</c:v>
                </c:pt>
                <c:pt idx="48">
                  <c:v>1.2159E-2</c:v>
                </c:pt>
                <c:pt idx="49">
                  <c:v>4.8870000000000025E-3</c:v>
                </c:pt>
                <c:pt idx="50">
                  <c:v>-1.0439999999999998E-3</c:v>
                </c:pt>
                <c:pt idx="51">
                  <c:v>1.2966000000000005E-2</c:v>
                </c:pt>
                <c:pt idx="52">
                  <c:v>1.0966999999999999E-2</c:v>
                </c:pt>
                <c:pt idx="53">
                  <c:v>1.0364000000000003E-2</c:v>
                </c:pt>
                <c:pt idx="54">
                  <c:v>1.1871999999999999E-2</c:v>
                </c:pt>
                <c:pt idx="55">
                  <c:v>1.0082000000000001E-2</c:v>
                </c:pt>
                <c:pt idx="56">
                  <c:v>1.2018999999999991E-2</c:v>
                </c:pt>
                <c:pt idx="57">
                  <c:v>1.243E-2</c:v>
                </c:pt>
                <c:pt idx="58">
                  <c:v>9.8450000000000083E-3</c:v>
                </c:pt>
                <c:pt idx="59">
                  <c:v>1.2205000000000001E-2</c:v>
                </c:pt>
                <c:pt idx="60">
                  <c:v>1.1876999999999999E-2</c:v>
                </c:pt>
                <c:pt idx="61">
                  <c:v>1.0836E-2</c:v>
                </c:pt>
                <c:pt idx="62">
                  <c:v>1.0940000000000007E-2</c:v>
                </c:pt>
                <c:pt idx="63">
                  <c:v>1.2095999999999994E-2</c:v>
                </c:pt>
                <c:pt idx="64">
                  <c:v>1.1339999999999998E-2</c:v>
                </c:pt>
                <c:pt idx="65">
                  <c:v>1.2787999999999999E-2</c:v>
                </c:pt>
                <c:pt idx="66">
                  <c:v>1.1627999999999999E-2</c:v>
                </c:pt>
                <c:pt idx="67">
                  <c:v>1.1521000000000007E-2</c:v>
                </c:pt>
                <c:pt idx="68">
                  <c:v>1.1823000000000007E-2</c:v>
                </c:pt>
                <c:pt idx="69">
                  <c:v>1.1684999999999999E-2</c:v>
                </c:pt>
                <c:pt idx="70">
                  <c:v>1.2374E-2</c:v>
                </c:pt>
                <c:pt idx="71">
                  <c:v>1.1454000000000001E-2</c:v>
                </c:pt>
                <c:pt idx="72">
                  <c:v>1.1610000000000006E-2</c:v>
                </c:pt>
                <c:pt idx="73">
                  <c:v>1.1719E-2</c:v>
                </c:pt>
                <c:pt idx="74">
                  <c:v>1.231E-2</c:v>
                </c:pt>
                <c:pt idx="75">
                  <c:v>1.1937000000000001E-2</c:v>
                </c:pt>
                <c:pt idx="76">
                  <c:v>1.2199999999999992E-2</c:v>
                </c:pt>
                <c:pt idx="77">
                  <c:v>1.3409000000000001E-2</c:v>
                </c:pt>
                <c:pt idx="78">
                  <c:v>1.1710999999999999E-2</c:v>
                </c:pt>
                <c:pt idx="79">
                  <c:v>1.1632999999999999E-2</c:v>
                </c:pt>
                <c:pt idx="80">
                  <c:v>1.2071999999999998E-2</c:v>
                </c:pt>
                <c:pt idx="81">
                  <c:v>1.1449000000000001E-2</c:v>
                </c:pt>
                <c:pt idx="82">
                  <c:v>1.2195999999999995E-2</c:v>
                </c:pt>
                <c:pt idx="83">
                  <c:v>1.1202000000000007E-2</c:v>
                </c:pt>
                <c:pt idx="84">
                  <c:v>1.2201999999999999E-2</c:v>
                </c:pt>
                <c:pt idx="85">
                  <c:v>1.1266000000000003E-2</c:v>
                </c:pt>
                <c:pt idx="86">
                  <c:v>1.2161000000000003E-2</c:v>
                </c:pt>
                <c:pt idx="87">
                  <c:v>1.2723000000000003E-2</c:v>
                </c:pt>
                <c:pt idx="88">
                  <c:v>1.2326E-2</c:v>
                </c:pt>
                <c:pt idx="89">
                  <c:v>1.1828000000000003E-2</c:v>
                </c:pt>
                <c:pt idx="90">
                  <c:v>1.2359999999999993E-2</c:v>
                </c:pt>
                <c:pt idx="91">
                  <c:v>1.3116000000000001E-2</c:v>
                </c:pt>
                <c:pt idx="92">
                  <c:v>1.2687E-2</c:v>
                </c:pt>
                <c:pt idx="93">
                  <c:v>1.2711E-2</c:v>
                </c:pt>
                <c:pt idx="94">
                  <c:v>1.0867000000000003E-2</c:v>
                </c:pt>
                <c:pt idx="95">
                  <c:v>1.1979000000000005E-2</c:v>
                </c:pt>
                <c:pt idx="96">
                  <c:v>1.2799E-2</c:v>
                </c:pt>
                <c:pt idx="97">
                  <c:v>1.2182999999999998E-2</c:v>
                </c:pt>
                <c:pt idx="98">
                  <c:v>1.2088E-2</c:v>
                </c:pt>
                <c:pt idx="99">
                  <c:v>1.2227999999999998E-2</c:v>
                </c:pt>
              </c:numCache>
            </c:numRef>
          </c:yVal>
          <c:smooth val="0"/>
        </c:ser>
        <c:ser>
          <c:idx val="0"/>
          <c:order val="1"/>
          <c:tx>
            <c:strRef>
              <c:f>'frequency range_23C'!$V$1</c:f>
              <c:strCache>
                <c:ptCount val="1"/>
                <c:pt idx="0">
                  <c:v>MeanPE_VB</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range_23C'!$V$2:$V$101</c:f>
              <c:numCache>
                <c:formatCode>General</c:formatCode>
                <c:ptCount val="100"/>
                <c:pt idx="0">
                  <c:v>1.9613999999999999E-2</c:v>
                </c:pt>
                <c:pt idx="1">
                  <c:v>2.1216000000000002E-2</c:v>
                </c:pt>
                <c:pt idx="2">
                  <c:v>2.1727999999999997E-2</c:v>
                </c:pt>
                <c:pt idx="3">
                  <c:v>2.0730999999999999E-2</c:v>
                </c:pt>
                <c:pt idx="4">
                  <c:v>2.1335000000000014E-2</c:v>
                </c:pt>
                <c:pt idx="5">
                  <c:v>2.1751000000000006E-2</c:v>
                </c:pt>
                <c:pt idx="6">
                  <c:v>2.1337000000000012E-2</c:v>
                </c:pt>
                <c:pt idx="7">
                  <c:v>2.0525999999999999E-2</c:v>
                </c:pt>
                <c:pt idx="8">
                  <c:v>2.1155E-2</c:v>
                </c:pt>
                <c:pt idx="9">
                  <c:v>2.1640000000000013E-2</c:v>
                </c:pt>
                <c:pt idx="10">
                  <c:v>2.2074000000000014E-2</c:v>
                </c:pt>
                <c:pt idx="11">
                  <c:v>2.0910999999999999E-2</c:v>
                </c:pt>
                <c:pt idx="12">
                  <c:v>2.1778000000000002E-2</c:v>
                </c:pt>
                <c:pt idx="13">
                  <c:v>2.1117999999999998E-2</c:v>
                </c:pt>
                <c:pt idx="14">
                  <c:v>2.2369E-2</c:v>
                </c:pt>
                <c:pt idx="15">
                  <c:v>2.2844000000000014E-2</c:v>
                </c:pt>
                <c:pt idx="16">
                  <c:v>2.1743000000000002E-2</c:v>
                </c:pt>
                <c:pt idx="17">
                  <c:v>2.1183000000000011E-2</c:v>
                </c:pt>
                <c:pt idx="18">
                  <c:v>2.2041000000000015E-2</c:v>
                </c:pt>
                <c:pt idx="19">
                  <c:v>2.2279000000000021E-2</c:v>
                </c:pt>
                <c:pt idx="20">
                  <c:v>2.2170000000000002E-2</c:v>
                </c:pt>
                <c:pt idx="21">
                  <c:v>2.1690000000000011E-2</c:v>
                </c:pt>
                <c:pt idx="22">
                  <c:v>2.1612000000000006E-2</c:v>
                </c:pt>
                <c:pt idx="23">
                  <c:v>2.2650000000000014E-2</c:v>
                </c:pt>
                <c:pt idx="24">
                  <c:v>2.2694000000000002E-2</c:v>
                </c:pt>
                <c:pt idx="25">
                  <c:v>2.2322000000000002E-2</c:v>
                </c:pt>
                <c:pt idx="26">
                  <c:v>2.256E-2</c:v>
                </c:pt>
                <c:pt idx="27">
                  <c:v>2.2084000000000013E-2</c:v>
                </c:pt>
                <c:pt idx="28">
                  <c:v>2.2900000000000011E-2</c:v>
                </c:pt>
                <c:pt idx="29">
                  <c:v>2.3292E-2</c:v>
                </c:pt>
                <c:pt idx="30">
                  <c:v>2.2551000000000012E-2</c:v>
                </c:pt>
                <c:pt idx="31">
                  <c:v>2.1736000000000002E-2</c:v>
                </c:pt>
                <c:pt idx="32">
                  <c:v>2.2304000000000001E-2</c:v>
                </c:pt>
                <c:pt idx="33">
                  <c:v>2.2806000000000014E-2</c:v>
                </c:pt>
                <c:pt idx="34">
                  <c:v>2.316699999999999E-2</c:v>
                </c:pt>
                <c:pt idx="35">
                  <c:v>2.2452000000000014E-2</c:v>
                </c:pt>
                <c:pt idx="36">
                  <c:v>2.2176000000000001E-2</c:v>
                </c:pt>
                <c:pt idx="37">
                  <c:v>2.2574000000000011E-2</c:v>
                </c:pt>
                <c:pt idx="38">
                  <c:v>2.2835000000000022E-2</c:v>
                </c:pt>
                <c:pt idx="39">
                  <c:v>2.2346000000000001E-2</c:v>
                </c:pt>
                <c:pt idx="40">
                  <c:v>2.2302000000000002E-2</c:v>
                </c:pt>
                <c:pt idx="41">
                  <c:v>2.3583999999999997E-2</c:v>
                </c:pt>
                <c:pt idx="42">
                  <c:v>2.2762999999999999E-2</c:v>
                </c:pt>
                <c:pt idx="43">
                  <c:v>2.3699999999999999E-2</c:v>
                </c:pt>
                <c:pt idx="44">
                  <c:v>2.3962999999999991E-2</c:v>
                </c:pt>
                <c:pt idx="45">
                  <c:v>2.3549999999999998E-2</c:v>
                </c:pt>
                <c:pt idx="46">
                  <c:v>2.2946000000000001E-2</c:v>
                </c:pt>
                <c:pt idx="47">
                  <c:v>1.9869000000000012E-2</c:v>
                </c:pt>
                <c:pt idx="48">
                  <c:v>2.2392000000000002E-2</c:v>
                </c:pt>
                <c:pt idx="49">
                  <c:v>2.5572000000000001E-2</c:v>
                </c:pt>
                <c:pt idx="50">
                  <c:v>1.5422000000000003E-2</c:v>
                </c:pt>
                <c:pt idx="51">
                  <c:v>1.9858000000000001E-2</c:v>
                </c:pt>
                <c:pt idx="52">
                  <c:v>2.2440000000000012E-2</c:v>
                </c:pt>
                <c:pt idx="53">
                  <c:v>2.4551E-2</c:v>
                </c:pt>
                <c:pt idx="54">
                  <c:v>2.2582999999999999E-2</c:v>
                </c:pt>
                <c:pt idx="55">
                  <c:v>2.3272000000000001E-2</c:v>
                </c:pt>
                <c:pt idx="56">
                  <c:v>2.4602000000000002E-2</c:v>
                </c:pt>
                <c:pt idx="57">
                  <c:v>2.3900999999999999E-2</c:v>
                </c:pt>
                <c:pt idx="58">
                  <c:v>2.2002000000000015E-2</c:v>
                </c:pt>
                <c:pt idx="59">
                  <c:v>2.4563999999999999E-2</c:v>
                </c:pt>
                <c:pt idx="60">
                  <c:v>2.3625999999999998E-2</c:v>
                </c:pt>
                <c:pt idx="61">
                  <c:v>2.3989999999999997E-2</c:v>
                </c:pt>
                <c:pt idx="62">
                  <c:v>2.2956999999999998E-2</c:v>
                </c:pt>
                <c:pt idx="63">
                  <c:v>2.4604000000000001E-2</c:v>
                </c:pt>
                <c:pt idx="64">
                  <c:v>2.3565999999999997E-2</c:v>
                </c:pt>
                <c:pt idx="65">
                  <c:v>2.4260999999999998E-2</c:v>
                </c:pt>
                <c:pt idx="66">
                  <c:v>2.3625999999999998E-2</c:v>
                </c:pt>
                <c:pt idx="67">
                  <c:v>2.3938000000000001E-2</c:v>
                </c:pt>
                <c:pt idx="68">
                  <c:v>2.4163E-2</c:v>
                </c:pt>
                <c:pt idx="69">
                  <c:v>2.4475000000000014E-2</c:v>
                </c:pt>
                <c:pt idx="70">
                  <c:v>2.4272000000000002E-2</c:v>
                </c:pt>
                <c:pt idx="71">
                  <c:v>2.4181999999999999E-2</c:v>
                </c:pt>
                <c:pt idx="72">
                  <c:v>2.3753E-2</c:v>
                </c:pt>
                <c:pt idx="73">
                  <c:v>2.3802E-2</c:v>
                </c:pt>
                <c:pt idx="74">
                  <c:v>2.4469999999999999E-2</c:v>
                </c:pt>
                <c:pt idx="75">
                  <c:v>2.4548E-2</c:v>
                </c:pt>
                <c:pt idx="76">
                  <c:v>2.4480000000000002E-2</c:v>
                </c:pt>
                <c:pt idx="77">
                  <c:v>2.5246999999999999E-2</c:v>
                </c:pt>
                <c:pt idx="78">
                  <c:v>2.4202999999999999E-2</c:v>
                </c:pt>
                <c:pt idx="79">
                  <c:v>2.4218E-2</c:v>
                </c:pt>
                <c:pt idx="80">
                  <c:v>2.4223999999999999E-2</c:v>
                </c:pt>
                <c:pt idx="81">
                  <c:v>2.3769999999999993E-2</c:v>
                </c:pt>
                <c:pt idx="82">
                  <c:v>2.4058E-2</c:v>
                </c:pt>
                <c:pt idx="83">
                  <c:v>2.3730000000000001E-2</c:v>
                </c:pt>
                <c:pt idx="84">
                  <c:v>2.4223999999999999E-2</c:v>
                </c:pt>
                <c:pt idx="85">
                  <c:v>2.3673000000000013E-2</c:v>
                </c:pt>
                <c:pt idx="86">
                  <c:v>2.4545000000000001E-2</c:v>
                </c:pt>
                <c:pt idx="87">
                  <c:v>2.5426999999999998E-2</c:v>
                </c:pt>
                <c:pt idx="88">
                  <c:v>2.465500000000001E-2</c:v>
                </c:pt>
                <c:pt idx="89">
                  <c:v>2.4766999999999987E-2</c:v>
                </c:pt>
                <c:pt idx="90">
                  <c:v>2.5056000000000002E-2</c:v>
                </c:pt>
                <c:pt idx="91">
                  <c:v>2.5610000000000001E-2</c:v>
                </c:pt>
                <c:pt idx="92">
                  <c:v>2.5111999999999999E-2</c:v>
                </c:pt>
                <c:pt idx="93">
                  <c:v>2.4957999999999998E-2</c:v>
                </c:pt>
                <c:pt idx="94">
                  <c:v>2.3147000000000001E-2</c:v>
                </c:pt>
                <c:pt idx="95">
                  <c:v>2.4661000000000002E-2</c:v>
                </c:pt>
                <c:pt idx="96">
                  <c:v>2.5374000000000001E-2</c:v>
                </c:pt>
                <c:pt idx="97">
                  <c:v>2.4600000000000011E-2</c:v>
                </c:pt>
                <c:pt idx="98">
                  <c:v>2.4752E-2</c:v>
                </c:pt>
                <c:pt idx="99">
                  <c:v>2.4986000000000001E-2</c:v>
                </c:pt>
              </c:numCache>
            </c:numRef>
          </c:yVal>
          <c:smooth val="0"/>
        </c:ser>
        <c:ser>
          <c:idx val="2"/>
          <c:order val="2"/>
          <c:tx>
            <c:strRef>
              <c:f>'frequency range_23C'!$J$1</c:f>
              <c:strCache>
                <c:ptCount val="1"/>
                <c:pt idx="0">
                  <c:v>MeanPE_VA</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range_23C'!$J$2:$J$101</c:f>
              <c:numCache>
                <c:formatCode>General</c:formatCode>
                <c:ptCount val="100"/>
                <c:pt idx="0">
                  <c:v>5.0910000000000026E-3</c:v>
                </c:pt>
                <c:pt idx="1">
                  <c:v>7.2400000000000042E-3</c:v>
                </c:pt>
                <c:pt idx="2">
                  <c:v>6.9080000000000053E-3</c:v>
                </c:pt>
                <c:pt idx="3">
                  <c:v>5.7689999999999998E-3</c:v>
                </c:pt>
                <c:pt idx="4">
                  <c:v>6.3630000000000023E-3</c:v>
                </c:pt>
                <c:pt idx="5">
                  <c:v>7.0830000000000042E-3</c:v>
                </c:pt>
                <c:pt idx="6">
                  <c:v>6.3100000000000014E-3</c:v>
                </c:pt>
                <c:pt idx="7">
                  <c:v>5.7600000000000004E-3</c:v>
                </c:pt>
                <c:pt idx="8">
                  <c:v>6.1320000000000003E-3</c:v>
                </c:pt>
                <c:pt idx="9">
                  <c:v>6.0400000000000028E-3</c:v>
                </c:pt>
                <c:pt idx="10">
                  <c:v>7.5100000000000019E-3</c:v>
                </c:pt>
                <c:pt idx="11">
                  <c:v>6.3820000000000014E-3</c:v>
                </c:pt>
                <c:pt idx="12">
                  <c:v>6.8479999999999999E-3</c:v>
                </c:pt>
                <c:pt idx="13">
                  <c:v>6.035000000000003E-3</c:v>
                </c:pt>
                <c:pt idx="14">
                  <c:v>7.1330000000000039E-3</c:v>
                </c:pt>
                <c:pt idx="15">
                  <c:v>7.5160000000000027E-3</c:v>
                </c:pt>
                <c:pt idx="16">
                  <c:v>6.4690000000000043E-3</c:v>
                </c:pt>
                <c:pt idx="17">
                  <c:v>6.6259999999999999E-3</c:v>
                </c:pt>
                <c:pt idx="18">
                  <c:v>6.6280000000000002E-3</c:v>
                </c:pt>
                <c:pt idx="19">
                  <c:v>7.7510000000000053E-3</c:v>
                </c:pt>
                <c:pt idx="20">
                  <c:v>7.3640000000000008E-3</c:v>
                </c:pt>
                <c:pt idx="21">
                  <c:v>6.0170000000000024E-3</c:v>
                </c:pt>
                <c:pt idx="22">
                  <c:v>6.7380000000000053E-3</c:v>
                </c:pt>
                <c:pt idx="23">
                  <c:v>7.1260000000000004E-3</c:v>
                </c:pt>
                <c:pt idx="24">
                  <c:v>7.5780000000000031E-3</c:v>
                </c:pt>
                <c:pt idx="25">
                  <c:v>6.5629999999999994E-3</c:v>
                </c:pt>
                <c:pt idx="26">
                  <c:v>7.0530000000000028E-3</c:v>
                </c:pt>
                <c:pt idx="27">
                  <c:v>7.6490000000000022E-3</c:v>
                </c:pt>
                <c:pt idx="28">
                  <c:v>7.4490000000000042E-3</c:v>
                </c:pt>
                <c:pt idx="29">
                  <c:v>7.9290000000000055E-3</c:v>
                </c:pt>
                <c:pt idx="30">
                  <c:v>6.9110000000000031E-3</c:v>
                </c:pt>
                <c:pt idx="31">
                  <c:v>7.0910000000000044E-3</c:v>
                </c:pt>
                <c:pt idx="32">
                  <c:v>6.7279999999999996E-3</c:v>
                </c:pt>
                <c:pt idx="33">
                  <c:v>7.5050000000000021E-3</c:v>
                </c:pt>
                <c:pt idx="34">
                  <c:v>8.1030000000000026E-3</c:v>
                </c:pt>
                <c:pt idx="35">
                  <c:v>7.5340000000000025E-3</c:v>
                </c:pt>
                <c:pt idx="36">
                  <c:v>6.7070000000000029E-3</c:v>
                </c:pt>
                <c:pt idx="37">
                  <c:v>6.0070000000000028E-3</c:v>
                </c:pt>
                <c:pt idx="38">
                  <c:v>6.5400000000000041E-3</c:v>
                </c:pt>
                <c:pt idx="39">
                  <c:v>7.7590000000000055E-3</c:v>
                </c:pt>
                <c:pt idx="40">
                  <c:v>6.6610000000000029E-3</c:v>
                </c:pt>
                <c:pt idx="41">
                  <c:v>7.6070000000000035E-3</c:v>
                </c:pt>
                <c:pt idx="42">
                  <c:v>6.9790000000000078E-3</c:v>
                </c:pt>
                <c:pt idx="43">
                  <c:v>5.5849999999999997E-3</c:v>
                </c:pt>
                <c:pt idx="44">
                  <c:v>7.8100000000000018E-3</c:v>
                </c:pt>
                <c:pt idx="45">
                  <c:v>8.7430000000000008E-3</c:v>
                </c:pt>
                <c:pt idx="46">
                  <c:v>6.8349999999999999E-3</c:v>
                </c:pt>
                <c:pt idx="47">
                  <c:v>7.9500000000000057E-3</c:v>
                </c:pt>
                <c:pt idx="48">
                  <c:v>8.3770000000000077E-3</c:v>
                </c:pt>
                <c:pt idx="49">
                  <c:v>1.5706000000000001E-2</c:v>
                </c:pt>
                <c:pt idx="50">
                  <c:v>2.6907000000000014E-2</c:v>
                </c:pt>
                <c:pt idx="51">
                  <c:v>7.7440000000000018E-3</c:v>
                </c:pt>
                <c:pt idx="52">
                  <c:v>5.8820000000000027E-3</c:v>
                </c:pt>
                <c:pt idx="53">
                  <c:v>7.0120000000000026E-3</c:v>
                </c:pt>
                <c:pt idx="54">
                  <c:v>8.2600000000000052E-3</c:v>
                </c:pt>
                <c:pt idx="55">
                  <c:v>1.0107999999999999E-2</c:v>
                </c:pt>
                <c:pt idx="56">
                  <c:v>8.5650000000000084E-3</c:v>
                </c:pt>
                <c:pt idx="57">
                  <c:v>6.0330000000000028E-3</c:v>
                </c:pt>
                <c:pt idx="58">
                  <c:v>6.1370000000000027E-3</c:v>
                </c:pt>
                <c:pt idx="59">
                  <c:v>6.9910000000000042E-3</c:v>
                </c:pt>
                <c:pt idx="60">
                  <c:v>7.7950000000000033E-3</c:v>
                </c:pt>
                <c:pt idx="61">
                  <c:v>7.8700000000000055E-3</c:v>
                </c:pt>
                <c:pt idx="62">
                  <c:v>7.4440000000000018E-3</c:v>
                </c:pt>
                <c:pt idx="63">
                  <c:v>7.3550000000000004E-3</c:v>
                </c:pt>
                <c:pt idx="64">
                  <c:v>7.5150000000000026E-3</c:v>
                </c:pt>
                <c:pt idx="65">
                  <c:v>7.1900000000000028E-3</c:v>
                </c:pt>
                <c:pt idx="66">
                  <c:v>7.591000000000004E-3</c:v>
                </c:pt>
                <c:pt idx="67">
                  <c:v>7.6740000000000029E-3</c:v>
                </c:pt>
                <c:pt idx="68">
                  <c:v>7.5840000000000031E-3</c:v>
                </c:pt>
                <c:pt idx="69">
                  <c:v>8.5150000000000052E-3</c:v>
                </c:pt>
                <c:pt idx="70">
                  <c:v>7.806000000000003E-3</c:v>
                </c:pt>
                <c:pt idx="71">
                  <c:v>7.9630000000000065E-3</c:v>
                </c:pt>
                <c:pt idx="72">
                  <c:v>7.5820000000000028E-3</c:v>
                </c:pt>
                <c:pt idx="73">
                  <c:v>6.8350000000000034E-3</c:v>
                </c:pt>
                <c:pt idx="74">
                  <c:v>7.8259999999999996E-3</c:v>
                </c:pt>
                <c:pt idx="75">
                  <c:v>8.3780000000000052E-3</c:v>
                </c:pt>
                <c:pt idx="76">
                  <c:v>7.8820000000000053E-3</c:v>
                </c:pt>
                <c:pt idx="77">
                  <c:v>8.2830000000000004E-3</c:v>
                </c:pt>
                <c:pt idx="78">
                  <c:v>7.7740000000000031E-3</c:v>
                </c:pt>
                <c:pt idx="79">
                  <c:v>8.2140000000000008E-3</c:v>
                </c:pt>
                <c:pt idx="80">
                  <c:v>8.1610000000000068E-3</c:v>
                </c:pt>
                <c:pt idx="81">
                  <c:v>7.5970000000000013E-3</c:v>
                </c:pt>
                <c:pt idx="82">
                  <c:v>7.5659999999999998E-3</c:v>
                </c:pt>
                <c:pt idx="83">
                  <c:v>7.2450000000000032E-3</c:v>
                </c:pt>
                <c:pt idx="84">
                  <c:v>7.6600000000000001E-3</c:v>
                </c:pt>
                <c:pt idx="85">
                  <c:v>7.2480000000000053E-3</c:v>
                </c:pt>
                <c:pt idx="86">
                  <c:v>8.0180000000000026E-3</c:v>
                </c:pt>
                <c:pt idx="87">
                  <c:v>8.3690000000000118E-3</c:v>
                </c:pt>
                <c:pt idx="88">
                  <c:v>7.4579999999999994E-3</c:v>
                </c:pt>
                <c:pt idx="89">
                  <c:v>7.7150000000000031E-3</c:v>
                </c:pt>
                <c:pt idx="90">
                  <c:v>8.5860000000000068E-3</c:v>
                </c:pt>
                <c:pt idx="91">
                  <c:v>9.0410000000000004E-3</c:v>
                </c:pt>
                <c:pt idx="92">
                  <c:v>8.0170000000000068E-3</c:v>
                </c:pt>
                <c:pt idx="93">
                  <c:v>7.7970000000000027E-3</c:v>
                </c:pt>
                <c:pt idx="94">
                  <c:v>6.6670000000000002E-3</c:v>
                </c:pt>
                <c:pt idx="95">
                  <c:v>7.8539999999999999E-3</c:v>
                </c:pt>
                <c:pt idx="96">
                  <c:v>8.4870000000000067E-3</c:v>
                </c:pt>
                <c:pt idx="97">
                  <c:v>7.6130000000000026E-3</c:v>
                </c:pt>
                <c:pt idx="98">
                  <c:v>7.5000000000000041E-3</c:v>
                </c:pt>
                <c:pt idx="99">
                  <c:v>7.9159999999999994E-3</c:v>
                </c:pt>
              </c:numCache>
            </c:numRef>
          </c:yVal>
          <c:smooth val="0"/>
        </c:ser>
        <c:ser>
          <c:idx val="3"/>
          <c:order val="3"/>
          <c:tx>
            <c:strRef>
              <c:f>'frequency range_23C'!$AT$1</c:f>
              <c:strCache>
                <c:ptCount val="1"/>
                <c:pt idx="0">
                  <c:v>MeanPE_V+</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range_23C'!$AT$2:$AT$101</c:f>
              <c:numCache>
                <c:formatCode>General</c:formatCode>
                <c:ptCount val="100"/>
                <c:pt idx="0">
                  <c:v>1.1158E-2</c:v>
                </c:pt>
                <c:pt idx="1">
                  <c:v>1.2854000000000001E-2</c:v>
                </c:pt>
                <c:pt idx="2">
                  <c:v>1.3241000000000006E-2</c:v>
                </c:pt>
                <c:pt idx="3">
                  <c:v>1.2183000000000001E-2</c:v>
                </c:pt>
                <c:pt idx="4">
                  <c:v>1.2587999999999998E-2</c:v>
                </c:pt>
                <c:pt idx="5">
                  <c:v>1.3224000000000001E-2</c:v>
                </c:pt>
                <c:pt idx="6">
                  <c:v>1.2674E-2</c:v>
                </c:pt>
                <c:pt idx="7">
                  <c:v>1.2031E-2</c:v>
                </c:pt>
                <c:pt idx="8">
                  <c:v>1.2341000000000001E-2</c:v>
                </c:pt>
                <c:pt idx="9">
                  <c:v>1.2746E-2</c:v>
                </c:pt>
                <c:pt idx="10">
                  <c:v>1.3625000000000003E-2</c:v>
                </c:pt>
                <c:pt idx="11">
                  <c:v>1.2274E-2</c:v>
                </c:pt>
                <c:pt idx="12">
                  <c:v>1.3010000000000001E-2</c:v>
                </c:pt>
                <c:pt idx="13">
                  <c:v>1.2369E-2</c:v>
                </c:pt>
                <c:pt idx="14">
                  <c:v>1.3698E-2</c:v>
                </c:pt>
                <c:pt idx="15">
                  <c:v>1.3821000000000007E-2</c:v>
                </c:pt>
                <c:pt idx="16">
                  <c:v>1.2882999999999999E-2</c:v>
                </c:pt>
                <c:pt idx="17">
                  <c:v>1.2584000000000001E-2</c:v>
                </c:pt>
                <c:pt idx="18">
                  <c:v>1.3103000000000005E-2</c:v>
                </c:pt>
                <c:pt idx="19">
                  <c:v>1.3780000000000008E-2</c:v>
                </c:pt>
                <c:pt idx="20">
                  <c:v>1.3604999999999999E-2</c:v>
                </c:pt>
                <c:pt idx="21">
                  <c:v>1.2737999999999998E-2</c:v>
                </c:pt>
                <c:pt idx="22">
                  <c:v>1.2950000000000001E-2</c:v>
                </c:pt>
                <c:pt idx="23">
                  <c:v>1.3547000000000003E-2</c:v>
                </c:pt>
                <c:pt idx="24">
                  <c:v>1.3840000000000007E-2</c:v>
                </c:pt>
                <c:pt idx="25">
                  <c:v>1.3382000000000007E-2</c:v>
                </c:pt>
                <c:pt idx="26">
                  <c:v>1.3576000000000001E-2</c:v>
                </c:pt>
                <c:pt idx="27">
                  <c:v>1.3448999999999999E-2</c:v>
                </c:pt>
                <c:pt idx="28">
                  <c:v>1.3945000000000006E-2</c:v>
                </c:pt>
                <c:pt idx="29">
                  <c:v>1.4296999999999995E-2</c:v>
                </c:pt>
                <c:pt idx="30">
                  <c:v>1.3644000000000007E-2</c:v>
                </c:pt>
                <c:pt idx="31">
                  <c:v>1.2827999999999999E-2</c:v>
                </c:pt>
                <c:pt idx="32">
                  <c:v>1.3368000000000001E-2</c:v>
                </c:pt>
                <c:pt idx="33">
                  <c:v>1.4026E-2</c:v>
                </c:pt>
                <c:pt idx="34">
                  <c:v>1.4521000000000001E-2</c:v>
                </c:pt>
                <c:pt idx="35">
                  <c:v>1.3634E-2</c:v>
                </c:pt>
                <c:pt idx="36">
                  <c:v>1.3215000000000001E-2</c:v>
                </c:pt>
                <c:pt idx="37">
                  <c:v>1.3403999999999999E-2</c:v>
                </c:pt>
                <c:pt idx="38">
                  <c:v>1.3559999999999996E-2</c:v>
                </c:pt>
                <c:pt idx="39">
                  <c:v>1.3842000000000007E-2</c:v>
                </c:pt>
                <c:pt idx="40">
                  <c:v>1.3362000000000006E-2</c:v>
                </c:pt>
                <c:pt idx="41">
                  <c:v>1.4083E-2</c:v>
                </c:pt>
                <c:pt idx="42">
                  <c:v>1.3642000000000007E-2</c:v>
                </c:pt>
                <c:pt idx="43">
                  <c:v>1.4090999999999998E-2</c:v>
                </c:pt>
                <c:pt idx="44">
                  <c:v>1.4553E-2</c:v>
                </c:pt>
                <c:pt idx="45">
                  <c:v>1.4015E-2</c:v>
                </c:pt>
                <c:pt idx="46">
                  <c:v>1.3653000000000005E-2</c:v>
                </c:pt>
                <c:pt idx="47">
                  <c:v>1.2714E-2</c:v>
                </c:pt>
                <c:pt idx="48">
                  <c:v>1.4308999999999994E-2</c:v>
                </c:pt>
                <c:pt idx="49">
                  <c:v>1.5385999999999999E-2</c:v>
                </c:pt>
                <c:pt idx="50">
                  <c:v>1.3766000000000004E-2</c:v>
                </c:pt>
                <c:pt idx="51">
                  <c:v>1.3524999999999999E-2</c:v>
                </c:pt>
                <c:pt idx="52">
                  <c:v>1.3095000000000001E-2</c:v>
                </c:pt>
                <c:pt idx="53">
                  <c:v>1.3972999999999999E-2</c:v>
                </c:pt>
                <c:pt idx="54">
                  <c:v>1.4237999999999994E-2</c:v>
                </c:pt>
                <c:pt idx="55">
                  <c:v>1.4485999999999999E-2</c:v>
                </c:pt>
                <c:pt idx="56">
                  <c:v>1.5061000000000001E-2</c:v>
                </c:pt>
                <c:pt idx="57">
                  <c:v>1.4120000000000001E-2</c:v>
                </c:pt>
                <c:pt idx="58">
                  <c:v>1.2660999999999999E-2</c:v>
                </c:pt>
                <c:pt idx="59">
                  <c:v>1.4585000000000001E-2</c:v>
                </c:pt>
                <c:pt idx="60">
                  <c:v>1.4433E-2</c:v>
                </c:pt>
                <c:pt idx="61">
                  <c:v>1.4230999999999995E-2</c:v>
                </c:pt>
                <c:pt idx="62">
                  <c:v>1.3780000000000008E-2</c:v>
                </c:pt>
                <c:pt idx="63">
                  <c:v>1.4683999999999999E-2</c:v>
                </c:pt>
                <c:pt idx="64">
                  <c:v>1.4138999999999994E-2</c:v>
                </c:pt>
                <c:pt idx="65">
                  <c:v>1.4745999999999999E-2</c:v>
                </c:pt>
                <c:pt idx="66">
                  <c:v>1.4282000000000001E-2</c:v>
                </c:pt>
                <c:pt idx="67">
                  <c:v>1.4376E-2</c:v>
                </c:pt>
                <c:pt idx="68">
                  <c:v>1.4522999999999999E-2</c:v>
                </c:pt>
                <c:pt idx="69">
                  <c:v>1.4891E-2</c:v>
                </c:pt>
                <c:pt idx="70">
                  <c:v>1.4817E-2</c:v>
                </c:pt>
                <c:pt idx="71">
                  <c:v>1.4532E-2</c:v>
                </c:pt>
                <c:pt idx="72">
                  <c:v>1.4313999999999995E-2</c:v>
                </c:pt>
                <c:pt idx="73">
                  <c:v>1.4117999999999992E-2</c:v>
                </c:pt>
                <c:pt idx="74">
                  <c:v>1.4867999999999999E-2</c:v>
                </c:pt>
                <c:pt idx="75">
                  <c:v>1.4954E-2</c:v>
                </c:pt>
                <c:pt idx="76">
                  <c:v>1.4853E-2</c:v>
                </c:pt>
                <c:pt idx="77">
                  <c:v>1.5646E-2</c:v>
                </c:pt>
                <c:pt idx="78">
                  <c:v>1.4562E-2</c:v>
                </c:pt>
                <c:pt idx="79">
                  <c:v>1.4688E-2</c:v>
                </c:pt>
                <c:pt idx="80">
                  <c:v>1.4818999999999992E-2</c:v>
                </c:pt>
                <c:pt idx="81">
                  <c:v>1.4272E-2</c:v>
                </c:pt>
                <c:pt idx="82">
                  <c:v>1.4605999999999999E-2</c:v>
                </c:pt>
                <c:pt idx="83">
                  <c:v>1.405899999999999E-2</c:v>
                </c:pt>
                <c:pt idx="84">
                  <c:v>1.4694E-2</c:v>
                </c:pt>
                <c:pt idx="85">
                  <c:v>1.4061000000000001E-2</c:v>
                </c:pt>
                <c:pt idx="86">
                  <c:v>1.4907999999999998E-2</c:v>
                </c:pt>
                <c:pt idx="87">
                  <c:v>1.5505000000000001E-2</c:v>
                </c:pt>
                <c:pt idx="88">
                  <c:v>1.4813E-2</c:v>
                </c:pt>
                <c:pt idx="89">
                  <c:v>1.4769000000000001E-2</c:v>
                </c:pt>
                <c:pt idx="90">
                  <c:v>1.5332999999999998E-2</c:v>
                </c:pt>
                <c:pt idx="91">
                  <c:v>1.5921000000000001E-2</c:v>
                </c:pt>
                <c:pt idx="92">
                  <c:v>1.5271E-2</c:v>
                </c:pt>
                <c:pt idx="93">
                  <c:v>1.5153999999999996E-2</c:v>
                </c:pt>
                <c:pt idx="94">
                  <c:v>1.3561000000000007E-2</c:v>
                </c:pt>
                <c:pt idx="95">
                  <c:v>1.4830999999999999E-2</c:v>
                </c:pt>
                <c:pt idx="96">
                  <c:v>1.5553999999999998E-2</c:v>
                </c:pt>
                <c:pt idx="97">
                  <c:v>1.4797999999999993E-2</c:v>
                </c:pt>
                <c:pt idx="98">
                  <c:v>1.4778999999999995E-2</c:v>
                </c:pt>
                <c:pt idx="99">
                  <c:v>1.5043000000000001E-2</c:v>
                </c:pt>
              </c:numCache>
            </c:numRef>
          </c:yVal>
          <c:smooth val="0"/>
        </c:ser>
        <c:dLbls>
          <c:showLegendKey val="0"/>
          <c:showVal val="0"/>
          <c:showCatName val="0"/>
          <c:showSerName val="0"/>
          <c:showPercent val="0"/>
          <c:showBubbleSize val="0"/>
        </c:dLbls>
        <c:axId val="402665680"/>
        <c:axId val="444345328"/>
      </c:scatterChart>
      <c:valAx>
        <c:axId val="402665680"/>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44345328"/>
        <c:crosses val="autoZero"/>
        <c:crossBetween val="midCat"/>
      </c:valAx>
      <c:valAx>
        <c:axId val="444345328"/>
        <c:scaling>
          <c:orientation val="minMax"/>
        </c:scaling>
        <c:delete val="0"/>
        <c:axPos val="l"/>
        <c:majorGridlines/>
        <c:title>
          <c:tx>
            <c:rich>
              <a:bodyPr rot="-5400000" vert="horz"/>
              <a:lstStyle/>
              <a:p>
                <a:pPr>
                  <a:defRPr sz="800" baseline="0"/>
                </a:pPr>
                <a:r>
                  <a:rPr lang="en-US" sz="800" baseline="0"/>
                  <a:t>Phase Bias (degrees)</a:t>
                </a:r>
              </a:p>
            </c:rich>
          </c:tx>
          <c:overlay val="0"/>
        </c:title>
        <c:numFmt formatCode="General" sourceLinked="1"/>
        <c:majorTickMark val="out"/>
        <c:minorTickMark val="none"/>
        <c:tickLblPos val="nextTo"/>
        <c:txPr>
          <a:bodyPr/>
          <a:lstStyle/>
          <a:p>
            <a:pPr>
              <a:defRPr sz="600" baseline="0"/>
            </a:pPr>
            <a:endParaRPr lang="en-US"/>
          </a:p>
        </c:txPr>
        <c:crossAx val="402665680"/>
        <c:crosses val="autoZero"/>
        <c:crossBetween val="midCat"/>
      </c:valAx>
    </c:plotArea>
    <c:legend>
      <c:legendPos val="r"/>
      <c:layout>
        <c:manualLayout>
          <c:xMode val="edge"/>
          <c:yMode val="edge"/>
          <c:x val="0.71580170533833543"/>
          <c:y val="0.13414781047105953"/>
          <c:w val="0.28419829466166491"/>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phase StD</a:t>
            </a:r>
          </a:p>
        </c:rich>
      </c:tx>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'frequency range_23C'!$AI$1</c:f>
              <c:strCache>
                <c:ptCount val="1"/>
                <c:pt idx="0">
                  <c:v>St DevPE_VC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range_23C'!$AI$2:$AI$101</c:f>
              <c:numCache>
                <c:formatCode>General</c:formatCode>
                <c:ptCount val="100"/>
                <c:pt idx="0">
                  <c:v>1.104862887420878E-2</c:v>
                </c:pt>
                <c:pt idx="1">
                  <c:v>1.1046444360064463E-2</c:v>
                </c:pt>
                <c:pt idx="2">
                  <c:v>1.0707191275026336E-2</c:v>
                </c:pt>
                <c:pt idx="3">
                  <c:v>1.0924746450147025E-2</c:v>
                </c:pt>
                <c:pt idx="4">
                  <c:v>1.0565980219553704E-2</c:v>
                </c:pt>
                <c:pt idx="5">
                  <c:v>1.0747005396853587E-2</c:v>
                </c:pt>
                <c:pt idx="6">
                  <c:v>1.1196016300452586E-2</c:v>
                </c:pt>
                <c:pt idx="7">
                  <c:v>1.0843888831964304E-2</c:v>
                </c:pt>
                <c:pt idx="8">
                  <c:v>1.1173644392050435E-2</c:v>
                </c:pt>
                <c:pt idx="9">
                  <c:v>1.1013859359915593E-2</c:v>
                </c:pt>
                <c:pt idx="10">
                  <c:v>1.0097299886603343E-2</c:v>
                </c:pt>
                <c:pt idx="11">
                  <c:v>9.8216928276137882E-3</c:v>
                </c:pt>
                <c:pt idx="12">
                  <c:v>1.066404744925678E-2</c:v>
                </c:pt>
                <c:pt idx="13">
                  <c:v>1.1132588962141735E-2</c:v>
                </c:pt>
                <c:pt idx="14">
                  <c:v>1.0872800927084059E-2</c:v>
                </c:pt>
                <c:pt idx="15">
                  <c:v>1.1469021797869265E-2</c:v>
                </c:pt>
                <c:pt idx="16">
                  <c:v>1.1152200007173471E-2</c:v>
                </c:pt>
                <c:pt idx="17">
                  <c:v>1.1134383189023093E-2</c:v>
                </c:pt>
                <c:pt idx="18">
                  <c:v>1.0839528587535537E-2</c:v>
                </c:pt>
                <c:pt idx="19">
                  <c:v>1.1166525421992294E-2</c:v>
                </c:pt>
                <c:pt idx="20">
                  <c:v>1.133822494925904E-2</c:v>
                </c:pt>
                <c:pt idx="21">
                  <c:v>1.112934005231218E-2</c:v>
                </c:pt>
                <c:pt idx="22">
                  <c:v>1.1343157981796781E-2</c:v>
                </c:pt>
                <c:pt idx="23">
                  <c:v>1.1197190942374783E-2</c:v>
                </c:pt>
                <c:pt idx="24">
                  <c:v>1.1049643297410108E-2</c:v>
                </c:pt>
                <c:pt idx="25">
                  <c:v>1.089314215458515E-2</c:v>
                </c:pt>
                <c:pt idx="26">
                  <c:v>1.1152058554365653E-2</c:v>
                </c:pt>
                <c:pt idx="27">
                  <c:v>1.1133841924511053E-2</c:v>
                </c:pt>
                <c:pt idx="28">
                  <c:v>1.1199845713223021E-2</c:v>
                </c:pt>
                <c:pt idx="29">
                  <c:v>1.0937842428925364E-2</c:v>
                </c:pt>
                <c:pt idx="30">
                  <c:v>1.0921260092132233E-2</c:v>
                </c:pt>
                <c:pt idx="31">
                  <c:v>1.1132874067373627E-2</c:v>
                </c:pt>
                <c:pt idx="32">
                  <c:v>1.1007474278870708E-2</c:v>
                </c:pt>
                <c:pt idx="33">
                  <c:v>1.1214727504491578E-2</c:v>
                </c:pt>
                <c:pt idx="34">
                  <c:v>1.134970396089695E-2</c:v>
                </c:pt>
                <c:pt idx="35">
                  <c:v>1.1389345240179533E-2</c:v>
                </c:pt>
                <c:pt idx="36">
                  <c:v>1.1321400664228799E-2</c:v>
                </c:pt>
                <c:pt idx="37">
                  <c:v>1.1204578082194801E-2</c:v>
                </c:pt>
                <c:pt idx="38">
                  <c:v>1.1084963960248134E-2</c:v>
                </c:pt>
                <c:pt idx="39">
                  <c:v>1.1534309905668403E-2</c:v>
                </c:pt>
                <c:pt idx="40">
                  <c:v>1.1381504382110495E-2</c:v>
                </c:pt>
                <c:pt idx="41">
                  <c:v>1.1339438522254965E-2</c:v>
                </c:pt>
                <c:pt idx="42">
                  <c:v>1.1399447793643339E-2</c:v>
                </c:pt>
                <c:pt idx="43">
                  <c:v>1.152245850502401E-2</c:v>
                </c:pt>
                <c:pt idx="44">
                  <c:v>1.1767541162027023E-2</c:v>
                </c:pt>
                <c:pt idx="45">
                  <c:v>1.1788328465053908E-2</c:v>
                </c:pt>
                <c:pt idx="46">
                  <c:v>1.1263548641525029E-2</c:v>
                </c:pt>
                <c:pt idx="47">
                  <c:v>1.1502259473686036E-2</c:v>
                </c:pt>
                <c:pt idx="48">
                  <c:v>1.2515738092497782E-2</c:v>
                </c:pt>
                <c:pt idx="49">
                  <c:v>8.821021086019459E-3</c:v>
                </c:pt>
                <c:pt idx="50">
                  <c:v>3.2354019842980872E-3</c:v>
                </c:pt>
                <c:pt idx="51">
                  <c:v>1.2785851751056719E-2</c:v>
                </c:pt>
                <c:pt idx="52">
                  <c:v>1.1415467576932624E-2</c:v>
                </c:pt>
                <c:pt idx="53">
                  <c:v>1.1920488664480181E-2</c:v>
                </c:pt>
                <c:pt idx="54">
                  <c:v>1.1391621570259433E-2</c:v>
                </c:pt>
                <c:pt idx="55">
                  <c:v>1.1389058345622797E-2</c:v>
                </c:pt>
                <c:pt idx="56">
                  <c:v>1.1285560774724489E-2</c:v>
                </c:pt>
                <c:pt idx="57">
                  <c:v>1.1668758374394423E-2</c:v>
                </c:pt>
                <c:pt idx="58">
                  <c:v>1.1569610408306757E-2</c:v>
                </c:pt>
                <c:pt idx="59">
                  <c:v>1.1671277993433281E-2</c:v>
                </c:pt>
                <c:pt idx="60">
                  <c:v>1.171748287816116E-2</c:v>
                </c:pt>
                <c:pt idx="61">
                  <c:v>1.1744244633010683E-2</c:v>
                </c:pt>
                <c:pt idx="62">
                  <c:v>1.1407987947048333E-2</c:v>
                </c:pt>
                <c:pt idx="63">
                  <c:v>1.1524440159938363E-2</c:v>
                </c:pt>
                <c:pt idx="64">
                  <c:v>1.1683642967841834E-2</c:v>
                </c:pt>
                <c:pt idx="65">
                  <c:v>1.1463363598874459E-2</c:v>
                </c:pt>
                <c:pt idx="66">
                  <c:v>1.1787459989327653E-2</c:v>
                </c:pt>
                <c:pt idx="67">
                  <c:v>1.1541197728138971E-2</c:v>
                </c:pt>
                <c:pt idx="68">
                  <c:v>1.1705808216436847E-2</c:v>
                </c:pt>
                <c:pt idx="69">
                  <c:v>1.1720801892362166E-2</c:v>
                </c:pt>
                <c:pt idx="70">
                  <c:v>1.1259031663513526E-2</c:v>
                </c:pt>
                <c:pt idx="71">
                  <c:v>1.1638864549430934E-2</c:v>
                </c:pt>
                <c:pt idx="72">
                  <c:v>1.1145330726362507E-2</c:v>
                </c:pt>
                <c:pt idx="73">
                  <c:v>1.1408892715772206E-2</c:v>
                </c:pt>
                <c:pt idx="74">
                  <c:v>1.1011229540791527E-2</c:v>
                </c:pt>
                <c:pt idx="75">
                  <c:v>1.157942956280663E-2</c:v>
                </c:pt>
                <c:pt idx="76">
                  <c:v>1.1613808376239041E-2</c:v>
                </c:pt>
                <c:pt idx="77">
                  <c:v>1.1195643125787819E-2</c:v>
                </c:pt>
                <c:pt idx="78">
                  <c:v>1.1275756160896704E-2</c:v>
                </c:pt>
                <c:pt idx="79">
                  <c:v>1.104923911407478E-2</c:v>
                </c:pt>
                <c:pt idx="80">
                  <c:v>1.1291014347701449E-2</c:v>
                </c:pt>
                <c:pt idx="81">
                  <c:v>1.1214505651164487E-2</c:v>
                </c:pt>
                <c:pt idx="82">
                  <c:v>1.1413743470045219E-2</c:v>
                </c:pt>
                <c:pt idx="83">
                  <c:v>1.1634565784763958E-2</c:v>
                </c:pt>
                <c:pt idx="84">
                  <c:v>1.168135899628122E-2</c:v>
                </c:pt>
                <c:pt idx="85">
                  <c:v>1.1570682823411936E-2</c:v>
                </c:pt>
                <c:pt idx="86">
                  <c:v>1.0959246689439922E-2</c:v>
                </c:pt>
                <c:pt idx="87">
                  <c:v>1.213677770250407E-2</c:v>
                </c:pt>
                <c:pt idx="88">
                  <c:v>1.1819501343119361E-2</c:v>
                </c:pt>
                <c:pt idx="89">
                  <c:v>1.2086390693668651E-2</c:v>
                </c:pt>
                <c:pt idx="90">
                  <c:v>1.201585656538892E-2</c:v>
                </c:pt>
                <c:pt idx="91">
                  <c:v>1.0836711770643338E-2</c:v>
                </c:pt>
                <c:pt idx="92">
                  <c:v>1.1358221867880561E-2</c:v>
                </c:pt>
                <c:pt idx="93">
                  <c:v>1.1658067249763154E-2</c:v>
                </c:pt>
                <c:pt idx="94">
                  <c:v>1.2008629938506724E-2</c:v>
                </c:pt>
                <c:pt idx="95">
                  <c:v>1.1866789161352798E-2</c:v>
                </c:pt>
                <c:pt idx="96">
                  <c:v>1.1545706128253915E-2</c:v>
                </c:pt>
                <c:pt idx="97">
                  <c:v>1.1963531125884207E-2</c:v>
                </c:pt>
                <c:pt idx="98">
                  <c:v>1.1574748809369479E-2</c:v>
                </c:pt>
                <c:pt idx="99">
                  <c:v>1.1889832673339021E-2</c:v>
                </c:pt>
              </c:numCache>
            </c:numRef>
          </c:yVal>
          <c:smooth val="0"/>
        </c:ser>
        <c:ser>
          <c:idx val="0"/>
          <c:order val="1"/>
          <c:tx>
            <c:strRef>
              <c:f>'frequency range_23C'!$W$1</c:f>
              <c:strCache>
                <c:ptCount val="1"/>
                <c:pt idx="0">
                  <c:v>St DevPE_VB</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range_23C'!$W$2:$W$101</c:f>
              <c:numCache>
                <c:formatCode>General</c:formatCode>
                <c:ptCount val="100"/>
                <c:pt idx="0">
                  <c:v>8.3701194734603461E-3</c:v>
                </c:pt>
                <c:pt idx="1">
                  <c:v>8.6854326892792291E-3</c:v>
                </c:pt>
                <c:pt idx="2">
                  <c:v>9.5857361741287384E-3</c:v>
                </c:pt>
                <c:pt idx="3">
                  <c:v>8.7943455697396828E-3</c:v>
                </c:pt>
                <c:pt idx="4">
                  <c:v>8.9656590387991158E-3</c:v>
                </c:pt>
                <c:pt idx="5">
                  <c:v>9.1419473855410029E-3</c:v>
                </c:pt>
                <c:pt idx="6">
                  <c:v>8.5930023856624228E-3</c:v>
                </c:pt>
                <c:pt idx="7">
                  <c:v>8.7943447737736553E-3</c:v>
                </c:pt>
                <c:pt idx="8">
                  <c:v>8.5336370323561388E-3</c:v>
                </c:pt>
                <c:pt idx="9">
                  <c:v>7.8931061693100282E-3</c:v>
                </c:pt>
                <c:pt idx="10">
                  <c:v>9.1049244917242467E-3</c:v>
                </c:pt>
                <c:pt idx="11">
                  <c:v>8.5962788461054467E-3</c:v>
                </c:pt>
                <c:pt idx="12">
                  <c:v>9.1001235705895772E-3</c:v>
                </c:pt>
                <c:pt idx="13">
                  <c:v>8.7174778462580562E-3</c:v>
                </c:pt>
                <c:pt idx="14">
                  <c:v>8.4850459633404544E-3</c:v>
                </c:pt>
                <c:pt idx="15">
                  <c:v>8.9703691116921145E-3</c:v>
                </c:pt>
                <c:pt idx="16">
                  <c:v>9.0247131810379452E-3</c:v>
                </c:pt>
                <c:pt idx="17">
                  <c:v>8.6468826752766851E-3</c:v>
                </c:pt>
                <c:pt idx="18">
                  <c:v>8.9483912520631325E-3</c:v>
                </c:pt>
                <c:pt idx="19">
                  <c:v>8.5189988261532238E-3</c:v>
                </c:pt>
                <c:pt idx="20">
                  <c:v>8.8230810944930158E-3</c:v>
                </c:pt>
                <c:pt idx="21">
                  <c:v>8.9244187485796548E-3</c:v>
                </c:pt>
                <c:pt idx="22">
                  <c:v>8.5334978174251737E-3</c:v>
                </c:pt>
                <c:pt idx="23">
                  <c:v>8.9325522108745659E-3</c:v>
                </c:pt>
                <c:pt idx="24">
                  <c:v>8.9883396687041213E-3</c:v>
                </c:pt>
                <c:pt idx="25">
                  <c:v>8.8386064512455797E-3</c:v>
                </c:pt>
                <c:pt idx="26">
                  <c:v>8.6423197117440689E-3</c:v>
                </c:pt>
                <c:pt idx="27">
                  <c:v>8.7265487450652567E-3</c:v>
                </c:pt>
                <c:pt idx="28">
                  <c:v>9.0361620724730262E-3</c:v>
                </c:pt>
                <c:pt idx="29">
                  <c:v>9.0126263652722267E-3</c:v>
                </c:pt>
                <c:pt idx="30">
                  <c:v>9.0442791310308412E-3</c:v>
                </c:pt>
                <c:pt idx="31">
                  <c:v>8.859345912650668E-3</c:v>
                </c:pt>
                <c:pt idx="32">
                  <c:v>8.8777565859850093E-3</c:v>
                </c:pt>
                <c:pt idx="33">
                  <c:v>9.3796721691112479E-3</c:v>
                </c:pt>
                <c:pt idx="34">
                  <c:v>9.3534165415638509E-3</c:v>
                </c:pt>
                <c:pt idx="35">
                  <c:v>8.8051626333645952E-3</c:v>
                </c:pt>
                <c:pt idx="36">
                  <c:v>8.8567269913890998E-3</c:v>
                </c:pt>
                <c:pt idx="37">
                  <c:v>8.6951595730038259E-3</c:v>
                </c:pt>
                <c:pt idx="38">
                  <c:v>8.9951812099590411E-3</c:v>
                </c:pt>
                <c:pt idx="39">
                  <c:v>8.9357440652695578E-3</c:v>
                </c:pt>
                <c:pt idx="40">
                  <c:v>9.072086529569718E-3</c:v>
                </c:pt>
                <c:pt idx="41">
                  <c:v>8.8545903349618732E-3</c:v>
                </c:pt>
                <c:pt idx="42">
                  <c:v>8.9782286114801074E-3</c:v>
                </c:pt>
                <c:pt idx="43">
                  <c:v>9.1421670297583205E-3</c:v>
                </c:pt>
                <c:pt idx="44">
                  <c:v>9.007254520662776E-3</c:v>
                </c:pt>
                <c:pt idx="45">
                  <c:v>8.7908116803853738E-3</c:v>
                </c:pt>
                <c:pt idx="46">
                  <c:v>8.9601196978611915E-3</c:v>
                </c:pt>
                <c:pt idx="47">
                  <c:v>8.8578864296174047E-3</c:v>
                </c:pt>
                <c:pt idx="48">
                  <c:v>8.4776102764871283E-3</c:v>
                </c:pt>
                <c:pt idx="49">
                  <c:v>8.920217766400099E-3</c:v>
                </c:pt>
                <c:pt idx="50">
                  <c:v>3.4145336431202432E-3</c:v>
                </c:pt>
                <c:pt idx="51">
                  <c:v>7.4119528465850376E-3</c:v>
                </c:pt>
                <c:pt idx="52">
                  <c:v>9.2099502713098354E-3</c:v>
                </c:pt>
                <c:pt idx="53">
                  <c:v>8.4317744277227907E-3</c:v>
                </c:pt>
                <c:pt idx="54">
                  <c:v>9.2703670369624538E-3</c:v>
                </c:pt>
                <c:pt idx="55">
                  <c:v>9.1638544837857484E-3</c:v>
                </c:pt>
                <c:pt idx="56">
                  <c:v>9.2535528312103037E-3</c:v>
                </c:pt>
                <c:pt idx="57">
                  <c:v>8.9390045307069961E-3</c:v>
                </c:pt>
                <c:pt idx="58">
                  <c:v>9.1218301891670857E-3</c:v>
                </c:pt>
                <c:pt idx="59">
                  <c:v>8.7619617095716605E-3</c:v>
                </c:pt>
                <c:pt idx="60">
                  <c:v>8.9856139467484417E-3</c:v>
                </c:pt>
                <c:pt idx="61">
                  <c:v>8.9723656300888729E-3</c:v>
                </c:pt>
                <c:pt idx="62">
                  <c:v>8.9561668698165814E-3</c:v>
                </c:pt>
                <c:pt idx="63">
                  <c:v>8.9133401707777327E-3</c:v>
                </c:pt>
                <c:pt idx="64">
                  <c:v>9.0949887300644863E-3</c:v>
                </c:pt>
                <c:pt idx="65">
                  <c:v>8.8464416010054624E-3</c:v>
                </c:pt>
                <c:pt idx="66">
                  <c:v>9.0460378066864276E-3</c:v>
                </c:pt>
                <c:pt idx="67">
                  <c:v>9.0915435433154088E-3</c:v>
                </c:pt>
                <c:pt idx="68">
                  <c:v>9.307781959199523E-3</c:v>
                </c:pt>
                <c:pt idx="69">
                  <c:v>9.2233488495231507E-3</c:v>
                </c:pt>
                <c:pt idx="70">
                  <c:v>8.897394000492503E-3</c:v>
                </c:pt>
                <c:pt idx="71">
                  <c:v>9.3517930366320712E-3</c:v>
                </c:pt>
                <c:pt idx="72">
                  <c:v>9.1643090847046398E-3</c:v>
                </c:pt>
                <c:pt idx="73">
                  <c:v>9.0820157454168729E-3</c:v>
                </c:pt>
                <c:pt idx="74">
                  <c:v>8.8984626200260056E-3</c:v>
                </c:pt>
                <c:pt idx="75">
                  <c:v>9.0136011116534326E-3</c:v>
                </c:pt>
                <c:pt idx="76">
                  <c:v>9.2116592425034952E-3</c:v>
                </c:pt>
                <c:pt idx="77">
                  <c:v>9.0634325727066752E-3</c:v>
                </c:pt>
                <c:pt idx="78">
                  <c:v>9.140771575747858E-3</c:v>
                </c:pt>
                <c:pt idx="79">
                  <c:v>9.2515947273970091E-3</c:v>
                </c:pt>
                <c:pt idx="80">
                  <c:v>9.164060944799525E-3</c:v>
                </c:pt>
                <c:pt idx="81">
                  <c:v>9.0522073551151105E-3</c:v>
                </c:pt>
                <c:pt idx="82">
                  <c:v>9.3363180108648868E-3</c:v>
                </c:pt>
                <c:pt idx="83">
                  <c:v>9.2753702351981628E-3</c:v>
                </c:pt>
                <c:pt idx="84">
                  <c:v>9.2012983866408739E-3</c:v>
                </c:pt>
                <c:pt idx="85">
                  <c:v>8.9010469608917404E-3</c:v>
                </c:pt>
                <c:pt idx="86">
                  <c:v>9.2523467293438664E-3</c:v>
                </c:pt>
                <c:pt idx="87">
                  <c:v>8.5107271722221229E-3</c:v>
                </c:pt>
                <c:pt idx="88">
                  <c:v>8.8333849684025488E-3</c:v>
                </c:pt>
                <c:pt idx="89">
                  <c:v>9.4337989166613095E-3</c:v>
                </c:pt>
                <c:pt idx="90">
                  <c:v>8.8311793663134203E-3</c:v>
                </c:pt>
                <c:pt idx="91">
                  <c:v>8.3078508652960348E-3</c:v>
                </c:pt>
                <c:pt idx="92">
                  <c:v>8.6216579032109587E-3</c:v>
                </c:pt>
                <c:pt idx="93">
                  <c:v>8.936004700088299E-3</c:v>
                </c:pt>
                <c:pt idx="94">
                  <c:v>9.1864644450408706E-3</c:v>
                </c:pt>
                <c:pt idx="95">
                  <c:v>9.0583188285685776E-3</c:v>
                </c:pt>
                <c:pt idx="96">
                  <c:v>9.1566749969626045E-3</c:v>
                </c:pt>
                <c:pt idx="97">
                  <c:v>9.1339631048083392E-3</c:v>
                </c:pt>
                <c:pt idx="98">
                  <c:v>8.8170711690447427E-3</c:v>
                </c:pt>
                <c:pt idx="99">
                  <c:v>8.6792976674383068E-3</c:v>
                </c:pt>
              </c:numCache>
            </c:numRef>
          </c:yVal>
          <c:smooth val="0"/>
        </c:ser>
        <c:ser>
          <c:idx val="2"/>
          <c:order val="2"/>
          <c:tx>
            <c:strRef>
              <c:f>'frequency range_23C'!$K$1</c:f>
              <c:strCache>
                <c:ptCount val="1"/>
                <c:pt idx="0">
                  <c:v>St DevPE_VA</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range_23C'!$K$2:$K$101</c:f>
              <c:numCache>
                <c:formatCode>General</c:formatCode>
                <c:ptCount val="100"/>
                <c:pt idx="0">
                  <c:v>1.2632418612443149E-2</c:v>
                </c:pt>
                <c:pt idx="1">
                  <c:v>1.2554441484988493E-2</c:v>
                </c:pt>
                <c:pt idx="2">
                  <c:v>1.3075043288647269E-2</c:v>
                </c:pt>
                <c:pt idx="3">
                  <c:v>1.3518926140785001E-2</c:v>
                </c:pt>
                <c:pt idx="4">
                  <c:v>1.3332206494050413E-2</c:v>
                </c:pt>
                <c:pt idx="5">
                  <c:v>1.2982435403266993E-2</c:v>
                </c:pt>
                <c:pt idx="6">
                  <c:v>1.3495936758891535E-2</c:v>
                </c:pt>
                <c:pt idx="7">
                  <c:v>1.3511459765695205E-2</c:v>
                </c:pt>
                <c:pt idx="8">
                  <c:v>1.2952172018622981E-2</c:v>
                </c:pt>
                <c:pt idx="9">
                  <c:v>1.3153734450717795E-2</c:v>
                </c:pt>
                <c:pt idx="10">
                  <c:v>1.4430632591816619E-2</c:v>
                </c:pt>
                <c:pt idx="11">
                  <c:v>1.4747808854199324E-2</c:v>
                </c:pt>
                <c:pt idx="12">
                  <c:v>1.3764448699457614E-2</c:v>
                </c:pt>
                <c:pt idx="13">
                  <c:v>1.3668496808354604E-2</c:v>
                </c:pt>
                <c:pt idx="14">
                  <c:v>1.3253912478962579E-2</c:v>
                </c:pt>
                <c:pt idx="15">
                  <c:v>1.387091727320151E-2</c:v>
                </c:pt>
                <c:pt idx="16">
                  <c:v>1.3459842681101439E-2</c:v>
                </c:pt>
                <c:pt idx="17">
                  <c:v>1.3632636025362081E-2</c:v>
                </c:pt>
                <c:pt idx="18">
                  <c:v>1.3689199136545574E-2</c:v>
                </c:pt>
                <c:pt idx="19">
                  <c:v>1.3670549367161524E-2</c:v>
                </c:pt>
                <c:pt idx="20">
                  <c:v>1.3532508599664745E-2</c:v>
                </c:pt>
                <c:pt idx="21">
                  <c:v>1.3979533504377039E-2</c:v>
                </c:pt>
                <c:pt idx="22">
                  <c:v>1.3879501612089689E-2</c:v>
                </c:pt>
                <c:pt idx="23">
                  <c:v>1.410088564594438E-2</c:v>
                </c:pt>
                <c:pt idx="24">
                  <c:v>1.4240881995157471E-2</c:v>
                </c:pt>
                <c:pt idx="25">
                  <c:v>1.4405638930641009E-2</c:v>
                </c:pt>
                <c:pt idx="26">
                  <c:v>1.4289412899066217E-2</c:v>
                </c:pt>
                <c:pt idx="27">
                  <c:v>1.4096082186196268E-2</c:v>
                </c:pt>
                <c:pt idx="28">
                  <c:v>1.4108436660381619E-2</c:v>
                </c:pt>
                <c:pt idx="29">
                  <c:v>1.4377318247851371E-2</c:v>
                </c:pt>
                <c:pt idx="30">
                  <c:v>1.399706672842564E-2</c:v>
                </c:pt>
                <c:pt idx="31">
                  <c:v>1.4423762650570758E-2</c:v>
                </c:pt>
                <c:pt idx="32">
                  <c:v>1.4215332074911219E-2</c:v>
                </c:pt>
                <c:pt idx="33">
                  <c:v>1.4172168535548818E-2</c:v>
                </c:pt>
                <c:pt idx="34">
                  <c:v>1.451936586080811E-2</c:v>
                </c:pt>
                <c:pt idx="35">
                  <c:v>1.4404015065251775E-2</c:v>
                </c:pt>
                <c:pt idx="36">
                  <c:v>1.4130991826478418E-2</c:v>
                </c:pt>
                <c:pt idx="37">
                  <c:v>1.4543855369192872E-2</c:v>
                </c:pt>
                <c:pt idx="38">
                  <c:v>1.44902473753901E-2</c:v>
                </c:pt>
                <c:pt idx="39">
                  <c:v>1.4449585876418749E-2</c:v>
                </c:pt>
                <c:pt idx="40">
                  <c:v>1.4714785625349759E-2</c:v>
                </c:pt>
                <c:pt idx="41">
                  <c:v>1.4364209863407041E-2</c:v>
                </c:pt>
                <c:pt idx="42">
                  <c:v>1.4767231290936031E-2</c:v>
                </c:pt>
                <c:pt idx="43">
                  <c:v>1.4550565349841223E-2</c:v>
                </c:pt>
                <c:pt idx="44">
                  <c:v>1.4840346256068292E-2</c:v>
                </c:pt>
                <c:pt idx="45">
                  <c:v>1.4531200088086324E-2</c:v>
                </c:pt>
                <c:pt idx="46">
                  <c:v>1.4781753414260447E-2</c:v>
                </c:pt>
                <c:pt idx="47">
                  <c:v>1.4073616237484942E-2</c:v>
                </c:pt>
                <c:pt idx="48">
                  <c:v>1.5497892566410442E-2</c:v>
                </c:pt>
                <c:pt idx="49">
                  <c:v>1.2583684078996899E-2</c:v>
                </c:pt>
                <c:pt idx="50">
                  <c:v>3.3287559237649132E-3</c:v>
                </c:pt>
                <c:pt idx="51">
                  <c:v>1.5847255030446122E-2</c:v>
                </c:pt>
                <c:pt idx="52">
                  <c:v>1.4470532402092191E-2</c:v>
                </c:pt>
                <c:pt idx="53">
                  <c:v>1.5179337139677739E-2</c:v>
                </c:pt>
                <c:pt idx="54">
                  <c:v>1.40408849436209E-2</c:v>
                </c:pt>
                <c:pt idx="55">
                  <c:v>1.4055557904259794E-2</c:v>
                </c:pt>
                <c:pt idx="56">
                  <c:v>1.4063640531526676E-2</c:v>
                </c:pt>
                <c:pt idx="57">
                  <c:v>1.3851484252599074E-2</c:v>
                </c:pt>
                <c:pt idx="58">
                  <c:v>1.4629437856595857E-2</c:v>
                </c:pt>
                <c:pt idx="59">
                  <c:v>1.4341276686543634E-2</c:v>
                </c:pt>
                <c:pt idx="60">
                  <c:v>1.4566466833106782E-2</c:v>
                </c:pt>
                <c:pt idx="61">
                  <c:v>1.4437253928638918E-2</c:v>
                </c:pt>
                <c:pt idx="62">
                  <c:v>1.4846013774747752E-2</c:v>
                </c:pt>
                <c:pt idx="63">
                  <c:v>1.4650404226505159E-2</c:v>
                </c:pt>
                <c:pt idx="64">
                  <c:v>1.4418148736921805E-2</c:v>
                </c:pt>
                <c:pt idx="65">
                  <c:v>1.447362732696956E-2</c:v>
                </c:pt>
                <c:pt idx="66">
                  <c:v>1.4052464908335477E-2</c:v>
                </c:pt>
                <c:pt idx="67">
                  <c:v>1.4794675292144807E-2</c:v>
                </c:pt>
                <c:pt idx="68">
                  <c:v>1.4646596123331858E-2</c:v>
                </c:pt>
                <c:pt idx="69">
                  <c:v>1.4184426706779517E-2</c:v>
                </c:pt>
                <c:pt idx="70">
                  <c:v>1.4329491407583181E-2</c:v>
                </c:pt>
                <c:pt idx="71">
                  <c:v>1.3998601394425093E-2</c:v>
                </c:pt>
                <c:pt idx="72">
                  <c:v>1.4007346251164066E-2</c:v>
                </c:pt>
                <c:pt idx="73">
                  <c:v>1.447219458133423E-2</c:v>
                </c:pt>
                <c:pt idx="74">
                  <c:v>1.4051584181151959E-2</c:v>
                </c:pt>
                <c:pt idx="75">
                  <c:v>1.3896688598367608E-2</c:v>
                </c:pt>
                <c:pt idx="76">
                  <c:v>1.3920658748780549E-2</c:v>
                </c:pt>
                <c:pt idx="77">
                  <c:v>1.4486690477814455E-2</c:v>
                </c:pt>
                <c:pt idx="78">
                  <c:v>1.435464820188917E-2</c:v>
                </c:pt>
                <c:pt idx="79">
                  <c:v>1.4508561231217946E-2</c:v>
                </c:pt>
                <c:pt idx="80">
                  <c:v>1.4524530973494458E-2</c:v>
                </c:pt>
                <c:pt idx="81">
                  <c:v>1.4306506002515087E-2</c:v>
                </c:pt>
                <c:pt idx="82">
                  <c:v>1.425849869376156E-2</c:v>
                </c:pt>
                <c:pt idx="83">
                  <c:v>1.3798530537705821E-2</c:v>
                </c:pt>
                <c:pt idx="84">
                  <c:v>1.37292674604292E-2</c:v>
                </c:pt>
                <c:pt idx="85">
                  <c:v>1.348607652358536E-2</c:v>
                </c:pt>
                <c:pt idx="86">
                  <c:v>1.4478825953785067E-2</c:v>
                </c:pt>
                <c:pt idx="87">
                  <c:v>1.3370601257983884E-2</c:v>
                </c:pt>
                <c:pt idx="88">
                  <c:v>1.3843039586738179E-2</c:v>
                </c:pt>
                <c:pt idx="89">
                  <c:v>1.2957944474336963E-2</c:v>
                </c:pt>
                <c:pt idx="90">
                  <c:v>1.3230565369628024E-2</c:v>
                </c:pt>
                <c:pt idx="91">
                  <c:v>1.3995075276682166E-2</c:v>
                </c:pt>
                <c:pt idx="92">
                  <c:v>1.3362670466639529E-2</c:v>
                </c:pt>
                <c:pt idx="93">
                  <c:v>1.3271232045292555E-2</c:v>
                </c:pt>
                <c:pt idx="94">
                  <c:v>1.3270743234649671E-2</c:v>
                </c:pt>
                <c:pt idx="95">
                  <c:v>1.3620659638945553E-2</c:v>
                </c:pt>
                <c:pt idx="96">
                  <c:v>1.3949663221741234E-2</c:v>
                </c:pt>
                <c:pt idx="97">
                  <c:v>1.3680562159502082E-2</c:v>
                </c:pt>
                <c:pt idx="98">
                  <c:v>1.3114093945065363E-2</c:v>
                </c:pt>
                <c:pt idx="99">
                  <c:v>1.2800383119266401E-2</c:v>
                </c:pt>
              </c:numCache>
            </c:numRef>
          </c:yVal>
          <c:smooth val="0"/>
        </c:ser>
        <c:ser>
          <c:idx val="3"/>
          <c:order val="3"/>
          <c:tx>
            <c:strRef>
              <c:f>'frequency range_23C'!$AU$1</c:f>
              <c:strCache>
                <c:ptCount val="1"/>
                <c:pt idx="0">
                  <c:v>St DevPE_V+</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'frequency range_23C'!$AU$2:$AU$101</c:f>
              <c:numCache>
                <c:formatCode>General</c:formatCode>
                <c:ptCount val="100"/>
                <c:pt idx="0">
                  <c:v>3.1863615614051107E-3</c:v>
                </c:pt>
                <c:pt idx="1">
                  <c:v>3.3374698500510842E-3</c:v>
                </c:pt>
                <c:pt idx="2">
                  <c:v>3.6688158852687075E-3</c:v>
                </c:pt>
                <c:pt idx="3">
                  <c:v>3.163163764334692E-3</c:v>
                </c:pt>
                <c:pt idx="4">
                  <c:v>3.3889150181142052E-3</c:v>
                </c:pt>
                <c:pt idx="5">
                  <c:v>3.4012162530483148E-3</c:v>
                </c:pt>
                <c:pt idx="6">
                  <c:v>3.1749132271607075E-3</c:v>
                </c:pt>
                <c:pt idx="7">
                  <c:v>3.1759182923998554E-3</c:v>
                </c:pt>
                <c:pt idx="8">
                  <c:v>3.2385706723800267E-3</c:v>
                </c:pt>
                <c:pt idx="9">
                  <c:v>3.0507581025050151E-3</c:v>
                </c:pt>
                <c:pt idx="10">
                  <c:v>3.7147399639813313E-3</c:v>
                </c:pt>
                <c:pt idx="11">
                  <c:v>3.0398697340511156E-3</c:v>
                </c:pt>
                <c:pt idx="12">
                  <c:v>3.447860351000317E-3</c:v>
                </c:pt>
                <c:pt idx="13">
                  <c:v>3.3613992622120964E-3</c:v>
                </c:pt>
                <c:pt idx="14">
                  <c:v>3.3458487712387719E-3</c:v>
                </c:pt>
                <c:pt idx="15">
                  <c:v>3.429378952521872E-3</c:v>
                </c:pt>
                <c:pt idx="16">
                  <c:v>3.487434013712664E-3</c:v>
                </c:pt>
                <c:pt idx="17">
                  <c:v>3.207003585903828E-3</c:v>
                </c:pt>
                <c:pt idx="18">
                  <c:v>3.6992393812782646E-3</c:v>
                </c:pt>
                <c:pt idx="19">
                  <c:v>3.3403475867041154E-3</c:v>
                </c:pt>
                <c:pt idx="20">
                  <c:v>3.4444122865882371E-3</c:v>
                </c:pt>
                <c:pt idx="21">
                  <c:v>3.3703306959406831E-3</c:v>
                </c:pt>
                <c:pt idx="22">
                  <c:v>3.3236991440261277E-3</c:v>
                </c:pt>
                <c:pt idx="23">
                  <c:v>3.3935939651054329E-3</c:v>
                </c:pt>
                <c:pt idx="24">
                  <c:v>3.5596011012471612E-3</c:v>
                </c:pt>
                <c:pt idx="25">
                  <c:v>3.4311544704370292E-3</c:v>
                </c:pt>
                <c:pt idx="26">
                  <c:v>3.457609723493963E-3</c:v>
                </c:pt>
                <c:pt idx="27">
                  <c:v>3.540533575606936E-3</c:v>
                </c:pt>
                <c:pt idx="28">
                  <c:v>3.4317909318605073E-3</c:v>
                </c:pt>
                <c:pt idx="29">
                  <c:v>3.4361376573123527E-3</c:v>
                </c:pt>
                <c:pt idx="30">
                  <c:v>3.5252541752333285E-3</c:v>
                </c:pt>
                <c:pt idx="31">
                  <c:v>3.4876249798394352E-3</c:v>
                </c:pt>
                <c:pt idx="32">
                  <c:v>3.5160012798632484E-3</c:v>
                </c:pt>
                <c:pt idx="33">
                  <c:v>3.4721470302969612E-3</c:v>
                </c:pt>
                <c:pt idx="34">
                  <c:v>3.7681264575382834E-3</c:v>
                </c:pt>
                <c:pt idx="35">
                  <c:v>3.5214328049815195E-3</c:v>
                </c:pt>
                <c:pt idx="36">
                  <c:v>3.5680354538597291E-3</c:v>
                </c:pt>
                <c:pt idx="37">
                  <c:v>3.5756163105120789E-3</c:v>
                </c:pt>
                <c:pt idx="38">
                  <c:v>3.5142000512207623E-3</c:v>
                </c:pt>
                <c:pt idx="39">
                  <c:v>3.6555334767992497E-3</c:v>
                </c:pt>
                <c:pt idx="40">
                  <c:v>3.6356024260086523E-3</c:v>
                </c:pt>
                <c:pt idx="41">
                  <c:v>3.6666859696461601E-3</c:v>
                </c:pt>
                <c:pt idx="42">
                  <c:v>3.6227903610338832E-3</c:v>
                </c:pt>
                <c:pt idx="43">
                  <c:v>3.6148596099987063E-3</c:v>
                </c:pt>
                <c:pt idx="44">
                  <c:v>3.5995610843545934E-3</c:v>
                </c:pt>
                <c:pt idx="45">
                  <c:v>3.8215834414546046E-3</c:v>
                </c:pt>
                <c:pt idx="46">
                  <c:v>3.5626755395348577E-3</c:v>
                </c:pt>
                <c:pt idx="47">
                  <c:v>3.6067572693487438E-3</c:v>
                </c:pt>
                <c:pt idx="48">
                  <c:v>3.4973791616008695E-3</c:v>
                </c:pt>
                <c:pt idx="49">
                  <c:v>3.4352096005920802E-3</c:v>
                </c:pt>
                <c:pt idx="50">
                  <c:v>2.9664450104460037E-3</c:v>
                </c:pt>
                <c:pt idx="51">
                  <c:v>3.3860067926689114E-3</c:v>
                </c:pt>
                <c:pt idx="52">
                  <c:v>3.7562334858206032E-3</c:v>
                </c:pt>
                <c:pt idx="53">
                  <c:v>3.5104211997992493E-3</c:v>
                </c:pt>
                <c:pt idx="54">
                  <c:v>3.5336147214997857E-3</c:v>
                </c:pt>
                <c:pt idx="55">
                  <c:v>3.6397697729389452E-3</c:v>
                </c:pt>
                <c:pt idx="56">
                  <c:v>3.7405198836525421E-3</c:v>
                </c:pt>
                <c:pt idx="57">
                  <c:v>3.4746644442305518E-3</c:v>
                </c:pt>
                <c:pt idx="58">
                  <c:v>3.756097043474784E-3</c:v>
                </c:pt>
                <c:pt idx="59">
                  <c:v>3.6616052490676832E-3</c:v>
                </c:pt>
                <c:pt idx="60">
                  <c:v>3.5273497133116827E-3</c:v>
                </c:pt>
                <c:pt idx="61">
                  <c:v>3.7311403082703849E-3</c:v>
                </c:pt>
                <c:pt idx="62">
                  <c:v>3.5936855733355415E-3</c:v>
                </c:pt>
                <c:pt idx="63">
                  <c:v>3.5569347758990493E-3</c:v>
                </c:pt>
                <c:pt idx="64">
                  <c:v>3.8984330185345001E-3</c:v>
                </c:pt>
                <c:pt idx="65">
                  <c:v>3.6266172943943244E-3</c:v>
                </c:pt>
                <c:pt idx="66">
                  <c:v>3.6923392314358143E-3</c:v>
                </c:pt>
                <c:pt idx="67">
                  <c:v>3.7758512947413622E-3</c:v>
                </c:pt>
                <c:pt idx="68">
                  <c:v>3.6807641869590095E-3</c:v>
                </c:pt>
                <c:pt idx="69">
                  <c:v>3.7762341029125858E-3</c:v>
                </c:pt>
                <c:pt idx="70">
                  <c:v>3.7498065283424987E-3</c:v>
                </c:pt>
                <c:pt idx="71">
                  <c:v>3.9217743433298171E-3</c:v>
                </c:pt>
                <c:pt idx="72">
                  <c:v>3.9218007343566046E-3</c:v>
                </c:pt>
                <c:pt idx="73">
                  <c:v>3.7324186528308973E-3</c:v>
                </c:pt>
                <c:pt idx="74">
                  <c:v>3.4713873307368063E-3</c:v>
                </c:pt>
                <c:pt idx="75">
                  <c:v>4.0453268100364885E-3</c:v>
                </c:pt>
                <c:pt idx="76">
                  <c:v>3.8805404262808566E-3</c:v>
                </c:pt>
                <c:pt idx="77">
                  <c:v>3.7871746724966416E-3</c:v>
                </c:pt>
                <c:pt idx="78">
                  <c:v>3.8604067143242818E-3</c:v>
                </c:pt>
                <c:pt idx="79">
                  <c:v>3.9317204885393397E-3</c:v>
                </c:pt>
                <c:pt idx="80">
                  <c:v>3.8290325148789234E-3</c:v>
                </c:pt>
                <c:pt idx="81">
                  <c:v>3.7944064094400866E-3</c:v>
                </c:pt>
                <c:pt idx="82">
                  <c:v>3.7614626144626255E-3</c:v>
                </c:pt>
                <c:pt idx="83">
                  <c:v>3.825176205091737E-3</c:v>
                </c:pt>
                <c:pt idx="84">
                  <c:v>3.9304376346661445E-3</c:v>
                </c:pt>
                <c:pt idx="85">
                  <c:v>3.8015525775661734E-3</c:v>
                </c:pt>
                <c:pt idx="86">
                  <c:v>4.0237678859496905E-3</c:v>
                </c:pt>
                <c:pt idx="87">
                  <c:v>3.8004026102506556E-3</c:v>
                </c:pt>
                <c:pt idx="88">
                  <c:v>3.6727620396644271E-3</c:v>
                </c:pt>
                <c:pt idx="89">
                  <c:v>4.0632993982722991E-3</c:v>
                </c:pt>
                <c:pt idx="90">
                  <c:v>3.2996861972011838E-3</c:v>
                </c:pt>
                <c:pt idx="91">
                  <c:v>3.768728432774112E-3</c:v>
                </c:pt>
                <c:pt idx="92">
                  <c:v>4.0126426454395415E-3</c:v>
                </c:pt>
                <c:pt idx="93">
                  <c:v>4.1888714470606518E-3</c:v>
                </c:pt>
                <c:pt idx="94">
                  <c:v>4.0301985062773295E-3</c:v>
                </c:pt>
                <c:pt idx="95">
                  <c:v>3.8180256678026683E-3</c:v>
                </c:pt>
                <c:pt idx="96">
                  <c:v>3.9612169847156832E-3</c:v>
                </c:pt>
                <c:pt idx="97">
                  <c:v>3.9980720353690481E-3</c:v>
                </c:pt>
                <c:pt idx="98">
                  <c:v>4.1352776206682908E-3</c:v>
                </c:pt>
                <c:pt idx="99">
                  <c:v>4.0703386836969746E-3</c:v>
                </c:pt>
              </c:numCache>
            </c:numRef>
          </c:yVal>
          <c:smooth val="0"/>
        </c:ser>
        <c:dLbls>
          <c:showLegendKey val="0"/>
          <c:showVal val="0"/>
          <c:showCatName val="0"/>
          <c:showSerName val="0"/>
          <c:showPercent val="0"/>
          <c:showBubbleSize val="0"/>
        </c:dLbls>
        <c:axId val="444346504"/>
        <c:axId val="444347288"/>
      </c:scatterChart>
      <c:valAx>
        <c:axId val="444346504"/>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44347288"/>
        <c:crosses val="autoZero"/>
        <c:crossBetween val="midCat"/>
      </c:valAx>
      <c:valAx>
        <c:axId val="444347288"/>
        <c:scaling>
          <c:orientation val="minMax"/>
        </c:scaling>
        <c:delete val="0"/>
        <c:axPos val="l"/>
        <c:majorGridlines/>
        <c:title>
          <c:tx>
            <c:rich>
              <a:bodyPr rot="-5400000" vert="horz"/>
              <a:lstStyle/>
              <a:p>
                <a:pPr>
                  <a:defRPr sz="800" baseline="0"/>
                </a:pPr>
                <a:r>
                  <a:rPr lang="en-US" sz="800" baseline="0"/>
                  <a:t>Phase StD  (degrees)</a:t>
                </a:r>
              </a:p>
            </c:rich>
          </c:tx>
          <c:overlay val="0"/>
        </c:title>
        <c:numFmt formatCode="General" sourceLinked="1"/>
        <c:majorTickMark val="out"/>
        <c:minorTickMark val="none"/>
        <c:tickLblPos val="nextTo"/>
        <c:txPr>
          <a:bodyPr/>
          <a:lstStyle/>
          <a:p>
            <a:pPr>
              <a:defRPr sz="600" baseline="0"/>
            </a:pPr>
            <a:endParaRPr lang="en-US"/>
          </a:p>
        </c:txPr>
        <c:crossAx val="444346504"/>
        <c:crosses val="autoZero"/>
        <c:crossBetween val="midCat"/>
      </c:valAx>
    </c:plotArea>
    <c:legend>
      <c:legendPos val="r"/>
      <c:layout>
        <c:manualLayout>
          <c:xMode val="edge"/>
          <c:yMode val="edge"/>
          <c:x val="0.72800816622977782"/>
          <c:y val="0.13414781047105953"/>
          <c:w val="0.27199183377022285"/>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Voltage phase 95% confidence(%)</a:t>
            </a:r>
          </a:p>
        </c:rich>
      </c:tx>
      <c:layout>
        <c:manualLayout>
          <c:xMode val="edge"/>
          <c:yMode val="edge"/>
          <c:x val="0.19888888888888889"/>
          <c:y val="2.1367521367521368E-2"/>
        </c:manualLayout>
      </c:layout>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'frq_rng charts'!$AD$1</c:f>
              <c:strCache>
                <c:ptCount val="1"/>
                <c:pt idx="0">
                  <c:v>VC_phase_conf</c:v>
                </c:pt>
              </c:strCache>
            </c:strRef>
          </c:tx>
          <c:spPr>
            <a:ln>
              <a:solidFill>
                <a:srgbClr val="FFC000"/>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'frq_rng charts'!$AD$2:$AD$100</c:f>
              <c:numCache>
                <c:formatCode>General</c:formatCode>
                <c:ptCount val="99"/>
                <c:pt idx="0">
                  <c:v>5.3875273206413804E-2</c:v>
                </c:pt>
                <c:pt idx="1">
                  <c:v>5.6202898352707274E-2</c:v>
                </c:pt>
                <c:pt idx="2">
                  <c:v>5.6730849682620946E-2</c:v>
                </c:pt>
                <c:pt idx="3">
                  <c:v>5.5678608741172607E-2</c:v>
                </c:pt>
                <c:pt idx="4">
                  <c:v>5.4459439603195964E-2</c:v>
                </c:pt>
                <c:pt idx="5">
                  <c:v>5.6436985531061502E-2</c:v>
                </c:pt>
                <c:pt idx="6">
                  <c:v>5.7191005828663675E-2</c:v>
                </c:pt>
                <c:pt idx="7">
                  <c:v>5.4975738058920184E-2</c:v>
                </c:pt>
                <c:pt idx="8">
                  <c:v>5.6002883732080802E-2</c:v>
                </c:pt>
                <c:pt idx="9">
                  <c:v>5.6883280054492523E-2</c:v>
                </c:pt>
                <c:pt idx="10">
                  <c:v>5.4956228959267717E-2</c:v>
                </c:pt>
                <c:pt idx="11">
                  <c:v>5.0917163363780417E-2</c:v>
                </c:pt>
                <c:pt idx="12">
                  <c:v>5.5384698782687737E-2</c:v>
                </c:pt>
                <c:pt idx="13">
                  <c:v>5.6234819035713882E-2</c:v>
                </c:pt>
                <c:pt idx="14">
                  <c:v>5.8190327695176014E-2</c:v>
                </c:pt>
                <c:pt idx="15">
                  <c:v>5.9414574485308673E-2</c:v>
                </c:pt>
                <c:pt idx="16">
                  <c:v>5.7148013854791312E-2</c:v>
                </c:pt>
                <c:pt idx="17">
                  <c:v>5.6221883447263407E-2</c:v>
                </c:pt>
                <c:pt idx="18">
                  <c:v>5.6412631872284791E-2</c:v>
                </c:pt>
                <c:pt idx="19">
                  <c:v>5.8719946093590783E-2</c:v>
                </c:pt>
                <c:pt idx="20">
                  <c:v>5.9268675960267463E-2</c:v>
                </c:pt>
                <c:pt idx="21">
                  <c:v>5.7193881265097501E-2</c:v>
                </c:pt>
                <c:pt idx="22">
                  <c:v>5.7924538675690217E-2</c:v>
                </c:pt>
                <c:pt idx="23">
                  <c:v>5.8059044082215704E-2</c:v>
                </c:pt>
                <c:pt idx="24">
                  <c:v>5.8203740097830081E-2</c:v>
                </c:pt>
                <c:pt idx="25">
                  <c:v>5.7683627991524176E-2</c:v>
                </c:pt>
                <c:pt idx="26">
                  <c:v>5.8332598653448926E-2</c:v>
                </c:pt>
                <c:pt idx="27">
                  <c:v>5.7394600664283799E-2</c:v>
                </c:pt>
                <c:pt idx="28">
                  <c:v>5.9145179129133724E-2</c:v>
                </c:pt>
                <c:pt idx="29">
                  <c:v>5.8553501048346161E-2</c:v>
                </c:pt>
                <c:pt idx="30">
                  <c:v>5.8150042581508257E-2</c:v>
                </c:pt>
                <c:pt idx="31">
                  <c:v>5.5719196782125793E-2</c:v>
                </c:pt>
                <c:pt idx="32">
                  <c:v>5.7751109835561691E-2</c:v>
                </c:pt>
                <c:pt idx="33">
                  <c:v>5.9687563900190345E-2</c:v>
                </c:pt>
                <c:pt idx="34">
                  <c:v>6.1076763802129022E-2</c:v>
                </c:pt>
                <c:pt idx="35">
                  <c:v>5.8808328932265522E-2</c:v>
                </c:pt>
                <c:pt idx="36">
                  <c:v>5.8304122244868063E-2</c:v>
                </c:pt>
                <c:pt idx="37">
                  <c:v>5.94165162839203E-2</c:v>
                </c:pt>
                <c:pt idx="38">
                  <c:v>5.8428261566547852E-2</c:v>
                </c:pt>
                <c:pt idx="39">
                  <c:v>6.0199233005393253E-2</c:v>
                </c:pt>
                <c:pt idx="40">
                  <c:v>5.9140497000279089E-2</c:v>
                </c:pt>
                <c:pt idx="41">
                  <c:v>5.8885449035223192E-2</c:v>
                </c:pt>
                <c:pt idx="42">
                  <c:v>5.9316577723716513E-2</c:v>
                </c:pt>
                <c:pt idx="43">
                  <c:v>6.2892794750824904E-2</c:v>
                </c:pt>
                <c:pt idx="44">
                  <c:v>6.1828432434478775E-2</c:v>
                </c:pt>
                <c:pt idx="45">
                  <c:v>5.817471585755668E-2</c:v>
                </c:pt>
                <c:pt idx="46">
                  <c:v>5.8829982887925812E-2</c:v>
                </c:pt>
                <c:pt idx="47">
                  <c:v>5.8164003056739771E-2</c:v>
                </c:pt>
                <c:pt idx="48">
                  <c:v>6.4909625981271271E-2</c:v>
                </c:pt>
                <c:pt idx="49">
                  <c:v>3.9320596322273409E-2</c:v>
                </c:pt>
                <c:pt idx="50">
                  <c:v>1.311580718939398E-2</c:v>
                </c:pt>
                <c:pt idx="51">
                  <c:v>6.7260981226922908E-2</c:v>
                </c:pt>
                <c:pt idx="52">
                  <c:v>5.8988524881048526E-2</c:v>
                </c:pt>
                <c:pt idx="53">
                  <c:v>5.9698947496037359E-2</c:v>
                </c:pt>
                <c:pt idx="54">
                  <c:v>6.0484809588123412E-2</c:v>
                </c:pt>
                <c:pt idx="55">
                  <c:v>5.7351722885178043E-2</c:v>
                </c:pt>
                <c:pt idx="56">
                  <c:v>6.0371150970292706E-2</c:v>
                </c:pt>
                <c:pt idx="57">
                  <c:v>6.242609325285834E-2</c:v>
                </c:pt>
                <c:pt idx="58">
                  <c:v>5.7568325445475854E-2</c:v>
                </c:pt>
                <c:pt idx="59">
                  <c:v>6.2042189300784374E-2</c:v>
                </c:pt>
                <c:pt idx="60">
                  <c:v>6.1631006779931406E-2</c:v>
                </c:pt>
                <c:pt idx="61">
                  <c:v>5.9907535175752417E-2</c:v>
                </c:pt>
                <c:pt idx="62">
                  <c:v>5.8915292157582379E-2</c:v>
                </c:pt>
                <c:pt idx="63">
                  <c:v>6.1339387680120684E-2</c:v>
                </c:pt>
                <c:pt idx="64">
                  <c:v>6.0575641400880086E-2</c:v>
                </c:pt>
                <c:pt idx="65">
                  <c:v>6.2333958105228716E-2</c:v>
                </c:pt>
                <c:pt idx="66">
                  <c:v>6.1440685994362684E-2</c:v>
                </c:pt>
                <c:pt idx="67">
                  <c:v>6.0394318308169548E-2</c:v>
                </c:pt>
                <c:pt idx="68">
                  <c:v>6.1496006743094501E-2</c:v>
                </c:pt>
                <c:pt idx="69">
                  <c:v>6.1307489108694033E-2</c:v>
                </c:pt>
                <c:pt idx="70">
                  <c:v>6.0898138787098884E-2</c:v>
                </c:pt>
                <c:pt idx="71">
                  <c:v>6.0618302768586249E-2</c:v>
                </c:pt>
                <c:pt idx="72">
                  <c:v>5.9167816095397521E-2</c:v>
                </c:pt>
                <c:pt idx="73">
                  <c:v>6.027806188352608E-2</c:v>
                </c:pt>
                <c:pt idx="74">
                  <c:v>5.9921445127985293E-2</c:v>
                </c:pt>
                <c:pt idx="75">
                  <c:v>6.1253829555804905E-2</c:v>
                </c:pt>
                <c:pt idx="76">
                  <c:v>6.1832855846544334E-2</c:v>
                </c:pt>
                <c:pt idx="77">
                  <c:v>6.2483286824645448E-2</c:v>
                </c:pt>
                <c:pt idx="78">
                  <c:v>5.9799365002042193E-2</c:v>
                </c:pt>
                <c:pt idx="79">
                  <c:v>5.8872535664599282E-2</c:v>
                </c:pt>
                <c:pt idx="80">
                  <c:v>6.0482689981537635E-2</c:v>
                </c:pt>
                <c:pt idx="81">
                  <c:v>5.9128284125349297E-2</c:v>
                </c:pt>
                <c:pt idx="82">
                  <c:v>6.1127516263381226E-2</c:v>
                </c:pt>
                <c:pt idx="83">
                  <c:v>6.0163474277642306E-2</c:v>
                </c:pt>
                <c:pt idx="84">
                  <c:v>6.2072142651348285E-2</c:v>
                </c:pt>
                <c:pt idx="85">
                  <c:v>6.0052181747466529E-2</c:v>
                </c:pt>
                <c:pt idx="86">
                  <c:v>5.9479936687306084E-2</c:v>
                </c:pt>
                <c:pt idx="87">
                  <c:v>6.4571170371389625E-2</c:v>
                </c:pt>
                <c:pt idx="88">
                  <c:v>6.2770771236347084E-2</c:v>
                </c:pt>
                <c:pt idx="89">
                  <c:v>6.2833216849972826E-2</c:v>
                </c:pt>
                <c:pt idx="90">
                  <c:v>6.3515521457332746E-2</c:v>
                </c:pt>
                <c:pt idx="91">
                  <c:v>6.0718998566627824E-2</c:v>
                </c:pt>
                <c:pt idx="92">
                  <c:v>6.1790665973359284E-2</c:v>
                </c:pt>
                <c:pt idx="93">
                  <c:v>6.2879211707557309E-2</c:v>
                </c:pt>
                <c:pt idx="94">
                  <c:v>6.0884519197523711E-2</c:v>
                </c:pt>
                <c:pt idx="95">
                  <c:v>6.2330207610756673E-2</c:v>
                </c:pt>
                <c:pt idx="96">
                  <c:v>6.2640586377418928E-2</c:v>
                </c:pt>
                <c:pt idx="97">
                  <c:v>6.3023947939347638E-2</c:v>
                </c:pt>
                <c:pt idx="98">
                  <c:v>6.1501035361065569E-2</c:v>
                </c:pt>
              </c:numCache>
            </c:numRef>
          </c:yVal>
          <c:smooth val="0"/>
        </c:ser>
        <c:ser>
          <c:idx val="0"/>
          <c:order val="1"/>
          <c:tx>
            <c:strRef>
              <c:f>'frq_rng charts'!$AC$1</c:f>
              <c:strCache>
                <c:ptCount val="1"/>
                <c:pt idx="0">
                  <c:v>VB_phase_conf</c:v>
                </c:pt>
              </c:strCache>
            </c:strRef>
          </c:tx>
          <c:spPr>
            <a:ln>
              <a:solidFill>
                <a:schemeClr val="accent6">
                  <a:lumMod val="75000"/>
                </a:schemeClr>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'frq_rng charts'!$AC$2:$AC$100</c:f>
              <c:numCache>
                <c:formatCode>General</c:formatCode>
                <c:ptCount val="99"/>
                <c:pt idx="0">
                  <c:v>6.3450116668052156E-2</c:v>
                </c:pt>
                <c:pt idx="1">
                  <c:v>6.7346784887965333E-2</c:v>
                </c:pt>
                <c:pt idx="2">
                  <c:v>7.1383045480546942E-2</c:v>
                </c:pt>
                <c:pt idx="3">
                  <c:v>6.6880477873121333E-2</c:v>
                </c:pt>
                <c:pt idx="4">
                  <c:v>6.853265355894593E-2</c:v>
                </c:pt>
                <c:pt idx="5">
                  <c:v>6.9874072944484292E-2</c:v>
                </c:pt>
                <c:pt idx="6">
                  <c:v>6.7235327102110373E-2</c:v>
                </c:pt>
                <c:pt idx="7">
                  <c:v>6.6522682598016872E-2</c:v>
                </c:pt>
                <c:pt idx="8">
                  <c:v>6.6710453002886569E-2</c:v>
                </c:pt>
                <c:pt idx="9">
                  <c:v>6.5321063185944689E-2</c:v>
                </c:pt>
                <c:pt idx="10">
                  <c:v>7.0308580013734731E-2</c:v>
                </c:pt>
                <c:pt idx="11">
                  <c:v>6.650325384526927E-2</c:v>
                </c:pt>
                <c:pt idx="12">
                  <c:v>6.9775204178958702E-2</c:v>
                </c:pt>
                <c:pt idx="13">
                  <c:v>6.7287601320989709E-2</c:v>
                </c:pt>
                <c:pt idx="14">
                  <c:v>6.8659667886530135E-2</c:v>
                </c:pt>
                <c:pt idx="15">
                  <c:v>7.1182796656203778E-2</c:v>
                </c:pt>
                <c:pt idx="16">
                  <c:v>6.9450885737561363E-2</c:v>
                </c:pt>
                <c:pt idx="17">
                  <c:v>6.7154624088442694E-2</c:v>
                </c:pt>
                <c:pt idx="18">
                  <c:v>6.970458006423895E-2</c:v>
                </c:pt>
                <c:pt idx="19">
                  <c:v>6.8621106103162785E-2</c:v>
                </c:pt>
                <c:pt idx="20">
                  <c:v>6.9492312570587883E-2</c:v>
                </c:pt>
                <c:pt idx="21">
                  <c:v>6.900828967364242E-2</c:v>
                </c:pt>
                <c:pt idx="22">
                  <c:v>6.750758251926528E-2</c:v>
                </c:pt>
                <c:pt idx="23">
                  <c:v>7.071219689488363E-2</c:v>
                </c:pt>
                <c:pt idx="24">
                  <c:v>7.0983726346059942E-2</c:v>
                </c:pt>
                <c:pt idx="25">
                  <c:v>6.9811796335466886E-2</c:v>
                </c:pt>
                <c:pt idx="26">
                  <c:v>6.9542014720980358E-2</c:v>
                </c:pt>
                <c:pt idx="27">
                  <c:v>6.9005252788476384E-2</c:v>
                </c:pt>
                <c:pt idx="28">
                  <c:v>7.1510195852367897E-2</c:v>
                </c:pt>
                <c:pt idx="29">
                  <c:v>7.211220980266185E-2</c:v>
                </c:pt>
                <c:pt idx="30">
                  <c:v>7.0929409822904091E-2</c:v>
                </c:pt>
                <c:pt idx="31">
                  <c:v>6.8861427771119949E-2</c:v>
                </c:pt>
                <c:pt idx="32">
                  <c:v>6.991704015969144E-2</c:v>
                </c:pt>
                <c:pt idx="33">
                  <c:v>7.2545211342716645E-2</c:v>
                </c:pt>
                <c:pt idx="34">
                  <c:v>7.308362577311063E-2</c:v>
                </c:pt>
                <c:pt idx="35">
                  <c:v>6.9921948190933947E-2</c:v>
                </c:pt>
                <c:pt idx="36">
                  <c:v>6.9620230882224493E-2</c:v>
                </c:pt>
                <c:pt idx="37">
                  <c:v>6.9750895241564179E-2</c:v>
                </c:pt>
                <c:pt idx="38">
                  <c:v>7.1253699254753014E-2</c:v>
                </c:pt>
                <c:pt idx="39">
                  <c:v>7.0192758475964637E-2</c:v>
                </c:pt>
                <c:pt idx="40">
                  <c:v>7.0591888971340971E-2</c:v>
                </c:pt>
                <c:pt idx="41">
                  <c:v>7.20701961311047E-2</c:v>
                </c:pt>
                <c:pt idx="42">
                  <c:v>7.1068859816564259E-2</c:v>
                </c:pt>
                <c:pt idx="43">
                  <c:v>7.3276486359576287E-2</c:v>
                </c:pt>
                <c:pt idx="44">
                  <c:v>7.3264574455681963E-2</c:v>
                </c:pt>
                <c:pt idx="45">
                  <c:v>7.1788225433566513E-2</c:v>
                </c:pt>
                <c:pt idx="46">
                  <c:v>7.1325043036357338E-2</c:v>
                </c:pt>
                <c:pt idx="47">
                  <c:v>6.5597803500785035E-2</c:v>
                </c:pt>
                <c:pt idx="48">
                  <c:v>6.867385501577844E-2</c:v>
                </c:pt>
                <c:pt idx="49">
                  <c:v>7.5768993635714293E-2</c:v>
                </c:pt>
                <c:pt idx="50">
                  <c:v>3.8835438622769641E-2</c:v>
                </c:pt>
                <c:pt idx="51">
                  <c:v>6.0531344521198398E-2</c:v>
                </c:pt>
                <c:pt idx="52">
                  <c:v>7.1313979650613105E-2</c:v>
                </c:pt>
                <c:pt idx="53">
                  <c:v>7.228202357555745E-2</c:v>
                </c:pt>
                <c:pt idx="54">
                  <c:v>7.1774456030457082E-2</c:v>
                </c:pt>
                <c:pt idx="55">
                  <c:v>7.2605188935553344E-2</c:v>
                </c:pt>
                <c:pt idx="56">
                  <c:v>7.5239583139937033E-2</c:v>
                </c:pt>
                <c:pt idx="57">
                  <c:v>7.2918126634221994E-2</c:v>
                </c:pt>
                <c:pt idx="58">
                  <c:v>7.0241928324135783E-2</c:v>
                </c:pt>
                <c:pt idx="59">
                  <c:v>7.3457283899128117E-2</c:v>
                </c:pt>
                <c:pt idx="60">
                  <c:v>7.2600858644394556E-2</c:v>
                </c:pt>
                <c:pt idx="61">
                  <c:v>7.3189913142909277E-2</c:v>
                </c:pt>
                <c:pt idx="62">
                  <c:v>7.1330443685300532E-2</c:v>
                </c:pt>
                <c:pt idx="63">
                  <c:v>7.4055507582137498E-2</c:v>
                </c:pt>
                <c:pt idx="64">
                  <c:v>7.2877928906778994E-2</c:v>
                </c:pt>
                <c:pt idx="65">
                  <c:v>7.3223339587223171E-2</c:v>
                </c:pt>
                <c:pt idx="66">
                  <c:v>7.2811777704930913E-2</c:v>
                </c:pt>
                <c:pt idx="67">
                  <c:v>7.3515165418097356E-2</c:v>
                </c:pt>
                <c:pt idx="68">
                  <c:v>7.4662678965091045E-2</c:v>
                </c:pt>
                <c:pt idx="69">
                  <c:v>7.491249453940331E-2</c:v>
                </c:pt>
                <c:pt idx="70">
                  <c:v>7.3420395635563213E-2</c:v>
                </c:pt>
                <c:pt idx="71">
                  <c:v>7.4849467862588531E-2</c:v>
                </c:pt>
                <c:pt idx="72">
                  <c:v>7.34462791623261E-2</c:v>
                </c:pt>
                <c:pt idx="73">
                  <c:v>7.3244542351067296E-2</c:v>
                </c:pt>
                <c:pt idx="74">
                  <c:v>7.3769701013320241E-2</c:v>
                </c:pt>
                <c:pt idx="75">
                  <c:v>7.4307745849911552E-2</c:v>
                </c:pt>
                <c:pt idx="76">
                  <c:v>7.4880416759511778E-2</c:v>
                </c:pt>
                <c:pt idx="77">
                  <c:v>7.570167561034713E-2</c:v>
                </c:pt>
                <c:pt idx="78">
                  <c:v>7.4149515919920833E-2</c:v>
                </c:pt>
                <c:pt idx="79">
                  <c:v>7.4562541635443735E-2</c:v>
                </c:pt>
                <c:pt idx="80">
                  <c:v>7.4267463068345502E-2</c:v>
                </c:pt>
                <c:pt idx="81">
                  <c:v>7.308464090390647E-2</c:v>
                </c:pt>
                <c:pt idx="82">
                  <c:v>7.4579029005047578E-2</c:v>
                </c:pt>
                <c:pt idx="83">
                  <c:v>7.379381313896323E-2</c:v>
                </c:pt>
                <c:pt idx="84">
                  <c:v>7.4397446261375733E-2</c:v>
                </c:pt>
                <c:pt idx="85">
                  <c:v>7.2387694650900974E-2</c:v>
                </c:pt>
                <c:pt idx="86">
                  <c:v>7.5135889282836668E-2</c:v>
                </c:pt>
                <c:pt idx="87">
                  <c:v>7.4086529069304324E-2</c:v>
                </c:pt>
                <c:pt idx="88">
                  <c:v>7.3865423066880126E-2</c:v>
                </c:pt>
                <c:pt idx="89">
                  <c:v>7.6156739997506398E-2</c:v>
                </c:pt>
                <c:pt idx="90">
                  <c:v>7.4557601093241124E-2</c:v>
                </c:pt>
                <c:pt idx="91">
                  <c:v>7.36977524163899E-2</c:v>
                </c:pt>
                <c:pt idx="92">
                  <c:v>7.3923971654405993E-2</c:v>
                </c:pt>
                <c:pt idx="93">
                  <c:v>7.4752468269320332E-2</c:v>
                </c:pt>
                <c:pt idx="94">
                  <c:v>7.2465946432584111E-2</c:v>
                </c:pt>
                <c:pt idx="95">
                  <c:v>7.4661062334215697E-2</c:v>
                </c:pt>
                <c:pt idx="96">
                  <c:v>7.6248809886511948E-2</c:v>
                </c:pt>
                <c:pt idx="97">
                  <c:v>7.4818645585978394E-2</c:v>
                </c:pt>
                <c:pt idx="98">
                  <c:v>7.3977774101862903E-2</c:v>
                </c:pt>
              </c:numCache>
            </c:numRef>
          </c:yVal>
          <c:smooth val="0"/>
        </c:ser>
        <c:ser>
          <c:idx val="2"/>
          <c:order val="2"/>
          <c:tx>
            <c:strRef>
              <c:f>'frq_rng charts'!$AB$1</c:f>
              <c:strCache>
                <c:ptCount val="1"/>
                <c:pt idx="0">
                  <c:v>VA_phase_conf</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'frq_rng charts'!$AB$2:$AB$100</c:f>
              <c:numCache>
                <c:formatCode>General</c:formatCode>
                <c:ptCount val="99"/>
                <c:pt idx="0">
                  <c:v>5.2980930677372418E-2</c:v>
                </c:pt>
                <c:pt idx="1">
                  <c:v>5.6459451716842031E-2</c:v>
                </c:pt>
                <c:pt idx="2">
                  <c:v>5.7697245518313289E-2</c:v>
                </c:pt>
                <c:pt idx="3">
                  <c:v>5.7258758952881038E-2</c:v>
                </c:pt>
                <c:pt idx="4">
                  <c:v>5.7643710005829817E-2</c:v>
                </c:pt>
                <c:pt idx="5">
                  <c:v>5.7679415634773155E-2</c:v>
                </c:pt>
                <c:pt idx="6">
                  <c:v>5.8122733996802123E-2</c:v>
                </c:pt>
                <c:pt idx="7">
                  <c:v>5.7216988423911909E-2</c:v>
                </c:pt>
                <c:pt idx="8">
                  <c:v>5.5913968375159467E-2</c:v>
                </c:pt>
                <c:pt idx="9">
                  <c:v>5.6456983701652391E-2</c:v>
                </c:pt>
                <c:pt idx="10">
                  <c:v>6.3479833057037999E-2</c:v>
                </c:pt>
                <c:pt idx="11">
                  <c:v>6.2618255678337925E-2</c:v>
                </c:pt>
                <c:pt idx="12">
                  <c:v>5.9999004623134504E-2</c:v>
                </c:pt>
                <c:pt idx="13">
                  <c:v>5.8245116656610606E-2</c:v>
                </c:pt>
                <c:pt idx="14">
                  <c:v>5.8714315860287712E-2</c:v>
                </c:pt>
                <c:pt idx="15">
                  <c:v>6.1536529995813445E-2</c:v>
                </c:pt>
                <c:pt idx="16">
                  <c:v>5.8274249248287543E-2</c:v>
                </c:pt>
                <c:pt idx="17">
                  <c:v>5.9151428497426745E-2</c:v>
                </c:pt>
                <c:pt idx="18">
                  <c:v>5.9352361660995424E-2</c:v>
                </c:pt>
                <c:pt idx="19">
                  <c:v>6.1247266434887156E-2</c:v>
                </c:pt>
                <c:pt idx="20">
                  <c:v>6.0089970835405668E-2</c:v>
                </c:pt>
                <c:pt idx="21">
                  <c:v>5.9299423618097973E-2</c:v>
                </c:pt>
                <c:pt idx="22">
                  <c:v>6.0208628833302934E-2</c:v>
                </c:pt>
                <c:pt idx="23">
                  <c:v>6.1658592643498905E-2</c:v>
                </c:pt>
                <c:pt idx="24">
                  <c:v>6.2936160912308456E-2</c:v>
                </c:pt>
                <c:pt idx="25">
                  <c:v>6.1739761919470934E-2</c:v>
                </c:pt>
                <c:pt idx="26">
                  <c:v>6.2189267867446787E-2</c:v>
                </c:pt>
                <c:pt idx="27">
                  <c:v>6.2554632604673713E-2</c:v>
                </c:pt>
                <c:pt idx="28">
                  <c:v>6.2248692004652204E-2</c:v>
                </c:pt>
                <c:pt idx="29">
                  <c:v>6.4025023845476814E-2</c:v>
                </c:pt>
                <c:pt idx="30">
                  <c:v>6.0920950467008482E-2</c:v>
                </c:pt>
                <c:pt idx="31">
                  <c:v>6.2724559481620618E-2</c:v>
                </c:pt>
                <c:pt idx="32">
                  <c:v>6.1363445001729494E-2</c:v>
                </c:pt>
                <c:pt idx="33">
                  <c:v>6.256889665479147E-2</c:v>
                </c:pt>
                <c:pt idx="34">
                  <c:v>6.4824550843462503E-2</c:v>
                </c:pt>
                <c:pt idx="35">
                  <c:v>6.3428808263627096E-2</c:v>
                </c:pt>
                <c:pt idx="36">
                  <c:v>6.1032390082017114E-2</c:v>
                </c:pt>
                <c:pt idx="37">
                  <c:v>6.1251825241984074E-2</c:v>
                </c:pt>
                <c:pt idx="38">
                  <c:v>6.1994958533847774E-2</c:v>
                </c:pt>
                <c:pt idx="39">
                  <c:v>6.3980579484859468E-2</c:v>
                </c:pt>
                <c:pt idx="40">
                  <c:v>6.2989929725031493E-2</c:v>
                </c:pt>
                <c:pt idx="41">
                  <c:v>6.3417270932700484E-2</c:v>
                </c:pt>
                <c:pt idx="42">
                  <c:v>6.3728014335741739E-2</c:v>
                </c:pt>
                <c:pt idx="43">
                  <c:v>6.0538718548654308E-2</c:v>
                </c:pt>
                <c:pt idx="44">
                  <c:v>6.5433602318956771E-2</c:v>
                </c:pt>
                <c:pt idx="45">
                  <c:v>6.5982870810825739E-2</c:v>
                </c:pt>
                <c:pt idx="46">
                  <c:v>6.3527378696732806E-2</c:v>
                </c:pt>
                <c:pt idx="47">
                  <c:v>6.300155575460463E-2</c:v>
                </c:pt>
                <c:pt idx="48">
                  <c:v>6.871847362479977E-2</c:v>
                </c:pt>
                <c:pt idx="49">
                  <c:v>7.1337485073680179E-2</c:v>
                </c:pt>
                <c:pt idx="50">
                  <c:v>5.8581124356404043E-2</c:v>
                </c:pt>
                <c:pt idx="51">
                  <c:v>6.8833185264347896E-2</c:v>
                </c:pt>
                <c:pt idx="52">
                  <c:v>6.0777713646837227E-2</c:v>
                </c:pt>
                <c:pt idx="53">
                  <c:v>6.5224130986511267E-2</c:v>
                </c:pt>
                <c:pt idx="54">
                  <c:v>6.3428354053449792E-2</c:v>
                </c:pt>
                <c:pt idx="55">
                  <c:v>6.6704940805968171E-2</c:v>
                </c:pt>
                <c:pt idx="56">
                  <c:v>6.4040111461744612E-2</c:v>
                </c:pt>
                <c:pt idx="57">
                  <c:v>5.8880372676481725E-2</c:v>
                </c:pt>
                <c:pt idx="58">
                  <c:v>6.1777457282189141E-2</c:v>
                </c:pt>
                <c:pt idx="59">
                  <c:v>6.2262096224630276E-2</c:v>
                </c:pt>
                <c:pt idx="60">
                  <c:v>6.4451402843348826E-2</c:v>
                </c:pt>
                <c:pt idx="61">
                  <c:v>6.4131264413442524E-2</c:v>
                </c:pt>
                <c:pt idx="62">
                  <c:v>6.481459518500185E-2</c:v>
                </c:pt>
                <c:pt idx="63">
                  <c:v>6.3976454748539899E-2</c:v>
                </c:pt>
                <c:pt idx="64">
                  <c:v>6.3444982829046911E-2</c:v>
                </c:pt>
                <c:pt idx="65">
                  <c:v>6.3071407634288174E-2</c:v>
                </c:pt>
                <c:pt idx="66">
                  <c:v>6.2301150486172387E-2</c:v>
                </c:pt>
                <c:pt idx="67">
                  <c:v>6.5036815802080691E-2</c:v>
                </c:pt>
                <c:pt idx="68">
                  <c:v>6.4362842359520736E-2</c:v>
                </c:pt>
                <c:pt idx="69">
                  <c:v>6.4374468288955475E-2</c:v>
                </c:pt>
                <c:pt idx="70">
                  <c:v>6.3643401180780379E-2</c:v>
                </c:pt>
                <c:pt idx="71">
                  <c:v>6.2762393835028366E-2</c:v>
                </c:pt>
                <c:pt idx="72">
                  <c:v>6.212794869856049E-2</c:v>
                </c:pt>
                <c:pt idx="73">
                  <c:v>6.2446814524094181E-2</c:v>
                </c:pt>
                <c:pt idx="74">
                  <c:v>6.2708228542558281E-2</c:v>
                </c:pt>
                <c:pt idx="75">
                  <c:v>6.3130962706382576E-2</c:v>
                </c:pt>
                <c:pt idx="76">
                  <c:v>6.2348951006774213E-2</c:v>
                </c:pt>
                <c:pt idx="77">
                  <c:v>6.5024651505303593E-2</c:v>
                </c:pt>
                <c:pt idx="78">
                  <c:v>6.367536442269385E-2</c:v>
                </c:pt>
                <c:pt idx="79">
                  <c:v>6.4980567118272464E-2</c:v>
                </c:pt>
                <c:pt idx="80">
                  <c:v>6.4943809584600845E-2</c:v>
                </c:pt>
                <c:pt idx="81">
                  <c:v>6.319839316744498E-2</c:v>
                </c:pt>
                <c:pt idx="82">
                  <c:v>6.2976710840079109E-2</c:v>
                </c:pt>
                <c:pt idx="83">
                  <c:v>6.0810868394688918E-2</c:v>
                </c:pt>
                <c:pt idx="84">
                  <c:v>6.1293406284558517E-2</c:v>
                </c:pt>
                <c:pt idx="85">
                  <c:v>5.9725434120949987E-2</c:v>
                </c:pt>
                <c:pt idx="86">
                  <c:v>6.453468688584213E-2</c:v>
                </c:pt>
                <c:pt idx="87">
                  <c:v>6.1278863494563379E-2</c:v>
                </c:pt>
                <c:pt idx="88">
                  <c:v>6.1337989415872964E-2</c:v>
                </c:pt>
                <c:pt idx="89">
                  <c:v>5.8696974252693504E-2</c:v>
                </c:pt>
                <c:pt idx="90">
                  <c:v>6.1168782477693175E-2</c:v>
                </c:pt>
                <c:pt idx="91">
                  <c:v>6.463155029579272E-2</c:v>
                </c:pt>
                <c:pt idx="92">
                  <c:v>6.0636823913611915E-2</c:v>
                </c:pt>
                <c:pt idx="93">
                  <c:v>5.9933671175107103E-2</c:v>
                </c:pt>
                <c:pt idx="94">
                  <c:v>5.7959742849326069E-2</c:v>
                </c:pt>
                <c:pt idx="95">
                  <c:v>6.1252887343783813E-2</c:v>
                </c:pt>
                <c:pt idx="96">
                  <c:v>6.35061199144248E-2</c:v>
                </c:pt>
                <c:pt idx="97">
                  <c:v>6.1041362236844164E-2</c:v>
                </c:pt>
                <c:pt idx="98">
                  <c:v>5.8866792941406128E-2</c:v>
                </c:pt>
              </c:numCache>
            </c:numRef>
          </c:yVal>
          <c:smooth val="0"/>
        </c:ser>
        <c:ser>
          <c:idx val="3"/>
          <c:order val="3"/>
          <c:tx>
            <c:strRef>
              <c:f>'frq_rng charts'!$AE$1</c:f>
              <c:strCache>
                <c:ptCount val="1"/>
                <c:pt idx="0">
                  <c:v>V+_phase_conf</c:v>
                </c:pt>
              </c:strCache>
            </c:strRef>
          </c:tx>
          <c:spPr>
            <a:ln>
              <a:solidFill>
                <a:srgbClr val="7030A0"/>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'frq_rng charts'!$AE$2:$AE$100</c:f>
              <c:numCache>
                <c:formatCode>General</c:formatCode>
                <c:ptCount val="99"/>
                <c:pt idx="0">
                  <c:v>3.0596883874854049E-2</c:v>
                </c:pt>
                <c:pt idx="1">
                  <c:v>3.4084429719021682E-2</c:v>
                </c:pt>
                <c:pt idx="2">
                  <c:v>3.5916487995138788E-2</c:v>
                </c:pt>
                <c:pt idx="3">
                  <c:v>3.2304870770530604E-2</c:v>
                </c:pt>
                <c:pt idx="4">
                  <c:v>3.379974965137985E-2</c:v>
                </c:pt>
                <c:pt idx="5">
                  <c:v>3.4952718465980546E-2</c:v>
                </c:pt>
                <c:pt idx="6">
                  <c:v>3.3202840795590736E-2</c:v>
                </c:pt>
                <c:pt idx="7">
                  <c:v>3.2084102426082492E-2</c:v>
                </c:pt>
                <c:pt idx="8">
                  <c:v>3.2843852557173661E-2</c:v>
                </c:pt>
                <c:pt idx="9">
                  <c:v>3.2895121360041184E-2</c:v>
                </c:pt>
                <c:pt idx="10">
                  <c:v>3.6746999703800694E-2</c:v>
                </c:pt>
                <c:pt idx="11">
                  <c:v>3.2033318377161703E-2</c:v>
                </c:pt>
                <c:pt idx="12">
                  <c:v>3.474203662323079E-2</c:v>
                </c:pt>
                <c:pt idx="13">
                  <c:v>3.3321474437859711E-2</c:v>
                </c:pt>
                <c:pt idx="14">
                  <c:v>3.5586735560202955E-2</c:v>
                </c:pt>
                <c:pt idx="15">
                  <c:v>3.6092986395833818E-2</c:v>
                </c:pt>
                <c:pt idx="16">
                  <c:v>3.4658517950508352E-2</c:v>
                </c:pt>
                <c:pt idx="17">
                  <c:v>3.315777764655399E-2</c:v>
                </c:pt>
                <c:pt idx="18">
                  <c:v>3.5781830593430416E-2</c:v>
                </c:pt>
                <c:pt idx="19">
                  <c:v>3.5710649802288573E-2</c:v>
                </c:pt>
                <c:pt idx="20">
                  <c:v>3.57684715128051E-2</c:v>
                </c:pt>
                <c:pt idx="21">
                  <c:v>3.3996677516943151E-2</c:v>
                </c:pt>
                <c:pt idx="22">
                  <c:v>3.4203912495121232E-2</c:v>
                </c:pt>
                <c:pt idx="23">
                  <c:v>3.5489853010147052E-2</c:v>
                </c:pt>
                <c:pt idx="24">
                  <c:v>3.6580708702477344E-2</c:v>
                </c:pt>
                <c:pt idx="25">
                  <c:v>3.5332984580917839E-2</c:v>
                </c:pt>
                <c:pt idx="26">
                  <c:v>3.5763924709863094E-2</c:v>
                </c:pt>
                <c:pt idx="27">
                  <c:v>3.5831726744421442E-2</c:v>
                </c:pt>
                <c:pt idx="28">
                  <c:v>3.6317826619270986E-2</c:v>
                </c:pt>
                <c:pt idx="29">
                  <c:v>3.6947355450135964E-2</c:v>
                </c:pt>
                <c:pt idx="30">
                  <c:v>3.6118730779710388E-2</c:v>
                </c:pt>
                <c:pt idx="31">
                  <c:v>3.4563191439183051E-2</c:v>
                </c:pt>
                <c:pt idx="32">
                  <c:v>3.5604721208249854E-2</c:v>
                </c:pt>
                <c:pt idx="33">
                  <c:v>3.6600067646877558E-2</c:v>
                </c:pt>
                <c:pt idx="34">
                  <c:v>3.8497168731320343E-2</c:v>
                </c:pt>
                <c:pt idx="35">
                  <c:v>3.6087938388624098E-2</c:v>
                </c:pt>
                <c:pt idx="36">
                  <c:v>3.5519319364653586E-2</c:v>
                </c:pt>
                <c:pt idx="37">
                  <c:v>3.5875648775021571E-2</c:v>
                </c:pt>
                <c:pt idx="38">
                  <c:v>3.5933536950554242E-2</c:v>
                </c:pt>
                <c:pt idx="39">
                  <c:v>3.6919066523510055E-2</c:v>
                </c:pt>
                <c:pt idx="40">
                  <c:v>3.6011735990617154E-2</c:v>
                </c:pt>
                <c:pt idx="41">
                  <c:v>3.7378620417237413E-2</c:v>
                </c:pt>
                <c:pt idx="42">
                  <c:v>3.6455705637617727E-2</c:v>
                </c:pt>
                <c:pt idx="43">
                  <c:v>3.7211674928219238E-2</c:v>
                </c:pt>
                <c:pt idx="44">
                  <c:v>3.7964615114002474E-2</c:v>
                </c:pt>
                <c:pt idx="45">
                  <c:v>3.7800632205316292E-2</c:v>
                </c:pt>
                <c:pt idx="46">
                  <c:v>3.6265063946508316E-2</c:v>
                </c:pt>
                <c:pt idx="47">
                  <c:v>3.4780074043930999E-2</c:v>
                </c:pt>
                <c:pt idx="48">
                  <c:v>3.7182072578901687E-2</c:v>
                </c:pt>
                <c:pt idx="49">
                  <c:v>3.8844779476475008E-2</c:v>
                </c:pt>
                <c:pt idx="50">
                  <c:v>3.4381048985282013E-2</c:v>
                </c:pt>
                <c:pt idx="51">
                  <c:v>3.5424971538616401E-2</c:v>
                </c:pt>
                <c:pt idx="52">
                  <c:v>3.5966814915112402E-2</c:v>
                </c:pt>
                <c:pt idx="53">
                  <c:v>3.6641167251778108E-2</c:v>
                </c:pt>
                <c:pt idx="54">
                  <c:v>3.7184640167318005E-2</c:v>
                </c:pt>
                <c:pt idx="55">
                  <c:v>3.7988032854860056E-2</c:v>
                </c:pt>
                <c:pt idx="56">
                  <c:v>3.9343281405497005E-2</c:v>
                </c:pt>
                <c:pt idx="57">
                  <c:v>3.6772916028920369E-2</c:v>
                </c:pt>
                <c:pt idx="58">
                  <c:v>3.5208865746112115E-2</c:v>
                </c:pt>
                <c:pt idx="59">
                  <c:v>3.8237040641244939E-2</c:v>
                </c:pt>
                <c:pt idx="60">
                  <c:v>3.7503110367347561E-2</c:v>
                </c:pt>
                <c:pt idx="61">
                  <c:v>3.7861917231770209E-2</c:v>
                </c:pt>
                <c:pt idx="62">
                  <c:v>3.6594966199706931E-2</c:v>
                </c:pt>
                <c:pt idx="63">
                  <c:v>3.8044459359909737E-2</c:v>
                </c:pt>
                <c:pt idx="64">
                  <c:v>3.8285308662325469E-2</c:v>
                </c:pt>
                <c:pt idx="65">
                  <c:v>3.8395907649298275E-2</c:v>
                </c:pt>
                <c:pt idx="66">
                  <c:v>3.7815487714805404E-2</c:v>
                </c:pt>
                <c:pt idx="67">
                  <c:v>3.8271060758456016E-2</c:v>
                </c:pt>
                <c:pt idx="68">
                  <c:v>3.8195707537099027E-2</c:v>
                </c:pt>
                <c:pt idx="69">
                  <c:v>3.9171241575831385E-2</c:v>
                </c:pt>
                <c:pt idx="70">
                  <c:v>3.8949837573270946E-2</c:v>
                </c:pt>
                <c:pt idx="71">
                  <c:v>3.9052699652250354E-2</c:v>
                </c:pt>
                <c:pt idx="72">
                  <c:v>3.8672309997377675E-2</c:v>
                </c:pt>
                <c:pt idx="73">
                  <c:v>3.7669157290606006E-2</c:v>
                </c:pt>
                <c:pt idx="74">
                  <c:v>3.8066983025326608E-2</c:v>
                </c:pt>
                <c:pt idx="75">
                  <c:v>4.0220508065190362E-2</c:v>
                </c:pt>
                <c:pt idx="76">
                  <c:v>3.9469016818940841E-2</c:v>
                </c:pt>
                <c:pt idx="77">
                  <c:v>4.0527154953344129E-2</c:v>
                </c:pt>
                <c:pt idx="78">
                  <c:v>3.8890846093752401E-2</c:v>
                </c:pt>
                <c:pt idx="79">
                  <c:v>3.9359689611918998E-2</c:v>
                </c:pt>
                <c:pt idx="80">
                  <c:v>3.9229879095415178E-2</c:v>
                </c:pt>
                <c:pt idx="81">
                  <c:v>3.8154316085164203E-2</c:v>
                </c:pt>
                <c:pt idx="82">
                  <c:v>3.8622260517238549E-2</c:v>
                </c:pt>
                <c:pt idx="83">
                  <c:v>3.7889967803346837E-2</c:v>
                </c:pt>
                <c:pt idx="84">
                  <c:v>3.936568358264915E-2</c:v>
                </c:pt>
                <c:pt idx="85">
                  <c:v>3.7810996445533644E-2</c:v>
                </c:pt>
                <c:pt idx="86">
                  <c:v>4.0064968077898222E-2</c:v>
                </c:pt>
                <c:pt idx="87">
                  <c:v>4.0327237742224277E-2</c:v>
                </c:pt>
                <c:pt idx="88">
                  <c:v>3.8673920256673405E-2</c:v>
                </c:pt>
                <c:pt idx="89">
                  <c:v>3.9960358321535445E-2</c:v>
                </c:pt>
                <c:pt idx="90">
                  <c:v>3.8279211105583383E-2</c:v>
                </c:pt>
                <c:pt idx="91">
                  <c:v>4.0942730974088522E-2</c:v>
                </c:pt>
                <c:pt idx="92">
                  <c:v>4.0659688180976476E-2</c:v>
                </c:pt>
                <c:pt idx="93">
                  <c:v>4.1070639223519632E-2</c:v>
                </c:pt>
                <c:pt idx="94">
                  <c:v>3.7736456674994444E-2</c:v>
                </c:pt>
                <c:pt idx="95">
                  <c:v>3.9212401902090258E-2</c:v>
                </c:pt>
                <c:pt idx="96">
                  <c:v>4.0974106939361897E-2</c:v>
                </c:pt>
                <c:pt idx="97">
                  <c:v>3.9783286420832314E-2</c:v>
                </c:pt>
                <c:pt idx="98">
                  <c:v>4.0229063008163923E-2</c:v>
                </c:pt>
              </c:numCache>
            </c:numRef>
          </c:yVal>
          <c:smooth val="0"/>
        </c:ser>
        <c:dLbls>
          <c:showLegendKey val="0"/>
          <c:showVal val="0"/>
          <c:showCatName val="0"/>
          <c:showSerName val="0"/>
          <c:showPercent val="0"/>
          <c:showBubbleSize val="0"/>
        </c:dLbls>
        <c:axId val="444346112"/>
        <c:axId val="444344152"/>
      </c:scatterChart>
      <c:valAx>
        <c:axId val="444346112"/>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44344152"/>
        <c:crosses val="autoZero"/>
        <c:crossBetween val="midCat"/>
      </c:valAx>
      <c:valAx>
        <c:axId val="444344152"/>
        <c:scaling>
          <c:orientation val="minMax"/>
        </c:scaling>
        <c:delete val="0"/>
        <c:axPos val="l"/>
        <c:majorGridlines/>
        <c:title>
          <c:tx>
            <c:rich>
              <a:bodyPr rot="-5400000" vert="horz"/>
              <a:lstStyle/>
              <a:p>
                <a:pPr>
                  <a:defRPr sz="800" baseline="0"/>
                </a:pPr>
                <a:r>
                  <a:rPr lang="en-US" sz="800" baseline="0"/>
                  <a:t>Mag 95%  level (%)</a:t>
                </a:r>
              </a:p>
            </c:rich>
          </c:tx>
          <c:overlay val="0"/>
        </c:title>
        <c:numFmt formatCode="General" sourceLinked="1"/>
        <c:majorTickMark val="out"/>
        <c:minorTickMark val="none"/>
        <c:tickLblPos val="nextTo"/>
        <c:txPr>
          <a:bodyPr/>
          <a:lstStyle/>
          <a:p>
            <a:pPr>
              <a:defRPr sz="600" baseline="0"/>
            </a:pPr>
            <a:endParaRPr lang="en-US"/>
          </a:p>
        </c:txPr>
        <c:crossAx val="444346112"/>
        <c:crosses val="autoZero"/>
        <c:crossBetween val="midCat"/>
      </c:valAx>
    </c:plotArea>
    <c:legend>
      <c:legendPos val="r"/>
      <c:layout>
        <c:manualLayout>
          <c:xMode val="edge"/>
          <c:yMode val="edge"/>
          <c:x val="0.70643567006824504"/>
          <c:y val="0.13414781047105953"/>
          <c:w val="0.29356432993175513"/>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aseline="0"/>
            </a:pPr>
            <a:r>
              <a:rPr lang="en-US" sz="1000" baseline="0"/>
              <a:t>Voltage TVE 95% Conf (%)</a:t>
            </a:r>
          </a:p>
        </c:rich>
      </c:tx>
      <c:layout>
        <c:manualLayout>
          <c:xMode val="edge"/>
          <c:yMode val="edge"/>
          <c:x val="0.19888888888888889"/>
          <c:y val="2.1367521367521368E-2"/>
        </c:manualLayout>
      </c:layout>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'frq_rng charts'!$AM$1</c:f>
              <c:strCache>
                <c:ptCount val="1"/>
                <c:pt idx="0">
                  <c:v>VC_TVE_UNC</c:v>
                </c:pt>
              </c:strCache>
            </c:strRef>
          </c:tx>
          <c:spPr>
            <a:ln>
              <a:solidFill>
                <a:srgbClr val="FFC00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charts'!$AM$2:$AM$101</c:f>
              <c:numCache>
                <c:formatCode>General</c:formatCode>
                <c:ptCount val="100"/>
                <c:pt idx="0">
                  <c:v>7.734729948228089E-2</c:v>
                </c:pt>
                <c:pt idx="1">
                  <c:v>7.8267327126909814E-2</c:v>
                </c:pt>
                <c:pt idx="2">
                  <c:v>7.7681264872795086E-2</c:v>
                </c:pt>
                <c:pt idx="3">
                  <c:v>7.8273548421609496E-2</c:v>
                </c:pt>
                <c:pt idx="4">
                  <c:v>7.6968330903639345E-2</c:v>
                </c:pt>
                <c:pt idx="5">
                  <c:v>7.8089632513845833E-2</c:v>
                </c:pt>
                <c:pt idx="6">
                  <c:v>7.959829472878012E-2</c:v>
                </c:pt>
                <c:pt idx="7">
                  <c:v>7.7382085379543913E-2</c:v>
                </c:pt>
                <c:pt idx="8">
                  <c:v>7.8394072712394888E-2</c:v>
                </c:pt>
                <c:pt idx="9">
                  <c:v>7.7918811265609539E-2</c:v>
                </c:pt>
                <c:pt idx="10">
                  <c:v>7.73752008377777E-2</c:v>
                </c:pt>
                <c:pt idx="11">
                  <c:v>7.4891549445826211E-2</c:v>
                </c:pt>
                <c:pt idx="12">
                  <c:v>7.7782197350165325E-2</c:v>
                </c:pt>
                <c:pt idx="13">
                  <c:v>7.8613142771772435E-2</c:v>
                </c:pt>
                <c:pt idx="14">
                  <c:v>7.935176348444023E-2</c:v>
                </c:pt>
                <c:pt idx="15">
                  <c:v>8.1393529916132287E-2</c:v>
                </c:pt>
                <c:pt idx="16">
                  <c:v>8.0327945415334667E-2</c:v>
                </c:pt>
                <c:pt idx="17">
                  <c:v>7.9138426390512592E-2</c:v>
                </c:pt>
                <c:pt idx="18">
                  <c:v>7.9041745117481549E-2</c:v>
                </c:pt>
                <c:pt idx="19">
                  <c:v>8.0478301758585613E-2</c:v>
                </c:pt>
                <c:pt idx="20">
                  <c:v>8.1542181201032987E-2</c:v>
                </c:pt>
                <c:pt idx="21">
                  <c:v>8.1370382872710603E-2</c:v>
                </c:pt>
                <c:pt idx="22">
                  <c:v>8.1113432476478731E-2</c:v>
                </c:pt>
                <c:pt idx="23">
                  <c:v>8.1553574184103347E-2</c:v>
                </c:pt>
                <c:pt idx="24">
                  <c:v>8.1501354876724427E-2</c:v>
                </c:pt>
                <c:pt idx="25">
                  <c:v>8.0688081044853213E-2</c:v>
                </c:pt>
                <c:pt idx="26">
                  <c:v>8.13479223834839E-2</c:v>
                </c:pt>
                <c:pt idx="27">
                  <c:v>7.8906790246337358E-2</c:v>
                </c:pt>
                <c:pt idx="28">
                  <c:v>8.1631202537588626E-2</c:v>
                </c:pt>
                <c:pt idx="29">
                  <c:v>8.1425457306245924E-2</c:v>
                </c:pt>
                <c:pt idx="30">
                  <c:v>8.0828305175679446E-2</c:v>
                </c:pt>
                <c:pt idx="31">
                  <c:v>7.9927021428336603E-2</c:v>
                </c:pt>
                <c:pt idx="32">
                  <c:v>8.0780592007300769E-2</c:v>
                </c:pt>
                <c:pt idx="33">
                  <c:v>8.2522978217394724E-2</c:v>
                </c:pt>
                <c:pt idx="34">
                  <c:v>8.3389675216465051E-2</c:v>
                </c:pt>
                <c:pt idx="35">
                  <c:v>8.087703142511718E-2</c:v>
                </c:pt>
                <c:pt idx="36">
                  <c:v>8.1746303388199243E-2</c:v>
                </c:pt>
                <c:pt idx="37">
                  <c:v>8.2116561746284025E-2</c:v>
                </c:pt>
                <c:pt idx="38">
                  <c:v>8.1955692828626636E-2</c:v>
                </c:pt>
                <c:pt idx="39">
                  <c:v>8.2412674296034993E-2</c:v>
                </c:pt>
                <c:pt idx="40">
                  <c:v>8.1979519998102213E-2</c:v>
                </c:pt>
                <c:pt idx="41">
                  <c:v>8.4299969223735408E-2</c:v>
                </c:pt>
                <c:pt idx="42">
                  <c:v>8.3133386212819516E-2</c:v>
                </c:pt>
                <c:pt idx="43">
                  <c:v>8.5465050414342963E-2</c:v>
                </c:pt>
                <c:pt idx="44">
                  <c:v>8.4340783507858189E-2</c:v>
                </c:pt>
                <c:pt idx="45">
                  <c:v>8.2032563846009363E-2</c:v>
                </c:pt>
                <c:pt idx="46">
                  <c:v>8.2278789585619488E-2</c:v>
                </c:pt>
                <c:pt idx="47">
                  <c:v>7.7186151503078781E-2</c:v>
                </c:pt>
                <c:pt idx="48">
                  <c:v>8.2560594399812309E-2</c:v>
                </c:pt>
                <c:pt idx="49">
                  <c:v>7.5486342642451992E-2</c:v>
                </c:pt>
                <c:pt idx="50">
                  <c:v>1.8511491008164741E-2</c:v>
                </c:pt>
                <c:pt idx="51">
                  <c:v>7.7207283051674402E-2</c:v>
                </c:pt>
                <c:pt idx="52">
                  <c:v>8.2924143210615753E-2</c:v>
                </c:pt>
                <c:pt idx="53">
                  <c:v>8.4598901950441077E-2</c:v>
                </c:pt>
                <c:pt idx="54">
                  <c:v>8.2361078801819837E-2</c:v>
                </c:pt>
                <c:pt idx="55">
                  <c:v>8.118165204180515E-2</c:v>
                </c:pt>
                <c:pt idx="56">
                  <c:v>8.516876202169249E-2</c:v>
                </c:pt>
                <c:pt idx="57">
                  <c:v>8.5481432070682206E-2</c:v>
                </c:pt>
                <c:pt idx="58">
                  <c:v>8.1207062980807057E-2</c:v>
                </c:pt>
                <c:pt idx="59">
                  <c:v>8.5119907685316049E-2</c:v>
                </c:pt>
                <c:pt idx="60">
                  <c:v>8.3952338019835857E-2</c:v>
                </c:pt>
                <c:pt idx="61">
                  <c:v>8.3992064144871578E-2</c:v>
                </c:pt>
                <c:pt idx="62">
                  <c:v>8.2282870270474928E-2</c:v>
                </c:pt>
                <c:pt idx="63">
                  <c:v>8.5070215994885345E-2</c:v>
                </c:pt>
                <c:pt idx="64">
                  <c:v>8.2793817093310434E-2</c:v>
                </c:pt>
                <c:pt idx="65">
                  <c:v>8.4581607536025588E-2</c:v>
                </c:pt>
                <c:pt idx="66">
                  <c:v>8.384097712039941E-2</c:v>
                </c:pt>
                <c:pt idx="67">
                  <c:v>8.4253276509676261E-2</c:v>
                </c:pt>
                <c:pt idx="68">
                  <c:v>8.4054784056632359E-2</c:v>
                </c:pt>
                <c:pt idx="69">
                  <c:v>8.4395874341412894E-2</c:v>
                </c:pt>
                <c:pt idx="70">
                  <c:v>8.3788258369205365E-2</c:v>
                </c:pt>
                <c:pt idx="71">
                  <c:v>8.4757087233560513E-2</c:v>
                </c:pt>
                <c:pt idx="72">
                  <c:v>8.2402183626253983E-2</c:v>
                </c:pt>
                <c:pt idx="73">
                  <c:v>8.3476345429907867E-2</c:v>
                </c:pt>
                <c:pt idx="74">
                  <c:v>8.3049006067249243E-2</c:v>
                </c:pt>
                <c:pt idx="75">
                  <c:v>8.3899210085685696E-2</c:v>
                </c:pt>
                <c:pt idx="76">
                  <c:v>8.4997125254752059E-2</c:v>
                </c:pt>
                <c:pt idx="77">
                  <c:v>8.3973575165036229E-2</c:v>
                </c:pt>
                <c:pt idx="78">
                  <c:v>8.2638925764386098E-2</c:v>
                </c:pt>
                <c:pt idx="79">
                  <c:v>8.1064651355038778E-2</c:v>
                </c:pt>
                <c:pt idx="80">
                  <c:v>8.3949355151920577E-2</c:v>
                </c:pt>
                <c:pt idx="81">
                  <c:v>8.1901230908964728E-2</c:v>
                </c:pt>
                <c:pt idx="82">
                  <c:v>8.4039520838129045E-2</c:v>
                </c:pt>
                <c:pt idx="83">
                  <c:v>8.2883579052521639E-2</c:v>
                </c:pt>
                <c:pt idx="84">
                  <c:v>8.5997977849742127E-2</c:v>
                </c:pt>
                <c:pt idx="85">
                  <c:v>8.4462010884396213E-2</c:v>
                </c:pt>
                <c:pt idx="86">
                  <c:v>8.2535331908949461E-2</c:v>
                </c:pt>
                <c:pt idx="87">
                  <c:v>8.7824287485765679E-2</c:v>
                </c:pt>
                <c:pt idx="88">
                  <c:v>8.5782897415816198E-2</c:v>
                </c:pt>
                <c:pt idx="89">
                  <c:v>8.5041253118517332E-2</c:v>
                </c:pt>
                <c:pt idx="90">
                  <c:v>8.5609605892621024E-2</c:v>
                </c:pt>
                <c:pt idx="91">
                  <c:v>8.2857805843715507E-2</c:v>
                </c:pt>
                <c:pt idx="92">
                  <c:v>8.4788374478400166E-2</c:v>
                </c:pt>
                <c:pt idx="93">
                  <c:v>8.6234316803022765E-2</c:v>
                </c:pt>
                <c:pt idx="94">
                  <c:v>8.4999035190233191E-2</c:v>
                </c:pt>
                <c:pt idx="95">
                  <c:v>8.6295536387237068E-2</c:v>
                </c:pt>
                <c:pt idx="96">
                  <c:v>8.5743572143556129E-2</c:v>
                </c:pt>
                <c:pt idx="97">
                  <c:v>8.6468121616320948E-2</c:v>
                </c:pt>
                <c:pt idx="98">
                  <c:v>8.5167258873670174E-2</c:v>
                </c:pt>
                <c:pt idx="99">
                  <c:v>8.5396268803303282E-2</c:v>
                </c:pt>
              </c:numCache>
            </c:numRef>
          </c:yVal>
          <c:smooth val="0"/>
        </c:ser>
        <c:ser>
          <c:idx val="0"/>
          <c:order val="1"/>
          <c:tx>
            <c:strRef>
              <c:f>'frq_rng charts'!$AL$1</c:f>
              <c:strCache>
                <c:ptCount val="1"/>
                <c:pt idx="0">
                  <c:v>VB_TVE_UNC</c:v>
                </c:pt>
              </c:strCache>
            </c:strRef>
          </c:tx>
          <c:spPr>
            <a:ln>
              <a:solidFill>
                <a:schemeClr val="accent6">
                  <a:lumMod val="75000"/>
                </a:schemeClr>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charts'!$AL$2:$AL$101</c:f>
              <c:numCache>
                <c:formatCode>General</c:formatCode>
                <c:ptCount val="100"/>
                <c:pt idx="0">
                  <c:v>7.6913238630052713E-2</c:v>
                </c:pt>
                <c:pt idx="1">
                  <c:v>8.0233101363692119E-2</c:v>
                </c:pt>
                <c:pt idx="2">
                  <c:v>8.3991379535867217E-2</c:v>
                </c:pt>
                <c:pt idx="3">
                  <c:v>7.9969485111464372E-2</c:v>
                </c:pt>
                <c:pt idx="4">
                  <c:v>8.113661018724104E-2</c:v>
                </c:pt>
                <c:pt idx="5">
                  <c:v>8.2288893361916526E-2</c:v>
                </c:pt>
                <c:pt idx="6">
                  <c:v>8.0344480547394348E-2</c:v>
                </c:pt>
                <c:pt idx="7">
                  <c:v>7.9781009990087581E-2</c:v>
                </c:pt>
                <c:pt idx="8">
                  <c:v>7.9483019919664832E-2</c:v>
                </c:pt>
                <c:pt idx="9">
                  <c:v>7.8479097121596897E-2</c:v>
                </c:pt>
                <c:pt idx="10">
                  <c:v>8.3408138461685016E-2</c:v>
                </c:pt>
                <c:pt idx="11">
                  <c:v>8.1023793026294325E-2</c:v>
                </c:pt>
                <c:pt idx="12">
                  <c:v>8.2755625116282636E-2</c:v>
                </c:pt>
                <c:pt idx="13">
                  <c:v>8.0742111060148072E-2</c:v>
                </c:pt>
                <c:pt idx="14">
                  <c:v>8.026020902868343E-2</c:v>
                </c:pt>
                <c:pt idx="15">
                  <c:v>8.5407126162636376E-2</c:v>
                </c:pt>
                <c:pt idx="16">
                  <c:v>8.2380107805579139E-2</c:v>
                </c:pt>
                <c:pt idx="17">
                  <c:v>8.0713917643270683E-2</c:v>
                </c:pt>
                <c:pt idx="18">
                  <c:v>8.2347625426985663E-2</c:v>
                </c:pt>
                <c:pt idx="19">
                  <c:v>8.2116429147413864E-2</c:v>
                </c:pt>
                <c:pt idx="20">
                  <c:v>8.2306905505629677E-2</c:v>
                </c:pt>
                <c:pt idx="21">
                  <c:v>8.178421528916402E-2</c:v>
                </c:pt>
                <c:pt idx="22">
                  <c:v>8.091965219998247E-2</c:v>
                </c:pt>
                <c:pt idx="23">
                  <c:v>8.3480967067485826E-2</c:v>
                </c:pt>
                <c:pt idx="24">
                  <c:v>8.4281639702520658E-2</c:v>
                </c:pt>
                <c:pt idx="25">
                  <c:v>8.3058495737477228E-2</c:v>
                </c:pt>
                <c:pt idx="26">
                  <c:v>8.2547681094906122E-2</c:v>
                </c:pt>
                <c:pt idx="27">
                  <c:v>8.2543532386937374E-2</c:v>
                </c:pt>
                <c:pt idx="28">
                  <c:v>8.4752822433598676E-2</c:v>
                </c:pt>
                <c:pt idx="29">
                  <c:v>8.525361781950043E-2</c:v>
                </c:pt>
                <c:pt idx="30">
                  <c:v>8.3569201745789537E-2</c:v>
                </c:pt>
                <c:pt idx="31">
                  <c:v>8.291133699637139E-2</c:v>
                </c:pt>
                <c:pt idx="32">
                  <c:v>8.2790469861879601E-2</c:v>
                </c:pt>
                <c:pt idx="33">
                  <c:v>8.5463337700314848E-2</c:v>
                </c:pt>
                <c:pt idx="34">
                  <c:v>8.5728398672697118E-2</c:v>
                </c:pt>
                <c:pt idx="35">
                  <c:v>8.3009144843119942E-2</c:v>
                </c:pt>
                <c:pt idx="36">
                  <c:v>8.2988529260438509E-2</c:v>
                </c:pt>
                <c:pt idx="37">
                  <c:v>8.2379279391515514E-2</c:v>
                </c:pt>
                <c:pt idx="38">
                  <c:v>8.4085190404244795E-2</c:v>
                </c:pt>
                <c:pt idx="39">
                  <c:v>8.3468192047714856E-2</c:v>
                </c:pt>
                <c:pt idx="40">
                  <c:v>8.40839086211735E-2</c:v>
                </c:pt>
                <c:pt idx="41">
                  <c:v>8.5263371412400146E-2</c:v>
                </c:pt>
                <c:pt idx="42">
                  <c:v>8.3943685379028965E-2</c:v>
                </c:pt>
                <c:pt idx="43">
                  <c:v>8.5188122010091308E-2</c:v>
                </c:pt>
                <c:pt idx="44">
                  <c:v>8.6126689681450236E-2</c:v>
                </c:pt>
                <c:pt idx="45">
                  <c:v>8.6121197476307657E-2</c:v>
                </c:pt>
                <c:pt idx="46">
                  <c:v>8.4403016512490645E-2</c:v>
                </c:pt>
                <c:pt idx="47">
                  <c:v>7.9063737528299052E-2</c:v>
                </c:pt>
                <c:pt idx="48">
                  <c:v>8.2385859477901113E-2</c:v>
                </c:pt>
                <c:pt idx="49">
                  <c:v>8.7842841841689528E-2</c:v>
                </c:pt>
                <c:pt idx="50">
                  <c:v>5.2528301532525794E-2</c:v>
                </c:pt>
                <c:pt idx="51">
                  <c:v>7.4162878032515034E-2</c:v>
                </c:pt>
                <c:pt idx="52">
                  <c:v>8.4131577285214004E-2</c:v>
                </c:pt>
                <c:pt idx="53">
                  <c:v>8.6421848800007597E-2</c:v>
                </c:pt>
                <c:pt idx="54">
                  <c:v>8.3870171095730292E-2</c:v>
                </c:pt>
                <c:pt idx="55">
                  <c:v>8.6389638122182338E-2</c:v>
                </c:pt>
                <c:pt idx="56">
                  <c:v>8.8057536616904852E-2</c:v>
                </c:pt>
                <c:pt idx="57">
                  <c:v>8.5380938744605533E-2</c:v>
                </c:pt>
                <c:pt idx="58">
                  <c:v>8.3436107436418216E-2</c:v>
                </c:pt>
                <c:pt idx="59">
                  <c:v>8.6548953288475158E-2</c:v>
                </c:pt>
                <c:pt idx="60">
                  <c:v>8.5536874543814631E-2</c:v>
                </c:pt>
                <c:pt idx="61">
                  <c:v>8.6117373819082563E-2</c:v>
                </c:pt>
                <c:pt idx="62">
                  <c:v>8.4937039994313207E-2</c:v>
                </c:pt>
                <c:pt idx="63">
                  <c:v>8.6935067218400136E-2</c:v>
                </c:pt>
                <c:pt idx="64">
                  <c:v>8.6246631588303813E-2</c:v>
                </c:pt>
                <c:pt idx="65">
                  <c:v>8.5674672067341182E-2</c:v>
                </c:pt>
                <c:pt idx="66">
                  <c:v>8.5880165812062564E-2</c:v>
                </c:pt>
                <c:pt idx="67">
                  <c:v>8.6829034093456506E-2</c:v>
                </c:pt>
                <c:pt idx="68">
                  <c:v>8.7501918586396402E-2</c:v>
                </c:pt>
                <c:pt idx="69">
                  <c:v>8.7689122993670252E-2</c:v>
                </c:pt>
                <c:pt idx="70">
                  <c:v>8.6126483844657167E-2</c:v>
                </c:pt>
                <c:pt idx="71">
                  <c:v>8.8381380913668733E-2</c:v>
                </c:pt>
                <c:pt idx="72">
                  <c:v>8.6145003867167835E-2</c:v>
                </c:pt>
                <c:pt idx="73">
                  <c:v>8.6040480343379896E-2</c:v>
                </c:pt>
                <c:pt idx="74">
                  <c:v>8.6141198651680698E-2</c:v>
                </c:pt>
                <c:pt idx="75">
                  <c:v>8.6862176756979492E-2</c:v>
                </c:pt>
                <c:pt idx="76">
                  <c:v>8.7381686092088448E-2</c:v>
                </c:pt>
                <c:pt idx="77">
                  <c:v>8.8422409302286425E-2</c:v>
                </c:pt>
                <c:pt idx="78">
                  <c:v>8.6799999472574246E-2</c:v>
                </c:pt>
                <c:pt idx="79">
                  <c:v>8.7618018278812063E-2</c:v>
                </c:pt>
                <c:pt idx="80">
                  <c:v>8.7620140180903555E-2</c:v>
                </c:pt>
                <c:pt idx="81">
                  <c:v>8.6286656532429756E-2</c:v>
                </c:pt>
                <c:pt idx="82">
                  <c:v>8.7556086302306685E-2</c:v>
                </c:pt>
                <c:pt idx="83">
                  <c:v>8.7036298417698971E-2</c:v>
                </c:pt>
                <c:pt idx="84">
                  <c:v>8.6935989531877519E-2</c:v>
                </c:pt>
                <c:pt idx="85">
                  <c:v>8.538575061841859E-2</c:v>
                </c:pt>
                <c:pt idx="86">
                  <c:v>8.8261692869873662E-2</c:v>
                </c:pt>
                <c:pt idx="87">
                  <c:v>8.604531913283002E-2</c:v>
                </c:pt>
                <c:pt idx="88">
                  <c:v>8.6453847730686567E-2</c:v>
                </c:pt>
                <c:pt idx="89">
                  <c:v>8.8705841792483572E-2</c:v>
                </c:pt>
                <c:pt idx="90">
                  <c:v>8.7575715819852226E-2</c:v>
                </c:pt>
                <c:pt idx="91">
                  <c:v>8.6121270924390828E-2</c:v>
                </c:pt>
                <c:pt idx="92">
                  <c:v>8.6443028647346182E-2</c:v>
                </c:pt>
                <c:pt idx="93">
                  <c:v>8.6556593516493044E-2</c:v>
                </c:pt>
                <c:pt idx="94">
                  <c:v>8.5191525503944113E-2</c:v>
                </c:pt>
                <c:pt idx="95">
                  <c:v>8.7281868186102604E-2</c:v>
                </c:pt>
                <c:pt idx="96">
                  <c:v>8.932963710184269E-2</c:v>
                </c:pt>
                <c:pt idx="97">
                  <c:v>8.7282468656629447E-2</c:v>
                </c:pt>
                <c:pt idx="98">
                  <c:v>8.5881829733078827E-2</c:v>
                </c:pt>
                <c:pt idx="99">
                  <c:v>8.537812227913108E-2</c:v>
                </c:pt>
              </c:numCache>
            </c:numRef>
          </c:yVal>
          <c:smooth val="0"/>
        </c:ser>
        <c:ser>
          <c:idx val="2"/>
          <c:order val="2"/>
          <c:tx>
            <c:strRef>
              <c:f>'frq_rng charts'!$AK$1</c:f>
              <c:strCache>
                <c:ptCount val="1"/>
                <c:pt idx="0">
                  <c:v>VA_TVE_UNC</c:v>
                </c:pt>
              </c:strCache>
            </c:strRef>
          </c:tx>
          <c:spPr>
            <a:ln>
              <a:solidFill>
                <a:schemeClr val="tx2"/>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charts'!$AK$2:$AK$101</c:f>
              <c:numCache>
                <c:formatCode>General</c:formatCode>
                <c:ptCount val="100"/>
                <c:pt idx="0">
                  <c:v>7.5159882069990719E-2</c:v>
                </c:pt>
                <c:pt idx="1">
                  <c:v>7.8198784066494012E-2</c:v>
                </c:pt>
                <c:pt idx="2">
                  <c:v>7.9936155669840761E-2</c:v>
                </c:pt>
                <c:pt idx="3">
                  <c:v>8.092064045410699E-2</c:v>
                </c:pt>
                <c:pt idx="4">
                  <c:v>8.1614769613869445E-2</c:v>
                </c:pt>
                <c:pt idx="5">
                  <c:v>8.0702608572196716E-2</c:v>
                </c:pt>
                <c:pt idx="6">
                  <c:v>8.1096072955749582E-2</c:v>
                </c:pt>
                <c:pt idx="7">
                  <c:v>8.0781803493159735E-2</c:v>
                </c:pt>
                <c:pt idx="8">
                  <c:v>7.8530663982211757E-2</c:v>
                </c:pt>
                <c:pt idx="9">
                  <c:v>7.9662288981685994E-2</c:v>
                </c:pt>
                <c:pt idx="10">
                  <c:v>8.641984246099299E-2</c:v>
                </c:pt>
                <c:pt idx="11">
                  <c:v>8.5107914928692602E-2</c:v>
                </c:pt>
                <c:pt idx="12">
                  <c:v>8.3328250906598372E-2</c:v>
                </c:pt>
                <c:pt idx="13">
                  <c:v>8.192821215362639E-2</c:v>
                </c:pt>
                <c:pt idx="14">
                  <c:v>8.1993344858435624E-2</c:v>
                </c:pt>
                <c:pt idx="15">
                  <c:v>8.5061403067380206E-2</c:v>
                </c:pt>
                <c:pt idx="16">
                  <c:v>8.1651789524356047E-2</c:v>
                </c:pt>
                <c:pt idx="17">
                  <c:v>8.2667493889189481E-2</c:v>
                </c:pt>
                <c:pt idx="18">
                  <c:v>8.2730803403534697E-2</c:v>
                </c:pt>
                <c:pt idx="19">
                  <c:v>8.4202641336471998E-2</c:v>
                </c:pt>
                <c:pt idx="20">
                  <c:v>8.3433576092665176E-2</c:v>
                </c:pt>
                <c:pt idx="21">
                  <c:v>8.3798803030650695E-2</c:v>
                </c:pt>
                <c:pt idx="22">
                  <c:v>8.3679069617298749E-2</c:v>
                </c:pt>
                <c:pt idx="23">
                  <c:v>8.5165770553738793E-2</c:v>
                </c:pt>
                <c:pt idx="24">
                  <c:v>8.6503560849959207E-2</c:v>
                </c:pt>
                <c:pt idx="25">
                  <c:v>8.5780948563286163E-2</c:v>
                </c:pt>
                <c:pt idx="26">
                  <c:v>8.5591187452535453E-2</c:v>
                </c:pt>
                <c:pt idx="27">
                  <c:v>8.6359915145706706E-2</c:v>
                </c:pt>
                <c:pt idx="28">
                  <c:v>8.645199110606322E-2</c:v>
                </c:pt>
                <c:pt idx="29">
                  <c:v>8.7878865149793525E-2</c:v>
                </c:pt>
                <c:pt idx="30">
                  <c:v>8.4510222156874704E-2</c:v>
                </c:pt>
                <c:pt idx="31">
                  <c:v>8.6696480340165763E-2</c:v>
                </c:pt>
                <c:pt idx="32">
                  <c:v>8.5661243833335232E-2</c:v>
                </c:pt>
                <c:pt idx="33">
                  <c:v>8.7743910861328794E-2</c:v>
                </c:pt>
                <c:pt idx="34">
                  <c:v>8.880814954282916E-2</c:v>
                </c:pt>
                <c:pt idx="35">
                  <c:v>8.7923326449297248E-2</c:v>
                </c:pt>
                <c:pt idx="36">
                  <c:v>8.5202137883343076E-2</c:v>
                </c:pt>
                <c:pt idx="37">
                  <c:v>8.6104271198739743E-2</c:v>
                </c:pt>
                <c:pt idx="38">
                  <c:v>8.6550869852325227E-2</c:v>
                </c:pt>
                <c:pt idx="39">
                  <c:v>8.9007630093194734E-2</c:v>
                </c:pt>
                <c:pt idx="40">
                  <c:v>8.7049818178378938E-2</c:v>
                </c:pt>
                <c:pt idx="41">
                  <c:v>8.6166327908608148E-2</c:v>
                </c:pt>
                <c:pt idx="42">
                  <c:v>8.7287768996162543E-2</c:v>
                </c:pt>
                <c:pt idx="43">
                  <c:v>8.5569891229099193E-2</c:v>
                </c:pt>
                <c:pt idx="44">
                  <c:v>8.8194619394111703E-2</c:v>
                </c:pt>
                <c:pt idx="45">
                  <c:v>8.7602121190255525E-2</c:v>
                </c:pt>
                <c:pt idx="46">
                  <c:v>8.7631348723904864E-2</c:v>
                </c:pt>
                <c:pt idx="47">
                  <c:v>9.1916409328424958E-2</c:v>
                </c:pt>
                <c:pt idx="48">
                  <c:v>9.1886088121301474E-2</c:v>
                </c:pt>
                <c:pt idx="49">
                  <c:v>8.4336899659956555E-2</c:v>
                </c:pt>
                <c:pt idx="50">
                  <c:v>6.6290109602951272E-2</c:v>
                </c:pt>
                <c:pt idx="51">
                  <c:v>9.1606265500153189E-2</c:v>
                </c:pt>
                <c:pt idx="52">
                  <c:v>8.6709240635433948E-2</c:v>
                </c:pt>
                <c:pt idx="53">
                  <c:v>8.2531245509833498E-2</c:v>
                </c:pt>
                <c:pt idx="54">
                  <c:v>9.107899745390545E-2</c:v>
                </c:pt>
                <c:pt idx="55">
                  <c:v>9.0704273875266334E-2</c:v>
                </c:pt>
                <c:pt idx="56">
                  <c:v>8.752108928743195E-2</c:v>
                </c:pt>
                <c:pt idx="57">
                  <c:v>8.4928692445140563E-2</c:v>
                </c:pt>
                <c:pt idx="58">
                  <c:v>8.6257554730714447E-2</c:v>
                </c:pt>
                <c:pt idx="59">
                  <c:v>8.5103049319835894E-2</c:v>
                </c:pt>
                <c:pt idx="60">
                  <c:v>8.8965431440896525E-2</c:v>
                </c:pt>
                <c:pt idx="61">
                  <c:v>8.6453564401453714E-2</c:v>
                </c:pt>
                <c:pt idx="62">
                  <c:v>8.8215684582339485E-2</c:v>
                </c:pt>
                <c:pt idx="63">
                  <c:v>8.6841329637642517E-2</c:v>
                </c:pt>
                <c:pt idx="64">
                  <c:v>8.7373925886789966E-2</c:v>
                </c:pt>
                <c:pt idx="65">
                  <c:v>8.673588838891505E-2</c:v>
                </c:pt>
                <c:pt idx="66">
                  <c:v>8.6490410848086563E-2</c:v>
                </c:pt>
                <c:pt idx="67">
                  <c:v>8.8503410388261788E-2</c:v>
                </c:pt>
                <c:pt idx="68">
                  <c:v>8.8365345957660241E-2</c:v>
                </c:pt>
                <c:pt idx="69">
                  <c:v>8.7107877899917585E-2</c:v>
                </c:pt>
                <c:pt idx="70">
                  <c:v>8.7613474469834321E-2</c:v>
                </c:pt>
                <c:pt idx="71">
                  <c:v>8.6126792850341347E-2</c:v>
                </c:pt>
                <c:pt idx="72">
                  <c:v>8.5930750672609704E-2</c:v>
                </c:pt>
                <c:pt idx="73">
                  <c:v>8.7449270082350608E-2</c:v>
                </c:pt>
                <c:pt idx="74">
                  <c:v>8.7483466839535715E-2</c:v>
                </c:pt>
                <c:pt idx="75">
                  <c:v>8.5588234931555499E-2</c:v>
                </c:pt>
                <c:pt idx="76">
                  <c:v>8.5024267746390381E-2</c:v>
                </c:pt>
                <c:pt idx="77">
                  <c:v>8.8125965563812719E-2</c:v>
                </c:pt>
                <c:pt idx="78">
                  <c:v>8.8051475364818582E-2</c:v>
                </c:pt>
                <c:pt idx="79">
                  <c:v>8.9234191115515643E-2</c:v>
                </c:pt>
                <c:pt idx="80">
                  <c:v>8.7658705299429263E-2</c:v>
                </c:pt>
                <c:pt idx="81">
                  <c:v>8.7345958587456266E-2</c:v>
                </c:pt>
                <c:pt idx="82">
                  <c:v>8.76857270257385E-2</c:v>
                </c:pt>
                <c:pt idx="83">
                  <c:v>8.4352236022150209E-2</c:v>
                </c:pt>
                <c:pt idx="84">
                  <c:v>8.4834426690998554E-2</c:v>
                </c:pt>
                <c:pt idx="85">
                  <c:v>8.2437608846066213E-2</c:v>
                </c:pt>
                <c:pt idx="86">
                  <c:v>8.8046305955779891E-2</c:v>
                </c:pt>
                <c:pt idx="87">
                  <c:v>8.3632193231960264E-2</c:v>
                </c:pt>
                <c:pt idx="88">
                  <c:v>8.4770718580621435E-2</c:v>
                </c:pt>
                <c:pt idx="89">
                  <c:v>8.2118067079609947E-2</c:v>
                </c:pt>
                <c:pt idx="90">
                  <c:v>8.4779324354023564E-2</c:v>
                </c:pt>
                <c:pt idx="91">
                  <c:v>8.6032733007767329E-2</c:v>
                </c:pt>
                <c:pt idx="92">
                  <c:v>8.2926357646187526E-2</c:v>
                </c:pt>
                <c:pt idx="93">
                  <c:v>8.2286701981872976E-2</c:v>
                </c:pt>
                <c:pt idx="94">
                  <c:v>8.1237246885589504E-2</c:v>
                </c:pt>
                <c:pt idx="95">
                  <c:v>8.3933064414114994E-2</c:v>
                </c:pt>
                <c:pt idx="96">
                  <c:v>8.5854830896139739E-2</c:v>
                </c:pt>
                <c:pt idx="97">
                  <c:v>8.3935758668465241E-2</c:v>
                </c:pt>
                <c:pt idx="98">
                  <c:v>8.1201775697778811E-2</c:v>
                </c:pt>
                <c:pt idx="99">
                  <c:v>8.0176804002451446E-2</c:v>
                </c:pt>
              </c:numCache>
            </c:numRef>
          </c:yVal>
          <c:smooth val="0"/>
        </c:ser>
        <c:ser>
          <c:idx val="3"/>
          <c:order val="3"/>
          <c:tx>
            <c:strRef>
              <c:f>'frq_rng charts'!$AN$1</c:f>
              <c:strCache>
                <c:ptCount val="1"/>
                <c:pt idx="0">
                  <c:v>V+_TVE_UNC</c:v>
                </c:pt>
              </c:strCache>
            </c:strRef>
          </c:tx>
          <c:spPr>
            <a:ln>
              <a:solidFill>
                <a:srgbClr val="7030A0"/>
              </a:solidFill>
            </a:ln>
          </c:spPr>
          <c:marker>
            <c:symbol val="none"/>
          </c:marker>
          <c:xVal>
            <c:numRef>
              <c:f>'frequency range_23C'!$A$2:$A$101</c:f>
              <c:numCache>
                <c:formatCode>0.0</c:formatCode>
                <c:ptCount val="100"/>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pt idx="98">
                  <c:v>64.8</c:v>
                </c:pt>
                <c:pt idx="99">
                  <c:v>64.900000000000006</c:v>
                </c:pt>
              </c:numCache>
            </c:numRef>
          </c:xVal>
          <c:yVal>
            <c:numRef>
              <c:f>'frq_rng charts'!$AN$2:$AN$101</c:f>
              <c:numCache>
                <c:formatCode>General</c:formatCode>
                <c:ptCount val="100"/>
                <c:pt idx="0">
                  <c:v>3.6732314444224541E-2</c:v>
                </c:pt>
                <c:pt idx="1">
                  <c:v>3.9858602866008279E-2</c:v>
                </c:pt>
                <c:pt idx="2">
                  <c:v>4.2082760615983032E-2</c:v>
                </c:pt>
                <c:pt idx="3">
                  <c:v>3.8382048012219123E-2</c:v>
                </c:pt>
                <c:pt idx="4">
                  <c:v>3.9797179699505386E-2</c:v>
                </c:pt>
                <c:pt idx="5">
                  <c:v>4.0725558199609949E-2</c:v>
                </c:pt>
                <c:pt idx="6">
                  <c:v>3.905148063265753E-2</c:v>
                </c:pt>
                <c:pt idx="7">
                  <c:v>3.8248344387923232E-2</c:v>
                </c:pt>
                <c:pt idx="8">
                  <c:v>3.8904923343082015E-2</c:v>
                </c:pt>
                <c:pt idx="9">
                  <c:v>3.9242947471345171E-2</c:v>
                </c:pt>
                <c:pt idx="10">
                  <c:v>4.2427055847851419E-2</c:v>
                </c:pt>
                <c:pt idx="11">
                  <c:v>3.8340979261065951E-2</c:v>
                </c:pt>
                <c:pt idx="12">
                  <c:v>4.0800050916253522E-2</c:v>
                </c:pt>
                <c:pt idx="13">
                  <c:v>3.9416994319256243E-2</c:v>
                </c:pt>
                <c:pt idx="14">
                  <c:v>4.1369080126628467E-2</c:v>
                </c:pt>
                <c:pt idx="15">
                  <c:v>4.2249256976263666E-2</c:v>
                </c:pt>
                <c:pt idx="16">
                  <c:v>4.0878039530512313E-2</c:v>
                </c:pt>
                <c:pt idx="17">
                  <c:v>3.9439563293338475E-2</c:v>
                </c:pt>
                <c:pt idx="18">
                  <c:v>4.1798687102157193E-2</c:v>
                </c:pt>
                <c:pt idx="19">
                  <c:v>4.1859232559174557E-2</c:v>
                </c:pt>
                <c:pt idx="20">
                  <c:v>4.1893043782519006E-2</c:v>
                </c:pt>
                <c:pt idx="21">
                  <c:v>4.0094650270590122E-2</c:v>
                </c:pt>
                <c:pt idx="22">
                  <c:v>4.0454604044692484E-2</c:v>
                </c:pt>
                <c:pt idx="23">
                  <c:v>4.1489841836163506E-2</c:v>
                </c:pt>
                <c:pt idx="24">
                  <c:v>4.2603832153560506E-2</c:v>
                </c:pt>
                <c:pt idx="25">
                  <c:v>4.1375587400509929E-2</c:v>
                </c:pt>
                <c:pt idx="26">
                  <c:v>4.1864622253371321E-2</c:v>
                </c:pt>
                <c:pt idx="27">
                  <c:v>4.2097024009997125E-2</c:v>
                </c:pt>
                <c:pt idx="28">
                  <c:v>4.2484755788184045E-2</c:v>
                </c:pt>
                <c:pt idx="29">
                  <c:v>4.3180327989587972E-2</c:v>
                </c:pt>
                <c:pt idx="30">
                  <c:v>4.2335894374974495E-2</c:v>
                </c:pt>
                <c:pt idx="31">
                  <c:v>4.1255911320613604E-2</c:v>
                </c:pt>
                <c:pt idx="32">
                  <c:v>4.2288691581236042E-2</c:v>
                </c:pt>
                <c:pt idx="33">
                  <c:v>4.3026833621129072E-2</c:v>
                </c:pt>
                <c:pt idx="34">
                  <c:v>4.4347506625439438E-2</c:v>
                </c:pt>
                <c:pt idx="35">
                  <c:v>4.2124832209938304E-2</c:v>
                </c:pt>
                <c:pt idx="36">
                  <c:v>4.2000863837215081E-2</c:v>
                </c:pt>
                <c:pt idx="37">
                  <c:v>4.1929491398325962E-2</c:v>
                </c:pt>
                <c:pt idx="38">
                  <c:v>4.2337285223554892E-2</c:v>
                </c:pt>
                <c:pt idx="39">
                  <c:v>4.3266393887368394E-2</c:v>
                </c:pt>
                <c:pt idx="40">
                  <c:v>4.2446430460077809E-2</c:v>
                </c:pt>
                <c:pt idx="41">
                  <c:v>4.3490026553348285E-2</c:v>
                </c:pt>
                <c:pt idx="42">
                  <c:v>4.2601356607616568E-2</c:v>
                </c:pt>
                <c:pt idx="43">
                  <c:v>4.33583833640558E-2</c:v>
                </c:pt>
                <c:pt idx="44">
                  <c:v>4.3884099169569105E-2</c:v>
                </c:pt>
                <c:pt idx="45">
                  <c:v>4.3919394971168681E-2</c:v>
                </c:pt>
                <c:pt idx="46">
                  <c:v>4.2512923933210003E-2</c:v>
                </c:pt>
                <c:pt idx="47">
                  <c:v>4.1062964129384982E-2</c:v>
                </c:pt>
                <c:pt idx="48">
                  <c:v>4.3582228599308624E-2</c:v>
                </c:pt>
                <c:pt idx="49">
                  <c:v>4.5230790689199885E-2</c:v>
                </c:pt>
                <c:pt idx="50">
                  <c:v>4.0928563703149706E-2</c:v>
                </c:pt>
                <c:pt idx="51">
                  <c:v>4.2290358751481232E-2</c:v>
                </c:pt>
                <c:pt idx="52">
                  <c:v>4.2298661509674498E-2</c:v>
                </c:pt>
                <c:pt idx="53">
                  <c:v>4.300462018498321E-2</c:v>
                </c:pt>
                <c:pt idx="54">
                  <c:v>4.3185284634878071E-2</c:v>
                </c:pt>
                <c:pt idx="55">
                  <c:v>4.4175852405656968E-2</c:v>
                </c:pt>
                <c:pt idx="56">
                  <c:v>4.5293511197546196E-2</c:v>
                </c:pt>
                <c:pt idx="57">
                  <c:v>4.283814033629018E-2</c:v>
                </c:pt>
                <c:pt idx="58">
                  <c:v>4.1706288039979313E-2</c:v>
                </c:pt>
                <c:pt idx="59">
                  <c:v>4.4180502741725962E-2</c:v>
                </c:pt>
                <c:pt idx="60">
                  <c:v>4.3660424918086298E-2</c:v>
                </c:pt>
                <c:pt idx="61">
                  <c:v>4.3984062722558795E-2</c:v>
                </c:pt>
                <c:pt idx="62">
                  <c:v>4.2994848087514206E-2</c:v>
                </c:pt>
                <c:pt idx="63">
                  <c:v>4.4269688809219832E-2</c:v>
                </c:pt>
                <c:pt idx="64">
                  <c:v>4.4398080408976512E-2</c:v>
                </c:pt>
                <c:pt idx="65">
                  <c:v>4.4515478094586863E-2</c:v>
                </c:pt>
                <c:pt idx="66">
                  <c:v>4.4168707800135605E-2</c:v>
                </c:pt>
                <c:pt idx="67">
                  <c:v>4.4712905559420209E-2</c:v>
                </c:pt>
                <c:pt idx="68">
                  <c:v>4.4247219131714574E-2</c:v>
                </c:pt>
                <c:pt idx="69">
                  <c:v>4.5289084218822183E-2</c:v>
                </c:pt>
                <c:pt idx="70">
                  <c:v>4.5438368344870486E-2</c:v>
                </c:pt>
                <c:pt idx="71">
                  <c:v>4.5701866824916927E-2</c:v>
                </c:pt>
                <c:pt idx="72">
                  <c:v>4.4934736069018731E-2</c:v>
                </c:pt>
                <c:pt idx="73">
                  <c:v>4.4090993024395196E-2</c:v>
                </c:pt>
                <c:pt idx="74">
                  <c:v>4.4536625095344201E-2</c:v>
                </c:pt>
                <c:pt idx="75">
                  <c:v>4.6419796783986673E-2</c:v>
                </c:pt>
                <c:pt idx="76">
                  <c:v>4.5817708650826211E-2</c:v>
                </c:pt>
                <c:pt idx="77">
                  <c:v>4.6570581559224167E-2</c:v>
                </c:pt>
                <c:pt idx="78">
                  <c:v>4.5168251687491827E-2</c:v>
                </c:pt>
                <c:pt idx="79">
                  <c:v>4.5704565414833073E-2</c:v>
                </c:pt>
                <c:pt idx="80">
                  <c:v>4.551817077597712E-2</c:v>
                </c:pt>
                <c:pt idx="81">
                  <c:v>4.4704914156984674E-2</c:v>
                </c:pt>
                <c:pt idx="82">
                  <c:v>4.4905387010258993E-2</c:v>
                </c:pt>
                <c:pt idx="83">
                  <c:v>4.4506149809249537E-2</c:v>
                </c:pt>
                <c:pt idx="84">
                  <c:v>4.5840703409837702E-2</c:v>
                </c:pt>
                <c:pt idx="85">
                  <c:v>4.4688524547366576E-2</c:v>
                </c:pt>
                <c:pt idx="86">
                  <c:v>4.6489736731399237E-2</c:v>
                </c:pt>
                <c:pt idx="87">
                  <c:v>4.6261058333008379E-2</c:v>
                </c:pt>
                <c:pt idx="88">
                  <c:v>4.4901663375891084E-2</c:v>
                </c:pt>
                <c:pt idx="89">
                  <c:v>4.6637002651949061E-2</c:v>
                </c:pt>
                <c:pt idx="90">
                  <c:v>4.4981550189290419E-2</c:v>
                </c:pt>
                <c:pt idx="91">
                  <c:v>4.7240229912545832E-2</c:v>
                </c:pt>
                <c:pt idx="92">
                  <c:v>4.7224967771984538E-2</c:v>
                </c:pt>
                <c:pt idx="93">
                  <c:v>4.7284946693623479E-2</c:v>
                </c:pt>
                <c:pt idx="94">
                  <c:v>4.441650227271491E-2</c:v>
                </c:pt>
                <c:pt idx="95">
                  <c:v>4.5438126021352575E-2</c:v>
                </c:pt>
                <c:pt idx="96">
                  <c:v>4.7123384999262032E-2</c:v>
                </c:pt>
                <c:pt idx="97">
                  <c:v>4.6043772580352436E-2</c:v>
                </c:pt>
                <c:pt idx="98">
                  <c:v>4.6807473443812468E-2</c:v>
                </c:pt>
                <c:pt idx="99">
                  <c:v>4.6722234110363407E-2</c:v>
                </c:pt>
              </c:numCache>
            </c:numRef>
          </c:yVal>
          <c:smooth val="0"/>
        </c:ser>
        <c:dLbls>
          <c:showLegendKey val="0"/>
          <c:showVal val="0"/>
          <c:showCatName val="0"/>
          <c:showSerName val="0"/>
          <c:showPercent val="0"/>
          <c:showBubbleSize val="0"/>
        </c:dLbls>
        <c:axId val="444344936"/>
        <c:axId val="448044112"/>
      </c:scatterChart>
      <c:valAx>
        <c:axId val="444344936"/>
        <c:scaling>
          <c:orientation val="minMax"/>
          <c:max val="65"/>
          <c:min val="55"/>
        </c:scaling>
        <c:delete val="0"/>
        <c:axPos val="b"/>
        <c:title>
          <c:tx>
            <c:rich>
              <a:bodyPr/>
              <a:lstStyle/>
              <a:p>
                <a:pPr>
                  <a:defRPr/>
                </a:pPr>
                <a:r>
                  <a:rPr lang="en-US"/>
                  <a:t>Input Frequency (Hz)</a:t>
                </a:r>
              </a:p>
            </c:rich>
          </c:tx>
          <c:overlay val="0"/>
        </c:title>
        <c:numFmt formatCode="0" sourceLinked="0"/>
        <c:majorTickMark val="out"/>
        <c:minorTickMark val="none"/>
        <c:tickLblPos val="low"/>
        <c:txPr>
          <a:bodyPr/>
          <a:lstStyle/>
          <a:p>
            <a:pPr>
              <a:defRPr sz="800" baseline="0"/>
            </a:pPr>
            <a:endParaRPr lang="en-US"/>
          </a:p>
        </c:txPr>
        <c:crossAx val="448044112"/>
        <c:crosses val="autoZero"/>
        <c:crossBetween val="midCat"/>
        <c:majorUnit val="1"/>
      </c:valAx>
      <c:valAx>
        <c:axId val="448044112"/>
        <c:scaling>
          <c:orientation val="minMax"/>
        </c:scaling>
        <c:delete val="0"/>
        <c:axPos val="l"/>
        <c:majorGridlines/>
        <c:title>
          <c:tx>
            <c:rich>
              <a:bodyPr rot="-5400000" vert="horz"/>
              <a:lstStyle/>
              <a:p>
                <a:pPr>
                  <a:defRPr/>
                </a:pPr>
                <a:r>
                  <a:rPr lang="en-US"/>
                  <a:t>Mag 95% </a:t>
                </a:r>
                <a:r>
                  <a:rPr lang="en-US" baseline="0"/>
                  <a:t> level </a:t>
                </a:r>
                <a:r>
                  <a:rPr lang="en-US"/>
                  <a:t>(%)</a:t>
                </a:r>
              </a:p>
            </c:rich>
          </c:tx>
          <c:overlay val="0"/>
        </c:title>
        <c:numFmt formatCode="General" sourceLinked="1"/>
        <c:majorTickMark val="out"/>
        <c:minorTickMark val="none"/>
        <c:tickLblPos val="nextTo"/>
        <c:txPr>
          <a:bodyPr/>
          <a:lstStyle/>
          <a:p>
            <a:pPr>
              <a:defRPr sz="800" baseline="0"/>
            </a:pPr>
            <a:endParaRPr lang="en-US"/>
          </a:p>
        </c:txPr>
        <c:crossAx val="444344936"/>
        <c:crosses val="autoZero"/>
        <c:crossBetween val="midCat"/>
      </c:valAx>
    </c:plotArea>
    <c:legend>
      <c:legendPos val="r"/>
      <c:layout>
        <c:manualLayout>
          <c:xMode val="edge"/>
          <c:yMode val="edge"/>
          <c:x val="0.74643145568343106"/>
          <c:y val="0.13414781047105953"/>
          <c:w val="0.25356854431657583"/>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aseline="0"/>
              <a:t>Current magnitude bias</a:t>
            </a:r>
          </a:p>
        </c:rich>
      </c:tx>
      <c:layout>
        <c:manualLayout>
          <c:xMode val="edge"/>
          <c:yMode val="edge"/>
          <c:x val="0.2687391479911152"/>
          <c:y val="4.2735042735042736E-2"/>
        </c:manualLayout>
      </c:layout>
      <c:overlay val="1"/>
    </c:title>
    <c:autoTitleDeleted val="0"/>
    <c:plotArea>
      <c:layout>
        <c:manualLayout>
          <c:layoutTarget val="inner"/>
          <c:xMode val="edge"/>
          <c:yMode val="edge"/>
          <c:x val="0.20215860006420233"/>
          <c:y val="5.1400554097404488E-2"/>
          <c:w val="0.53489680898182423"/>
          <c:h val="0.73444808982210552"/>
        </c:manualLayout>
      </c:layout>
      <c:scatterChart>
        <c:scatterStyle val="lineMarker"/>
        <c:varyColors val="0"/>
        <c:ser>
          <c:idx val="1"/>
          <c:order val="0"/>
          <c:tx>
            <c:strRef>
              <c:f>'frequency range_23C'!$BZ$1</c:f>
              <c:strCache>
                <c:ptCount val="1"/>
                <c:pt idx="0">
                  <c:v>MeanME_IC</c:v>
                </c:pt>
              </c:strCache>
            </c:strRef>
          </c:tx>
          <c:spPr>
            <a:ln>
              <a:solidFill>
                <a:srgbClr val="FFC000"/>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range_23C'!$BZ$2:$BZ$99</c:f>
              <c:numCache>
                <c:formatCode>General</c:formatCode>
                <c:ptCount val="98"/>
                <c:pt idx="0">
                  <c:v>-1.2892000000000001E-2</c:v>
                </c:pt>
                <c:pt idx="1">
                  <c:v>-1.2462999999999998E-2</c:v>
                </c:pt>
                <c:pt idx="2">
                  <c:v>-1.1462000000000007E-2</c:v>
                </c:pt>
                <c:pt idx="3">
                  <c:v>-1.1122000000000002E-2</c:v>
                </c:pt>
                <c:pt idx="4">
                  <c:v>-1.1246000000000008E-2</c:v>
                </c:pt>
                <c:pt idx="5">
                  <c:v>-1.0678E-2</c:v>
                </c:pt>
                <c:pt idx="6">
                  <c:v>-1.0528999999999997E-2</c:v>
                </c:pt>
                <c:pt idx="7">
                  <c:v>-1.1057000000000004E-2</c:v>
                </c:pt>
                <c:pt idx="8">
                  <c:v>-1.1267999999999997E-2</c:v>
                </c:pt>
                <c:pt idx="9">
                  <c:v>-1.0597000000000002E-2</c:v>
                </c:pt>
                <c:pt idx="10">
                  <c:v>-1.0027000000000001E-2</c:v>
                </c:pt>
                <c:pt idx="11">
                  <c:v>-9.8860000000000094E-3</c:v>
                </c:pt>
                <c:pt idx="12">
                  <c:v>-9.7860000000000048E-3</c:v>
                </c:pt>
                <c:pt idx="13">
                  <c:v>-9.9380000000000041E-3</c:v>
                </c:pt>
                <c:pt idx="14">
                  <c:v>-9.5650000000000058E-3</c:v>
                </c:pt>
                <c:pt idx="15">
                  <c:v>-9.250000000000003E-3</c:v>
                </c:pt>
                <c:pt idx="16">
                  <c:v>-9.5150000000000061E-3</c:v>
                </c:pt>
                <c:pt idx="17">
                  <c:v>-1.0114E-2</c:v>
                </c:pt>
                <c:pt idx="18">
                  <c:v>-9.2260000000000016E-3</c:v>
                </c:pt>
                <c:pt idx="19">
                  <c:v>-9.5380000000000013E-3</c:v>
                </c:pt>
                <c:pt idx="20">
                  <c:v>-9.5380000000000013E-3</c:v>
                </c:pt>
                <c:pt idx="21">
                  <c:v>-9.3310000000000025E-3</c:v>
                </c:pt>
                <c:pt idx="22">
                  <c:v>-9.2660000000000086E-3</c:v>
                </c:pt>
                <c:pt idx="23">
                  <c:v>-9.2620000000000046E-3</c:v>
                </c:pt>
                <c:pt idx="24">
                  <c:v>-9.4500000000000087E-3</c:v>
                </c:pt>
                <c:pt idx="25">
                  <c:v>-9.5000000000000067E-3</c:v>
                </c:pt>
                <c:pt idx="26">
                  <c:v>-9.8180000000000055E-3</c:v>
                </c:pt>
                <c:pt idx="27">
                  <c:v>-9.6130000000000035E-3</c:v>
                </c:pt>
                <c:pt idx="28">
                  <c:v>-8.3870000000000073E-3</c:v>
                </c:pt>
                <c:pt idx="29">
                  <c:v>-9.4870000000000076E-3</c:v>
                </c:pt>
                <c:pt idx="30">
                  <c:v>-9.3930000000000072E-3</c:v>
                </c:pt>
                <c:pt idx="31">
                  <c:v>-8.9150000000000063E-3</c:v>
                </c:pt>
                <c:pt idx="32">
                  <c:v>-9.1250000000000046E-3</c:v>
                </c:pt>
                <c:pt idx="33">
                  <c:v>-9.250000000000003E-3</c:v>
                </c:pt>
                <c:pt idx="34">
                  <c:v>-9.2630000000000108E-3</c:v>
                </c:pt>
                <c:pt idx="35">
                  <c:v>-9.3310000000000025E-3</c:v>
                </c:pt>
                <c:pt idx="36">
                  <c:v>-8.7500000000000008E-3</c:v>
                </c:pt>
                <c:pt idx="37">
                  <c:v>-8.8850000000000057E-3</c:v>
                </c:pt>
                <c:pt idx="38">
                  <c:v>-8.711E-3</c:v>
                </c:pt>
                <c:pt idx="39">
                  <c:v>-8.6330000000000018E-3</c:v>
                </c:pt>
                <c:pt idx="40">
                  <c:v>-9.030000000000005E-3</c:v>
                </c:pt>
                <c:pt idx="41">
                  <c:v>-9.2170000000000012E-3</c:v>
                </c:pt>
                <c:pt idx="42">
                  <c:v>-9.2340000000000009E-3</c:v>
                </c:pt>
                <c:pt idx="43">
                  <c:v>-9.1270000000000014E-3</c:v>
                </c:pt>
                <c:pt idx="44">
                  <c:v>-9.0100000000000006E-3</c:v>
                </c:pt>
                <c:pt idx="45">
                  <c:v>-8.8910000000000048E-3</c:v>
                </c:pt>
                <c:pt idx="46">
                  <c:v>-9.0230000000000067E-3</c:v>
                </c:pt>
                <c:pt idx="47">
                  <c:v>-8.8550000000000122E-3</c:v>
                </c:pt>
                <c:pt idx="48">
                  <c:v>-8.5100000000000089E-3</c:v>
                </c:pt>
                <c:pt idx="49">
                  <c:v>-8.4400000000000048E-3</c:v>
                </c:pt>
                <c:pt idx="50">
                  <c:v>-8.0340000000000029E-3</c:v>
                </c:pt>
                <c:pt idx="51">
                  <c:v>-8.6580000000000025E-3</c:v>
                </c:pt>
                <c:pt idx="52">
                  <c:v>-8.3480000000000047E-3</c:v>
                </c:pt>
                <c:pt idx="53">
                  <c:v>-8.6720000000000061E-3</c:v>
                </c:pt>
                <c:pt idx="54">
                  <c:v>-8.3150000000000081E-3</c:v>
                </c:pt>
                <c:pt idx="55">
                  <c:v>-8.0490000000000023E-3</c:v>
                </c:pt>
                <c:pt idx="56">
                  <c:v>-8.2240000000000021E-3</c:v>
                </c:pt>
                <c:pt idx="57">
                  <c:v>-8.2920000000000008E-3</c:v>
                </c:pt>
                <c:pt idx="58">
                  <c:v>-8.2070000000000025E-3</c:v>
                </c:pt>
                <c:pt idx="59">
                  <c:v>-8.0850000000000088E-3</c:v>
                </c:pt>
                <c:pt idx="60">
                  <c:v>-8.294000000000001E-3</c:v>
                </c:pt>
                <c:pt idx="61">
                  <c:v>-8.0790000000000063E-3</c:v>
                </c:pt>
                <c:pt idx="62">
                  <c:v>-8.1430000000000027E-3</c:v>
                </c:pt>
                <c:pt idx="63">
                  <c:v>-7.9720000000000051E-3</c:v>
                </c:pt>
                <c:pt idx="64">
                  <c:v>-7.955000000000002E-3</c:v>
                </c:pt>
                <c:pt idx="65">
                  <c:v>-8.0110000000000008E-3</c:v>
                </c:pt>
                <c:pt idx="66">
                  <c:v>-8.0640000000000069E-3</c:v>
                </c:pt>
                <c:pt idx="67">
                  <c:v>-7.9150000000000071E-3</c:v>
                </c:pt>
                <c:pt idx="68">
                  <c:v>-7.902000000000001E-3</c:v>
                </c:pt>
                <c:pt idx="69">
                  <c:v>-8.0920000000000054E-3</c:v>
                </c:pt>
                <c:pt idx="70">
                  <c:v>-8.0470000000000021E-3</c:v>
                </c:pt>
                <c:pt idx="71">
                  <c:v>-8.1910000000000004E-3</c:v>
                </c:pt>
                <c:pt idx="72">
                  <c:v>-8.1100000000000026E-3</c:v>
                </c:pt>
                <c:pt idx="73">
                  <c:v>-7.9880000000000072E-3</c:v>
                </c:pt>
                <c:pt idx="74">
                  <c:v>-8.1100000000000026E-3</c:v>
                </c:pt>
                <c:pt idx="75">
                  <c:v>-8.0050000000000069E-3</c:v>
                </c:pt>
                <c:pt idx="76">
                  <c:v>-7.738000000000007E-3</c:v>
                </c:pt>
                <c:pt idx="77">
                  <c:v>-8.0760000000000068E-3</c:v>
                </c:pt>
                <c:pt idx="78">
                  <c:v>-7.9970000000000024E-3</c:v>
                </c:pt>
                <c:pt idx="79">
                  <c:v>-7.9320000000000033E-3</c:v>
                </c:pt>
                <c:pt idx="80">
                  <c:v>-7.5010000000000094E-3</c:v>
                </c:pt>
                <c:pt idx="81">
                  <c:v>-7.6629999999999997E-3</c:v>
                </c:pt>
                <c:pt idx="82">
                  <c:v>-7.8429999999999993E-3</c:v>
                </c:pt>
                <c:pt idx="83">
                  <c:v>-7.7400000000000073E-3</c:v>
                </c:pt>
                <c:pt idx="84">
                  <c:v>-7.91100000000001E-3</c:v>
                </c:pt>
                <c:pt idx="85">
                  <c:v>-8.0230000000000041E-3</c:v>
                </c:pt>
                <c:pt idx="86">
                  <c:v>-7.730000000000006E-3</c:v>
                </c:pt>
                <c:pt idx="87">
                  <c:v>-8.1310000000000011E-3</c:v>
                </c:pt>
                <c:pt idx="88">
                  <c:v>-7.8320000000000022E-3</c:v>
                </c:pt>
                <c:pt idx="89">
                  <c:v>-8.0380000000000035E-3</c:v>
                </c:pt>
                <c:pt idx="90">
                  <c:v>-7.6590000000000052E-3</c:v>
                </c:pt>
                <c:pt idx="91">
                  <c:v>-7.9340000000000088E-3</c:v>
                </c:pt>
                <c:pt idx="92">
                  <c:v>-8.2399999999999991E-3</c:v>
                </c:pt>
                <c:pt idx="93">
                  <c:v>-8.1010000000000006E-3</c:v>
                </c:pt>
                <c:pt idx="94">
                  <c:v>-7.9350000000000098E-3</c:v>
                </c:pt>
                <c:pt idx="95">
                  <c:v>-7.7410000000000074E-3</c:v>
                </c:pt>
                <c:pt idx="96">
                  <c:v>-7.5760000000000003E-3</c:v>
                </c:pt>
                <c:pt idx="97">
                  <c:v>-7.6479999999999994E-3</c:v>
                </c:pt>
              </c:numCache>
            </c:numRef>
          </c:yVal>
          <c:smooth val="0"/>
        </c:ser>
        <c:ser>
          <c:idx val="0"/>
          <c:order val="1"/>
          <c:tx>
            <c:strRef>
              <c:f>'frequency range_23C'!$BN$1</c:f>
              <c:strCache>
                <c:ptCount val="1"/>
                <c:pt idx="0">
                  <c:v>MeanME_IB</c:v>
                </c:pt>
              </c:strCache>
            </c:strRef>
          </c:tx>
          <c:spPr>
            <a:ln>
              <a:solidFill>
                <a:schemeClr val="accent6">
                  <a:lumMod val="75000"/>
                </a:schemeClr>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range_23C'!$BN$2:$BN$99</c:f>
              <c:numCache>
                <c:formatCode>General</c:formatCode>
                <c:ptCount val="98"/>
                <c:pt idx="0">
                  <c:v>-2.8684000000000001E-2</c:v>
                </c:pt>
                <c:pt idx="1">
                  <c:v>-2.8593E-2</c:v>
                </c:pt>
                <c:pt idx="2">
                  <c:v>-2.8329E-2</c:v>
                </c:pt>
                <c:pt idx="3">
                  <c:v>-2.7327999999999998E-2</c:v>
                </c:pt>
                <c:pt idx="4">
                  <c:v>-2.7844000000000015E-2</c:v>
                </c:pt>
                <c:pt idx="5">
                  <c:v>-2.7662000000000006E-2</c:v>
                </c:pt>
                <c:pt idx="6">
                  <c:v>-2.7118999999999997E-2</c:v>
                </c:pt>
                <c:pt idx="7">
                  <c:v>-2.7065000000000016E-2</c:v>
                </c:pt>
                <c:pt idx="8">
                  <c:v>-2.7634000000000016E-2</c:v>
                </c:pt>
                <c:pt idx="9">
                  <c:v>-2.7084000000000018E-2</c:v>
                </c:pt>
                <c:pt idx="10">
                  <c:v>-2.7331000000000005E-2</c:v>
                </c:pt>
                <c:pt idx="11">
                  <c:v>-2.7656000000000014E-2</c:v>
                </c:pt>
                <c:pt idx="12">
                  <c:v>-2.6780000000000002E-2</c:v>
                </c:pt>
                <c:pt idx="13">
                  <c:v>-2.6827000000000007E-2</c:v>
                </c:pt>
                <c:pt idx="14">
                  <c:v>-2.7613000000000009E-2</c:v>
                </c:pt>
                <c:pt idx="15">
                  <c:v>-2.6404000000000018E-2</c:v>
                </c:pt>
                <c:pt idx="16">
                  <c:v>-2.6397000000000011E-2</c:v>
                </c:pt>
                <c:pt idx="17">
                  <c:v>-2.723900000000002E-2</c:v>
                </c:pt>
                <c:pt idx="18">
                  <c:v>-2.6716999999999998E-2</c:v>
                </c:pt>
                <c:pt idx="19">
                  <c:v>-2.6255000000000014E-2</c:v>
                </c:pt>
                <c:pt idx="20">
                  <c:v>-2.6770000000000002E-2</c:v>
                </c:pt>
                <c:pt idx="21">
                  <c:v>-2.6357999999999999E-2</c:v>
                </c:pt>
                <c:pt idx="22">
                  <c:v>-2.6488000000000012E-2</c:v>
                </c:pt>
                <c:pt idx="23">
                  <c:v>-2.6481000000000015E-2</c:v>
                </c:pt>
                <c:pt idx="24">
                  <c:v>-2.7069000000000017E-2</c:v>
                </c:pt>
                <c:pt idx="25">
                  <c:v>-2.647900000000002E-2</c:v>
                </c:pt>
                <c:pt idx="26">
                  <c:v>-2.7068000000000002E-2</c:v>
                </c:pt>
                <c:pt idx="27">
                  <c:v>-2.6710999999999999E-2</c:v>
                </c:pt>
                <c:pt idx="28">
                  <c:v>-2.6261000000000013E-2</c:v>
                </c:pt>
                <c:pt idx="29">
                  <c:v>-2.6164E-2</c:v>
                </c:pt>
                <c:pt idx="30">
                  <c:v>-2.6962E-2</c:v>
                </c:pt>
                <c:pt idx="31">
                  <c:v>-2.6381999999999996E-2</c:v>
                </c:pt>
                <c:pt idx="32">
                  <c:v>-2.6412999999999999E-2</c:v>
                </c:pt>
                <c:pt idx="33">
                  <c:v>-2.6453000000000008E-2</c:v>
                </c:pt>
                <c:pt idx="34">
                  <c:v>-2.6412999999999999E-2</c:v>
                </c:pt>
                <c:pt idx="35">
                  <c:v>-2.6463000000000014E-2</c:v>
                </c:pt>
                <c:pt idx="36">
                  <c:v>-2.6572000000000002E-2</c:v>
                </c:pt>
                <c:pt idx="37">
                  <c:v>-2.6658000000000001E-2</c:v>
                </c:pt>
                <c:pt idx="38">
                  <c:v>-2.6588000000000001E-2</c:v>
                </c:pt>
                <c:pt idx="39">
                  <c:v>-2.6628000000000006E-2</c:v>
                </c:pt>
                <c:pt idx="40">
                  <c:v>-2.6610000000000002E-2</c:v>
                </c:pt>
                <c:pt idx="41">
                  <c:v>-2.6618000000000006E-2</c:v>
                </c:pt>
                <c:pt idx="42">
                  <c:v>-2.6688000000000007E-2</c:v>
                </c:pt>
                <c:pt idx="43">
                  <c:v>-2.6775000000000014E-2</c:v>
                </c:pt>
                <c:pt idx="44">
                  <c:v>-2.6498999999999995E-2</c:v>
                </c:pt>
                <c:pt idx="45">
                  <c:v>-2.6869000000000007E-2</c:v>
                </c:pt>
                <c:pt idx="46">
                  <c:v>-2.6869000000000011E-2</c:v>
                </c:pt>
                <c:pt idx="47">
                  <c:v>-2.6722999999999997E-2</c:v>
                </c:pt>
                <c:pt idx="48">
                  <c:v>-2.6859000000000015E-2</c:v>
                </c:pt>
                <c:pt idx="49">
                  <c:v>-2.7152000000000006E-2</c:v>
                </c:pt>
                <c:pt idx="50">
                  <c:v>-2.6804000000000012E-2</c:v>
                </c:pt>
                <c:pt idx="51">
                  <c:v>-2.6855000000000018E-2</c:v>
                </c:pt>
                <c:pt idx="52">
                  <c:v>-2.6892000000000006E-2</c:v>
                </c:pt>
                <c:pt idx="53">
                  <c:v>-2.6765000000000011E-2</c:v>
                </c:pt>
                <c:pt idx="54">
                  <c:v>-2.6672000000000015E-2</c:v>
                </c:pt>
                <c:pt idx="55">
                  <c:v>-2.6824999999999995E-2</c:v>
                </c:pt>
                <c:pt idx="56">
                  <c:v>-2.6756000000000002E-2</c:v>
                </c:pt>
                <c:pt idx="57">
                  <c:v>-2.7220999999999995E-2</c:v>
                </c:pt>
                <c:pt idx="58">
                  <c:v>-2.7020000000000002E-2</c:v>
                </c:pt>
                <c:pt idx="59">
                  <c:v>-2.7249000000000016E-2</c:v>
                </c:pt>
                <c:pt idx="60">
                  <c:v>-2.7317000000000011E-2</c:v>
                </c:pt>
                <c:pt idx="61">
                  <c:v>-2.7112000000000004E-2</c:v>
                </c:pt>
                <c:pt idx="62">
                  <c:v>-2.6904999999999998E-2</c:v>
                </c:pt>
                <c:pt idx="63">
                  <c:v>-2.7066999999999994E-2</c:v>
                </c:pt>
                <c:pt idx="64">
                  <c:v>-2.7300999999999999E-2</c:v>
                </c:pt>
                <c:pt idx="65">
                  <c:v>-2.7524E-2</c:v>
                </c:pt>
                <c:pt idx="66">
                  <c:v>-2.7470000000000015E-2</c:v>
                </c:pt>
                <c:pt idx="67">
                  <c:v>-2.7137000000000015E-2</c:v>
                </c:pt>
                <c:pt idx="68">
                  <c:v>-2.7385000000000013E-2</c:v>
                </c:pt>
                <c:pt idx="69">
                  <c:v>-2.7336000000000006E-2</c:v>
                </c:pt>
                <c:pt idx="70">
                  <c:v>-2.7718E-2</c:v>
                </c:pt>
                <c:pt idx="71">
                  <c:v>-2.7676000000000013E-2</c:v>
                </c:pt>
                <c:pt idx="72">
                  <c:v>-2.7758000000000005E-2</c:v>
                </c:pt>
                <c:pt idx="73">
                  <c:v>-2.7841000000000015E-2</c:v>
                </c:pt>
                <c:pt idx="74">
                  <c:v>-2.8084000000000001E-2</c:v>
                </c:pt>
                <c:pt idx="75">
                  <c:v>-2.7841000000000022E-2</c:v>
                </c:pt>
                <c:pt idx="76">
                  <c:v>-2.7833000000000031E-2</c:v>
                </c:pt>
                <c:pt idx="77">
                  <c:v>-2.7844000000000015E-2</c:v>
                </c:pt>
                <c:pt idx="78">
                  <c:v>-2.7910999999999998E-2</c:v>
                </c:pt>
                <c:pt idx="79">
                  <c:v>-2.7792000000000011E-2</c:v>
                </c:pt>
                <c:pt idx="80">
                  <c:v>-2.7603000000000013E-2</c:v>
                </c:pt>
                <c:pt idx="81">
                  <c:v>-2.7653000000000018E-2</c:v>
                </c:pt>
                <c:pt idx="82">
                  <c:v>-2.7545000000000014E-2</c:v>
                </c:pt>
                <c:pt idx="83">
                  <c:v>-2.7684000000000014E-2</c:v>
                </c:pt>
                <c:pt idx="84">
                  <c:v>-2.7713000000000012E-2</c:v>
                </c:pt>
                <c:pt idx="85">
                  <c:v>-2.7975000000000021E-2</c:v>
                </c:pt>
                <c:pt idx="86">
                  <c:v>-2.7766000000000006E-2</c:v>
                </c:pt>
                <c:pt idx="87">
                  <c:v>-2.8006999999999997E-2</c:v>
                </c:pt>
                <c:pt idx="88">
                  <c:v>-2.8062000000000004E-2</c:v>
                </c:pt>
                <c:pt idx="89">
                  <c:v>-2.8119999999999989E-2</c:v>
                </c:pt>
                <c:pt idx="90">
                  <c:v>-2.8068999999999997E-2</c:v>
                </c:pt>
                <c:pt idx="91">
                  <c:v>-2.8487999999999999E-2</c:v>
                </c:pt>
                <c:pt idx="92">
                  <c:v>-2.8640000000000006E-2</c:v>
                </c:pt>
                <c:pt idx="93">
                  <c:v>-2.8368999999999985E-2</c:v>
                </c:pt>
                <c:pt idx="94">
                  <c:v>-2.8101999999999999E-2</c:v>
                </c:pt>
                <c:pt idx="95">
                  <c:v>-2.8244999999999999E-2</c:v>
                </c:pt>
                <c:pt idx="96">
                  <c:v>-2.8037000000000017E-2</c:v>
                </c:pt>
                <c:pt idx="97">
                  <c:v>-2.8032999999999999E-2</c:v>
                </c:pt>
              </c:numCache>
            </c:numRef>
          </c:yVal>
          <c:smooth val="0"/>
        </c:ser>
        <c:ser>
          <c:idx val="2"/>
          <c:order val="2"/>
          <c:tx>
            <c:strRef>
              <c:f>'frequency range_23C'!$BB$1</c:f>
              <c:strCache>
                <c:ptCount val="1"/>
                <c:pt idx="0">
                  <c:v>MeanME_IA</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range_23C'!$BB$2:$BB$99</c:f>
              <c:numCache>
                <c:formatCode>General</c:formatCode>
                <c:ptCount val="98"/>
                <c:pt idx="0">
                  <c:v>-2.5026E-2</c:v>
                </c:pt>
                <c:pt idx="1">
                  <c:v>-2.4302999999999998E-2</c:v>
                </c:pt>
                <c:pt idx="2">
                  <c:v>-2.3399999999999997E-2</c:v>
                </c:pt>
                <c:pt idx="3">
                  <c:v>-2.2402000000000012E-2</c:v>
                </c:pt>
                <c:pt idx="4">
                  <c:v>-2.0948000000000001E-2</c:v>
                </c:pt>
                <c:pt idx="5">
                  <c:v>-2.0123999999999993E-2</c:v>
                </c:pt>
                <c:pt idx="6">
                  <c:v>-1.9379E-2</c:v>
                </c:pt>
                <c:pt idx="7">
                  <c:v>-2.0721E-2</c:v>
                </c:pt>
                <c:pt idx="8">
                  <c:v>-1.8755999999999995E-2</c:v>
                </c:pt>
                <c:pt idx="9">
                  <c:v>-2.0223999999999999E-2</c:v>
                </c:pt>
                <c:pt idx="10">
                  <c:v>-1.9407000000000011E-2</c:v>
                </c:pt>
                <c:pt idx="11">
                  <c:v>-1.7871999999999999E-2</c:v>
                </c:pt>
                <c:pt idx="12">
                  <c:v>-1.8073000000000002E-2</c:v>
                </c:pt>
                <c:pt idx="13">
                  <c:v>-1.7926999999999998E-2</c:v>
                </c:pt>
                <c:pt idx="14">
                  <c:v>-1.7836999999999999E-2</c:v>
                </c:pt>
                <c:pt idx="15">
                  <c:v>-1.7018000000000002E-2</c:v>
                </c:pt>
                <c:pt idx="16">
                  <c:v>-1.8155999999999999E-2</c:v>
                </c:pt>
                <c:pt idx="17">
                  <c:v>-1.7954000000000001E-2</c:v>
                </c:pt>
                <c:pt idx="18">
                  <c:v>-1.7931999999999997E-2</c:v>
                </c:pt>
                <c:pt idx="19">
                  <c:v>-1.7802999999999999E-2</c:v>
                </c:pt>
                <c:pt idx="20">
                  <c:v>-1.7430999999999999E-2</c:v>
                </c:pt>
                <c:pt idx="21">
                  <c:v>-1.6034999999999997E-2</c:v>
                </c:pt>
                <c:pt idx="22">
                  <c:v>-1.6219000000000001E-2</c:v>
                </c:pt>
                <c:pt idx="23">
                  <c:v>-1.5810999999999999E-2</c:v>
                </c:pt>
                <c:pt idx="24">
                  <c:v>-1.5195999999999998E-2</c:v>
                </c:pt>
                <c:pt idx="25">
                  <c:v>-1.5231000000000001E-2</c:v>
                </c:pt>
                <c:pt idx="26">
                  <c:v>-1.5103999999999999E-2</c:v>
                </c:pt>
                <c:pt idx="27">
                  <c:v>-1.4844000000000003E-2</c:v>
                </c:pt>
                <c:pt idx="28">
                  <c:v>-1.4796999999999998E-2</c:v>
                </c:pt>
                <c:pt idx="29">
                  <c:v>-1.5226000000000003E-2</c:v>
                </c:pt>
                <c:pt idx="30">
                  <c:v>-1.4761999999999997E-2</c:v>
                </c:pt>
                <c:pt idx="31">
                  <c:v>-1.4620000000000001E-2</c:v>
                </c:pt>
                <c:pt idx="32">
                  <c:v>-1.4276000000000004E-2</c:v>
                </c:pt>
                <c:pt idx="33">
                  <c:v>-1.4177999999999989E-2</c:v>
                </c:pt>
                <c:pt idx="34">
                  <c:v>-1.4574999999999998E-2</c:v>
                </c:pt>
                <c:pt idx="35">
                  <c:v>-1.4452999999999995E-2</c:v>
                </c:pt>
                <c:pt idx="36">
                  <c:v>-1.4230999999999995E-2</c:v>
                </c:pt>
                <c:pt idx="37">
                  <c:v>-1.3853999999999998E-2</c:v>
                </c:pt>
                <c:pt idx="38">
                  <c:v>-1.3969000000000009E-2</c:v>
                </c:pt>
                <c:pt idx="39">
                  <c:v>-1.3766000000000006E-2</c:v>
                </c:pt>
                <c:pt idx="40">
                  <c:v>-1.3694999999999999E-2</c:v>
                </c:pt>
                <c:pt idx="41">
                  <c:v>-1.3912999999999995E-2</c:v>
                </c:pt>
                <c:pt idx="42">
                  <c:v>-1.3717E-2</c:v>
                </c:pt>
                <c:pt idx="43">
                  <c:v>-1.3309000000000001E-2</c:v>
                </c:pt>
                <c:pt idx="44">
                  <c:v>-1.3403999999999999E-2</c:v>
                </c:pt>
                <c:pt idx="45">
                  <c:v>-1.3470000000000003E-2</c:v>
                </c:pt>
                <c:pt idx="46">
                  <c:v>-1.3135000000000001E-2</c:v>
                </c:pt>
                <c:pt idx="47">
                  <c:v>-1.3099E-2</c:v>
                </c:pt>
                <c:pt idx="48">
                  <c:v>-1.3108000000000003E-2</c:v>
                </c:pt>
                <c:pt idx="49">
                  <c:v>-1.3144000000000008E-2</c:v>
                </c:pt>
                <c:pt idx="50">
                  <c:v>-1.3340000000000012E-2</c:v>
                </c:pt>
                <c:pt idx="51">
                  <c:v>-1.3254999999999996E-2</c:v>
                </c:pt>
                <c:pt idx="52">
                  <c:v>-1.3135000000000001E-2</c:v>
                </c:pt>
                <c:pt idx="53">
                  <c:v>-1.3032000000000005E-2</c:v>
                </c:pt>
                <c:pt idx="54">
                  <c:v>-1.2964000000000003E-2</c:v>
                </c:pt>
                <c:pt idx="55">
                  <c:v>-1.2810000000000002E-2</c:v>
                </c:pt>
                <c:pt idx="56">
                  <c:v>-1.2669E-2</c:v>
                </c:pt>
                <c:pt idx="57">
                  <c:v>-1.310400000000001E-2</c:v>
                </c:pt>
                <c:pt idx="58">
                  <c:v>-1.2541999999999999E-2</c:v>
                </c:pt>
                <c:pt idx="59">
                  <c:v>-1.2586E-2</c:v>
                </c:pt>
                <c:pt idx="60">
                  <c:v>-1.2558999999999996E-2</c:v>
                </c:pt>
                <c:pt idx="61">
                  <c:v>-1.2204999999999994E-2</c:v>
                </c:pt>
                <c:pt idx="62">
                  <c:v>-1.1845000000000007E-2</c:v>
                </c:pt>
                <c:pt idx="63">
                  <c:v>-1.2108000000000001E-2</c:v>
                </c:pt>
                <c:pt idx="64">
                  <c:v>-1.2243999999999998E-2</c:v>
                </c:pt>
                <c:pt idx="65">
                  <c:v>-1.2341999999999999E-2</c:v>
                </c:pt>
                <c:pt idx="66">
                  <c:v>-1.2049999999999998E-2</c:v>
                </c:pt>
                <c:pt idx="67">
                  <c:v>-1.1769999999999997E-2</c:v>
                </c:pt>
                <c:pt idx="68">
                  <c:v>-1.1758999999999999E-2</c:v>
                </c:pt>
                <c:pt idx="69">
                  <c:v>-1.1970000000000001E-2</c:v>
                </c:pt>
                <c:pt idx="70">
                  <c:v>-1.1946000000000005E-2</c:v>
                </c:pt>
                <c:pt idx="71">
                  <c:v>-1.1743000000000009E-2</c:v>
                </c:pt>
                <c:pt idx="72">
                  <c:v>-1.1663000000000007E-2</c:v>
                </c:pt>
                <c:pt idx="73">
                  <c:v>-1.1668000000000001E-2</c:v>
                </c:pt>
                <c:pt idx="74">
                  <c:v>-1.1894000000000005E-2</c:v>
                </c:pt>
                <c:pt idx="75">
                  <c:v>-1.1625000000000009E-2</c:v>
                </c:pt>
                <c:pt idx="76">
                  <c:v>-1.1382000000000008E-2</c:v>
                </c:pt>
                <c:pt idx="77">
                  <c:v>-1.1561E-2</c:v>
                </c:pt>
                <c:pt idx="78">
                  <c:v>-1.1349000000000001E-2</c:v>
                </c:pt>
                <c:pt idx="79">
                  <c:v>-1.1683000000000004E-2</c:v>
                </c:pt>
                <c:pt idx="80">
                  <c:v>-1.1122000000000003E-2</c:v>
                </c:pt>
                <c:pt idx="81">
                  <c:v>-1.1252999999999999E-2</c:v>
                </c:pt>
                <c:pt idx="82">
                  <c:v>-1.1318999999999996E-2</c:v>
                </c:pt>
                <c:pt idx="83">
                  <c:v>-1.1059000000000006E-2</c:v>
                </c:pt>
                <c:pt idx="84">
                  <c:v>-1.1018999999999998E-2</c:v>
                </c:pt>
                <c:pt idx="85">
                  <c:v>-1.1272999999999998E-2</c:v>
                </c:pt>
                <c:pt idx="86">
                  <c:v>-1.1285999999999997E-2</c:v>
                </c:pt>
                <c:pt idx="87">
                  <c:v>-1.1151000000000001E-2</c:v>
                </c:pt>
                <c:pt idx="88">
                  <c:v>-1.1293999999999998E-2</c:v>
                </c:pt>
                <c:pt idx="89">
                  <c:v>-1.1483000000000007E-2</c:v>
                </c:pt>
                <c:pt idx="90">
                  <c:v>-1.1015999999999998E-2</c:v>
                </c:pt>
                <c:pt idx="91">
                  <c:v>-1.1321000000000012E-2</c:v>
                </c:pt>
                <c:pt idx="92">
                  <c:v>-1.1374000000000007E-2</c:v>
                </c:pt>
                <c:pt idx="93">
                  <c:v>-1.1158E-2</c:v>
                </c:pt>
                <c:pt idx="94">
                  <c:v>-1.0904000000000007E-2</c:v>
                </c:pt>
                <c:pt idx="95">
                  <c:v>-1.0881000000000009E-2</c:v>
                </c:pt>
                <c:pt idx="96">
                  <c:v>-1.0790999999999992E-2</c:v>
                </c:pt>
                <c:pt idx="97">
                  <c:v>-1.0678999999999998E-2</c:v>
                </c:pt>
              </c:numCache>
            </c:numRef>
          </c:yVal>
          <c:smooth val="0"/>
        </c:ser>
        <c:dLbls>
          <c:showLegendKey val="0"/>
          <c:showVal val="0"/>
          <c:showCatName val="0"/>
          <c:showSerName val="0"/>
          <c:showPercent val="0"/>
          <c:showBubbleSize val="0"/>
        </c:dLbls>
        <c:axId val="448046856"/>
        <c:axId val="448047640"/>
      </c:scatterChart>
      <c:valAx>
        <c:axId val="448046856"/>
        <c:scaling>
          <c:orientation val="minMax"/>
          <c:max val="65"/>
          <c:min val="55"/>
        </c:scaling>
        <c:delete val="0"/>
        <c:axPos val="b"/>
        <c:title>
          <c:tx>
            <c:rich>
              <a:bodyPr/>
              <a:lstStyle/>
              <a:p>
                <a:pPr>
                  <a:defRPr sz="800" baseline="0"/>
                </a:pPr>
                <a:r>
                  <a:rPr lang="en-US" sz="800" baseline="0"/>
                  <a:t>Input Frequency (Hz)</a:t>
                </a:r>
              </a:p>
            </c:rich>
          </c:tx>
          <c:overlay val="0"/>
        </c:title>
        <c:numFmt formatCode="0.0" sourceLinked="1"/>
        <c:majorTickMark val="out"/>
        <c:minorTickMark val="none"/>
        <c:tickLblPos val="low"/>
        <c:txPr>
          <a:bodyPr/>
          <a:lstStyle/>
          <a:p>
            <a:pPr>
              <a:defRPr sz="600" baseline="0"/>
            </a:pPr>
            <a:endParaRPr lang="en-US"/>
          </a:p>
        </c:txPr>
        <c:crossAx val="448047640"/>
        <c:crosses val="autoZero"/>
        <c:crossBetween val="midCat"/>
      </c:valAx>
      <c:valAx>
        <c:axId val="448047640"/>
        <c:scaling>
          <c:orientation val="minMax"/>
        </c:scaling>
        <c:delete val="0"/>
        <c:axPos val="l"/>
        <c:majorGridlines/>
        <c:title>
          <c:tx>
            <c:rich>
              <a:bodyPr rot="-5400000" vert="horz"/>
              <a:lstStyle/>
              <a:p>
                <a:pPr>
                  <a:defRPr sz="800" baseline="0"/>
                </a:pPr>
                <a:r>
                  <a:rPr lang="en-US" sz="800" baseline="0"/>
                  <a:t>Mag Bias (%)</a:t>
                </a:r>
              </a:p>
            </c:rich>
          </c:tx>
          <c:overlay val="0"/>
        </c:title>
        <c:numFmt formatCode="General" sourceLinked="1"/>
        <c:majorTickMark val="out"/>
        <c:minorTickMark val="none"/>
        <c:tickLblPos val="nextTo"/>
        <c:txPr>
          <a:bodyPr/>
          <a:lstStyle/>
          <a:p>
            <a:pPr>
              <a:defRPr sz="600" baseline="0"/>
            </a:pPr>
            <a:endParaRPr lang="en-US"/>
          </a:p>
        </c:txPr>
        <c:crossAx val="448046856"/>
        <c:crosses val="autoZero"/>
        <c:crossBetween val="midCat"/>
      </c:valAx>
    </c:plotArea>
    <c:legend>
      <c:legendPos val="r"/>
      <c:layout>
        <c:manualLayout>
          <c:xMode val="edge"/>
          <c:yMode val="edge"/>
          <c:x val="0.61096640755474463"/>
          <c:y val="0.13414781047105953"/>
          <c:w val="0.38903359244525532"/>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aseline="0"/>
            </a:pPr>
            <a:r>
              <a:rPr lang="en-US" sz="800" b="1" i="0" u="none" strike="noStrike" baseline="0"/>
              <a:t>Current </a:t>
            </a:r>
            <a:r>
              <a:rPr lang="en-US" sz="800" baseline="0"/>
              <a:t>mag combined StD</a:t>
            </a:r>
          </a:p>
        </c:rich>
      </c:tx>
      <c:overlay val="1"/>
    </c:title>
    <c:autoTitleDeleted val="0"/>
    <c:plotArea>
      <c:layout>
        <c:manualLayout>
          <c:layoutTarget val="inner"/>
          <c:xMode val="edge"/>
          <c:yMode val="edge"/>
          <c:x val="0.16990519685039673"/>
          <c:y val="5.1400554097404488E-2"/>
          <c:w val="0.56715055118110269"/>
          <c:h val="0.73444808982210552"/>
        </c:manualLayout>
      </c:layout>
      <c:scatterChart>
        <c:scatterStyle val="lineMarker"/>
        <c:varyColors val="0"/>
        <c:ser>
          <c:idx val="1"/>
          <c:order val="0"/>
          <c:tx>
            <c:strRef>
              <c:f>'frequency range_23C'!$CA$1</c:f>
              <c:strCache>
                <c:ptCount val="1"/>
                <c:pt idx="0">
                  <c:v>St DevME_IC</c:v>
                </c:pt>
              </c:strCache>
            </c:strRef>
          </c:tx>
          <c:spPr>
            <a:ln>
              <a:solidFill>
                <a:srgbClr val="FFC000"/>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range_23C'!$CA$2:$CA$99</c:f>
              <c:numCache>
                <c:formatCode>General</c:formatCode>
                <c:ptCount val="98"/>
                <c:pt idx="0">
                  <c:v>7.3512328897947518E-3</c:v>
                </c:pt>
                <c:pt idx="1">
                  <c:v>6.6990223167265293E-3</c:v>
                </c:pt>
                <c:pt idx="2">
                  <c:v>7.3075768897768022E-3</c:v>
                </c:pt>
                <c:pt idx="3">
                  <c:v>8.3828876289736929E-3</c:v>
                </c:pt>
                <c:pt idx="4">
                  <c:v>6.5763778024076503E-3</c:v>
                </c:pt>
                <c:pt idx="5">
                  <c:v>7.4704603606471328E-3</c:v>
                </c:pt>
                <c:pt idx="6">
                  <c:v>6.7209292512270952E-3</c:v>
                </c:pt>
                <c:pt idx="7">
                  <c:v>8.1393381180535733E-3</c:v>
                </c:pt>
                <c:pt idx="8">
                  <c:v>6.5960337324789389E-3</c:v>
                </c:pt>
                <c:pt idx="9">
                  <c:v>7.5664716347846111E-3</c:v>
                </c:pt>
                <c:pt idx="10">
                  <c:v>7.4486635714066263E-3</c:v>
                </c:pt>
                <c:pt idx="11">
                  <c:v>6.0528612242475898E-3</c:v>
                </c:pt>
                <c:pt idx="12">
                  <c:v>6.4577235152954672E-3</c:v>
                </c:pt>
                <c:pt idx="13">
                  <c:v>7.1250131929702434E-3</c:v>
                </c:pt>
                <c:pt idx="14">
                  <c:v>7.5371101225867763E-3</c:v>
                </c:pt>
                <c:pt idx="15">
                  <c:v>5.701734823718131E-3</c:v>
                </c:pt>
                <c:pt idx="16">
                  <c:v>6.7903738483238189E-3</c:v>
                </c:pt>
                <c:pt idx="17">
                  <c:v>5.2831529411895718E-3</c:v>
                </c:pt>
                <c:pt idx="18">
                  <c:v>6.7568846371682274E-3</c:v>
                </c:pt>
                <c:pt idx="19">
                  <c:v>5.1636511307407307E-3</c:v>
                </c:pt>
                <c:pt idx="20">
                  <c:v>6.1036786448829417E-3</c:v>
                </c:pt>
                <c:pt idx="21">
                  <c:v>5.225394243499719E-3</c:v>
                </c:pt>
                <c:pt idx="22">
                  <c:v>4.8038498103083974E-3</c:v>
                </c:pt>
                <c:pt idx="23">
                  <c:v>4.967879326231669E-3</c:v>
                </c:pt>
                <c:pt idx="24">
                  <c:v>4.612049544399973E-3</c:v>
                </c:pt>
                <c:pt idx="25">
                  <c:v>5.0407310977674692E-3</c:v>
                </c:pt>
                <c:pt idx="26">
                  <c:v>4.7510093664399379E-3</c:v>
                </c:pt>
                <c:pt idx="27">
                  <c:v>4.7712071847699168E-3</c:v>
                </c:pt>
                <c:pt idx="28">
                  <c:v>4.5464554325320332E-3</c:v>
                </c:pt>
                <c:pt idx="29">
                  <c:v>3.8211814926799826E-3</c:v>
                </c:pt>
                <c:pt idx="30">
                  <c:v>3.1611062936889689E-3</c:v>
                </c:pt>
                <c:pt idx="31">
                  <c:v>3.4707811800803608E-3</c:v>
                </c:pt>
                <c:pt idx="32">
                  <c:v>3.20642308499674E-3</c:v>
                </c:pt>
                <c:pt idx="33">
                  <c:v>2.9625964963187279E-3</c:v>
                </c:pt>
                <c:pt idx="34">
                  <c:v>2.6024127266826842E-3</c:v>
                </c:pt>
                <c:pt idx="35">
                  <c:v>4.5093844369270622E-3</c:v>
                </c:pt>
                <c:pt idx="36">
                  <c:v>2.4085059684376964E-3</c:v>
                </c:pt>
                <c:pt idx="37">
                  <c:v>2.1464028046944031E-3</c:v>
                </c:pt>
                <c:pt idx="38">
                  <c:v>2.0318134756911132E-3</c:v>
                </c:pt>
                <c:pt idx="39">
                  <c:v>1.9843449800878892E-3</c:v>
                </c:pt>
                <c:pt idx="40">
                  <c:v>1.4956904760009672E-3</c:v>
                </c:pt>
                <c:pt idx="41">
                  <c:v>1.3923483759461939E-3</c:v>
                </c:pt>
                <c:pt idx="42">
                  <c:v>1.2522719353239545E-3</c:v>
                </c:pt>
                <c:pt idx="43">
                  <c:v>1.1768304890679888E-3</c:v>
                </c:pt>
                <c:pt idx="44">
                  <c:v>1.0281361777507887E-3</c:v>
                </c:pt>
                <c:pt idx="45">
                  <c:v>1.0465419246260535E-3</c:v>
                </c:pt>
                <c:pt idx="46">
                  <c:v>1.0822000739234873E-3</c:v>
                </c:pt>
                <c:pt idx="47">
                  <c:v>1.0087269204299056E-3</c:v>
                </c:pt>
                <c:pt idx="48">
                  <c:v>9.2512972063381533E-4</c:v>
                </c:pt>
                <c:pt idx="49">
                  <c:v>9.6600465837386239E-4</c:v>
                </c:pt>
                <c:pt idx="50">
                  <c:v>1.0132941330137076E-3</c:v>
                </c:pt>
                <c:pt idx="51">
                  <c:v>1.049862848185419E-3</c:v>
                </c:pt>
                <c:pt idx="52">
                  <c:v>9.9190322108560721E-4</c:v>
                </c:pt>
                <c:pt idx="53">
                  <c:v>1.0602740211850905E-3</c:v>
                </c:pt>
                <c:pt idx="54">
                  <c:v>1.1692001539514104E-3</c:v>
                </c:pt>
                <c:pt idx="55">
                  <c:v>1.1782784051318279E-3</c:v>
                </c:pt>
                <c:pt idx="56">
                  <c:v>1.1882844777240851E-3</c:v>
                </c:pt>
                <c:pt idx="57">
                  <c:v>1.3290616990945154E-3</c:v>
                </c:pt>
                <c:pt idx="58">
                  <c:v>1.4369777312122835E-3</c:v>
                </c:pt>
                <c:pt idx="59">
                  <c:v>1.4363356153768521E-3</c:v>
                </c:pt>
                <c:pt idx="60">
                  <c:v>1.8923942506782255E-3</c:v>
                </c:pt>
                <c:pt idx="61">
                  <c:v>1.7676948266032806E-3</c:v>
                </c:pt>
                <c:pt idx="62">
                  <c:v>2.4514571177159106E-3</c:v>
                </c:pt>
                <c:pt idx="63">
                  <c:v>2.3674142011908279E-3</c:v>
                </c:pt>
                <c:pt idx="64">
                  <c:v>2.2368560525880959E-3</c:v>
                </c:pt>
                <c:pt idx="65">
                  <c:v>2.7308689093400278E-3</c:v>
                </c:pt>
                <c:pt idx="66">
                  <c:v>2.7540878707840851E-3</c:v>
                </c:pt>
                <c:pt idx="67">
                  <c:v>3.4397828419829089E-3</c:v>
                </c:pt>
                <c:pt idx="68">
                  <c:v>3.3333901661821721E-3</c:v>
                </c:pt>
                <c:pt idx="69">
                  <c:v>3.5185373381562998E-3</c:v>
                </c:pt>
                <c:pt idx="70">
                  <c:v>3.19104277627236E-3</c:v>
                </c:pt>
                <c:pt idx="71">
                  <c:v>3.3844912468493742E-3</c:v>
                </c:pt>
                <c:pt idx="72">
                  <c:v>3.5181543456761573E-3</c:v>
                </c:pt>
                <c:pt idx="73">
                  <c:v>3.7110447316086085E-3</c:v>
                </c:pt>
                <c:pt idx="74">
                  <c:v>3.6286396900215958E-3</c:v>
                </c:pt>
                <c:pt idx="75">
                  <c:v>4.2396331209197894E-3</c:v>
                </c:pt>
                <c:pt idx="76">
                  <c:v>4.4966629849256074E-3</c:v>
                </c:pt>
                <c:pt idx="77">
                  <c:v>5.3077928557923254E-3</c:v>
                </c:pt>
                <c:pt idx="78">
                  <c:v>4.8048902172682355E-3</c:v>
                </c:pt>
                <c:pt idx="79">
                  <c:v>5.7635833471894864E-3</c:v>
                </c:pt>
                <c:pt idx="80">
                  <c:v>5.1339362091868644E-3</c:v>
                </c:pt>
                <c:pt idx="81">
                  <c:v>6.2941070852027972E-3</c:v>
                </c:pt>
                <c:pt idx="82">
                  <c:v>5.2461750828579901E-3</c:v>
                </c:pt>
                <c:pt idx="83">
                  <c:v>6.5057666727296693E-3</c:v>
                </c:pt>
                <c:pt idx="84">
                  <c:v>5.6873862186420905E-3</c:v>
                </c:pt>
                <c:pt idx="85">
                  <c:v>5.9418900191774027E-3</c:v>
                </c:pt>
                <c:pt idx="86">
                  <c:v>5.535592199575402E-3</c:v>
                </c:pt>
                <c:pt idx="87">
                  <c:v>6.1314018788528315E-3</c:v>
                </c:pt>
                <c:pt idx="88">
                  <c:v>6.1920281814604201E-3</c:v>
                </c:pt>
                <c:pt idx="89">
                  <c:v>5.6338435370535478E-3</c:v>
                </c:pt>
                <c:pt idx="90">
                  <c:v>5.5683586450587024E-3</c:v>
                </c:pt>
                <c:pt idx="91">
                  <c:v>7.3943606890656908E-3</c:v>
                </c:pt>
                <c:pt idx="92">
                  <c:v>6.2867423996852351E-3</c:v>
                </c:pt>
                <c:pt idx="93">
                  <c:v>6.9590491448185748E-3</c:v>
                </c:pt>
                <c:pt idx="94">
                  <c:v>7.5297004588496122E-3</c:v>
                </c:pt>
                <c:pt idx="95">
                  <c:v>5.7345304951669802E-3</c:v>
                </c:pt>
                <c:pt idx="96">
                  <c:v>8.2967244741524344E-3</c:v>
                </c:pt>
                <c:pt idx="97">
                  <c:v>5.3971552692135862E-3</c:v>
                </c:pt>
              </c:numCache>
            </c:numRef>
          </c:yVal>
          <c:smooth val="0"/>
        </c:ser>
        <c:ser>
          <c:idx val="0"/>
          <c:order val="1"/>
          <c:tx>
            <c:strRef>
              <c:f>'frequency range_23C'!$BO$1</c:f>
              <c:strCache>
                <c:ptCount val="1"/>
                <c:pt idx="0">
                  <c:v>St DevME_IB</c:v>
                </c:pt>
              </c:strCache>
            </c:strRef>
          </c:tx>
          <c:spPr>
            <a:ln>
              <a:solidFill>
                <a:schemeClr val="accent6">
                  <a:lumMod val="75000"/>
                </a:schemeClr>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range_23C'!$BO$2:$BO$99</c:f>
              <c:numCache>
                <c:formatCode>General</c:formatCode>
                <c:ptCount val="98"/>
                <c:pt idx="0">
                  <c:v>8.4728773152926116E-3</c:v>
                </c:pt>
                <c:pt idx="1">
                  <c:v>8.530960614139535E-3</c:v>
                </c:pt>
                <c:pt idx="2">
                  <c:v>7.6523272277131517E-3</c:v>
                </c:pt>
                <c:pt idx="3">
                  <c:v>7.1884552582595915E-3</c:v>
                </c:pt>
                <c:pt idx="4">
                  <c:v>8.3205515442186986E-3</c:v>
                </c:pt>
                <c:pt idx="5">
                  <c:v>7.5705300342842619E-3</c:v>
                </c:pt>
                <c:pt idx="6">
                  <c:v>7.9404549617764341E-3</c:v>
                </c:pt>
                <c:pt idx="7">
                  <c:v>7.2494905338237456E-3</c:v>
                </c:pt>
                <c:pt idx="8">
                  <c:v>8.014891140870218E-3</c:v>
                </c:pt>
                <c:pt idx="9">
                  <c:v>7.1857716356700388E-3</c:v>
                </c:pt>
                <c:pt idx="10">
                  <c:v>7.0653752908108177E-3</c:v>
                </c:pt>
                <c:pt idx="11">
                  <c:v>7.6312170064806875E-3</c:v>
                </c:pt>
                <c:pt idx="12">
                  <c:v>7.2791758462067684E-3</c:v>
                </c:pt>
                <c:pt idx="13">
                  <c:v>6.8740384054789827E-3</c:v>
                </c:pt>
                <c:pt idx="14">
                  <c:v>7.5560495630984338E-3</c:v>
                </c:pt>
                <c:pt idx="15">
                  <c:v>7.1241685128862553E-3</c:v>
                </c:pt>
                <c:pt idx="16">
                  <c:v>6.3251637132962814E-3</c:v>
                </c:pt>
                <c:pt idx="17">
                  <c:v>7.0290287380263333E-3</c:v>
                </c:pt>
                <c:pt idx="18">
                  <c:v>5.9572447490429713E-3</c:v>
                </c:pt>
                <c:pt idx="19">
                  <c:v>6.7914705329552892E-3</c:v>
                </c:pt>
                <c:pt idx="20">
                  <c:v>5.7848568694480254E-3</c:v>
                </c:pt>
                <c:pt idx="21">
                  <c:v>5.9590050343996219E-3</c:v>
                </c:pt>
                <c:pt idx="22">
                  <c:v>5.9661324993667405E-3</c:v>
                </c:pt>
                <c:pt idx="23">
                  <c:v>5.3647967342668286E-3</c:v>
                </c:pt>
                <c:pt idx="24">
                  <c:v>5.5518884174666243E-3</c:v>
                </c:pt>
                <c:pt idx="25">
                  <c:v>5.0462359239338023E-3</c:v>
                </c:pt>
                <c:pt idx="26">
                  <c:v>5.1286587915360515E-3</c:v>
                </c:pt>
                <c:pt idx="27">
                  <c:v>5.6234324927040809E-3</c:v>
                </c:pt>
                <c:pt idx="28">
                  <c:v>4.2627762080597164E-3</c:v>
                </c:pt>
                <c:pt idx="29">
                  <c:v>4.0302597931150836E-3</c:v>
                </c:pt>
                <c:pt idx="30">
                  <c:v>4.3337209185640947E-3</c:v>
                </c:pt>
                <c:pt idx="31">
                  <c:v>3.5717296930198959E-3</c:v>
                </c:pt>
                <c:pt idx="32">
                  <c:v>3.4361060810167081E-3</c:v>
                </c:pt>
                <c:pt idx="33">
                  <c:v>2.9564608909978837E-3</c:v>
                </c:pt>
                <c:pt idx="34">
                  <c:v>2.7147836009523869E-3</c:v>
                </c:pt>
                <c:pt idx="35">
                  <c:v>2.858335529639584E-3</c:v>
                </c:pt>
                <c:pt idx="36">
                  <c:v>3.0142602740971152E-3</c:v>
                </c:pt>
                <c:pt idx="37">
                  <c:v>2.1656465547267877E-3</c:v>
                </c:pt>
                <c:pt idx="38">
                  <c:v>1.9762919824762755E-3</c:v>
                </c:pt>
                <c:pt idx="39">
                  <c:v>1.9767673105350577E-3</c:v>
                </c:pt>
                <c:pt idx="40">
                  <c:v>1.6796577032240833E-3</c:v>
                </c:pt>
                <c:pt idx="41">
                  <c:v>1.6697784284149804E-3</c:v>
                </c:pt>
                <c:pt idx="42">
                  <c:v>1.2512729518374486E-3</c:v>
                </c:pt>
                <c:pt idx="43">
                  <c:v>1.3318295686761132E-3</c:v>
                </c:pt>
                <c:pt idx="44">
                  <c:v>1.1816010324978562E-3</c:v>
                </c:pt>
                <c:pt idx="45">
                  <c:v>1.194131064833339E-3</c:v>
                </c:pt>
                <c:pt idx="46">
                  <c:v>1.3764886487000183E-3</c:v>
                </c:pt>
                <c:pt idx="47">
                  <c:v>1.1553994980092379E-3</c:v>
                </c:pt>
                <c:pt idx="48">
                  <c:v>1.7849425761071425E-3</c:v>
                </c:pt>
                <c:pt idx="49">
                  <c:v>2.2250728077975361E-3</c:v>
                </c:pt>
                <c:pt idx="50">
                  <c:v>1.40980175911367E-3</c:v>
                </c:pt>
                <c:pt idx="51">
                  <c:v>1.069078575222608E-3</c:v>
                </c:pt>
                <c:pt idx="52">
                  <c:v>1.1351761977772441E-3</c:v>
                </c:pt>
                <c:pt idx="53">
                  <c:v>1.285718865071211E-3</c:v>
                </c:pt>
                <c:pt idx="54">
                  <c:v>1.0476187283549301E-3</c:v>
                </c:pt>
                <c:pt idx="55">
                  <c:v>1.9128852553146002E-3</c:v>
                </c:pt>
                <c:pt idx="56">
                  <c:v>1.9928384279715231E-3</c:v>
                </c:pt>
                <c:pt idx="57">
                  <c:v>1.6576055019213724E-3</c:v>
                </c:pt>
                <c:pt idx="58">
                  <c:v>2.0857806691979884E-3</c:v>
                </c:pt>
                <c:pt idx="59">
                  <c:v>2.0078767392447188E-3</c:v>
                </c:pt>
                <c:pt idx="60">
                  <c:v>2.5408034162445552E-3</c:v>
                </c:pt>
                <c:pt idx="61">
                  <c:v>2.0636174548593076E-3</c:v>
                </c:pt>
                <c:pt idx="62">
                  <c:v>2.5415593638551917E-3</c:v>
                </c:pt>
                <c:pt idx="63">
                  <c:v>2.3347498795374204E-3</c:v>
                </c:pt>
                <c:pt idx="64">
                  <c:v>3.2356422855439391E-3</c:v>
                </c:pt>
                <c:pt idx="65">
                  <c:v>2.9846133752967079E-3</c:v>
                </c:pt>
                <c:pt idx="66">
                  <c:v>3.3388192523705171E-3</c:v>
                </c:pt>
                <c:pt idx="67">
                  <c:v>3.4188935344640382E-3</c:v>
                </c:pt>
                <c:pt idx="68">
                  <c:v>3.5059379629423042E-3</c:v>
                </c:pt>
                <c:pt idx="69">
                  <c:v>3.881288445864339E-3</c:v>
                </c:pt>
                <c:pt idx="70">
                  <c:v>4.0006420734677098E-3</c:v>
                </c:pt>
                <c:pt idx="71">
                  <c:v>4.2486027114805721E-3</c:v>
                </c:pt>
                <c:pt idx="72">
                  <c:v>4.7503069374515185E-3</c:v>
                </c:pt>
                <c:pt idx="73">
                  <c:v>4.8699076993306573E-3</c:v>
                </c:pt>
                <c:pt idx="74">
                  <c:v>4.969769612366357E-3</c:v>
                </c:pt>
                <c:pt idx="75">
                  <c:v>5.1569728523621315E-3</c:v>
                </c:pt>
                <c:pt idx="76">
                  <c:v>5.2976976131145926E-3</c:v>
                </c:pt>
                <c:pt idx="77">
                  <c:v>4.9112436306907089E-3</c:v>
                </c:pt>
                <c:pt idx="78">
                  <c:v>6.013725633914474E-3</c:v>
                </c:pt>
                <c:pt idx="79">
                  <c:v>5.2796064247252437E-3</c:v>
                </c:pt>
                <c:pt idx="80">
                  <c:v>6.1218050442659469E-3</c:v>
                </c:pt>
                <c:pt idx="81">
                  <c:v>5.2889291921900472E-3</c:v>
                </c:pt>
                <c:pt idx="82">
                  <c:v>6.6076407287321594E-3</c:v>
                </c:pt>
                <c:pt idx="83">
                  <c:v>5.455016865235157E-3</c:v>
                </c:pt>
                <c:pt idx="84">
                  <c:v>6.6345252279270146E-3</c:v>
                </c:pt>
                <c:pt idx="85">
                  <c:v>6.5597377996380341E-3</c:v>
                </c:pt>
                <c:pt idx="86">
                  <c:v>7.2913705158906923E-3</c:v>
                </c:pt>
                <c:pt idx="87">
                  <c:v>6.7095836681570669E-3</c:v>
                </c:pt>
                <c:pt idx="88">
                  <c:v>7.4168846559724824E-3</c:v>
                </c:pt>
                <c:pt idx="89">
                  <c:v>7.5151294067367889E-3</c:v>
                </c:pt>
                <c:pt idx="90">
                  <c:v>7.748062015755946E-3</c:v>
                </c:pt>
                <c:pt idx="91">
                  <c:v>7.1425379242955377E-3</c:v>
                </c:pt>
                <c:pt idx="92">
                  <c:v>7.7564647230552192E-3</c:v>
                </c:pt>
                <c:pt idx="93">
                  <c:v>7.4330737249135477E-3</c:v>
                </c:pt>
                <c:pt idx="94">
                  <c:v>6.759071090024142E-3</c:v>
                </c:pt>
                <c:pt idx="95">
                  <c:v>8.1523018221849562E-3</c:v>
                </c:pt>
                <c:pt idx="96">
                  <c:v>6.1462450325381647E-3</c:v>
                </c:pt>
                <c:pt idx="97">
                  <c:v>8.075807080409992E-3</c:v>
                </c:pt>
              </c:numCache>
            </c:numRef>
          </c:yVal>
          <c:smooth val="0"/>
        </c:ser>
        <c:ser>
          <c:idx val="2"/>
          <c:order val="2"/>
          <c:tx>
            <c:strRef>
              <c:f>'frequency range_23C'!$BC$1</c:f>
              <c:strCache>
                <c:ptCount val="1"/>
                <c:pt idx="0">
                  <c:v>St DevME_IA</c:v>
                </c:pt>
              </c:strCache>
            </c:strRef>
          </c:tx>
          <c:spPr>
            <a:ln>
              <a:solidFill>
                <a:schemeClr val="tx2"/>
              </a:solidFill>
            </a:ln>
          </c:spPr>
          <c:marker>
            <c:symbol val="none"/>
          </c:marker>
          <c:xVal>
            <c:numRef>
              <c:f>'frequency range_23C'!$A$2:$A$99</c:f>
              <c:numCache>
                <c:formatCode>0.0</c:formatCode>
                <c:ptCount val="98"/>
                <c:pt idx="0">
                  <c:v>55</c:v>
                </c:pt>
                <c:pt idx="1">
                  <c:v>55.1</c:v>
                </c:pt>
                <c:pt idx="2">
                  <c:v>55.2</c:v>
                </c:pt>
                <c:pt idx="3">
                  <c:v>55.3</c:v>
                </c:pt>
                <c:pt idx="4">
                  <c:v>55.4</c:v>
                </c:pt>
                <c:pt idx="5">
                  <c:v>55.5</c:v>
                </c:pt>
                <c:pt idx="6">
                  <c:v>55.6</c:v>
                </c:pt>
                <c:pt idx="7">
                  <c:v>55.7</c:v>
                </c:pt>
                <c:pt idx="8">
                  <c:v>55.8</c:v>
                </c:pt>
                <c:pt idx="9">
                  <c:v>55.9</c:v>
                </c:pt>
                <c:pt idx="10">
                  <c:v>56</c:v>
                </c:pt>
                <c:pt idx="11">
                  <c:v>56.1</c:v>
                </c:pt>
                <c:pt idx="12">
                  <c:v>56.2</c:v>
                </c:pt>
                <c:pt idx="13">
                  <c:v>56.3</c:v>
                </c:pt>
                <c:pt idx="14">
                  <c:v>56.4</c:v>
                </c:pt>
                <c:pt idx="15">
                  <c:v>56.5</c:v>
                </c:pt>
                <c:pt idx="16">
                  <c:v>56.6</c:v>
                </c:pt>
                <c:pt idx="17">
                  <c:v>56.7</c:v>
                </c:pt>
                <c:pt idx="18">
                  <c:v>56.8</c:v>
                </c:pt>
                <c:pt idx="19">
                  <c:v>56.9</c:v>
                </c:pt>
                <c:pt idx="20">
                  <c:v>57</c:v>
                </c:pt>
                <c:pt idx="21">
                  <c:v>57.1</c:v>
                </c:pt>
                <c:pt idx="22">
                  <c:v>57.2</c:v>
                </c:pt>
                <c:pt idx="23">
                  <c:v>57.3</c:v>
                </c:pt>
                <c:pt idx="24">
                  <c:v>57.4</c:v>
                </c:pt>
                <c:pt idx="25">
                  <c:v>57.5</c:v>
                </c:pt>
                <c:pt idx="26">
                  <c:v>57.6</c:v>
                </c:pt>
                <c:pt idx="27">
                  <c:v>57.7</c:v>
                </c:pt>
                <c:pt idx="28">
                  <c:v>57.8</c:v>
                </c:pt>
                <c:pt idx="29">
                  <c:v>57.9</c:v>
                </c:pt>
                <c:pt idx="30">
                  <c:v>58</c:v>
                </c:pt>
                <c:pt idx="31">
                  <c:v>58.1</c:v>
                </c:pt>
                <c:pt idx="32">
                  <c:v>58.2</c:v>
                </c:pt>
                <c:pt idx="33">
                  <c:v>58.3</c:v>
                </c:pt>
                <c:pt idx="34">
                  <c:v>58.4</c:v>
                </c:pt>
                <c:pt idx="35">
                  <c:v>58.5</c:v>
                </c:pt>
                <c:pt idx="36">
                  <c:v>58.6</c:v>
                </c:pt>
                <c:pt idx="37">
                  <c:v>58.7</c:v>
                </c:pt>
                <c:pt idx="38">
                  <c:v>58.8</c:v>
                </c:pt>
                <c:pt idx="39">
                  <c:v>58.9</c:v>
                </c:pt>
                <c:pt idx="40">
                  <c:v>59</c:v>
                </c:pt>
                <c:pt idx="41">
                  <c:v>59.1</c:v>
                </c:pt>
                <c:pt idx="42">
                  <c:v>59.2</c:v>
                </c:pt>
                <c:pt idx="43">
                  <c:v>59.3</c:v>
                </c:pt>
                <c:pt idx="44">
                  <c:v>59.4</c:v>
                </c:pt>
                <c:pt idx="45">
                  <c:v>59.5</c:v>
                </c:pt>
                <c:pt idx="46">
                  <c:v>59.6</c:v>
                </c:pt>
                <c:pt idx="47">
                  <c:v>59.7</c:v>
                </c:pt>
                <c:pt idx="48">
                  <c:v>59.8</c:v>
                </c:pt>
                <c:pt idx="49">
                  <c:v>59.9</c:v>
                </c:pt>
                <c:pt idx="50">
                  <c:v>60</c:v>
                </c:pt>
                <c:pt idx="51">
                  <c:v>60.1</c:v>
                </c:pt>
                <c:pt idx="52">
                  <c:v>60.2</c:v>
                </c:pt>
                <c:pt idx="53">
                  <c:v>60.3</c:v>
                </c:pt>
                <c:pt idx="54">
                  <c:v>60.4</c:v>
                </c:pt>
                <c:pt idx="55">
                  <c:v>60.5</c:v>
                </c:pt>
                <c:pt idx="56">
                  <c:v>60.6</c:v>
                </c:pt>
                <c:pt idx="57">
                  <c:v>60.7</c:v>
                </c:pt>
                <c:pt idx="58">
                  <c:v>60.8</c:v>
                </c:pt>
                <c:pt idx="59">
                  <c:v>60.9</c:v>
                </c:pt>
                <c:pt idx="60">
                  <c:v>61</c:v>
                </c:pt>
                <c:pt idx="61">
                  <c:v>61.1</c:v>
                </c:pt>
                <c:pt idx="62">
                  <c:v>61.2</c:v>
                </c:pt>
                <c:pt idx="63">
                  <c:v>61.3</c:v>
                </c:pt>
                <c:pt idx="64">
                  <c:v>61.4</c:v>
                </c:pt>
                <c:pt idx="65">
                  <c:v>61.5</c:v>
                </c:pt>
                <c:pt idx="66">
                  <c:v>61.6</c:v>
                </c:pt>
                <c:pt idx="67">
                  <c:v>61.7</c:v>
                </c:pt>
                <c:pt idx="68">
                  <c:v>61.8</c:v>
                </c:pt>
                <c:pt idx="69">
                  <c:v>61.9</c:v>
                </c:pt>
                <c:pt idx="70">
                  <c:v>62</c:v>
                </c:pt>
                <c:pt idx="71">
                  <c:v>62.1</c:v>
                </c:pt>
                <c:pt idx="72">
                  <c:v>62.2</c:v>
                </c:pt>
                <c:pt idx="73">
                  <c:v>62.3</c:v>
                </c:pt>
                <c:pt idx="74">
                  <c:v>62.4</c:v>
                </c:pt>
                <c:pt idx="75">
                  <c:v>62.5</c:v>
                </c:pt>
                <c:pt idx="76">
                  <c:v>62.6</c:v>
                </c:pt>
                <c:pt idx="77">
                  <c:v>62.7</c:v>
                </c:pt>
                <c:pt idx="78">
                  <c:v>62.8</c:v>
                </c:pt>
                <c:pt idx="79">
                  <c:v>62.9</c:v>
                </c:pt>
                <c:pt idx="80">
                  <c:v>63</c:v>
                </c:pt>
                <c:pt idx="81">
                  <c:v>63.1</c:v>
                </c:pt>
                <c:pt idx="82">
                  <c:v>63.2</c:v>
                </c:pt>
                <c:pt idx="83">
                  <c:v>63.3</c:v>
                </c:pt>
                <c:pt idx="84">
                  <c:v>63.4</c:v>
                </c:pt>
                <c:pt idx="85">
                  <c:v>63.5</c:v>
                </c:pt>
                <c:pt idx="86">
                  <c:v>63.6</c:v>
                </c:pt>
                <c:pt idx="87">
                  <c:v>63.7</c:v>
                </c:pt>
                <c:pt idx="88">
                  <c:v>63.8</c:v>
                </c:pt>
                <c:pt idx="89">
                  <c:v>63.9</c:v>
                </c:pt>
                <c:pt idx="90">
                  <c:v>64</c:v>
                </c:pt>
                <c:pt idx="91">
                  <c:v>64.099999999999994</c:v>
                </c:pt>
                <c:pt idx="92">
                  <c:v>64.2</c:v>
                </c:pt>
                <c:pt idx="93">
                  <c:v>64.3</c:v>
                </c:pt>
                <c:pt idx="94">
                  <c:v>64.400000000000006</c:v>
                </c:pt>
                <c:pt idx="95">
                  <c:v>64.5</c:v>
                </c:pt>
                <c:pt idx="96">
                  <c:v>64.599999999999994</c:v>
                </c:pt>
                <c:pt idx="97">
                  <c:v>64.7</c:v>
                </c:pt>
              </c:numCache>
            </c:numRef>
          </c:xVal>
          <c:yVal>
            <c:numRef>
              <c:f>'frequency range_23C'!$BC$2:$BC$99</c:f>
              <c:numCache>
                <c:formatCode>General</c:formatCode>
                <c:ptCount val="98"/>
                <c:pt idx="0">
                  <c:v>7.0611551462915773E-3</c:v>
                </c:pt>
                <c:pt idx="1">
                  <c:v>7.0305618552147075E-3</c:v>
                </c:pt>
                <c:pt idx="2">
                  <c:v>6.95566337598364E-3</c:v>
                </c:pt>
                <c:pt idx="3">
                  <c:v>7.284904735135528E-3</c:v>
                </c:pt>
                <c:pt idx="4">
                  <c:v>6.3258233456207113E-3</c:v>
                </c:pt>
                <c:pt idx="5">
                  <c:v>8.8983773801744274E-3</c:v>
                </c:pt>
                <c:pt idx="6">
                  <c:v>7.1298117787217926E-3</c:v>
                </c:pt>
                <c:pt idx="7">
                  <c:v>6.8664553446447195E-3</c:v>
                </c:pt>
                <c:pt idx="8">
                  <c:v>6.7435127344730415E-3</c:v>
                </c:pt>
                <c:pt idx="9">
                  <c:v>7.4218764473682804E-3</c:v>
                </c:pt>
                <c:pt idx="10">
                  <c:v>8.7661088859310905E-3</c:v>
                </c:pt>
                <c:pt idx="11">
                  <c:v>6.1862270407737271E-3</c:v>
                </c:pt>
                <c:pt idx="12">
                  <c:v>6.3309962091285454E-3</c:v>
                </c:pt>
                <c:pt idx="13">
                  <c:v>6.3523098948335376E-3</c:v>
                </c:pt>
                <c:pt idx="14">
                  <c:v>6.4240729292248892E-3</c:v>
                </c:pt>
                <c:pt idx="15">
                  <c:v>5.7469395333516471E-3</c:v>
                </c:pt>
                <c:pt idx="16">
                  <c:v>1.0724664516897487E-2</c:v>
                </c:pt>
                <c:pt idx="17">
                  <c:v>6.3661897552617797E-3</c:v>
                </c:pt>
                <c:pt idx="18">
                  <c:v>6.7202018570873302E-3</c:v>
                </c:pt>
                <c:pt idx="19">
                  <c:v>6.0405235700227182E-3</c:v>
                </c:pt>
                <c:pt idx="20">
                  <c:v>6.9392683331890356E-3</c:v>
                </c:pt>
                <c:pt idx="21">
                  <c:v>5.3955783749288673E-3</c:v>
                </c:pt>
                <c:pt idx="22">
                  <c:v>5.4704318842299865E-3</c:v>
                </c:pt>
                <c:pt idx="23">
                  <c:v>5.2964435237242034E-3</c:v>
                </c:pt>
                <c:pt idx="24">
                  <c:v>4.9615881530010123E-3</c:v>
                </c:pt>
                <c:pt idx="25">
                  <c:v>4.6333480335498294E-3</c:v>
                </c:pt>
                <c:pt idx="26">
                  <c:v>4.6697584519972794E-3</c:v>
                </c:pt>
                <c:pt idx="27">
                  <c:v>4.5056769746620812E-3</c:v>
                </c:pt>
                <c:pt idx="28">
                  <c:v>4.1122521809830734E-3</c:v>
                </c:pt>
                <c:pt idx="29">
                  <c:v>4.0312014338159822E-3</c:v>
                </c:pt>
                <c:pt idx="30">
                  <c:v>4.161147558066164E-3</c:v>
                </c:pt>
                <c:pt idx="31">
                  <c:v>3.7292853202725075E-3</c:v>
                </c:pt>
                <c:pt idx="32">
                  <c:v>3.7042680788517469E-3</c:v>
                </c:pt>
                <c:pt idx="33">
                  <c:v>2.9026663604348329E-3</c:v>
                </c:pt>
                <c:pt idx="34">
                  <c:v>2.7957626866384794E-3</c:v>
                </c:pt>
                <c:pt idx="35">
                  <c:v>2.9227264668456412E-3</c:v>
                </c:pt>
                <c:pt idx="36">
                  <c:v>2.7419062711916361E-3</c:v>
                </c:pt>
                <c:pt idx="37">
                  <c:v>2.5581409265323929E-3</c:v>
                </c:pt>
                <c:pt idx="38">
                  <c:v>2.1024499994054553E-3</c:v>
                </c:pt>
                <c:pt idx="39">
                  <c:v>1.996030560888287E-3</c:v>
                </c:pt>
                <c:pt idx="40">
                  <c:v>1.451128181795117E-3</c:v>
                </c:pt>
                <c:pt idx="41">
                  <c:v>1.6171443967685759E-3</c:v>
                </c:pt>
                <c:pt idx="42">
                  <c:v>1.3263758894069221E-3</c:v>
                </c:pt>
                <c:pt idx="43">
                  <c:v>1.3490811687960084E-3</c:v>
                </c:pt>
                <c:pt idx="44">
                  <c:v>1.069179592023716E-3</c:v>
                </c:pt>
                <c:pt idx="45">
                  <c:v>1.1224299532710277E-3</c:v>
                </c:pt>
                <c:pt idx="46">
                  <c:v>1.4802770011048613E-3</c:v>
                </c:pt>
                <c:pt idx="47">
                  <c:v>1.1405003288031104E-3</c:v>
                </c:pt>
                <c:pt idx="48">
                  <c:v>1.6380286932773801E-3</c:v>
                </c:pt>
                <c:pt idx="49">
                  <c:v>1.3016858299912484E-3</c:v>
                </c:pt>
                <c:pt idx="50">
                  <c:v>6.3075201149104584E-3</c:v>
                </c:pt>
                <c:pt idx="51">
                  <c:v>1.3237012502827058E-3</c:v>
                </c:pt>
                <c:pt idx="52">
                  <c:v>1.5271863016672205E-3</c:v>
                </c:pt>
                <c:pt idx="53">
                  <c:v>1.3093578578830167E-3</c:v>
                </c:pt>
                <c:pt idx="54">
                  <c:v>1.3484991657394527E-3</c:v>
                </c:pt>
                <c:pt idx="55">
                  <c:v>1.6169381558983639E-3</c:v>
                </c:pt>
                <c:pt idx="56">
                  <c:v>1.3991500991673489E-3</c:v>
                </c:pt>
                <c:pt idx="57">
                  <c:v>1.5914034686401817E-3</c:v>
                </c:pt>
                <c:pt idx="58">
                  <c:v>1.601844249607308E-3</c:v>
                </c:pt>
                <c:pt idx="59">
                  <c:v>1.8422955788906417E-3</c:v>
                </c:pt>
                <c:pt idx="60">
                  <c:v>2.1533956905315861E-3</c:v>
                </c:pt>
                <c:pt idx="61">
                  <c:v>2.0852887090280809E-3</c:v>
                </c:pt>
                <c:pt idx="62">
                  <c:v>2.1759779410646619E-3</c:v>
                </c:pt>
                <c:pt idx="63">
                  <c:v>2.1812622492492742E-3</c:v>
                </c:pt>
                <c:pt idx="64">
                  <c:v>2.7913231629462061E-3</c:v>
                </c:pt>
                <c:pt idx="65">
                  <c:v>3.1072447602337365E-3</c:v>
                </c:pt>
                <c:pt idx="66">
                  <c:v>2.9275021776251527E-3</c:v>
                </c:pt>
                <c:pt idx="67">
                  <c:v>3.355594284176801E-3</c:v>
                </c:pt>
                <c:pt idx="68">
                  <c:v>3.5475831209430477E-3</c:v>
                </c:pt>
                <c:pt idx="69">
                  <c:v>3.4252278756310528E-3</c:v>
                </c:pt>
                <c:pt idx="70">
                  <c:v>3.4957878940233213E-3</c:v>
                </c:pt>
                <c:pt idx="71">
                  <c:v>3.6693740610627351E-3</c:v>
                </c:pt>
                <c:pt idx="72">
                  <c:v>3.9258960760570347E-3</c:v>
                </c:pt>
                <c:pt idx="73">
                  <c:v>4.1898868719811517E-3</c:v>
                </c:pt>
                <c:pt idx="74">
                  <c:v>4.2745334248313034E-3</c:v>
                </c:pt>
                <c:pt idx="75">
                  <c:v>4.4113954708232678E-3</c:v>
                </c:pt>
                <c:pt idx="76">
                  <c:v>4.5787645713663864E-3</c:v>
                </c:pt>
                <c:pt idx="77">
                  <c:v>5.5309294878889961E-3</c:v>
                </c:pt>
                <c:pt idx="78">
                  <c:v>5.0929576868456311E-3</c:v>
                </c:pt>
                <c:pt idx="79">
                  <c:v>5.8875674093805527E-3</c:v>
                </c:pt>
                <c:pt idx="80">
                  <c:v>5.5908662119567853E-3</c:v>
                </c:pt>
                <c:pt idx="81">
                  <c:v>6.2015082842805328E-3</c:v>
                </c:pt>
                <c:pt idx="82">
                  <c:v>5.799560328162822E-3</c:v>
                </c:pt>
                <c:pt idx="83">
                  <c:v>6.2273681439272586E-3</c:v>
                </c:pt>
                <c:pt idx="84">
                  <c:v>5.6063884988466527E-3</c:v>
                </c:pt>
                <c:pt idx="85">
                  <c:v>5.6882549169319074E-3</c:v>
                </c:pt>
                <c:pt idx="86">
                  <c:v>5.889387404475953E-3</c:v>
                </c:pt>
                <c:pt idx="87">
                  <c:v>6.1088441623600121E-3</c:v>
                </c:pt>
                <c:pt idx="88">
                  <c:v>5.9246922282933847E-3</c:v>
                </c:pt>
                <c:pt idx="89">
                  <c:v>6.0615220035895321E-3</c:v>
                </c:pt>
                <c:pt idx="90">
                  <c:v>5.9951742259921077E-3</c:v>
                </c:pt>
                <c:pt idx="91">
                  <c:v>7.3448564996193106E-3</c:v>
                </c:pt>
                <c:pt idx="92">
                  <c:v>6.1765987404072183E-3</c:v>
                </c:pt>
                <c:pt idx="93">
                  <c:v>6.8563527476348564E-3</c:v>
                </c:pt>
                <c:pt idx="94">
                  <c:v>6.466687328145689E-3</c:v>
                </c:pt>
                <c:pt idx="95">
                  <c:v>6.1350977172332007E-3</c:v>
                </c:pt>
                <c:pt idx="96">
                  <c:v>7.4902916498625115E-3</c:v>
                </c:pt>
                <c:pt idx="97">
                  <c:v>6.1106047163926444E-3</c:v>
                </c:pt>
              </c:numCache>
            </c:numRef>
          </c:yVal>
          <c:smooth val="0"/>
        </c:ser>
        <c:dLbls>
          <c:showLegendKey val="0"/>
          <c:showVal val="0"/>
          <c:showCatName val="0"/>
          <c:showSerName val="0"/>
          <c:showPercent val="0"/>
          <c:showBubbleSize val="0"/>
        </c:dLbls>
        <c:axId val="448046072"/>
        <c:axId val="448044896"/>
      </c:scatterChart>
      <c:valAx>
        <c:axId val="448046072"/>
        <c:scaling>
          <c:orientation val="minMax"/>
          <c:max val="65"/>
          <c:min val="55"/>
        </c:scaling>
        <c:delete val="0"/>
        <c:axPos val="b"/>
        <c:title>
          <c:tx>
            <c:rich>
              <a:bodyPr/>
              <a:lstStyle/>
              <a:p>
                <a:pPr>
                  <a:defRPr sz="800"/>
                </a:pPr>
                <a:r>
                  <a:rPr lang="en-US" sz="800"/>
                  <a:t>Input Frequency (Hz)</a:t>
                </a:r>
              </a:p>
            </c:rich>
          </c:tx>
          <c:overlay val="0"/>
        </c:title>
        <c:numFmt formatCode="0.0" sourceLinked="1"/>
        <c:majorTickMark val="out"/>
        <c:minorTickMark val="none"/>
        <c:tickLblPos val="low"/>
        <c:txPr>
          <a:bodyPr/>
          <a:lstStyle/>
          <a:p>
            <a:pPr>
              <a:defRPr sz="600"/>
            </a:pPr>
            <a:endParaRPr lang="en-US"/>
          </a:p>
        </c:txPr>
        <c:crossAx val="448044896"/>
        <c:crosses val="autoZero"/>
        <c:crossBetween val="midCat"/>
      </c:valAx>
      <c:valAx>
        <c:axId val="448044896"/>
        <c:scaling>
          <c:orientation val="minMax"/>
        </c:scaling>
        <c:delete val="0"/>
        <c:axPos val="l"/>
        <c:majorGridlines/>
        <c:title>
          <c:tx>
            <c:rich>
              <a:bodyPr rot="-5400000" vert="horz"/>
              <a:lstStyle/>
              <a:p>
                <a:pPr>
                  <a:defRPr sz="800"/>
                </a:pPr>
                <a:r>
                  <a:rPr lang="en-US" sz="800"/>
                  <a:t>Mag StD (%)</a:t>
                </a:r>
              </a:p>
            </c:rich>
          </c:tx>
          <c:overlay val="0"/>
        </c:title>
        <c:numFmt formatCode="General" sourceLinked="1"/>
        <c:majorTickMark val="out"/>
        <c:minorTickMark val="none"/>
        <c:tickLblPos val="nextTo"/>
        <c:txPr>
          <a:bodyPr/>
          <a:lstStyle/>
          <a:p>
            <a:pPr>
              <a:defRPr sz="600"/>
            </a:pPr>
            <a:endParaRPr lang="en-US"/>
          </a:p>
        </c:txPr>
        <c:crossAx val="448046072"/>
        <c:crosses val="autoZero"/>
        <c:crossBetween val="midCat"/>
      </c:valAx>
    </c:plotArea>
    <c:legend>
      <c:legendPos val="r"/>
      <c:layout>
        <c:manualLayout>
          <c:xMode val="edge"/>
          <c:yMode val="edge"/>
          <c:x val="0.6654385605284141"/>
          <c:y val="0.13414781047105953"/>
          <c:w val="0.3345614394715864"/>
          <c:h val="0.64248984666391162"/>
        </c:manualLayout>
      </c:layout>
      <c:overlay val="0"/>
      <c:txPr>
        <a:bodyPr/>
        <a:lstStyle/>
        <a:p>
          <a:pPr>
            <a:defRPr sz="600" baseline="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11874-7785-49D5-904D-199CF2BFF3DF}">
  <ds:schemaRefs>
    <ds:schemaRef ds:uri="http://schemas.openxmlformats.org/officeDocument/2006/bibliography"/>
  </ds:schemaRefs>
</ds:datastoreItem>
</file>

<file path=customXml/itemProps2.xml><?xml version="1.0" encoding="utf-8"?>
<ds:datastoreItem xmlns:ds="http://schemas.openxmlformats.org/officeDocument/2006/customXml" ds:itemID="{FD039639-C178-4BA9-A03D-7BD2F6C0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Std.dotx</Template>
  <TotalTime>1191</TotalTime>
  <Pages>21</Pages>
  <Words>7136</Words>
  <Characters>40678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Hewlett-Packard</Company>
  <LinksUpToDate>false</LinksUpToDate>
  <CharactersWithSpaces>47719</CharactersWithSpaces>
  <SharedDoc>false</SharedDoc>
  <HLinks>
    <vt:vector size="66" baseType="variant">
      <vt:variant>
        <vt:i4>5701661</vt:i4>
      </vt:variant>
      <vt:variant>
        <vt:i4>573</vt:i4>
      </vt:variant>
      <vt:variant>
        <vt:i4>0</vt:i4>
      </vt:variant>
      <vt:variant>
        <vt:i4>5</vt:i4>
      </vt:variant>
      <vt:variant>
        <vt:lpwstr>http://www.naspi.org/</vt:lpwstr>
      </vt:variant>
      <vt:variant>
        <vt:lpwstr/>
      </vt:variant>
      <vt:variant>
        <vt:i4>589905</vt:i4>
      </vt:variant>
      <vt:variant>
        <vt:i4>570</vt:i4>
      </vt:variant>
      <vt:variant>
        <vt:i4>0</vt:i4>
      </vt:variant>
      <vt:variant>
        <vt:i4>5</vt:i4>
      </vt:variant>
      <vt:variant>
        <vt:lpwstr>http://www.wecc.biz/committees/JGC/DMWG/documents</vt:lpwstr>
      </vt:variant>
      <vt:variant>
        <vt:lpwstr/>
      </vt:variant>
      <vt:variant>
        <vt:i4>3538983</vt:i4>
      </vt:variant>
      <vt:variant>
        <vt:i4>567</vt:i4>
      </vt:variant>
      <vt:variant>
        <vt:i4>0</vt:i4>
      </vt:variant>
      <vt:variant>
        <vt:i4>5</vt:i4>
      </vt:variant>
      <vt:variant>
        <vt:lpwstr>http://www.tisn.gov.au/</vt:lpwstr>
      </vt:variant>
      <vt:variant>
        <vt:lpwstr/>
      </vt:variant>
      <vt:variant>
        <vt:i4>4063274</vt:i4>
      </vt:variant>
      <vt:variant>
        <vt:i4>345</vt:i4>
      </vt:variant>
      <vt:variant>
        <vt:i4>0</vt:i4>
      </vt:variant>
      <vt:variant>
        <vt:i4>5</vt:i4>
      </vt:variant>
      <vt:variant>
        <vt:lpwstr>http://standards.ieee.org/IPR/disclaimers.html</vt:lpwstr>
      </vt:variant>
      <vt:variant>
        <vt:lpwstr/>
      </vt:variant>
      <vt:variant>
        <vt:i4>1966085</vt:i4>
      </vt:variant>
      <vt:variant>
        <vt:i4>30</vt:i4>
      </vt:variant>
      <vt:variant>
        <vt:i4>0</vt:i4>
      </vt:variant>
      <vt:variant>
        <vt:i4>5</vt:i4>
      </vt:variant>
      <vt:variant>
        <vt:lpwstr>http://standards.ieee.org/reading/ieee/interp/index.html</vt:lpwstr>
      </vt:variant>
      <vt:variant>
        <vt:lpwstr/>
      </vt:variant>
      <vt:variant>
        <vt:i4>262231</vt:i4>
      </vt:variant>
      <vt:variant>
        <vt:i4>27</vt:i4>
      </vt:variant>
      <vt:variant>
        <vt:i4>0</vt:i4>
      </vt:variant>
      <vt:variant>
        <vt:i4>5</vt:i4>
      </vt:variant>
      <vt:variant>
        <vt:lpwstr>http://standards.ieee.org/reading/ieee/updates/errata/index.html</vt:lpwstr>
      </vt:variant>
      <vt:variant>
        <vt:lpwstr/>
      </vt:variant>
      <vt:variant>
        <vt:i4>2293808</vt:i4>
      </vt:variant>
      <vt:variant>
        <vt:i4>24</vt:i4>
      </vt:variant>
      <vt:variant>
        <vt:i4>0</vt:i4>
      </vt:variant>
      <vt:variant>
        <vt:i4>5</vt:i4>
      </vt:variant>
      <vt:variant>
        <vt:lpwstr>http://standards.ieee.org/</vt:lpwstr>
      </vt:variant>
      <vt:variant>
        <vt:lpwstr/>
      </vt:variant>
      <vt:variant>
        <vt:i4>1966097</vt:i4>
      </vt:variant>
      <vt:variant>
        <vt:i4>21</vt:i4>
      </vt:variant>
      <vt:variant>
        <vt:i4>0</vt:i4>
      </vt:variant>
      <vt:variant>
        <vt:i4>5</vt:i4>
      </vt:variant>
      <vt:variant>
        <vt:lpwstr>http://ieeexplore.ieee.org/xpl/standards.jsp</vt:lpwstr>
      </vt:variant>
      <vt:variant>
        <vt:lpwstr/>
      </vt:variant>
      <vt:variant>
        <vt:i4>1114177</vt:i4>
      </vt:variant>
      <vt:variant>
        <vt:i4>6</vt:i4>
      </vt:variant>
      <vt:variant>
        <vt:i4>0</vt:i4>
      </vt:variant>
      <vt:variant>
        <vt:i4>5</vt:i4>
      </vt:variant>
      <vt:variant>
        <vt:lpwstr>http://shop.ieee.org/</vt:lpwstr>
      </vt:variant>
      <vt:variant>
        <vt:lpwstr/>
      </vt:variant>
      <vt:variant>
        <vt:i4>2293808</vt:i4>
      </vt:variant>
      <vt:variant>
        <vt:i4>3</vt:i4>
      </vt:variant>
      <vt:variant>
        <vt:i4>0</vt:i4>
      </vt:variant>
      <vt:variant>
        <vt:i4>5</vt:i4>
      </vt:variant>
      <vt:variant>
        <vt:lpwstr>http://standards.ieee.org/</vt:lpwstr>
      </vt:variant>
      <vt:variant>
        <vt:lpwstr/>
      </vt:variant>
      <vt:variant>
        <vt:i4>3407974</vt:i4>
      </vt:variant>
      <vt:variant>
        <vt:i4>0</vt:i4>
      </vt:variant>
      <vt:variant>
        <vt:i4>0</vt:i4>
      </vt:variant>
      <vt:variant>
        <vt:i4>5</vt:i4>
      </vt:variant>
      <vt:variant>
        <vt:lpwstr>http://www.ieee.org/web/aboutus/whatis/policies/p9-26.html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creator>Allen Goldstein</dc:creator>
  <cp:lastModifiedBy>AR Gold</cp:lastModifiedBy>
  <cp:revision>59</cp:revision>
  <cp:lastPrinted>2012-03-09T17:49:00Z</cp:lastPrinted>
  <dcterms:created xsi:type="dcterms:W3CDTF">2014-01-29T20:00:00Z</dcterms:created>
  <dcterms:modified xsi:type="dcterms:W3CDTF">2014-07-15T21:14:00Z</dcterms:modified>
</cp:coreProperties>
</file>